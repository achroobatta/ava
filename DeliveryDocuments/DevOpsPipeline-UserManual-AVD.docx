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C669" w14:textId="19E5FE1E" w:rsidR="00237E2D" w:rsidRPr="00CF694F" w:rsidRDefault="003B479A" w:rsidP="00237E2D">
      <w:pPr>
        <w:rPr>
          <w:color w:val="333333" w:themeColor="text1"/>
          <w:highlight w:val="yellow"/>
        </w:rPr>
      </w:pPr>
      <w:r>
        <w:rPr>
          <w:noProof/>
        </w:rPr>
        <mc:AlternateContent>
          <mc:Choice Requires="wps">
            <w:drawing>
              <wp:anchor distT="0" distB="0" distL="114300" distR="114300" simplePos="0" relativeHeight="251658241" behindDoc="0" locked="0" layoutInCell="1" allowOverlap="1" wp14:anchorId="6C11AC79" wp14:editId="1AAC8221">
                <wp:simplePos x="0" y="0"/>
                <wp:positionH relativeFrom="margin">
                  <wp:posOffset>457200</wp:posOffset>
                </wp:positionH>
                <wp:positionV relativeFrom="paragraph">
                  <wp:posOffset>574040</wp:posOffset>
                </wp:positionV>
                <wp:extent cx="3248025" cy="32099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48025" cy="3209925"/>
                        </a:xfrm>
                        <a:prstGeom prst="rect">
                          <a:avLst/>
                        </a:prstGeom>
                        <a:noFill/>
                        <a:ln w="6350">
                          <a:noFill/>
                        </a:ln>
                      </wps:spPr>
                      <wps:txbx>
                        <w:txbxContent>
                          <w:p w14:paraId="236FB694" w14:textId="2917E297" w:rsidR="00A52BBD" w:rsidRPr="00B81FEF" w:rsidRDefault="00A52BBD">
                            <w:pPr>
                              <w:rPr>
                                <w:rFonts w:ascii="Segoe UI Light" w:hAnsi="Segoe UI Light" w:cs="Segoe UI Light"/>
                                <w:color w:val="FFFFFF" w:themeColor="background1"/>
                                <w:sz w:val="48"/>
                                <w:szCs w:val="48"/>
                              </w:rPr>
                            </w:pPr>
                            <w:r w:rsidRPr="00B81FEF">
                              <w:rPr>
                                <w:rFonts w:ascii="Segoe UI Light" w:hAnsi="Segoe UI Light" w:cs="Segoe UI Light"/>
                                <w:color w:val="FFFFFF" w:themeColor="background1"/>
                                <w:sz w:val="48"/>
                                <w:szCs w:val="48"/>
                              </w:rPr>
                              <w:t>Colonial First State</w:t>
                            </w:r>
                          </w:p>
                          <w:p w14:paraId="48FFF195" w14:textId="2D62B21E" w:rsidR="006C57AD" w:rsidRPr="00B81FEF" w:rsidRDefault="00245667">
                            <w:pPr>
                              <w:rPr>
                                <w:rFonts w:ascii="Segoe UI Light" w:hAnsi="Segoe UI Light" w:cs="Segoe UI Light"/>
                                <w:color w:val="FFFFFF" w:themeColor="background1"/>
                                <w:sz w:val="48"/>
                                <w:szCs w:val="48"/>
                              </w:rPr>
                            </w:pPr>
                            <w:r>
                              <w:rPr>
                                <w:rFonts w:ascii="Segoe UI Light" w:hAnsi="Segoe UI Light" w:cs="Segoe UI Light"/>
                                <w:color w:val="FFFFFF" w:themeColor="background1"/>
                                <w:sz w:val="48"/>
                                <w:szCs w:val="48"/>
                              </w:rPr>
                              <w:t>D</w:t>
                            </w:r>
                            <w:r w:rsidR="001D09B4">
                              <w:rPr>
                                <w:rFonts w:ascii="Segoe UI Light" w:hAnsi="Segoe UI Light" w:cs="Segoe UI Light"/>
                                <w:color w:val="FFFFFF" w:themeColor="background1"/>
                                <w:sz w:val="48"/>
                                <w:szCs w:val="48"/>
                              </w:rPr>
                              <w:t xml:space="preserve">evOps </w:t>
                            </w:r>
                            <w:r w:rsidR="00746900">
                              <w:rPr>
                                <w:rFonts w:ascii="Segoe UI Light" w:hAnsi="Segoe UI Light" w:cs="Segoe UI Light"/>
                                <w:color w:val="FFFFFF" w:themeColor="background1"/>
                                <w:sz w:val="48"/>
                                <w:szCs w:val="48"/>
                              </w:rPr>
                              <w:t>User</w:t>
                            </w:r>
                            <w:r w:rsidR="001D09B4">
                              <w:rPr>
                                <w:rFonts w:ascii="Segoe UI Light" w:hAnsi="Segoe UI Light" w:cs="Segoe UI Light"/>
                                <w:color w:val="FFFFFF" w:themeColor="background1"/>
                                <w:sz w:val="48"/>
                                <w:szCs w:val="48"/>
                              </w:rPr>
                              <w:t xml:space="preserve">Manual - </w:t>
                            </w:r>
                          </w:p>
                          <w:p w14:paraId="02E7E3EF" w14:textId="77777777" w:rsidR="008F2833" w:rsidRDefault="008F2833" w:rsidP="008F2833">
                            <w:pPr>
                              <w:rPr>
                                <w:rFonts w:ascii="Segoe UI Light" w:hAnsi="Segoe UI Light" w:cs="Segoe UI Light"/>
                                <w:color w:val="FFFFFF" w:themeColor="background1"/>
                                <w:sz w:val="48"/>
                                <w:szCs w:val="48"/>
                              </w:rPr>
                            </w:pPr>
                            <w:r>
                              <w:rPr>
                                <w:rFonts w:ascii="Segoe UI Light" w:hAnsi="Segoe UI Light" w:cs="Segoe UI Light"/>
                                <w:color w:val="FFFFFF" w:themeColor="background1"/>
                                <w:sz w:val="48"/>
                                <w:szCs w:val="48"/>
                              </w:rPr>
                              <w:t>AVD</w:t>
                            </w:r>
                          </w:p>
                          <w:p w14:paraId="7782FCCA" w14:textId="0BC0EA44" w:rsidR="00A50F52" w:rsidRPr="00B81FEF" w:rsidRDefault="008F2833" w:rsidP="008F2833">
                            <w:pPr>
                              <w:rPr>
                                <w:rFonts w:ascii="Segoe UI Light" w:hAnsi="Segoe UI Light" w:cs="Segoe UI Light"/>
                                <w:color w:val="FFFFFF" w:themeColor="background1"/>
                                <w:sz w:val="22"/>
                              </w:rPr>
                            </w:pPr>
                            <w:r>
                              <w:rPr>
                                <w:rFonts w:ascii="Segoe UI Light" w:hAnsi="Segoe UI Light" w:cs="Segoe UI Light"/>
                                <w:color w:val="FFFFFF" w:themeColor="background1"/>
                                <w:sz w:val="22"/>
                              </w:rPr>
                              <w:t>Apr</w:t>
                            </w:r>
                            <w:r w:rsidR="0008291B" w:rsidRPr="00B81FEF">
                              <w:rPr>
                                <w:rFonts w:ascii="Segoe UI Light" w:hAnsi="Segoe UI Light" w:cs="Segoe UI Light"/>
                                <w:color w:val="FFFFFF" w:themeColor="background1"/>
                                <w:sz w:val="22"/>
                              </w:rPr>
                              <w:t xml:space="preserve"> </w:t>
                            </w:r>
                            <w:r w:rsidR="00A50F52" w:rsidRPr="00B81FEF">
                              <w:rPr>
                                <w:rFonts w:ascii="Segoe UI Light" w:hAnsi="Segoe UI Light" w:cs="Segoe UI Light"/>
                                <w:color w:val="FFFFFF" w:themeColor="background1"/>
                                <w:sz w:val="22"/>
                              </w:rPr>
                              <w:t>202</w:t>
                            </w:r>
                            <w:r w:rsidR="00245667">
                              <w:rPr>
                                <w:rFonts w:ascii="Segoe UI Light" w:hAnsi="Segoe UI Light" w:cs="Segoe UI Light"/>
                                <w:color w:val="FFFFFF" w:themeColor="background1"/>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1AC79" id="_x0000_t202" coordsize="21600,21600" o:spt="202" path="m,l,21600r21600,l21600,xe">
                <v:stroke joinstyle="miter"/>
                <v:path gradientshapeok="t" o:connecttype="rect"/>
              </v:shapetype>
              <v:shape id="Text Box 3" o:spid="_x0000_s1026" type="#_x0000_t202" style="position:absolute;margin-left:36pt;margin-top:45.2pt;width:255.75pt;height:252.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" filled="f" stroked="f" strokeweight=".5pt">
                <v:textbox>
                  <w:txbxContent>
                    <w:p w14:paraId="236FB694" w14:textId="2917E297" w:rsidR="00A52BBD" w:rsidRPr="00B81FEF" w:rsidRDefault="00A52BBD">
                      <w:pPr>
                        <w:rPr>
                          <w:rFonts w:ascii="Segoe UI Light" w:hAnsi="Segoe UI Light" w:cs="Segoe UI Light"/>
                          <w:color w:val="FFFFFF" w:themeColor="background1"/>
                          <w:sz w:val="48"/>
                          <w:szCs w:val="48"/>
                        </w:rPr>
                      </w:pPr>
                      <w:r w:rsidRPr="00B81FEF">
                        <w:rPr>
                          <w:rFonts w:ascii="Segoe UI Light" w:hAnsi="Segoe UI Light" w:cs="Segoe UI Light"/>
                          <w:color w:val="FFFFFF" w:themeColor="background1"/>
                          <w:sz w:val="48"/>
                          <w:szCs w:val="48"/>
                        </w:rPr>
                        <w:t>Colonial First State</w:t>
                      </w:r>
                    </w:p>
                    <w:p w14:paraId="48FFF195" w14:textId="2D62B21E" w:rsidR="006C57AD" w:rsidRPr="00B81FEF" w:rsidRDefault="00245667">
                      <w:pPr>
                        <w:rPr>
                          <w:rFonts w:ascii="Segoe UI Light" w:hAnsi="Segoe UI Light" w:cs="Segoe UI Light"/>
                          <w:color w:val="FFFFFF" w:themeColor="background1"/>
                          <w:sz w:val="48"/>
                          <w:szCs w:val="48"/>
                        </w:rPr>
                      </w:pPr>
                      <w:r>
                        <w:rPr>
                          <w:rFonts w:ascii="Segoe UI Light" w:hAnsi="Segoe UI Light" w:cs="Segoe UI Light"/>
                          <w:color w:val="FFFFFF" w:themeColor="background1"/>
                          <w:sz w:val="48"/>
                          <w:szCs w:val="48"/>
                        </w:rPr>
                        <w:t>D</w:t>
                      </w:r>
                      <w:r w:rsidR="001D09B4">
                        <w:rPr>
                          <w:rFonts w:ascii="Segoe UI Light" w:hAnsi="Segoe UI Light" w:cs="Segoe UI Light"/>
                          <w:color w:val="FFFFFF" w:themeColor="background1"/>
                          <w:sz w:val="48"/>
                          <w:szCs w:val="48"/>
                        </w:rPr>
                        <w:t xml:space="preserve">evOps </w:t>
                      </w:r>
                      <w:r w:rsidR="00746900">
                        <w:rPr>
                          <w:rFonts w:ascii="Segoe UI Light" w:hAnsi="Segoe UI Light" w:cs="Segoe UI Light"/>
                          <w:color w:val="FFFFFF" w:themeColor="background1"/>
                          <w:sz w:val="48"/>
                          <w:szCs w:val="48"/>
                        </w:rPr>
                        <w:t>User</w:t>
                      </w:r>
                      <w:r w:rsidR="001D09B4">
                        <w:rPr>
                          <w:rFonts w:ascii="Segoe UI Light" w:hAnsi="Segoe UI Light" w:cs="Segoe UI Light"/>
                          <w:color w:val="FFFFFF" w:themeColor="background1"/>
                          <w:sz w:val="48"/>
                          <w:szCs w:val="48"/>
                        </w:rPr>
                        <w:t xml:space="preserve">Manual - </w:t>
                      </w:r>
                    </w:p>
                    <w:p w14:paraId="02E7E3EF" w14:textId="77777777" w:rsidR="008F2833" w:rsidRDefault="008F2833" w:rsidP="008F2833">
                      <w:pPr>
                        <w:rPr>
                          <w:rFonts w:ascii="Segoe UI Light" w:hAnsi="Segoe UI Light" w:cs="Segoe UI Light"/>
                          <w:color w:val="FFFFFF" w:themeColor="background1"/>
                          <w:sz w:val="48"/>
                          <w:szCs w:val="48"/>
                        </w:rPr>
                      </w:pPr>
                      <w:r>
                        <w:rPr>
                          <w:rFonts w:ascii="Segoe UI Light" w:hAnsi="Segoe UI Light" w:cs="Segoe UI Light"/>
                          <w:color w:val="FFFFFF" w:themeColor="background1"/>
                          <w:sz w:val="48"/>
                          <w:szCs w:val="48"/>
                        </w:rPr>
                        <w:t>AVD</w:t>
                      </w:r>
                    </w:p>
                    <w:p w14:paraId="7782FCCA" w14:textId="0BC0EA44" w:rsidR="00A50F52" w:rsidRPr="00B81FEF" w:rsidRDefault="008F2833" w:rsidP="008F2833">
                      <w:pPr>
                        <w:rPr>
                          <w:rFonts w:ascii="Segoe UI Light" w:hAnsi="Segoe UI Light" w:cs="Segoe UI Light"/>
                          <w:color w:val="FFFFFF" w:themeColor="background1"/>
                          <w:sz w:val="22"/>
                        </w:rPr>
                      </w:pPr>
                      <w:r>
                        <w:rPr>
                          <w:rFonts w:ascii="Segoe UI Light" w:hAnsi="Segoe UI Light" w:cs="Segoe UI Light"/>
                          <w:color w:val="FFFFFF" w:themeColor="background1"/>
                          <w:sz w:val="22"/>
                        </w:rPr>
                        <w:t>Apr</w:t>
                      </w:r>
                      <w:r w:rsidR="0008291B" w:rsidRPr="00B81FEF">
                        <w:rPr>
                          <w:rFonts w:ascii="Segoe UI Light" w:hAnsi="Segoe UI Light" w:cs="Segoe UI Light"/>
                          <w:color w:val="FFFFFF" w:themeColor="background1"/>
                          <w:sz w:val="22"/>
                        </w:rPr>
                        <w:t xml:space="preserve"> </w:t>
                      </w:r>
                      <w:r w:rsidR="00A50F52" w:rsidRPr="00B81FEF">
                        <w:rPr>
                          <w:rFonts w:ascii="Segoe UI Light" w:hAnsi="Segoe UI Light" w:cs="Segoe UI Light"/>
                          <w:color w:val="FFFFFF" w:themeColor="background1"/>
                          <w:sz w:val="22"/>
                        </w:rPr>
                        <w:t>202</w:t>
                      </w:r>
                      <w:r w:rsidR="00245667">
                        <w:rPr>
                          <w:rFonts w:ascii="Segoe UI Light" w:hAnsi="Segoe UI Light" w:cs="Segoe UI Light"/>
                          <w:color w:val="FFFFFF" w:themeColor="background1"/>
                          <w:sz w:val="22"/>
                        </w:rPr>
                        <w:t>3</w:t>
                      </w:r>
                    </w:p>
                  </w:txbxContent>
                </v:textbox>
                <w10:wrap anchorx="margin"/>
              </v:shape>
            </w:pict>
          </mc:Fallback>
        </mc:AlternateContent>
      </w:r>
      <w:r w:rsidR="00715F45">
        <w:rPr>
          <w:noProof/>
        </w:rPr>
        <w:drawing>
          <wp:anchor distT="0" distB="0" distL="114300" distR="114300" simplePos="0" relativeHeight="251658240" behindDoc="0" locked="0" layoutInCell="1" allowOverlap="1" wp14:anchorId="2BCFBBE0" wp14:editId="352D01D8">
            <wp:simplePos x="0" y="0"/>
            <wp:positionH relativeFrom="column">
              <wp:posOffset>0</wp:posOffset>
            </wp:positionH>
            <wp:positionV relativeFrom="paragraph">
              <wp:posOffset>0</wp:posOffset>
            </wp:positionV>
            <wp:extent cx="6645910" cy="9399905"/>
            <wp:effectExtent l="0" t="0" r="2540" b="0"/>
            <wp:wrapThrough wrapText="bothSides">
              <wp:wrapPolygon edited="0">
                <wp:start x="0" y="0"/>
                <wp:lineTo x="0" y="21537"/>
                <wp:lineTo x="21546" y="21537"/>
                <wp:lineTo x="21546" y="0"/>
                <wp:lineTo x="0" y="0"/>
              </wp:wrapPolygon>
            </wp:wrapThrough>
            <wp:docPr id="844543638" name="Picture 8445436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43638" name="Picture 844543638" descr="Shape&#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9399905"/>
                    </a:xfrm>
                    <a:prstGeom prst="rect">
                      <a:avLst/>
                    </a:prstGeom>
                  </pic:spPr>
                </pic:pic>
              </a:graphicData>
            </a:graphic>
            <wp14:sizeRelH relativeFrom="page">
              <wp14:pctWidth>0</wp14:pctWidth>
            </wp14:sizeRelH>
            <wp14:sizeRelV relativeFrom="page">
              <wp14:pctHeight>0</wp14:pctHeight>
            </wp14:sizeRelV>
          </wp:anchor>
        </w:drawing>
      </w:r>
    </w:p>
    <w:p w14:paraId="50E1A529" w14:textId="466FBBEA" w:rsidR="00E20E63" w:rsidRPr="00AA71CD" w:rsidRDefault="00EC3666" w:rsidP="6CD21BB7">
      <w:pPr>
        <w:jc w:val="center"/>
        <w:rPr>
          <w:rFonts w:asciiTheme="majorHAnsi" w:hAnsiTheme="majorHAnsi" w:cstheme="majorBidi"/>
          <w:color w:val="333333"/>
          <w:sz w:val="32"/>
          <w:szCs w:val="32"/>
        </w:rPr>
      </w:pPr>
      <w:r w:rsidRPr="00AA71CD">
        <w:rPr>
          <w:rFonts w:asciiTheme="majorHAnsi" w:hAnsiTheme="majorHAnsi" w:cstheme="majorBidi"/>
          <w:color w:val="333333"/>
          <w:sz w:val="32"/>
          <w:szCs w:val="32"/>
        </w:rPr>
        <w:lastRenderedPageBreak/>
        <w:t xml:space="preserve">Document </w:t>
      </w:r>
      <w:r w:rsidR="64358F8E" w:rsidRPr="00AA71CD">
        <w:rPr>
          <w:rFonts w:asciiTheme="majorHAnsi" w:hAnsiTheme="majorHAnsi" w:cstheme="majorBidi"/>
          <w:color w:val="333333"/>
          <w:sz w:val="32"/>
          <w:szCs w:val="32"/>
        </w:rPr>
        <w:t>t</w:t>
      </w:r>
      <w:r w:rsidRPr="00AA71CD">
        <w:rPr>
          <w:rFonts w:asciiTheme="majorHAnsi" w:hAnsiTheme="majorHAnsi" w:cstheme="majorBidi"/>
          <w:color w:val="333333"/>
          <w:sz w:val="32"/>
          <w:szCs w:val="32"/>
        </w:rPr>
        <w:t>itle</w:t>
      </w:r>
    </w:p>
    <w:p w14:paraId="45FB0818" w14:textId="77777777" w:rsidR="00E20E63" w:rsidRPr="00AA71CD" w:rsidRDefault="00E20E63" w:rsidP="00E20E63">
      <w:pPr>
        <w:rPr>
          <w:rFonts w:ascii="Segoe UI" w:hAnsi="Segoe UI" w:cs="Segoe UI"/>
          <w:color w:val="333333"/>
        </w:rPr>
      </w:pPr>
    </w:p>
    <w:tbl>
      <w:tblPr>
        <w:tblStyle w:val="GridTable1Light"/>
        <w:tblW w:w="8160" w:type="dxa"/>
        <w:tblLayout w:type="fixed"/>
        <w:tblLook w:val="0600" w:firstRow="0" w:lastRow="0" w:firstColumn="0" w:lastColumn="0" w:noHBand="1" w:noVBand="1"/>
      </w:tblPr>
      <w:tblGrid>
        <w:gridCol w:w="2739"/>
        <w:gridCol w:w="5421"/>
      </w:tblGrid>
      <w:tr w:rsidR="00AA71CD" w:rsidRPr="00AA71CD" w14:paraId="44856CC5" w14:textId="77777777" w:rsidTr="701917EF">
        <w:trPr>
          <w:trHeight w:val="600"/>
        </w:trPr>
        <w:tc>
          <w:tcPr>
            <w:tcW w:w="2739" w:type="dxa"/>
            <w:hideMark/>
          </w:tcPr>
          <w:p w14:paraId="016BB6A0" w14:textId="77777777" w:rsidR="008C1803" w:rsidRPr="00AA71CD" w:rsidRDefault="008C1803" w:rsidP="008C1803">
            <w:pPr>
              <w:keepLines/>
              <w:snapToGrid w:val="0"/>
              <w:spacing w:before="120" w:after="120" w:line="256" w:lineRule="auto"/>
              <w:jc w:val="right"/>
              <w:rPr>
                <w:b/>
                <w:color w:val="333333"/>
                <w:lang w:val="en-GB"/>
              </w:rPr>
            </w:pPr>
            <w:r w:rsidRPr="00AA71CD">
              <w:rPr>
                <w:rFonts w:eastAsia="GE Inspira,Arial"/>
                <w:b/>
                <w:color w:val="333333"/>
                <w:lang w:val="en-GB"/>
              </w:rPr>
              <w:t>Project Title</w:t>
            </w:r>
          </w:p>
        </w:tc>
        <w:tc>
          <w:tcPr>
            <w:tcW w:w="5421" w:type="dxa"/>
            <w:vAlign w:val="center"/>
          </w:tcPr>
          <w:p w14:paraId="405837DD" w14:textId="75F6B605" w:rsidR="008C1803" w:rsidRPr="00AA71CD" w:rsidRDefault="003D6CF3" w:rsidP="000F3984">
            <w:pPr>
              <w:keepLines/>
              <w:snapToGrid w:val="0"/>
              <w:spacing w:before="120" w:after="120" w:line="256" w:lineRule="auto"/>
              <w:rPr>
                <w:rFonts w:eastAsia="GE Inspira,Arial"/>
                <w:color w:val="333333"/>
                <w:lang w:val="en-GB"/>
              </w:rPr>
            </w:pPr>
            <w:r>
              <w:rPr>
                <w:rFonts w:eastAsia="GE Inspira,Arial"/>
                <w:color w:val="333333"/>
                <w:lang w:val="en-GB"/>
              </w:rPr>
              <w:t>CFS Core IT</w:t>
            </w:r>
          </w:p>
        </w:tc>
      </w:tr>
      <w:tr w:rsidR="00AA71CD" w:rsidRPr="00AA71CD" w14:paraId="56287D34" w14:textId="77777777" w:rsidTr="701917EF">
        <w:trPr>
          <w:trHeight w:val="600"/>
        </w:trPr>
        <w:tc>
          <w:tcPr>
            <w:tcW w:w="2739" w:type="dxa"/>
            <w:hideMark/>
          </w:tcPr>
          <w:p w14:paraId="1C7DF0E4" w14:textId="77777777" w:rsidR="008C1803" w:rsidRPr="00AA71CD" w:rsidRDefault="008C1803" w:rsidP="008C1803">
            <w:pPr>
              <w:keepLines/>
              <w:snapToGrid w:val="0"/>
              <w:spacing w:before="120" w:after="120" w:line="256" w:lineRule="auto"/>
              <w:jc w:val="right"/>
              <w:rPr>
                <w:rFonts w:eastAsiaTheme="minorEastAsia"/>
                <w:b/>
                <w:color w:val="333333"/>
                <w:lang w:val="en-GB"/>
              </w:rPr>
            </w:pPr>
            <w:r w:rsidRPr="00AA71CD">
              <w:rPr>
                <w:rFonts w:eastAsia="GE Inspira,Arial"/>
                <w:b/>
                <w:color w:val="333333"/>
                <w:lang w:val="en-GB"/>
              </w:rPr>
              <w:t>Author</w:t>
            </w:r>
          </w:p>
        </w:tc>
        <w:tc>
          <w:tcPr>
            <w:tcW w:w="5421" w:type="dxa"/>
            <w:vAlign w:val="center"/>
          </w:tcPr>
          <w:p w14:paraId="7B1B5A6D" w14:textId="77777777" w:rsidR="00F965BD" w:rsidRPr="00AA71CD" w:rsidRDefault="00F965BD" w:rsidP="00F965BD">
            <w:pPr>
              <w:keepLines/>
              <w:snapToGrid w:val="0"/>
              <w:spacing w:before="120" w:after="120" w:line="256" w:lineRule="auto"/>
              <w:rPr>
                <w:rFonts w:eastAsia="GE Inspira,Arial"/>
                <w:color w:val="333333"/>
                <w:lang w:val="en-GB"/>
              </w:rPr>
            </w:pPr>
            <w:r w:rsidRPr="00AA71CD">
              <w:rPr>
                <w:rFonts w:eastAsia="GE Inspira,Arial"/>
                <w:color w:val="333333"/>
                <w:lang w:val="en-GB"/>
              </w:rPr>
              <w:t xml:space="preserve">Avanade: </w:t>
            </w:r>
          </w:p>
          <w:p w14:paraId="472B6CAA" w14:textId="13AF909A" w:rsidR="008C1803" w:rsidRPr="00AA71CD" w:rsidRDefault="001D09B4" w:rsidP="00F965BD">
            <w:pPr>
              <w:keepLines/>
              <w:snapToGrid w:val="0"/>
              <w:spacing w:before="120" w:after="120" w:line="256" w:lineRule="auto"/>
              <w:rPr>
                <w:rFonts w:eastAsia="GE Inspira,Arial"/>
                <w:color w:val="333333"/>
                <w:lang w:val="en-GB"/>
              </w:rPr>
            </w:pPr>
            <w:r w:rsidRPr="701917EF">
              <w:rPr>
                <w:color w:val="333333" w:themeColor="text1"/>
                <w:lang w:val="en-GB"/>
              </w:rPr>
              <w:t>Achroo Batta</w:t>
            </w:r>
          </w:p>
        </w:tc>
      </w:tr>
      <w:tr w:rsidR="00AA71CD" w:rsidRPr="00AA71CD" w14:paraId="678E8CA8" w14:textId="77777777" w:rsidTr="701917EF">
        <w:trPr>
          <w:trHeight w:val="600"/>
        </w:trPr>
        <w:tc>
          <w:tcPr>
            <w:tcW w:w="2739" w:type="dxa"/>
            <w:hideMark/>
          </w:tcPr>
          <w:p w14:paraId="4480B6AE" w14:textId="77777777" w:rsidR="008C1803" w:rsidRPr="00AA71CD" w:rsidRDefault="008C1803" w:rsidP="008C1803">
            <w:pPr>
              <w:keepLines/>
              <w:snapToGrid w:val="0"/>
              <w:spacing w:before="120" w:after="120" w:line="256" w:lineRule="auto"/>
              <w:jc w:val="right"/>
              <w:rPr>
                <w:b/>
                <w:color w:val="333333"/>
                <w:lang w:val="en-GB"/>
              </w:rPr>
            </w:pPr>
            <w:r w:rsidRPr="00AA71CD">
              <w:rPr>
                <w:rFonts w:eastAsia="GE Inspira,Arial"/>
                <w:b/>
                <w:color w:val="333333"/>
                <w:lang w:val="en-GB"/>
              </w:rPr>
              <w:t>Reviewer</w:t>
            </w:r>
          </w:p>
        </w:tc>
        <w:tc>
          <w:tcPr>
            <w:tcW w:w="5421" w:type="dxa"/>
            <w:vAlign w:val="center"/>
          </w:tcPr>
          <w:p w14:paraId="27E3832E" w14:textId="17F52000" w:rsidR="006424E0" w:rsidRPr="00F36420" w:rsidRDefault="00F36420" w:rsidP="00842994">
            <w:pPr>
              <w:keepLines/>
              <w:snapToGrid w:val="0"/>
              <w:spacing w:before="120" w:after="120" w:line="256" w:lineRule="auto"/>
              <w:rPr>
                <w:rFonts w:eastAsia="GE Inspira,Arial"/>
                <w:color w:val="333333"/>
                <w:highlight w:val="yellow"/>
                <w:lang w:val="en-GB"/>
              </w:rPr>
            </w:pPr>
            <w:r w:rsidRPr="00F36420">
              <w:rPr>
                <w:rFonts w:eastAsia="GE Inspira,Arial"/>
                <w:color w:val="333333"/>
                <w:highlight w:val="yellow"/>
                <w:lang w:val="en-GB"/>
              </w:rPr>
              <w:t>&lt;Insert&gt;</w:t>
            </w:r>
          </w:p>
        </w:tc>
      </w:tr>
      <w:tr w:rsidR="00714756" w:rsidRPr="00AA71CD" w14:paraId="7D85E757" w14:textId="77777777" w:rsidTr="701917EF">
        <w:trPr>
          <w:trHeight w:val="600"/>
        </w:trPr>
        <w:tc>
          <w:tcPr>
            <w:tcW w:w="2739" w:type="dxa"/>
          </w:tcPr>
          <w:p w14:paraId="6DF11655" w14:textId="2F261050" w:rsidR="00714756" w:rsidRPr="00AA71CD" w:rsidRDefault="00714756" w:rsidP="008C1803">
            <w:pPr>
              <w:keepLines/>
              <w:snapToGrid w:val="0"/>
              <w:spacing w:before="120" w:after="120" w:line="256" w:lineRule="auto"/>
              <w:jc w:val="right"/>
              <w:rPr>
                <w:rFonts w:eastAsia="GE Inspira,Arial"/>
                <w:b/>
                <w:color w:val="333333"/>
                <w:lang w:val="en-GB"/>
              </w:rPr>
            </w:pPr>
            <w:r>
              <w:rPr>
                <w:rFonts w:eastAsia="GE Inspira,Arial"/>
                <w:b/>
                <w:color w:val="333333"/>
                <w:lang w:val="en-GB"/>
              </w:rPr>
              <w:t>Approver</w:t>
            </w:r>
          </w:p>
        </w:tc>
        <w:tc>
          <w:tcPr>
            <w:tcW w:w="5421" w:type="dxa"/>
            <w:vAlign w:val="center"/>
          </w:tcPr>
          <w:p w14:paraId="54F2B13A" w14:textId="33192FF0" w:rsidR="00714756" w:rsidRPr="00F36420" w:rsidRDefault="00F36420" w:rsidP="000F3984">
            <w:pPr>
              <w:keepLines/>
              <w:snapToGrid w:val="0"/>
              <w:spacing w:before="120" w:after="120" w:line="256" w:lineRule="auto"/>
              <w:rPr>
                <w:rFonts w:eastAsia="GE Inspira,Arial"/>
                <w:color w:val="333333"/>
                <w:highlight w:val="yellow"/>
                <w:lang w:val="en-GB"/>
              </w:rPr>
            </w:pPr>
            <w:r w:rsidRPr="00F36420">
              <w:rPr>
                <w:rFonts w:eastAsia="GE Inspira,Arial"/>
                <w:color w:val="333333"/>
                <w:highlight w:val="yellow"/>
                <w:lang w:val="en-GB"/>
              </w:rPr>
              <w:t>&lt;Insert&gt;</w:t>
            </w:r>
          </w:p>
        </w:tc>
      </w:tr>
      <w:tr w:rsidR="00AA71CD" w:rsidRPr="00AA71CD" w14:paraId="030C30B2" w14:textId="77777777" w:rsidTr="701917EF">
        <w:trPr>
          <w:trHeight w:val="600"/>
        </w:trPr>
        <w:tc>
          <w:tcPr>
            <w:tcW w:w="2739" w:type="dxa"/>
            <w:hideMark/>
          </w:tcPr>
          <w:p w14:paraId="5F1074DC" w14:textId="77777777" w:rsidR="008C1803" w:rsidRPr="00AA71CD" w:rsidRDefault="008C1803" w:rsidP="008C1803">
            <w:pPr>
              <w:keepLines/>
              <w:snapToGrid w:val="0"/>
              <w:spacing w:before="120" w:after="120" w:line="256" w:lineRule="auto"/>
              <w:jc w:val="right"/>
              <w:rPr>
                <w:b/>
                <w:color w:val="333333"/>
                <w:lang w:val="en-GB"/>
              </w:rPr>
            </w:pPr>
            <w:r w:rsidRPr="00AA71CD">
              <w:rPr>
                <w:rFonts w:eastAsia="GE Inspira,Arial"/>
                <w:b/>
                <w:color w:val="333333"/>
                <w:lang w:val="en-GB"/>
              </w:rPr>
              <w:t>Current Version</w:t>
            </w:r>
          </w:p>
        </w:tc>
        <w:tc>
          <w:tcPr>
            <w:tcW w:w="5421" w:type="dxa"/>
            <w:vAlign w:val="center"/>
          </w:tcPr>
          <w:p w14:paraId="38F68F4B" w14:textId="3A14D5A3" w:rsidR="008C1803" w:rsidRPr="00AA71CD" w:rsidRDefault="00245667" w:rsidP="000F3984">
            <w:pPr>
              <w:keepLines/>
              <w:snapToGrid w:val="0"/>
              <w:spacing w:before="120" w:after="120" w:line="256" w:lineRule="auto"/>
              <w:rPr>
                <w:rFonts w:eastAsia="GE Inspira,Arial"/>
                <w:color w:val="333333"/>
                <w:lang w:val="en-GB"/>
              </w:rPr>
            </w:pPr>
            <w:r>
              <w:rPr>
                <w:rFonts w:eastAsia="GE Inspira,Arial"/>
                <w:color w:val="333333"/>
                <w:lang w:val="en-GB"/>
              </w:rPr>
              <w:t>1.0</w:t>
            </w:r>
          </w:p>
        </w:tc>
      </w:tr>
      <w:tr w:rsidR="00AA71CD" w:rsidRPr="00AA71CD" w14:paraId="361421DB" w14:textId="77777777" w:rsidTr="701917EF">
        <w:trPr>
          <w:trHeight w:val="600"/>
        </w:trPr>
        <w:tc>
          <w:tcPr>
            <w:tcW w:w="2739" w:type="dxa"/>
            <w:hideMark/>
          </w:tcPr>
          <w:p w14:paraId="1331C9CB" w14:textId="77777777" w:rsidR="008C1803" w:rsidRPr="00AA71CD" w:rsidRDefault="008C1803" w:rsidP="008C1803">
            <w:pPr>
              <w:keepLines/>
              <w:snapToGrid w:val="0"/>
              <w:spacing w:before="120" w:after="120" w:line="256" w:lineRule="auto"/>
              <w:jc w:val="right"/>
              <w:rPr>
                <w:rFonts w:eastAsiaTheme="minorEastAsia"/>
                <w:b/>
                <w:color w:val="333333"/>
                <w:lang w:val="en-GB"/>
              </w:rPr>
            </w:pPr>
            <w:r w:rsidRPr="00AA71CD">
              <w:rPr>
                <w:rFonts w:eastAsia="GE Inspira,Arial"/>
                <w:b/>
                <w:color w:val="333333"/>
                <w:lang w:val="en-GB"/>
              </w:rPr>
              <w:t>File Name</w:t>
            </w:r>
          </w:p>
        </w:tc>
        <w:tc>
          <w:tcPr>
            <w:tcW w:w="5421" w:type="dxa"/>
            <w:vAlign w:val="center"/>
          </w:tcPr>
          <w:p w14:paraId="05B0C7B1" w14:textId="25798C5B" w:rsidR="001D09B4" w:rsidRPr="00AA71CD" w:rsidRDefault="001D09B4" w:rsidP="000F3984">
            <w:pPr>
              <w:rPr>
                <w:color w:val="333333"/>
                <w:lang w:val="en-GB"/>
              </w:rPr>
            </w:pPr>
            <w:r>
              <w:rPr>
                <w:color w:val="333333"/>
                <w:lang w:val="en-GB"/>
              </w:rPr>
              <w:t xml:space="preserve">DevOps </w:t>
            </w:r>
            <w:r w:rsidR="00746900">
              <w:rPr>
                <w:color w:val="333333"/>
                <w:lang w:val="en-GB"/>
              </w:rPr>
              <w:t>User</w:t>
            </w:r>
            <w:r>
              <w:rPr>
                <w:color w:val="333333"/>
                <w:lang w:val="en-GB"/>
              </w:rPr>
              <w:t>Manual-</w:t>
            </w:r>
            <w:r w:rsidR="008F2833">
              <w:rPr>
                <w:color w:val="333333"/>
                <w:lang w:val="en-GB"/>
              </w:rPr>
              <w:t>AVD</w:t>
            </w:r>
          </w:p>
        </w:tc>
      </w:tr>
      <w:tr w:rsidR="00AA71CD" w:rsidRPr="00AA71CD" w14:paraId="68AA5526" w14:textId="77777777" w:rsidTr="701917EF">
        <w:trPr>
          <w:trHeight w:val="600"/>
        </w:trPr>
        <w:tc>
          <w:tcPr>
            <w:tcW w:w="2739" w:type="dxa"/>
          </w:tcPr>
          <w:p w14:paraId="4A0A1F57" w14:textId="77777777" w:rsidR="008C1803" w:rsidRPr="00AA71CD" w:rsidRDefault="008C1803" w:rsidP="008C1803">
            <w:pPr>
              <w:keepLines/>
              <w:snapToGrid w:val="0"/>
              <w:spacing w:before="120" w:after="120" w:line="256" w:lineRule="auto"/>
              <w:jc w:val="right"/>
              <w:rPr>
                <w:rFonts w:eastAsia="GE Inspira,Arial"/>
                <w:b/>
                <w:color w:val="333333"/>
                <w:lang w:val="en-GB"/>
              </w:rPr>
            </w:pPr>
            <w:r w:rsidRPr="00AA71CD">
              <w:rPr>
                <w:rFonts w:eastAsia="GE Inspira,Arial"/>
                <w:b/>
                <w:color w:val="333333"/>
                <w:lang w:val="en-GB"/>
              </w:rPr>
              <w:t>Publication Date</w:t>
            </w:r>
          </w:p>
        </w:tc>
        <w:tc>
          <w:tcPr>
            <w:tcW w:w="5421" w:type="dxa"/>
            <w:vAlign w:val="center"/>
          </w:tcPr>
          <w:p w14:paraId="4B6F30D5" w14:textId="5082E70F" w:rsidR="008C1803" w:rsidRPr="00AA71CD" w:rsidRDefault="008C1803" w:rsidP="000F3984">
            <w:pPr>
              <w:rPr>
                <w:color w:val="333333"/>
                <w:lang w:val="en-GB"/>
              </w:rPr>
            </w:pPr>
          </w:p>
        </w:tc>
      </w:tr>
    </w:tbl>
    <w:p w14:paraId="049F31CB" w14:textId="77777777" w:rsidR="00E20E63" w:rsidRPr="00AA71CD" w:rsidRDefault="00E20E63" w:rsidP="00E20E63">
      <w:pPr>
        <w:jc w:val="center"/>
        <w:rPr>
          <w:rFonts w:ascii="Segoe UI" w:hAnsi="Segoe UI" w:cs="Segoe UI"/>
          <w:b/>
          <w:color w:val="333333"/>
        </w:rPr>
      </w:pPr>
    </w:p>
    <w:p w14:paraId="4B08E8BD" w14:textId="0EBDC05E" w:rsidR="00E20E63" w:rsidRPr="00AA71CD" w:rsidRDefault="00E20E63" w:rsidP="6CD21BB7">
      <w:pPr>
        <w:jc w:val="center"/>
        <w:rPr>
          <w:rFonts w:asciiTheme="majorHAnsi" w:hAnsiTheme="majorHAnsi" w:cstheme="majorBidi"/>
          <w:color w:val="333333"/>
          <w:sz w:val="32"/>
          <w:szCs w:val="32"/>
        </w:rPr>
      </w:pPr>
      <w:r w:rsidRPr="00AA71CD">
        <w:rPr>
          <w:rFonts w:asciiTheme="majorHAnsi" w:hAnsiTheme="majorHAnsi" w:cstheme="majorBidi"/>
          <w:color w:val="333333"/>
          <w:sz w:val="32"/>
          <w:szCs w:val="32"/>
        </w:rPr>
        <w:t xml:space="preserve">Revision </w:t>
      </w:r>
      <w:r w:rsidR="1A389988" w:rsidRPr="00AA71CD">
        <w:rPr>
          <w:rFonts w:asciiTheme="majorHAnsi" w:hAnsiTheme="majorHAnsi" w:cstheme="majorBidi"/>
          <w:color w:val="333333"/>
          <w:sz w:val="32"/>
          <w:szCs w:val="32"/>
        </w:rPr>
        <w:t>h</w:t>
      </w:r>
      <w:r w:rsidRPr="00AA71CD">
        <w:rPr>
          <w:rFonts w:asciiTheme="majorHAnsi" w:hAnsiTheme="majorHAnsi" w:cstheme="majorBidi"/>
          <w:color w:val="333333"/>
          <w:sz w:val="32"/>
          <w:szCs w:val="32"/>
        </w:rPr>
        <w:t>istory</w:t>
      </w:r>
    </w:p>
    <w:p w14:paraId="53128261" w14:textId="77777777" w:rsidR="00E20E63" w:rsidRPr="00CF694F" w:rsidRDefault="00E20E63" w:rsidP="00E20E63">
      <w:pPr>
        <w:rPr>
          <w:rFonts w:ascii="Segoe UI" w:hAnsi="Segoe UI" w:cs="Segoe UI"/>
          <w:color w:val="333333" w:themeColor="text1"/>
        </w:rPr>
      </w:pPr>
    </w:p>
    <w:tbl>
      <w:tblPr>
        <w:tblStyle w:val="AvanadeDefaultTable"/>
        <w:tblW w:w="0" w:type="auto"/>
        <w:tblLook w:val="04A0" w:firstRow="1" w:lastRow="0" w:firstColumn="1" w:lastColumn="0" w:noHBand="0" w:noVBand="1"/>
      </w:tblPr>
      <w:tblGrid>
        <w:gridCol w:w="926"/>
        <w:gridCol w:w="1255"/>
        <w:gridCol w:w="3359"/>
        <w:gridCol w:w="4910"/>
      </w:tblGrid>
      <w:tr w:rsidR="003F1B46" w:rsidRPr="00CF694F" w14:paraId="756FE153" w14:textId="77777777" w:rsidTr="3E661E5A">
        <w:trPr>
          <w:cnfStyle w:val="100000000000" w:firstRow="1" w:lastRow="0" w:firstColumn="0" w:lastColumn="0" w:oddVBand="0" w:evenVBand="0" w:oddHBand="0" w:evenHBand="0" w:firstRowFirstColumn="0" w:firstRowLastColumn="0" w:lastRowFirstColumn="0" w:lastRowLastColumn="0"/>
        </w:trPr>
        <w:tc>
          <w:tcPr>
            <w:tcW w:w="926" w:type="dxa"/>
          </w:tcPr>
          <w:p w14:paraId="6B814A1E" w14:textId="77777777" w:rsidR="00E20E63" w:rsidRPr="00EA3C82" w:rsidRDefault="00E20E63" w:rsidP="004F40FC">
            <w:pPr>
              <w:rPr>
                <w:rFonts w:ascii="Segoe UI" w:hAnsi="Segoe UI" w:cs="Segoe UI"/>
                <w:b w:val="0"/>
              </w:rPr>
            </w:pPr>
            <w:r w:rsidRPr="00EA3C82">
              <w:rPr>
                <w:rFonts w:ascii="Segoe UI" w:hAnsi="Segoe UI" w:cs="Segoe UI"/>
              </w:rPr>
              <w:t>Version</w:t>
            </w:r>
          </w:p>
        </w:tc>
        <w:tc>
          <w:tcPr>
            <w:tcW w:w="1255" w:type="dxa"/>
          </w:tcPr>
          <w:p w14:paraId="491072FA" w14:textId="77777777" w:rsidR="00E20E63" w:rsidRPr="00EA3C82" w:rsidRDefault="00E20E63" w:rsidP="004F40FC">
            <w:pPr>
              <w:rPr>
                <w:rFonts w:ascii="Segoe UI" w:hAnsi="Segoe UI" w:cs="Segoe UI"/>
                <w:b w:val="0"/>
              </w:rPr>
            </w:pPr>
            <w:r w:rsidRPr="00EA3C82">
              <w:rPr>
                <w:rFonts w:ascii="Segoe UI" w:hAnsi="Segoe UI" w:cs="Segoe UI"/>
              </w:rPr>
              <w:t>Date</w:t>
            </w:r>
          </w:p>
        </w:tc>
        <w:tc>
          <w:tcPr>
            <w:tcW w:w="3359" w:type="dxa"/>
          </w:tcPr>
          <w:p w14:paraId="41C3E7DB" w14:textId="77777777" w:rsidR="00E20E63" w:rsidRPr="00EA3C82" w:rsidRDefault="00E20E63" w:rsidP="004F40FC">
            <w:pPr>
              <w:rPr>
                <w:rFonts w:ascii="Segoe UI" w:hAnsi="Segoe UI" w:cs="Segoe UI"/>
                <w:b w:val="0"/>
              </w:rPr>
            </w:pPr>
            <w:r w:rsidRPr="00EA3C82">
              <w:rPr>
                <w:rFonts w:ascii="Segoe UI" w:hAnsi="Segoe UI" w:cs="Segoe UI"/>
              </w:rPr>
              <w:t>Author</w:t>
            </w:r>
          </w:p>
        </w:tc>
        <w:tc>
          <w:tcPr>
            <w:tcW w:w="4910" w:type="dxa"/>
          </w:tcPr>
          <w:p w14:paraId="7D6FFD51" w14:textId="77777777" w:rsidR="00E20E63" w:rsidRPr="00EA3C82" w:rsidRDefault="00E20E63" w:rsidP="004F40FC">
            <w:pPr>
              <w:rPr>
                <w:rFonts w:ascii="Segoe UI" w:hAnsi="Segoe UI" w:cs="Segoe UI"/>
                <w:b w:val="0"/>
              </w:rPr>
            </w:pPr>
            <w:r w:rsidRPr="00EA3C82">
              <w:rPr>
                <w:rFonts w:ascii="Segoe UI" w:hAnsi="Segoe UI" w:cs="Segoe UI"/>
              </w:rPr>
              <w:t>Changes</w:t>
            </w:r>
          </w:p>
        </w:tc>
      </w:tr>
      <w:tr w:rsidR="00DC205E" w:rsidRPr="00CF694F" w14:paraId="62486C05" w14:textId="77777777" w:rsidTr="3E661E5A">
        <w:tc>
          <w:tcPr>
            <w:tcW w:w="926" w:type="dxa"/>
          </w:tcPr>
          <w:p w14:paraId="4101652C" w14:textId="50EDF61A" w:rsidR="00DC205E" w:rsidRPr="007F3A55" w:rsidRDefault="00993A22" w:rsidP="004F40FC">
            <w:pPr>
              <w:rPr>
                <w:rFonts w:ascii="Segoe UI" w:hAnsi="Segoe UI" w:cs="Segoe UI"/>
              </w:rPr>
            </w:pPr>
            <w:r>
              <w:rPr>
                <w:rFonts w:ascii="Segoe UI" w:hAnsi="Segoe UI" w:cs="Segoe UI"/>
              </w:rPr>
              <w:t>1</w:t>
            </w:r>
            <w:r w:rsidR="007F3A55" w:rsidRPr="007F3A55">
              <w:rPr>
                <w:rFonts w:ascii="Segoe UI" w:hAnsi="Segoe UI" w:cs="Segoe UI"/>
              </w:rPr>
              <w:t>.</w:t>
            </w:r>
            <w:r>
              <w:rPr>
                <w:rFonts w:ascii="Segoe UI" w:hAnsi="Segoe UI" w:cs="Segoe UI"/>
              </w:rPr>
              <w:t>0</w:t>
            </w:r>
          </w:p>
        </w:tc>
        <w:tc>
          <w:tcPr>
            <w:tcW w:w="1255" w:type="dxa"/>
          </w:tcPr>
          <w:p w14:paraId="4B99056E" w14:textId="1F6BB191" w:rsidR="00DC205E" w:rsidRPr="007F3A55" w:rsidRDefault="008F2833" w:rsidP="004F40FC">
            <w:pPr>
              <w:rPr>
                <w:rFonts w:ascii="Segoe UI" w:hAnsi="Segoe UI" w:cs="Segoe UI"/>
              </w:rPr>
            </w:pPr>
            <w:r>
              <w:rPr>
                <w:rFonts w:ascii="Segoe UI" w:hAnsi="Segoe UI" w:cs="Segoe UI"/>
              </w:rPr>
              <w:t>15</w:t>
            </w:r>
            <w:r w:rsidR="007F3A55" w:rsidRPr="007F3A55">
              <w:rPr>
                <w:rFonts w:ascii="Segoe UI" w:hAnsi="Segoe UI" w:cs="Segoe UI"/>
              </w:rPr>
              <w:t>/</w:t>
            </w:r>
            <w:r>
              <w:rPr>
                <w:rFonts w:ascii="Segoe UI" w:hAnsi="Segoe UI" w:cs="Segoe UI"/>
              </w:rPr>
              <w:t>4</w:t>
            </w:r>
            <w:r w:rsidR="007F3A55" w:rsidRPr="007F3A55">
              <w:rPr>
                <w:rFonts w:ascii="Segoe UI" w:hAnsi="Segoe UI" w:cs="Segoe UI"/>
              </w:rPr>
              <w:t>/202</w:t>
            </w:r>
            <w:r w:rsidR="00245667">
              <w:rPr>
                <w:rFonts w:ascii="Segoe UI" w:hAnsi="Segoe UI" w:cs="Segoe UI"/>
              </w:rPr>
              <w:t>3</w:t>
            </w:r>
          </w:p>
        </w:tc>
        <w:tc>
          <w:tcPr>
            <w:tcW w:w="3359" w:type="dxa"/>
          </w:tcPr>
          <w:p w14:paraId="1299C43A" w14:textId="4CD769BC" w:rsidR="00DC205E" w:rsidRPr="007F3A55" w:rsidRDefault="001D09B4" w:rsidP="004F40FC">
            <w:pPr>
              <w:rPr>
                <w:rFonts w:ascii="Segoe UI" w:hAnsi="Segoe UI" w:cs="Segoe UI"/>
              </w:rPr>
            </w:pPr>
            <w:r w:rsidRPr="701917EF">
              <w:rPr>
                <w:rFonts w:ascii="Segoe UI" w:hAnsi="Segoe UI" w:cs="Segoe UI"/>
              </w:rPr>
              <w:t>Achroo Batta</w:t>
            </w:r>
          </w:p>
        </w:tc>
        <w:tc>
          <w:tcPr>
            <w:tcW w:w="4910" w:type="dxa"/>
          </w:tcPr>
          <w:p w14:paraId="4DDBEF00" w14:textId="39F748E4" w:rsidR="00DC205E" w:rsidRPr="007F3A55" w:rsidRDefault="007F3A55" w:rsidP="004F40FC">
            <w:pPr>
              <w:rPr>
                <w:rFonts w:ascii="Segoe UI" w:hAnsi="Segoe UI" w:cs="Segoe UI"/>
              </w:rPr>
            </w:pPr>
            <w:r w:rsidRPr="007F3A55">
              <w:rPr>
                <w:rFonts w:ascii="Segoe UI" w:hAnsi="Segoe UI" w:cs="Segoe UI"/>
              </w:rPr>
              <w:t>Initial Version</w:t>
            </w:r>
          </w:p>
        </w:tc>
      </w:tr>
      <w:tr w:rsidR="006E426B" w:rsidRPr="00CF694F" w14:paraId="3461D779" w14:textId="77777777" w:rsidTr="3E661E5A">
        <w:trPr>
          <w:cnfStyle w:val="000000010000" w:firstRow="0" w:lastRow="0" w:firstColumn="0" w:lastColumn="0" w:oddVBand="0" w:evenVBand="0" w:oddHBand="0" w:evenHBand="1" w:firstRowFirstColumn="0" w:firstRowLastColumn="0" w:lastRowFirstColumn="0" w:lastRowLastColumn="0"/>
        </w:trPr>
        <w:tc>
          <w:tcPr>
            <w:tcW w:w="926" w:type="dxa"/>
          </w:tcPr>
          <w:p w14:paraId="3CF2D8B6" w14:textId="76D27DA4" w:rsidR="006E426B" w:rsidRPr="007F3A55" w:rsidRDefault="34658E0C" w:rsidP="006E426B">
            <w:pPr>
              <w:rPr>
                <w:rFonts w:ascii="Segoe UI" w:hAnsi="Segoe UI" w:cs="Segoe UI"/>
                <w:color w:val="auto"/>
              </w:rPr>
            </w:pPr>
            <w:r w:rsidRPr="3E661E5A">
              <w:rPr>
                <w:rFonts w:ascii="Segoe UI" w:hAnsi="Segoe UI" w:cs="Segoe UI"/>
                <w:color w:val="auto"/>
              </w:rPr>
              <w:t>1.1</w:t>
            </w:r>
          </w:p>
        </w:tc>
        <w:tc>
          <w:tcPr>
            <w:tcW w:w="1255" w:type="dxa"/>
          </w:tcPr>
          <w:p w14:paraId="0FB78278" w14:textId="1544C426" w:rsidR="006E426B" w:rsidRPr="007F3A55" w:rsidRDefault="34658E0C" w:rsidP="006E426B">
            <w:pPr>
              <w:rPr>
                <w:rFonts w:ascii="Segoe UI" w:hAnsi="Segoe UI" w:cs="Segoe UI"/>
                <w:color w:val="auto"/>
              </w:rPr>
            </w:pPr>
            <w:r w:rsidRPr="3E661E5A">
              <w:rPr>
                <w:rFonts w:ascii="Segoe UI" w:hAnsi="Segoe UI" w:cs="Segoe UI"/>
                <w:color w:val="auto"/>
              </w:rPr>
              <w:t>17/4/2023</w:t>
            </w:r>
          </w:p>
        </w:tc>
        <w:tc>
          <w:tcPr>
            <w:tcW w:w="3359" w:type="dxa"/>
          </w:tcPr>
          <w:p w14:paraId="1FC39945" w14:textId="75C1D3FE" w:rsidR="006E426B" w:rsidRPr="007F3A55" w:rsidRDefault="34658E0C" w:rsidP="006E426B">
            <w:pPr>
              <w:rPr>
                <w:rFonts w:ascii="Segoe UI" w:hAnsi="Segoe UI" w:cs="Segoe UI"/>
                <w:color w:val="auto"/>
              </w:rPr>
            </w:pPr>
            <w:r w:rsidRPr="3E661E5A">
              <w:rPr>
                <w:rFonts w:ascii="Segoe UI" w:hAnsi="Segoe UI" w:cs="Segoe UI"/>
                <w:color w:val="auto"/>
              </w:rPr>
              <w:t>Abaigail Artagame</w:t>
            </w:r>
          </w:p>
        </w:tc>
        <w:tc>
          <w:tcPr>
            <w:tcW w:w="4910" w:type="dxa"/>
          </w:tcPr>
          <w:p w14:paraId="0562CB0E" w14:textId="6AE41C31" w:rsidR="006E426B" w:rsidRPr="007F3A55" w:rsidRDefault="34658E0C" w:rsidP="006E426B">
            <w:pPr>
              <w:rPr>
                <w:rFonts w:ascii="Segoe UI" w:hAnsi="Segoe UI" w:cs="Segoe UI"/>
                <w:color w:val="auto"/>
              </w:rPr>
            </w:pPr>
            <w:r w:rsidRPr="3E661E5A">
              <w:rPr>
                <w:rFonts w:ascii="Segoe UI" w:hAnsi="Segoe UI" w:cs="Segoe UI"/>
                <w:color w:val="auto"/>
              </w:rPr>
              <w:t>Added Details for VM Deployment Scripts</w:t>
            </w:r>
          </w:p>
        </w:tc>
      </w:tr>
      <w:tr w:rsidR="006E426B" w:rsidRPr="00CF694F" w14:paraId="34CE0A41" w14:textId="77777777" w:rsidTr="3E661E5A">
        <w:tc>
          <w:tcPr>
            <w:tcW w:w="926" w:type="dxa"/>
          </w:tcPr>
          <w:p w14:paraId="62EBF3C5" w14:textId="2EE11D88" w:rsidR="006E426B" w:rsidRPr="007F3A55" w:rsidRDefault="006E426B" w:rsidP="006E426B">
            <w:pPr>
              <w:rPr>
                <w:rFonts w:ascii="Segoe UI" w:hAnsi="Segoe UI" w:cs="Segoe UI"/>
              </w:rPr>
            </w:pPr>
          </w:p>
        </w:tc>
        <w:tc>
          <w:tcPr>
            <w:tcW w:w="1255" w:type="dxa"/>
          </w:tcPr>
          <w:p w14:paraId="6D98A12B" w14:textId="7445A53D" w:rsidR="006E426B" w:rsidRPr="007F3A55" w:rsidRDefault="006E426B" w:rsidP="006E426B">
            <w:pPr>
              <w:rPr>
                <w:rFonts w:ascii="Segoe UI" w:hAnsi="Segoe UI" w:cs="Segoe UI"/>
              </w:rPr>
            </w:pPr>
          </w:p>
        </w:tc>
        <w:tc>
          <w:tcPr>
            <w:tcW w:w="3359" w:type="dxa"/>
          </w:tcPr>
          <w:p w14:paraId="2946DB82" w14:textId="0730C015" w:rsidR="006E426B" w:rsidRPr="007F3A55" w:rsidRDefault="006E426B" w:rsidP="009B416D">
            <w:pPr>
              <w:rPr>
                <w:rFonts w:ascii="Segoe UI" w:hAnsi="Segoe UI" w:cs="Segoe UI"/>
              </w:rPr>
            </w:pPr>
          </w:p>
        </w:tc>
        <w:tc>
          <w:tcPr>
            <w:tcW w:w="4910" w:type="dxa"/>
          </w:tcPr>
          <w:p w14:paraId="5997CC1D" w14:textId="58210E5C" w:rsidR="006E426B" w:rsidRPr="007F3A55" w:rsidRDefault="006E426B" w:rsidP="006E426B">
            <w:pPr>
              <w:rPr>
                <w:rFonts w:ascii="Segoe UI" w:hAnsi="Segoe UI" w:cs="Segoe UI"/>
              </w:rPr>
            </w:pPr>
          </w:p>
        </w:tc>
      </w:tr>
      <w:tr w:rsidR="00CB1C8A" w:rsidRPr="00CF694F" w14:paraId="110FFD37" w14:textId="77777777" w:rsidTr="3E661E5A">
        <w:trPr>
          <w:cnfStyle w:val="000000010000" w:firstRow="0" w:lastRow="0" w:firstColumn="0" w:lastColumn="0" w:oddVBand="0" w:evenVBand="0" w:oddHBand="0" w:evenHBand="1" w:firstRowFirstColumn="0" w:firstRowLastColumn="0" w:lastRowFirstColumn="0" w:lastRowLastColumn="0"/>
        </w:trPr>
        <w:tc>
          <w:tcPr>
            <w:tcW w:w="926" w:type="dxa"/>
          </w:tcPr>
          <w:p w14:paraId="6B699379" w14:textId="5A4ADDD8" w:rsidR="00CB1C8A" w:rsidRPr="007F3A55" w:rsidRDefault="00CB1C8A" w:rsidP="00CB1C8A">
            <w:pPr>
              <w:rPr>
                <w:rFonts w:ascii="Segoe UI" w:hAnsi="Segoe UI" w:cs="Segoe UI"/>
                <w:color w:val="auto"/>
              </w:rPr>
            </w:pPr>
          </w:p>
        </w:tc>
        <w:tc>
          <w:tcPr>
            <w:tcW w:w="1255" w:type="dxa"/>
          </w:tcPr>
          <w:p w14:paraId="3FE9F23F" w14:textId="78687484" w:rsidR="00CB1C8A" w:rsidRPr="007F3A55" w:rsidRDefault="00CB1C8A" w:rsidP="00CB1C8A">
            <w:pPr>
              <w:rPr>
                <w:rFonts w:ascii="Segoe UI" w:hAnsi="Segoe UI" w:cs="Segoe UI"/>
                <w:color w:val="auto"/>
              </w:rPr>
            </w:pPr>
          </w:p>
        </w:tc>
        <w:tc>
          <w:tcPr>
            <w:tcW w:w="3359" w:type="dxa"/>
          </w:tcPr>
          <w:p w14:paraId="1F72F646" w14:textId="06B211FB" w:rsidR="00CB1C8A" w:rsidRPr="007F3A55" w:rsidRDefault="00CB1C8A" w:rsidP="00CB1C8A">
            <w:pPr>
              <w:rPr>
                <w:rFonts w:ascii="Segoe UI" w:hAnsi="Segoe UI" w:cs="Segoe UI"/>
                <w:color w:val="auto"/>
              </w:rPr>
            </w:pPr>
          </w:p>
        </w:tc>
        <w:tc>
          <w:tcPr>
            <w:tcW w:w="4910" w:type="dxa"/>
          </w:tcPr>
          <w:p w14:paraId="08CE6F91" w14:textId="0D36B45D" w:rsidR="00CB1C8A" w:rsidRPr="007F3A55" w:rsidRDefault="00CB1C8A" w:rsidP="00CB1C8A">
            <w:pPr>
              <w:rPr>
                <w:rFonts w:ascii="Segoe UI" w:hAnsi="Segoe UI" w:cs="Segoe UI"/>
                <w:color w:val="auto"/>
              </w:rPr>
            </w:pPr>
          </w:p>
        </w:tc>
      </w:tr>
      <w:tr w:rsidR="00FC1C1F" w:rsidRPr="00CF694F" w14:paraId="61CDCEAD" w14:textId="77777777" w:rsidTr="3E661E5A">
        <w:tc>
          <w:tcPr>
            <w:tcW w:w="926" w:type="dxa"/>
          </w:tcPr>
          <w:p w14:paraId="6BB9E253" w14:textId="638283E0" w:rsidR="00FC1C1F" w:rsidRPr="007F3A55" w:rsidRDefault="00FC1C1F" w:rsidP="00FC1C1F">
            <w:pPr>
              <w:rPr>
                <w:rFonts w:ascii="Segoe UI" w:hAnsi="Segoe UI" w:cs="Segoe UI"/>
              </w:rPr>
            </w:pPr>
          </w:p>
        </w:tc>
        <w:tc>
          <w:tcPr>
            <w:tcW w:w="1255" w:type="dxa"/>
          </w:tcPr>
          <w:p w14:paraId="23DE523C" w14:textId="312B41A7" w:rsidR="00FC1C1F" w:rsidRPr="007F3A55" w:rsidRDefault="00FC1C1F" w:rsidP="00FC1C1F">
            <w:pPr>
              <w:rPr>
                <w:rFonts w:ascii="Segoe UI" w:hAnsi="Segoe UI" w:cs="Segoe UI"/>
              </w:rPr>
            </w:pPr>
          </w:p>
        </w:tc>
        <w:tc>
          <w:tcPr>
            <w:tcW w:w="3359" w:type="dxa"/>
          </w:tcPr>
          <w:p w14:paraId="52E56223" w14:textId="3E507F2A" w:rsidR="00FC1C1F" w:rsidRPr="007F3A55" w:rsidRDefault="00FC1C1F" w:rsidP="00FC1C1F">
            <w:pPr>
              <w:rPr>
                <w:rFonts w:ascii="Segoe UI" w:hAnsi="Segoe UI" w:cs="Segoe UI"/>
              </w:rPr>
            </w:pPr>
          </w:p>
        </w:tc>
        <w:tc>
          <w:tcPr>
            <w:tcW w:w="4910" w:type="dxa"/>
          </w:tcPr>
          <w:p w14:paraId="07547A01" w14:textId="052D84E9" w:rsidR="00FC1C1F" w:rsidRPr="007F3A55" w:rsidRDefault="00FC1C1F" w:rsidP="00FC1C1F">
            <w:pPr>
              <w:rPr>
                <w:rFonts w:ascii="Segoe UI" w:hAnsi="Segoe UI" w:cs="Segoe UI"/>
              </w:rPr>
            </w:pPr>
          </w:p>
        </w:tc>
      </w:tr>
      <w:tr w:rsidR="004E5A7A" w:rsidRPr="00CF694F" w14:paraId="44FEC4A0" w14:textId="77777777" w:rsidTr="3E661E5A">
        <w:trPr>
          <w:cnfStyle w:val="000000010000" w:firstRow="0" w:lastRow="0" w:firstColumn="0" w:lastColumn="0" w:oddVBand="0" w:evenVBand="0" w:oddHBand="0" w:evenHBand="1" w:firstRowFirstColumn="0" w:firstRowLastColumn="0" w:lastRowFirstColumn="0" w:lastRowLastColumn="0"/>
        </w:trPr>
        <w:tc>
          <w:tcPr>
            <w:tcW w:w="926" w:type="dxa"/>
          </w:tcPr>
          <w:p w14:paraId="2B13999B" w14:textId="33039632" w:rsidR="004E5A7A" w:rsidRDefault="004E5A7A" w:rsidP="004E5A7A">
            <w:pPr>
              <w:rPr>
                <w:rFonts w:ascii="Segoe UI" w:hAnsi="Segoe UI" w:cs="Segoe UI"/>
              </w:rPr>
            </w:pPr>
          </w:p>
        </w:tc>
        <w:tc>
          <w:tcPr>
            <w:tcW w:w="1255" w:type="dxa"/>
          </w:tcPr>
          <w:p w14:paraId="29F895AB" w14:textId="5C43E05F" w:rsidR="004E5A7A" w:rsidRDefault="004E5A7A" w:rsidP="004E5A7A">
            <w:pPr>
              <w:rPr>
                <w:rFonts w:ascii="Segoe UI" w:hAnsi="Segoe UI" w:cs="Segoe UI"/>
              </w:rPr>
            </w:pPr>
          </w:p>
        </w:tc>
        <w:tc>
          <w:tcPr>
            <w:tcW w:w="3359" w:type="dxa"/>
          </w:tcPr>
          <w:p w14:paraId="40928A1A" w14:textId="19513AA7" w:rsidR="004E5A7A" w:rsidRDefault="004E5A7A" w:rsidP="004E5A7A">
            <w:pPr>
              <w:rPr>
                <w:rFonts w:ascii="Segoe UI" w:hAnsi="Segoe UI" w:cs="Segoe UI"/>
              </w:rPr>
            </w:pPr>
          </w:p>
        </w:tc>
        <w:tc>
          <w:tcPr>
            <w:tcW w:w="4910" w:type="dxa"/>
          </w:tcPr>
          <w:p w14:paraId="50C8DE23" w14:textId="210A0AE8" w:rsidR="004E5A7A" w:rsidRDefault="004E5A7A" w:rsidP="004E5A7A">
            <w:pPr>
              <w:rPr>
                <w:rFonts w:ascii="Segoe UI" w:hAnsi="Segoe UI" w:cs="Segoe UI"/>
              </w:rPr>
            </w:pPr>
          </w:p>
        </w:tc>
      </w:tr>
    </w:tbl>
    <w:p w14:paraId="07459315" w14:textId="77777777" w:rsidR="00E20E63" w:rsidRPr="00CF694F" w:rsidRDefault="00E20E63">
      <w:pPr>
        <w:spacing w:after="200"/>
        <w:rPr>
          <w:color w:val="333333" w:themeColor="text1"/>
          <w:highlight w:val="yellow"/>
        </w:rPr>
      </w:pPr>
      <w:r w:rsidRPr="00CF694F">
        <w:rPr>
          <w:b/>
          <w:bCs/>
          <w:color w:val="333333" w:themeColor="text1"/>
          <w:highlight w:val="yellow"/>
        </w:rPr>
        <w:br w:type="page"/>
      </w:r>
    </w:p>
    <w:p w14:paraId="6537F28F" w14:textId="77777777" w:rsidR="003979A8" w:rsidRPr="00CF694F" w:rsidRDefault="003979A8" w:rsidP="003979A8">
      <w:pPr>
        <w:rPr>
          <w:rFonts w:asciiTheme="majorHAnsi" w:hAnsiTheme="majorHAnsi" w:cstheme="majorHAnsi"/>
          <w:b/>
          <w:color w:val="333333" w:themeColor="text1"/>
          <w:highlight w:val="yellow"/>
          <w:u w:val="single"/>
        </w:rPr>
      </w:pPr>
    </w:p>
    <w:p w14:paraId="6DFB9E20" w14:textId="77777777" w:rsidR="00BC1390" w:rsidRPr="00CF694F" w:rsidRDefault="00BC1390" w:rsidP="003979A8">
      <w:pPr>
        <w:rPr>
          <w:rFonts w:asciiTheme="majorHAnsi" w:hAnsiTheme="majorHAnsi" w:cstheme="majorHAnsi"/>
          <w:b/>
          <w:color w:val="333333" w:themeColor="text1"/>
          <w:highlight w:val="yellow"/>
          <w:u w:val="single"/>
        </w:rPr>
      </w:pPr>
    </w:p>
    <w:sdt>
      <w:sdtPr>
        <w:rPr>
          <w:rFonts w:asciiTheme="minorHAnsi" w:eastAsiaTheme="minorHAnsi" w:hAnsiTheme="minorHAnsi" w:cstheme="minorHAnsi"/>
          <w:bCs w:val="0"/>
          <w:color w:val="333333" w:themeColor="text1"/>
          <w:sz w:val="20"/>
          <w:szCs w:val="20"/>
        </w:rPr>
        <w:id w:val="887698113"/>
        <w:docPartObj>
          <w:docPartGallery w:val="Table of Contents"/>
          <w:docPartUnique/>
        </w:docPartObj>
      </w:sdtPr>
      <w:sdtContent>
        <w:p w14:paraId="22E0FC93" w14:textId="77777777" w:rsidR="009113F6" w:rsidRPr="00AA71CD" w:rsidRDefault="5EE5F570" w:rsidP="7F44BF72">
          <w:pPr>
            <w:pStyle w:val="TOCHeading"/>
            <w:rPr>
              <w:color w:val="333333"/>
            </w:rPr>
          </w:pPr>
          <w:r w:rsidRPr="7F44BF72">
            <w:rPr>
              <w:color w:val="333333" w:themeColor="text1"/>
            </w:rPr>
            <w:t xml:space="preserve">Table of </w:t>
          </w:r>
          <w:r w:rsidR="51A0B622" w:rsidRPr="7F44BF72">
            <w:rPr>
              <w:color w:val="333333" w:themeColor="text1"/>
            </w:rPr>
            <w:t>Contents</w:t>
          </w:r>
        </w:p>
        <w:p w14:paraId="77E2A7DB" w14:textId="61E539B9" w:rsidR="005B5156" w:rsidRDefault="7F44BF72">
          <w:pPr>
            <w:pStyle w:val="TOC1"/>
            <w:tabs>
              <w:tab w:val="left" w:pos="400"/>
              <w:tab w:val="right" w:leader="dot" w:pos="10456"/>
            </w:tabs>
            <w:rPr>
              <w:rFonts w:asciiTheme="minorHAnsi" w:eastAsiaTheme="minorEastAsia" w:hAnsiTheme="minorHAnsi" w:cstheme="minorBidi"/>
              <w:bCs w:val="0"/>
              <w:noProof/>
              <w:color w:val="auto"/>
              <w:sz w:val="22"/>
              <w:szCs w:val="22"/>
              <w:lang w:val="en-AU" w:eastAsia="en-AU"/>
            </w:rPr>
          </w:pPr>
          <w:r>
            <w:fldChar w:fldCharType="begin"/>
          </w:r>
          <w:r w:rsidR="2E34F439">
            <w:instrText>TOC \o "1-3" \h \z \u</w:instrText>
          </w:r>
          <w:r>
            <w:fldChar w:fldCharType="separate"/>
          </w:r>
          <w:hyperlink w:anchor="_Toc132464436" w:history="1">
            <w:r w:rsidR="005B5156" w:rsidRPr="00FA0AD4">
              <w:rPr>
                <w:rStyle w:val="Hyperlink"/>
                <w:noProof/>
              </w:rPr>
              <w:t>1</w:t>
            </w:r>
            <w:r w:rsidR="005B5156">
              <w:rPr>
                <w:rFonts w:asciiTheme="minorHAnsi" w:eastAsiaTheme="minorEastAsia" w:hAnsiTheme="minorHAnsi" w:cstheme="minorBidi"/>
                <w:bCs w:val="0"/>
                <w:noProof/>
                <w:color w:val="auto"/>
                <w:sz w:val="22"/>
                <w:szCs w:val="22"/>
                <w:lang w:val="en-AU" w:eastAsia="en-AU"/>
              </w:rPr>
              <w:tab/>
            </w:r>
            <w:r w:rsidR="005B5156" w:rsidRPr="00FA0AD4">
              <w:rPr>
                <w:rStyle w:val="Hyperlink"/>
                <w:noProof/>
              </w:rPr>
              <w:t>Introduction</w:t>
            </w:r>
            <w:r w:rsidR="005B5156">
              <w:rPr>
                <w:noProof/>
                <w:webHidden/>
              </w:rPr>
              <w:tab/>
            </w:r>
            <w:r w:rsidR="005B5156">
              <w:rPr>
                <w:noProof/>
                <w:webHidden/>
              </w:rPr>
              <w:fldChar w:fldCharType="begin"/>
            </w:r>
            <w:r w:rsidR="005B5156">
              <w:rPr>
                <w:noProof/>
                <w:webHidden/>
              </w:rPr>
              <w:instrText xml:space="preserve"> PAGEREF _Toc132464436 \h </w:instrText>
            </w:r>
            <w:r w:rsidR="005B5156">
              <w:rPr>
                <w:noProof/>
                <w:webHidden/>
              </w:rPr>
            </w:r>
            <w:r w:rsidR="005B5156">
              <w:rPr>
                <w:noProof/>
                <w:webHidden/>
              </w:rPr>
              <w:fldChar w:fldCharType="separate"/>
            </w:r>
            <w:r w:rsidR="005B5156">
              <w:rPr>
                <w:noProof/>
                <w:webHidden/>
              </w:rPr>
              <w:t>1</w:t>
            </w:r>
            <w:r w:rsidR="005B5156">
              <w:rPr>
                <w:noProof/>
                <w:webHidden/>
              </w:rPr>
              <w:fldChar w:fldCharType="end"/>
            </w:r>
          </w:hyperlink>
        </w:p>
        <w:p w14:paraId="4D4E860D" w14:textId="01886541" w:rsidR="005B5156" w:rsidRDefault="00000000">
          <w:pPr>
            <w:pStyle w:val="TOC2"/>
            <w:tabs>
              <w:tab w:val="left" w:pos="600"/>
              <w:tab w:val="right" w:leader="dot" w:pos="10456"/>
            </w:tabs>
            <w:rPr>
              <w:rFonts w:eastAsiaTheme="minorEastAsia" w:cstheme="minorBidi"/>
              <w:bCs w:val="0"/>
              <w:noProof/>
              <w:color w:val="auto"/>
              <w:sz w:val="22"/>
              <w:szCs w:val="22"/>
              <w:lang w:val="en-AU" w:eastAsia="en-AU"/>
            </w:rPr>
          </w:pPr>
          <w:hyperlink w:anchor="_Toc132464437" w:history="1">
            <w:r w:rsidR="005B5156" w:rsidRPr="00FA0AD4">
              <w:rPr>
                <w:rStyle w:val="Hyperlink"/>
                <w:noProof/>
              </w:rPr>
              <w:t>1.1</w:t>
            </w:r>
            <w:r w:rsidR="005B5156">
              <w:rPr>
                <w:rFonts w:eastAsiaTheme="minorEastAsia" w:cstheme="minorBidi"/>
                <w:bCs w:val="0"/>
                <w:noProof/>
                <w:color w:val="auto"/>
                <w:sz w:val="22"/>
                <w:szCs w:val="22"/>
                <w:lang w:val="en-AU" w:eastAsia="en-AU"/>
              </w:rPr>
              <w:tab/>
            </w:r>
            <w:r w:rsidR="005B5156" w:rsidRPr="00FA0AD4">
              <w:rPr>
                <w:rStyle w:val="Hyperlink"/>
                <w:noProof/>
              </w:rPr>
              <w:t>Purpose</w:t>
            </w:r>
            <w:r w:rsidR="005B5156">
              <w:rPr>
                <w:noProof/>
                <w:webHidden/>
              </w:rPr>
              <w:tab/>
            </w:r>
            <w:r w:rsidR="005B5156">
              <w:rPr>
                <w:noProof/>
                <w:webHidden/>
              </w:rPr>
              <w:fldChar w:fldCharType="begin"/>
            </w:r>
            <w:r w:rsidR="005B5156">
              <w:rPr>
                <w:noProof/>
                <w:webHidden/>
              </w:rPr>
              <w:instrText xml:space="preserve"> PAGEREF _Toc132464437 \h </w:instrText>
            </w:r>
            <w:r w:rsidR="005B5156">
              <w:rPr>
                <w:noProof/>
                <w:webHidden/>
              </w:rPr>
            </w:r>
            <w:r w:rsidR="005B5156">
              <w:rPr>
                <w:noProof/>
                <w:webHidden/>
              </w:rPr>
              <w:fldChar w:fldCharType="separate"/>
            </w:r>
            <w:r w:rsidR="005B5156">
              <w:rPr>
                <w:noProof/>
                <w:webHidden/>
              </w:rPr>
              <w:t>1</w:t>
            </w:r>
            <w:r w:rsidR="005B5156">
              <w:rPr>
                <w:noProof/>
                <w:webHidden/>
              </w:rPr>
              <w:fldChar w:fldCharType="end"/>
            </w:r>
          </w:hyperlink>
        </w:p>
        <w:p w14:paraId="5879868D" w14:textId="3B573108" w:rsidR="005B5156" w:rsidRDefault="00000000">
          <w:pPr>
            <w:pStyle w:val="TOC2"/>
            <w:tabs>
              <w:tab w:val="left" w:pos="600"/>
              <w:tab w:val="right" w:leader="dot" w:pos="10456"/>
            </w:tabs>
            <w:rPr>
              <w:rFonts w:eastAsiaTheme="minorEastAsia" w:cstheme="minorBidi"/>
              <w:bCs w:val="0"/>
              <w:noProof/>
              <w:color w:val="auto"/>
              <w:sz w:val="22"/>
              <w:szCs w:val="22"/>
              <w:lang w:val="en-AU" w:eastAsia="en-AU"/>
            </w:rPr>
          </w:pPr>
          <w:hyperlink w:anchor="_Toc132464438" w:history="1">
            <w:r w:rsidR="005B5156" w:rsidRPr="00FA0AD4">
              <w:rPr>
                <w:rStyle w:val="Hyperlink"/>
                <w:noProof/>
              </w:rPr>
              <w:t>1.2</w:t>
            </w:r>
            <w:r w:rsidR="005B5156">
              <w:rPr>
                <w:rFonts w:eastAsiaTheme="minorEastAsia" w:cstheme="minorBidi"/>
                <w:bCs w:val="0"/>
                <w:noProof/>
                <w:color w:val="auto"/>
                <w:sz w:val="22"/>
                <w:szCs w:val="22"/>
                <w:lang w:val="en-AU" w:eastAsia="en-AU"/>
              </w:rPr>
              <w:tab/>
            </w:r>
            <w:r w:rsidR="005B5156" w:rsidRPr="00FA0AD4">
              <w:rPr>
                <w:rStyle w:val="Hyperlink"/>
                <w:noProof/>
              </w:rPr>
              <w:t>Project Description</w:t>
            </w:r>
            <w:r w:rsidR="005B5156">
              <w:rPr>
                <w:noProof/>
                <w:webHidden/>
              </w:rPr>
              <w:tab/>
            </w:r>
            <w:r w:rsidR="005B5156">
              <w:rPr>
                <w:noProof/>
                <w:webHidden/>
              </w:rPr>
              <w:fldChar w:fldCharType="begin"/>
            </w:r>
            <w:r w:rsidR="005B5156">
              <w:rPr>
                <w:noProof/>
                <w:webHidden/>
              </w:rPr>
              <w:instrText xml:space="preserve"> PAGEREF _Toc132464438 \h </w:instrText>
            </w:r>
            <w:r w:rsidR="005B5156">
              <w:rPr>
                <w:noProof/>
                <w:webHidden/>
              </w:rPr>
            </w:r>
            <w:r w:rsidR="005B5156">
              <w:rPr>
                <w:noProof/>
                <w:webHidden/>
              </w:rPr>
              <w:fldChar w:fldCharType="separate"/>
            </w:r>
            <w:r w:rsidR="005B5156">
              <w:rPr>
                <w:noProof/>
                <w:webHidden/>
              </w:rPr>
              <w:t>1</w:t>
            </w:r>
            <w:r w:rsidR="005B5156">
              <w:rPr>
                <w:noProof/>
                <w:webHidden/>
              </w:rPr>
              <w:fldChar w:fldCharType="end"/>
            </w:r>
          </w:hyperlink>
        </w:p>
        <w:p w14:paraId="492BA34B" w14:textId="19AFF7B4" w:rsidR="005B5156" w:rsidRDefault="00000000">
          <w:pPr>
            <w:pStyle w:val="TOC1"/>
            <w:tabs>
              <w:tab w:val="left" w:pos="400"/>
              <w:tab w:val="right" w:leader="dot" w:pos="10456"/>
            </w:tabs>
            <w:rPr>
              <w:rFonts w:asciiTheme="minorHAnsi" w:eastAsiaTheme="minorEastAsia" w:hAnsiTheme="minorHAnsi" w:cstheme="minorBidi"/>
              <w:bCs w:val="0"/>
              <w:noProof/>
              <w:color w:val="auto"/>
              <w:sz w:val="22"/>
              <w:szCs w:val="22"/>
              <w:lang w:val="en-AU" w:eastAsia="en-AU"/>
            </w:rPr>
          </w:pPr>
          <w:hyperlink w:anchor="_Toc132464439" w:history="1">
            <w:r w:rsidR="005B5156" w:rsidRPr="00FA0AD4">
              <w:rPr>
                <w:rStyle w:val="Hyperlink"/>
                <w:noProof/>
                <w:lang w:val="en-GB"/>
              </w:rPr>
              <w:t>2</w:t>
            </w:r>
            <w:r w:rsidR="005B5156">
              <w:rPr>
                <w:rFonts w:asciiTheme="minorHAnsi" w:eastAsiaTheme="minorEastAsia" w:hAnsiTheme="minorHAnsi" w:cstheme="minorBidi"/>
                <w:bCs w:val="0"/>
                <w:noProof/>
                <w:color w:val="auto"/>
                <w:sz w:val="22"/>
                <w:szCs w:val="22"/>
                <w:lang w:val="en-AU" w:eastAsia="en-AU"/>
              </w:rPr>
              <w:tab/>
            </w:r>
            <w:r w:rsidR="005B5156" w:rsidRPr="00FA0AD4">
              <w:rPr>
                <w:rStyle w:val="Hyperlink"/>
                <w:noProof/>
                <w:lang w:val="en-GB"/>
              </w:rPr>
              <w:t>GitHub Action – CI Job</w:t>
            </w:r>
            <w:r w:rsidR="005B5156">
              <w:rPr>
                <w:noProof/>
                <w:webHidden/>
              </w:rPr>
              <w:tab/>
            </w:r>
            <w:r w:rsidR="005B5156">
              <w:rPr>
                <w:noProof/>
                <w:webHidden/>
              </w:rPr>
              <w:fldChar w:fldCharType="begin"/>
            </w:r>
            <w:r w:rsidR="005B5156">
              <w:rPr>
                <w:noProof/>
                <w:webHidden/>
              </w:rPr>
              <w:instrText xml:space="preserve"> PAGEREF _Toc132464439 \h </w:instrText>
            </w:r>
            <w:r w:rsidR="005B5156">
              <w:rPr>
                <w:noProof/>
                <w:webHidden/>
              </w:rPr>
            </w:r>
            <w:r w:rsidR="005B5156">
              <w:rPr>
                <w:noProof/>
                <w:webHidden/>
              </w:rPr>
              <w:fldChar w:fldCharType="separate"/>
            </w:r>
            <w:r w:rsidR="005B5156">
              <w:rPr>
                <w:noProof/>
                <w:webHidden/>
              </w:rPr>
              <w:t>2</w:t>
            </w:r>
            <w:r w:rsidR="005B5156">
              <w:rPr>
                <w:noProof/>
                <w:webHidden/>
              </w:rPr>
              <w:fldChar w:fldCharType="end"/>
            </w:r>
          </w:hyperlink>
        </w:p>
        <w:p w14:paraId="2A244672" w14:textId="46A6176E" w:rsidR="005B5156" w:rsidRDefault="00000000">
          <w:pPr>
            <w:pStyle w:val="TOC1"/>
            <w:tabs>
              <w:tab w:val="left" w:pos="400"/>
              <w:tab w:val="right" w:leader="dot" w:pos="10456"/>
            </w:tabs>
            <w:rPr>
              <w:rFonts w:asciiTheme="minorHAnsi" w:eastAsiaTheme="minorEastAsia" w:hAnsiTheme="minorHAnsi" w:cstheme="minorBidi"/>
              <w:bCs w:val="0"/>
              <w:noProof/>
              <w:color w:val="auto"/>
              <w:sz w:val="22"/>
              <w:szCs w:val="22"/>
              <w:lang w:val="en-AU" w:eastAsia="en-AU"/>
            </w:rPr>
          </w:pPr>
          <w:hyperlink w:anchor="_Toc132464440" w:history="1">
            <w:r w:rsidR="005B5156" w:rsidRPr="00FA0AD4">
              <w:rPr>
                <w:rStyle w:val="Hyperlink"/>
                <w:noProof/>
                <w:lang w:val="en-GB"/>
              </w:rPr>
              <w:t>3</w:t>
            </w:r>
            <w:r w:rsidR="005B5156">
              <w:rPr>
                <w:rFonts w:asciiTheme="minorHAnsi" w:eastAsiaTheme="minorEastAsia" w:hAnsiTheme="minorHAnsi" w:cstheme="minorBidi"/>
                <w:bCs w:val="0"/>
                <w:noProof/>
                <w:color w:val="auto"/>
                <w:sz w:val="22"/>
                <w:szCs w:val="22"/>
                <w:lang w:val="en-AU" w:eastAsia="en-AU"/>
              </w:rPr>
              <w:tab/>
            </w:r>
            <w:r w:rsidR="005B5156" w:rsidRPr="00FA0AD4">
              <w:rPr>
                <w:rStyle w:val="Hyperlink"/>
                <w:noProof/>
                <w:lang w:val="en-GB"/>
              </w:rPr>
              <w:t>AVD Pipeline</w:t>
            </w:r>
            <w:r w:rsidR="005B5156">
              <w:rPr>
                <w:noProof/>
                <w:webHidden/>
              </w:rPr>
              <w:tab/>
            </w:r>
            <w:r w:rsidR="005B5156">
              <w:rPr>
                <w:noProof/>
                <w:webHidden/>
              </w:rPr>
              <w:fldChar w:fldCharType="begin"/>
            </w:r>
            <w:r w:rsidR="005B5156">
              <w:rPr>
                <w:noProof/>
                <w:webHidden/>
              </w:rPr>
              <w:instrText xml:space="preserve"> PAGEREF _Toc132464440 \h </w:instrText>
            </w:r>
            <w:r w:rsidR="005B5156">
              <w:rPr>
                <w:noProof/>
                <w:webHidden/>
              </w:rPr>
            </w:r>
            <w:r w:rsidR="005B5156">
              <w:rPr>
                <w:noProof/>
                <w:webHidden/>
              </w:rPr>
              <w:fldChar w:fldCharType="separate"/>
            </w:r>
            <w:r w:rsidR="005B5156">
              <w:rPr>
                <w:noProof/>
                <w:webHidden/>
              </w:rPr>
              <w:t>3</w:t>
            </w:r>
            <w:r w:rsidR="005B5156">
              <w:rPr>
                <w:noProof/>
                <w:webHidden/>
              </w:rPr>
              <w:fldChar w:fldCharType="end"/>
            </w:r>
          </w:hyperlink>
        </w:p>
        <w:p w14:paraId="4CAF40DB" w14:textId="6EC20E1E" w:rsidR="005B5156" w:rsidRDefault="00000000">
          <w:pPr>
            <w:pStyle w:val="TOC1"/>
            <w:tabs>
              <w:tab w:val="left" w:pos="400"/>
              <w:tab w:val="right" w:leader="dot" w:pos="10456"/>
            </w:tabs>
            <w:rPr>
              <w:rFonts w:asciiTheme="minorHAnsi" w:eastAsiaTheme="minorEastAsia" w:hAnsiTheme="minorHAnsi" w:cstheme="minorBidi"/>
              <w:bCs w:val="0"/>
              <w:noProof/>
              <w:color w:val="auto"/>
              <w:sz w:val="22"/>
              <w:szCs w:val="22"/>
              <w:lang w:val="en-AU" w:eastAsia="en-AU"/>
            </w:rPr>
          </w:pPr>
          <w:hyperlink w:anchor="_Toc132464441" w:history="1">
            <w:r w:rsidR="005B5156" w:rsidRPr="00FA0AD4">
              <w:rPr>
                <w:rStyle w:val="Hyperlink"/>
                <w:noProof/>
                <w:lang w:val="en-GB"/>
              </w:rPr>
              <w:t>4</w:t>
            </w:r>
            <w:r w:rsidR="005B5156">
              <w:rPr>
                <w:rFonts w:asciiTheme="minorHAnsi" w:eastAsiaTheme="minorEastAsia" w:hAnsiTheme="minorHAnsi" w:cstheme="minorBidi"/>
                <w:bCs w:val="0"/>
                <w:noProof/>
                <w:color w:val="auto"/>
                <w:sz w:val="22"/>
                <w:szCs w:val="22"/>
                <w:lang w:val="en-AU" w:eastAsia="en-AU"/>
              </w:rPr>
              <w:tab/>
            </w:r>
            <w:r w:rsidR="005B5156" w:rsidRPr="00FA0AD4">
              <w:rPr>
                <w:rStyle w:val="Hyperlink"/>
                <w:noProof/>
                <w:lang w:val="en-GB"/>
              </w:rPr>
              <w:t>AVDVM Pipeline</w:t>
            </w:r>
            <w:r w:rsidR="005B5156">
              <w:rPr>
                <w:noProof/>
                <w:webHidden/>
              </w:rPr>
              <w:tab/>
            </w:r>
            <w:r w:rsidR="005B5156">
              <w:rPr>
                <w:noProof/>
                <w:webHidden/>
              </w:rPr>
              <w:fldChar w:fldCharType="begin"/>
            </w:r>
            <w:r w:rsidR="005B5156">
              <w:rPr>
                <w:noProof/>
                <w:webHidden/>
              </w:rPr>
              <w:instrText xml:space="preserve"> PAGEREF _Toc132464441 \h </w:instrText>
            </w:r>
            <w:r w:rsidR="005B5156">
              <w:rPr>
                <w:noProof/>
                <w:webHidden/>
              </w:rPr>
            </w:r>
            <w:r w:rsidR="005B5156">
              <w:rPr>
                <w:noProof/>
                <w:webHidden/>
              </w:rPr>
              <w:fldChar w:fldCharType="separate"/>
            </w:r>
            <w:r w:rsidR="005B5156">
              <w:rPr>
                <w:noProof/>
                <w:webHidden/>
              </w:rPr>
              <w:t>5</w:t>
            </w:r>
            <w:r w:rsidR="005B5156">
              <w:rPr>
                <w:noProof/>
                <w:webHidden/>
              </w:rPr>
              <w:fldChar w:fldCharType="end"/>
            </w:r>
          </w:hyperlink>
        </w:p>
        <w:p w14:paraId="7DFC375B" w14:textId="7A57E94C" w:rsidR="7F44BF72" w:rsidRDefault="7F44BF72" w:rsidP="7F44BF72">
          <w:pPr>
            <w:pStyle w:val="TOC3"/>
            <w:tabs>
              <w:tab w:val="left" w:pos="990"/>
              <w:tab w:val="right" w:leader="dot" w:pos="10455"/>
            </w:tabs>
            <w:rPr>
              <w:rStyle w:val="Hyperlink"/>
            </w:rPr>
          </w:pPr>
          <w:r>
            <w:fldChar w:fldCharType="end"/>
          </w:r>
        </w:p>
      </w:sdtContent>
    </w:sdt>
    <w:p w14:paraId="2D6C1B24" w14:textId="3A15F44D" w:rsidR="4B0A57C6" w:rsidRDefault="4B0A57C6" w:rsidP="4B0A57C6">
      <w:pPr>
        <w:pStyle w:val="TOC2"/>
        <w:tabs>
          <w:tab w:val="left" w:pos="600"/>
          <w:tab w:val="right" w:leader="dot" w:pos="10455"/>
        </w:tabs>
        <w:rPr>
          <w:rStyle w:val="Hyperlink"/>
        </w:rPr>
      </w:pPr>
    </w:p>
    <w:p w14:paraId="43905017" w14:textId="55553F50" w:rsidR="001D09B4" w:rsidRDefault="001D09B4" w:rsidP="701917EF">
      <w:pPr>
        <w:pStyle w:val="TOC2"/>
        <w:tabs>
          <w:tab w:val="left" w:pos="600"/>
          <w:tab w:val="right" w:leader="dot" w:pos="10455"/>
        </w:tabs>
        <w:rPr>
          <w:rStyle w:val="Hyperlink"/>
          <w:noProof/>
          <w:lang w:val="en-AU" w:eastAsia="en-AU"/>
        </w:rPr>
      </w:pPr>
    </w:p>
    <w:p w14:paraId="144A5D23" w14:textId="125D4B44" w:rsidR="005D2FB8" w:rsidRPr="00F81F61" w:rsidRDefault="005D2FB8" w:rsidP="701917EF">
      <w:pPr>
        <w:rPr>
          <w:color w:val="333333" w:themeColor="text1"/>
        </w:rPr>
      </w:pPr>
    </w:p>
    <w:p w14:paraId="738610EB" w14:textId="77777777" w:rsidR="005D2FB8" w:rsidRPr="00CF694F" w:rsidRDefault="005D2FB8" w:rsidP="005D2FB8">
      <w:pPr>
        <w:rPr>
          <w:rFonts w:ascii="Segoe UI" w:hAnsi="Segoe UI" w:cs="Segoe UI"/>
          <w:color w:val="333333" w:themeColor="text1"/>
          <w:highlight w:val="yellow"/>
        </w:rPr>
      </w:pPr>
    </w:p>
    <w:p w14:paraId="78A09075" w14:textId="06673816" w:rsidR="701917EF" w:rsidRDefault="701917EF" w:rsidP="701917EF">
      <w:pPr>
        <w:jc w:val="center"/>
        <w:rPr>
          <w:rFonts w:ascii="Segoe UI" w:hAnsi="Segoe UI" w:cs="Segoe UI"/>
          <w:color w:val="333333" w:themeColor="text1"/>
          <w:highlight w:val="yellow"/>
        </w:rPr>
        <w:sectPr w:rsidR="701917EF" w:rsidSect="00DE2977">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720" w:right="720" w:bottom="720" w:left="720" w:header="720" w:footer="792" w:gutter="0"/>
          <w:pgNumType w:fmt="lowerRoman" w:start="0"/>
          <w:cols w:space="720"/>
          <w:titlePg/>
          <w:docGrid w:linePitch="360"/>
        </w:sectPr>
      </w:pPr>
    </w:p>
    <w:p w14:paraId="3E7A9F1C" w14:textId="4543A1E1" w:rsidR="00405A6F" w:rsidRPr="00AA71CD" w:rsidRDefault="30AF12E5" w:rsidP="00405A6F">
      <w:pPr>
        <w:pStyle w:val="Heading1"/>
        <w:spacing w:before="240" w:after="0" w:line="259" w:lineRule="auto"/>
        <w:rPr>
          <w:color w:val="333333"/>
        </w:rPr>
      </w:pPr>
      <w:bookmarkStart w:id="0" w:name="_Toc482787443"/>
      <w:bookmarkStart w:id="1" w:name="_Toc482791841"/>
      <w:bookmarkStart w:id="2" w:name="_Toc482788176"/>
      <w:bookmarkStart w:id="3" w:name="_Toc484002376"/>
      <w:bookmarkStart w:id="4" w:name="_Toc484090374"/>
      <w:bookmarkStart w:id="5" w:name="_Toc484090344"/>
      <w:bookmarkStart w:id="6" w:name="_Toc501465987"/>
      <w:bookmarkStart w:id="7" w:name="_Toc518781937"/>
      <w:bookmarkStart w:id="8" w:name="_Toc518774526"/>
      <w:bookmarkStart w:id="9" w:name="_Toc25073968"/>
      <w:bookmarkStart w:id="10" w:name="_Toc132464436"/>
      <w:r w:rsidRPr="7F44BF72">
        <w:rPr>
          <w:color w:val="333333" w:themeColor="text1"/>
        </w:rPr>
        <w:lastRenderedPageBreak/>
        <w:t>In</w:t>
      </w:r>
      <w:r w:rsidR="65014592" w:rsidRPr="7F44BF72">
        <w:rPr>
          <w:color w:val="333333" w:themeColor="text1"/>
        </w:rPr>
        <w:t>troduction</w:t>
      </w:r>
      <w:bookmarkEnd w:id="0"/>
      <w:bookmarkEnd w:id="1"/>
      <w:bookmarkEnd w:id="2"/>
      <w:bookmarkEnd w:id="3"/>
      <w:bookmarkEnd w:id="4"/>
      <w:bookmarkEnd w:id="5"/>
      <w:bookmarkEnd w:id="6"/>
      <w:bookmarkEnd w:id="7"/>
      <w:bookmarkEnd w:id="8"/>
      <w:bookmarkEnd w:id="9"/>
      <w:bookmarkEnd w:id="10"/>
    </w:p>
    <w:p w14:paraId="7AB6A62A" w14:textId="001CE1C0" w:rsidR="00405A6F" w:rsidRPr="00AA71CD" w:rsidRDefault="15273800" w:rsidP="00405A6F">
      <w:pPr>
        <w:pStyle w:val="Heading2"/>
        <w:spacing w:before="480"/>
        <w:rPr>
          <w:color w:val="333333"/>
        </w:rPr>
      </w:pPr>
      <w:bookmarkStart w:id="11" w:name="_Toc132464437"/>
      <w:r w:rsidRPr="7F44BF72">
        <w:rPr>
          <w:color w:val="333333" w:themeColor="text1"/>
        </w:rPr>
        <w:t>Purpose</w:t>
      </w:r>
      <w:bookmarkEnd w:id="11"/>
    </w:p>
    <w:p w14:paraId="046475A4" w14:textId="3E21AD87" w:rsidR="00BD2A1E" w:rsidRDefault="00BD2A1E" w:rsidP="006652C8">
      <w:pPr>
        <w:spacing w:after="160" w:line="259" w:lineRule="auto"/>
        <w:ind w:left="425"/>
      </w:pPr>
      <w:r>
        <w:t xml:space="preserve">The purpose of this document is to </w:t>
      </w:r>
      <w:r w:rsidR="3C475880">
        <w:t xml:space="preserve">provide information about various pipelines being used </w:t>
      </w:r>
      <w:r w:rsidR="00DC3DC6">
        <w:t>to automate AVD through IAC</w:t>
      </w:r>
    </w:p>
    <w:p w14:paraId="6A8BA475" w14:textId="2D9F681A" w:rsidR="00405A6F" w:rsidRDefault="15273800" w:rsidP="00405A6F">
      <w:pPr>
        <w:pStyle w:val="Heading2"/>
        <w:spacing w:before="480"/>
        <w:rPr>
          <w:color w:val="333333" w:themeColor="text1"/>
        </w:rPr>
      </w:pPr>
      <w:bookmarkStart w:id="12" w:name="_Toc132464438"/>
      <w:r w:rsidRPr="7F44BF72">
        <w:rPr>
          <w:color w:val="333333" w:themeColor="text1"/>
        </w:rPr>
        <w:t>Project Description</w:t>
      </w:r>
      <w:bookmarkEnd w:id="12"/>
    </w:p>
    <w:p w14:paraId="6D9D91FC" w14:textId="77777777" w:rsidR="00746900" w:rsidRPr="00746900" w:rsidRDefault="00746900" w:rsidP="00746900"/>
    <w:p w14:paraId="31B9613F" w14:textId="6E22490C" w:rsidR="00BD2A1E" w:rsidRDefault="00DC3DC6" w:rsidP="00746900">
      <w:pPr>
        <w:ind w:left="281"/>
        <w:jc w:val="both"/>
      </w:pPr>
      <w:r>
        <w:t>AVD Automation involves use of PowerShell Scripts, Azure Bicep, Github, Github Actions and Azure DevOps pipelines.</w:t>
      </w:r>
    </w:p>
    <w:p w14:paraId="4A6D375C" w14:textId="6B630A69" w:rsidR="701917EF" w:rsidRDefault="701917EF" w:rsidP="701917EF">
      <w:pPr>
        <w:ind w:left="281" w:firstLine="720"/>
      </w:pPr>
    </w:p>
    <w:p w14:paraId="23344B90" w14:textId="19163F76" w:rsidR="00CC5EEA" w:rsidRDefault="00CC5EEA" w:rsidP="005F7F1C">
      <w:pPr>
        <w:pStyle w:val="ListParagraph"/>
        <w:numPr>
          <w:ilvl w:val="0"/>
          <w:numId w:val="5"/>
        </w:numPr>
      </w:pPr>
      <w:r>
        <w:t>GitHub action</w:t>
      </w:r>
      <w:r w:rsidR="00D75901">
        <w:t xml:space="preserve"> CI job</w:t>
      </w:r>
      <w:r>
        <w:t xml:space="preserve"> – </w:t>
      </w:r>
      <w:r w:rsidR="00543249">
        <w:t>GitHub</w:t>
      </w:r>
      <w:r w:rsidR="00D762B2">
        <w:t xml:space="preserve"> CI job lint Bicep and </w:t>
      </w:r>
      <w:r w:rsidR="00543249">
        <w:t>PowerShell</w:t>
      </w:r>
      <w:r w:rsidR="00D762B2">
        <w:t xml:space="preserve"> code, creates </w:t>
      </w:r>
      <w:r w:rsidR="00543249">
        <w:t>NuGet</w:t>
      </w:r>
      <w:r w:rsidR="00D762B2">
        <w:t xml:space="preserve"> package and </w:t>
      </w:r>
      <w:r w:rsidR="00AA6F23">
        <w:t>p</w:t>
      </w:r>
      <w:r w:rsidR="00692E97">
        <w:t>ush</w:t>
      </w:r>
      <w:r w:rsidR="00D762B2">
        <w:t>es</w:t>
      </w:r>
      <w:r w:rsidR="00692E97">
        <w:t xml:space="preserve"> to Azure Artifactory on completion. </w:t>
      </w:r>
    </w:p>
    <w:p w14:paraId="0E610B0F" w14:textId="77777777" w:rsidR="00CC5EEA" w:rsidRDefault="00CC5EEA" w:rsidP="00CC5EEA">
      <w:pPr>
        <w:pStyle w:val="ListParagraph"/>
        <w:numPr>
          <w:ilvl w:val="0"/>
          <w:numId w:val="0"/>
        </w:numPr>
        <w:ind w:left="720"/>
      </w:pPr>
    </w:p>
    <w:p w14:paraId="6F16E5FB" w14:textId="23D12992" w:rsidR="54EA281C" w:rsidRDefault="00DC3DC6" w:rsidP="005F7F1C">
      <w:pPr>
        <w:pStyle w:val="ListParagraph"/>
        <w:numPr>
          <w:ilvl w:val="0"/>
          <w:numId w:val="5"/>
        </w:numPr>
      </w:pPr>
      <w:r>
        <w:t>AVD</w:t>
      </w:r>
      <w:r w:rsidR="54EA281C">
        <w:t xml:space="preserve"> Pipeline – This pipeline </w:t>
      </w:r>
      <w:r>
        <w:t>deploys AVD components such as Host Pool, Application group, Workspaces, and Scaling plan. This pipeline register hostpools and workspaces with Diagnostic settings on numerous log metrics. Also, this associate new shared hostpool with Scaling plan.</w:t>
      </w:r>
    </w:p>
    <w:p w14:paraId="38701444" w14:textId="5746B9E5" w:rsidR="701917EF" w:rsidRDefault="701917EF" w:rsidP="701917EF"/>
    <w:p w14:paraId="7ADBFCC7" w14:textId="15F5741D" w:rsidR="5D6363AA" w:rsidRDefault="00DC3DC6" w:rsidP="005F7F1C">
      <w:pPr>
        <w:pStyle w:val="ListParagraph"/>
        <w:numPr>
          <w:ilvl w:val="0"/>
          <w:numId w:val="5"/>
        </w:numPr>
      </w:pPr>
      <w:r>
        <w:t xml:space="preserve">AVDVM Pipeline – This pipeline has two set of stages fuzzy logic or normal deployment of VMs. If user enables fuzzy logic, then machine deployment and distribution </w:t>
      </w:r>
      <w:r w:rsidR="00741A26">
        <w:t>happen</w:t>
      </w:r>
      <w:r>
        <w:t xml:space="preserve"> automatically based on current count</w:t>
      </w:r>
      <w:r w:rsidR="00741A26">
        <w:t xml:space="preserve"> in edc/sdc blue/green. This kind of replicates human intelligence. However, if you don’t choose fuzzy logic, then you need to supply some additional parameters, which will deploy n number of virtual machines in that host pools.</w:t>
      </w:r>
    </w:p>
    <w:p w14:paraId="3A354B32" w14:textId="76C847BF" w:rsidR="701917EF" w:rsidRDefault="701917EF" w:rsidP="701917EF"/>
    <w:p w14:paraId="5915B94A" w14:textId="2FD8A12F" w:rsidR="701917EF" w:rsidRDefault="00741A26" w:rsidP="00376D5E">
      <w:pPr>
        <w:pStyle w:val="ListParagraph"/>
        <w:numPr>
          <w:ilvl w:val="0"/>
          <w:numId w:val="5"/>
        </w:numPr>
      </w:pPr>
      <w:r>
        <w:t>Bicep Code/Params</w:t>
      </w:r>
      <w:r w:rsidR="18041911">
        <w:t>: -</w:t>
      </w:r>
      <w:r w:rsidR="15F7A9DF">
        <w:t xml:space="preserve"> </w:t>
      </w:r>
      <w:r>
        <w:t>bicep code to deploy Persona (Hostpool, Workspace, appgroup and diagnostic settings), Scaling Plan, VM and VM fuzzy logic. Also, it contains corresponding parameters to supply static information such as persona, scalingPlan, avdvm and {projectPfx}, where projectPfx can be default for existing, dmt and anything based on new projects.</w:t>
      </w:r>
    </w:p>
    <w:p w14:paraId="0288D2F4" w14:textId="77777777" w:rsidR="00741A26" w:rsidRDefault="00741A26" w:rsidP="00741A26">
      <w:pPr>
        <w:pStyle w:val="ListParagraph"/>
        <w:numPr>
          <w:ilvl w:val="0"/>
          <w:numId w:val="0"/>
        </w:numPr>
        <w:ind w:left="1440"/>
      </w:pPr>
    </w:p>
    <w:p w14:paraId="6437F7CA" w14:textId="61FE1AC8" w:rsidR="00741A26" w:rsidRDefault="00741A26" w:rsidP="00741A26">
      <w:pPr>
        <w:pStyle w:val="ListParagraph"/>
        <w:numPr>
          <w:ilvl w:val="0"/>
          <w:numId w:val="5"/>
        </w:numPr>
      </w:pPr>
      <w:r>
        <w:t>Scripts – AVDScalingPlan scripts association of (new + existing) shared host pool with scaling plan. AVDDeployment</w:t>
      </w:r>
      <w:r w:rsidR="005B4807">
        <w:t xml:space="preserve"> </w:t>
      </w:r>
      <w:r>
        <w:t>-Fuzzy Logic or AVDDeployment</w:t>
      </w:r>
      <w:r w:rsidR="005B4807">
        <w:t xml:space="preserve"> </w:t>
      </w:r>
      <w:r>
        <w:t>– enables fuzzy deployment of VMs or provides starting point and hostpool for VM deployments in specific lane.</w:t>
      </w:r>
    </w:p>
    <w:p w14:paraId="6EC10D6D" w14:textId="6C91BA6D" w:rsidR="701917EF" w:rsidRDefault="701917EF" w:rsidP="701917EF"/>
    <w:p w14:paraId="2D96E697" w14:textId="38B0324E" w:rsidR="701917EF" w:rsidRDefault="701917EF" w:rsidP="701917EF"/>
    <w:p w14:paraId="399376DC" w14:textId="68277338" w:rsidR="701917EF" w:rsidRDefault="701917EF" w:rsidP="701917EF"/>
    <w:p w14:paraId="2A7BC192" w14:textId="098A1F70" w:rsidR="701917EF" w:rsidRDefault="701917EF" w:rsidP="701917EF"/>
    <w:p w14:paraId="151F5047" w14:textId="5F17C7DD" w:rsidR="701917EF" w:rsidRDefault="701917EF" w:rsidP="701917EF"/>
    <w:p w14:paraId="19A11825" w14:textId="08A865BC" w:rsidR="701917EF" w:rsidRDefault="701917EF" w:rsidP="701917EF"/>
    <w:p w14:paraId="432CA21F" w14:textId="3AC6C3AC" w:rsidR="701917EF" w:rsidRDefault="701917EF" w:rsidP="701917EF"/>
    <w:p w14:paraId="3C232BD9" w14:textId="384E7C94" w:rsidR="701917EF" w:rsidRDefault="701917EF" w:rsidP="701917EF"/>
    <w:p w14:paraId="279A9769" w14:textId="36B10B15" w:rsidR="701917EF" w:rsidRDefault="701917EF" w:rsidP="701917EF"/>
    <w:p w14:paraId="1BF0662E" w14:textId="41EA9176" w:rsidR="701917EF" w:rsidRDefault="701917EF" w:rsidP="701917EF"/>
    <w:p w14:paraId="2309048A" w14:textId="54CBF17B" w:rsidR="701917EF" w:rsidRDefault="701917EF" w:rsidP="701917EF"/>
    <w:p w14:paraId="547172BF" w14:textId="78865F75" w:rsidR="701917EF" w:rsidRDefault="701917EF" w:rsidP="701917EF"/>
    <w:p w14:paraId="05B93DE2" w14:textId="51825A50" w:rsidR="701917EF" w:rsidRDefault="701917EF" w:rsidP="701917EF"/>
    <w:p w14:paraId="5EBA507A" w14:textId="656746F1" w:rsidR="00E2211C" w:rsidRDefault="3DAD3C74" w:rsidP="005678B5">
      <w:pPr>
        <w:pStyle w:val="Heading1"/>
        <w:rPr>
          <w:lang w:val="en-GB"/>
        </w:rPr>
      </w:pPr>
      <w:bookmarkStart w:id="13" w:name="_Toc132464439"/>
      <w:r w:rsidRPr="7F44BF72">
        <w:rPr>
          <w:lang w:val="en-GB"/>
        </w:rPr>
        <w:lastRenderedPageBreak/>
        <w:t xml:space="preserve">GitHub Action </w:t>
      </w:r>
      <w:r w:rsidR="26193275" w:rsidRPr="7F44BF72">
        <w:rPr>
          <w:lang w:val="en-GB"/>
        </w:rPr>
        <w:t>–</w:t>
      </w:r>
      <w:r w:rsidRPr="7F44BF72">
        <w:rPr>
          <w:lang w:val="en-GB"/>
        </w:rPr>
        <w:t xml:space="preserve"> CI</w:t>
      </w:r>
      <w:r w:rsidR="26193275" w:rsidRPr="7F44BF72">
        <w:rPr>
          <w:lang w:val="en-GB"/>
        </w:rPr>
        <w:t xml:space="preserve"> Job</w:t>
      </w:r>
      <w:bookmarkEnd w:id="13"/>
    </w:p>
    <w:p w14:paraId="27783EF8" w14:textId="08DB15EB" w:rsidR="001B4331" w:rsidRDefault="00D762B2" w:rsidP="00D762B2">
      <w:pPr>
        <w:ind w:firstLine="432"/>
      </w:pPr>
      <w:r>
        <w:t xml:space="preserve">This </w:t>
      </w:r>
      <w:r w:rsidR="00FF6306">
        <w:t>job lints the bicep and powershell scripts</w:t>
      </w:r>
      <w:r w:rsidR="00130DB2">
        <w:t xml:space="preserve"> and scans the code for vulnerabilities. On successful completion, it creates </w:t>
      </w:r>
      <w:r w:rsidR="001B4331">
        <w:t>a nuget</w:t>
      </w:r>
      <w:r w:rsidR="00130DB2">
        <w:t xml:space="preserve"> package and pushes </w:t>
      </w:r>
      <w:r w:rsidR="00515641">
        <w:t>this package under the name of CFS.Core.</w:t>
      </w:r>
      <w:r w:rsidR="009E58FF">
        <w:t>OPERAVD</w:t>
      </w:r>
      <w:r w:rsidR="00C7785F">
        <w:t xml:space="preserve"> to </w:t>
      </w:r>
      <w:r w:rsidR="001B4331">
        <w:t xml:space="preserve">Azure Artifactory. </w:t>
      </w:r>
      <w:r w:rsidR="00734113">
        <w:t xml:space="preserve">As soon as, code is pushed to develop or main branch, </w:t>
      </w:r>
      <w:r w:rsidR="001A4F38">
        <w:t>CI jobs will be triggered automatically.</w:t>
      </w:r>
    </w:p>
    <w:p w14:paraId="6C055E20" w14:textId="77777777" w:rsidR="001B4331" w:rsidRDefault="001B4331" w:rsidP="00D762B2">
      <w:pPr>
        <w:ind w:firstLine="432"/>
      </w:pPr>
    </w:p>
    <w:p w14:paraId="1C3B3AA6" w14:textId="0C12E687" w:rsidR="00D762B2" w:rsidRDefault="000403A6" w:rsidP="00D762B2">
      <w:pPr>
        <w:ind w:firstLine="432"/>
      </w:pPr>
      <w:r w:rsidRPr="000403A6">
        <w:rPr>
          <w:rStyle w:val="js-path-segment"/>
          <w:rFonts w:ascii="Segoe UI" w:hAnsi="Segoe UI" w:cs="Segoe UI"/>
          <w:b/>
          <w:bCs/>
          <w:color w:val="24292F"/>
        </w:rPr>
        <w:t>CIjob</w:t>
      </w:r>
      <w:r>
        <w:rPr>
          <w:rStyle w:val="js-path-segment"/>
          <w:rFonts w:ascii="Segoe UI" w:hAnsi="Segoe UI" w:cs="Segoe UI"/>
          <w:color w:val="24292F"/>
        </w:rPr>
        <w:t xml:space="preserve"> - </w:t>
      </w:r>
      <w:r w:rsidR="009E58FF" w:rsidRPr="009E58FF">
        <w:rPr>
          <w:rStyle w:val="js-path-segment"/>
          <w:rFonts w:ascii="Segoe UI" w:hAnsi="Segoe UI" w:cs="Segoe UI"/>
          <w:color w:val="24292F"/>
        </w:rPr>
        <w:t>cfs-core-oper-avd</w:t>
      </w:r>
      <w:r>
        <w:rPr>
          <w:rStyle w:val="mx-1"/>
          <w:rFonts w:ascii="Segoe UI" w:hAnsi="Segoe UI" w:cs="Segoe UI"/>
          <w:color w:val="24292F"/>
          <w:shd w:val="clear" w:color="auto" w:fill="FFFFFF"/>
        </w:rPr>
        <w:t>/</w:t>
      </w:r>
      <w:r w:rsidRPr="000403A6">
        <w:rPr>
          <w:rStyle w:val="js-path-segment"/>
          <w:rFonts w:ascii="Segoe UI" w:hAnsi="Segoe UI" w:cs="Segoe UI"/>
          <w:color w:val="24292F"/>
        </w:rPr>
        <w:t>.github</w:t>
      </w:r>
      <w:r>
        <w:rPr>
          <w:rStyle w:val="mx-1"/>
          <w:rFonts w:ascii="Segoe UI" w:hAnsi="Segoe UI" w:cs="Segoe UI"/>
          <w:color w:val="24292F"/>
          <w:shd w:val="clear" w:color="auto" w:fill="FFFFFF"/>
        </w:rPr>
        <w:t>/</w:t>
      </w:r>
      <w:r>
        <w:rPr>
          <w:rStyle w:val="Strong"/>
          <w:rFonts w:ascii="Segoe UI" w:hAnsi="Segoe UI" w:cs="Segoe UI"/>
          <w:color w:val="24292F"/>
          <w:shd w:val="clear" w:color="auto" w:fill="FFFFFF"/>
        </w:rPr>
        <w:t>workflows</w:t>
      </w:r>
      <w:r>
        <w:rPr>
          <w:rStyle w:val="mx-1"/>
          <w:rFonts w:ascii="Segoe UI" w:hAnsi="Segoe UI" w:cs="Segoe UI"/>
          <w:color w:val="24292F"/>
          <w:shd w:val="clear" w:color="auto" w:fill="FFFFFF"/>
        </w:rPr>
        <w:t>/</w:t>
      </w:r>
      <w:r w:rsidR="00515641">
        <w:t xml:space="preserve"> </w:t>
      </w:r>
    </w:p>
    <w:p w14:paraId="5901F701" w14:textId="77777777" w:rsidR="00023134" w:rsidRDefault="00023134" w:rsidP="00D762B2">
      <w:pPr>
        <w:ind w:firstLine="432"/>
      </w:pPr>
    </w:p>
    <w:p w14:paraId="097658D9" w14:textId="75D41BB6" w:rsidR="00D762B2" w:rsidRPr="00023134" w:rsidRDefault="00023134" w:rsidP="00D762B2">
      <w:pPr>
        <w:rPr>
          <w:b/>
          <w:bCs/>
          <w:lang w:val="en-GB"/>
        </w:rPr>
      </w:pPr>
      <w:r w:rsidRPr="00023134">
        <w:rPr>
          <w:b/>
          <w:bCs/>
          <w:lang w:val="en-GB"/>
        </w:rPr>
        <w:t>Screenshots</w:t>
      </w:r>
    </w:p>
    <w:p w14:paraId="62FF00EB" w14:textId="04CECD0B" w:rsidR="00252451" w:rsidRDefault="00C5120C" w:rsidP="00D762B2">
      <w:pPr>
        <w:rPr>
          <w:lang w:val="en-GB"/>
        </w:rPr>
      </w:pPr>
      <w:r w:rsidRPr="00C5120C">
        <w:rPr>
          <w:noProof/>
          <w:lang w:val="en-GB"/>
        </w:rPr>
        <w:drawing>
          <wp:inline distT="0" distB="0" distL="0" distR="0" wp14:anchorId="4FFECD21" wp14:editId="115F01A5">
            <wp:extent cx="6645910" cy="2730500"/>
            <wp:effectExtent l="0" t="0" r="254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19"/>
                    <a:stretch>
                      <a:fillRect/>
                    </a:stretch>
                  </pic:blipFill>
                  <pic:spPr>
                    <a:xfrm>
                      <a:off x="0" y="0"/>
                      <a:ext cx="6645910" cy="2730500"/>
                    </a:xfrm>
                    <a:prstGeom prst="rect">
                      <a:avLst/>
                    </a:prstGeom>
                  </pic:spPr>
                </pic:pic>
              </a:graphicData>
            </a:graphic>
          </wp:inline>
        </w:drawing>
      </w:r>
    </w:p>
    <w:p w14:paraId="0C9CD805" w14:textId="77777777" w:rsidR="00C5120C" w:rsidRDefault="00C5120C" w:rsidP="00D762B2">
      <w:pPr>
        <w:rPr>
          <w:lang w:val="en-GB"/>
        </w:rPr>
      </w:pPr>
    </w:p>
    <w:p w14:paraId="36A60DC0" w14:textId="091D950F" w:rsidR="00734113" w:rsidRDefault="00C5120C" w:rsidP="00D762B2">
      <w:pPr>
        <w:rPr>
          <w:lang w:val="en-GB"/>
        </w:rPr>
      </w:pPr>
      <w:r w:rsidRPr="00C5120C">
        <w:rPr>
          <w:noProof/>
          <w:lang w:val="en-GB"/>
        </w:rPr>
        <w:drawing>
          <wp:inline distT="0" distB="0" distL="0" distR="0" wp14:anchorId="4EEC1ABE" wp14:editId="12617CC5">
            <wp:extent cx="6645910" cy="3331845"/>
            <wp:effectExtent l="0" t="0" r="2540" b="1905"/>
            <wp:docPr id="1" name="Picture 1"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 website&#10;&#10;Description automatically generated"/>
                    <pic:cNvPicPr/>
                  </pic:nvPicPr>
                  <pic:blipFill>
                    <a:blip r:embed="rId20"/>
                    <a:stretch>
                      <a:fillRect/>
                    </a:stretch>
                  </pic:blipFill>
                  <pic:spPr>
                    <a:xfrm>
                      <a:off x="0" y="0"/>
                      <a:ext cx="6645910" cy="3331845"/>
                    </a:xfrm>
                    <a:prstGeom prst="rect">
                      <a:avLst/>
                    </a:prstGeom>
                  </pic:spPr>
                </pic:pic>
              </a:graphicData>
            </a:graphic>
          </wp:inline>
        </w:drawing>
      </w:r>
    </w:p>
    <w:p w14:paraId="57FDFFBC" w14:textId="54C2F628" w:rsidR="701917EF" w:rsidRDefault="701917EF" w:rsidP="701917EF">
      <w:pPr>
        <w:rPr>
          <w:lang w:val="en-GB"/>
        </w:rPr>
      </w:pPr>
    </w:p>
    <w:p w14:paraId="219A4BF4" w14:textId="77777777" w:rsidR="701917EF" w:rsidRPr="00D762B2" w:rsidRDefault="701917EF" w:rsidP="701917EF">
      <w:pPr>
        <w:rPr>
          <w:lang w:val="en-GB"/>
        </w:rPr>
      </w:pPr>
    </w:p>
    <w:p w14:paraId="680A4E5D" w14:textId="2E4EC1B2" w:rsidR="00DE4DAB" w:rsidRPr="005678B5" w:rsidRDefault="00C5120C" w:rsidP="005678B5">
      <w:pPr>
        <w:pStyle w:val="Heading1"/>
        <w:rPr>
          <w:lang w:val="en-GB"/>
        </w:rPr>
      </w:pPr>
      <w:bookmarkStart w:id="14" w:name="_Toc132464440"/>
      <w:r>
        <w:rPr>
          <w:lang w:val="en-GB"/>
        </w:rPr>
        <w:lastRenderedPageBreak/>
        <w:t>AVD</w:t>
      </w:r>
      <w:r w:rsidR="4CD097DB" w:rsidRPr="7F44BF72">
        <w:rPr>
          <w:lang w:val="en-GB"/>
        </w:rPr>
        <w:t xml:space="preserve"> Pipeline</w:t>
      </w:r>
      <w:bookmarkEnd w:id="14"/>
    </w:p>
    <w:p w14:paraId="4893117F" w14:textId="5A1F508D" w:rsidR="434835A5" w:rsidRDefault="434835A5" w:rsidP="00A55EAB">
      <w:pPr>
        <w:ind w:firstLine="432"/>
        <w:jc w:val="both"/>
      </w:pPr>
      <w:r>
        <w:t>This pipeline</w:t>
      </w:r>
      <w:r w:rsidR="00C5120C">
        <w:t xml:space="preserve"> is responsible for deployment of Persona components such as Host Pool, Application group, Workspaces, Scaling </w:t>
      </w:r>
      <w:r w:rsidR="00A55EAB">
        <w:t>Plan,</w:t>
      </w:r>
      <w:r w:rsidR="00C5120C">
        <w:t xml:space="preserve"> and </w:t>
      </w:r>
      <w:r w:rsidR="00A55EAB">
        <w:t>association of</w:t>
      </w:r>
      <w:r w:rsidR="00C5120C">
        <w:t xml:space="preserve"> shared host pools with scaling plan and association with diagnostic settings</w:t>
      </w:r>
      <w:r>
        <w:t>.</w:t>
      </w:r>
    </w:p>
    <w:p w14:paraId="7E9832AE" w14:textId="10572891" w:rsidR="003C4884" w:rsidRDefault="00B227E1" w:rsidP="00A55EAB">
      <w:pPr>
        <w:ind w:left="1001"/>
        <w:rPr>
          <w:lang w:val="en-GB"/>
        </w:rPr>
      </w:pPr>
      <w:r>
        <w:tab/>
      </w:r>
    </w:p>
    <w:p w14:paraId="353140FF" w14:textId="6F703B94" w:rsidR="00A55EAB" w:rsidRDefault="00AC48CF" w:rsidP="00C64952">
      <w:pPr>
        <w:ind w:left="1001"/>
        <w:jc w:val="both"/>
        <w:rPr>
          <w:lang w:val="en-GB"/>
        </w:rPr>
      </w:pPr>
      <w:r w:rsidRPr="006416A7">
        <w:rPr>
          <w:b/>
          <w:bCs/>
          <w:lang w:val="en-GB"/>
        </w:rPr>
        <w:t>Bicep</w:t>
      </w:r>
      <w:r w:rsidRPr="000D48E8">
        <w:rPr>
          <w:lang w:val="en-GB"/>
        </w:rPr>
        <w:t xml:space="preserve"> </w:t>
      </w:r>
      <w:r w:rsidR="00A55EAB">
        <w:rPr>
          <w:lang w:val="en-GB"/>
        </w:rPr>
        <w:t>–</w:t>
      </w:r>
      <w:r w:rsidRPr="000D48E8">
        <w:rPr>
          <w:lang w:val="en-GB"/>
        </w:rPr>
        <w:t xml:space="preserve"> </w:t>
      </w:r>
    </w:p>
    <w:p w14:paraId="533F77A3" w14:textId="0A02AE4A" w:rsidR="003C4884" w:rsidRPr="00A55EAB" w:rsidRDefault="00AC48CF" w:rsidP="00FC7761">
      <w:pPr>
        <w:pStyle w:val="ListParagraph"/>
        <w:numPr>
          <w:ilvl w:val="0"/>
          <w:numId w:val="32"/>
        </w:numPr>
        <w:rPr>
          <w:lang w:val="en-GB"/>
        </w:rPr>
      </w:pPr>
      <w:r w:rsidRPr="00A55EAB">
        <w:rPr>
          <w:lang w:val="en-GB"/>
        </w:rPr>
        <w:t>cfs-</w:t>
      </w:r>
      <w:r w:rsidR="00A55EAB" w:rsidRPr="00A55EAB">
        <w:rPr>
          <w:lang w:val="en-GB"/>
        </w:rPr>
        <w:t>core-oper-avd</w:t>
      </w:r>
      <w:r w:rsidRPr="00A55EAB">
        <w:rPr>
          <w:lang w:val="en-GB"/>
        </w:rPr>
        <w:t>/CFS.Core.</w:t>
      </w:r>
      <w:r w:rsidR="00A55EAB" w:rsidRPr="00A55EAB">
        <w:rPr>
          <w:lang w:val="en-GB"/>
        </w:rPr>
        <w:t>OPERAVD</w:t>
      </w:r>
      <w:r w:rsidRPr="00A55EAB">
        <w:rPr>
          <w:lang w:val="en-GB"/>
        </w:rPr>
        <w:t>/bicep-templates/</w:t>
      </w:r>
      <w:r w:rsidR="00A55EAB" w:rsidRPr="00A55EAB">
        <w:rPr>
          <w:rFonts w:ascii="Segoe UI" w:hAnsi="Segoe UI" w:cs="Segoe UI"/>
          <w:color w:val="1F2328"/>
          <w:shd w:val="clear" w:color="auto" w:fill="FFFFFF"/>
        </w:rPr>
        <w:t xml:space="preserve"> </w:t>
      </w:r>
      <w:r w:rsidR="00A55EAB" w:rsidRPr="00A55EAB">
        <w:rPr>
          <w:rStyle w:val="js-path-segment"/>
          <w:rFonts w:ascii="Segoe UI" w:hAnsi="Segoe UI" w:cs="Segoe UI"/>
          <w:color w:val="1F2328"/>
        </w:rPr>
        <w:t>deployment</w:t>
      </w:r>
      <w:r w:rsidR="00A55EAB" w:rsidRPr="00A55EAB">
        <w:rPr>
          <w:rStyle w:val="mx-1"/>
          <w:rFonts w:ascii="Segoe UI" w:hAnsi="Segoe UI" w:cs="Segoe UI"/>
          <w:color w:val="1F2328"/>
          <w:shd w:val="clear" w:color="auto" w:fill="FFFFFF"/>
        </w:rPr>
        <w:t>/</w:t>
      </w:r>
      <w:r w:rsidR="00A55EAB" w:rsidRPr="00A55EAB">
        <w:rPr>
          <w:rStyle w:val="Strong"/>
          <w:rFonts w:ascii="Segoe UI" w:hAnsi="Segoe UI" w:cs="Segoe UI"/>
          <w:b w:val="0"/>
          <w:bCs w:val="0"/>
          <w:color w:val="1F2328"/>
          <w:shd w:val="clear" w:color="auto" w:fill="FFFFFF"/>
        </w:rPr>
        <w:t>deployment-templates</w:t>
      </w:r>
      <w:r w:rsidR="00A55EAB" w:rsidRPr="00A55EAB">
        <w:rPr>
          <w:rStyle w:val="mx-1"/>
          <w:rFonts w:ascii="Segoe UI" w:hAnsi="Segoe UI" w:cs="Segoe UI"/>
          <w:color w:val="1F2328"/>
          <w:shd w:val="clear" w:color="auto" w:fill="FFFFFF"/>
        </w:rPr>
        <w:t>/</w:t>
      </w:r>
      <w:r w:rsidR="00A55EAB" w:rsidRPr="00A55EAB">
        <w:t xml:space="preserve"> </w:t>
      </w:r>
      <w:r w:rsidR="00A55EAB" w:rsidRPr="00A55EAB">
        <w:rPr>
          <w:rFonts w:ascii="Segoe UI" w:hAnsi="Segoe UI" w:cs="Segoe UI"/>
          <w:sz w:val="21"/>
          <w:szCs w:val="21"/>
          <w:shd w:val="clear" w:color="auto" w:fill="FFFFFF"/>
        </w:rPr>
        <w:t>deploy-AvdPersona.bicep</w:t>
      </w:r>
    </w:p>
    <w:p w14:paraId="23E4F725" w14:textId="7AC2454B" w:rsidR="00A55EAB" w:rsidRPr="00A55EAB" w:rsidRDefault="00A55EAB" w:rsidP="00FC7761">
      <w:pPr>
        <w:pStyle w:val="ListParagraph"/>
        <w:numPr>
          <w:ilvl w:val="0"/>
          <w:numId w:val="32"/>
        </w:numPr>
        <w:rPr>
          <w:rStyle w:val="mx-1"/>
          <w:lang w:val="en-GB"/>
        </w:rPr>
      </w:pPr>
      <w:r w:rsidRPr="00A55EAB">
        <w:rPr>
          <w:lang w:val="en-GB"/>
        </w:rPr>
        <w:t>cfs-core-oper-avd/CFS.Core.OPERAVD/bicep-templates/</w:t>
      </w:r>
      <w:r w:rsidRPr="00A55EAB">
        <w:rPr>
          <w:rFonts w:ascii="Segoe UI" w:hAnsi="Segoe UI" w:cs="Segoe UI"/>
          <w:color w:val="1F2328"/>
          <w:shd w:val="clear" w:color="auto" w:fill="FFFFFF"/>
        </w:rPr>
        <w:t xml:space="preserve"> </w:t>
      </w:r>
      <w:r w:rsidRPr="00A55EAB">
        <w:rPr>
          <w:rStyle w:val="js-path-segment"/>
          <w:rFonts w:ascii="Segoe UI" w:hAnsi="Segoe UI" w:cs="Segoe UI"/>
          <w:color w:val="1F2328"/>
        </w:rPr>
        <w:t>deployment</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deployment-templates</w:t>
      </w:r>
      <w:r w:rsidRPr="00A55EAB">
        <w:rPr>
          <w:rStyle w:val="mx-1"/>
          <w:rFonts w:ascii="Segoe UI" w:hAnsi="Segoe UI" w:cs="Segoe UI"/>
          <w:color w:val="1F2328"/>
          <w:shd w:val="clear" w:color="auto" w:fill="FFFFFF"/>
        </w:rPr>
        <w:t>/</w:t>
      </w:r>
      <w:r w:rsidRPr="00A55EAB">
        <w:t xml:space="preserve"> </w:t>
      </w:r>
      <w:r w:rsidRPr="00A55EAB">
        <w:rPr>
          <w:rFonts w:ascii="Segoe UI" w:hAnsi="Segoe UI" w:cs="Segoe UI"/>
          <w:sz w:val="21"/>
          <w:szCs w:val="21"/>
          <w:shd w:val="clear" w:color="auto" w:fill="F6F8FA"/>
        </w:rPr>
        <w:t>deploy-AvdScalingPlan.bicep</w:t>
      </w:r>
    </w:p>
    <w:p w14:paraId="75139360" w14:textId="0509F42E" w:rsidR="00A55EAB" w:rsidRPr="00A55EAB" w:rsidRDefault="00A55EAB" w:rsidP="00A55EAB">
      <w:pPr>
        <w:pStyle w:val="ListParagraph"/>
        <w:numPr>
          <w:ilvl w:val="0"/>
          <w:numId w:val="32"/>
        </w:numPr>
        <w:jc w:val="both"/>
        <w:rPr>
          <w:lang w:val="en-GB"/>
        </w:rPr>
      </w:pPr>
      <w:r w:rsidRPr="00A55EAB">
        <w:rPr>
          <w:rStyle w:val="js-path-segment"/>
          <w:rFonts w:ascii="Segoe UI" w:hAnsi="Segoe UI" w:cs="Segoe UI"/>
          <w:color w:val="1F2328"/>
        </w:rPr>
        <w:t>cfs-core-oper-avd</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CFS.Core.OPERAVD</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bicep-templates</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modules</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Microsoft.Avd</w:t>
      </w:r>
      <w:r w:rsidRPr="00A55EAB">
        <w:rPr>
          <w:rStyle w:val="mx-1"/>
          <w:rFonts w:ascii="Segoe UI" w:hAnsi="Segoe UI" w:cs="Segoe UI"/>
          <w:b/>
          <w:bCs/>
          <w:color w:val="1F2328"/>
          <w:shd w:val="clear" w:color="auto" w:fill="FFFFFF"/>
        </w:rPr>
        <w:t>/</w:t>
      </w:r>
      <w:r w:rsidRPr="00A55EAB">
        <w:rPr>
          <w:rFonts w:ascii="Segoe UI" w:hAnsi="Segoe UI" w:cs="Segoe UI"/>
          <w:sz w:val="21"/>
          <w:szCs w:val="21"/>
          <w:shd w:val="clear" w:color="auto" w:fill="FFFFFF"/>
        </w:rPr>
        <w:t>deployAvdPersona.bicep</w:t>
      </w:r>
    </w:p>
    <w:p w14:paraId="3540DCBB" w14:textId="538E7DCA" w:rsidR="00A55EAB" w:rsidRPr="00A55EAB" w:rsidRDefault="00A55EAB" w:rsidP="00A55EAB">
      <w:pPr>
        <w:pStyle w:val="ListParagraph"/>
        <w:numPr>
          <w:ilvl w:val="0"/>
          <w:numId w:val="32"/>
        </w:numPr>
        <w:jc w:val="both"/>
        <w:rPr>
          <w:lang w:val="en-GB"/>
        </w:rPr>
      </w:pPr>
      <w:r w:rsidRPr="00A55EAB">
        <w:rPr>
          <w:rStyle w:val="js-path-segment"/>
          <w:rFonts w:ascii="Segoe UI" w:hAnsi="Segoe UI" w:cs="Segoe UI"/>
          <w:color w:val="1F2328"/>
        </w:rPr>
        <w:t>cfs-core-oper-avd</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CFS.Core.OPERAVD</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bicep-templates</w:t>
      </w:r>
      <w:r w:rsidRPr="00A55EAB">
        <w:rPr>
          <w:rStyle w:val="mx-1"/>
          <w:rFonts w:ascii="Segoe UI" w:hAnsi="Segoe UI" w:cs="Segoe UI"/>
          <w:color w:val="1F2328"/>
          <w:shd w:val="clear" w:color="auto" w:fill="FFFFFF"/>
        </w:rPr>
        <w:t>/</w:t>
      </w:r>
      <w:r w:rsidRPr="00A55EAB">
        <w:rPr>
          <w:rStyle w:val="js-path-segment"/>
          <w:rFonts w:ascii="Segoe UI" w:hAnsi="Segoe UI" w:cs="Segoe UI"/>
          <w:color w:val="1F2328"/>
        </w:rPr>
        <w:t>modules</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Microsoft.Avd</w:t>
      </w:r>
      <w:r w:rsidRPr="00A55EAB">
        <w:rPr>
          <w:rStyle w:val="mx-1"/>
          <w:rFonts w:ascii="Segoe UI" w:hAnsi="Segoe UI" w:cs="Segoe UI"/>
          <w:color w:val="1F2328"/>
          <w:shd w:val="clear" w:color="auto" w:fill="FFFFFF"/>
        </w:rPr>
        <w:t>/</w:t>
      </w:r>
      <w:r w:rsidRPr="00A55EAB">
        <w:t xml:space="preserve"> </w:t>
      </w:r>
      <w:r w:rsidRPr="00A55EAB">
        <w:rPr>
          <w:rFonts w:ascii="Segoe UI" w:hAnsi="Segoe UI" w:cs="Segoe UI"/>
          <w:sz w:val="21"/>
          <w:szCs w:val="21"/>
          <w:shd w:val="clear" w:color="auto" w:fill="F6F8FA"/>
        </w:rPr>
        <w:t>deployAvdScalingPlan.bicep</w:t>
      </w:r>
    </w:p>
    <w:p w14:paraId="2AED028F" w14:textId="0B09C297" w:rsidR="00A55EAB" w:rsidRPr="000D48E8" w:rsidRDefault="00A55EAB" w:rsidP="00C64952">
      <w:pPr>
        <w:ind w:left="1001"/>
        <w:jc w:val="both"/>
        <w:rPr>
          <w:lang w:val="en-GB"/>
        </w:rPr>
      </w:pPr>
    </w:p>
    <w:p w14:paraId="5B83D380" w14:textId="7559C615" w:rsidR="009D2577" w:rsidRDefault="009D2577" w:rsidP="000D48E8">
      <w:pPr>
        <w:ind w:left="1001"/>
        <w:jc w:val="both"/>
        <w:rPr>
          <w:lang w:val="en-GB"/>
        </w:rPr>
      </w:pPr>
      <w:r w:rsidRPr="006416A7">
        <w:rPr>
          <w:b/>
          <w:bCs/>
          <w:lang w:val="en-GB"/>
        </w:rPr>
        <w:t>Pipeline</w:t>
      </w:r>
      <w:r w:rsidRPr="000D48E8">
        <w:rPr>
          <w:lang w:val="en-GB"/>
        </w:rPr>
        <w:t xml:space="preserve"> - </w:t>
      </w:r>
      <w:hyperlink r:id="rId21" w:history="1">
        <w:r w:rsidRPr="000D48E8">
          <w:rPr>
            <w:lang w:val="en-GB"/>
          </w:rPr>
          <w:t>cfs-</w:t>
        </w:r>
        <w:r w:rsidR="00A55EAB">
          <w:rPr>
            <w:lang w:val="en-GB"/>
          </w:rPr>
          <w:t>core-oper-avd</w:t>
        </w:r>
      </w:hyperlink>
      <w:r w:rsidRPr="000D48E8">
        <w:rPr>
          <w:lang w:val="en-GB"/>
        </w:rPr>
        <w:t>/</w:t>
      </w:r>
      <w:hyperlink r:id="rId22" w:history="1">
        <w:r w:rsidRPr="000D48E8">
          <w:rPr>
            <w:lang w:val="en-GB"/>
          </w:rPr>
          <w:t>CFS.Core.</w:t>
        </w:r>
        <w:r w:rsidR="00A55EAB">
          <w:rPr>
            <w:lang w:val="en-GB"/>
          </w:rPr>
          <w:t>OPERAVD</w:t>
        </w:r>
      </w:hyperlink>
      <w:r w:rsidRPr="000D48E8">
        <w:rPr>
          <w:lang w:val="en-GB"/>
        </w:rPr>
        <w:t>/</w:t>
      </w:r>
      <w:hyperlink r:id="rId23" w:history="1">
        <w:r w:rsidRPr="000D48E8">
          <w:rPr>
            <w:lang w:val="en-GB"/>
          </w:rPr>
          <w:t>azure-pipelines</w:t>
        </w:r>
      </w:hyperlink>
      <w:r w:rsidRPr="000D48E8">
        <w:rPr>
          <w:lang w:val="en-GB"/>
        </w:rPr>
        <w:t>/</w:t>
      </w:r>
      <w:r w:rsidR="00A55EAB">
        <w:rPr>
          <w:lang w:val="en-GB"/>
        </w:rPr>
        <w:t>AVD</w:t>
      </w:r>
      <w:r w:rsidRPr="000D48E8">
        <w:rPr>
          <w:lang w:val="en-GB"/>
        </w:rPr>
        <w:t>Pipeline.yml</w:t>
      </w:r>
    </w:p>
    <w:p w14:paraId="1010F9D6" w14:textId="77777777" w:rsidR="00A55EAB" w:rsidRDefault="00A55EAB" w:rsidP="000D48E8">
      <w:pPr>
        <w:ind w:left="1001"/>
        <w:jc w:val="both"/>
        <w:rPr>
          <w:lang w:val="en-GB"/>
        </w:rPr>
      </w:pPr>
    </w:p>
    <w:p w14:paraId="57567962" w14:textId="77777777" w:rsidR="00A55EAB" w:rsidRDefault="00A55EAB" w:rsidP="00A55EAB">
      <w:pPr>
        <w:ind w:left="1001"/>
        <w:rPr>
          <w:lang w:val="en-GB"/>
        </w:rPr>
      </w:pPr>
      <w:r>
        <w:rPr>
          <w:b/>
          <w:bCs/>
          <w:lang w:val="en-GB"/>
        </w:rPr>
        <w:t xml:space="preserve">Templates </w:t>
      </w:r>
      <w:r>
        <w:rPr>
          <w:lang w:val="en-GB"/>
        </w:rPr>
        <w:t xml:space="preserve">– </w:t>
      </w:r>
    </w:p>
    <w:p w14:paraId="4001D084" w14:textId="77777777" w:rsidR="00A55EAB" w:rsidRPr="00FC7761" w:rsidRDefault="00A55EAB" w:rsidP="00FC7761">
      <w:pPr>
        <w:pStyle w:val="ListParagraph"/>
        <w:numPr>
          <w:ilvl w:val="0"/>
          <w:numId w:val="33"/>
        </w:numPr>
        <w:rPr>
          <w:lang w:val="en-GB"/>
        </w:rPr>
      </w:pPr>
      <w:r w:rsidRPr="00FC7761">
        <w:rPr>
          <w:lang w:val="en-GB"/>
        </w:rPr>
        <w:t xml:space="preserve">cfs-core-oper-avd/CFS.Core.OPERAVD/deploy-AvdPersona.yml </w:t>
      </w:r>
    </w:p>
    <w:p w14:paraId="6AB5BCF2" w14:textId="3587B9D9" w:rsidR="00A55EAB" w:rsidRPr="00FC7761" w:rsidRDefault="00A55EAB" w:rsidP="00FC7761">
      <w:pPr>
        <w:pStyle w:val="ListParagraph"/>
        <w:numPr>
          <w:ilvl w:val="0"/>
          <w:numId w:val="33"/>
        </w:numPr>
        <w:rPr>
          <w:lang w:val="en-GB"/>
        </w:rPr>
      </w:pPr>
      <w:r w:rsidRPr="00FC7761">
        <w:rPr>
          <w:lang w:val="en-GB"/>
        </w:rPr>
        <w:t>cfs-core-oper-avd/CFS.Core.OPERAVD/deploy-AvdScalingPlan.yml</w:t>
      </w:r>
    </w:p>
    <w:p w14:paraId="32F17D1E" w14:textId="77777777" w:rsidR="00A55EAB" w:rsidRDefault="00A55EAB" w:rsidP="00A55EAB">
      <w:pPr>
        <w:ind w:left="1001"/>
        <w:rPr>
          <w:lang w:val="en-GB"/>
        </w:rPr>
      </w:pPr>
    </w:p>
    <w:p w14:paraId="4B2F3A12" w14:textId="4D22CAC2" w:rsidR="00A55EAB" w:rsidRDefault="00A55EAB" w:rsidP="00A55EAB">
      <w:pPr>
        <w:ind w:left="1001"/>
        <w:rPr>
          <w:lang w:val="en-GB"/>
        </w:rPr>
      </w:pPr>
      <w:r>
        <w:rPr>
          <w:b/>
          <w:bCs/>
          <w:lang w:val="en-GB"/>
        </w:rPr>
        <w:t xml:space="preserve">Parameters </w:t>
      </w:r>
      <w:r w:rsidR="00FC7761">
        <w:rPr>
          <w:lang w:val="en-GB"/>
        </w:rPr>
        <w:t>–</w:t>
      </w:r>
      <w:r>
        <w:rPr>
          <w:lang w:val="en-GB"/>
        </w:rPr>
        <w:t xml:space="preserve"> </w:t>
      </w:r>
    </w:p>
    <w:p w14:paraId="3B5E3C9C" w14:textId="2F32AEEF" w:rsidR="00FC7761" w:rsidRPr="00AE511D" w:rsidRDefault="00FC7761" w:rsidP="00AE511D">
      <w:pPr>
        <w:pStyle w:val="ListParagraph"/>
        <w:numPr>
          <w:ilvl w:val="0"/>
          <w:numId w:val="34"/>
        </w:numPr>
        <w:rPr>
          <w:lang w:val="en-GB"/>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b/>
          <w:bCs/>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00AE511D" w:rsidRPr="00AE511D">
        <w:t xml:space="preserve"> </w:t>
      </w:r>
      <w:r w:rsidR="00AE511D" w:rsidRPr="00AE511D">
        <w:rPr>
          <w:rFonts w:ascii="Segoe UI" w:hAnsi="Segoe UI" w:cs="Segoe UI"/>
          <w:sz w:val="21"/>
          <w:szCs w:val="21"/>
          <w:shd w:val="clear" w:color="auto" w:fill="F6F8FA"/>
        </w:rPr>
        <w:t>persona.param.np.json</w:t>
      </w:r>
    </w:p>
    <w:p w14:paraId="12776C45" w14:textId="1612D750" w:rsidR="00AE511D" w:rsidRPr="00AE511D" w:rsidRDefault="00AE511D" w:rsidP="00AE511D">
      <w:pPr>
        <w:pStyle w:val="ListParagraph"/>
        <w:numPr>
          <w:ilvl w:val="0"/>
          <w:numId w:val="34"/>
        </w:numPr>
        <w:rPr>
          <w:rFonts w:ascii="Segoe UI" w:hAnsi="Segoe UI" w:cs="Segoe UI"/>
          <w:sz w:val="21"/>
          <w:szCs w:val="21"/>
          <w:shd w:val="clear" w:color="auto" w:fill="F6F8FA"/>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t xml:space="preserve"> </w:t>
      </w:r>
      <w:r w:rsidRPr="00AE511D">
        <w:rPr>
          <w:rFonts w:ascii="Segoe UI" w:hAnsi="Segoe UI" w:cs="Segoe UI"/>
          <w:sz w:val="21"/>
          <w:szCs w:val="21"/>
          <w:shd w:val="clear" w:color="auto" w:fill="F6F8FA"/>
        </w:rPr>
        <w:t>persona.param.prd.json</w:t>
      </w:r>
    </w:p>
    <w:p w14:paraId="3E670173" w14:textId="77777777" w:rsidR="00AE511D" w:rsidRPr="00AE511D" w:rsidRDefault="00AE511D" w:rsidP="00AE511D">
      <w:pPr>
        <w:pStyle w:val="ListParagraph"/>
        <w:numPr>
          <w:ilvl w:val="0"/>
          <w:numId w:val="34"/>
        </w:numPr>
        <w:rPr>
          <w:rFonts w:ascii="Segoe UI" w:hAnsi="Segoe UI" w:cs="Segoe UI"/>
          <w:sz w:val="21"/>
          <w:szCs w:val="21"/>
          <w:shd w:val="clear" w:color="auto" w:fill="F6F8FA"/>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b/>
          <w:bCs/>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rPr>
          <w:b/>
          <w:bCs/>
        </w:rPr>
        <w:t xml:space="preserve"> </w:t>
      </w:r>
      <w:r w:rsidRPr="00AE511D">
        <w:rPr>
          <w:rFonts w:ascii="Segoe UI" w:hAnsi="Segoe UI" w:cs="Segoe UI"/>
          <w:sz w:val="21"/>
          <w:szCs w:val="21"/>
          <w:shd w:val="clear" w:color="auto" w:fill="F6F8FA"/>
        </w:rPr>
        <w:t>scalingPlan.param.np.json</w:t>
      </w:r>
    </w:p>
    <w:p w14:paraId="26045C66" w14:textId="64FCFC1C" w:rsidR="00AE511D" w:rsidRPr="00AE511D" w:rsidRDefault="00AE511D" w:rsidP="00AE511D">
      <w:pPr>
        <w:pStyle w:val="ListParagraph"/>
        <w:numPr>
          <w:ilvl w:val="0"/>
          <w:numId w:val="34"/>
        </w:numPr>
        <w:rPr>
          <w:lang w:val="en-GB"/>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color w:val="1F2328"/>
          <w:shd w:val="clear" w:color="auto" w:fill="FFFFFF"/>
        </w:rPr>
        <w:t>/</w:t>
      </w:r>
      <w:r w:rsidRPr="00AE511D">
        <w:t xml:space="preserve"> </w:t>
      </w:r>
      <w:r w:rsidRPr="00AE511D">
        <w:rPr>
          <w:rFonts w:ascii="Segoe UI" w:hAnsi="Segoe UI" w:cs="Segoe UI"/>
          <w:sz w:val="21"/>
          <w:szCs w:val="21"/>
          <w:shd w:val="clear" w:color="auto" w:fill="F6F8FA"/>
        </w:rPr>
        <w:t>scalingPlan.param.prd.json</w:t>
      </w:r>
    </w:p>
    <w:p w14:paraId="5860B4C8" w14:textId="447098AD" w:rsidR="00AE511D" w:rsidRDefault="00AE511D" w:rsidP="00AE511D">
      <w:pPr>
        <w:rPr>
          <w:lang w:val="en-GB"/>
        </w:rPr>
      </w:pPr>
      <w:r>
        <w:rPr>
          <w:lang w:val="en-GB"/>
        </w:rPr>
        <w:t xml:space="preserve"> </w:t>
      </w:r>
      <w:r>
        <w:rPr>
          <w:lang w:val="en-GB"/>
        </w:rPr>
        <w:tab/>
      </w:r>
    </w:p>
    <w:p w14:paraId="2E9E0CC6" w14:textId="19C461A0" w:rsidR="00AE511D" w:rsidRDefault="00AE511D" w:rsidP="00AE511D">
      <w:pPr>
        <w:ind w:left="720"/>
        <w:rPr>
          <w:b/>
          <w:bCs/>
          <w:lang w:val="en-GB"/>
        </w:rPr>
      </w:pPr>
      <w:r>
        <w:rPr>
          <w:b/>
          <w:bCs/>
          <w:lang w:val="en-GB"/>
        </w:rPr>
        <w:t xml:space="preserve">    </w:t>
      </w:r>
      <w:r w:rsidRPr="00AE511D">
        <w:rPr>
          <w:b/>
          <w:bCs/>
          <w:lang w:val="en-GB"/>
        </w:rPr>
        <w:t>Scripts</w:t>
      </w:r>
      <w:r>
        <w:rPr>
          <w:b/>
          <w:bCs/>
          <w:lang w:val="en-GB"/>
        </w:rPr>
        <w:t xml:space="preserve"> –</w:t>
      </w:r>
    </w:p>
    <w:p w14:paraId="76EFD6CE" w14:textId="4687BED3" w:rsidR="00AE511D" w:rsidRPr="00AE511D" w:rsidRDefault="00AE511D" w:rsidP="00AE511D">
      <w:pPr>
        <w:ind w:left="720"/>
        <w:rPr>
          <w:b/>
          <w:bCs/>
          <w:lang w:val="en-GB"/>
        </w:rPr>
      </w:pPr>
      <w:r>
        <w:rPr>
          <w:b/>
          <w:bCs/>
          <w:lang w:val="en-GB"/>
        </w:rPr>
        <w:t xml:space="preserve">  </w:t>
      </w:r>
      <w:r>
        <w:rPr>
          <w:b/>
          <w:bCs/>
          <w:lang w:val="en-GB"/>
        </w:rPr>
        <w:tab/>
      </w:r>
      <w:r w:rsidRPr="00AE511D">
        <w:rPr>
          <w:rStyle w:val="js-path-segment"/>
          <w:rFonts w:ascii="Segoe UI" w:hAnsi="Segoe UI" w:cs="Segoe UI"/>
          <w:color w:val="1F2328"/>
        </w:rPr>
        <w:t>cfs-core-oper-avd</w:t>
      </w:r>
      <w:r>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Pr>
          <w:rStyle w:val="mx-1"/>
          <w:rFonts w:ascii="Segoe UI" w:hAnsi="Segoe UI" w:cs="Segoe UI"/>
          <w:color w:val="1F2328"/>
          <w:shd w:val="clear" w:color="auto" w:fill="FFFFFF"/>
        </w:rPr>
        <w:t>/</w:t>
      </w:r>
      <w:r>
        <w:rPr>
          <w:rStyle w:val="Strong"/>
          <w:rFonts w:ascii="Segoe UI" w:hAnsi="Segoe UI" w:cs="Segoe UI"/>
          <w:color w:val="1F2328"/>
          <w:shd w:val="clear" w:color="auto" w:fill="FFFFFF"/>
        </w:rPr>
        <w:t>scripts</w:t>
      </w:r>
      <w:r>
        <w:rPr>
          <w:rStyle w:val="mx-1"/>
          <w:rFonts w:ascii="Segoe UI" w:hAnsi="Segoe UI" w:cs="Segoe UI"/>
          <w:color w:val="1F2328"/>
          <w:shd w:val="clear" w:color="auto" w:fill="FFFFFF"/>
        </w:rPr>
        <w:t>/</w:t>
      </w:r>
      <w:r w:rsidRPr="00AE511D">
        <w:t xml:space="preserve"> </w:t>
      </w:r>
      <w:r w:rsidRPr="00AE511D">
        <w:rPr>
          <w:rFonts w:ascii="Segoe UI" w:hAnsi="Segoe UI" w:cs="Segoe UI"/>
          <w:sz w:val="21"/>
          <w:szCs w:val="21"/>
          <w:shd w:val="clear" w:color="auto" w:fill="F6F8FA"/>
        </w:rPr>
        <w:t>AVDScalingPlan.ps1</w:t>
      </w:r>
    </w:p>
    <w:p w14:paraId="6BDAE576" w14:textId="77777777" w:rsidR="00AE511D" w:rsidRPr="000D48E8" w:rsidRDefault="00AE511D" w:rsidP="00AE511D">
      <w:pPr>
        <w:ind w:left="1001"/>
        <w:rPr>
          <w:lang w:val="en-GB"/>
        </w:rPr>
      </w:pPr>
    </w:p>
    <w:p w14:paraId="5621EA34" w14:textId="6B55AE23" w:rsidR="00B10F84" w:rsidRDefault="00B10F84" w:rsidP="00C64952">
      <w:pPr>
        <w:ind w:left="1001"/>
        <w:jc w:val="both"/>
        <w:rPr>
          <w:rFonts w:ascii="Segoe UI" w:eastAsia="Segoe UI" w:hAnsi="Segoe UI" w:cs="Segoe UI"/>
          <w:szCs w:val="20"/>
          <w:lang w:val="en-GB"/>
        </w:rPr>
      </w:pPr>
    </w:p>
    <w:p w14:paraId="30DB34C9" w14:textId="77777777" w:rsidR="00AE511D" w:rsidRDefault="00AE511D" w:rsidP="00502027">
      <w:pPr>
        <w:ind w:firstLine="720"/>
        <w:rPr>
          <w:b/>
          <w:bCs/>
          <w:lang w:val="en-GB"/>
        </w:rPr>
      </w:pPr>
    </w:p>
    <w:p w14:paraId="57FFD6C2" w14:textId="77777777" w:rsidR="00AE511D" w:rsidRDefault="00AE511D" w:rsidP="00502027">
      <w:pPr>
        <w:ind w:firstLine="720"/>
        <w:rPr>
          <w:b/>
          <w:bCs/>
          <w:lang w:val="en-GB"/>
        </w:rPr>
      </w:pPr>
    </w:p>
    <w:p w14:paraId="54F69A12" w14:textId="77777777" w:rsidR="00AE511D" w:rsidRDefault="00AE511D" w:rsidP="00502027">
      <w:pPr>
        <w:ind w:firstLine="720"/>
        <w:rPr>
          <w:b/>
          <w:bCs/>
          <w:lang w:val="en-GB"/>
        </w:rPr>
      </w:pPr>
    </w:p>
    <w:p w14:paraId="6C7DA284" w14:textId="77777777" w:rsidR="00AE511D" w:rsidRDefault="00AE511D" w:rsidP="00502027">
      <w:pPr>
        <w:ind w:firstLine="720"/>
        <w:rPr>
          <w:b/>
          <w:bCs/>
          <w:lang w:val="en-GB"/>
        </w:rPr>
      </w:pPr>
    </w:p>
    <w:p w14:paraId="1F711B26" w14:textId="77777777" w:rsidR="00AE511D" w:rsidRDefault="00AE511D" w:rsidP="00502027">
      <w:pPr>
        <w:ind w:firstLine="720"/>
        <w:rPr>
          <w:b/>
          <w:bCs/>
          <w:lang w:val="en-GB"/>
        </w:rPr>
      </w:pPr>
    </w:p>
    <w:p w14:paraId="01DA9BD3" w14:textId="77777777" w:rsidR="00AE511D" w:rsidRDefault="00AE511D" w:rsidP="00502027">
      <w:pPr>
        <w:ind w:firstLine="720"/>
        <w:rPr>
          <w:b/>
          <w:bCs/>
          <w:lang w:val="en-GB"/>
        </w:rPr>
      </w:pPr>
    </w:p>
    <w:p w14:paraId="0A73374C" w14:textId="77777777" w:rsidR="00AE511D" w:rsidRDefault="00AE511D" w:rsidP="00502027">
      <w:pPr>
        <w:ind w:firstLine="720"/>
        <w:rPr>
          <w:b/>
          <w:bCs/>
          <w:lang w:val="en-GB"/>
        </w:rPr>
      </w:pPr>
    </w:p>
    <w:p w14:paraId="5584CE0E" w14:textId="77777777" w:rsidR="00AE511D" w:rsidRDefault="00AE511D" w:rsidP="00502027">
      <w:pPr>
        <w:ind w:firstLine="720"/>
        <w:rPr>
          <w:b/>
          <w:bCs/>
          <w:lang w:val="en-GB"/>
        </w:rPr>
      </w:pPr>
    </w:p>
    <w:p w14:paraId="0F07D9A5" w14:textId="77777777" w:rsidR="00AE511D" w:rsidRDefault="00AE511D" w:rsidP="00502027">
      <w:pPr>
        <w:ind w:firstLine="720"/>
        <w:rPr>
          <w:b/>
          <w:bCs/>
          <w:lang w:val="en-GB"/>
        </w:rPr>
      </w:pPr>
    </w:p>
    <w:p w14:paraId="06AEE41F" w14:textId="77777777" w:rsidR="00AE511D" w:rsidRDefault="00AE511D" w:rsidP="00502027">
      <w:pPr>
        <w:ind w:firstLine="720"/>
        <w:rPr>
          <w:b/>
          <w:bCs/>
          <w:lang w:val="en-GB"/>
        </w:rPr>
      </w:pPr>
    </w:p>
    <w:p w14:paraId="7F27E970" w14:textId="77777777" w:rsidR="00AE511D" w:rsidRDefault="00AE511D" w:rsidP="00502027">
      <w:pPr>
        <w:ind w:firstLine="720"/>
        <w:rPr>
          <w:b/>
          <w:bCs/>
          <w:lang w:val="en-GB"/>
        </w:rPr>
      </w:pPr>
    </w:p>
    <w:p w14:paraId="36D0A4A4" w14:textId="7E7239FF" w:rsidR="701917EF" w:rsidRDefault="00502027" w:rsidP="00502027">
      <w:pPr>
        <w:ind w:firstLine="720"/>
        <w:rPr>
          <w:b/>
          <w:bCs/>
          <w:lang w:val="en-GB"/>
        </w:rPr>
      </w:pPr>
      <w:r w:rsidRPr="00502027">
        <w:rPr>
          <w:b/>
          <w:bCs/>
          <w:lang w:val="en-GB"/>
        </w:rPr>
        <w:lastRenderedPageBreak/>
        <w:t>Screenshots</w:t>
      </w:r>
    </w:p>
    <w:p w14:paraId="0701D5D0" w14:textId="393A241F" w:rsidR="00AE511D" w:rsidRPr="00502027" w:rsidRDefault="00AE511D" w:rsidP="00502027">
      <w:pPr>
        <w:ind w:firstLine="720"/>
        <w:rPr>
          <w:b/>
          <w:lang w:val="en-GB"/>
        </w:rPr>
      </w:pPr>
      <w:r w:rsidRPr="00AE511D">
        <w:rPr>
          <w:b/>
          <w:noProof/>
          <w:lang w:val="en-GB"/>
        </w:rPr>
        <w:drawing>
          <wp:inline distT="0" distB="0" distL="0" distR="0" wp14:anchorId="068884F1" wp14:editId="3DF9BE4E">
            <wp:extent cx="4539615" cy="38100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4"/>
                    <a:stretch>
                      <a:fillRect/>
                    </a:stretch>
                  </pic:blipFill>
                  <pic:spPr>
                    <a:xfrm>
                      <a:off x="0" y="0"/>
                      <a:ext cx="4546828" cy="3816054"/>
                    </a:xfrm>
                    <a:prstGeom prst="rect">
                      <a:avLst/>
                    </a:prstGeom>
                  </pic:spPr>
                </pic:pic>
              </a:graphicData>
            </a:graphic>
          </wp:inline>
        </w:drawing>
      </w:r>
    </w:p>
    <w:p w14:paraId="341930A0" w14:textId="60B08815" w:rsidR="286F6BED" w:rsidRDefault="286F6BED" w:rsidP="006460A5">
      <w:pPr>
        <w:jc w:val="center"/>
      </w:pPr>
    </w:p>
    <w:p w14:paraId="1A010DC8" w14:textId="27A70113" w:rsidR="701917EF" w:rsidRDefault="00AE511D" w:rsidP="00AE511D">
      <w:pPr>
        <w:jc w:val="center"/>
      </w:pPr>
      <w:r w:rsidRPr="00AE511D">
        <w:rPr>
          <w:noProof/>
        </w:rPr>
        <w:drawing>
          <wp:inline distT="0" distB="0" distL="0" distR="0" wp14:anchorId="4CE10DF1" wp14:editId="0BC244AD">
            <wp:extent cx="4597400" cy="4165600"/>
            <wp:effectExtent l="0" t="0" r="0" b="635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5"/>
                    <a:stretch>
                      <a:fillRect/>
                    </a:stretch>
                  </pic:blipFill>
                  <pic:spPr>
                    <a:xfrm>
                      <a:off x="0" y="0"/>
                      <a:ext cx="4597637" cy="4165815"/>
                    </a:xfrm>
                    <a:prstGeom prst="rect">
                      <a:avLst/>
                    </a:prstGeom>
                  </pic:spPr>
                </pic:pic>
              </a:graphicData>
            </a:graphic>
          </wp:inline>
        </w:drawing>
      </w:r>
    </w:p>
    <w:p w14:paraId="621DAEE9" w14:textId="36D168DB" w:rsidR="701917EF" w:rsidRDefault="701917EF" w:rsidP="701917EF"/>
    <w:p w14:paraId="510FF853" w14:textId="39336CFE" w:rsidR="00331261" w:rsidRPr="00127774" w:rsidRDefault="00331261" w:rsidP="00127774">
      <w:pPr>
        <w:jc w:val="center"/>
      </w:pPr>
    </w:p>
    <w:p w14:paraId="3E325EA4" w14:textId="7974504D" w:rsidR="001366A3" w:rsidRPr="005678B5" w:rsidRDefault="001366A3" w:rsidP="001366A3">
      <w:pPr>
        <w:pStyle w:val="Heading1"/>
        <w:rPr>
          <w:lang w:val="en-GB"/>
        </w:rPr>
      </w:pPr>
      <w:bookmarkStart w:id="15" w:name="_Toc132464441"/>
      <w:r>
        <w:rPr>
          <w:lang w:val="en-GB"/>
        </w:rPr>
        <w:lastRenderedPageBreak/>
        <w:t>AVDVM</w:t>
      </w:r>
      <w:r w:rsidRPr="7F44BF72">
        <w:rPr>
          <w:lang w:val="en-GB"/>
        </w:rPr>
        <w:t xml:space="preserve"> Pipeline</w:t>
      </w:r>
      <w:bookmarkEnd w:id="15"/>
    </w:p>
    <w:p w14:paraId="2D65A1A8" w14:textId="4944DC46" w:rsidR="001366A3" w:rsidRDefault="001366A3" w:rsidP="001366A3">
      <w:pPr>
        <w:ind w:firstLine="432"/>
        <w:jc w:val="both"/>
      </w:pPr>
      <w:r>
        <w:t xml:space="preserve">This pipeline is responsible for deployment of </w:t>
      </w:r>
      <w:r w:rsidR="005B02CF">
        <w:t>VM</w:t>
      </w:r>
      <w:r>
        <w:t>.</w:t>
      </w:r>
    </w:p>
    <w:p w14:paraId="2EF768F9" w14:textId="77777777" w:rsidR="001366A3" w:rsidRDefault="001366A3" w:rsidP="001366A3">
      <w:pPr>
        <w:ind w:left="1001"/>
        <w:rPr>
          <w:lang w:val="en-GB"/>
        </w:rPr>
      </w:pPr>
      <w:r>
        <w:tab/>
      </w:r>
    </w:p>
    <w:p w14:paraId="6482E21C" w14:textId="77777777" w:rsidR="001366A3" w:rsidRDefault="001366A3" w:rsidP="001366A3">
      <w:pPr>
        <w:ind w:left="1001"/>
        <w:jc w:val="both"/>
        <w:rPr>
          <w:lang w:val="en-GB"/>
        </w:rPr>
      </w:pPr>
      <w:r w:rsidRPr="006416A7">
        <w:rPr>
          <w:b/>
          <w:bCs/>
          <w:lang w:val="en-GB"/>
        </w:rPr>
        <w:t>Bicep</w:t>
      </w:r>
      <w:r w:rsidRPr="000D48E8">
        <w:rPr>
          <w:lang w:val="en-GB"/>
        </w:rPr>
        <w:t xml:space="preserve"> </w:t>
      </w:r>
      <w:r>
        <w:rPr>
          <w:lang w:val="en-GB"/>
        </w:rPr>
        <w:t>–</w:t>
      </w:r>
      <w:r w:rsidRPr="000D48E8">
        <w:rPr>
          <w:lang w:val="en-GB"/>
        </w:rPr>
        <w:t xml:space="preserve"> </w:t>
      </w:r>
    </w:p>
    <w:p w14:paraId="0C293B38" w14:textId="0C93AC50" w:rsidR="001366A3" w:rsidRPr="005B02CF" w:rsidRDefault="001366A3" w:rsidP="001366A3">
      <w:pPr>
        <w:pStyle w:val="ListParagraph"/>
        <w:numPr>
          <w:ilvl w:val="0"/>
          <w:numId w:val="32"/>
        </w:numPr>
        <w:rPr>
          <w:lang w:val="en-GB"/>
        </w:rPr>
      </w:pPr>
      <w:r w:rsidRPr="00A55EAB">
        <w:rPr>
          <w:lang w:val="en-GB"/>
        </w:rPr>
        <w:t>cfs-core-oper-avd/CFS.Core.OPERAVD/bicep-templates/</w:t>
      </w:r>
      <w:r w:rsidRPr="00A55EAB">
        <w:rPr>
          <w:rFonts w:ascii="Segoe UI" w:hAnsi="Segoe UI" w:cs="Segoe UI"/>
          <w:color w:val="1F2328"/>
          <w:shd w:val="clear" w:color="auto" w:fill="FFFFFF"/>
        </w:rPr>
        <w:t xml:space="preserve"> </w:t>
      </w:r>
      <w:r w:rsidRPr="00A55EAB">
        <w:rPr>
          <w:rStyle w:val="js-path-segment"/>
          <w:rFonts w:ascii="Segoe UI" w:hAnsi="Segoe UI" w:cs="Segoe UI"/>
          <w:color w:val="1F2328"/>
        </w:rPr>
        <w:t>deployment</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deployment-templates</w:t>
      </w:r>
      <w:r w:rsidRPr="00A55EAB">
        <w:rPr>
          <w:rStyle w:val="mx-1"/>
          <w:rFonts w:ascii="Segoe UI" w:hAnsi="Segoe UI" w:cs="Segoe UI"/>
          <w:color w:val="1F2328"/>
          <w:shd w:val="clear" w:color="auto" w:fill="FFFFFF"/>
        </w:rPr>
        <w:t>/</w:t>
      </w:r>
      <w:r w:rsidRPr="00A55EAB">
        <w:t xml:space="preserve"> </w:t>
      </w:r>
      <w:r w:rsidR="005B02CF" w:rsidRPr="005B02CF">
        <w:rPr>
          <w:rFonts w:ascii="Segoe UI" w:hAnsi="Segoe UI" w:cs="Segoe UI"/>
          <w:sz w:val="21"/>
          <w:szCs w:val="21"/>
          <w:shd w:val="clear" w:color="auto" w:fill="F6F8FA"/>
        </w:rPr>
        <w:t>deploy-AvdVm-FuzzyLogic.bicep</w:t>
      </w:r>
    </w:p>
    <w:p w14:paraId="2F71C3AF" w14:textId="7C4F5E9A" w:rsidR="005B02CF" w:rsidRPr="00A55EAB" w:rsidRDefault="005B02CF" w:rsidP="005B02CF">
      <w:pPr>
        <w:pStyle w:val="ListParagraph"/>
        <w:numPr>
          <w:ilvl w:val="0"/>
          <w:numId w:val="32"/>
        </w:numPr>
        <w:rPr>
          <w:lang w:val="en-GB"/>
        </w:rPr>
      </w:pPr>
      <w:r w:rsidRPr="00A55EAB">
        <w:rPr>
          <w:lang w:val="en-GB"/>
        </w:rPr>
        <w:t>cfs-core-oper-avd/CFS.Core.OPERAVD/bicep-templates/</w:t>
      </w:r>
      <w:r w:rsidRPr="00A55EAB">
        <w:rPr>
          <w:rFonts w:ascii="Segoe UI" w:hAnsi="Segoe UI" w:cs="Segoe UI"/>
          <w:color w:val="1F2328"/>
          <w:shd w:val="clear" w:color="auto" w:fill="FFFFFF"/>
        </w:rPr>
        <w:t xml:space="preserve"> </w:t>
      </w:r>
      <w:r w:rsidRPr="00A55EAB">
        <w:rPr>
          <w:rStyle w:val="js-path-segment"/>
          <w:rFonts w:ascii="Segoe UI" w:hAnsi="Segoe UI" w:cs="Segoe UI"/>
          <w:color w:val="1F2328"/>
        </w:rPr>
        <w:t>deployment</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deployment-templates</w:t>
      </w:r>
      <w:r w:rsidRPr="00A55EAB">
        <w:rPr>
          <w:rStyle w:val="mx-1"/>
          <w:rFonts w:ascii="Segoe UI" w:hAnsi="Segoe UI" w:cs="Segoe UI"/>
          <w:color w:val="1F2328"/>
          <w:shd w:val="clear" w:color="auto" w:fill="FFFFFF"/>
        </w:rPr>
        <w:t>/</w:t>
      </w:r>
      <w:r w:rsidRPr="00A55EAB">
        <w:t xml:space="preserve"> </w:t>
      </w:r>
      <w:r w:rsidRPr="005B02CF">
        <w:rPr>
          <w:rFonts w:ascii="Segoe UI" w:hAnsi="Segoe UI" w:cs="Segoe UI"/>
          <w:sz w:val="21"/>
          <w:szCs w:val="21"/>
          <w:shd w:val="clear" w:color="auto" w:fill="F6F8FA"/>
        </w:rPr>
        <w:t>deploy-AvdVm.bicep</w:t>
      </w:r>
    </w:p>
    <w:p w14:paraId="249DAF6B" w14:textId="0CCA2021" w:rsidR="005B02CF" w:rsidRPr="005B02CF" w:rsidRDefault="005B02CF" w:rsidP="005B02CF">
      <w:pPr>
        <w:pStyle w:val="ListParagraph"/>
        <w:numPr>
          <w:ilvl w:val="0"/>
          <w:numId w:val="32"/>
        </w:numPr>
        <w:rPr>
          <w:lang w:val="en-GB"/>
        </w:rPr>
      </w:pPr>
      <w:r w:rsidRPr="00A55EAB">
        <w:rPr>
          <w:lang w:val="en-GB"/>
        </w:rPr>
        <w:t>cfs-core-oper-avd/CFS.Core.OPERAVD/bicep-templates/</w:t>
      </w:r>
      <w:r w:rsidRPr="00A55EAB">
        <w:rPr>
          <w:rFonts w:ascii="Segoe UI" w:hAnsi="Segoe UI" w:cs="Segoe UI"/>
          <w:color w:val="1F2328"/>
          <w:shd w:val="clear" w:color="auto" w:fill="FFFFFF"/>
        </w:rPr>
        <w:t xml:space="preserve"> </w:t>
      </w:r>
      <w:r w:rsidRPr="00A55EAB">
        <w:rPr>
          <w:rStyle w:val="js-path-segment"/>
          <w:rFonts w:ascii="Segoe UI" w:hAnsi="Segoe UI" w:cs="Segoe UI"/>
          <w:color w:val="1F2328"/>
        </w:rPr>
        <w:t>deployment</w:t>
      </w:r>
      <w:r w:rsidRPr="00A55EAB">
        <w:rPr>
          <w:rStyle w:val="mx-1"/>
          <w:rFonts w:ascii="Segoe UI" w:hAnsi="Segoe UI" w:cs="Segoe UI"/>
          <w:color w:val="1F2328"/>
          <w:shd w:val="clear" w:color="auto" w:fill="FFFFFF"/>
        </w:rPr>
        <w:t>/</w:t>
      </w:r>
      <w:r w:rsidRPr="00A55EAB">
        <w:rPr>
          <w:rStyle w:val="Strong"/>
          <w:rFonts w:ascii="Segoe UI" w:hAnsi="Segoe UI" w:cs="Segoe UI"/>
          <w:b w:val="0"/>
          <w:bCs w:val="0"/>
          <w:color w:val="1F2328"/>
          <w:shd w:val="clear" w:color="auto" w:fill="FFFFFF"/>
        </w:rPr>
        <w:t>deployment-templates</w:t>
      </w:r>
      <w:r w:rsidRPr="00A55EAB">
        <w:rPr>
          <w:rStyle w:val="mx-1"/>
          <w:rFonts w:ascii="Segoe UI" w:hAnsi="Segoe UI" w:cs="Segoe UI"/>
          <w:color w:val="1F2328"/>
          <w:shd w:val="clear" w:color="auto" w:fill="FFFFFF"/>
        </w:rPr>
        <w:t>/</w:t>
      </w:r>
      <w:r w:rsidRPr="00A55EAB">
        <w:t xml:space="preserve"> </w:t>
      </w:r>
      <w:r w:rsidRPr="005B02CF">
        <w:rPr>
          <w:rFonts w:ascii="Segoe UI" w:hAnsi="Segoe UI" w:cs="Segoe UI"/>
          <w:sz w:val="21"/>
          <w:szCs w:val="21"/>
          <w:shd w:val="clear" w:color="auto" w:fill="F6F8FA"/>
        </w:rPr>
        <w:t>deployAvdVm.bicep</w:t>
      </w:r>
    </w:p>
    <w:p w14:paraId="413F4444" w14:textId="6674F7CB" w:rsidR="005B02CF" w:rsidRDefault="005B02CF" w:rsidP="005B02CF">
      <w:pPr>
        <w:rPr>
          <w:lang w:val="en-GB"/>
        </w:rPr>
      </w:pPr>
      <w:r>
        <w:rPr>
          <w:lang w:val="en-GB"/>
        </w:rPr>
        <w:t xml:space="preserve"> </w:t>
      </w:r>
      <w:r>
        <w:rPr>
          <w:lang w:val="en-GB"/>
        </w:rPr>
        <w:tab/>
      </w:r>
    </w:p>
    <w:p w14:paraId="7F7D5BCB" w14:textId="2A172185" w:rsidR="005B02CF" w:rsidRDefault="005B02CF" w:rsidP="005B02CF">
      <w:pPr>
        <w:ind w:left="1001"/>
        <w:jc w:val="both"/>
        <w:rPr>
          <w:lang w:val="en-GB"/>
        </w:rPr>
      </w:pPr>
      <w:r w:rsidRPr="006416A7">
        <w:rPr>
          <w:b/>
          <w:bCs/>
          <w:lang w:val="en-GB"/>
        </w:rPr>
        <w:t>Pipeline</w:t>
      </w:r>
      <w:r w:rsidRPr="000D48E8">
        <w:rPr>
          <w:lang w:val="en-GB"/>
        </w:rPr>
        <w:t xml:space="preserve"> - </w:t>
      </w:r>
      <w:hyperlink r:id="rId26" w:history="1">
        <w:r w:rsidRPr="000D48E8">
          <w:rPr>
            <w:lang w:val="en-GB"/>
          </w:rPr>
          <w:t>cfs-</w:t>
        </w:r>
        <w:r>
          <w:rPr>
            <w:lang w:val="en-GB"/>
          </w:rPr>
          <w:t>core-oper-avd</w:t>
        </w:r>
      </w:hyperlink>
      <w:r w:rsidRPr="000D48E8">
        <w:rPr>
          <w:lang w:val="en-GB"/>
        </w:rPr>
        <w:t>/</w:t>
      </w:r>
      <w:hyperlink r:id="rId27" w:history="1">
        <w:r w:rsidRPr="000D48E8">
          <w:rPr>
            <w:lang w:val="en-GB"/>
          </w:rPr>
          <w:t>CFS.Core.</w:t>
        </w:r>
        <w:r>
          <w:rPr>
            <w:lang w:val="en-GB"/>
          </w:rPr>
          <w:t>OPERAVD</w:t>
        </w:r>
      </w:hyperlink>
      <w:r w:rsidRPr="000D48E8">
        <w:rPr>
          <w:lang w:val="en-GB"/>
        </w:rPr>
        <w:t>/</w:t>
      </w:r>
      <w:hyperlink r:id="rId28" w:history="1">
        <w:r w:rsidRPr="000D48E8">
          <w:rPr>
            <w:lang w:val="en-GB"/>
          </w:rPr>
          <w:t>azure-pipelines</w:t>
        </w:r>
      </w:hyperlink>
      <w:r w:rsidRPr="000D48E8">
        <w:rPr>
          <w:lang w:val="en-GB"/>
        </w:rPr>
        <w:t>/</w:t>
      </w:r>
      <w:r w:rsidRPr="005B02CF">
        <w:t xml:space="preserve"> </w:t>
      </w:r>
      <w:r w:rsidRPr="005B02CF">
        <w:rPr>
          <w:rFonts w:ascii="Segoe UI" w:hAnsi="Segoe UI" w:cs="Segoe UI"/>
          <w:sz w:val="21"/>
          <w:szCs w:val="21"/>
          <w:shd w:val="clear" w:color="auto" w:fill="F6F8FA"/>
        </w:rPr>
        <w:t>AVDVMPipeline.yml</w:t>
      </w:r>
    </w:p>
    <w:p w14:paraId="30531C9C" w14:textId="48970F0C" w:rsidR="005B02CF" w:rsidRDefault="005B02CF" w:rsidP="005B02CF">
      <w:pPr>
        <w:ind w:left="720"/>
        <w:rPr>
          <w:lang w:val="en-GB"/>
        </w:rPr>
      </w:pPr>
    </w:p>
    <w:p w14:paraId="4F2EE86D" w14:textId="77777777" w:rsidR="005B02CF" w:rsidRDefault="005B02CF" w:rsidP="005B02CF">
      <w:pPr>
        <w:ind w:left="1001"/>
        <w:rPr>
          <w:lang w:val="en-GB"/>
        </w:rPr>
      </w:pPr>
      <w:r>
        <w:rPr>
          <w:b/>
          <w:bCs/>
          <w:lang w:val="en-GB"/>
        </w:rPr>
        <w:t xml:space="preserve">Templates </w:t>
      </w:r>
      <w:r>
        <w:rPr>
          <w:lang w:val="en-GB"/>
        </w:rPr>
        <w:t xml:space="preserve">– </w:t>
      </w:r>
    </w:p>
    <w:p w14:paraId="6DCC4983" w14:textId="2CD8CFBD" w:rsidR="005B02CF" w:rsidRDefault="005B02CF" w:rsidP="005B02CF">
      <w:pPr>
        <w:shd w:val="clear" w:color="auto" w:fill="FFFFFF"/>
        <w:ind w:left="641" w:firstLine="720"/>
        <w:rPr>
          <w:rFonts w:ascii="Segoe UI" w:hAnsi="Segoe UI" w:cs="Segoe UI"/>
          <w:color w:val="1F2328"/>
          <w:sz w:val="21"/>
          <w:szCs w:val="21"/>
        </w:rPr>
      </w:pPr>
      <w:r w:rsidRPr="00FC7761">
        <w:rPr>
          <w:lang w:val="en-GB"/>
        </w:rPr>
        <w:t>cfs-core-oper-avd/CFS.Core.OPERAVD/</w:t>
      </w:r>
      <w:r w:rsidRPr="005B02CF">
        <w:rPr>
          <w:rFonts w:ascii="Segoe UI" w:hAnsi="Segoe UI" w:cs="Segoe UI"/>
          <w:color w:val="1F2328"/>
          <w:sz w:val="21"/>
          <w:szCs w:val="21"/>
        </w:rPr>
        <w:t xml:space="preserve"> </w:t>
      </w:r>
      <w:r w:rsidRPr="005B02CF">
        <w:rPr>
          <w:rStyle w:val="css-truncate"/>
          <w:rFonts w:ascii="Segoe UI" w:hAnsi="Segoe UI" w:cs="Segoe UI"/>
          <w:color w:val="1F2328"/>
          <w:sz w:val="21"/>
          <w:szCs w:val="21"/>
        </w:rPr>
        <w:t>deploy-AvdVM-FuzzyLogic.yml</w:t>
      </w:r>
    </w:p>
    <w:p w14:paraId="3054C3C6" w14:textId="6A4FF9E5" w:rsidR="005B02CF" w:rsidRPr="005B02CF" w:rsidRDefault="005B02CF" w:rsidP="005B02CF">
      <w:pPr>
        <w:ind w:left="1440" w:hanging="79"/>
        <w:rPr>
          <w:lang w:val="en-GB"/>
        </w:rPr>
      </w:pPr>
      <w:r w:rsidRPr="005B02CF">
        <w:rPr>
          <w:lang w:val="en-GB"/>
        </w:rPr>
        <w:t>cfs-core-oper-avd/CFS.Core.OPERAVD/</w:t>
      </w:r>
      <w:r w:rsidRPr="005B02CF">
        <w:t xml:space="preserve"> </w:t>
      </w:r>
      <w:r w:rsidRPr="005B02CF">
        <w:rPr>
          <w:rFonts w:ascii="Segoe UI" w:hAnsi="Segoe UI" w:cs="Segoe UI"/>
          <w:sz w:val="21"/>
          <w:szCs w:val="21"/>
          <w:shd w:val="clear" w:color="auto" w:fill="F6F8FA"/>
        </w:rPr>
        <w:t>deploy-AvdVM.yml</w:t>
      </w:r>
    </w:p>
    <w:p w14:paraId="3EE744F1" w14:textId="77777777" w:rsidR="005B02CF" w:rsidRDefault="005B02CF" w:rsidP="005B02CF">
      <w:pPr>
        <w:ind w:left="1001"/>
        <w:rPr>
          <w:lang w:val="en-GB"/>
        </w:rPr>
      </w:pPr>
    </w:p>
    <w:p w14:paraId="494CAC5D" w14:textId="77777777" w:rsidR="005B02CF" w:rsidRDefault="005B02CF" w:rsidP="005B02CF">
      <w:pPr>
        <w:ind w:left="1001"/>
        <w:rPr>
          <w:lang w:val="en-GB"/>
        </w:rPr>
      </w:pPr>
      <w:r>
        <w:rPr>
          <w:b/>
          <w:bCs/>
          <w:lang w:val="en-GB"/>
        </w:rPr>
        <w:t xml:space="preserve">Parameters </w:t>
      </w:r>
      <w:r>
        <w:rPr>
          <w:lang w:val="en-GB"/>
        </w:rPr>
        <w:t xml:space="preserve">– </w:t>
      </w:r>
    </w:p>
    <w:p w14:paraId="1D7D4B52" w14:textId="0DA7DBB1" w:rsidR="005B02CF" w:rsidRPr="00AE511D" w:rsidRDefault="005B02CF" w:rsidP="005B02CF">
      <w:pPr>
        <w:pStyle w:val="ListParagraph"/>
        <w:numPr>
          <w:ilvl w:val="0"/>
          <w:numId w:val="34"/>
        </w:numPr>
        <w:rPr>
          <w:lang w:val="en-GB"/>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b/>
          <w:bCs/>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t xml:space="preserve"> </w:t>
      </w:r>
      <w:r w:rsidRPr="005B02CF">
        <w:rPr>
          <w:rFonts w:ascii="Segoe UI" w:hAnsi="Segoe UI" w:cs="Segoe UI"/>
          <w:sz w:val="21"/>
          <w:szCs w:val="21"/>
          <w:shd w:val="clear" w:color="auto" w:fill="FFFFFF"/>
        </w:rPr>
        <w:t>avdvm.param.np.json</w:t>
      </w:r>
    </w:p>
    <w:p w14:paraId="6ABF52F7" w14:textId="35D278A9" w:rsidR="005B02CF" w:rsidRPr="005B02CF" w:rsidRDefault="005B02CF" w:rsidP="005B02CF">
      <w:pPr>
        <w:pStyle w:val="ListParagraph"/>
        <w:numPr>
          <w:ilvl w:val="0"/>
          <w:numId w:val="34"/>
        </w:numPr>
        <w:rPr>
          <w:rFonts w:ascii="Segoe UI" w:hAnsi="Segoe UI" w:cs="Segoe UI"/>
          <w:sz w:val="21"/>
          <w:szCs w:val="21"/>
          <w:shd w:val="clear" w:color="auto" w:fill="F6F8FA"/>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t xml:space="preserve"> </w:t>
      </w:r>
      <w:r w:rsidRPr="005B02CF">
        <w:rPr>
          <w:rFonts w:ascii="Segoe UI" w:hAnsi="Segoe UI" w:cs="Segoe UI"/>
          <w:sz w:val="21"/>
          <w:szCs w:val="21"/>
          <w:shd w:val="clear" w:color="auto" w:fill="FFFFFF"/>
        </w:rPr>
        <w:t>avdvm.param.prd.json</w:t>
      </w:r>
    </w:p>
    <w:p w14:paraId="4CE81E15" w14:textId="059BA7AC" w:rsidR="005B02CF" w:rsidRPr="00AE511D" w:rsidRDefault="005B02CF" w:rsidP="005B02CF">
      <w:pPr>
        <w:pStyle w:val="ListParagraph"/>
        <w:numPr>
          <w:ilvl w:val="0"/>
          <w:numId w:val="34"/>
        </w:numPr>
        <w:rPr>
          <w:rFonts w:ascii="Segoe UI" w:hAnsi="Segoe UI" w:cs="Segoe UI"/>
          <w:sz w:val="21"/>
          <w:szCs w:val="21"/>
          <w:shd w:val="clear" w:color="auto" w:fill="F6F8FA"/>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b/>
          <w:bCs/>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rPr>
          <w:b/>
          <w:bCs/>
        </w:rPr>
        <w:t xml:space="preserve"> </w:t>
      </w:r>
      <w:r w:rsidRPr="005B02CF">
        <w:rPr>
          <w:rFonts w:ascii="Segoe UI" w:hAnsi="Segoe UI" w:cs="Segoe UI"/>
          <w:sz w:val="21"/>
          <w:szCs w:val="21"/>
          <w:shd w:val="clear" w:color="auto" w:fill="FFFFFF"/>
        </w:rPr>
        <w:t>defaultvm.param.np.json</w:t>
      </w:r>
    </w:p>
    <w:p w14:paraId="666BB413" w14:textId="66C31049" w:rsidR="005B02CF" w:rsidRPr="005B02CF" w:rsidRDefault="005B02CF" w:rsidP="005B02CF">
      <w:pPr>
        <w:pStyle w:val="ListParagraph"/>
        <w:numPr>
          <w:ilvl w:val="0"/>
          <w:numId w:val="34"/>
        </w:numPr>
        <w:rPr>
          <w:lang w:val="en-GB"/>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color w:val="1F2328"/>
          <w:shd w:val="clear" w:color="auto" w:fill="FFFFFF"/>
        </w:rPr>
        <w:t>/</w:t>
      </w:r>
      <w:r w:rsidRPr="00AE511D">
        <w:t xml:space="preserve"> </w:t>
      </w:r>
      <w:r w:rsidRPr="005B02CF">
        <w:rPr>
          <w:rFonts w:ascii="Segoe UI" w:hAnsi="Segoe UI" w:cs="Segoe UI"/>
          <w:sz w:val="21"/>
          <w:szCs w:val="21"/>
          <w:shd w:val="clear" w:color="auto" w:fill="FFFFFF"/>
        </w:rPr>
        <w:t>defaultvm.param.prd.json</w:t>
      </w:r>
    </w:p>
    <w:p w14:paraId="48DEC730" w14:textId="47ED39C2" w:rsidR="005B02CF" w:rsidRPr="00AE511D" w:rsidRDefault="005B02CF" w:rsidP="005B02CF">
      <w:pPr>
        <w:pStyle w:val="ListParagraph"/>
        <w:numPr>
          <w:ilvl w:val="0"/>
          <w:numId w:val="34"/>
        </w:numPr>
        <w:rPr>
          <w:rFonts w:ascii="Segoe UI" w:hAnsi="Segoe UI" w:cs="Segoe UI"/>
          <w:sz w:val="21"/>
          <w:szCs w:val="21"/>
          <w:shd w:val="clear" w:color="auto" w:fill="F6F8FA"/>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b/>
          <w:bCs/>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b/>
          <w:bCs/>
          <w:color w:val="1F2328"/>
          <w:shd w:val="clear" w:color="auto" w:fill="FFFFFF"/>
        </w:rPr>
        <w:t>/</w:t>
      </w:r>
      <w:r w:rsidRPr="00AE511D">
        <w:rPr>
          <w:b/>
          <w:bCs/>
        </w:rPr>
        <w:t xml:space="preserve"> </w:t>
      </w:r>
      <w:r w:rsidRPr="005B02CF">
        <w:rPr>
          <w:rFonts w:ascii="Segoe UI" w:hAnsi="Segoe UI" w:cs="Segoe UI"/>
          <w:sz w:val="21"/>
          <w:szCs w:val="21"/>
          <w:shd w:val="clear" w:color="auto" w:fill="FFFFFF"/>
        </w:rPr>
        <w:t>dmtvm.param.np.json</w:t>
      </w:r>
    </w:p>
    <w:p w14:paraId="258C6723" w14:textId="584A7439" w:rsidR="005B02CF" w:rsidRPr="00AE511D" w:rsidRDefault="005B02CF" w:rsidP="005B02CF">
      <w:pPr>
        <w:pStyle w:val="ListParagraph"/>
        <w:numPr>
          <w:ilvl w:val="0"/>
          <w:numId w:val="34"/>
        </w:numPr>
        <w:rPr>
          <w:lang w:val="en-GB"/>
        </w:rPr>
      </w:pP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bicep-templates</w:t>
      </w:r>
      <w:r w:rsidRPr="00AE511D">
        <w:rPr>
          <w:rStyle w:val="mx-1"/>
          <w:rFonts w:ascii="Segoe UI" w:hAnsi="Segoe UI" w:cs="Segoe UI"/>
          <w:color w:val="1F2328"/>
          <w:shd w:val="clear" w:color="auto" w:fill="FFFFFF"/>
        </w:rPr>
        <w:t>/</w:t>
      </w:r>
      <w:r w:rsidRPr="00AE511D">
        <w:rPr>
          <w:rStyle w:val="js-path-segment"/>
          <w:rFonts w:ascii="Segoe UI" w:hAnsi="Segoe UI" w:cs="Segoe UI"/>
          <w:color w:val="1F2328"/>
        </w:rPr>
        <w:t>deployment</w:t>
      </w:r>
      <w:r w:rsidRPr="00AE511D">
        <w:rPr>
          <w:rStyle w:val="mx-1"/>
          <w:rFonts w:ascii="Segoe UI" w:hAnsi="Segoe UI" w:cs="Segoe UI"/>
          <w:color w:val="1F2328"/>
          <w:shd w:val="clear" w:color="auto" w:fill="FFFFFF"/>
        </w:rPr>
        <w:t>/</w:t>
      </w:r>
      <w:r w:rsidRPr="00AE511D">
        <w:rPr>
          <w:rStyle w:val="Strong"/>
          <w:rFonts w:ascii="Segoe UI" w:hAnsi="Segoe UI" w:cs="Segoe UI"/>
          <w:b w:val="0"/>
          <w:bCs w:val="0"/>
          <w:color w:val="1F2328"/>
          <w:shd w:val="clear" w:color="auto" w:fill="FFFFFF"/>
        </w:rPr>
        <w:t>00-AVD</w:t>
      </w:r>
      <w:r w:rsidRPr="00AE511D">
        <w:rPr>
          <w:rStyle w:val="mx-1"/>
          <w:rFonts w:ascii="Segoe UI" w:hAnsi="Segoe UI" w:cs="Segoe UI"/>
          <w:color w:val="1F2328"/>
          <w:shd w:val="clear" w:color="auto" w:fill="FFFFFF"/>
        </w:rPr>
        <w:t>/</w:t>
      </w:r>
      <w:r w:rsidRPr="00AE511D">
        <w:t xml:space="preserve"> </w:t>
      </w:r>
      <w:r w:rsidRPr="005B02CF">
        <w:rPr>
          <w:rFonts w:ascii="Segoe UI" w:hAnsi="Segoe UI" w:cs="Segoe UI"/>
          <w:sz w:val="21"/>
          <w:szCs w:val="21"/>
          <w:shd w:val="clear" w:color="auto" w:fill="FFFFFF"/>
        </w:rPr>
        <w:t>dmtvm.param.prd.json</w:t>
      </w:r>
    </w:p>
    <w:p w14:paraId="165D765F" w14:textId="77777777" w:rsidR="005B02CF" w:rsidRDefault="005B02CF" w:rsidP="005B02CF">
      <w:pPr>
        <w:rPr>
          <w:lang w:val="en-GB"/>
        </w:rPr>
      </w:pPr>
      <w:r>
        <w:rPr>
          <w:lang w:val="en-GB"/>
        </w:rPr>
        <w:t xml:space="preserve"> </w:t>
      </w:r>
      <w:r>
        <w:rPr>
          <w:lang w:val="en-GB"/>
        </w:rPr>
        <w:tab/>
      </w:r>
    </w:p>
    <w:p w14:paraId="1A92C706" w14:textId="77777777" w:rsidR="005B02CF" w:rsidRDefault="005B02CF" w:rsidP="005B02CF">
      <w:pPr>
        <w:ind w:left="720"/>
        <w:rPr>
          <w:b/>
          <w:bCs/>
          <w:lang w:val="en-GB"/>
        </w:rPr>
      </w:pPr>
      <w:r>
        <w:rPr>
          <w:b/>
          <w:bCs/>
          <w:lang w:val="en-GB"/>
        </w:rPr>
        <w:t xml:space="preserve">    </w:t>
      </w:r>
      <w:r w:rsidRPr="00AE511D">
        <w:rPr>
          <w:b/>
          <w:bCs/>
          <w:lang w:val="en-GB"/>
        </w:rPr>
        <w:t>Scripts</w:t>
      </w:r>
      <w:r>
        <w:rPr>
          <w:b/>
          <w:bCs/>
          <w:lang w:val="en-GB"/>
        </w:rPr>
        <w:t xml:space="preserve"> –</w:t>
      </w:r>
    </w:p>
    <w:p w14:paraId="0BE9E09D" w14:textId="6E57DD4C" w:rsidR="005B02CF" w:rsidRDefault="005B02CF" w:rsidP="005B02CF">
      <w:pPr>
        <w:ind w:left="720"/>
        <w:rPr>
          <w:rFonts w:ascii="Segoe UI" w:hAnsi="Segoe UI" w:cs="Segoe UI"/>
          <w:sz w:val="21"/>
          <w:szCs w:val="21"/>
          <w:shd w:val="clear" w:color="auto" w:fill="FFFFFF"/>
        </w:rPr>
      </w:pPr>
      <w:r>
        <w:rPr>
          <w:b/>
          <w:bCs/>
          <w:lang w:val="en-GB"/>
        </w:rPr>
        <w:t xml:space="preserve">  </w:t>
      </w:r>
      <w:r>
        <w:rPr>
          <w:b/>
          <w:bCs/>
          <w:lang w:val="en-GB"/>
        </w:rPr>
        <w:tab/>
      </w:r>
      <w:r w:rsidRPr="00AE511D">
        <w:rPr>
          <w:rStyle w:val="js-path-segment"/>
          <w:rFonts w:ascii="Segoe UI" w:hAnsi="Segoe UI" w:cs="Segoe UI"/>
          <w:color w:val="1F2328"/>
        </w:rPr>
        <w:t>cfs-core-oper-avd</w:t>
      </w:r>
      <w:r>
        <w:rPr>
          <w:rStyle w:val="mx-1"/>
          <w:rFonts w:ascii="Segoe UI" w:hAnsi="Segoe UI" w:cs="Segoe UI"/>
          <w:color w:val="1F2328"/>
          <w:shd w:val="clear" w:color="auto" w:fill="FFFFFF"/>
        </w:rPr>
        <w:t>/</w:t>
      </w:r>
      <w:r w:rsidRPr="00AE511D">
        <w:rPr>
          <w:rStyle w:val="js-path-segment"/>
          <w:rFonts w:ascii="Segoe UI" w:hAnsi="Segoe UI" w:cs="Segoe UI"/>
          <w:color w:val="1F2328"/>
        </w:rPr>
        <w:t>CFS.Core.OPERAVD</w:t>
      </w:r>
      <w:r>
        <w:rPr>
          <w:rStyle w:val="mx-1"/>
          <w:rFonts w:ascii="Segoe UI" w:hAnsi="Segoe UI" w:cs="Segoe UI"/>
          <w:color w:val="1F2328"/>
          <w:shd w:val="clear" w:color="auto" w:fill="FFFFFF"/>
        </w:rPr>
        <w:t>/</w:t>
      </w:r>
      <w:r>
        <w:rPr>
          <w:rStyle w:val="Strong"/>
          <w:rFonts w:ascii="Segoe UI" w:hAnsi="Segoe UI" w:cs="Segoe UI"/>
          <w:color w:val="1F2328"/>
          <w:shd w:val="clear" w:color="auto" w:fill="FFFFFF"/>
        </w:rPr>
        <w:t>scripts</w:t>
      </w:r>
      <w:r>
        <w:rPr>
          <w:rStyle w:val="mx-1"/>
          <w:rFonts w:ascii="Segoe UI" w:hAnsi="Segoe UI" w:cs="Segoe UI"/>
          <w:color w:val="1F2328"/>
          <w:shd w:val="clear" w:color="auto" w:fill="FFFFFF"/>
        </w:rPr>
        <w:t>/</w:t>
      </w:r>
      <w:r w:rsidRPr="00AE511D">
        <w:t xml:space="preserve"> </w:t>
      </w:r>
      <w:r w:rsidRPr="005B02CF">
        <w:rPr>
          <w:rFonts w:ascii="Segoe UI" w:hAnsi="Segoe UI" w:cs="Segoe UI"/>
          <w:sz w:val="21"/>
          <w:szCs w:val="21"/>
          <w:shd w:val="clear" w:color="auto" w:fill="FFFFFF"/>
        </w:rPr>
        <w:t>AVDDeployment-FuzzyLogic.ps1</w:t>
      </w:r>
    </w:p>
    <w:p w14:paraId="3BD19BF4" w14:textId="42DEDB4F" w:rsidR="000E567B" w:rsidRDefault="000E567B" w:rsidP="005B02CF">
      <w:pPr>
        <w:ind w:left="720"/>
        <w:rPr>
          <w:b/>
          <w:bCs/>
          <w:lang w:val="en-GB"/>
        </w:rPr>
      </w:pPr>
    </w:p>
    <w:p w14:paraId="7A9046A7" w14:textId="0BF37686" w:rsidR="000E567B" w:rsidRDefault="000E567B" w:rsidP="005B02CF">
      <w:pPr>
        <w:ind w:left="720"/>
        <w:rPr>
          <w:b/>
          <w:bCs/>
          <w:lang w:val="en-GB"/>
        </w:rPr>
      </w:pPr>
    </w:p>
    <w:p w14:paraId="16169DEB" w14:textId="7CB4EC6D" w:rsidR="000E567B" w:rsidRDefault="000E567B" w:rsidP="005B02CF">
      <w:pPr>
        <w:ind w:left="720"/>
        <w:rPr>
          <w:b/>
          <w:bCs/>
          <w:lang w:val="en-GB"/>
        </w:rPr>
      </w:pPr>
    </w:p>
    <w:p w14:paraId="43DF0A4F" w14:textId="5E9B4427" w:rsidR="000E567B" w:rsidRDefault="000E567B" w:rsidP="005B02CF">
      <w:pPr>
        <w:ind w:left="720"/>
        <w:rPr>
          <w:b/>
          <w:bCs/>
          <w:lang w:val="en-GB"/>
        </w:rPr>
      </w:pPr>
    </w:p>
    <w:p w14:paraId="059262A4" w14:textId="5BDED237" w:rsidR="000E567B" w:rsidRDefault="000E567B" w:rsidP="005B02CF">
      <w:pPr>
        <w:ind w:left="720"/>
        <w:rPr>
          <w:b/>
          <w:bCs/>
          <w:lang w:val="en-GB"/>
        </w:rPr>
      </w:pPr>
    </w:p>
    <w:p w14:paraId="0E33815E" w14:textId="68F6B083" w:rsidR="000E567B" w:rsidRDefault="000E567B" w:rsidP="005B02CF">
      <w:pPr>
        <w:ind w:left="720"/>
        <w:rPr>
          <w:b/>
          <w:bCs/>
          <w:lang w:val="en-GB"/>
        </w:rPr>
      </w:pPr>
    </w:p>
    <w:p w14:paraId="5ADE88B9" w14:textId="26301A11" w:rsidR="000E567B" w:rsidRDefault="000E567B" w:rsidP="005B02CF">
      <w:pPr>
        <w:ind w:left="720"/>
        <w:rPr>
          <w:b/>
          <w:bCs/>
          <w:lang w:val="en-GB"/>
        </w:rPr>
      </w:pPr>
    </w:p>
    <w:p w14:paraId="1E64D77E" w14:textId="1DABC408" w:rsidR="000E567B" w:rsidRDefault="000E567B" w:rsidP="005B02CF">
      <w:pPr>
        <w:ind w:left="720"/>
        <w:rPr>
          <w:b/>
          <w:bCs/>
          <w:lang w:val="en-GB"/>
        </w:rPr>
      </w:pPr>
    </w:p>
    <w:p w14:paraId="618C36C7" w14:textId="5B1E6242" w:rsidR="000E567B" w:rsidRDefault="000E567B" w:rsidP="005B02CF">
      <w:pPr>
        <w:ind w:left="720"/>
        <w:rPr>
          <w:b/>
          <w:bCs/>
          <w:lang w:val="en-GB"/>
        </w:rPr>
      </w:pPr>
    </w:p>
    <w:p w14:paraId="37AC6262" w14:textId="6B470C5C" w:rsidR="000E567B" w:rsidRDefault="000E567B" w:rsidP="005B02CF">
      <w:pPr>
        <w:ind w:left="720"/>
        <w:rPr>
          <w:b/>
          <w:bCs/>
          <w:lang w:val="en-GB"/>
        </w:rPr>
      </w:pPr>
    </w:p>
    <w:p w14:paraId="1FB21F8F" w14:textId="0F71676D" w:rsidR="000E567B" w:rsidRDefault="000E567B" w:rsidP="005B02CF">
      <w:pPr>
        <w:ind w:left="720"/>
        <w:rPr>
          <w:b/>
          <w:bCs/>
          <w:lang w:val="en-GB"/>
        </w:rPr>
      </w:pPr>
    </w:p>
    <w:p w14:paraId="0C99761A" w14:textId="76546B14" w:rsidR="000E567B" w:rsidRDefault="000E567B" w:rsidP="005B02CF">
      <w:pPr>
        <w:ind w:left="720"/>
        <w:rPr>
          <w:b/>
          <w:bCs/>
          <w:lang w:val="en-GB"/>
        </w:rPr>
      </w:pPr>
    </w:p>
    <w:p w14:paraId="6090CD72" w14:textId="77777777" w:rsidR="000E567B" w:rsidRDefault="000E567B" w:rsidP="000E567B">
      <w:pPr>
        <w:ind w:firstLine="720"/>
        <w:rPr>
          <w:b/>
          <w:bCs/>
          <w:lang w:val="en-GB"/>
        </w:rPr>
      </w:pPr>
      <w:r w:rsidRPr="00502027">
        <w:rPr>
          <w:b/>
          <w:bCs/>
          <w:lang w:val="en-GB"/>
        </w:rPr>
        <w:lastRenderedPageBreak/>
        <w:t>Screenshots</w:t>
      </w:r>
    </w:p>
    <w:p w14:paraId="7CFB76F5" w14:textId="77777777" w:rsidR="005B5156" w:rsidRDefault="005B5156" w:rsidP="005B02CF">
      <w:pPr>
        <w:ind w:left="720"/>
        <w:rPr>
          <w:b/>
          <w:bCs/>
          <w:lang w:val="en-GB"/>
        </w:rPr>
      </w:pPr>
      <w:r w:rsidRPr="005B5156">
        <w:rPr>
          <w:b/>
          <w:bCs/>
          <w:noProof/>
          <w:lang w:val="en-GB"/>
        </w:rPr>
        <w:drawing>
          <wp:inline distT="0" distB="0" distL="0" distR="0" wp14:anchorId="7692E1C9" wp14:editId="45FAB548">
            <wp:extent cx="4616449" cy="4051300"/>
            <wp:effectExtent l="0" t="0" r="0" b="635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9"/>
                    <a:stretch>
                      <a:fillRect/>
                    </a:stretch>
                  </pic:blipFill>
                  <pic:spPr>
                    <a:xfrm>
                      <a:off x="0" y="0"/>
                      <a:ext cx="4622397" cy="4056520"/>
                    </a:xfrm>
                    <a:prstGeom prst="rect">
                      <a:avLst/>
                    </a:prstGeom>
                  </pic:spPr>
                </pic:pic>
              </a:graphicData>
            </a:graphic>
          </wp:inline>
        </w:drawing>
      </w:r>
    </w:p>
    <w:p w14:paraId="2D5D7A88" w14:textId="560F9EB9" w:rsidR="000E567B" w:rsidRDefault="000E567B" w:rsidP="005B02CF">
      <w:pPr>
        <w:ind w:left="720"/>
        <w:rPr>
          <w:b/>
          <w:bCs/>
          <w:lang w:val="en-GB"/>
        </w:rPr>
      </w:pPr>
      <w:r w:rsidRPr="000E567B">
        <w:rPr>
          <w:b/>
          <w:bCs/>
          <w:noProof/>
          <w:lang w:val="en-GB"/>
        </w:rPr>
        <w:drawing>
          <wp:inline distT="0" distB="0" distL="0" distR="0" wp14:anchorId="32AEDA74" wp14:editId="4002791C">
            <wp:extent cx="4578350" cy="403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8586" cy="4038808"/>
                    </a:xfrm>
                    <a:prstGeom prst="rect">
                      <a:avLst/>
                    </a:prstGeom>
                  </pic:spPr>
                </pic:pic>
              </a:graphicData>
            </a:graphic>
          </wp:inline>
        </w:drawing>
      </w:r>
    </w:p>
    <w:p w14:paraId="3048F3A7" w14:textId="26B6793E" w:rsidR="005B5156" w:rsidRDefault="005B5156" w:rsidP="005B02CF">
      <w:pPr>
        <w:ind w:left="720"/>
        <w:rPr>
          <w:b/>
          <w:bCs/>
          <w:lang w:val="en-GB"/>
        </w:rPr>
      </w:pPr>
      <w:r w:rsidRPr="005B5156">
        <w:rPr>
          <w:b/>
          <w:bCs/>
          <w:noProof/>
          <w:lang w:val="en-GB"/>
        </w:rPr>
        <w:lastRenderedPageBreak/>
        <w:drawing>
          <wp:inline distT="0" distB="0" distL="0" distR="0" wp14:anchorId="5583266F" wp14:editId="23664D76">
            <wp:extent cx="4578585" cy="5112013"/>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1"/>
                    <a:stretch>
                      <a:fillRect/>
                    </a:stretch>
                  </pic:blipFill>
                  <pic:spPr>
                    <a:xfrm>
                      <a:off x="0" y="0"/>
                      <a:ext cx="4578585" cy="5112013"/>
                    </a:xfrm>
                    <a:prstGeom prst="rect">
                      <a:avLst/>
                    </a:prstGeom>
                  </pic:spPr>
                </pic:pic>
              </a:graphicData>
            </a:graphic>
          </wp:inline>
        </w:drawing>
      </w:r>
    </w:p>
    <w:p w14:paraId="4155FD0A" w14:textId="1AD94758" w:rsidR="005B5156" w:rsidRDefault="005B5156" w:rsidP="005B02CF">
      <w:pPr>
        <w:ind w:left="720"/>
        <w:rPr>
          <w:b/>
          <w:bCs/>
          <w:lang w:val="en-GB"/>
        </w:rPr>
      </w:pPr>
    </w:p>
    <w:p w14:paraId="1C92C53A" w14:textId="136B0362" w:rsidR="005B5156" w:rsidRPr="00AE511D" w:rsidRDefault="005B5156" w:rsidP="005B02CF">
      <w:pPr>
        <w:ind w:left="720"/>
        <w:rPr>
          <w:b/>
          <w:bCs/>
          <w:lang w:val="en-GB"/>
        </w:rPr>
      </w:pPr>
      <w:r w:rsidRPr="005B5156">
        <w:rPr>
          <w:b/>
          <w:bCs/>
          <w:noProof/>
          <w:lang w:val="en-GB"/>
        </w:rPr>
        <w:lastRenderedPageBreak/>
        <w:drawing>
          <wp:inline distT="0" distB="0" distL="0" distR="0" wp14:anchorId="0B6D8CAA" wp14:editId="04BA02DE">
            <wp:extent cx="4572235" cy="5112013"/>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32"/>
                    <a:stretch>
                      <a:fillRect/>
                    </a:stretch>
                  </pic:blipFill>
                  <pic:spPr>
                    <a:xfrm>
                      <a:off x="0" y="0"/>
                      <a:ext cx="4572235" cy="5112013"/>
                    </a:xfrm>
                    <a:prstGeom prst="rect">
                      <a:avLst/>
                    </a:prstGeom>
                  </pic:spPr>
                </pic:pic>
              </a:graphicData>
            </a:graphic>
          </wp:inline>
        </w:drawing>
      </w:r>
    </w:p>
    <w:p w14:paraId="66290843" w14:textId="77777777" w:rsidR="005B02CF" w:rsidRPr="005B02CF" w:rsidRDefault="005B02CF" w:rsidP="005B02CF">
      <w:pPr>
        <w:ind w:left="720"/>
        <w:rPr>
          <w:lang w:val="en-GB"/>
        </w:rPr>
      </w:pPr>
    </w:p>
    <w:p w14:paraId="18462D37" w14:textId="77777777" w:rsidR="005B02CF" w:rsidRPr="00A55EAB" w:rsidRDefault="005B02CF" w:rsidP="005B02CF">
      <w:pPr>
        <w:pStyle w:val="ListParagraph"/>
        <w:numPr>
          <w:ilvl w:val="0"/>
          <w:numId w:val="0"/>
        </w:numPr>
        <w:ind w:left="1721"/>
        <w:rPr>
          <w:lang w:val="en-GB"/>
        </w:rPr>
      </w:pPr>
    </w:p>
    <w:p w14:paraId="1EDC7680" w14:textId="2503FD84" w:rsidR="005113FE" w:rsidRDefault="005113FE" w:rsidP="008A6D52">
      <w:pPr>
        <w:pStyle w:val="ListParagraph"/>
        <w:numPr>
          <w:ilvl w:val="0"/>
          <w:numId w:val="0"/>
        </w:numPr>
        <w:ind w:left="1145"/>
        <w:rPr>
          <w:lang w:val="en-GB"/>
        </w:rPr>
      </w:pPr>
    </w:p>
    <w:p w14:paraId="2EAAD43A" w14:textId="5FEABE4B" w:rsidR="00700C06" w:rsidRDefault="00700C06" w:rsidP="00700C06">
      <w:pPr>
        <w:ind w:left="1505"/>
      </w:pPr>
    </w:p>
    <w:p w14:paraId="4D93CB4E" w14:textId="6842C57F" w:rsidR="001F471A" w:rsidRPr="00892BC9" w:rsidRDefault="001F471A" w:rsidP="001F471A">
      <w:pPr>
        <w:pStyle w:val="Heading2"/>
      </w:pPr>
      <w:r>
        <w:t xml:space="preserve">AVD </w:t>
      </w:r>
      <w:r>
        <w:t>Scaling Plan Script</w:t>
      </w:r>
    </w:p>
    <w:p w14:paraId="5954CE08" w14:textId="70ACED96" w:rsidR="001F471A" w:rsidRDefault="001F471A" w:rsidP="001F471A">
      <w:pPr>
        <w:ind w:firstLine="425"/>
      </w:pPr>
      <w:r w:rsidRPr="00E15F0E">
        <w:t xml:space="preserve">This script's purpose is to </w:t>
      </w:r>
      <w:r>
        <w:t>fetch existing shared hostPools associated with existing Scaling Plan and append new shared hostPools in the list. If we are deploying new scaling plan, it will only attach new shared host pools. This will be decided based on following parameters</w:t>
      </w:r>
      <w:r>
        <w:t>:</w:t>
      </w:r>
      <w:r>
        <w:t xml:space="preserve"> </w:t>
      </w:r>
    </w:p>
    <w:p w14:paraId="39EB5384" w14:textId="0224D039" w:rsidR="001F471A" w:rsidRDefault="001F471A" w:rsidP="001F471A">
      <w:pPr>
        <w:ind w:firstLine="425"/>
      </w:pPr>
      <w:r>
        <w:t xml:space="preserve"> </w:t>
      </w:r>
    </w:p>
    <w:p w14:paraId="7CC71F03" w14:textId="77777777" w:rsidR="001F471A" w:rsidRPr="001F471A" w:rsidRDefault="001F471A" w:rsidP="001F471A">
      <w:pPr>
        <w:pStyle w:val="ListParagraph"/>
        <w:numPr>
          <w:ilvl w:val="0"/>
          <w:numId w:val="37"/>
        </w:numPr>
      </w:pPr>
      <w:r w:rsidRPr="001F471A">
        <w:t>AzureEnvironmentPrefix</w:t>
      </w:r>
    </w:p>
    <w:p w14:paraId="5829FD59" w14:textId="77777777" w:rsidR="001F471A" w:rsidRPr="001F471A" w:rsidRDefault="001F471A" w:rsidP="001F471A">
      <w:pPr>
        <w:pStyle w:val="ListParagraph"/>
        <w:numPr>
          <w:ilvl w:val="0"/>
          <w:numId w:val="37"/>
        </w:numPr>
      </w:pPr>
      <w:r w:rsidRPr="001F471A">
        <w:t>projectPrefix</w:t>
      </w:r>
    </w:p>
    <w:p w14:paraId="727D5787" w14:textId="70C8EFED" w:rsidR="001F471A" w:rsidRDefault="001F471A" w:rsidP="001F471A">
      <w:pPr>
        <w:pStyle w:val="ListParagraph"/>
        <w:numPr>
          <w:ilvl w:val="0"/>
          <w:numId w:val="37"/>
        </w:numPr>
      </w:pPr>
      <w:r w:rsidRPr="001F471A">
        <w:t>subId</w:t>
      </w:r>
    </w:p>
    <w:p w14:paraId="0160520E" w14:textId="77777777" w:rsidR="001F471A" w:rsidRDefault="001F471A" w:rsidP="001F471A">
      <w:pPr>
        <w:pStyle w:val="Heading3"/>
      </w:pPr>
      <w:r>
        <w:t>Script Parameters</w:t>
      </w:r>
    </w:p>
    <w:tbl>
      <w:tblPr>
        <w:tblStyle w:val="Bordure2"/>
        <w:tblpPr w:leftFromText="180" w:rightFromText="180" w:vertAnchor="text" w:horzAnchor="margin" w:tblpY="58"/>
        <w:tblW w:w="0" w:type="auto"/>
        <w:tblInd w:w="0" w:type="dxa"/>
        <w:tblLook w:val="04A0" w:firstRow="1" w:lastRow="0" w:firstColumn="1" w:lastColumn="0" w:noHBand="0" w:noVBand="1"/>
      </w:tblPr>
      <w:tblGrid>
        <w:gridCol w:w="3216"/>
        <w:gridCol w:w="2220"/>
        <w:gridCol w:w="2594"/>
        <w:gridCol w:w="2236"/>
      </w:tblGrid>
      <w:tr w:rsidR="001F471A" w:rsidRPr="003649A8" w14:paraId="75D7565F" w14:textId="77777777" w:rsidTr="00AD4FA6">
        <w:trPr>
          <w:cnfStyle w:val="100000000000" w:firstRow="1" w:lastRow="0" w:firstColumn="0" w:lastColumn="0" w:oddVBand="0" w:evenVBand="0" w:oddHBand="0" w:evenHBand="0" w:firstRowFirstColumn="0" w:firstRowLastColumn="0" w:lastRowFirstColumn="0" w:lastRowLastColumn="0"/>
          <w:trHeight w:val="189"/>
        </w:trPr>
        <w:tc>
          <w:tcPr>
            <w:tcW w:w="3216" w:type="dxa"/>
          </w:tcPr>
          <w:p w14:paraId="673888EC" w14:textId="77777777" w:rsidR="001F471A" w:rsidRPr="003649A8" w:rsidRDefault="001F471A" w:rsidP="00AD4FA6">
            <w:pPr>
              <w:jc w:val="center"/>
              <w:rPr>
                <w:sz w:val="18"/>
                <w:szCs w:val="18"/>
              </w:rPr>
            </w:pPr>
            <w:r w:rsidRPr="003649A8">
              <w:rPr>
                <w:sz w:val="18"/>
                <w:szCs w:val="18"/>
              </w:rPr>
              <w:t>Parameter Name</w:t>
            </w:r>
          </w:p>
        </w:tc>
        <w:tc>
          <w:tcPr>
            <w:tcW w:w="2220" w:type="dxa"/>
          </w:tcPr>
          <w:p w14:paraId="7EE9BB85" w14:textId="77777777" w:rsidR="001F471A" w:rsidRPr="003649A8" w:rsidRDefault="001F471A" w:rsidP="00AD4FA6">
            <w:pPr>
              <w:tabs>
                <w:tab w:val="left" w:pos="2432"/>
              </w:tabs>
              <w:jc w:val="center"/>
              <w:rPr>
                <w:sz w:val="18"/>
                <w:szCs w:val="18"/>
              </w:rPr>
            </w:pPr>
            <w:r w:rsidRPr="003649A8">
              <w:rPr>
                <w:sz w:val="18"/>
                <w:szCs w:val="18"/>
              </w:rPr>
              <w:t>Parameter Type</w:t>
            </w:r>
          </w:p>
        </w:tc>
        <w:tc>
          <w:tcPr>
            <w:tcW w:w="2594" w:type="dxa"/>
          </w:tcPr>
          <w:p w14:paraId="67CBD74C" w14:textId="77777777" w:rsidR="001F471A" w:rsidRPr="003649A8" w:rsidRDefault="001F471A" w:rsidP="00AD4FA6">
            <w:pPr>
              <w:tabs>
                <w:tab w:val="left" w:pos="2432"/>
              </w:tabs>
              <w:jc w:val="center"/>
              <w:rPr>
                <w:sz w:val="18"/>
                <w:szCs w:val="18"/>
              </w:rPr>
            </w:pPr>
            <w:r w:rsidRPr="003649A8">
              <w:rPr>
                <w:sz w:val="18"/>
                <w:szCs w:val="18"/>
              </w:rPr>
              <w:t>Parameter Description</w:t>
            </w:r>
          </w:p>
        </w:tc>
        <w:tc>
          <w:tcPr>
            <w:tcW w:w="2236" w:type="dxa"/>
          </w:tcPr>
          <w:p w14:paraId="120F73BA" w14:textId="77777777" w:rsidR="001F471A" w:rsidRPr="003649A8" w:rsidRDefault="001F471A" w:rsidP="00AD4FA6">
            <w:pPr>
              <w:jc w:val="center"/>
              <w:rPr>
                <w:sz w:val="18"/>
                <w:szCs w:val="18"/>
              </w:rPr>
            </w:pPr>
            <w:r w:rsidRPr="003649A8">
              <w:rPr>
                <w:sz w:val="18"/>
                <w:szCs w:val="18"/>
              </w:rPr>
              <w:t>Sample Value</w:t>
            </w:r>
          </w:p>
        </w:tc>
      </w:tr>
      <w:tr w:rsidR="001F471A" w:rsidRPr="003649A8" w14:paraId="3F197A41" w14:textId="77777777" w:rsidTr="00AD4FA6">
        <w:trPr>
          <w:trHeight w:val="362"/>
        </w:trPr>
        <w:tc>
          <w:tcPr>
            <w:tcW w:w="3216" w:type="dxa"/>
          </w:tcPr>
          <w:p w14:paraId="76E8A337" w14:textId="77777777" w:rsidR="001F471A" w:rsidRPr="003649A8" w:rsidRDefault="001F471A" w:rsidP="00AD4FA6">
            <w:pPr>
              <w:jc w:val="center"/>
              <w:rPr>
                <w:sz w:val="18"/>
                <w:szCs w:val="18"/>
              </w:rPr>
            </w:pPr>
            <w:r w:rsidRPr="003649A8">
              <w:rPr>
                <w:sz w:val="18"/>
                <w:szCs w:val="18"/>
              </w:rPr>
              <w:t>AzureEnvironmentPrefix</w:t>
            </w:r>
          </w:p>
        </w:tc>
        <w:tc>
          <w:tcPr>
            <w:tcW w:w="2220" w:type="dxa"/>
          </w:tcPr>
          <w:p w14:paraId="55CA6E10" w14:textId="77777777" w:rsidR="001F471A" w:rsidRPr="003649A8" w:rsidRDefault="001F471A" w:rsidP="00AD4FA6">
            <w:pPr>
              <w:jc w:val="center"/>
              <w:rPr>
                <w:sz w:val="18"/>
                <w:szCs w:val="18"/>
              </w:rPr>
            </w:pPr>
            <w:r w:rsidRPr="003649A8">
              <w:rPr>
                <w:sz w:val="18"/>
                <w:szCs w:val="18"/>
              </w:rPr>
              <w:t>string</w:t>
            </w:r>
          </w:p>
        </w:tc>
        <w:tc>
          <w:tcPr>
            <w:tcW w:w="2594" w:type="dxa"/>
          </w:tcPr>
          <w:p w14:paraId="51ED4A08" w14:textId="77777777" w:rsidR="001F471A" w:rsidRPr="003649A8" w:rsidRDefault="001F471A" w:rsidP="00AD4FA6">
            <w:pPr>
              <w:jc w:val="center"/>
              <w:rPr>
                <w:sz w:val="18"/>
                <w:szCs w:val="18"/>
              </w:rPr>
            </w:pPr>
            <w:r w:rsidRPr="003649A8">
              <w:rPr>
                <w:sz w:val="18"/>
                <w:szCs w:val="18"/>
              </w:rPr>
              <w:t>Prefix for deployment environment</w:t>
            </w:r>
          </w:p>
        </w:tc>
        <w:tc>
          <w:tcPr>
            <w:tcW w:w="2236" w:type="dxa"/>
          </w:tcPr>
          <w:p w14:paraId="173DF62A" w14:textId="77777777" w:rsidR="001F471A" w:rsidRPr="003649A8" w:rsidRDefault="001F471A" w:rsidP="00AD4FA6">
            <w:pPr>
              <w:jc w:val="center"/>
              <w:rPr>
                <w:sz w:val="18"/>
                <w:szCs w:val="18"/>
              </w:rPr>
            </w:pPr>
            <w:r w:rsidRPr="003649A8">
              <w:rPr>
                <w:sz w:val="18"/>
                <w:szCs w:val="18"/>
              </w:rPr>
              <w:t>np or prd</w:t>
            </w:r>
          </w:p>
        </w:tc>
      </w:tr>
      <w:tr w:rsidR="001F471A" w:rsidRPr="003649A8" w14:paraId="19B7C45E" w14:textId="77777777" w:rsidTr="00AD4FA6">
        <w:trPr>
          <w:trHeight w:val="189"/>
        </w:trPr>
        <w:tc>
          <w:tcPr>
            <w:tcW w:w="3216" w:type="dxa"/>
          </w:tcPr>
          <w:p w14:paraId="5C419376" w14:textId="77777777" w:rsidR="001F471A" w:rsidRPr="003649A8" w:rsidRDefault="001F471A" w:rsidP="00AD4FA6">
            <w:pPr>
              <w:jc w:val="center"/>
              <w:rPr>
                <w:sz w:val="18"/>
                <w:szCs w:val="18"/>
              </w:rPr>
            </w:pPr>
            <w:r w:rsidRPr="003649A8">
              <w:rPr>
                <w:sz w:val="18"/>
                <w:szCs w:val="18"/>
              </w:rPr>
              <w:t>projectPrefix</w:t>
            </w:r>
          </w:p>
        </w:tc>
        <w:tc>
          <w:tcPr>
            <w:tcW w:w="2220" w:type="dxa"/>
          </w:tcPr>
          <w:p w14:paraId="5AC2F087" w14:textId="77777777" w:rsidR="001F471A" w:rsidRPr="003649A8" w:rsidRDefault="001F471A" w:rsidP="00AD4FA6">
            <w:pPr>
              <w:jc w:val="center"/>
              <w:rPr>
                <w:sz w:val="18"/>
                <w:szCs w:val="18"/>
              </w:rPr>
            </w:pPr>
            <w:r w:rsidRPr="003649A8">
              <w:rPr>
                <w:sz w:val="18"/>
                <w:szCs w:val="18"/>
              </w:rPr>
              <w:t>string</w:t>
            </w:r>
          </w:p>
        </w:tc>
        <w:tc>
          <w:tcPr>
            <w:tcW w:w="2594" w:type="dxa"/>
          </w:tcPr>
          <w:p w14:paraId="03926302" w14:textId="77777777" w:rsidR="001F471A" w:rsidRPr="003649A8" w:rsidRDefault="001F471A" w:rsidP="00AD4FA6">
            <w:pPr>
              <w:jc w:val="center"/>
              <w:rPr>
                <w:sz w:val="18"/>
                <w:szCs w:val="18"/>
              </w:rPr>
            </w:pPr>
            <w:r w:rsidRPr="003649A8">
              <w:rPr>
                <w:sz w:val="18"/>
                <w:szCs w:val="18"/>
              </w:rPr>
              <w:t>Project Prefix</w:t>
            </w:r>
          </w:p>
        </w:tc>
        <w:tc>
          <w:tcPr>
            <w:tcW w:w="2236" w:type="dxa"/>
          </w:tcPr>
          <w:p w14:paraId="21ECEFC9" w14:textId="3F1AB3CD" w:rsidR="001F471A" w:rsidRPr="003649A8" w:rsidRDefault="001F471A" w:rsidP="00AD4FA6">
            <w:pPr>
              <w:jc w:val="center"/>
              <w:rPr>
                <w:sz w:val="18"/>
                <w:szCs w:val="18"/>
              </w:rPr>
            </w:pPr>
            <w:r>
              <w:rPr>
                <w:sz w:val="18"/>
                <w:szCs w:val="18"/>
              </w:rPr>
              <w:t>d</w:t>
            </w:r>
            <w:r>
              <w:rPr>
                <w:sz w:val="18"/>
                <w:szCs w:val="18"/>
              </w:rPr>
              <w:t>mt</w:t>
            </w:r>
            <w:r>
              <w:rPr>
                <w:sz w:val="18"/>
                <w:szCs w:val="18"/>
              </w:rPr>
              <w:t xml:space="preserve"> or {new project Pfx}</w:t>
            </w:r>
          </w:p>
        </w:tc>
      </w:tr>
      <w:tr w:rsidR="001F471A" w:rsidRPr="003649A8" w14:paraId="2A1D7E84" w14:textId="77777777" w:rsidTr="00AD4FA6">
        <w:trPr>
          <w:trHeight w:val="189"/>
        </w:trPr>
        <w:tc>
          <w:tcPr>
            <w:tcW w:w="3216" w:type="dxa"/>
          </w:tcPr>
          <w:p w14:paraId="65C337FF" w14:textId="4E811CA6" w:rsidR="001F471A" w:rsidRPr="003649A8" w:rsidRDefault="001F471A" w:rsidP="00AD4FA6">
            <w:pPr>
              <w:jc w:val="center"/>
              <w:rPr>
                <w:sz w:val="18"/>
                <w:szCs w:val="18"/>
              </w:rPr>
            </w:pPr>
            <w:r>
              <w:rPr>
                <w:sz w:val="18"/>
                <w:szCs w:val="18"/>
              </w:rPr>
              <w:t>subId</w:t>
            </w:r>
          </w:p>
        </w:tc>
        <w:tc>
          <w:tcPr>
            <w:tcW w:w="2220" w:type="dxa"/>
          </w:tcPr>
          <w:p w14:paraId="0D480F00" w14:textId="46414325" w:rsidR="001F471A" w:rsidRPr="003649A8" w:rsidRDefault="001F471A" w:rsidP="00AD4FA6">
            <w:pPr>
              <w:jc w:val="center"/>
              <w:rPr>
                <w:sz w:val="18"/>
                <w:szCs w:val="18"/>
              </w:rPr>
            </w:pPr>
            <w:r>
              <w:rPr>
                <w:sz w:val="18"/>
                <w:szCs w:val="18"/>
              </w:rPr>
              <w:t>String</w:t>
            </w:r>
          </w:p>
        </w:tc>
        <w:tc>
          <w:tcPr>
            <w:tcW w:w="2594" w:type="dxa"/>
          </w:tcPr>
          <w:p w14:paraId="207432EB" w14:textId="762B2101" w:rsidR="001F471A" w:rsidRPr="003649A8" w:rsidRDefault="001F471A" w:rsidP="00AD4FA6">
            <w:pPr>
              <w:jc w:val="center"/>
              <w:rPr>
                <w:sz w:val="18"/>
                <w:szCs w:val="18"/>
              </w:rPr>
            </w:pPr>
            <w:r>
              <w:rPr>
                <w:sz w:val="18"/>
                <w:szCs w:val="18"/>
              </w:rPr>
              <w:t>subscriptionID</w:t>
            </w:r>
          </w:p>
        </w:tc>
        <w:tc>
          <w:tcPr>
            <w:tcW w:w="2236" w:type="dxa"/>
          </w:tcPr>
          <w:p w14:paraId="24D21287" w14:textId="027B2832" w:rsidR="001F471A" w:rsidRDefault="001F471A" w:rsidP="00AD4FA6">
            <w:pPr>
              <w:jc w:val="center"/>
              <w:rPr>
                <w:sz w:val="18"/>
                <w:szCs w:val="18"/>
              </w:rPr>
            </w:pPr>
            <w:r>
              <w:rPr>
                <w:sz w:val="18"/>
                <w:szCs w:val="18"/>
              </w:rPr>
              <w:t xml:space="preserve">Operation subscriptionId </w:t>
            </w:r>
            <w:r>
              <w:rPr>
                <w:sz w:val="18"/>
                <w:szCs w:val="18"/>
              </w:rPr>
              <w:lastRenderedPageBreak/>
              <w:t>provided by pipeline</w:t>
            </w:r>
          </w:p>
        </w:tc>
      </w:tr>
    </w:tbl>
    <w:p w14:paraId="67A95A72" w14:textId="77777777" w:rsidR="001F471A" w:rsidRDefault="001F471A" w:rsidP="001F471A"/>
    <w:p w14:paraId="2380B97B" w14:textId="6E8153EB" w:rsidR="00892BC9" w:rsidRPr="00892BC9" w:rsidRDefault="0097152D" w:rsidP="00892BC9">
      <w:pPr>
        <w:pStyle w:val="Heading2"/>
      </w:pPr>
      <w:r>
        <w:t>AVD VM Script</w:t>
      </w:r>
    </w:p>
    <w:p w14:paraId="7D1A234C" w14:textId="77777777" w:rsidR="001B2A91" w:rsidRDefault="001B2A91" w:rsidP="001B2A91">
      <w:pPr>
        <w:ind w:firstLine="425"/>
      </w:pPr>
      <w:r w:rsidRPr="00E15F0E">
        <w:t xml:space="preserve">This script's purpose is to </w:t>
      </w:r>
      <w:r>
        <w:t xml:space="preserve">determine the following dependent on the parameters provided: </w:t>
      </w:r>
    </w:p>
    <w:p w14:paraId="6EC90767" w14:textId="71E57BD9" w:rsidR="001B2A91" w:rsidRDefault="001B2A91" w:rsidP="001B2A91">
      <w:pPr>
        <w:pStyle w:val="ListParagraph"/>
        <w:numPr>
          <w:ilvl w:val="0"/>
          <w:numId w:val="37"/>
        </w:numPr>
      </w:pPr>
      <w:r>
        <w:t xml:space="preserve">Host Pool </w:t>
      </w:r>
      <w:r w:rsidR="00BE7EFA">
        <w:t>Name</w:t>
      </w:r>
    </w:p>
    <w:p w14:paraId="312DF0BB" w14:textId="29B47BB0" w:rsidR="001B2A91" w:rsidRDefault="001B2A91" w:rsidP="001B2A91">
      <w:pPr>
        <w:pStyle w:val="ListParagraph"/>
        <w:numPr>
          <w:ilvl w:val="0"/>
          <w:numId w:val="37"/>
        </w:numPr>
      </w:pPr>
      <w:r>
        <w:t xml:space="preserve">Host Pool Resource Group </w:t>
      </w:r>
      <w:r w:rsidR="00BE7EFA">
        <w:t>Name</w:t>
      </w:r>
    </w:p>
    <w:p w14:paraId="4A790894" w14:textId="39116C59" w:rsidR="001B2A91" w:rsidRDefault="001B2A91" w:rsidP="001B2A91">
      <w:pPr>
        <w:pStyle w:val="ListParagraph"/>
        <w:numPr>
          <w:ilvl w:val="0"/>
          <w:numId w:val="37"/>
        </w:numPr>
      </w:pPr>
      <w:r>
        <w:t xml:space="preserve">Registration </w:t>
      </w:r>
      <w:r w:rsidR="00AA4AE7">
        <w:t>Key</w:t>
      </w:r>
    </w:p>
    <w:p w14:paraId="651E64CD" w14:textId="47373BD2" w:rsidR="000B06AF" w:rsidRDefault="00F074AC" w:rsidP="000B06AF">
      <w:pPr>
        <w:pStyle w:val="ListParagraph"/>
        <w:numPr>
          <w:ilvl w:val="0"/>
          <w:numId w:val="37"/>
        </w:numPr>
      </w:pPr>
      <w:r>
        <w:t>S</w:t>
      </w:r>
      <w:r w:rsidR="001B2A91">
        <w:t>tarting point which is needed for the VM Name</w:t>
      </w:r>
      <w:r>
        <w:t>(s)</w:t>
      </w:r>
    </w:p>
    <w:p w14:paraId="00861DD0" w14:textId="5CDBDC86" w:rsidR="000B06AF" w:rsidRPr="000B06AF" w:rsidRDefault="000B06AF" w:rsidP="000B06AF">
      <w:pPr>
        <w:pStyle w:val="ListParagraph"/>
        <w:numPr>
          <w:ilvl w:val="0"/>
          <w:numId w:val="0"/>
        </w:numPr>
        <w:rPr>
          <w:b/>
          <w:bCs/>
          <w:i/>
          <w:iCs/>
        </w:rPr>
      </w:pPr>
      <w:r w:rsidRPr="000B06AF">
        <w:rPr>
          <w:b/>
          <w:bCs/>
          <w:i/>
          <w:iCs/>
        </w:rPr>
        <w:t xml:space="preserve">Note that this script will be executed if Enable Fuzzy Logic has been set to </w:t>
      </w:r>
      <w:r>
        <w:rPr>
          <w:b/>
          <w:bCs/>
          <w:i/>
          <w:iCs/>
        </w:rPr>
        <w:t>false</w:t>
      </w:r>
      <w:r w:rsidRPr="000B06AF">
        <w:rPr>
          <w:b/>
          <w:bCs/>
          <w:i/>
          <w:iCs/>
        </w:rPr>
        <w:t xml:space="preserve"> when running the Azure DevOps Pipeline.</w:t>
      </w:r>
    </w:p>
    <w:p w14:paraId="4D6652EF" w14:textId="77777777" w:rsidR="000B06AF" w:rsidRDefault="000B06AF" w:rsidP="000B06AF">
      <w:pPr>
        <w:pStyle w:val="ListParagraph"/>
        <w:numPr>
          <w:ilvl w:val="0"/>
          <w:numId w:val="0"/>
        </w:numPr>
        <w:ind w:left="1145"/>
      </w:pPr>
    </w:p>
    <w:p w14:paraId="57C330E1" w14:textId="77777777" w:rsidR="00F938E0" w:rsidRPr="0097152D" w:rsidRDefault="00F938E0" w:rsidP="000B06AF">
      <w:pPr>
        <w:pStyle w:val="ListParagraph"/>
        <w:numPr>
          <w:ilvl w:val="0"/>
          <w:numId w:val="0"/>
        </w:numPr>
        <w:ind w:left="1145"/>
      </w:pPr>
    </w:p>
    <w:p w14:paraId="5F33EA68" w14:textId="511C3ED3" w:rsidR="000B06AF" w:rsidRDefault="000B06AF" w:rsidP="000B06AF">
      <w:pPr>
        <w:pStyle w:val="Heading3"/>
      </w:pPr>
      <w:r>
        <w:t>Script Parameters</w:t>
      </w:r>
    </w:p>
    <w:tbl>
      <w:tblPr>
        <w:tblStyle w:val="Bordure2"/>
        <w:tblpPr w:leftFromText="180" w:rightFromText="180" w:vertAnchor="text" w:horzAnchor="margin" w:tblpY="58"/>
        <w:tblW w:w="0" w:type="auto"/>
        <w:tblInd w:w="0" w:type="dxa"/>
        <w:tblLook w:val="04A0" w:firstRow="1" w:lastRow="0" w:firstColumn="1" w:lastColumn="0" w:noHBand="0" w:noVBand="1"/>
      </w:tblPr>
      <w:tblGrid>
        <w:gridCol w:w="3216"/>
        <w:gridCol w:w="2220"/>
        <w:gridCol w:w="2594"/>
        <w:gridCol w:w="2236"/>
      </w:tblGrid>
      <w:tr w:rsidR="00F938E0" w:rsidRPr="003649A8" w14:paraId="0D45C278" w14:textId="77777777" w:rsidTr="00F938E0">
        <w:trPr>
          <w:cnfStyle w:val="100000000000" w:firstRow="1" w:lastRow="0" w:firstColumn="0" w:lastColumn="0" w:oddVBand="0" w:evenVBand="0" w:oddHBand="0" w:evenHBand="0" w:firstRowFirstColumn="0" w:firstRowLastColumn="0" w:lastRowFirstColumn="0" w:lastRowLastColumn="0"/>
          <w:trHeight w:val="189"/>
        </w:trPr>
        <w:tc>
          <w:tcPr>
            <w:tcW w:w="3216" w:type="dxa"/>
          </w:tcPr>
          <w:p w14:paraId="560D2776" w14:textId="77777777" w:rsidR="00F938E0" w:rsidRPr="003649A8" w:rsidRDefault="00F938E0" w:rsidP="00F938E0">
            <w:pPr>
              <w:jc w:val="center"/>
              <w:rPr>
                <w:sz w:val="18"/>
                <w:szCs w:val="18"/>
              </w:rPr>
            </w:pPr>
            <w:r w:rsidRPr="003649A8">
              <w:rPr>
                <w:sz w:val="18"/>
                <w:szCs w:val="18"/>
              </w:rPr>
              <w:t>Parameter Name</w:t>
            </w:r>
          </w:p>
        </w:tc>
        <w:tc>
          <w:tcPr>
            <w:tcW w:w="2220" w:type="dxa"/>
          </w:tcPr>
          <w:p w14:paraId="51AFAC70" w14:textId="77777777" w:rsidR="00F938E0" w:rsidRPr="003649A8" w:rsidRDefault="00F938E0" w:rsidP="00F938E0">
            <w:pPr>
              <w:tabs>
                <w:tab w:val="left" w:pos="2432"/>
              </w:tabs>
              <w:jc w:val="center"/>
              <w:rPr>
                <w:sz w:val="18"/>
                <w:szCs w:val="18"/>
              </w:rPr>
            </w:pPr>
            <w:r w:rsidRPr="003649A8">
              <w:rPr>
                <w:sz w:val="18"/>
                <w:szCs w:val="18"/>
              </w:rPr>
              <w:t>Parameter Type</w:t>
            </w:r>
          </w:p>
        </w:tc>
        <w:tc>
          <w:tcPr>
            <w:tcW w:w="2594" w:type="dxa"/>
          </w:tcPr>
          <w:p w14:paraId="5B7724F8" w14:textId="77777777" w:rsidR="00F938E0" w:rsidRPr="003649A8" w:rsidRDefault="00F938E0" w:rsidP="00F938E0">
            <w:pPr>
              <w:tabs>
                <w:tab w:val="left" w:pos="2432"/>
              </w:tabs>
              <w:jc w:val="center"/>
              <w:rPr>
                <w:sz w:val="18"/>
                <w:szCs w:val="18"/>
              </w:rPr>
            </w:pPr>
            <w:r w:rsidRPr="003649A8">
              <w:rPr>
                <w:sz w:val="18"/>
                <w:szCs w:val="18"/>
              </w:rPr>
              <w:t>Parameter Description</w:t>
            </w:r>
          </w:p>
        </w:tc>
        <w:tc>
          <w:tcPr>
            <w:tcW w:w="2236" w:type="dxa"/>
          </w:tcPr>
          <w:p w14:paraId="04D22799" w14:textId="77777777" w:rsidR="00F938E0" w:rsidRPr="003649A8" w:rsidRDefault="00F938E0" w:rsidP="00F938E0">
            <w:pPr>
              <w:jc w:val="center"/>
              <w:rPr>
                <w:sz w:val="18"/>
                <w:szCs w:val="18"/>
              </w:rPr>
            </w:pPr>
            <w:r w:rsidRPr="003649A8">
              <w:rPr>
                <w:sz w:val="18"/>
                <w:szCs w:val="18"/>
              </w:rPr>
              <w:t>Sample Value</w:t>
            </w:r>
          </w:p>
        </w:tc>
      </w:tr>
      <w:tr w:rsidR="00F938E0" w:rsidRPr="003649A8" w14:paraId="36E56EDE" w14:textId="77777777" w:rsidTr="00F938E0">
        <w:trPr>
          <w:trHeight w:val="724"/>
        </w:trPr>
        <w:tc>
          <w:tcPr>
            <w:tcW w:w="3216" w:type="dxa"/>
          </w:tcPr>
          <w:p w14:paraId="48423DAD" w14:textId="77777777" w:rsidR="00F938E0" w:rsidRPr="003649A8" w:rsidRDefault="00F938E0" w:rsidP="00F938E0">
            <w:pPr>
              <w:jc w:val="center"/>
              <w:rPr>
                <w:sz w:val="18"/>
                <w:szCs w:val="18"/>
              </w:rPr>
            </w:pPr>
            <w:r w:rsidRPr="003649A8">
              <w:rPr>
                <w:sz w:val="18"/>
                <w:szCs w:val="18"/>
              </w:rPr>
              <w:t>hostPoolType</w:t>
            </w:r>
          </w:p>
        </w:tc>
        <w:tc>
          <w:tcPr>
            <w:tcW w:w="2220" w:type="dxa"/>
          </w:tcPr>
          <w:p w14:paraId="3044E5A6" w14:textId="77777777" w:rsidR="00F938E0" w:rsidRPr="003649A8" w:rsidRDefault="00F938E0" w:rsidP="00F938E0">
            <w:pPr>
              <w:jc w:val="center"/>
              <w:rPr>
                <w:sz w:val="18"/>
                <w:szCs w:val="18"/>
              </w:rPr>
            </w:pPr>
            <w:r w:rsidRPr="003649A8">
              <w:rPr>
                <w:sz w:val="18"/>
                <w:szCs w:val="18"/>
              </w:rPr>
              <w:t>string</w:t>
            </w:r>
          </w:p>
        </w:tc>
        <w:tc>
          <w:tcPr>
            <w:tcW w:w="2594" w:type="dxa"/>
          </w:tcPr>
          <w:p w14:paraId="5E2AD5F0" w14:textId="77777777" w:rsidR="00F938E0" w:rsidRPr="003649A8" w:rsidRDefault="00F938E0" w:rsidP="00F938E0">
            <w:pPr>
              <w:jc w:val="center"/>
              <w:rPr>
                <w:sz w:val="18"/>
                <w:szCs w:val="18"/>
              </w:rPr>
            </w:pPr>
            <w:r w:rsidRPr="003649A8">
              <w:rPr>
                <w:sz w:val="18"/>
                <w:szCs w:val="18"/>
              </w:rPr>
              <w:t>Refers to the type of virtual machines (VMs) that are used to host the user desktops and applications in the host pool</w:t>
            </w:r>
          </w:p>
        </w:tc>
        <w:tc>
          <w:tcPr>
            <w:tcW w:w="2236" w:type="dxa"/>
          </w:tcPr>
          <w:p w14:paraId="2C5E40B7" w14:textId="77777777" w:rsidR="00F938E0" w:rsidRPr="003649A8" w:rsidRDefault="00F938E0" w:rsidP="00F938E0">
            <w:pPr>
              <w:jc w:val="center"/>
              <w:rPr>
                <w:sz w:val="18"/>
                <w:szCs w:val="18"/>
              </w:rPr>
            </w:pPr>
            <w:r w:rsidRPr="003649A8">
              <w:rPr>
                <w:sz w:val="18"/>
                <w:szCs w:val="18"/>
              </w:rPr>
              <w:t>Personal or Shared</w:t>
            </w:r>
          </w:p>
        </w:tc>
      </w:tr>
      <w:tr w:rsidR="00F938E0" w:rsidRPr="003649A8" w14:paraId="5731B934" w14:textId="77777777" w:rsidTr="00F938E0">
        <w:trPr>
          <w:trHeight w:val="362"/>
        </w:trPr>
        <w:tc>
          <w:tcPr>
            <w:tcW w:w="3216" w:type="dxa"/>
          </w:tcPr>
          <w:p w14:paraId="1ADB11F1" w14:textId="77777777" w:rsidR="00F938E0" w:rsidRPr="003649A8" w:rsidRDefault="00F938E0" w:rsidP="00F938E0">
            <w:pPr>
              <w:jc w:val="center"/>
              <w:rPr>
                <w:sz w:val="18"/>
                <w:szCs w:val="18"/>
              </w:rPr>
            </w:pPr>
            <w:r w:rsidRPr="003649A8">
              <w:rPr>
                <w:sz w:val="18"/>
                <w:szCs w:val="18"/>
              </w:rPr>
              <w:t>AzureEnvironmentPrefix</w:t>
            </w:r>
          </w:p>
        </w:tc>
        <w:tc>
          <w:tcPr>
            <w:tcW w:w="2220" w:type="dxa"/>
          </w:tcPr>
          <w:p w14:paraId="614C157A" w14:textId="77777777" w:rsidR="00F938E0" w:rsidRPr="003649A8" w:rsidRDefault="00F938E0" w:rsidP="00F938E0">
            <w:pPr>
              <w:jc w:val="center"/>
              <w:rPr>
                <w:sz w:val="18"/>
                <w:szCs w:val="18"/>
              </w:rPr>
            </w:pPr>
            <w:r w:rsidRPr="003649A8">
              <w:rPr>
                <w:sz w:val="18"/>
                <w:szCs w:val="18"/>
              </w:rPr>
              <w:t>string</w:t>
            </w:r>
          </w:p>
        </w:tc>
        <w:tc>
          <w:tcPr>
            <w:tcW w:w="2594" w:type="dxa"/>
          </w:tcPr>
          <w:p w14:paraId="3EE0DBBC" w14:textId="77777777" w:rsidR="00F938E0" w:rsidRPr="003649A8" w:rsidRDefault="00F938E0" w:rsidP="00F938E0">
            <w:pPr>
              <w:jc w:val="center"/>
              <w:rPr>
                <w:sz w:val="18"/>
                <w:szCs w:val="18"/>
              </w:rPr>
            </w:pPr>
            <w:r w:rsidRPr="003649A8">
              <w:rPr>
                <w:sz w:val="18"/>
                <w:szCs w:val="18"/>
              </w:rPr>
              <w:t>Prefix for deployment environment</w:t>
            </w:r>
          </w:p>
        </w:tc>
        <w:tc>
          <w:tcPr>
            <w:tcW w:w="2236" w:type="dxa"/>
          </w:tcPr>
          <w:p w14:paraId="535AA326" w14:textId="77777777" w:rsidR="00F938E0" w:rsidRPr="003649A8" w:rsidRDefault="00F938E0" w:rsidP="00F938E0">
            <w:pPr>
              <w:jc w:val="center"/>
              <w:rPr>
                <w:sz w:val="18"/>
                <w:szCs w:val="18"/>
              </w:rPr>
            </w:pPr>
            <w:r w:rsidRPr="003649A8">
              <w:rPr>
                <w:sz w:val="18"/>
                <w:szCs w:val="18"/>
              </w:rPr>
              <w:t>np or prd</w:t>
            </w:r>
          </w:p>
        </w:tc>
      </w:tr>
      <w:tr w:rsidR="00F938E0" w:rsidRPr="003649A8" w14:paraId="302F65A0" w14:textId="77777777" w:rsidTr="00F938E0">
        <w:trPr>
          <w:trHeight w:val="362"/>
        </w:trPr>
        <w:tc>
          <w:tcPr>
            <w:tcW w:w="3216" w:type="dxa"/>
          </w:tcPr>
          <w:p w14:paraId="299AD5E9" w14:textId="77777777" w:rsidR="00F938E0" w:rsidRPr="003649A8" w:rsidRDefault="00F938E0" w:rsidP="00F938E0">
            <w:pPr>
              <w:jc w:val="center"/>
              <w:rPr>
                <w:sz w:val="18"/>
                <w:szCs w:val="18"/>
              </w:rPr>
            </w:pPr>
            <w:r w:rsidRPr="00506ED9">
              <w:rPr>
                <w:sz w:val="18"/>
                <w:szCs w:val="18"/>
              </w:rPr>
              <w:t>locationPfx</w:t>
            </w:r>
          </w:p>
        </w:tc>
        <w:tc>
          <w:tcPr>
            <w:tcW w:w="2220" w:type="dxa"/>
          </w:tcPr>
          <w:p w14:paraId="340D1334" w14:textId="77777777" w:rsidR="00F938E0" w:rsidRPr="003649A8" w:rsidRDefault="00F938E0" w:rsidP="00F938E0">
            <w:pPr>
              <w:jc w:val="center"/>
              <w:rPr>
                <w:sz w:val="18"/>
                <w:szCs w:val="18"/>
              </w:rPr>
            </w:pPr>
            <w:r>
              <w:rPr>
                <w:sz w:val="18"/>
                <w:szCs w:val="18"/>
              </w:rPr>
              <w:t>string</w:t>
            </w:r>
          </w:p>
        </w:tc>
        <w:tc>
          <w:tcPr>
            <w:tcW w:w="2594" w:type="dxa"/>
          </w:tcPr>
          <w:p w14:paraId="74A67745" w14:textId="77777777" w:rsidR="00F938E0" w:rsidRPr="003649A8" w:rsidRDefault="00F938E0" w:rsidP="00F938E0">
            <w:pPr>
              <w:jc w:val="center"/>
              <w:rPr>
                <w:sz w:val="18"/>
                <w:szCs w:val="18"/>
              </w:rPr>
            </w:pPr>
            <w:r>
              <w:rPr>
                <w:sz w:val="18"/>
                <w:szCs w:val="18"/>
              </w:rPr>
              <w:t>Location Prefix</w:t>
            </w:r>
          </w:p>
        </w:tc>
        <w:tc>
          <w:tcPr>
            <w:tcW w:w="2236" w:type="dxa"/>
          </w:tcPr>
          <w:p w14:paraId="313A99EA" w14:textId="77777777" w:rsidR="00F938E0" w:rsidRPr="003649A8" w:rsidRDefault="00F938E0" w:rsidP="00F938E0">
            <w:pPr>
              <w:jc w:val="center"/>
              <w:rPr>
                <w:sz w:val="18"/>
                <w:szCs w:val="18"/>
              </w:rPr>
            </w:pPr>
            <w:r>
              <w:rPr>
                <w:sz w:val="18"/>
                <w:szCs w:val="18"/>
              </w:rPr>
              <w:t>edc or sdc</w:t>
            </w:r>
          </w:p>
        </w:tc>
      </w:tr>
      <w:tr w:rsidR="001F471A" w:rsidRPr="003649A8" w14:paraId="5DE733B8" w14:textId="77777777" w:rsidTr="00F938E0">
        <w:trPr>
          <w:trHeight w:val="189"/>
        </w:trPr>
        <w:tc>
          <w:tcPr>
            <w:tcW w:w="3216" w:type="dxa"/>
          </w:tcPr>
          <w:p w14:paraId="255A66C5" w14:textId="77777777" w:rsidR="001F471A" w:rsidRPr="003649A8" w:rsidRDefault="001F471A" w:rsidP="001F471A">
            <w:pPr>
              <w:jc w:val="center"/>
              <w:rPr>
                <w:sz w:val="18"/>
                <w:szCs w:val="18"/>
              </w:rPr>
            </w:pPr>
            <w:r w:rsidRPr="003649A8">
              <w:rPr>
                <w:sz w:val="18"/>
                <w:szCs w:val="18"/>
              </w:rPr>
              <w:t>projectPrefix</w:t>
            </w:r>
          </w:p>
        </w:tc>
        <w:tc>
          <w:tcPr>
            <w:tcW w:w="2220" w:type="dxa"/>
          </w:tcPr>
          <w:p w14:paraId="18255D86" w14:textId="77777777" w:rsidR="001F471A" w:rsidRPr="003649A8" w:rsidRDefault="001F471A" w:rsidP="001F471A">
            <w:pPr>
              <w:jc w:val="center"/>
              <w:rPr>
                <w:sz w:val="18"/>
                <w:szCs w:val="18"/>
              </w:rPr>
            </w:pPr>
            <w:r w:rsidRPr="003649A8">
              <w:rPr>
                <w:sz w:val="18"/>
                <w:szCs w:val="18"/>
              </w:rPr>
              <w:t>string</w:t>
            </w:r>
          </w:p>
        </w:tc>
        <w:tc>
          <w:tcPr>
            <w:tcW w:w="2594" w:type="dxa"/>
          </w:tcPr>
          <w:p w14:paraId="6C819BDE" w14:textId="77777777" w:rsidR="001F471A" w:rsidRPr="003649A8" w:rsidRDefault="001F471A" w:rsidP="001F471A">
            <w:pPr>
              <w:jc w:val="center"/>
              <w:rPr>
                <w:sz w:val="18"/>
                <w:szCs w:val="18"/>
              </w:rPr>
            </w:pPr>
            <w:r w:rsidRPr="003649A8">
              <w:rPr>
                <w:sz w:val="18"/>
                <w:szCs w:val="18"/>
              </w:rPr>
              <w:t>Project Prefix</w:t>
            </w:r>
          </w:p>
        </w:tc>
        <w:tc>
          <w:tcPr>
            <w:tcW w:w="2236" w:type="dxa"/>
          </w:tcPr>
          <w:p w14:paraId="43458AB6" w14:textId="002AE090" w:rsidR="001F471A" w:rsidRPr="003649A8" w:rsidRDefault="001F471A" w:rsidP="001F471A">
            <w:pPr>
              <w:jc w:val="center"/>
              <w:rPr>
                <w:sz w:val="18"/>
                <w:szCs w:val="18"/>
              </w:rPr>
            </w:pPr>
            <w:r>
              <w:rPr>
                <w:sz w:val="18"/>
                <w:szCs w:val="18"/>
              </w:rPr>
              <w:t>dmt or {new project Pfx}</w:t>
            </w:r>
          </w:p>
        </w:tc>
      </w:tr>
      <w:tr w:rsidR="001F471A" w:rsidRPr="003649A8" w14:paraId="6E8A0856" w14:textId="77777777" w:rsidTr="00F938E0">
        <w:trPr>
          <w:trHeight w:val="180"/>
        </w:trPr>
        <w:tc>
          <w:tcPr>
            <w:tcW w:w="3216" w:type="dxa"/>
          </w:tcPr>
          <w:p w14:paraId="09B7FE40" w14:textId="77777777" w:rsidR="001F471A" w:rsidRPr="003649A8" w:rsidRDefault="001F471A" w:rsidP="001F471A">
            <w:pPr>
              <w:jc w:val="center"/>
              <w:rPr>
                <w:sz w:val="18"/>
                <w:szCs w:val="18"/>
              </w:rPr>
            </w:pPr>
            <w:r w:rsidRPr="003649A8">
              <w:rPr>
                <w:sz w:val="18"/>
                <w:szCs w:val="18"/>
              </w:rPr>
              <w:t>parameterFilePath</w:t>
            </w:r>
          </w:p>
        </w:tc>
        <w:tc>
          <w:tcPr>
            <w:tcW w:w="2220" w:type="dxa"/>
          </w:tcPr>
          <w:p w14:paraId="72A1A002" w14:textId="77777777" w:rsidR="001F471A" w:rsidRPr="003649A8" w:rsidRDefault="001F471A" w:rsidP="001F471A">
            <w:pPr>
              <w:jc w:val="center"/>
              <w:rPr>
                <w:sz w:val="18"/>
                <w:szCs w:val="18"/>
              </w:rPr>
            </w:pPr>
            <w:r>
              <w:rPr>
                <w:sz w:val="18"/>
                <w:szCs w:val="18"/>
              </w:rPr>
              <w:t>s</w:t>
            </w:r>
            <w:r w:rsidRPr="003649A8">
              <w:rPr>
                <w:sz w:val="18"/>
                <w:szCs w:val="18"/>
              </w:rPr>
              <w:t>tring</w:t>
            </w:r>
          </w:p>
        </w:tc>
        <w:tc>
          <w:tcPr>
            <w:tcW w:w="2594" w:type="dxa"/>
          </w:tcPr>
          <w:p w14:paraId="3D8466DC" w14:textId="77777777" w:rsidR="001F471A" w:rsidRPr="003649A8" w:rsidRDefault="001F471A" w:rsidP="001F471A">
            <w:pPr>
              <w:jc w:val="center"/>
              <w:rPr>
                <w:sz w:val="18"/>
                <w:szCs w:val="18"/>
              </w:rPr>
            </w:pPr>
            <w:r w:rsidRPr="003649A8">
              <w:rPr>
                <w:sz w:val="18"/>
                <w:szCs w:val="18"/>
              </w:rPr>
              <w:t>Path of the parameter file</w:t>
            </w:r>
          </w:p>
        </w:tc>
        <w:tc>
          <w:tcPr>
            <w:tcW w:w="2236" w:type="dxa"/>
          </w:tcPr>
          <w:p w14:paraId="1B6AE2C3" w14:textId="77777777" w:rsidR="001F471A" w:rsidRPr="003649A8" w:rsidRDefault="001F471A" w:rsidP="001F471A">
            <w:pPr>
              <w:jc w:val="center"/>
              <w:rPr>
                <w:sz w:val="18"/>
                <w:szCs w:val="18"/>
              </w:rPr>
            </w:pPr>
          </w:p>
        </w:tc>
      </w:tr>
      <w:tr w:rsidR="001F471A" w:rsidRPr="003649A8" w14:paraId="11EAA8AC" w14:textId="77777777" w:rsidTr="00F938E0">
        <w:trPr>
          <w:trHeight w:val="180"/>
        </w:trPr>
        <w:tc>
          <w:tcPr>
            <w:tcW w:w="3216" w:type="dxa"/>
          </w:tcPr>
          <w:p w14:paraId="406EBF9B" w14:textId="77777777" w:rsidR="001F471A" w:rsidRPr="003649A8" w:rsidRDefault="001F471A" w:rsidP="001F471A">
            <w:pPr>
              <w:jc w:val="center"/>
              <w:rPr>
                <w:sz w:val="18"/>
                <w:szCs w:val="18"/>
              </w:rPr>
            </w:pPr>
            <w:r>
              <w:rPr>
                <w:sz w:val="18"/>
                <w:szCs w:val="18"/>
              </w:rPr>
              <w:t>vmLane</w:t>
            </w:r>
          </w:p>
        </w:tc>
        <w:tc>
          <w:tcPr>
            <w:tcW w:w="2220" w:type="dxa"/>
          </w:tcPr>
          <w:p w14:paraId="73B97A97" w14:textId="77777777" w:rsidR="001F471A" w:rsidRPr="003649A8" w:rsidRDefault="001F471A" w:rsidP="001F471A">
            <w:pPr>
              <w:jc w:val="center"/>
              <w:rPr>
                <w:sz w:val="18"/>
                <w:szCs w:val="18"/>
              </w:rPr>
            </w:pPr>
            <w:r>
              <w:rPr>
                <w:sz w:val="18"/>
                <w:szCs w:val="18"/>
              </w:rPr>
              <w:t>string</w:t>
            </w:r>
          </w:p>
        </w:tc>
        <w:tc>
          <w:tcPr>
            <w:tcW w:w="2594" w:type="dxa"/>
          </w:tcPr>
          <w:p w14:paraId="2DA0F887" w14:textId="77777777" w:rsidR="001F471A" w:rsidRPr="003649A8" w:rsidRDefault="001F471A" w:rsidP="001F471A">
            <w:pPr>
              <w:jc w:val="center"/>
              <w:rPr>
                <w:sz w:val="18"/>
                <w:szCs w:val="18"/>
              </w:rPr>
            </w:pPr>
            <w:r>
              <w:rPr>
                <w:sz w:val="18"/>
                <w:szCs w:val="18"/>
              </w:rPr>
              <w:t>VM Lane</w:t>
            </w:r>
          </w:p>
        </w:tc>
        <w:tc>
          <w:tcPr>
            <w:tcW w:w="2236" w:type="dxa"/>
          </w:tcPr>
          <w:p w14:paraId="136B2EAF" w14:textId="77777777" w:rsidR="001F471A" w:rsidRPr="003649A8" w:rsidRDefault="001F471A" w:rsidP="001F471A">
            <w:pPr>
              <w:jc w:val="center"/>
              <w:rPr>
                <w:sz w:val="18"/>
                <w:szCs w:val="18"/>
              </w:rPr>
            </w:pPr>
            <w:r>
              <w:rPr>
                <w:sz w:val="18"/>
                <w:szCs w:val="18"/>
              </w:rPr>
              <w:t>B or G</w:t>
            </w:r>
          </w:p>
        </w:tc>
      </w:tr>
    </w:tbl>
    <w:p w14:paraId="243A0DB1" w14:textId="77777777" w:rsidR="000B06AF" w:rsidRPr="000B06AF" w:rsidRDefault="000B06AF" w:rsidP="000B06AF"/>
    <w:p w14:paraId="40DCC953" w14:textId="2B0BB22E" w:rsidR="00692B51" w:rsidRDefault="00692B51" w:rsidP="00692B51">
      <w:pPr>
        <w:pStyle w:val="Heading2"/>
      </w:pPr>
      <w:r>
        <w:t>AVD VM Fuzzy Logic Script</w:t>
      </w:r>
      <w:r w:rsidR="00FD05B0">
        <w:t xml:space="preserve"> </w:t>
      </w:r>
    </w:p>
    <w:p w14:paraId="3C95EE36" w14:textId="3109EE43" w:rsidR="000F55A5" w:rsidRDefault="00E15F0E" w:rsidP="00E15F0E">
      <w:pPr>
        <w:ind w:firstLine="425"/>
      </w:pPr>
      <w:r w:rsidRPr="00E15F0E">
        <w:t xml:space="preserve">This script's purpose is to </w:t>
      </w:r>
      <w:r w:rsidR="005B3812">
        <w:t xml:space="preserve">determine the following </w:t>
      </w:r>
      <w:r w:rsidR="00BC34F3">
        <w:t xml:space="preserve">dependent on the parameters provided: </w:t>
      </w:r>
    </w:p>
    <w:p w14:paraId="0FEE97BE" w14:textId="388D25F2" w:rsidR="00BC34F3" w:rsidRDefault="00BC34F3" w:rsidP="00BC34F3">
      <w:pPr>
        <w:pStyle w:val="ListParagraph"/>
        <w:numPr>
          <w:ilvl w:val="0"/>
          <w:numId w:val="37"/>
        </w:numPr>
      </w:pPr>
      <w:r>
        <w:t>Host Pool Name</w:t>
      </w:r>
      <w:r w:rsidR="001A624F">
        <w:t>s for both EDC and SDC</w:t>
      </w:r>
    </w:p>
    <w:p w14:paraId="279E603F" w14:textId="6106F64A" w:rsidR="00BC34F3" w:rsidRDefault="00BC34F3" w:rsidP="00BC34F3">
      <w:pPr>
        <w:pStyle w:val="ListParagraph"/>
        <w:numPr>
          <w:ilvl w:val="0"/>
          <w:numId w:val="37"/>
        </w:numPr>
      </w:pPr>
      <w:r>
        <w:t>Host Pool Resource Group Name</w:t>
      </w:r>
      <w:r w:rsidR="001A624F">
        <w:t>s for both EDC and SDC</w:t>
      </w:r>
    </w:p>
    <w:p w14:paraId="2FE1590B" w14:textId="41CF6040" w:rsidR="00BC34F3" w:rsidRDefault="001A624F" w:rsidP="00BC34F3">
      <w:pPr>
        <w:pStyle w:val="ListParagraph"/>
        <w:numPr>
          <w:ilvl w:val="0"/>
          <w:numId w:val="37"/>
        </w:numPr>
      </w:pPr>
      <w:r>
        <w:t>Registration Keys for both EDC and SDC</w:t>
      </w:r>
    </w:p>
    <w:p w14:paraId="10362BC9" w14:textId="0490F8A6" w:rsidR="008642CE" w:rsidRDefault="00B84115" w:rsidP="008642CE">
      <w:pPr>
        <w:pStyle w:val="ListParagraph"/>
        <w:numPr>
          <w:ilvl w:val="0"/>
          <w:numId w:val="37"/>
        </w:numPr>
      </w:pPr>
      <w:r>
        <w:t>Determine n</w:t>
      </w:r>
      <w:r w:rsidR="002F7818">
        <w:t xml:space="preserve">umber of VMs and the starting point </w:t>
      </w:r>
      <w:r>
        <w:t>(</w:t>
      </w:r>
      <w:r w:rsidR="006B0FDC">
        <w:t>which is needed for the VM Name</w:t>
      </w:r>
      <w:r>
        <w:t>)</w:t>
      </w:r>
      <w:r w:rsidR="006F3170">
        <w:t xml:space="preserve"> </w:t>
      </w:r>
      <w:r w:rsidR="00633F38">
        <w:t xml:space="preserve">for </w:t>
      </w:r>
      <w:r w:rsidR="00EC0C2D">
        <w:t>the following</w:t>
      </w:r>
      <w:r w:rsidR="00633F38">
        <w:t xml:space="preserve"> case</w:t>
      </w:r>
      <w:r w:rsidR="00EC0C2D">
        <w:t>s</w:t>
      </w:r>
      <w:r w:rsidR="00633F38">
        <w:t>:</w:t>
      </w:r>
    </w:p>
    <w:p w14:paraId="664CFAC8" w14:textId="73B8925D" w:rsidR="00633F38" w:rsidRDefault="00633F38" w:rsidP="00633F38">
      <w:pPr>
        <w:pStyle w:val="ListParagraph"/>
        <w:numPr>
          <w:ilvl w:val="1"/>
          <w:numId w:val="37"/>
        </w:numPr>
      </w:pPr>
      <w:r>
        <w:t>EDC – Blue Lane</w:t>
      </w:r>
    </w:p>
    <w:p w14:paraId="00BA15A1" w14:textId="2624D268" w:rsidR="00633F38" w:rsidRDefault="00633F38" w:rsidP="00633F38">
      <w:pPr>
        <w:pStyle w:val="ListParagraph"/>
        <w:numPr>
          <w:ilvl w:val="1"/>
          <w:numId w:val="37"/>
        </w:numPr>
      </w:pPr>
      <w:r>
        <w:t xml:space="preserve">EDC – Green Lane </w:t>
      </w:r>
    </w:p>
    <w:p w14:paraId="793704D9" w14:textId="1A2710A4" w:rsidR="00633F38" w:rsidRDefault="00431387" w:rsidP="00633F38">
      <w:pPr>
        <w:pStyle w:val="ListParagraph"/>
        <w:numPr>
          <w:ilvl w:val="1"/>
          <w:numId w:val="37"/>
        </w:numPr>
      </w:pPr>
      <w:r>
        <w:t>SDC – Blue Lane</w:t>
      </w:r>
    </w:p>
    <w:p w14:paraId="024E07C2" w14:textId="19F2F3C4" w:rsidR="006A6609" w:rsidRPr="006A6609" w:rsidRDefault="00431387" w:rsidP="006A6609">
      <w:pPr>
        <w:pStyle w:val="ListParagraph"/>
        <w:numPr>
          <w:ilvl w:val="1"/>
          <w:numId w:val="37"/>
        </w:numPr>
      </w:pPr>
      <w:r>
        <w:t xml:space="preserve">SDC – Green Lane </w:t>
      </w:r>
    </w:p>
    <w:p w14:paraId="73A1F303" w14:textId="25964BA7" w:rsidR="00692B51" w:rsidRPr="00796837" w:rsidRDefault="00892BC9" w:rsidP="00692B51">
      <w:pPr>
        <w:rPr>
          <w:b/>
          <w:bCs/>
          <w:i/>
          <w:iCs/>
        </w:rPr>
      </w:pPr>
      <w:r w:rsidRPr="00796837">
        <w:rPr>
          <w:b/>
          <w:bCs/>
          <w:i/>
          <w:iCs/>
        </w:rPr>
        <w:t xml:space="preserve">Note that this script will be executed if </w:t>
      </w:r>
      <w:r w:rsidR="00796837" w:rsidRPr="00796837">
        <w:rPr>
          <w:b/>
          <w:bCs/>
          <w:i/>
          <w:iCs/>
        </w:rPr>
        <w:t xml:space="preserve">Enable Fuzzy Logic has been </w:t>
      </w:r>
      <w:r w:rsidR="000B06AF">
        <w:rPr>
          <w:b/>
          <w:bCs/>
          <w:i/>
          <w:iCs/>
        </w:rPr>
        <w:t>set to true</w:t>
      </w:r>
      <w:r w:rsidR="00796837" w:rsidRPr="00796837">
        <w:rPr>
          <w:b/>
          <w:bCs/>
          <w:i/>
          <w:iCs/>
        </w:rPr>
        <w:t xml:space="preserve"> when running the Azure DevOps Pipeline.</w:t>
      </w:r>
    </w:p>
    <w:p w14:paraId="489FB3DF" w14:textId="0CCB4950" w:rsidR="00EC0C2D" w:rsidRDefault="00EC0C2D" w:rsidP="00EC0C2D">
      <w:pPr>
        <w:pStyle w:val="Heading3"/>
      </w:pPr>
      <w:r>
        <w:lastRenderedPageBreak/>
        <w:t>Script Parameters</w:t>
      </w:r>
    </w:p>
    <w:tbl>
      <w:tblPr>
        <w:tblStyle w:val="Bordure2"/>
        <w:tblpPr w:leftFromText="180" w:rightFromText="180" w:vertAnchor="text" w:horzAnchor="margin" w:tblpY="69"/>
        <w:tblW w:w="0" w:type="auto"/>
        <w:tblInd w:w="0" w:type="dxa"/>
        <w:tblLook w:val="04A0" w:firstRow="1" w:lastRow="0" w:firstColumn="1" w:lastColumn="0" w:noHBand="0" w:noVBand="1"/>
      </w:tblPr>
      <w:tblGrid>
        <w:gridCol w:w="3216"/>
        <w:gridCol w:w="2220"/>
        <w:gridCol w:w="2594"/>
        <w:gridCol w:w="2236"/>
      </w:tblGrid>
      <w:tr w:rsidR="00376D5E" w:rsidRPr="003649A8" w14:paraId="1737683E" w14:textId="77777777" w:rsidTr="00376D5E">
        <w:trPr>
          <w:cnfStyle w:val="100000000000" w:firstRow="1" w:lastRow="0" w:firstColumn="0" w:lastColumn="0" w:oddVBand="0" w:evenVBand="0" w:oddHBand="0" w:evenHBand="0" w:firstRowFirstColumn="0" w:firstRowLastColumn="0" w:lastRowFirstColumn="0" w:lastRowLastColumn="0"/>
          <w:trHeight w:val="189"/>
        </w:trPr>
        <w:tc>
          <w:tcPr>
            <w:tcW w:w="3216" w:type="dxa"/>
          </w:tcPr>
          <w:p w14:paraId="02478A96" w14:textId="77777777" w:rsidR="00376D5E" w:rsidRPr="003649A8" w:rsidRDefault="00376D5E" w:rsidP="00376D5E">
            <w:pPr>
              <w:jc w:val="center"/>
              <w:rPr>
                <w:sz w:val="18"/>
                <w:szCs w:val="18"/>
              </w:rPr>
            </w:pPr>
            <w:r w:rsidRPr="003649A8">
              <w:rPr>
                <w:sz w:val="18"/>
                <w:szCs w:val="18"/>
              </w:rPr>
              <w:t>Parameter Name</w:t>
            </w:r>
          </w:p>
        </w:tc>
        <w:tc>
          <w:tcPr>
            <w:tcW w:w="2220" w:type="dxa"/>
          </w:tcPr>
          <w:p w14:paraId="0D9C5D75" w14:textId="77777777" w:rsidR="00376D5E" w:rsidRPr="003649A8" w:rsidRDefault="00376D5E" w:rsidP="00376D5E">
            <w:pPr>
              <w:tabs>
                <w:tab w:val="left" w:pos="2432"/>
              </w:tabs>
              <w:jc w:val="center"/>
              <w:rPr>
                <w:sz w:val="18"/>
                <w:szCs w:val="18"/>
              </w:rPr>
            </w:pPr>
            <w:r w:rsidRPr="003649A8">
              <w:rPr>
                <w:sz w:val="18"/>
                <w:szCs w:val="18"/>
              </w:rPr>
              <w:t>Parameter Type</w:t>
            </w:r>
          </w:p>
        </w:tc>
        <w:tc>
          <w:tcPr>
            <w:tcW w:w="2594" w:type="dxa"/>
          </w:tcPr>
          <w:p w14:paraId="42BA177D" w14:textId="77777777" w:rsidR="00376D5E" w:rsidRPr="003649A8" w:rsidRDefault="00376D5E" w:rsidP="00376D5E">
            <w:pPr>
              <w:tabs>
                <w:tab w:val="left" w:pos="2432"/>
              </w:tabs>
              <w:jc w:val="center"/>
              <w:rPr>
                <w:sz w:val="18"/>
                <w:szCs w:val="18"/>
              </w:rPr>
            </w:pPr>
            <w:r w:rsidRPr="003649A8">
              <w:rPr>
                <w:sz w:val="18"/>
                <w:szCs w:val="18"/>
              </w:rPr>
              <w:t>Parameter Description</w:t>
            </w:r>
          </w:p>
        </w:tc>
        <w:tc>
          <w:tcPr>
            <w:tcW w:w="2236" w:type="dxa"/>
          </w:tcPr>
          <w:p w14:paraId="7823F9E9" w14:textId="77777777" w:rsidR="00376D5E" w:rsidRPr="003649A8" w:rsidRDefault="00376D5E" w:rsidP="00376D5E">
            <w:pPr>
              <w:jc w:val="center"/>
              <w:rPr>
                <w:sz w:val="18"/>
                <w:szCs w:val="18"/>
              </w:rPr>
            </w:pPr>
            <w:r w:rsidRPr="003649A8">
              <w:rPr>
                <w:sz w:val="18"/>
                <w:szCs w:val="18"/>
              </w:rPr>
              <w:t>Sample Value</w:t>
            </w:r>
          </w:p>
        </w:tc>
      </w:tr>
      <w:tr w:rsidR="00376D5E" w:rsidRPr="003649A8" w14:paraId="77E209A8" w14:textId="77777777" w:rsidTr="00376D5E">
        <w:trPr>
          <w:trHeight w:val="724"/>
        </w:trPr>
        <w:tc>
          <w:tcPr>
            <w:tcW w:w="3216" w:type="dxa"/>
          </w:tcPr>
          <w:p w14:paraId="43A6CB18" w14:textId="77777777" w:rsidR="00376D5E" w:rsidRPr="003649A8" w:rsidRDefault="00376D5E" w:rsidP="00376D5E">
            <w:pPr>
              <w:jc w:val="center"/>
              <w:rPr>
                <w:sz w:val="18"/>
                <w:szCs w:val="18"/>
              </w:rPr>
            </w:pPr>
            <w:r w:rsidRPr="003649A8">
              <w:rPr>
                <w:sz w:val="18"/>
                <w:szCs w:val="18"/>
              </w:rPr>
              <w:t>hostPoolType</w:t>
            </w:r>
          </w:p>
        </w:tc>
        <w:tc>
          <w:tcPr>
            <w:tcW w:w="2220" w:type="dxa"/>
          </w:tcPr>
          <w:p w14:paraId="70CA36E0" w14:textId="77777777" w:rsidR="00376D5E" w:rsidRPr="003649A8" w:rsidRDefault="00376D5E" w:rsidP="00376D5E">
            <w:pPr>
              <w:jc w:val="center"/>
              <w:rPr>
                <w:sz w:val="18"/>
                <w:szCs w:val="18"/>
              </w:rPr>
            </w:pPr>
            <w:r w:rsidRPr="003649A8">
              <w:rPr>
                <w:sz w:val="18"/>
                <w:szCs w:val="18"/>
              </w:rPr>
              <w:t>string</w:t>
            </w:r>
          </w:p>
        </w:tc>
        <w:tc>
          <w:tcPr>
            <w:tcW w:w="2594" w:type="dxa"/>
          </w:tcPr>
          <w:p w14:paraId="18A82371" w14:textId="77777777" w:rsidR="00376D5E" w:rsidRPr="003649A8" w:rsidRDefault="00376D5E" w:rsidP="00376D5E">
            <w:pPr>
              <w:jc w:val="center"/>
              <w:rPr>
                <w:sz w:val="18"/>
                <w:szCs w:val="18"/>
              </w:rPr>
            </w:pPr>
            <w:r w:rsidRPr="003649A8">
              <w:rPr>
                <w:sz w:val="18"/>
                <w:szCs w:val="18"/>
              </w:rPr>
              <w:t>Refers to the type of virtual machines (VMs) that are used to host the user desktops and applications in the host pool</w:t>
            </w:r>
          </w:p>
        </w:tc>
        <w:tc>
          <w:tcPr>
            <w:tcW w:w="2236" w:type="dxa"/>
          </w:tcPr>
          <w:p w14:paraId="05646778" w14:textId="77777777" w:rsidR="00376D5E" w:rsidRPr="003649A8" w:rsidRDefault="00376D5E" w:rsidP="00376D5E">
            <w:pPr>
              <w:jc w:val="center"/>
              <w:rPr>
                <w:sz w:val="18"/>
                <w:szCs w:val="18"/>
              </w:rPr>
            </w:pPr>
            <w:r w:rsidRPr="003649A8">
              <w:rPr>
                <w:sz w:val="18"/>
                <w:szCs w:val="18"/>
              </w:rPr>
              <w:t>Personal or Shared</w:t>
            </w:r>
          </w:p>
        </w:tc>
      </w:tr>
      <w:tr w:rsidR="00376D5E" w:rsidRPr="003649A8" w14:paraId="42E0635C" w14:textId="77777777" w:rsidTr="00376D5E">
        <w:trPr>
          <w:trHeight w:val="362"/>
        </w:trPr>
        <w:tc>
          <w:tcPr>
            <w:tcW w:w="3216" w:type="dxa"/>
          </w:tcPr>
          <w:p w14:paraId="35997289" w14:textId="77777777" w:rsidR="00376D5E" w:rsidRPr="003649A8" w:rsidRDefault="00376D5E" w:rsidP="00376D5E">
            <w:pPr>
              <w:jc w:val="center"/>
              <w:rPr>
                <w:sz w:val="18"/>
                <w:szCs w:val="18"/>
              </w:rPr>
            </w:pPr>
            <w:r w:rsidRPr="003649A8">
              <w:rPr>
                <w:sz w:val="18"/>
                <w:szCs w:val="18"/>
              </w:rPr>
              <w:t>AzureEnvironmentPrefix</w:t>
            </w:r>
          </w:p>
        </w:tc>
        <w:tc>
          <w:tcPr>
            <w:tcW w:w="2220" w:type="dxa"/>
          </w:tcPr>
          <w:p w14:paraId="5ACBB906" w14:textId="77777777" w:rsidR="00376D5E" w:rsidRPr="003649A8" w:rsidRDefault="00376D5E" w:rsidP="00376D5E">
            <w:pPr>
              <w:jc w:val="center"/>
              <w:rPr>
                <w:sz w:val="18"/>
                <w:szCs w:val="18"/>
              </w:rPr>
            </w:pPr>
            <w:r w:rsidRPr="003649A8">
              <w:rPr>
                <w:sz w:val="18"/>
                <w:szCs w:val="18"/>
              </w:rPr>
              <w:t>string</w:t>
            </w:r>
          </w:p>
        </w:tc>
        <w:tc>
          <w:tcPr>
            <w:tcW w:w="2594" w:type="dxa"/>
          </w:tcPr>
          <w:p w14:paraId="5486116A" w14:textId="77777777" w:rsidR="00376D5E" w:rsidRPr="003649A8" w:rsidRDefault="00376D5E" w:rsidP="00376D5E">
            <w:pPr>
              <w:jc w:val="center"/>
              <w:rPr>
                <w:sz w:val="18"/>
                <w:szCs w:val="18"/>
              </w:rPr>
            </w:pPr>
            <w:r w:rsidRPr="003649A8">
              <w:rPr>
                <w:sz w:val="18"/>
                <w:szCs w:val="18"/>
              </w:rPr>
              <w:t>Prefix for deployment environment</w:t>
            </w:r>
          </w:p>
        </w:tc>
        <w:tc>
          <w:tcPr>
            <w:tcW w:w="2236" w:type="dxa"/>
          </w:tcPr>
          <w:p w14:paraId="3657017A" w14:textId="77777777" w:rsidR="00376D5E" w:rsidRPr="003649A8" w:rsidRDefault="00376D5E" w:rsidP="00376D5E">
            <w:pPr>
              <w:jc w:val="center"/>
              <w:rPr>
                <w:sz w:val="18"/>
                <w:szCs w:val="18"/>
              </w:rPr>
            </w:pPr>
            <w:r w:rsidRPr="003649A8">
              <w:rPr>
                <w:sz w:val="18"/>
                <w:szCs w:val="18"/>
              </w:rPr>
              <w:t>np or prd</w:t>
            </w:r>
          </w:p>
        </w:tc>
      </w:tr>
      <w:tr w:rsidR="00376D5E" w:rsidRPr="003649A8" w14:paraId="0F41B39F" w14:textId="77777777" w:rsidTr="00376D5E">
        <w:trPr>
          <w:trHeight w:val="362"/>
        </w:trPr>
        <w:tc>
          <w:tcPr>
            <w:tcW w:w="3216" w:type="dxa"/>
          </w:tcPr>
          <w:p w14:paraId="3550A98C" w14:textId="77777777" w:rsidR="00376D5E" w:rsidRPr="003649A8" w:rsidRDefault="00376D5E" w:rsidP="00376D5E">
            <w:pPr>
              <w:jc w:val="center"/>
              <w:rPr>
                <w:sz w:val="18"/>
                <w:szCs w:val="18"/>
              </w:rPr>
            </w:pPr>
            <w:r w:rsidRPr="003649A8">
              <w:rPr>
                <w:sz w:val="18"/>
                <w:szCs w:val="18"/>
              </w:rPr>
              <w:t>numberOfInstance</w:t>
            </w:r>
          </w:p>
        </w:tc>
        <w:tc>
          <w:tcPr>
            <w:tcW w:w="2220" w:type="dxa"/>
          </w:tcPr>
          <w:p w14:paraId="728533A0" w14:textId="77777777" w:rsidR="00376D5E" w:rsidRPr="003649A8" w:rsidRDefault="00376D5E" w:rsidP="00376D5E">
            <w:pPr>
              <w:jc w:val="center"/>
              <w:rPr>
                <w:sz w:val="18"/>
                <w:szCs w:val="18"/>
              </w:rPr>
            </w:pPr>
            <w:r w:rsidRPr="003649A8">
              <w:rPr>
                <w:sz w:val="18"/>
                <w:szCs w:val="18"/>
              </w:rPr>
              <w:t>integer</w:t>
            </w:r>
          </w:p>
        </w:tc>
        <w:tc>
          <w:tcPr>
            <w:tcW w:w="2594" w:type="dxa"/>
          </w:tcPr>
          <w:p w14:paraId="7B1A842C" w14:textId="77777777" w:rsidR="00376D5E" w:rsidRPr="003649A8" w:rsidRDefault="00376D5E" w:rsidP="00376D5E">
            <w:pPr>
              <w:jc w:val="center"/>
              <w:rPr>
                <w:sz w:val="18"/>
                <w:szCs w:val="18"/>
              </w:rPr>
            </w:pPr>
            <w:r w:rsidRPr="003649A8">
              <w:rPr>
                <w:sz w:val="18"/>
                <w:szCs w:val="18"/>
              </w:rPr>
              <w:t>Number of virtual machines needs to be deployed</w:t>
            </w:r>
          </w:p>
        </w:tc>
        <w:tc>
          <w:tcPr>
            <w:tcW w:w="2236" w:type="dxa"/>
          </w:tcPr>
          <w:p w14:paraId="434D8059" w14:textId="77777777" w:rsidR="00376D5E" w:rsidRPr="003649A8" w:rsidRDefault="00376D5E" w:rsidP="00376D5E">
            <w:pPr>
              <w:jc w:val="center"/>
              <w:rPr>
                <w:sz w:val="18"/>
                <w:szCs w:val="18"/>
              </w:rPr>
            </w:pPr>
            <w:r w:rsidRPr="003649A8">
              <w:rPr>
                <w:sz w:val="18"/>
                <w:szCs w:val="18"/>
              </w:rPr>
              <w:t>5</w:t>
            </w:r>
          </w:p>
        </w:tc>
      </w:tr>
      <w:tr w:rsidR="001F471A" w:rsidRPr="003649A8" w14:paraId="26DA232E" w14:textId="77777777" w:rsidTr="00376D5E">
        <w:trPr>
          <w:trHeight w:val="189"/>
        </w:trPr>
        <w:tc>
          <w:tcPr>
            <w:tcW w:w="3216" w:type="dxa"/>
          </w:tcPr>
          <w:p w14:paraId="669493B5" w14:textId="77777777" w:rsidR="001F471A" w:rsidRPr="003649A8" w:rsidRDefault="001F471A" w:rsidP="001F471A">
            <w:pPr>
              <w:jc w:val="center"/>
              <w:rPr>
                <w:sz w:val="18"/>
                <w:szCs w:val="18"/>
              </w:rPr>
            </w:pPr>
            <w:r w:rsidRPr="003649A8">
              <w:rPr>
                <w:sz w:val="18"/>
                <w:szCs w:val="18"/>
              </w:rPr>
              <w:t>projectPrefix</w:t>
            </w:r>
          </w:p>
        </w:tc>
        <w:tc>
          <w:tcPr>
            <w:tcW w:w="2220" w:type="dxa"/>
          </w:tcPr>
          <w:p w14:paraId="6CF36264" w14:textId="77777777" w:rsidR="001F471A" w:rsidRPr="003649A8" w:rsidRDefault="001F471A" w:rsidP="001F471A">
            <w:pPr>
              <w:jc w:val="center"/>
              <w:rPr>
                <w:sz w:val="18"/>
                <w:szCs w:val="18"/>
              </w:rPr>
            </w:pPr>
            <w:r w:rsidRPr="003649A8">
              <w:rPr>
                <w:sz w:val="18"/>
                <w:szCs w:val="18"/>
              </w:rPr>
              <w:t>string</w:t>
            </w:r>
          </w:p>
        </w:tc>
        <w:tc>
          <w:tcPr>
            <w:tcW w:w="2594" w:type="dxa"/>
          </w:tcPr>
          <w:p w14:paraId="501275C9" w14:textId="77777777" w:rsidR="001F471A" w:rsidRPr="003649A8" w:rsidRDefault="001F471A" w:rsidP="001F471A">
            <w:pPr>
              <w:jc w:val="center"/>
              <w:rPr>
                <w:sz w:val="18"/>
                <w:szCs w:val="18"/>
              </w:rPr>
            </w:pPr>
            <w:r w:rsidRPr="003649A8">
              <w:rPr>
                <w:sz w:val="18"/>
                <w:szCs w:val="18"/>
              </w:rPr>
              <w:t>Project Prefix</w:t>
            </w:r>
          </w:p>
        </w:tc>
        <w:tc>
          <w:tcPr>
            <w:tcW w:w="2236" w:type="dxa"/>
          </w:tcPr>
          <w:p w14:paraId="6F3D89BE" w14:textId="0A04536D" w:rsidR="001F471A" w:rsidRPr="003649A8" w:rsidRDefault="001F471A" w:rsidP="001F471A">
            <w:pPr>
              <w:jc w:val="center"/>
              <w:rPr>
                <w:sz w:val="18"/>
                <w:szCs w:val="18"/>
              </w:rPr>
            </w:pPr>
            <w:r>
              <w:rPr>
                <w:sz w:val="18"/>
                <w:szCs w:val="18"/>
              </w:rPr>
              <w:t>dmt or {new project Pfx}</w:t>
            </w:r>
          </w:p>
        </w:tc>
      </w:tr>
      <w:tr w:rsidR="001F471A" w:rsidRPr="003649A8" w14:paraId="15937E37" w14:textId="77777777" w:rsidTr="00376D5E">
        <w:trPr>
          <w:trHeight w:val="180"/>
        </w:trPr>
        <w:tc>
          <w:tcPr>
            <w:tcW w:w="3216" w:type="dxa"/>
          </w:tcPr>
          <w:p w14:paraId="19845795" w14:textId="77777777" w:rsidR="001F471A" w:rsidRPr="003649A8" w:rsidRDefault="001F471A" w:rsidP="001F471A">
            <w:pPr>
              <w:jc w:val="center"/>
              <w:rPr>
                <w:sz w:val="18"/>
                <w:szCs w:val="18"/>
              </w:rPr>
            </w:pPr>
            <w:r w:rsidRPr="003649A8">
              <w:rPr>
                <w:sz w:val="18"/>
                <w:szCs w:val="18"/>
              </w:rPr>
              <w:t>parameterFilePath</w:t>
            </w:r>
          </w:p>
        </w:tc>
        <w:tc>
          <w:tcPr>
            <w:tcW w:w="2220" w:type="dxa"/>
          </w:tcPr>
          <w:p w14:paraId="0520A7A1" w14:textId="77777777" w:rsidR="001F471A" w:rsidRPr="003649A8" w:rsidRDefault="001F471A" w:rsidP="001F471A">
            <w:pPr>
              <w:jc w:val="center"/>
              <w:rPr>
                <w:sz w:val="18"/>
                <w:szCs w:val="18"/>
              </w:rPr>
            </w:pPr>
            <w:r w:rsidRPr="003649A8">
              <w:rPr>
                <w:sz w:val="18"/>
                <w:szCs w:val="18"/>
              </w:rPr>
              <w:t>String</w:t>
            </w:r>
          </w:p>
        </w:tc>
        <w:tc>
          <w:tcPr>
            <w:tcW w:w="2594" w:type="dxa"/>
          </w:tcPr>
          <w:p w14:paraId="50CB7D51" w14:textId="77777777" w:rsidR="001F471A" w:rsidRPr="003649A8" w:rsidRDefault="001F471A" w:rsidP="001F471A">
            <w:pPr>
              <w:jc w:val="center"/>
              <w:rPr>
                <w:sz w:val="18"/>
                <w:szCs w:val="18"/>
              </w:rPr>
            </w:pPr>
            <w:r w:rsidRPr="003649A8">
              <w:rPr>
                <w:sz w:val="18"/>
                <w:szCs w:val="18"/>
              </w:rPr>
              <w:t>Path of the parameter file</w:t>
            </w:r>
          </w:p>
        </w:tc>
        <w:tc>
          <w:tcPr>
            <w:tcW w:w="2236" w:type="dxa"/>
          </w:tcPr>
          <w:p w14:paraId="29935E40" w14:textId="77777777" w:rsidR="001F471A" w:rsidRPr="003649A8" w:rsidRDefault="001F471A" w:rsidP="001F471A">
            <w:pPr>
              <w:jc w:val="center"/>
              <w:rPr>
                <w:sz w:val="18"/>
                <w:szCs w:val="18"/>
              </w:rPr>
            </w:pPr>
          </w:p>
        </w:tc>
      </w:tr>
    </w:tbl>
    <w:p w14:paraId="34F6B0D1" w14:textId="77777777" w:rsidR="00376D5E" w:rsidRPr="00376D5E" w:rsidRDefault="00376D5E" w:rsidP="00376D5E"/>
    <w:sectPr w:rsidR="00376D5E" w:rsidRPr="00376D5E" w:rsidSect="00DE2977">
      <w:footerReference w:type="default" r:id="rId33"/>
      <w:footerReference w:type="first" r:id="rId34"/>
      <w:pgSz w:w="11906" w:h="16838" w:code="9"/>
      <w:pgMar w:top="720" w:right="720" w:bottom="720" w:left="720" w:header="720" w:footer="79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3836" w14:textId="77777777" w:rsidR="00DD1D41" w:rsidRDefault="00DD1D41" w:rsidP="00BB00AE">
      <w:pPr>
        <w:spacing w:line="240" w:lineRule="auto"/>
      </w:pPr>
      <w:r>
        <w:separator/>
      </w:r>
    </w:p>
    <w:p w14:paraId="72FB63C1" w14:textId="77777777" w:rsidR="00DD1D41" w:rsidRDefault="00DD1D41"/>
    <w:p w14:paraId="312ED1C9" w14:textId="77777777" w:rsidR="00DD1D41" w:rsidRDefault="00DD1D41"/>
  </w:endnote>
  <w:endnote w:type="continuationSeparator" w:id="0">
    <w:p w14:paraId="738CE9ED" w14:textId="77777777" w:rsidR="00DD1D41" w:rsidRDefault="00DD1D41" w:rsidP="00BB00AE">
      <w:pPr>
        <w:spacing w:line="240" w:lineRule="auto"/>
      </w:pPr>
      <w:r>
        <w:continuationSeparator/>
      </w:r>
    </w:p>
    <w:p w14:paraId="7FF70E9F" w14:textId="77777777" w:rsidR="00DD1D41" w:rsidRDefault="00DD1D41"/>
    <w:p w14:paraId="43F8EEC2" w14:textId="77777777" w:rsidR="00DD1D41" w:rsidRDefault="00DD1D41"/>
  </w:endnote>
  <w:endnote w:type="continuationNotice" w:id="1">
    <w:p w14:paraId="6CE5F3AE" w14:textId="77777777" w:rsidR="00DD1D41" w:rsidRDefault="00DD1D41">
      <w:pPr>
        <w:spacing w:line="240" w:lineRule="auto"/>
      </w:pPr>
    </w:p>
    <w:p w14:paraId="4CC23C4B" w14:textId="77777777" w:rsidR="00DD1D41" w:rsidRDefault="00DD1D41"/>
    <w:p w14:paraId="528FDA3E" w14:textId="77777777" w:rsidR="00DD1D41" w:rsidRDefault="00DD1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kia Pure Text">
    <w:altName w:val="Leelawadee UI"/>
    <w:charset w:val="00"/>
    <w:family w:val="auto"/>
    <w:pitch w:val="variable"/>
    <w:sig w:usb0="A00002FF" w:usb1="700078FB" w:usb2="0001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E Inspira,Aria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E59E" w14:textId="77777777" w:rsidR="001D09B4" w:rsidRDefault="001D0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C05A4" w14:textId="77777777" w:rsidR="00514DF2" w:rsidRDefault="00514DF2" w:rsidP="000556E2">
    <w:pPr>
      <w:tabs>
        <w:tab w:val="left" w:pos="4185"/>
        <w:tab w:val="center" w:pos="4536"/>
        <w:tab w:val="right" w:pos="9072"/>
      </w:tabs>
      <w:autoSpaceDE w:val="0"/>
      <w:autoSpaceDN w:val="0"/>
      <w:adjustRightInd w:val="0"/>
      <w:spacing w:line="240" w:lineRule="auto"/>
      <w:rPr>
        <w:noProof/>
        <w:color w:val="FF5800" w:themeColor="text2"/>
      </w:rPr>
    </w:pPr>
  </w:p>
  <w:p w14:paraId="06BBA33E" w14:textId="2EF3FD7F" w:rsidR="00D85247" w:rsidRDefault="00D85247" w:rsidP="000556E2">
    <w:pPr>
      <w:tabs>
        <w:tab w:val="left" w:pos="4185"/>
        <w:tab w:val="center" w:pos="4536"/>
        <w:tab w:val="right" w:pos="9072"/>
      </w:tabs>
      <w:autoSpaceDE w:val="0"/>
      <w:autoSpaceDN w:val="0"/>
      <w:adjustRightInd w:val="0"/>
      <w:spacing w:line="240" w:lineRule="auto"/>
      <w:rPr>
        <w:color w:val="FF5800" w:themeColor="text2"/>
      </w:rPr>
    </w:pPr>
  </w:p>
  <w:p w14:paraId="27BDE3DC" w14:textId="77777777" w:rsidR="00CF33E0" w:rsidRDefault="00CF33E0" w:rsidP="00CF33E0">
    <w:pPr>
      <w:tabs>
        <w:tab w:val="left" w:pos="4185"/>
        <w:tab w:val="center" w:pos="4536"/>
        <w:tab w:val="right" w:pos="9072"/>
      </w:tabs>
      <w:autoSpaceDE w:val="0"/>
      <w:autoSpaceDN w:val="0"/>
      <w:adjustRightInd w:val="0"/>
      <w:spacing w:line="240" w:lineRule="auto"/>
      <w:rPr>
        <w:color w:val="FF5800" w:themeColor="text2"/>
      </w:rPr>
    </w:pPr>
  </w:p>
  <w:p w14:paraId="3ADB2DDD" w14:textId="77777777" w:rsidR="00CF33E0" w:rsidRPr="00E76E65" w:rsidRDefault="00CF33E0" w:rsidP="00CF33E0">
    <w:pPr>
      <w:pStyle w:val="Footer"/>
    </w:pPr>
    <w:r>
      <w:t>CFS</w:t>
    </w:r>
    <w:r w:rsidRPr="00552238">
      <w:t xml:space="preserve"> | Confidential</w:t>
    </w:r>
    <w:r>
      <w:ptab w:relativeTo="margin" w:alignment="right" w:leader="none"/>
    </w:r>
    <w:r>
      <w:fldChar w:fldCharType="begin"/>
    </w:r>
    <w:r>
      <w:instrText xml:space="preserve"> PAGE   \* MERGEFORMAT </w:instrText>
    </w:r>
    <w:r>
      <w:fldChar w:fldCharType="separate"/>
    </w:r>
    <w:r>
      <w:t>1</w:t>
    </w:r>
    <w:r>
      <w:rPr>
        <w:noProof/>
      </w:rPr>
      <w:fldChar w:fldCharType="end"/>
    </w:r>
    <w:r w:rsidRPr="00BF61FE">
      <w:rPr>
        <w:color w:val="FF5800" w:themeColor="text2"/>
      </w:rPr>
      <w:ptab w:relativeTo="margin" w:alignment="right" w:leader="none"/>
    </w:r>
  </w:p>
  <w:p w14:paraId="4B77F0F8" w14:textId="53EFB21E" w:rsidR="00AE6FBD" w:rsidRPr="000F3984" w:rsidRDefault="00AE6FBD" w:rsidP="000556E2">
    <w:pPr>
      <w:tabs>
        <w:tab w:val="left" w:pos="4185"/>
        <w:tab w:val="center" w:pos="4536"/>
        <w:tab w:val="right" w:pos="9072"/>
      </w:tabs>
      <w:autoSpaceDE w:val="0"/>
      <w:autoSpaceDN w:val="0"/>
      <w:adjustRightInd w:val="0"/>
      <w:spacing w:line="240" w:lineRule="auto"/>
      <w:rPr>
        <w:rStyle w:val="TOC4Cha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BC1390" w:rsidRDefault="00BC1390" w:rsidP="00BC1390">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50C6" w14:textId="77777777" w:rsidR="00D16A19" w:rsidRDefault="00D16A19" w:rsidP="000556E2">
    <w:pPr>
      <w:tabs>
        <w:tab w:val="left" w:pos="4185"/>
        <w:tab w:val="center" w:pos="4536"/>
        <w:tab w:val="right" w:pos="9072"/>
      </w:tabs>
      <w:autoSpaceDE w:val="0"/>
      <w:autoSpaceDN w:val="0"/>
      <w:adjustRightInd w:val="0"/>
      <w:spacing w:line="240" w:lineRule="auto"/>
      <w:rPr>
        <w:color w:val="FF5800" w:themeColor="text2"/>
      </w:rPr>
    </w:pPr>
  </w:p>
  <w:p w14:paraId="45B1F035" w14:textId="0C9CDF27" w:rsidR="004A34E4" w:rsidRPr="00E76E65" w:rsidRDefault="00E76E65" w:rsidP="00E76E65">
    <w:pPr>
      <w:pStyle w:val="Footer"/>
    </w:pPr>
    <w:r>
      <w:t>CFS</w:t>
    </w:r>
    <w:r w:rsidRPr="00552238">
      <w:t xml:space="preserve"> | Confidential</w:t>
    </w:r>
    <w:r>
      <w:ptab w:relativeTo="margin" w:alignment="right" w:leader="none"/>
    </w:r>
    <w:r>
      <w:fldChar w:fldCharType="begin"/>
    </w:r>
    <w:r>
      <w:instrText xml:space="preserve"> PAGE   \* MERGEFORMAT </w:instrText>
    </w:r>
    <w:r>
      <w:fldChar w:fldCharType="separate"/>
    </w:r>
    <w:r>
      <w:t>ii</w:t>
    </w:r>
    <w:r>
      <w:rPr>
        <w:noProof/>
      </w:rPr>
      <w:fldChar w:fldCharType="end"/>
    </w:r>
    <w:r w:rsidR="004A34E4" w:rsidRPr="00BF61FE">
      <w:rPr>
        <w:color w:val="FF5800" w:themeColor="text2"/>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BD8F" w14:textId="77777777" w:rsidR="004A34E4" w:rsidRDefault="004A3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ABE3" w14:textId="77777777" w:rsidR="00DD1D41" w:rsidRDefault="00DD1D41" w:rsidP="00BB00AE">
      <w:pPr>
        <w:spacing w:line="240" w:lineRule="auto"/>
      </w:pPr>
      <w:r>
        <w:separator/>
      </w:r>
    </w:p>
    <w:p w14:paraId="74241341" w14:textId="77777777" w:rsidR="00DD1D41" w:rsidRDefault="00DD1D41"/>
    <w:p w14:paraId="2703A51E" w14:textId="77777777" w:rsidR="00DD1D41" w:rsidRDefault="00DD1D41"/>
  </w:footnote>
  <w:footnote w:type="continuationSeparator" w:id="0">
    <w:p w14:paraId="6E6AC967" w14:textId="77777777" w:rsidR="00DD1D41" w:rsidRDefault="00DD1D41" w:rsidP="00BB00AE">
      <w:pPr>
        <w:spacing w:line="240" w:lineRule="auto"/>
      </w:pPr>
      <w:r>
        <w:continuationSeparator/>
      </w:r>
    </w:p>
    <w:p w14:paraId="11BD6663" w14:textId="77777777" w:rsidR="00DD1D41" w:rsidRDefault="00DD1D41"/>
    <w:p w14:paraId="2A0DA215" w14:textId="77777777" w:rsidR="00DD1D41" w:rsidRDefault="00DD1D41"/>
  </w:footnote>
  <w:footnote w:type="continuationNotice" w:id="1">
    <w:p w14:paraId="40AC9E12" w14:textId="77777777" w:rsidR="00DD1D41" w:rsidRDefault="00DD1D41">
      <w:pPr>
        <w:spacing w:line="240" w:lineRule="auto"/>
      </w:pPr>
    </w:p>
    <w:p w14:paraId="3938F59A" w14:textId="77777777" w:rsidR="00DD1D41" w:rsidRDefault="00DD1D41"/>
    <w:p w14:paraId="5932DF59" w14:textId="77777777" w:rsidR="00DD1D41" w:rsidRDefault="00DD1D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E4FF" w14:textId="77777777" w:rsidR="001D09B4" w:rsidRDefault="001D0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95E1" w14:textId="77777777" w:rsidR="001D09B4" w:rsidRDefault="001D0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20A8" w14:textId="77777777" w:rsidR="001D09B4" w:rsidRDefault="001D0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19CED70"/>
    <w:lvl w:ilvl="0">
      <w:start w:val="1"/>
      <w:numFmt w:val="decimal"/>
      <w:pStyle w:val="ListNumber"/>
      <w:lvlText w:val="%1."/>
      <w:lvlJc w:val="left"/>
      <w:pPr>
        <w:tabs>
          <w:tab w:val="num" w:pos="360"/>
        </w:tabs>
        <w:ind w:left="360" w:hanging="360"/>
      </w:pPr>
    </w:lvl>
  </w:abstractNum>
  <w:abstractNum w:abstractNumId="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20E7A44"/>
    <w:multiLevelType w:val="hybridMultilevel"/>
    <w:tmpl w:val="D94CD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85091B"/>
    <w:multiLevelType w:val="hybridMultilevel"/>
    <w:tmpl w:val="11AAF3E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470AC2"/>
    <w:multiLevelType w:val="hybridMultilevel"/>
    <w:tmpl w:val="7E7CF772"/>
    <w:lvl w:ilvl="0" w:tplc="53B0FBE0">
      <w:start w:val="1"/>
      <w:numFmt w:val="decimal"/>
      <w:lvlText w:val="%1."/>
      <w:lvlJc w:val="left"/>
      <w:pPr>
        <w:ind w:left="720" w:hanging="360"/>
      </w:pPr>
    </w:lvl>
    <w:lvl w:ilvl="1" w:tplc="4866C134">
      <w:start w:val="1"/>
      <w:numFmt w:val="lowerLetter"/>
      <w:lvlText w:val="%2."/>
      <w:lvlJc w:val="left"/>
      <w:pPr>
        <w:ind w:left="1440" w:hanging="360"/>
      </w:pPr>
    </w:lvl>
    <w:lvl w:ilvl="2" w:tplc="99E2EAFA">
      <w:start w:val="1"/>
      <w:numFmt w:val="lowerRoman"/>
      <w:lvlText w:val="%3."/>
      <w:lvlJc w:val="right"/>
      <w:pPr>
        <w:ind w:left="2160" w:hanging="180"/>
      </w:pPr>
    </w:lvl>
    <w:lvl w:ilvl="3" w:tplc="1C34402A">
      <w:start w:val="1"/>
      <w:numFmt w:val="decimal"/>
      <w:lvlText w:val="%4."/>
      <w:lvlJc w:val="left"/>
      <w:pPr>
        <w:ind w:left="2880" w:hanging="360"/>
      </w:pPr>
    </w:lvl>
    <w:lvl w:ilvl="4" w:tplc="0158EFA2">
      <w:start w:val="1"/>
      <w:numFmt w:val="lowerLetter"/>
      <w:lvlText w:val="%5."/>
      <w:lvlJc w:val="left"/>
      <w:pPr>
        <w:ind w:left="3600" w:hanging="360"/>
      </w:pPr>
    </w:lvl>
    <w:lvl w:ilvl="5" w:tplc="B644D048">
      <w:start w:val="1"/>
      <w:numFmt w:val="lowerRoman"/>
      <w:lvlText w:val="%6."/>
      <w:lvlJc w:val="right"/>
      <w:pPr>
        <w:ind w:left="4320" w:hanging="180"/>
      </w:pPr>
    </w:lvl>
    <w:lvl w:ilvl="6" w:tplc="12B4C036">
      <w:start w:val="1"/>
      <w:numFmt w:val="decimal"/>
      <w:lvlText w:val="%7."/>
      <w:lvlJc w:val="left"/>
      <w:pPr>
        <w:ind w:left="5040" w:hanging="360"/>
      </w:pPr>
    </w:lvl>
    <w:lvl w:ilvl="7" w:tplc="7892F096">
      <w:start w:val="1"/>
      <w:numFmt w:val="lowerLetter"/>
      <w:lvlText w:val="%8."/>
      <w:lvlJc w:val="left"/>
      <w:pPr>
        <w:ind w:left="5760" w:hanging="360"/>
      </w:pPr>
    </w:lvl>
    <w:lvl w:ilvl="8" w:tplc="4672D8E0">
      <w:start w:val="1"/>
      <w:numFmt w:val="lowerRoman"/>
      <w:lvlText w:val="%9."/>
      <w:lvlJc w:val="right"/>
      <w:pPr>
        <w:ind w:left="6480" w:hanging="180"/>
      </w:pPr>
    </w:lvl>
  </w:abstractNum>
  <w:abstractNum w:abstractNumId="5" w15:restartNumberingAfterBreak="0">
    <w:nsid w:val="0BF203F0"/>
    <w:multiLevelType w:val="hybridMultilevel"/>
    <w:tmpl w:val="83E8F850"/>
    <w:lvl w:ilvl="0" w:tplc="0C090001">
      <w:start w:val="1"/>
      <w:numFmt w:val="bullet"/>
      <w:lvlText w:val=""/>
      <w:lvlJc w:val="left"/>
      <w:pPr>
        <w:ind w:left="1145" w:hanging="360"/>
      </w:pPr>
      <w:rPr>
        <w:rFonts w:ascii="Symbol" w:hAnsi="Symbol" w:hint="default"/>
      </w:rPr>
    </w:lvl>
    <w:lvl w:ilvl="1" w:tplc="0C090001">
      <w:start w:val="1"/>
      <w:numFmt w:val="bullet"/>
      <w:lvlText w:val=""/>
      <w:lvlJc w:val="left"/>
      <w:pPr>
        <w:ind w:left="1865" w:hanging="360"/>
      </w:pPr>
      <w:rPr>
        <w:rFonts w:ascii="Symbol" w:hAnsi="Symbol" w:hint="default"/>
      </w:rPr>
    </w:lvl>
    <w:lvl w:ilvl="2" w:tplc="0C090005">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0C5830BC"/>
    <w:multiLevelType w:val="hybridMultilevel"/>
    <w:tmpl w:val="8714AB24"/>
    <w:lvl w:ilvl="0" w:tplc="FFFFFFFF">
      <w:start w:val="1"/>
      <w:numFmt w:val="bullet"/>
      <w:lvlText w:val=""/>
      <w:lvlJc w:val="left"/>
      <w:pPr>
        <w:ind w:left="1152" w:hanging="360"/>
      </w:pPr>
      <w:rPr>
        <w:rFonts w:ascii="Symbol" w:hAnsi="Symbol" w:hint="default"/>
      </w:rPr>
    </w:lvl>
    <w:lvl w:ilvl="1" w:tplc="0C09000F">
      <w:start w:val="1"/>
      <w:numFmt w:val="decimal"/>
      <w:lvlText w:val="%2."/>
      <w:lvlJc w:val="left"/>
      <w:pPr>
        <w:ind w:left="1440" w:hanging="360"/>
      </w:pPr>
    </w:lvl>
    <w:lvl w:ilvl="2" w:tplc="FFFFFFFF">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0DC45D3D"/>
    <w:multiLevelType w:val="hybridMultilevel"/>
    <w:tmpl w:val="5044A14C"/>
    <w:lvl w:ilvl="0" w:tplc="0C090001">
      <w:start w:val="1"/>
      <w:numFmt w:val="bullet"/>
      <w:lvlText w:val=""/>
      <w:lvlJc w:val="left"/>
      <w:pPr>
        <w:ind w:left="1721" w:hanging="360"/>
      </w:pPr>
      <w:rPr>
        <w:rFonts w:ascii="Symbol" w:hAnsi="Symbol" w:hint="default"/>
      </w:rPr>
    </w:lvl>
    <w:lvl w:ilvl="1" w:tplc="0C090003" w:tentative="1">
      <w:start w:val="1"/>
      <w:numFmt w:val="bullet"/>
      <w:lvlText w:val="o"/>
      <w:lvlJc w:val="left"/>
      <w:pPr>
        <w:ind w:left="2441" w:hanging="360"/>
      </w:pPr>
      <w:rPr>
        <w:rFonts w:ascii="Courier New" w:hAnsi="Courier New" w:cs="Courier New" w:hint="default"/>
      </w:rPr>
    </w:lvl>
    <w:lvl w:ilvl="2" w:tplc="0C090005" w:tentative="1">
      <w:start w:val="1"/>
      <w:numFmt w:val="bullet"/>
      <w:lvlText w:val=""/>
      <w:lvlJc w:val="left"/>
      <w:pPr>
        <w:ind w:left="3161" w:hanging="360"/>
      </w:pPr>
      <w:rPr>
        <w:rFonts w:ascii="Wingdings" w:hAnsi="Wingdings" w:hint="default"/>
      </w:rPr>
    </w:lvl>
    <w:lvl w:ilvl="3" w:tplc="0C090001" w:tentative="1">
      <w:start w:val="1"/>
      <w:numFmt w:val="bullet"/>
      <w:lvlText w:val=""/>
      <w:lvlJc w:val="left"/>
      <w:pPr>
        <w:ind w:left="3881" w:hanging="360"/>
      </w:pPr>
      <w:rPr>
        <w:rFonts w:ascii="Symbol" w:hAnsi="Symbol" w:hint="default"/>
      </w:rPr>
    </w:lvl>
    <w:lvl w:ilvl="4" w:tplc="0C090003" w:tentative="1">
      <w:start w:val="1"/>
      <w:numFmt w:val="bullet"/>
      <w:lvlText w:val="o"/>
      <w:lvlJc w:val="left"/>
      <w:pPr>
        <w:ind w:left="4601" w:hanging="360"/>
      </w:pPr>
      <w:rPr>
        <w:rFonts w:ascii="Courier New" w:hAnsi="Courier New" w:cs="Courier New" w:hint="default"/>
      </w:rPr>
    </w:lvl>
    <w:lvl w:ilvl="5" w:tplc="0C090005" w:tentative="1">
      <w:start w:val="1"/>
      <w:numFmt w:val="bullet"/>
      <w:lvlText w:val=""/>
      <w:lvlJc w:val="left"/>
      <w:pPr>
        <w:ind w:left="5321" w:hanging="360"/>
      </w:pPr>
      <w:rPr>
        <w:rFonts w:ascii="Wingdings" w:hAnsi="Wingdings" w:hint="default"/>
      </w:rPr>
    </w:lvl>
    <w:lvl w:ilvl="6" w:tplc="0C090001" w:tentative="1">
      <w:start w:val="1"/>
      <w:numFmt w:val="bullet"/>
      <w:lvlText w:val=""/>
      <w:lvlJc w:val="left"/>
      <w:pPr>
        <w:ind w:left="6041" w:hanging="360"/>
      </w:pPr>
      <w:rPr>
        <w:rFonts w:ascii="Symbol" w:hAnsi="Symbol" w:hint="default"/>
      </w:rPr>
    </w:lvl>
    <w:lvl w:ilvl="7" w:tplc="0C090003" w:tentative="1">
      <w:start w:val="1"/>
      <w:numFmt w:val="bullet"/>
      <w:lvlText w:val="o"/>
      <w:lvlJc w:val="left"/>
      <w:pPr>
        <w:ind w:left="6761" w:hanging="360"/>
      </w:pPr>
      <w:rPr>
        <w:rFonts w:ascii="Courier New" w:hAnsi="Courier New" w:cs="Courier New" w:hint="default"/>
      </w:rPr>
    </w:lvl>
    <w:lvl w:ilvl="8" w:tplc="0C090005" w:tentative="1">
      <w:start w:val="1"/>
      <w:numFmt w:val="bullet"/>
      <w:lvlText w:val=""/>
      <w:lvlJc w:val="left"/>
      <w:pPr>
        <w:ind w:left="7481" w:hanging="360"/>
      </w:pPr>
      <w:rPr>
        <w:rFonts w:ascii="Wingdings" w:hAnsi="Wingdings" w:hint="default"/>
      </w:rPr>
    </w:lvl>
  </w:abstractNum>
  <w:abstractNum w:abstractNumId="8" w15:restartNumberingAfterBreak="0">
    <w:nsid w:val="136D6952"/>
    <w:multiLevelType w:val="hybridMultilevel"/>
    <w:tmpl w:val="5B1A6C02"/>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9" w15:restartNumberingAfterBreak="0">
    <w:nsid w:val="186F0EA1"/>
    <w:multiLevelType w:val="hybridMultilevel"/>
    <w:tmpl w:val="39BEBA5E"/>
    <w:lvl w:ilvl="0" w:tplc="FFFFFFFF">
      <w:start w:val="1"/>
      <w:numFmt w:val="bullet"/>
      <w:lvlText w:val=""/>
      <w:lvlJc w:val="left"/>
      <w:pPr>
        <w:ind w:left="1152" w:hanging="360"/>
      </w:pPr>
      <w:rPr>
        <w:rFonts w:ascii="Symbol" w:hAnsi="Symbol" w:hint="default"/>
      </w:rPr>
    </w:lvl>
    <w:lvl w:ilvl="1" w:tplc="0C09000F">
      <w:start w:val="1"/>
      <w:numFmt w:val="decimal"/>
      <w:lvlText w:val="%2."/>
      <w:lvlJc w:val="left"/>
      <w:pPr>
        <w:ind w:left="1440" w:hanging="360"/>
      </w:pPr>
    </w:lvl>
    <w:lvl w:ilvl="2" w:tplc="FFFFFFFF">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0" w15:restartNumberingAfterBreak="0">
    <w:nsid w:val="23E2C2C3"/>
    <w:multiLevelType w:val="hybridMultilevel"/>
    <w:tmpl w:val="C0BEDC22"/>
    <w:lvl w:ilvl="0" w:tplc="C420AECA">
      <w:start w:val="1"/>
      <w:numFmt w:val="decimal"/>
      <w:lvlText w:val="%1."/>
      <w:lvlJc w:val="left"/>
      <w:pPr>
        <w:ind w:left="720" w:hanging="360"/>
      </w:pPr>
    </w:lvl>
    <w:lvl w:ilvl="1" w:tplc="1CE85A00">
      <w:start w:val="1"/>
      <w:numFmt w:val="lowerLetter"/>
      <w:lvlText w:val="%2."/>
      <w:lvlJc w:val="left"/>
      <w:pPr>
        <w:ind w:left="1440" w:hanging="360"/>
      </w:pPr>
    </w:lvl>
    <w:lvl w:ilvl="2" w:tplc="3FA2BF48">
      <w:start w:val="1"/>
      <w:numFmt w:val="lowerRoman"/>
      <w:lvlText w:val="%3."/>
      <w:lvlJc w:val="right"/>
      <w:pPr>
        <w:ind w:left="2160" w:hanging="180"/>
      </w:pPr>
    </w:lvl>
    <w:lvl w:ilvl="3" w:tplc="C65C2A06">
      <w:start w:val="1"/>
      <w:numFmt w:val="decimal"/>
      <w:lvlText w:val="%4."/>
      <w:lvlJc w:val="left"/>
      <w:pPr>
        <w:ind w:left="2880" w:hanging="360"/>
      </w:pPr>
    </w:lvl>
    <w:lvl w:ilvl="4" w:tplc="8E526FFC">
      <w:start w:val="1"/>
      <w:numFmt w:val="lowerLetter"/>
      <w:lvlText w:val="%5."/>
      <w:lvlJc w:val="left"/>
      <w:pPr>
        <w:ind w:left="3600" w:hanging="360"/>
      </w:pPr>
    </w:lvl>
    <w:lvl w:ilvl="5" w:tplc="8B3C2808">
      <w:start w:val="1"/>
      <w:numFmt w:val="lowerRoman"/>
      <w:lvlText w:val="%6."/>
      <w:lvlJc w:val="right"/>
      <w:pPr>
        <w:ind w:left="4320" w:hanging="180"/>
      </w:pPr>
    </w:lvl>
    <w:lvl w:ilvl="6" w:tplc="49909DE2">
      <w:start w:val="1"/>
      <w:numFmt w:val="decimal"/>
      <w:lvlText w:val="%7."/>
      <w:lvlJc w:val="left"/>
      <w:pPr>
        <w:ind w:left="5040" w:hanging="360"/>
      </w:pPr>
    </w:lvl>
    <w:lvl w:ilvl="7" w:tplc="9550A1F2">
      <w:start w:val="1"/>
      <w:numFmt w:val="lowerLetter"/>
      <w:lvlText w:val="%8."/>
      <w:lvlJc w:val="left"/>
      <w:pPr>
        <w:ind w:left="5760" w:hanging="360"/>
      </w:pPr>
    </w:lvl>
    <w:lvl w:ilvl="8" w:tplc="4680FDF8">
      <w:start w:val="1"/>
      <w:numFmt w:val="lowerRoman"/>
      <w:lvlText w:val="%9."/>
      <w:lvlJc w:val="right"/>
      <w:pPr>
        <w:ind w:left="6480" w:hanging="180"/>
      </w:pPr>
    </w:lvl>
  </w:abstractNum>
  <w:abstractNum w:abstractNumId="11" w15:restartNumberingAfterBreak="0">
    <w:nsid w:val="26B52259"/>
    <w:multiLevelType w:val="multilevel"/>
    <w:tmpl w:val="D1DC5CF8"/>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b w:val="0"/>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BEDA1C2"/>
    <w:multiLevelType w:val="hybridMultilevel"/>
    <w:tmpl w:val="FFFFFFFF"/>
    <w:lvl w:ilvl="0" w:tplc="79F079BC">
      <w:start w:val="1"/>
      <w:numFmt w:val="bullet"/>
      <w:lvlText w:val=""/>
      <w:lvlJc w:val="left"/>
      <w:pPr>
        <w:ind w:left="720" w:hanging="360"/>
      </w:pPr>
      <w:rPr>
        <w:rFonts w:ascii="Symbol" w:hAnsi="Symbol" w:hint="default"/>
      </w:rPr>
    </w:lvl>
    <w:lvl w:ilvl="1" w:tplc="89F63B08">
      <w:start w:val="1"/>
      <w:numFmt w:val="bullet"/>
      <w:lvlText w:val="o"/>
      <w:lvlJc w:val="left"/>
      <w:pPr>
        <w:ind w:left="1440" w:hanging="360"/>
      </w:pPr>
      <w:rPr>
        <w:rFonts w:ascii="Courier New" w:hAnsi="Courier New" w:hint="default"/>
      </w:rPr>
    </w:lvl>
    <w:lvl w:ilvl="2" w:tplc="11D8FD64">
      <w:start w:val="1"/>
      <w:numFmt w:val="bullet"/>
      <w:lvlText w:val=""/>
      <w:lvlJc w:val="left"/>
      <w:pPr>
        <w:ind w:left="2160" w:hanging="360"/>
      </w:pPr>
      <w:rPr>
        <w:rFonts w:ascii="Wingdings" w:hAnsi="Wingdings" w:hint="default"/>
      </w:rPr>
    </w:lvl>
    <w:lvl w:ilvl="3" w:tplc="8C7C1A1A">
      <w:start w:val="1"/>
      <w:numFmt w:val="bullet"/>
      <w:lvlText w:val=""/>
      <w:lvlJc w:val="left"/>
      <w:pPr>
        <w:ind w:left="2880" w:hanging="360"/>
      </w:pPr>
      <w:rPr>
        <w:rFonts w:ascii="Symbol" w:hAnsi="Symbol" w:hint="default"/>
      </w:rPr>
    </w:lvl>
    <w:lvl w:ilvl="4" w:tplc="BF548B82">
      <w:start w:val="1"/>
      <w:numFmt w:val="bullet"/>
      <w:lvlText w:val="o"/>
      <w:lvlJc w:val="left"/>
      <w:pPr>
        <w:ind w:left="3600" w:hanging="360"/>
      </w:pPr>
      <w:rPr>
        <w:rFonts w:ascii="Courier New" w:hAnsi="Courier New" w:hint="default"/>
      </w:rPr>
    </w:lvl>
    <w:lvl w:ilvl="5" w:tplc="86E6BC32">
      <w:start w:val="1"/>
      <w:numFmt w:val="bullet"/>
      <w:lvlText w:val=""/>
      <w:lvlJc w:val="left"/>
      <w:pPr>
        <w:ind w:left="4320" w:hanging="360"/>
      </w:pPr>
      <w:rPr>
        <w:rFonts w:ascii="Wingdings" w:hAnsi="Wingdings" w:hint="default"/>
      </w:rPr>
    </w:lvl>
    <w:lvl w:ilvl="6" w:tplc="51BC2814">
      <w:start w:val="1"/>
      <w:numFmt w:val="bullet"/>
      <w:lvlText w:val=""/>
      <w:lvlJc w:val="left"/>
      <w:pPr>
        <w:ind w:left="5040" w:hanging="360"/>
      </w:pPr>
      <w:rPr>
        <w:rFonts w:ascii="Symbol" w:hAnsi="Symbol" w:hint="default"/>
      </w:rPr>
    </w:lvl>
    <w:lvl w:ilvl="7" w:tplc="0EFAD66A">
      <w:start w:val="1"/>
      <w:numFmt w:val="bullet"/>
      <w:lvlText w:val="o"/>
      <w:lvlJc w:val="left"/>
      <w:pPr>
        <w:ind w:left="5760" w:hanging="360"/>
      </w:pPr>
      <w:rPr>
        <w:rFonts w:ascii="Courier New" w:hAnsi="Courier New" w:hint="default"/>
      </w:rPr>
    </w:lvl>
    <w:lvl w:ilvl="8" w:tplc="3A82109A">
      <w:start w:val="1"/>
      <w:numFmt w:val="bullet"/>
      <w:lvlText w:val=""/>
      <w:lvlJc w:val="left"/>
      <w:pPr>
        <w:ind w:left="6480" w:hanging="360"/>
      </w:pPr>
      <w:rPr>
        <w:rFonts w:ascii="Wingdings" w:hAnsi="Wingdings" w:hint="default"/>
      </w:rPr>
    </w:lvl>
  </w:abstractNum>
  <w:abstractNum w:abstractNumId="13" w15:restartNumberingAfterBreak="0">
    <w:nsid w:val="3BCB171A"/>
    <w:multiLevelType w:val="hybridMultilevel"/>
    <w:tmpl w:val="EE1C3256"/>
    <w:lvl w:ilvl="0" w:tplc="0C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F9A482E"/>
    <w:multiLevelType w:val="hybridMultilevel"/>
    <w:tmpl w:val="24D8C8C4"/>
    <w:lvl w:ilvl="0" w:tplc="0C090001">
      <w:start w:val="1"/>
      <w:numFmt w:val="bullet"/>
      <w:lvlText w:val=""/>
      <w:lvlJc w:val="left"/>
      <w:pPr>
        <w:ind w:left="1152"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5" w15:restartNumberingAfterBreak="0">
    <w:nsid w:val="44DEED8E"/>
    <w:multiLevelType w:val="hybridMultilevel"/>
    <w:tmpl w:val="E3C80C70"/>
    <w:lvl w:ilvl="0" w:tplc="5ECAC91E">
      <w:start w:val="1"/>
      <w:numFmt w:val="decimal"/>
      <w:lvlText w:val="%1."/>
      <w:lvlJc w:val="left"/>
      <w:pPr>
        <w:ind w:left="720" w:hanging="360"/>
      </w:pPr>
    </w:lvl>
    <w:lvl w:ilvl="1" w:tplc="1ACA0748">
      <w:start w:val="1"/>
      <w:numFmt w:val="lowerLetter"/>
      <w:lvlText w:val="%2."/>
      <w:lvlJc w:val="left"/>
      <w:pPr>
        <w:ind w:left="1440" w:hanging="360"/>
      </w:pPr>
    </w:lvl>
    <w:lvl w:ilvl="2" w:tplc="BF28D798">
      <w:start w:val="1"/>
      <w:numFmt w:val="lowerRoman"/>
      <w:lvlText w:val="%3."/>
      <w:lvlJc w:val="right"/>
      <w:pPr>
        <w:ind w:left="2160" w:hanging="180"/>
      </w:pPr>
    </w:lvl>
    <w:lvl w:ilvl="3" w:tplc="6F8CE7D6">
      <w:start w:val="1"/>
      <w:numFmt w:val="decimal"/>
      <w:lvlText w:val="%4."/>
      <w:lvlJc w:val="left"/>
      <w:pPr>
        <w:ind w:left="2880" w:hanging="360"/>
      </w:pPr>
    </w:lvl>
    <w:lvl w:ilvl="4" w:tplc="896EA08E">
      <w:start w:val="1"/>
      <w:numFmt w:val="lowerLetter"/>
      <w:lvlText w:val="%5."/>
      <w:lvlJc w:val="left"/>
      <w:pPr>
        <w:ind w:left="3600" w:hanging="360"/>
      </w:pPr>
    </w:lvl>
    <w:lvl w:ilvl="5" w:tplc="F1FCF64A">
      <w:start w:val="1"/>
      <w:numFmt w:val="lowerRoman"/>
      <w:lvlText w:val="%6."/>
      <w:lvlJc w:val="right"/>
      <w:pPr>
        <w:ind w:left="4320" w:hanging="180"/>
      </w:pPr>
    </w:lvl>
    <w:lvl w:ilvl="6" w:tplc="303CC202">
      <w:start w:val="1"/>
      <w:numFmt w:val="decimal"/>
      <w:lvlText w:val="%7."/>
      <w:lvlJc w:val="left"/>
      <w:pPr>
        <w:ind w:left="5040" w:hanging="360"/>
      </w:pPr>
    </w:lvl>
    <w:lvl w:ilvl="7" w:tplc="51F47D88">
      <w:start w:val="1"/>
      <w:numFmt w:val="lowerLetter"/>
      <w:lvlText w:val="%8."/>
      <w:lvlJc w:val="left"/>
      <w:pPr>
        <w:ind w:left="5760" w:hanging="360"/>
      </w:pPr>
    </w:lvl>
    <w:lvl w:ilvl="8" w:tplc="6A98DB6C">
      <w:start w:val="1"/>
      <w:numFmt w:val="lowerRoman"/>
      <w:lvlText w:val="%9."/>
      <w:lvlJc w:val="right"/>
      <w:pPr>
        <w:ind w:left="6480" w:hanging="180"/>
      </w:pPr>
    </w:lvl>
  </w:abstractNum>
  <w:abstractNum w:abstractNumId="16" w15:restartNumberingAfterBreak="0">
    <w:nsid w:val="4B314CFB"/>
    <w:multiLevelType w:val="hybridMultilevel"/>
    <w:tmpl w:val="E94CA794"/>
    <w:lvl w:ilvl="0" w:tplc="0C090001">
      <w:start w:val="1"/>
      <w:numFmt w:val="bullet"/>
      <w:lvlText w:val=""/>
      <w:lvlJc w:val="left"/>
      <w:pPr>
        <w:ind w:left="1721" w:hanging="360"/>
      </w:pPr>
      <w:rPr>
        <w:rFonts w:ascii="Symbol" w:hAnsi="Symbol" w:hint="default"/>
      </w:rPr>
    </w:lvl>
    <w:lvl w:ilvl="1" w:tplc="0C090003" w:tentative="1">
      <w:start w:val="1"/>
      <w:numFmt w:val="bullet"/>
      <w:lvlText w:val="o"/>
      <w:lvlJc w:val="left"/>
      <w:pPr>
        <w:ind w:left="2441" w:hanging="360"/>
      </w:pPr>
      <w:rPr>
        <w:rFonts w:ascii="Courier New" w:hAnsi="Courier New" w:cs="Courier New" w:hint="default"/>
      </w:rPr>
    </w:lvl>
    <w:lvl w:ilvl="2" w:tplc="0C090005" w:tentative="1">
      <w:start w:val="1"/>
      <w:numFmt w:val="bullet"/>
      <w:lvlText w:val=""/>
      <w:lvlJc w:val="left"/>
      <w:pPr>
        <w:ind w:left="3161" w:hanging="360"/>
      </w:pPr>
      <w:rPr>
        <w:rFonts w:ascii="Wingdings" w:hAnsi="Wingdings" w:hint="default"/>
      </w:rPr>
    </w:lvl>
    <w:lvl w:ilvl="3" w:tplc="0C090001" w:tentative="1">
      <w:start w:val="1"/>
      <w:numFmt w:val="bullet"/>
      <w:lvlText w:val=""/>
      <w:lvlJc w:val="left"/>
      <w:pPr>
        <w:ind w:left="3881" w:hanging="360"/>
      </w:pPr>
      <w:rPr>
        <w:rFonts w:ascii="Symbol" w:hAnsi="Symbol" w:hint="default"/>
      </w:rPr>
    </w:lvl>
    <w:lvl w:ilvl="4" w:tplc="0C090003" w:tentative="1">
      <w:start w:val="1"/>
      <w:numFmt w:val="bullet"/>
      <w:lvlText w:val="o"/>
      <w:lvlJc w:val="left"/>
      <w:pPr>
        <w:ind w:left="4601" w:hanging="360"/>
      </w:pPr>
      <w:rPr>
        <w:rFonts w:ascii="Courier New" w:hAnsi="Courier New" w:cs="Courier New" w:hint="default"/>
      </w:rPr>
    </w:lvl>
    <w:lvl w:ilvl="5" w:tplc="0C090005" w:tentative="1">
      <w:start w:val="1"/>
      <w:numFmt w:val="bullet"/>
      <w:lvlText w:val=""/>
      <w:lvlJc w:val="left"/>
      <w:pPr>
        <w:ind w:left="5321" w:hanging="360"/>
      </w:pPr>
      <w:rPr>
        <w:rFonts w:ascii="Wingdings" w:hAnsi="Wingdings" w:hint="default"/>
      </w:rPr>
    </w:lvl>
    <w:lvl w:ilvl="6" w:tplc="0C090001" w:tentative="1">
      <w:start w:val="1"/>
      <w:numFmt w:val="bullet"/>
      <w:lvlText w:val=""/>
      <w:lvlJc w:val="left"/>
      <w:pPr>
        <w:ind w:left="6041" w:hanging="360"/>
      </w:pPr>
      <w:rPr>
        <w:rFonts w:ascii="Symbol" w:hAnsi="Symbol" w:hint="default"/>
      </w:rPr>
    </w:lvl>
    <w:lvl w:ilvl="7" w:tplc="0C090003" w:tentative="1">
      <w:start w:val="1"/>
      <w:numFmt w:val="bullet"/>
      <w:lvlText w:val="o"/>
      <w:lvlJc w:val="left"/>
      <w:pPr>
        <w:ind w:left="6761" w:hanging="360"/>
      </w:pPr>
      <w:rPr>
        <w:rFonts w:ascii="Courier New" w:hAnsi="Courier New" w:cs="Courier New" w:hint="default"/>
      </w:rPr>
    </w:lvl>
    <w:lvl w:ilvl="8" w:tplc="0C090005" w:tentative="1">
      <w:start w:val="1"/>
      <w:numFmt w:val="bullet"/>
      <w:lvlText w:val=""/>
      <w:lvlJc w:val="left"/>
      <w:pPr>
        <w:ind w:left="7481" w:hanging="360"/>
      </w:pPr>
      <w:rPr>
        <w:rFonts w:ascii="Wingdings" w:hAnsi="Wingdings" w:hint="default"/>
      </w:rPr>
    </w:lvl>
  </w:abstractNum>
  <w:abstractNum w:abstractNumId="17" w15:restartNumberingAfterBreak="0">
    <w:nsid w:val="4D405E44"/>
    <w:multiLevelType w:val="hybridMultilevel"/>
    <w:tmpl w:val="1ECA85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00051D0"/>
    <w:multiLevelType w:val="hybridMultilevel"/>
    <w:tmpl w:val="FDF41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5D110E"/>
    <w:multiLevelType w:val="hybridMultilevel"/>
    <w:tmpl w:val="7E8EA50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36513DF"/>
    <w:multiLevelType w:val="hybridMultilevel"/>
    <w:tmpl w:val="28268AB0"/>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1" w15:restartNumberingAfterBreak="0">
    <w:nsid w:val="55F5EE43"/>
    <w:multiLevelType w:val="hybridMultilevel"/>
    <w:tmpl w:val="7E8EA50C"/>
    <w:lvl w:ilvl="0" w:tplc="683A1848">
      <w:start w:val="1"/>
      <w:numFmt w:val="decimal"/>
      <w:lvlText w:val="%1."/>
      <w:lvlJc w:val="left"/>
      <w:pPr>
        <w:ind w:left="720" w:hanging="360"/>
      </w:pPr>
    </w:lvl>
    <w:lvl w:ilvl="1" w:tplc="0C09000F">
      <w:start w:val="1"/>
      <w:numFmt w:val="decimal"/>
      <w:lvlText w:val="%2."/>
      <w:lvlJc w:val="left"/>
      <w:pPr>
        <w:ind w:left="1440" w:hanging="360"/>
      </w:pPr>
    </w:lvl>
    <w:lvl w:ilvl="2" w:tplc="5B4A7874">
      <w:start w:val="1"/>
      <w:numFmt w:val="lowerRoman"/>
      <w:lvlText w:val="%3."/>
      <w:lvlJc w:val="right"/>
      <w:pPr>
        <w:ind w:left="2160" w:hanging="180"/>
      </w:pPr>
    </w:lvl>
    <w:lvl w:ilvl="3" w:tplc="6E88CB9E">
      <w:start w:val="1"/>
      <w:numFmt w:val="decimal"/>
      <w:lvlText w:val="%4."/>
      <w:lvlJc w:val="left"/>
      <w:pPr>
        <w:ind w:left="2880" w:hanging="360"/>
      </w:pPr>
    </w:lvl>
    <w:lvl w:ilvl="4" w:tplc="F742683E">
      <w:start w:val="1"/>
      <w:numFmt w:val="lowerLetter"/>
      <w:lvlText w:val="%5."/>
      <w:lvlJc w:val="left"/>
      <w:pPr>
        <w:ind w:left="3600" w:hanging="360"/>
      </w:pPr>
    </w:lvl>
    <w:lvl w:ilvl="5" w:tplc="93BC1432">
      <w:start w:val="1"/>
      <w:numFmt w:val="lowerRoman"/>
      <w:lvlText w:val="%6."/>
      <w:lvlJc w:val="right"/>
      <w:pPr>
        <w:ind w:left="4320" w:hanging="180"/>
      </w:pPr>
    </w:lvl>
    <w:lvl w:ilvl="6" w:tplc="2ED4F0E2">
      <w:start w:val="1"/>
      <w:numFmt w:val="decimal"/>
      <w:lvlText w:val="%7."/>
      <w:lvlJc w:val="left"/>
      <w:pPr>
        <w:ind w:left="5040" w:hanging="360"/>
      </w:pPr>
    </w:lvl>
    <w:lvl w:ilvl="7" w:tplc="96D4CA12">
      <w:start w:val="1"/>
      <w:numFmt w:val="lowerLetter"/>
      <w:lvlText w:val="%8."/>
      <w:lvlJc w:val="left"/>
      <w:pPr>
        <w:ind w:left="5760" w:hanging="360"/>
      </w:pPr>
    </w:lvl>
    <w:lvl w:ilvl="8" w:tplc="CA689F0C">
      <w:start w:val="1"/>
      <w:numFmt w:val="lowerRoman"/>
      <w:lvlText w:val="%9."/>
      <w:lvlJc w:val="right"/>
      <w:pPr>
        <w:ind w:left="6480" w:hanging="180"/>
      </w:pPr>
    </w:lvl>
  </w:abstractNum>
  <w:abstractNum w:abstractNumId="22" w15:restartNumberingAfterBreak="0">
    <w:nsid w:val="58AE4EB0"/>
    <w:multiLevelType w:val="hybridMultilevel"/>
    <w:tmpl w:val="D9F88408"/>
    <w:lvl w:ilvl="0" w:tplc="0C090001">
      <w:start w:val="1"/>
      <w:numFmt w:val="bullet"/>
      <w:lvlText w:val=""/>
      <w:lvlJc w:val="left"/>
      <w:pPr>
        <w:ind w:left="1145" w:hanging="360"/>
      </w:pPr>
      <w:rPr>
        <w:rFonts w:ascii="Symbol" w:hAnsi="Symbol" w:hint="default"/>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3" w15:restartNumberingAfterBreak="0">
    <w:nsid w:val="5989332C"/>
    <w:multiLevelType w:val="hybridMultilevel"/>
    <w:tmpl w:val="DE1A2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C1FADC"/>
    <w:multiLevelType w:val="hybridMultilevel"/>
    <w:tmpl w:val="232CD4A8"/>
    <w:lvl w:ilvl="0" w:tplc="B8D40DA2">
      <w:start w:val="1"/>
      <w:numFmt w:val="decimal"/>
      <w:lvlText w:val="%1."/>
      <w:lvlJc w:val="left"/>
      <w:pPr>
        <w:ind w:left="720" w:hanging="360"/>
      </w:pPr>
    </w:lvl>
    <w:lvl w:ilvl="1" w:tplc="5796A3EA">
      <w:start w:val="1"/>
      <w:numFmt w:val="lowerLetter"/>
      <w:lvlText w:val="%2."/>
      <w:lvlJc w:val="left"/>
      <w:pPr>
        <w:ind w:left="1440" w:hanging="360"/>
      </w:pPr>
    </w:lvl>
    <w:lvl w:ilvl="2" w:tplc="BEA2F8A6">
      <w:start w:val="1"/>
      <w:numFmt w:val="lowerRoman"/>
      <w:lvlText w:val="%3."/>
      <w:lvlJc w:val="right"/>
      <w:pPr>
        <w:ind w:left="2160" w:hanging="180"/>
      </w:pPr>
    </w:lvl>
    <w:lvl w:ilvl="3" w:tplc="9594B874">
      <w:start w:val="1"/>
      <w:numFmt w:val="decimal"/>
      <w:lvlText w:val="%4."/>
      <w:lvlJc w:val="left"/>
      <w:pPr>
        <w:ind w:left="2880" w:hanging="360"/>
      </w:pPr>
    </w:lvl>
    <w:lvl w:ilvl="4" w:tplc="C3620912">
      <w:start w:val="1"/>
      <w:numFmt w:val="lowerLetter"/>
      <w:lvlText w:val="%5."/>
      <w:lvlJc w:val="left"/>
      <w:pPr>
        <w:ind w:left="3600" w:hanging="360"/>
      </w:pPr>
    </w:lvl>
    <w:lvl w:ilvl="5" w:tplc="524A5EA6">
      <w:start w:val="1"/>
      <w:numFmt w:val="lowerRoman"/>
      <w:lvlText w:val="%6."/>
      <w:lvlJc w:val="right"/>
      <w:pPr>
        <w:ind w:left="4320" w:hanging="180"/>
      </w:pPr>
    </w:lvl>
    <w:lvl w:ilvl="6" w:tplc="74881EDE">
      <w:start w:val="1"/>
      <w:numFmt w:val="decimal"/>
      <w:lvlText w:val="%7."/>
      <w:lvlJc w:val="left"/>
      <w:pPr>
        <w:ind w:left="5040" w:hanging="360"/>
      </w:pPr>
    </w:lvl>
    <w:lvl w:ilvl="7" w:tplc="A9CEC77E">
      <w:start w:val="1"/>
      <w:numFmt w:val="lowerLetter"/>
      <w:lvlText w:val="%8."/>
      <w:lvlJc w:val="left"/>
      <w:pPr>
        <w:ind w:left="5760" w:hanging="360"/>
      </w:pPr>
    </w:lvl>
    <w:lvl w:ilvl="8" w:tplc="AC98C5F4">
      <w:start w:val="1"/>
      <w:numFmt w:val="lowerRoman"/>
      <w:lvlText w:val="%9."/>
      <w:lvlJc w:val="right"/>
      <w:pPr>
        <w:ind w:left="6480" w:hanging="180"/>
      </w:pPr>
    </w:lvl>
  </w:abstractNum>
  <w:abstractNum w:abstractNumId="25" w15:restartNumberingAfterBreak="0">
    <w:nsid w:val="5DC81C4C"/>
    <w:multiLevelType w:val="hybridMultilevel"/>
    <w:tmpl w:val="A9F220B6"/>
    <w:lvl w:ilvl="0" w:tplc="E7845762">
      <w:start w:val="1"/>
      <w:numFmt w:val="bullet"/>
      <w:pStyle w:val="ListParagraph"/>
      <w:lvlText w:val=""/>
      <w:lvlJc w:val="left"/>
      <w:pPr>
        <w:ind w:left="1440" w:hanging="360"/>
      </w:pPr>
      <w:rPr>
        <w:rFonts w:ascii="Symbol" w:hAnsi="Symbol" w:hint="default"/>
        <w:u w:color="FF5800"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DB5B4F"/>
    <w:multiLevelType w:val="hybridMultilevel"/>
    <w:tmpl w:val="41B4F3B4"/>
    <w:lvl w:ilvl="0" w:tplc="FFFFFFFF">
      <w:start w:val="1"/>
      <w:numFmt w:val="bullet"/>
      <w:lvlText w:val=""/>
      <w:lvlJc w:val="left"/>
      <w:pPr>
        <w:ind w:left="1152" w:hanging="360"/>
      </w:pPr>
      <w:rPr>
        <w:rFonts w:ascii="Symbol" w:hAnsi="Symbol" w:hint="default"/>
      </w:rPr>
    </w:lvl>
    <w:lvl w:ilvl="1" w:tplc="0C09000F">
      <w:start w:val="1"/>
      <w:numFmt w:val="decimal"/>
      <w:lvlText w:val="%2."/>
      <w:lvlJc w:val="left"/>
      <w:pPr>
        <w:ind w:left="1440" w:hanging="360"/>
      </w:pPr>
    </w:lvl>
    <w:lvl w:ilvl="2" w:tplc="FFFFFFFF">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7" w15:restartNumberingAfterBreak="0">
    <w:nsid w:val="5FDD696B"/>
    <w:multiLevelType w:val="hybridMultilevel"/>
    <w:tmpl w:val="D580129E"/>
    <w:lvl w:ilvl="0" w:tplc="0C090001">
      <w:start w:val="1"/>
      <w:numFmt w:val="bullet"/>
      <w:lvlText w:val=""/>
      <w:lvlJc w:val="left"/>
      <w:pPr>
        <w:ind w:left="1145" w:hanging="360"/>
      </w:pPr>
      <w:rPr>
        <w:rFonts w:ascii="Symbol" w:hAnsi="Symbol" w:hint="default"/>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8" w15:restartNumberingAfterBreak="0">
    <w:nsid w:val="60002ACC"/>
    <w:multiLevelType w:val="hybridMultilevel"/>
    <w:tmpl w:val="FD789CD4"/>
    <w:lvl w:ilvl="0" w:tplc="0C090001">
      <w:start w:val="1"/>
      <w:numFmt w:val="bullet"/>
      <w:lvlText w:val=""/>
      <w:lvlJc w:val="left"/>
      <w:pPr>
        <w:ind w:left="1721" w:hanging="360"/>
      </w:pPr>
      <w:rPr>
        <w:rFonts w:ascii="Symbol" w:hAnsi="Symbol" w:hint="default"/>
      </w:rPr>
    </w:lvl>
    <w:lvl w:ilvl="1" w:tplc="0C090003" w:tentative="1">
      <w:start w:val="1"/>
      <w:numFmt w:val="bullet"/>
      <w:lvlText w:val="o"/>
      <w:lvlJc w:val="left"/>
      <w:pPr>
        <w:ind w:left="2441" w:hanging="360"/>
      </w:pPr>
      <w:rPr>
        <w:rFonts w:ascii="Courier New" w:hAnsi="Courier New" w:cs="Courier New" w:hint="default"/>
      </w:rPr>
    </w:lvl>
    <w:lvl w:ilvl="2" w:tplc="0C090005" w:tentative="1">
      <w:start w:val="1"/>
      <w:numFmt w:val="bullet"/>
      <w:lvlText w:val=""/>
      <w:lvlJc w:val="left"/>
      <w:pPr>
        <w:ind w:left="3161" w:hanging="360"/>
      </w:pPr>
      <w:rPr>
        <w:rFonts w:ascii="Wingdings" w:hAnsi="Wingdings" w:hint="default"/>
      </w:rPr>
    </w:lvl>
    <w:lvl w:ilvl="3" w:tplc="0C090001" w:tentative="1">
      <w:start w:val="1"/>
      <w:numFmt w:val="bullet"/>
      <w:lvlText w:val=""/>
      <w:lvlJc w:val="left"/>
      <w:pPr>
        <w:ind w:left="3881" w:hanging="360"/>
      </w:pPr>
      <w:rPr>
        <w:rFonts w:ascii="Symbol" w:hAnsi="Symbol" w:hint="default"/>
      </w:rPr>
    </w:lvl>
    <w:lvl w:ilvl="4" w:tplc="0C090003" w:tentative="1">
      <w:start w:val="1"/>
      <w:numFmt w:val="bullet"/>
      <w:lvlText w:val="o"/>
      <w:lvlJc w:val="left"/>
      <w:pPr>
        <w:ind w:left="4601" w:hanging="360"/>
      </w:pPr>
      <w:rPr>
        <w:rFonts w:ascii="Courier New" w:hAnsi="Courier New" w:cs="Courier New" w:hint="default"/>
      </w:rPr>
    </w:lvl>
    <w:lvl w:ilvl="5" w:tplc="0C090005" w:tentative="1">
      <w:start w:val="1"/>
      <w:numFmt w:val="bullet"/>
      <w:lvlText w:val=""/>
      <w:lvlJc w:val="left"/>
      <w:pPr>
        <w:ind w:left="5321" w:hanging="360"/>
      </w:pPr>
      <w:rPr>
        <w:rFonts w:ascii="Wingdings" w:hAnsi="Wingdings" w:hint="default"/>
      </w:rPr>
    </w:lvl>
    <w:lvl w:ilvl="6" w:tplc="0C090001" w:tentative="1">
      <w:start w:val="1"/>
      <w:numFmt w:val="bullet"/>
      <w:lvlText w:val=""/>
      <w:lvlJc w:val="left"/>
      <w:pPr>
        <w:ind w:left="6041" w:hanging="360"/>
      </w:pPr>
      <w:rPr>
        <w:rFonts w:ascii="Symbol" w:hAnsi="Symbol" w:hint="default"/>
      </w:rPr>
    </w:lvl>
    <w:lvl w:ilvl="7" w:tplc="0C090003" w:tentative="1">
      <w:start w:val="1"/>
      <w:numFmt w:val="bullet"/>
      <w:lvlText w:val="o"/>
      <w:lvlJc w:val="left"/>
      <w:pPr>
        <w:ind w:left="6761" w:hanging="360"/>
      </w:pPr>
      <w:rPr>
        <w:rFonts w:ascii="Courier New" w:hAnsi="Courier New" w:cs="Courier New" w:hint="default"/>
      </w:rPr>
    </w:lvl>
    <w:lvl w:ilvl="8" w:tplc="0C090005" w:tentative="1">
      <w:start w:val="1"/>
      <w:numFmt w:val="bullet"/>
      <w:lvlText w:val=""/>
      <w:lvlJc w:val="left"/>
      <w:pPr>
        <w:ind w:left="7481" w:hanging="360"/>
      </w:pPr>
      <w:rPr>
        <w:rFonts w:ascii="Wingdings" w:hAnsi="Wingdings" w:hint="default"/>
      </w:rPr>
    </w:lvl>
  </w:abstractNum>
  <w:abstractNum w:abstractNumId="29" w15:restartNumberingAfterBreak="0">
    <w:nsid w:val="63BB5317"/>
    <w:multiLevelType w:val="hybridMultilevel"/>
    <w:tmpl w:val="08723EE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6A5DA0"/>
    <w:multiLevelType w:val="hybridMultilevel"/>
    <w:tmpl w:val="04102C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0DB3EF2"/>
    <w:multiLevelType w:val="hybridMultilevel"/>
    <w:tmpl w:val="2E12F3E8"/>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32" w15:restartNumberingAfterBreak="0">
    <w:nsid w:val="75476644"/>
    <w:multiLevelType w:val="hybridMultilevel"/>
    <w:tmpl w:val="0D6AF4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A893A90"/>
    <w:multiLevelType w:val="hybridMultilevel"/>
    <w:tmpl w:val="36A22E62"/>
    <w:lvl w:ilvl="0" w:tplc="0C090001">
      <w:start w:val="1"/>
      <w:numFmt w:val="bullet"/>
      <w:lvlText w:val=""/>
      <w:lvlJc w:val="left"/>
      <w:pPr>
        <w:ind w:left="1152" w:hanging="360"/>
      </w:pPr>
      <w:rPr>
        <w:rFonts w:ascii="Symbol" w:hAnsi="Symbol" w:hint="default"/>
      </w:rPr>
    </w:lvl>
    <w:lvl w:ilvl="1" w:tplc="0C090001">
      <w:start w:val="1"/>
      <w:numFmt w:val="bullet"/>
      <w:lvlText w:val=""/>
      <w:lvlJc w:val="left"/>
      <w:pPr>
        <w:ind w:left="1872" w:hanging="360"/>
      </w:pPr>
      <w:rPr>
        <w:rFonts w:ascii="Symbol" w:hAnsi="Symbol"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num w:numId="1" w16cid:durableId="2000380226">
    <w:abstractNumId w:val="4"/>
  </w:num>
  <w:num w:numId="2" w16cid:durableId="2063361084">
    <w:abstractNumId w:val="10"/>
  </w:num>
  <w:num w:numId="3" w16cid:durableId="303782092">
    <w:abstractNumId w:val="15"/>
  </w:num>
  <w:num w:numId="4" w16cid:durableId="2099474984">
    <w:abstractNumId w:val="24"/>
  </w:num>
  <w:num w:numId="5" w16cid:durableId="451636789">
    <w:abstractNumId w:val="21"/>
  </w:num>
  <w:num w:numId="6" w16cid:durableId="2013943488">
    <w:abstractNumId w:val="11"/>
  </w:num>
  <w:num w:numId="7" w16cid:durableId="849761069">
    <w:abstractNumId w:val="25"/>
  </w:num>
  <w:num w:numId="8" w16cid:durableId="1530100383">
    <w:abstractNumId w:val="0"/>
  </w:num>
  <w:num w:numId="9" w16cid:durableId="981275576">
    <w:abstractNumId w:val="1"/>
  </w:num>
  <w:num w:numId="10" w16cid:durableId="2129277286">
    <w:abstractNumId w:val="23"/>
  </w:num>
  <w:num w:numId="11" w16cid:durableId="10182892">
    <w:abstractNumId w:val="5"/>
  </w:num>
  <w:num w:numId="12" w16cid:durableId="1927759621">
    <w:abstractNumId w:val="20"/>
  </w:num>
  <w:num w:numId="13" w16cid:durableId="1921216330">
    <w:abstractNumId w:val="14"/>
  </w:num>
  <w:num w:numId="14" w16cid:durableId="1609237728">
    <w:abstractNumId w:val="6"/>
  </w:num>
  <w:num w:numId="15" w16cid:durableId="1010335596">
    <w:abstractNumId w:val="26"/>
  </w:num>
  <w:num w:numId="16" w16cid:durableId="998191667">
    <w:abstractNumId w:val="33"/>
  </w:num>
  <w:num w:numId="17" w16cid:durableId="97263123">
    <w:abstractNumId w:val="32"/>
  </w:num>
  <w:num w:numId="18" w16cid:durableId="1875148752">
    <w:abstractNumId w:val="9"/>
  </w:num>
  <w:num w:numId="19" w16cid:durableId="411319343">
    <w:abstractNumId w:val="3"/>
  </w:num>
  <w:num w:numId="20" w16cid:durableId="792291531">
    <w:abstractNumId w:val="8"/>
  </w:num>
  <w:num w:numId="21" w16cid:durableId="1102995986">
    <w:abstractNumId w:val="12"/>
  </w:num>
  <w:num w:numId="22" w16cid:durableId="1876767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8831130">
    <w:abstractNumId w:val="18"/>
  </w:num>
  <w:num w:numId="24" w16cid:durableId="709108576">
    <w:abstractNumId w:val="30"/>
  </w:num>
  <w:num w:numId="25" w16cid:durableId="1773283007">
    <w:abstractNumId w:val="13"/>
  </w:num>
  <w:num w:numId="26" w16cid:durableId="7871594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2613068">
    <w:abstractNumId w:val="1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8285202">
    <w:abstractNumId w:val="19"/>
  </w:num>
  <w:num w:numId="29" w16cid:durableId="1982493215">
    <w:abstractNumId w:val="22"/>
  </w:num>
  <w:num w:numId="30" w16cid:durableId="878978356">
    <w:abstractNumId w:val="2"/>
  </w:num>
  <w:num w:numId="31" w16cid:durableId="2063022519">
    <w:abstractNumId w:val="29"/>
  </w:num>
  <w:num w:numId="32" w16cid:durableId="1605305871">
    <w:abstractNumId w:val="7"/>
  </w:num>
  <w:num w:numId="33" w16cid:durableId="698317867">
    <w:abstractNumId w:val="16"/>
  </w:num>
  <w:num w:numId="34" w16cid:durableId="1702584588">
    <w:abstractNumId w:val="28"/>
  </w:num>
  <w:num w:numId="35" w16cid:durableId="23362947">
    <w:abstractNumId w:val="17"/>
  </w:num>
  <w:num w:numId="36" w16cid:durableId="879632989">
    <w:abstractNumId w:val="31"/>
  </w:num>
  <w:num w:numId="37" w16cid:durableId="1975209214">
    <w:abstractNumId w:val="27"/>
  </w:num>
  <w:num w:numId="38" w16cid:durableId="659576515">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1t7AwMTYwMjQyNTJV0lEKTi0uzszPAykwqwUAjU6H3ywAAAA="/>
  </w:docVars>
  <w:rsids>
    <w:rsidRoot w:val="00F01B46"/>
    <w:rsid w:val="000000E2"/>
    <w:rsid w:val="000003BA"/>
    <w:rsid w:val="000006B7"/>
    <w:rsid w:val="000008B3"/>
    <w:rsid w:val="00000AA7"/>
    <w:rsid w:val="00000E6C"/>
    <w:rsid w:val="000010BE"/>
    <w:rsid w:val="000012AF"/>
    <w:rsid w:val="0000140F"/>
    <w:rsid w:val="00001561"/>
    <w:rsid w:val="00001595"/>
    <w:rsid w:val="0000165D"/>
    <w:rsid w:val="000016B7"/>
    <w:rsid w:val="00001920"/>
    <w:rsid w:val="0000196E"/>
    <w:rsid w:val="00001D48"/>
    <w:rsid w:val="00001E52"/>
    <w:rsid w:val="000020B4"/>
    <w:rsid w:val="00002223"/>
    <w:rsid w:val="000022FC"/>
    <w:rsid w:val="000023DF"/>
    <w:rsid w:val="0000253E"/>
    <w:rsid w:val="000025DC"/>
    <w:rsid w:val="000025E1"/>
    <w:rsid w:val="0000280D"/>
    <w:rsid w:val="000029D4"/>
    <w:rsid w:val="00002A4E"/>
    <w:rsid w:val="00002B04"/>
    <w:rsid w:val="00002C0C"/>
    <w:rsid w:val="00003016"/>
    <w:rsid w:val="000030A9"/>
    <w:rsid w:val="0000314D"/>
    <w:rsid w:val="0000356C"/>
    <w:rsid w:val="00003CE4"/>
    <w:rsid w:val="00003E11"/>
    <w:rsid w:val="0000467D"/>
    <w:rsid w:val="000046E4"/>
    <w:rsid w:val="00004844"/>
    <w:rsid w:val="0000493E"/>
    <w:rsid w:val="000049B6"/>
    <w:rsid w:val="00004A97"/>
    <w:rsid w:val="00004AA4"/>
    <w:rsid w:val="00004B35"/>
    <w:rsid w:val="00004D36"/>
    <w:rsid w:val="00004E18"/>
    <w:rsid w:val="00004F4B"/>
    <w:rsid w:val="00005055"/>
    <w:rsid w:val="000053B3"/>
    <w:rsid w:val="0000551A"/>
    <w:rsid w:val="00005667"/>
    <w:rsid w:val="0000568F"/>
    <w:rsid w:val="000059E9"/>
    <w:rsid w:val="00005BAF"/>
    <w:rsid w:val="00005EBC"/>
    <w:rsid w:val="00005F7B"/>
    <w:rsid w:val="00005FFE"/>
    <w:rsid w:val="0000617D"/>
    <w:rsid w:val="00006392"/>
    <w:rsid w:val="00006424"/>
    <w:rsid w:val="000064BC"/>
    <w:rsid w:val="000065F6"/>
    <w:rsid w:val="00006775"/>
    <w:rsid w:val="00006795"/>
    <w:rsid w:val="0000693F"/>
    <w:rsid w:val="000069A8"/>
    <w:rsid w:val="00006A83"/>
    <w:rsid w:val="00006CC6"/>
    <w:rsid w:val="00007123"/>
    <w:rsid w:val="00007382"/>
    <w:rsid w:val="000073D0"/>
    <w:rsid w:val="00007472"/>
    <w:rsid w:val="0000788F"/>
    <w:rsid w:val="00007B2B"/>
    <w:rsid w:val="00007C0A"/>
    <w:rsid w:val="00010631"/>
    <w:rsid w:val="00010735"/>
    <w:rsid w:val="00010847"/>
    <w:rsid w:val="00010855"/>
    <w:rsid w:val="00010DE1"/>
    <w:rsid w:val="00011053"/>
    <w:rsid w:val="000111C3"/>
    <w:rsid w:val="0001140F"/>
    <w:rsid w:val="000119B3"/>
    <w:rsid w:val="00011A66"/>
    <w:rsid w:val="00011A6A"/>
    <w:rsid w:val="00011BEC"/>
    <w:rsid w:val="00011E63"/>
    <w:rsid w:val="00011F8A"/>
    <w:rsid w:val="00012223"/>
    <w:rsid w:val="00012253"/>
    <w:rsid w:val="000122B4"/>
    <w:rsid w:val="000123D9"/>
    <w:rsid w:val="0001263B"/>
    <w:rsid w:val="000128FC"/>
    <w:rsid w:val="00012C9E"/>
    <w:rsid w:val="00012CB1"/>
    <w:rsid w:val="00012D9D"/>
    <w:rsid w:val="00012E68"/>
    <w:rsid w:val="000130FF"/>
    <w:rsid w:val="00013384"/>
    <w:rsid w:val="00013390"/>
    <w:rsid w:val="00013708"/>
    <w:rsid w:val="000139FD"/>
    <w:rsid w:val="00013E01"/>
    <w:rsid w:val="00013FD9"/>
    <w:rsid w:val="00014196"/>
    <w:rsid w:val="0001466F"/>
    <w:rsid w:val="000146BE"/>
    <w:rsid w:val="00014803"/>
    <w:rsid w:val="0001482A"/>
    <w:rsid w:val="000148B1"/>
    <w:rsid w:val="00014A0E"/>
    <w:rsid w:val="00014FB8"/>
    <w:rsid w:val="00015212"/>
    <w:rsid w:val="00015394"/>
    <w:rsid w:val="00015517"/>
    <w:rsid w:val="000156CE"/>
    <w:rsid w:val="000157EE"/>
    <w:rsid w:val="00015939"/>
    <w:rsid w:val="0001596A"/>
    <w:rsid w:val="00015990"/>
    <w:rsid w:val="00015CC0"/>
    <w:rsid w:val="00016201"/>
    <w:rsid w:val="00016590"/>
    <w:rsid w:val="00016822"/>
    <w:rsid w:val="00016926"/>
    <w:rsid w:val="00016DF6"/>
    <w:rsid w:val="00016EE9"/>
    <w:rsid w:val="00017270"/>
    <w:rsid w:val="0001768A"/>
    <w:rsid w:val="00017723"/>
    <w:rsid w:val="00017F92"/>
    <w:rsid w:val="00020067"/>
    <w:rsid w:val="000200BB"/>
    <w:rsid w:val="00020145"/>
    <w:rsid w:val="000201D6"/>
    <w:rsid w:val="000203D7"/>
    <w:rsid w:val="00020501"/>
    <w:rsid w:val="000205B3"/>
    <w:rsid w:val="00020791"/>
    <w:rsid w:val="00020A72"/>
    <w:rsid w:val="00020BD7"/>
    <w:rsid w:val="00020C6F"/>
    <w:rsid w:val="00020CA2"/>
    <w:rsid w:val="00020D02"/>
    <w:rsid w:val="00020E42"/>
    <w:rsid w:val="0002105A"/>
    <w:rsid w:val="00021060"/>
    <w:rsid w:val="0002144D"/>
    <w:rsid w:val="0002178C"/>
    <w:rsid w:val="0002183A"/>
    <w:rsid w:val="000219E5"/>
    <w:rsid w:val="00021B0D"/>
    <w:rsid w:val="00021B23"/>
    <w:rsid w:val="00021B63"/>
    <w:rsid w:val="00021FEF"/>
    <w:rsid w:val="00022042"/>
    <w:rsid w:val="00022289"/>
    <w:rsid w:val="00022442"/>
    <w:rsid w:val="000225C6"/>
    <w:rsid w:val="0002282A"/>
    <w:rsid w:val="00022898"/>
    <w:rsid w:val="0002290C"/>
    <w:rsid w:val="000229AD"/>
    <w:rsid w:val="00022BC0"/>
    <w:rsid w:val="00022C27"/>
    <w:rsid w:val="00022F0A"/>
    <w:rsid w:val="0002305B"/>
    <w:rsid w:val="00023134"/>
    <w:rsid w:val="00023DF0"/>
    <w:rsid w:val="00023F7C"/>
    <w:rsid w:val="00023FBB"/>
    <w:rsid w:val="000242D4"/>
    <w:rsid w:val="00024732"/>
    <w:rsid w:val="0002491F"/>
    <w:rsid w:val="00024971"/>
    <w:rsid w:val="000249F2"/>
    <w:rsid w:val="00024F02"/>
    <w:rsid w:val="00024F1C"/>
    <w:rsid w:val="000252AF"/>
    <w:rsid w:val="00025494"/>
    <w:rsid w:val="000255C3"/>
    <w:rsid w:val="000255DC"/>
    <w:rsid w:val="00025714"/>
    <w:rsid w:val="00025889"/>
    <w:rsid w:val="000258C7"/>
    <w:rsid w:val="0002592C"/>
    <w:rsid w:val="000259A2"/>
    <w:rsid w:val="00025AF0"/>
    <w:rsid w:val="00025EF8"/>
    <w:rsid w:val="0002601D"/>
    <w:rsid w:val="000263A3"/>
    <w:rsid w:val="00026794"/>
    <w:rsid w:val="000268F8"/>
    <w:rsid w:val="00026AD2"/>
    <w:rsid w:val="00026BB5"/>
    <w:rsid w:val="00026F6B"/>
    <w:rsid w:val="000274B5"/>
    <w:rsid w:val="000275E6"/>
    <w:rsid w:val="0002774C"/>
    <w:rsid w:val="00027797"/>
    <w:rsid w:val="000277C4"/>
    <w:rsid w:val="00027BBC"/>
    <w:rsid w:val="00027C1D"/>
    <w:rsid w:val="00027E31"/>
    <w:rsid w:val="00027F6D"/>
    <w:rsid w:val="000300B9"/>
    <w:rsid w:val="0003040E"/>
    <w:rsid w:val="000304BA"/>
    <w:rsid w:val="00030633"/>
    <w:rsid w:val="0003078B"/>
    <w:rsid w:val="00030794"/>
    <w:rsid w:val="00030847"/>
    <w:rsid w:val="00030B7D"/>
    <w:rsid w:val="00030C3D"/>
    <w:rsid w:val="00030C5B"/>
    <w:rsid w:val="00030DA9"/>
    <w:rsid w:val="00030E38"/>
    <w:rsid w:val="00031205"/>
    <w:rsid w:val="00031251"/>
    <w:rsid w:val="000316C8"/>
    <w:rsid w:val="000319BB"/>
    <w:rsid w:val="00031A90"/>
    <w:rsid w:val="00031B63"/>
    <w:rsid w:val="00031B6E"/>
    <w:rsid w:val="00031BD2"/>
    <w:rsid w:val="00031D9F"/>
    <w:rsid w:val="00031F1A"/>
    <w:rsid w:val="000321CA"/>
    <w:rsid w:val="000321E7"/>
    <w:rsid w:val="00032841"/>
    <w:rsid w:val="000328BE"/>
    <w:rsid w:val="00032AB9"/>
    <w:rsid w:val="00032B19"/>
    <w:rsid w:val="00032C49"/>
    <w:rsid w:val="00032CBF"/>
    <w:rsid w:val="00032E2D"/>
    <w:rsid w:val="00032E6F"/>
    <w:rsid w:val="00032F74"/>
    <w:rsid w:val="000331CB"/>
    <w:rsid w:val="00033260"/>
    <w:rsid w:val="0003329C"/>
    <w:rsid w:val="000337CA"/>
    <w:rsid w:val="00033868"/>
    <w:rsid w:val="00033C81"/>
    <w:rsid w:val="00033F94"/>
    <w:rsid w:val="00034216"/>
    <w:rsid w:val="00034562"/>
    <w:rsid w:val="00034616"/>
    <w:rsid w:val="0003467D"/>
    <w:rsid w:val="00034710"/>
    <w:rsid w:val="000349B4"/>
    <w:rsid w:val="000349E2"/>
    <w:rsid w:val="00034E4D"/>
    <w:rsid w:val="000355C5"/>
    <w:rsid w:val="00035691"/>
    <w:rsid w:val="00035BF8"/>
    <w:rsid w:val="00035DE3"/>
    <w:rsid w:val="0003619E"/>
    <w:rsid w:val="00036AB5"/>
    <w:rsid w:val="00036E51"/>
    <w:rsid w:val="00037205"/>
    <w:rsid w:val="00037413"/>
    <w:rsid w:val="00037470"/>
    <w:rsid w:val="0003783B"/>
    <w:rsid w:val="000378B3"/>
    <w:rsid w:val="00037A5F"/>
    <w:rsid w:val="00037C89"/>
    <w:rsid w:val="00037E3E"/>
    <w:rsid w:val="000402CE"/>
    <w:rsid w:val="000403A6"/>
    <w:rsid w:val="00040A81"/>
    <w:rsid w:val="00040FCA"/>
    <w:rsid w:val="0004162B"/>
    <w:rsid w:val="00041959"/>
    <w:rsid w:val="00041D19"/>
    <w:rsid w:val="00041F08"/>
    <w:rsid w:val="000420AB"/>
    <w:rsid w:val="00042117"/>
    <w:rsid w:val="00042A3B"/>
    <w:rsid w:val="00042B4E"/>
    <w:rsid w:val="00042F87"/>
    <w:rsid w:val="00042FC0"/>
    <w:rsid w:val="00043098"/>
    <w:rsid w:val="000430CE"/>
    <w:rsid w:val="00043230"/>
    <w:rsid w:val="000432D3"/>
    <w:rsid w:val="00043337"/>
    <w:rsid w:val="00043350"/>
    <w:rsid w:val="00043568"/>
    <w:rsid w:val="00043949"/>
    <w:rsid w:val="00043C57"/>
    <w:rsid w:val="000443FB"/>
    <w:rsid w:val="00044429"/>
    <w:rsid w:val="00044637"/>
    <w:rsid w:val="000449F1"/>
    <w:rsid w:val="00044B96"/>
    <w:rsid w:val="00044BD5"/>
    <w:rsid w:val="00044DFE"/>
    <w:rsid w:val="000450A1"/>
    <w:rsid w:val="00045160"/>
    <w:rsid w:val="00045406"/>
    <w:rsid w:val="0004556C"/>
    <w:rsid w:val="000458F6"/>
    <w:rsid w:val="00045933"/>
    <w:rsid w:val="00045D1D"/>
    <w:rsid w:val="00045DB8"/>
    <w:rsid w:val="00045ED6"/>
    <w:rsid w:val="0004612B"/>
    <w:rsid w:val="000462BD"/>
    <w:rsid w:val="000464F8"/>
    <w:rsid w:val="00046539"/>
    <w:rsid w:val="00046738"/>
    <w:rsid w:val="00046844"/>
    <w:rsid w:val="00046D3A"/>
    <w:rsid w:val="00046D78"/>
    <w:rsid w:val="000470CB"/>
    <w:rsid w:val="000470E5"/>
    <w:rsid w:val="00047435"/>
    <w:rsid w:val="000478D9"/>
    <w:rsid w:val="0004796E"/>
    <w:rsid w:val="00047A7B"/>
    <w:rsid w:val="00047C65"/>
    <w:rsid w:val="00047D14"/>
    <w:rsid w:val="00047E21"/>
    <w:rsid w:val="0005009E"/>
    <w:rsid w:val="000500C3"/>
    <w:rsid w:val="000500CB"/>
    <w:rsid w:val="00050452"/>
    <w:rsid w:val="00050926"/>
    <w:rsid w:val="00050B76"/>
    <w:rsid w:val="0005112E"/>
    <w:rsid w:val="00051707"/>
    <w:rsid w:val="00051A61"/>
    <w:rsid w:val="00051B5E"/>
    <w:rsid w:val="000527C4"/>
    <w:rsid w:val="000528FF"/>
    <w:rsid w:val="00052C5F"/>
    <w:rsid w:val="00052E3D"/>
    <w:rsid w:val="00052EEF"/>
    <w:rsid w:val="000530E5"/>
    <w:rsid w:val="00053796"/>
    <w:rsid w:val="000537F6"/>
    <w:rsid w:val="00053860"/>
    <w:rsid w:val="00053C68"/>
    <w:rsid w:val="00053CDD"/>
    <w:rsid w:val="00053E02"/>
    <w:rsid w:val="000540F9"/>
    <w:rsid w:val="000542B6"/>
    <w:rsid w:val="00054474"/>
    <w:rsid w:val="00054CEC"/>
    <w:rsid w:val="00054E46"/>
    <w:rsid w:val="00054FD0"/>
    <w:rsid w:val="0005502A"/>
    <w:rsid w:val="000550C8"/>
    <w:rsid w:val="0005514E"/>
    <w:rsid w:val="000551CC"/>
    <w:rsid w:val="0005534B"/>
    <w:rsid w:val="000556E2"/>
    <w:rsid w:val="00055712"/>
    <w:rsid w:val="0005579A"/>
    <w:rsid w:val="000559E5"/>
    <w:rsid w:val="00055AA6"/>
    <w:rsid w:val="00055AB0"/>
    <w:rsid w:val="00055B56"/>
    <w:rsid w:val="00055C42"/>
    <w:rsid w:val="00055CF6"/>
    <w:rsid w:val="00055DB6"/>
    <w:rsid w:val="00055E67"/>
    <w:rsid w:val="00055F1A"/>
    <w:rsid w:val="00055FF6"/>
    <w:rsid w:val="0005609D"/>
    <w:rsid w:val="000562C0"/>
    <w:rsid w:val="0005644D"/>
    <w:rsid w:val="000564CF"/>
    <w:rsid w:val="00056549"/>
    <w:rsid w:val="00056D82"/>
    <w:rsid w:val="00056E2C"/>
    <w:rsid w:val="00056E7C"/>
    <w:rsid w:val="00056EFB"/>
    <w:rsid w:val="00057056"/>
    <w:rsid w:val="000572D0"/>
    <w:rsid w:val="0005761E"/>
    <w:rsid w:val="000576C5"/>
    <w:rsid w:val="000576C9"/>
    <w:rsid w:val="0005776D"/>
    <w:rsid w:val="000578B1"/>
    <w:rsid w:val="0005793B"/>
    <w:rsid w:val="00057940"/>
    <w:rsid w:val="00057AB3"/>
    <w:rsid w:val="00057E2E"/>
    <w:rsid w:val="00060073"/>
    <w:rsid w:val="0006032E"/>
    <w:rsid w:val="0006039F"/>
    <w:rsid w:val="000603E3"/>
    <w:rsid w:val="0006044B"/>
    <w:rsid w:val="00060742"/>
    <w:rsid w:val="000609E3"/>
    <w:rsid w:val="00061418"/>
    <w:rsid w:val="000614F2"/>
    <w:rsid w:val="00061972"/>
    <w:rsid w:val="00061A65"/>
    <w:rsid w:val="00061AFF"/>
    <w:rsid w:val="00061D8C"/>
    <w:rsid w:val="00061E7E"/>
    <w:rsid w:val="00061EAB"/>
    <w:rsid w:val="0006206F"/>
    <w:rsid w:val="000625DC"/>
    <w:rsid w:val="00062DBB"/>
    <w:rsid w:val="000636B3"/>
    <w:rsid w:val="00063771"/>
    <w:rsid w:val="00063A5F"/>
    <w:rsid w:val="00063BFC"/>
    <w:rsid w:val="00063C48"/>
    <w:rsid w:val="00064019"/>
    <w:rsid w:val="00064042"/>
    <w:rsid w:val="0006409A"/>
    <w:rsid w:val="0006434D"/>
    <w:rsid w:val="000646C7"/>
    <w:rsid w:val="00064A7C"/>
    <w:rsid w:val="00064BB8"/>
    <w:rsid w:val="00064F97"/>
    <w:rsid w:val="00065278"/>
    <w:rsid w:val="00065474"/>
    <w:rsid w:val="000654F3"/>
    <w:rsid w:val="000655F6"/>
    <w:rsid w:val="00065671"/>
    <w:rsid w:val="00065A31"/>
    <w:rsid w:val="00065B35"/>
    <w:rsid w:val="00065D1D"/>
    <w:rsid w:val="00065D37"/>
    <w:rsid w:val="00065D38"/>
    <w:rsid w:val="00065DFA"/>
    <w:rsid w:val="00065EB8"/>
    <w:rsid w:val="0006621A"/>
    <w:rsid w:val="0006670A"/>
    <w:rsid w:val="000667F6"/>
    <w:rsid w:val="00066AD3"/>
    <w:rsid w:val="00066B44"/>
    <w:rsid w:val="00066EDE"/>
    <w:rsid w:val="0006712C"/>
    <w:rsid w:val="0006742B"/>
    <w:rsid w:val="00067501"/>
    <w:rsid w:val="00067503"/>
    <w:rsid w:val="00067509"/>
    <w:rsid w:val="00067608"/>
    <w:rsid w:val="00067652"/>
    <w:rsid w:val="00067E29"/>
    <w:rsid w:val="00070472"/>
    <w:rsid w:val="00070524"/>
    <w:rsid w:val="0007078F"/>
    <w:rsid w:val="00070D6D"/>
    <w:rsid w:val="0007101F"/>
    <w:rsid w:val="0007132B"/>
    <w:rsid w:val="0007173D"/>
    <w:rsid w:val="00071CDA"/>
    <w:rsid w:val="00071E52"/>
    <w:rsid w:val="00071EC7"/>
    <w:rsid w:val="00072141"/>
    <w:rsid w:val="0007219B"/>
    <w:rsid w:val="000725B1"/>
    <w:rsid w:val="00072846"/>
    <w:rsid w:val="0007298E"/>
    <w:rsid w:val="000729D9"/>
    <w:rsid w:val="00072DDE"/>
    <w:rsid w:val="00073009"/>
    <w:rsid w:val="00073087"/>
    <w:rsid w:val="000730BD"/>
    <w:rsid w:val="00073156"/>
    <w:rsid w:val="000735E2"/>
    <w:rsid w:val="00073807"/>
    <w:rsid w:val="0007398B"/>
    <w:rsid w:val="00073B95"/>
    <w:rsid w:val="00073C72"/>
    <w:rsid w:val="00073DA9"/>
    <w:rsid w:val="00073DCF"/>
    <w:rsid w:val="00073EBE"/>
    <w:rsid w:val="00073EEA"/>
    <w:rsid w:val="00073FDA"/>
    <w:rsid w:val="000741FB"/>
    <w:rsid w:val="000743F9"/>
    <w:rsid w:val="00074566"/>
    <w:rsid w:val="00074A63"/>
    <w:rsid w:val="00074B87"/>
    <w:rsid w:val="00074EFA"/>
    <w:rsid w:val="00075091"/>
    <w:rsid w:val="00075183"/>
    <w:rsid w:val="00075213"/>
    <w:rsid w:val="00075247"/>
    <w:rsid w:val="000754CB"/>
    <w:rsid w:val="000754DB"/>
    <w:rsid w:val="00075682"/>
    <w:rsid w:val="00075687"/>
    <w:rsid w:val="00075844"/>
    <w:rsid w:val="00075950"/>
    <w:rsid w:val="00075FF8"/>
    <w:rsid w:val="000761AB"/>
    <w:rsid w:val="00076230"/>
    <w:rsid w:val="00076333"/>
    <w:rsid w:val="00076908"/>
    <w:rsid w:val="00076BC6"/>
    <w:rsid w:val="00076C0D"/>
    <w:rsid w:val="00076E89"/>
    <w:rsid w:val="0007775F"/>
    <w:rsid w:val="00077764"/>
    <w:rsid w:val="0007794F"/>
    <w:rsid w:val="00077A52"/>
    <w:rsid w:val="00077A5A"/>
    <w:rsid w:val="00077B39"/>
    <w:rsid w:val="00077C15"/>
    <w:rsid w:val="00077C9C"/>
    <w:rsid w:val="00077D10"/>
    <w:rsid w:val="00077E4D"/>
    <w:rsid w:val="00077F41"/>
    <w:rsid w:val="00080628"/>
    <w:rsid w:val="000807FB"/>
    <w:rsid w:val="000809CE"/>
    <w:rsid w:val="00080A1F"/>
    <w:rsid w:val="00080B5D"/>
    <w:rsid w:val="00080D6C"/>
    <w:rsid w:val="0008125E"/>
    <w:rsid w:val="0008143E"/>
    <w:rsid w:val="000816D2"/>
    <w:rsid w:val="00081DE5"/>
    <w:rsid w:val="00081F57"/>
    <w:rsid w:val="00081FB0"/>
    <w:rsid w:val="000822C3"/>
    <w:rsid w:val="0008231E"/>
    <w:rsid w:val="00082446"/>
    <w:rsid w:val="00082735"/>
    <w:rsid w:val="000827EC"/>
    <w:rsid w:val="00082802"/>
    <w:rsid w:val="00082874"/>
    <w:rsid w:val="0008291B"/>
    <w:rsid w:val="00082AE9"/>
    <w:rsid w:val="00082CB8"/>
    <w:rsid w:val="00082E1A"/>
    <w:rsid w:val="00082E68"/>
    <w:rsid w:val="0008304B"/>
    <w:rsid w:val="00083062"/>
    <w:rsid w:val="00083331"/>
    <w:rsid w:val="000835CD"/>
    <w:rsid w:val="000837F4"/>
    <w:rsid w:val="000838C8"/>
    <w:rsid w:val="000839DD"/>
    <w:rsid w:val="00083BD9"/>
    <w:rsid w:val="00083D5D"/>
    <w:rsid w:val="000840DF"/>
    <w:rsid w:val="0008415B"/>
    <w:rsid w:val="00084227"/>
    <w:rsid w:val="00084308"/>
    <w:rsid w:val="00084641"/>
    <w:rsid w:val="00084652"/>
    <w:rsid w:val="000849BC"/>
    <w:rsid w:val="0008508B"/>
    <w:rsid w:val="000850C5"/>
    <w:rsid w:val="000850CF"/>
    <w:rsid w:val="0008561A"/>
    <w:rsid w:val="000856BA"/>
    <w:rsid w:val="00085895"/>
    <w:rsid w:val="00085929"/>
    <w:rsid w:val="00085B61"/>
    <w:rsid w:val="00085EB6"/>
    <w:rsid w:val="000862C5"/>
    <w:rsid w:val="000862FF"/>
    <w:rsid w:val="00086301"/>
    <w:rsid w:val="00086378"/>
    <w:rsid w:val="00086590"/>
    <w:rsid w:val="0008673E"/>
    <w:rsid w:val="0008674E"/>
    <w:rsid w:val="000867C3"/>
    <w:rsid w:val="00086A11"/>
    <w:rsid w:val="00086B9C"/>
    <w:rsid w:val="00086CC8"/>
    <w:rsid w:val="00086E09"/>
    <w:rsid w:val="000870C0"/>
    <w:rsid w:val="000872D2"/>
    <w:rsid w:val="0008797D"/>
    <w:rsid w:val="00087BDA"/>
    <w:rsid w:val="00087E7D"/>
    <w:rsid w:val="00090158"/>
    <w:rsid w:val="0009034C"/>
    <w:rsid w:val="00090504"/>
    <w:rsid w:val="000906F5"/>
    <w:rsid w:val="00090D18"/>
    <w:rsid w:val="00090FA3"/>
    <w:rsid w:val="00091029"/>
    <w:rsid w:val="000914A6"/>
    <w:rsid w:val="000915FF"/>
    <w:rsid w:val="00091851"/>
    <w:rsid w:val="00091AF0"/>
    <w:rsid w:val="00091D72"/>
    <w:rsid w:val="00091DB6"/>
    <w:rsid w:val="00092449"/>
    <w:rsid w:val="00092647"/>
    <w:rsid w:val="000926E3"/>
    <w:rsid w:val="00092762"/>
    <w:rsid w:val="00092D0B"/>
    <w:rsid w:val="00092D27"/>
    <w:rsid w:val="00092DEC"/>
    <w:rsid w:val="00092E9C"/>
    <w:rsid w:val="00093226"/>
    <w:rsid w:val="00093459"/>
    <w:rsid w:val="0009349B"/>
    <w:rsid w:val="000935A2"/>
    <w:rsid w:val="00093B03"/>
    <w:rsid w:val="00093BBF"/>
    <w:rsid w:val="00094223"/>
    <w:rsid w:val="00094249"/>
    <w:rsid w:val="000942EB"/>
    <w:rsid w:val="000945AF"/>
    <w:rsid w:val="000947E2"/>
    <w:rsid w:val="00094A3B"/>
    <w:rsid w:val="00094B4A"/>
    <w:rsid w:val="00094EEF"/>
    <w:rsid w:val="00094F28"/>
    <w:rsid w:val="00095033"/>
    <w:rsid w:val="00095411"/>
    <w:rsid w:val="0009551C"/>
    <w:rsid w:val="00095532"/>
    <w:rsid w:val="000957E4"/>
    <w:rsid w:val="00095814"/>
    <w:rsid w:val="00095A85"/>
    <w:rsid w:val="00095D2F"/>
    <w:rsid w:val="00095F12"/>
    <w:rsid w:val="00096637"/>
    <w:rsid w:val="00096723"/>
    <w:rsid w:val="00096A2A"/>
    <w:rsid w:val="00096D74"/>
    <w:rsid w:val="00096F69"/>
    <w:rsid w:val="00097082"/>
    <w:rsid w:val="000971E5"/>
    <w:rsid w:val="0009748F"/>
    <w:rsid w:val="000974B2"/>
    <w:rsid w:val="000974CB"/>
    <w:rsid w:val="00097606"/>
    <w:rsid w:val="0009776B"/>
    <w:rsid w:val="00097930"/>
    <w:rsid w:val="00097D04"/>
    <w:rsid w:val="00097F63"/>
    <w:rsid w:val="000A022F"/>
    <w:rsid w:val="000A0396"/>
    <w:rsid w:val="000A0448"/>
    <w:rsid w:val="000A0704"/>
    <w:rsid w:val="000A09A4"/>
    <w:rsid w:val="000A0B2C"/>
    <w:rsid w:val="000A0D15"/>
    <w:rsid w:val="000A0ECD"/>
    <w:rsid w:val="000A10F1"/>
    <w:rsid w:val="000A1169"/>
    <w:rsid w:val="000A124D"/>
    <w:rsid w:val="000A127F"/>
    <w:rsid w:val="000A1305"/>
    <w:rsid w:val="000A13F4"/>
    <w:rsid w:val="000A15E8"/>
    <w:rsid w:val="000A1677"/>
    <w:rsid w:val="000A18D8"/>
    <w:rsid w:val="000A19E9"/>
    <w:rsid w:val="000A1A28"/>
    <w:rsid w:val="000A1B5E"/>
    <w:rsid w:val="000A1BC0"/>
    <w:rsid w:val="000A1D76"/>
    <w:rsid w:val="000A24D4"/>
    <w:rsid w:val="000A255C"/>
    <w:rsid w:val="000A2ABE"/>
    <w:rsid w:val="000A2AFA"/>
    <w:rsid w:val="000A2C07"/>
    <w:rsid w:val="000A2CDD"/>
    <w:rsid w:val="000A2E70"/>
    <w:rsid w:val="000A2FD2"/>
    <w:rsid w:val="000A2FF3"/>
    <w:rsid w:val="000A3188"/>
    <w:rsid w:val="000A3201"/>
    <w:rsid w:val="000A32E7"/>
    <w:rsid w:val="000A34BA"/>
    <w:rsid w:val="000A3589"/>
    <w:rsid w:val="000A3B08"/>
    <w:rsid w:val="000A3B15"/>
    <w:rsid w:val="000A3B39"/>
    <w:rsid w:val="000A3FFD"/>
    <w:rsid w:val="000A440C"/>
    <w:rsid w:val="000A451E"/>
    <w:rsid w:val="000A465B"/>
    <w:rsid w:val="000A4844"/>
    <w:rsid w:val="000A4CCC"/>
    <w:rsid w:val="000A4DBA"/>
    <w:rsid w:val="000A4F0F"/>
    <w:rsid w:val="000A50DD"/>
    <w:rsid w:val="000A51A3"/>
    <w:rsid w:val="000A5678"/>
    <w:rsid w:val="000A5921"/>
    <w:rsid w:val="000A597E"/>
    <w:rsid w:val="000A59A1"/>
    <w:rsid w:val="000A5B60"/>
    <w:rsid w:val="000A5CE3"/>
    <w:rsid w:val="000A5DED"/>
    <w:rsid w:val="000A61E2"/>
    <w:rsid w:val="000A62E8"/>
    <w:rsid w:val="000A63B0"/>
    <w:rsid w:val="000A6414"/>
    <w:rsid w:val="000A6A79"/>
    <w:rsid w:val="000A6AB7"/>
    <w:rsid w:val="000A6BB1"/>
    <w:rsid w:val="000A6DF6"/>
    <w:rsid w:val="000A6E56"/>
    <w:rsid w:val="000A6F15"/>
    <w:rsid w:val="000A7054"/>
    <w:rsid w:val="000A7165"/>
    <w:rsid w:val="000A71D2"/>
    <w:rsid w:val="000A72CE"/>
    <w:rsid w:val="000A7538"/>
    <w:rsid w:val="000A7603"/>
    <w:rsid w:val="000A762A"/>
    <w:rsid w:val="000A765C"/>
    <w:rsid w:val="000A7843"/>
    <w:rsid w:val="000A7975"/>
    <w:rsid w:val="000A7A65"/>
    <w:rsid w:val="000A7D04"/>
    <w:rsid w:val="000A7D42"/>
    <w:rsid w:val="000A7D7E"/>
    <w:rsid w:val="000A7D90"/>
    <w:rsid w:val="000A7F19"/>
    <w:rsid w:val="000A7FF7"/>
    <w:rsid w:val="000B0052"/>
    <w:rsid w:val="000B00AA"/>
    <w:rsid w:val="000B03AB"/>
    <w:rsid w:val="000B06AF"/>
    <w:rsid w:val="000B0812"/>
    <w:rsid w:val="000B0AE1"/>
    <w:rsid w:val="000B0B44"/>
    <w:rsid w:val="000B0CC0"/>
    <w:rsid w:val="000B0DEE"/>
    <w:rsid w:val="000B0F14"/>
    <w:rsid w:val="000B118B"/>
    <w:rsid w:val="000B1271"/>
    <w:rsid w:val="000B13CC"/>
    <w:rsid w:val="000B140D"/>
    <w:rsid w:val="000B1414"/>
    <w:rsid w:val="000B16B8"/>
    <w:rsid w:val="000B1B88"/>
    <w:rsid w:val="000B1C0A"/>
    <w:rsid w:val="000B1CBB"/>
    <w:rsid w:val="000B1CFA"/>
    <w:rsid w:val="000B2208"/>
    <w:rsid w:val="000B22F1"/>
    <w:rsid w:val="000B2428"/>
    <w:rsid w:val="000B24C3"/>
    <w:rsid w:val="000B25EC"/>
    <w:rsid w:val="000B2625"/>
    <w:rsid w:val="000B2677"/>
    <w:rsid w:val="000B2794"/>
    <w:rsid w:val="000B2ACF"/>
    <w:rsid w:val="000B3136"/>
    <w:rsid w:val="000B328D"/>
    <w:rsid w:val="000B337C"/>
    <w:rsid w:val="000B3644"/>
    <w:rsid w:val="000B37C5"/>
    <w:rsid w:val="000B3A72"/>
    <w:rsid w:val="000B3D68"/>
    <w:rsid w:val="000B3DBF"/>
    <w:rsid w:val="000B3F09"/>
    <w:rsid w:val="000B3F86"/>
    <w:rsid w:val="000B41BF"/>
    <w:rsid w:val="000B448B"/>
    <w:rsid w:val="000B4ADF"/>
    <w:rsid w:val="000B4D09"/>
    <w:rsid w:val="000B4D10"/>
    <w:rsid w:val="000B56F0"/>
    <w:rsid w:val="000B5B97"/>
    <w:rsid w:val="000B5DD8"/>
    <w:rsid w:val="000B6093"/>
    <w:rsid w:val="000B6199"/>
    <w:rsid w:val="000B6263"/>
    <w:rsid w:val="000B65AA"/>
    <w:rsid w:val="000B6615"/>
    <w:rsid w:val="000B6899"/>
    <w:rsid w:val="000B6994"/>
    <w:rsid w:val="000B6A9D"/>
    <w:rsid w:val="000B6B61"/>
    <w:rsid w:val="000B6FC3"/>
    <w:rsid w:val="000B7244"/>
    <w:rsid w:val="000B7527"/>
    <w:rsid w:val="000B788D"/>
    <w:rsid w:val="000B78B0"/>
    <w:rsid w:val="000B7937"/>
    <w:rsid w:val="000B7AB2"/>
    <w:rsid w:val="000B7FD4"/>
    <w:rsid w:val="000C00EF"/>
    <w:rsid w:val="000C02FD"/>
    <w:rsid w:val="000C042B"/>
    <w:rsid w:val="000C0626"/>
    <w:rsid w:val="000C086E"/>
    <w:rsid w:val="000C08AF"/>
    <w:rsid w:val="000C0C3A"/>
    <w:rsid w:val="000C1061"/>
    <w:rsid w:val="000C15A0"/>
    <w:rsid w:val="000C165E"/>
    <w:rsid w:val="000C18B0"/>
    <w:rsid w:val="000C1928"/>
    <w:rsid w:val="000C22A3"/>
    <w:rsid w:val="000C22EB"/>
    <w:rsid w:val="000C234B"/>
    <w:rsid w:val="000C2421"/>
    <w:rsid w:val="000C2442"/>
    <w:rsid w:val="000C2748"/>
    <w:rsid w:val="000C27CC"/>
    <w:rsid w:val="000C2A7B"/>
    <w:rsid w:val="000C2D0C"/>
    <w:rsid w:val="000C2D23"/>
    <w:rsid w:val="000C2DFA"/>
    <w:rsid w:val="000C2F74"/>
    <w:rsid w:val="000C3085"/>
    <w:rsid w:val="000C30ED"/>
    <w:rsid w:val="000C312B"/>
    <w:rsid w:val="000C3143"/>
    <w:rsid w:val="000C35CC"/>
    <w:rsid w:val="000C3611"/>
    <w:rsid w:val="000C3750"/>
    <w:rsid w:val="000C37E9"/>
    <w:rsid w:val="000C3B15"/>
    <w:rsid w:val="000C3E03"/>
    <w:rsid w:val="000C3FC9"/>
    <w:rsid w:val="000C4086"/>
    <w:rsid w:val="000C43E6"/>
    <w:rsid w:val="000C4427"/>
    <w:rsid w:val="000C4767"/>
    <w:rsid w:val="000C4913"/>
    <w:rsid w:val="000C49AC"/>
    <w:rsid w:val="000C4A88"/>
    <w:rsid w:val="000C4AAB"/>
    <w:rsid w:val="000C4B6E"/>
    <w:rsid w:val="000C4D7C"/>
    <w:rsid w:val="000C4E83"/>
    <w:rsid w:val="000C5078"/>
    <w:rsid w:val="000C5249"/>
    <w:rsid w:val="000C558F"/>
    <w:rsid w:val="000C5892"/>
    <w:rsid w:val="000C5D12"/>
    <w:rsid w:val="000C602F"/>
    <w:rsid w:val="000C6046"/>
    <w:rsid w:val="000C6131"/>
    <w:rsid w:val="000C6270"/>
    <w:rsid w:val="000C63CF"/>
    <w:rsid w:val="000C65FA"/>
    <w:rsid w:val="000C6634"/>
    <w:rsid w:val="000C683B"/>
    <w:rsid w:val="000C6B07"/>
    <w:rsid w:val="000C6CE0"/>
    <w:rsid w:val="000C6D90"/>
    <w:rsid w:val="000C6ED3"/>
    <w:rsid w:val="000C7096"/>
    <w:rsid w:val="000C7A03"/>
    <w:rsid w:val="000C7C5A"/>
    <w:rsid w:val="000C7D54"/>
    <w:rsid w:val="000D057B"/>
    <w:rsid w:val="000D06F4"/>
    <w:rsid w:val="000D07FB"/>
    <w:rsid w:val="000D0A9A"/>
    <w:rsid w:val="000D0B80"/>
    <w:rsid w:val="000D1069"/>
    <w:rsid w:val="000D1245"/>
    <w:rsid w:val="000D12F1"/>
    <w:rsid w:val="000D12F4"/>
    <w:rsid w:val="000D1309"/>
    <w:rsid w:val="000D1317"/>
    <w:rsid w:val="000D13BC"/>
    <w:rsid w:val="000D15E3"/>
    <w:rsid w:val="000D1720"/>
    <w:rsid w:val="000D1945"/>
    <w:rsid w:val="000D1950"/>
    <w:rsid w:val="000D201C"/>
    <w:rsid w:val="000D24C3"/>
    <w:rsid w:val="000D272C"/>
    <w:rsid w:val="000D28CA"/>
    <w:rsid w:val="000D29A7"/>
    <w:rsid w:val="000D29FB"/>
    <w:rsid w:val="000D2B08"/>
    <w:rsid w:val="000D2C3E"/>
    <w:rsid w:val="000D2E30"/>
    <w:rsid w:val="000D2F9D"/>
    <w:rsid w:val="000D3006"/>
    <w:rsid w:val="000D33DF"/>
    <w:rsid w:val="000D36E1"/>
    <w:rsid w:val="000D3880"/>
    <w:rsid w:val="000D38FC"/>
    <w:rsid w:val="000D4210"/>
    <w:rsid w:val="000D45F2"/>
    <w:rsid w:val="000D48E8"/>
    <w:rsid w:val="000D4A78"/>
    <w:rsid w:val="000D4B55"/>
    <w:rsid w:val="000D4DCB"/>
    <w:rsid w:val="000D4E00"/>
    <w:rsid w:val="000D5607"/>
    <w:rsid w:val="000D58DF"/>
    <w:rsid w:val="000D592B"/>
    <w:rsid w:val="000D5C87"/>
    <w:rsid w:val="000D5CAA"/>
    <w:rsid w:val="000D6021"/>
    <w:rsid w:val="000D62EF"/>
    <w:rsid w:val="000D668A"/>
    <w:rsid w:val="000D68AE"/>
    <w:rsid w:val="000D6A4E"/>
    <w:rsid w:val="000D6A59"/>
    <w:rsid w:val="000D6AEB"/>
    <w:rsid w:val="000D6F27"/>
    <w:rsid w:val="000D7098"/>
    <w:rsid w:val="000D743B"/>
    <w:rsid w:val="000D79C1"/>
    <w:rsid w:val="000D7D58"/>
    <w:rsid w:val="000D7EB7"/>
    <w:rsid w:val="000E00E6"/>
    <w:rsid w:val="000E0126"/>
    <w:rsid w:val="000E016A"/>
    <w:rsid w:val="000E0247"/>
    <w:rsid w:val="000E090E"/>
    <w:rsid w:val="000E09B4"/>
    <w:rsid w:val="000E0E06"/>
    <w:rsid w:val="000E0EC0"/>
    <w:rsid w:val="000E1079"/>
    <w:rsid w:val="000E1116"/>
    <w:rsid w:val="000E1164"/>
    <w:rsid w:val="000E11CE"/>
    <w:rsid w:val="000E1505"/>
    <w:rsid w:val="000E166C"/>
    <w:rsid w:val="000E17DB"/>
    <w:rsid w:val="000E1806"/>
    <w:rsid w:val="000E1E17"/>
    <w:rsid w:val="000E207A"/>
    <w:rsid w:val="000E20F9"/>
    <w:rsid w:val="000E2220"/>
    <w:rsid w:val="000E264C"/>
    <w:rsid w:val="000E2818"/>
    <w:rsid w:val="000E2CB1"/>
    <w:rsid w:val="000E2CDA"/>
    <w:rsid w:val="000E380E"/>
    <w:rsid w:val="000E3924"/>
    <w:rsid w:val="000E3943"/>
    <w:rsid w:val="000E3A00"/>
    <w:rsid w:val="000E3AC9"/>
    <w:rsid w:val="000E3B22"/>
    <w:rsid w:val="000E3B31"/>
    <w:rsid w:val="000E3C8B"/>
    <w:rsid w:val="000E3ECA"/>
    <w:rsid w:val="000E407D"/>
    <w:rsid w:val="000E43E6"/>
    <w:rsid w:val="000E465F"/>
    <w:rsid w:val="000E469C"/>
    <w:rsid w:val="000E470B"/>
    <w:rsid w:val="000E4805"/>
    <w:rsid w:val="000E48FE"/>
    <w:rsid w:val="000E495A"/>
    <w:rsid w:val="000E4CC5"/>
    <w:rsid w:val="000E4CF3"/>
    <w:rsid w:val="000E4F69"/>
    <w:rsid w:val="000E50F0"/>
    <w:rsid w:val="000E5269"/>
    <w:rsid w:val="000E567B"/>
    <w:rsid w:val="000E5A02"/>
    <w:rsid w:val="000E5B6E"/>
    <w:rsid w:val="000E5BB9"/>
    <w:rsid w:val="000E6077"/>
    <w:rsid w:val="000E6436"/>
    <w:rsid w:val="000E6607"/>
    <w:rsid w:val="000E670E"/>
    <w:rsid w:val="000E7295"/>
    <w:rsid w:val="000E7643"/>
    <w:rsid w:val="000E7A6B"/>
    <w:rsid w:val="000E7CFD"/>
    <w:rsid w:val="000E7E64"/>
    <w:rsid w:val="000E7F87"/>
    <w:rsid w:val="000E7FE4"/>
    <w:rsid w:val="000F010B"/>
    <w:rsid w:val="000F027B"/>
    <w:rsid w:val="000F0789"/>
    <w:rsid w:val="000F0A6D"/>
    <w:rsid w:val="000F0C64"/>
    <w:rsid w:val="000F1056"/>
    <w:rsid w:val="000F15A7"/>
    <w:rsid w:val="000F1691"/>
    <w:rsid w:val="000F1804"/>
    <w:rsid w:val="000F18D1"/>
    <w:rsid w:val="000F1934"/>
    <w:rsid w:val="000F1B32"/>
    <w:rsid w:val="000F1C8D"/>
    <w:rsid w:val="000F1CE6"/>
    <w:rsid w:val="000F210A"/>
    <w:rsid w:val="000F21EB"/>
    <w:rsid w:val="000F2290"/>
    <w:rsid w:val="000F24E0"/>
    <w:rsid w:val="000F2686"/>
    <w:rsid w:val="000F2ADE"/>
    <w:rsid w:val="000F2DC2"/>
    <w:rsid w:val="000F2F50"/>
    <w:rsid w:val="000F30BC"/>
    <w:rsid w:val="000F31CD"/>
    <w:rsid w:val="000F339B"/>
    <w:rsid w:val="000F385E"/>
    <w:rsid w:val="000F3984"/>
    <w:rsid w:val="000F3A7C"/>
    <w:rsid w:val="000F3AE0"/>
    <w:rsid w:val="000F3FA2"/>
    <w:rsid w:val="000F4193"/>
    <w:rsid w:val="000F4199"/>
    <w:rsid w:val="000F419C"/>
    <w:rsid w:val="000F41C5"/>
    <w:rsid w:val="000F4332"/>
    <w:rsid w:val="000F439C"/>
    <w:rsid w:val="000F45C2"/>
    <w:rsid w:val="000F4654"/>
    <w:rsid w:val="000F4823"/>
    <w:rsid w:val="000F49FD"/>
    <w:rsid w:val="000F4A00"/>
    <w:rsid w:val="000F4C31"/>
    <w:rsid w:val="000F4D69"/>
    <w:rsid w:val="000F4EC5"/>
    <w:rsid w:val="000F4F43"/>
    <w:rsid w:val="000F50F5"/>
    <w:rsid w:val="000F5585"/>
    <w:rsid w:val="000F55A5"/>
    <w:rsid w:val="000F5B0E"/>
    <w:rsid w:val="000F5C1D"/>
    <w:rsid w:val="000F5C21"/>
    <w:rsid w:val="000F5C96"/>
    <w:rsid w:val="000F5E05"/>
    <w:rsid w:val="000F5E26"/>
    <w:rsid w:val="000F62E9"/>
    <w:rsid w:val="000F68C2"/>
    <w:rsid w:val="000F69D1"/>
    <w:rsid w:val="000F6C26"/>
    <w:rsid w:val="000F71DD"/>
    <w:rsid w:val="000F7415"/>
    <w:rsid w:val="000F7548"/>
    <w:rsid w:val="000F761D"/>
    <w:rsid w:val="000F767D"/>
    <w:rsid w:val="000F7A2B"/>
    <w:rsid w:val="000F7B0B"/>
    <w:rsid w:val="000F7EE7"/>
    <w:rsid w:val="00100133"/>
    <w:rsid w:val="00100343"/>
    <w:rsid w:val="00100496"/>
    <w:rsid w:val="00100509"/>
    <w:rsid w:val="001005C4"/>
    <w:rsid w:val="001005D3"/>
    <w:rsid w:val="00100764"/>
    <w:rsid w:val="0010096B"/>
    <w:rsid w:val="00100C9B"/>
    <w:rsid w:val="00100D2D"/>
    <w:rsid w:val="00100D54"/>
    <w:rsid w:val="0010124B"/>
    <w:rsid w:val="00101855"/>
    <w:rsid w:val="00101EE0"/>
    <w:rsid w:val="0010222B"/>
    <w:rsid w:val="001025A5"/>
    <w:rsid w:val="001025AC"/>
    <w:rsid w:val="00102B93"/>
    <w:rsid w:val="00102C3E"/>
    <w:rsid w:val="00102D07"/>
    <w:rsid w:val="00103053"/>
    <w:rsid w:val="00103848"/>
    <w:rsid w:val="00103951"/>
    <w:rsid w:val="00103B34"/>
    <w:rsid w:val="00103CCA"/>
    <w:rsid w:val="00103F58"/>
    <w:rsid w:val="00103FB1"/>
    <w:rsid w:val="0010413C"/>
    <w:rsid w:val="00104490"/>
    <w:rsid w:val="00104D9F"/>
    <w:rsid w:val="00104F34"/>
    <w:rsid w:val="0010516C"/>
    <w:rsid w:val="001053DD"/>
    <w:rsid w:val="001056ED"/>
    <w:rsid w:val="00105789"/>
    <w:rsid w:val="00105A0B"/>
    <w:rsid w:val="00105A17"/>
    <w:rsid w:val="00105BED"/>
    <w:rsid w:val="00105C39"/>
    <w:rsid w:val="00105D3D"/>
    <w:rsid w:val="00105F29"/>
    <w:rsid w:val="001064DA"/>
    <w:rsid w:val="0010654B"/>
    <w:rsid w:val="00106705"/>
    <w:rsid w:val="00106990"/>
    <w:rsid w:val="001069D6"/>
    <w:rsid w:val="00106C1C"/>
    <w:rsid w:val="00106D1C"/>
    <w:rsid w:val="00106E76"/>
    <w:rsid w:val="00107017"/>
    <w:rsid w:val="001072AB"/>
    <w:rsid w:val="00107592"/>
    <w:rsid w:val="0010767F"/>
    <w:rsid w:val="00107A13"/>
    <w:rsid w:val="00107A26"/>
    <w:rsid w:val="00107D7E"/>
    <w:rsid w:val="00107DA4"/>
    <w:rsid w:val="001104D4"/>
    <w:rsid w:val="001106A6"/>
    <w:rsid w:val="0011091C"/>
    <w:rsid w:val="00110B6E"/>
    <w:rsid w:val="00110D50"/>
    <w:rsid w:val="00110E83"/>
    <w:rsid w:val="0011104B"/>
    <w:rsid w:val="001111D1"/>
    <w:rsid w:val="0011147A"/>
    <w:rsid w:val="001114AD"/>
    <w:rsid w:val="001118F3"/>
    <w:rsid w:val="00111AF7"/>
    <w:rsid w:val="00111DB6"/>
    <w:rsid w:val="00111DF3"/>
    <w:rsid w:val="00112007"/>
    <w:rsid w:val="001120C1"/>
    <w:rsid w:val="001122B6"/>
    <w:rsid w:val="0011277D"/>
    <w:rsid w:val="001129CB"/>
    <w:rsid w:val="00112CB5"/>
    <w:rsid w:val="00113138"/>
    <w:rsid w:val="001131EE"/>
    <w:rsid w:val="00113367"/>
    <w:rsid w:val="0011362A"/>
    <w:rsid w:val="0011381E"/>
    <w:rsid w:val="00113823"/>
    <w:rsid w:val="001139B9"/>
    <w:rsid w:val="00113AA3"/>
    <w:rsid w:val="00113BB0"/>
    <w:rsid w:val="00113BBE"/>
    <w:rsid w:val="00113CD0"/>
    <w:rsid w:val="00113E21"/>
    <w:rsid w:val="0011429F"/>
    <w:rsid w:val="001143C8"/>
    <w:rsid w:val="001146AF"/>
    <w:rsid w:val="001147F2"/>
    <w:rsid w:val="001149BE"/>
    <w:rsid w:val="00114A2C"/>
    <w:rsid w:val="00114BAA"/>
    <w:rsid w:val="00114C09"/>
    <w:rsid w:val="00115364"/>
    <w:rsid w:val="0011585F"/>
    <w:rsid w:val="00115B25"/>
    <w:rsid w:val="00115B5A"/>
    <w:rsid w:val="00115BAD"/>
    <w:rsid w:val="00115BF0"/>
    <w:rsid w:val="00115CBB"/>
    <w:rsid w:val="00115E2D"/>
    <w:rsid w:val="00115F0B"/>
    <w:rsid w:val="001160CC"/>
    <w:rsid w:val="001161FF"/>
    <w:rsid w:val="001162E8"/>
    <w:rsid w:val="001165F2"/>
    <w:rsid w:val="00116ADC"/>
    <w:rsid w:val="00116C12"/>
    <w:rsid w:val="00116FDE"/>
    <w:rsid w:val="0011705C"/>
    <w:rsid w:val="00117572"/>
    <w:rsid w:val="00117601"/>
    <w:rsid w:val="00117848"/>
    <w:rsid w:val="001178AE"/>
    <w:rsid w:val="00117C9D"/>
    <w:rsid w:val="00117D00"/>
    <w:rsid w:val="00117E38"/>
    <w:rsid w:val="00117E48"/>
    <w:rsid w:val="00117FB6"/>
    <w:rsid w:val="0012009E"/>
    <w:rsid w:val="0012020D"/>
    <w:rsid w:val="0012040E"/>
    <w:rsid w:val="00120464"/>
    <w:rsid w:val="00120738"/>
    <w:rsid w:val="001207B1"/>
    <w:rsid w:val="00120AA5"/>
    <w:rsid w:val="00120AAB"/>
    <w:rsid w:val="00121286"/>
    <w:rsid w:val="001212A8"/>
    <w:rsid w:val="00121514"/>
    <w:rsid w:val="001216C5"/>
    <w:rsid w:val="0012190B"/>
    <w:rsid w:val="00121DFE"/>
    <w:rsid w:val="00121EA7"/>
    <w:rsid w:val="0012206E"/>
    <w:rsid w:val="00122319"/>
    <w:rsid w:val="00122367"/>
    <w:rsid w:val="00122633"/>
    <w:rsid w:val="0012266B"/>
    <w:rsid w:val="00122A5A"/>
    <w:rsid w:val="00122B26"/>
    <w:rsid w:val="00122CB8"/>
    <w:rsid w:val="001235D7"/>
    <w:rsid w:val="00123631"/>
    <w:rsid w:val="0012381B"/>
    <w:rsid w:val="001238A5"/>
    <w:rsid w:val="00123A19"/>
    <w:rsid w:val="00123B6F"/>
    <w:rsid w:val="00123F11"/>
    <w:rsid w:val="00123FC0"/>
    <w:rsid w:val="00124092"/>
    <w:rsid w:val="00124198"/>
    <w:rsid w:val="001242D1"/>
    <w:rsid w:val="0012480F"/>
    <w:rsid w:val="001248DD"/>
    <w:rsid w:val="00124ABD"/>
    <w:rsid w:val="00124FCD"/>
    <w:rsid w:val="0012517A"/>
    <w:rsid w:val="00125220"/>
    <w:rsid w:val="001253E8"/>
    <w:rsid w:val="001254C7"/>
    <w:rsid w:val="00125618"/>
    <w:rsid w:val="00125671"/>
    <w:rsid w:val="00125B12"/>
    <w:rsid w:val="00125B8F"/>
    <w:rsid w:val="00125F8B"/>
    <w:rsid w:val="00126168"/>
    <w:rsid w:val="00126525"/>
    <w:rsid w:val="00126910"/>
    <w:rsid w:val="0012692D"/>
    <w:rsid w:val="001269BC"/>
    <w:rsid w:val="00126A93"/>
    <w:rsid w:val="00126B87"/>
    <w:rsid w:val="00126C0B"/>
    <w:rsid w:val="00126E54"/>
    <w:rsid w:val="00127168"/>
    <w:rsid w:val="0012723D"/>
    <w:rsid w:val="001272CF"/>
    <w:rsid w:val="001275FD"/>
    <w:rsid w:val="00127774"/>
    <w:rsid w:val="001277D7"/>
    <w:rsid w:val="001278B8"/>
    <w:rsid w:val="00127914"/>
    <w:rsid w:val="00127A9C"/>
    <w:rsid w:val="00127D0B"/>
    <w:rsid w:val="00127D1A"/>
    <w:rsid w:val="00127D3F"/>
    <w:rsid w:val="00127F3E"/>
    <w:rsid w:val="00127FBF"/>
    <w:rsid w:val="001301DE"/>
    <w:rsid w:val="001302EB"/>
    <w:rsid w:val="00130581"/>
    <w:rsid w:val="00130949"/>
    <w:rsid w:val="00130DB2"/>
    <w:rsid w:val="00130E41"/>
    <w:rsid w:val="00130F5A"/>
    <w:rsid w:val="0013162E"/>
    <w:rsid w:val="00131773"/>
    <w:rsid w:val="00131AC4"/>
    <w:rsid w:val="00131BE9"/>
    <w:rsid w:val="00131C5C"/>
    <w:rsid w:val="00131E4F"/>
    <w:rsid w:val="00131FA6"/>
    <w:rsid w:val="00132194"/>
    <w:rsid w:val="001321EC"/>
    <w:rsid w:val="00132894"/>
    <w:rsid w:val="00132A45"/>
    <w:rsid w:val="00132B77"/>
    <w:rsid w:val="00132C2E"/>
    <w:rsid w:val="00132FC9"/>
    <w:rsid w:val="00133034"/>
    <w:rsid w:val="001331A9"/>
    <w:rsid w:val="00133433"/>
    <w:rsid w:val="001334F1"/>
    <w:rsid w:val="001336A0"/>
    <w:rsid w:val="0013378F"/>
    <w:rsid w:val="0013391C"/>
    <w:rsid w:val="00133B80"/>
    <w:rsid w:val="00133C4D"/>
    <w:rsid w:val="00133CBF"/>
    <w:rsid w:val="00133E2A"/>
    <w:rsid w:val="00133EB7"/>
    <w:rsid w:val="00133EE3"/>
    <w:rsid w:val="00134D15"/>
    <w:rsid w:val="00134EEC"/>
    <w:rsid w:val="00134FD5"/>
    <w:rsid w:val="00135008"/>
    <w:rsid w:val="0013524B"/>
    <w:rsid w:val="00135299"/>
    <w:rsid w:val="0013529F"/>
    <w:rsid w:val="001352C6"/>
    <w:rsid w:val="0013568C"/>
    <w:rsid w:val="001356B8"/>
    <w:rsid w:val="0013577B"/>
    <w:rsid w:val="00135783"/>
    <w:rsid w:val="00135874"/>
    <w:rsid w:val="00136119"/>
    <w:rsid w:val="0013634F"/>
    <w:rsid w:val="00136509"/>
    <w:rsid w:val="00136644"/>
    <w:rsid w:val="00136653"/>
    <w:rsid w:val="001366A3"/>
    <w:rsid w:val="001366D0"/>
    <w:rsid w:val="0013684F"/>
    <w:rsid w:val="00136AF1"/>
    <w:rsid w:val="00136BC6"/>
    <w:rsid w:val="00136DE3"/>
    <w:rsid w:val="0013703D"/>
    <w:rsid w:val="00137747"/>
    <w:rsid w:val="00137A38"/>
    <w:rsid w:val="00137ACA"/>
    <w:rsid w:val="00137C66"/>
    <w:rsid w:val="00137CB1"/>
    <w:rsid w:val="00137D3B"/>
    <w:rsid w:val="00137D95"/>
    <w:rsid w:val="00137E09"/>
    <w:rsid w:val="00137E76"/>
    <w:rsid w:val="001400AB"/>
    <w:rsid w:val="0014049B"/>
    <w:rsid w:val="0014067B"/>
    <w:rsid w:val="00140BCC"/>
    <w:rsid w:val="00140E0A"/>
    <w:rsid w:val="00141061"/>
    <w:rsid w:val="00141087"/>
    <w:rsid w:val="0014131C"/>
    <w:rsid w:val="00141781"/>
    <w:rsid w:val="0014178B"/>
    <w:rsid w:val="001418E8"/>
    <w:rsid w:val="001419DA"/>
    <w:rsid w:val="001419FA"/>
    <w:rsid w:val="00141B2A"/>
    <w:rsid w:val="00141CD6"/>
    <w:rsid w:val="00141FCD"/>
    <w:rsid w:val="001420C5"/>
    <w:rsid w:val="0014274C"/>
    <w:rsid w:val="00142778"/>
    <w:rsid w:val="00142809"/>
    <w:rsid w:val="00142D1A"/>
    <w:rsid w:val="00142D79"/>
    <w:rsid w:val="00142FC5"/>
    <w:rsid w:val="00143167"/>
    <w:rsid w:val="0014330F"/>
    <w:rsid w:val="00143F38"/>
    <w:rsid w:val="0014426B"/>
    <w:rsid w:val="00144317"/>
    <w:rsid w:val="00144320"/>
    <w:rsid w:val="001443E1"/>
    <w:rsid w:val="001444A8"/>
    <w:rsid w:val="00144694"/>
    <w:rsid w:val="001447D9"/>
    <w:rsid w:val="001450F0"/>
    <w:rsid w:val="001451C7"/>
    <w:rsid w:val="001457CC"/>
    <w:rsid w:val="00145850"/>
    <w:rsid w:val="00145A7C"/>
    <w:rsid w:val="00145CF2"/>
    <w:rsid w:val="00145DF6"/>
    <w:rsid w:val="00145E08"/>
    <w:rsid w:val="0014609A"/>
    <w:rsid w:val="001460EA"/>
    <w:rsid w:val="00146114"/>
    <w:rsid w:val="00146324"/>
    <w:rsid w:val="001463F2"/>
    <w:rsid w:val="001464AC"/>
    <w:rsid w:val="0014693A"/>
    <w:rsid w:val="001469B2"/>
    <w:rsid w:val="00146A28"/>
    <w:rsid w:val="00146B39"/>
    <w:rsid w:val="00146BED"/>
    <w:rsid w:val="00146C0E"/>
    <w:rsid w:val="00146C3F"/>
    <w:rsid w:val="00146E13"/>
    <w:rsid w:val="00146E1F"/>
    <w:rsid w:val="00146FA5"/>
    <w:rsid w:val="00146FEE"/>
    <w:rsid w:val="001470A7"/>
    <w:rsid w:val="001471D3"/>
    <w:rsid w:val="00147B47"/>
    <w:rsid w:val="00147F62"/>
    <w:rsid w:val="00150054"/>
    <w:rsid w:val="00150230"/>
    <w:rsid w:val="00150456"/>
    <w:rsid w:val="001504AD"/>
    <w:rsid w:val="001504E0"/>
    <w:rsid w:val="00150790"/>
    <w:rsid w:val="001509D6"/>
    <w:rsid w:val="00150A06"/>
    <w:rsid w:val="00150A1B"/>
    <w:rsid w:val="00150B35"/>
    <w:rsid w:val="00150EC1"/>
    <w:rsid w:val="00150FC6"/>
    <w:rsid w:val="001513CC"/>
    <w:rsid w:val="0015185D"/>
    <w:rsid w:val="00151A3E"/>
    <w:rsid w:val="00151A4C"/>
    <w:rsid w:val="00151A7C"/>
    <w:rsid w:val="00151D78"/>
    <w:rsid w:val="00151FBE"/>
    <w:rsid w:val="0015203F"/>
    <w:rsid w:val="0015208E"/>
    <w:rsid w:val="0015271B"/>
    <w:rsid w:val="0015285E"/>
    <w:rsid w:val="00152ADF"/>
    <w:rsid w:val="00152DCC"/>
    <w:rsid w:val="00153368"/>
    <w:rsid w:val="00153387"/>
    <w:rsid w:val="0015377A"/>
    <w:rsid w:val="0015388D"/>
    <w:rsid w:val="00153BB0"/>
    <w:rsid w:val="00153FC3"/>
    <w:rsid w:val="00154027"/>
    <w:rsid w:val="00154449"/>
    <w:rsid w:val="00154684"/>
    <w:rsid w:val="00154AAB"/>
    <w:rsid w:val="00154B4C"/>
    <w:rsid w:val="00154B6A"/>
    <w:rsid w:val="00154CC8"/>
    <w:rsid w:val="00154E7B"/>
    <w:rsid w:val="00154F18"/>
    <w:rsid w:val="00154F7A"/>
    <w:rsid w:val="00154F80"/>
    <w:rsid w:val="001550B8"/>
    <w:rsid w:val="00155170"/>
    <w:rsid w:val="0015527E"/>
    <w:rsid w:val="001552DE"/>
    <w:rsid w:val="00155408"/>
    <w:rsid w:val="0015562A"/>
    <w:rsid w:val="001557C8"/>
    <w:rsid w:val="0015585B"/>
    <w:rsid w:val="00155943"/>
    <w:rsid w:val="00155A78"/>
    <w:rsid w:val="00155B97"/>
    <w:rsid w:val="00155BC3"/>
    <w:rsid w:val="00155C88"/>
    <w:rsid w:val="00155D6C"/>
    <w:rsid w:val="00155F81"/>
    <w:rsid w:val="00155FC5"/>
    <w:rsid w:val="00156117"/>
    <w:rsid w:val="001563F8"/>
    <w:rsid w:val="00156687"/>
    <w:rsid w:val="0015671B"/>
    <w:rsid w:val="0015695D"/>
    <w:rsid w:val="00156FAA"/>
    <w:rsid w:val="0015700C"/>
    <w:rsid w:val="00157034"/>
    <w:rsid w:val="00157203"/>
    <w:rsid w:val="0015773A"/>
    <w:rsid w:val="00157774"/>
    <w:rsid w:val="00157AB8"/>
    <w:rsid w:val="00157B87"/>
    <w:rsid w:val="00157CD7"/>
    <w:rsid w:val="00157D0F"/>
    <w:rsid w:val="00160450"/>
    <w:rsid w:val="0016051D"/>
    <w:rsid w:val="0016061E"/>
    <w:rsid w:val="001607E4"/>
    <w:rsid w:val="00160A3A"/>
    <w:rsid w:val="00160BFD"/>
    <w:rsid w:val="00160CA2"/>
    <w:rsid w:val="00160F79"/>
    <w:rsid w:val="001610C2"/>
    <w:rsid w:val="00161183"/>
    <w:rsid w:val="0016130C"/>
    <w:rsid w:val="001614DB"/>
    <w:rsid w:val="001614E5"/>
    <w:rsid w:val="00161AB2"/>
    <w:rsid w:val="00161C4F"/>
    <w:rsid w:val="00162267"/>
    <w:rsid w:val="00162372"/>
    <w:rsid w:val="00162468"/>
    <w:rsid w:val="00162470"/>
    <w:rsid w:val="001625F4"/>
    <w:rsid w:val="00162729"/>
    <w:rsid w:val="00162AAC"/>
    <w:rsid w:val="00162B64"/>
    <w:rsid w:val="00162C1E"/>
    <w:rsid w:val="00162C6C"/>
    <w:rsid w:val="0016301B"/>
    <w:rsid w:val="001632CF"/>
    <w:rsid w:val="00163480"/>
    <w:rsid w:val="0016373F"/>
    <w:rsid w:val="001638D7"/>
    <w:rsid w:val="00163ABD"/>
    <w:rsid w:val="00163B4F"/>
    <w:rsid w:val="00163BAE"/>
    <w:rsid w:val="00163BEE"/>
    <w:rsid w:val="001643CF"/>
    <w:rsid w:val="00164406"/>
    <w:rsid w:val="00164B21"/>
    <w:rsid w:val="00165392"/>
    <w:rsid w:val="0016563F"/>
    <w:rsid w:val="00165744"/>
    <w:rsid w:val="00165749"/>
    <w:rsid w:val="00165769"/>
    <w:rsid w:val="00165D60"/>
    <w:rsid w:val="00165E5C"/>
    <w:rsid w:val="00165F3F"/>
    <w:rsid w:val="00165FB9"/>
    <w:rsid w:val="00165FE1"/>
    <w:rsid w:val="00166409"/>
    <w:rsid w:val="001664A2"/>
    <w:rsid w:val="0016659B"/>
    <w:rsid w:val="0016663A"/>
    <w:rsid w:val="0016664E"/>
    <w:rsid w:val="001668DA"/>
    <w:rsid w:val="00166B4B"/>
    <w:rsid w:val="00166CF0"/>
    <w:rsid w:val="00166DDE"/>
    <w:rsid w:val="0016710C"/>
    <w:rsid w:val="00167343"/>
    <w:rsid w:val="001675B0"/>
    <w:rsid w:val="00167699"/>
    <w:rsid w:val="001676CA"/>
    <w:rsid w:val="00167759"/>
    <w:rsid w:val="001678F3"/>
    <w:rsid w:val="00167B45"/>
    <w:rsid w:val="00167B4B"/>
    <w:rsid w:val="00167BCD"/>
    <w:rsid w:val="00167EF3"/>
    <w:rsid w:val="00167F09"/>
    <w:rsid w:val="00167F20"/>
    <w:rsid w:val="001701D3"/>
    <w:rsid w:val="001702E8"/>
    <w:rsid w:val="0017069C"/>
    <w:rsid w:val="0017073E"/>
    <w:rsid w:val="00170859"/>
    <w:rsid w:val="00170B87"/>
    <w:rsid w:val="00170C0D"/>
    <w:rsid w:val="0017163D"/>
    <w:rsid w:val="001716A3"/>
    <w:rsid w:val="00171766"/>
    <w:rsid w:val="00171794"/>
    <w:rsid w:val="00171891"/>
    <w:rsid w:val="001718D3"/>
    <w:rsid w:val="00171A9B"/>
    <w:rsid w:val="00171E89"/>
    <w:rsid w:val="0017206F"/>
    <w:rsid w:val="001723C3"/>
    <w:rsid w:val="00172708"/>
    <w:rsid w:val="00172C1C"/>
    <w:rsid w:val="00172CFC"/>
    <w:rsid w:val="001730A9"/>
    <w:rsid w:val="00173292"/>
    <w:rsid w:val="00173338"/>
    <w:rsid w:val="00173393"/>
    <w:rsid w:val="0017356D"/>
    <w:rsid w:val="001737B1"/>
    <w:rsid w:val="00173981"/>
    <w:rsid w:val="001739D9"/>
    <w:rsid w:val="00173CD4"/>
    <w:rsid w:val="0017407D"/>
    <w:rsid w:val="0017417A"/>
    <w:rsid w:val="00174321"/>
    <w:rsid w:val="001744EF"/>
    <w:rsid w:val="0017490A"/>
    <w:rsid w:val="001749BD"/>
    <w:rsid w:val="00174D78"/>
    <w:rsid w:val="00174F06"/>
    <w:rsid w:val="00174F51"/>
    <w:rsid w:val="00174FDA"/>
    <w:rsid w:val="0017518A"/>
    <w:rsid w:val="00175241"/>
    <w:rsid w:val="001752E6"/>
    <w:rsid w:val="00175317"/>
    <w:rsid w:val="00175419"/>
    <w:rsid w:val="001754CD"/>
    <w:rsid w:val="0017551E"/>
    <w:rsid w:val="001755A6"/>
    <w:rsid w:val="001758B9"/>
    <w:rsid w:val="00175975"/>
    <w:rsid w:val="00175D0F"/>
    <w:rsid w:val="00175D53"/>
    <w:rsid w:val="00175DE7"/>
    <w:rsid w:val="00176084"/>
    <w:rsid w:val="001762CF"/>
    <w:rsid w:val="0017639C"/>
    <w:rsid w:val="001763C2"/>
    <w:rsid w:val="00176705"/>
    <w:rsid w:val="00176712"/>
    <w:rsid w:val="0017686F"/>
    <w:rsid w:val="00176946"/>
    <w:rsid w:val="00176A1C"/>
    <w:rsid w:val="00176A83"/>
    <w:rsid w:val="00176D01"/>
    <w:rsid w:val="00177247"/>
    <w:rsid w:val="00177272"/>
    <w:rsid w:val="001773D9"/>
    <w:rsid w:val="0017748B"/>
    <w:rsid w:val="001774D7"/>
    <w:rsid w:val="00177559"/>
    <w:rsid w:val="001776BE"/>
    <w:rsid w:val="001778AC"/>
    <w:rsid w:val="001778B4"/>
    <w:rsid w:val="00177D8C"/>
    <w:rsid w:val="00177EE8"/>
    <w:rsid w:val="001800AC"/>
    <w:rsid w:val="0018040F"/>
    <w:rsid w:val="0018048D"/>
    <w:rsid w:val="00180AA8"/>
    <w:rsid w:val="00180ADD"/>
    <w:rsid w:val="00180B38"/>
    <w:rsid w:val="00180BC4"/>
    <w:rsid w:val="00180DC8"/>
    <w:rsid w:val="00180FAC"/>
    <w:rsid w:val="001810EE"/>
    <w:rsid w:val="00181483"/>
    <w:rsid w:val="0018165D"/>
    <w:rsid w:val="0018198A"/>
    <w:rsid w:val="00181C04"/>
    <w:rsid w:val="00181F8B"/>
    <w:rsid w:val="00181FE2"/>
    <w:rsid w:val="0018235E"/>
    <w:rsid w:val="00182ADB"/>
    <w:rsid w:val="00182EF3"/>
    <w:rsid w:val="0018305F"/>
    <w:rsid w:val="001830E3"/>
    <w:rsid w:val="001834FF"/>
    <w:rsid w:val="0018386E"/>
    <w:rsid w:val="001839AB"/>
    <w:rsid w:val="00183A72"/>
    <w:rsid w:val="00183AD4"/>
    <w:rsid w:val="00183D56"/>
    <w:rsid w:val="00183E21"/>
    <w:rsid w:val="0018400D"/>
    <w:rsid w:val="0018401A"/>
    <w:rsid w:val="00184056"/>
    <w:rsid w:val="001842E9"/>
    <w:rsid w:val="001844E2"/>
    <w:rsid w:val="001848D6"/>
    <w:rsid w:val="00184A5F"/>
    <w:rsid w:val="00184A78"/>
    <w:rsid w:val="00184BC3"/>
    <w:rsid w:val="00185153"/>
    <w:rsid w:val="0018528A"/>
    <w:rsid w:val="00185333"/>
    <w:rsid w:val="001853DD"/>
    <w:rsid w:val="00185637"/>
    <w:rsid w:val="00185949"/>
    <w:rsid w:val="001859A9"/>
    <w:rsid w:val="00185B01"/>
    <w:rsid w:val="00185D01"/>
    <w:rsid w:val="00185DEF"/>
    <w:rsid w:val="001865BB"/>
    <w:rsid w:val="001866B8"/>
    <w:rsid w:val="001866FF"/>
    <w:rsid w:val="0018681B"/>
    <w:rsid w:val="00186B36"/>
    <w:rsid w:val="00186D3E"/>
    <w:rsid w:val="00186E1A"/>
    <w:rsid w:val="00186F7E"/>
    <w:rsid w:val="00187022"/>
    <w:rsid w:val="00187209"/>
    <w:rsid w:val="001874BC"/>
    <w:rsid w:val="001876EA"/>
    <w:rsid w:val="0018794D"/>
    <w:rsid w:val="00187B18"/>
    <w:rsid w:val="00187C94"/>
    <w:rsid w:val="00187E51"/>
    <w:rsid w:val="00187F3E"/>
    <w:rsid w:val="001901D7"/>
    <w:rsid w:val="001903C7"/>
    <w:rsid w:val="0019041A"/>
    <w:rsid w:val="00190444"/>
    <w:rsid w:val="001905E3"/>
    <w:rsid w:val="0019074D"/>
    <w:rsid w:val="00190BB2"/>
    <w:rsid w:val="00190D29"/>
    <w:rsid w:val="00191064"/>
    <w:rsid w:val="00191246"/>
    <w:rsid w:val="00191474"/>
    <w:rsid w:val="00191570"/>
    <w:rsid w:val="001918BD"/>
    <w:rsid w:val="00191982"/>
    <w:rsid w:val="00191D18"/>
    <w:rsid w:val="00191EFE"/>
    <w:rsid w:val="00192216"/>
    <w:rsid w:val="001923D9"/>
    <w:rsid w:val="001923E3"/>
    <w:rsid w:val="00192642"/>
    <w:rsid w:val="001928E9"/>
    <w:rsid w:val="00192C45"/>
    <w:rsid w:val="00192D6E"/>
    <w:rsid w:val="00192E40"/>
    <w:rsid w:val="00192F31"/>
    <w:rsid w:val="0019306C"/>
    <w:rsid w:val="00193440"/>
    <w:rsid w:val="00193453"/>
    <w:rsid w:val="00193635"/>
    <w:rsid w:val="00193683"/>
    <w:rsid w:val="0019383E"/>
    <w:rsid w:val="001938D7"/>
    <w:rsid w:val="00193A2E"/>
    <w:rsid w:val="00193AAF"/>
    <w:rsid w:val="00193B1A"/>
    <w:rsid w:val="00193F98"/>
    <w:rsid w:val="0019440A"/>
    <w:rsid w:val="00194489"/>
    <w:rsid w:val="0019476D"/>
    <w:rsid w:val="00194833"/>
    <w:rsid w:val="0019485A"/>
    <w:rsid w:val="00194881"/>
    <w:rsid w:val="00194905"/>
    <w:rsid w:val="00194982"/>
    <w:rsid w:val="00194E09"/>
    <w:rsid w:val="00194E20"/>
    <w:rsid w:val="0019514A"/>
    <w:rsid w:val="001957BF"/>
    <w:rsid w:val="001957E7"/>
    <w:rsid w:val="00195D42"/>
    <w:rsid w:val="00195DC6"/>
    <w:rsid w:val="00195DFD"/>
    <w:rsid w:val="00195F40"/>
    <w:rsid w:val="00196023"/>
    <w:rsid w:val="0019615B"/>
    <w:rsid w:val="00196185"/>
    <w:rsid w:val="001963CD"/>
    <w:rsid w:val="001965BB"/>
    <w:rsid w:val="00196692"/>
    <w:rsid w:val="0019678C"/>
    <w:rsid w:val="001967E6"/>
    <w:rsid w:val="00196D70"/>
    <w:rsid w:val="00196F76"/>
    <w:rsid w:val="001970F4"/>
    <w:rsid w:val="0019743B"/>
    <w:rsid w:val="0019745A"/>
    <w:rsid w:val="00197795"/>
    <w:rsid w:val="001979A2"/>
    <w:rsid w:val="00197AB5"/>
    <w:rsid w:val="00197AE2"/>
    <w:rsid w:val="00197B57"/>
    <w:rsid w:val="00197C43"/>
    <w:rsid w:val="001A03AD"/>
    <w:rsid w:val="001A0458"/>
    <w:rsid w:val="001A0474"/>
    <w:rsid w:val="001A05CE"/>
    <w:rsid w:val="001A062A"/>
    <w:rsid w:val="001A0B9F"/>
    <w:rsid w:val="001A0EE1"/>
    <w:rsid w:val="001A0FBE"/>
    <w:rsid w:val="001A1583"/>
    <w:rsid w:val="001A1732"/>
    <w:rsid w:val="001A196E"/>
    <w:rsid w:val="001A1C11"/>
    <w:rsid w:val="001A1C4F"/>
    <w:rsid w:val="001A1CE0"/>
    <w:rsid w:val="001A2406"/>
    <w:rsid w:val="001A2526"/>
    <w:rsid w:val="001A2874"/>
    <w:rsid w:val="001A2BDC"/>
    <w:rsid w:val="001A2C52"/>
    <w:rsid w:val="001A2ECD"/>
    <w:rsid w:val="001A2F73"/>
    <w:rsid w:val="001A33BF"/>
    <w:rsid w:val="001A37A8"/>
    <w:rsid w:val="001A3803"/>
    <w:rsid w:val="001A394D"/>
    <w:rsid w:val="001A3A4E"/>
    <w:rsid w:val="001A3B75"/>
    <w:rsid w:val="001A3D16"/>
    <w:rsid w:val="001A3FF8"/>
    <w:rsid w:val="001A4000"/>
    <w:rsid w:val="001A400D"/>
    <w:rsid w:val="001A4059"/>
    <w:rsid w:val="001A4156"/>
    <w:rsid w:val="001A42EB"/>
    <w:rsid w:val="001A4544"/>
    <w:rsid w:val="001A4823"/>
    <w:rsid w:val="001A49FB"/>
    <w:rsid w:val="001A4B41"/>
    <w:rsid w:val="001A4F38"/>
    <w:rsid w:val="001A5037"/>
    <w:rsid w:val="001A50E3"/>
    <w:rsid w:val="001A5254"/>
    <w:rsid w:val="001A52BC"/>
    <w:rsid w:val="001A5541"/>
    <w:rsid w:val="001A5866"/>
    <w:rsid w:val="001A5B4C"/>
    <w:rsid w:val="001A5ECF"/>
    <w:rsid w:val="001A5F81"/>
    <w:rsid w:val="001A614B"/>
    <w:rsid w:val="001A61AC"/>
    <w:rsid w:val="001A624F"/>
    <w:rsid w:val="001A6358"/>
    <w:rsid w:val="001A63EC"/>
    <w:rsid w:val="001A659A"/>
    <w:rsid w:val="001A6706"/>
    <w:rsid w:val="001A6725"/>
    <w:rsid w:val="001A67E4"/>
    <w:rsid w:val="001A6A84"/>
    <w:rsid w:val="001A6C69"/>
    <w:rsid w:val="001A6CC3"/>
    <w:rsid w:val="001A6D1F"/>
    <w:rsid w:val="001A6D79"/>
    <w:rsid w:val="001A6F6B"/>
    <w:rsid w:val="001A716A"/>
    <w:rsid w:val="001A7271"/>
    <w:rsid w:val="001A76D4"/>
    <w:rsid w:val="001A790F"/>
    <w:rsid w:val="001A79D1"/>
    <w:rsid w:val="001A7E98"/>
    <w:rsid w:val="001A7FCB"/>
    <w:rsid w:val="001A7FE5"/>
    <w:rsid w:val="001B02E2"/>
    <w:rsid w:val="001B02FB"/>
    <w:rsid w:val="001B0514"/>
    <w:rsid w:val="001B0536"/>
    <w:rsid w:val="001B0561"/>
    <w:rsid w:val="001B0643"/>
    <w:rsid w:val="001B0A2A"/>
    <w:rsid w:val="001B0D4C"/>
    <w:rsid w:val="001B0FED"/>
    <w:rsid w:val="001B1271"/>
    <w:rsid w:val="001B1757"/>
    <w:rsid w:val="001B1F4A"/>
    <w:rsid w:val="001B20D8"/>
    <w:rsid w:val="001B24C1"/>
    <w:rsid w:val="001B2591"/>
    <w:rsid w:val="001B2624"/>
    <w:rsid w:val="001B2726"/>
    <w:rsid w:val="001B28A7"/>
    <w:rsid w:val="001B2A91"/>
    <w:rsid w:val="001B2D19"/>
    <w:rsid w:val="001B3240"/>
    <w:rsid w:val="001B3508"/>
    <w:rsid w:val="001B38EA"/>
    <w:rsid w:val="001B3B4C"/>
    <w:rsid w:val="001B3BC5"/>
    <w:rsid w:val="001B3CB7"/>
    <w:rsid w:val="001B3F16"/>
    <w:rsid w:val="001B3FEA"/>
    <w:rsid w:val="001B41D7"/>
    <w:rsid w:val="001B42C2"/>
    <w:rsid w:val="001B4331"/>
    <w:rsid w:val="001B4551"/>
    <w:rsid w:val="001B455E"/>
    <w:rsid w:val="001B462A"/>
    <w:rsid w:val="001B48CB"/>
    <w:rsid w:val="001B4B54"/>
    <w:rsid w:val="001B4CFF"/>
    <w:rsid w:val="001B4E44"/>
    <w:rsid w:val="001B4E5C"/>
    <w:rsid w:val="001B4F54"/>
    <w:rsid w:val="001B50AA"/>
    <w:rsid w:val="001B5151"/>
    <w:rsid w:val="001B51F9"/>
    <w:rsid w:val="001B5515"/>
    <w:rsid w:val="001B55EE"/>
    <w:rsid w:val="001B5648"/>
    <w:rsid w:val="001B56CF"/>
    <w:rsid w:val="001B5987"/>
    <w:rsid w:val="001B5A86"/>
    <w:rsid w:val="001B5B59"/>
    <w:rsid w:val="001B618B"/>
    <w:rsid w:val="001B62DE"/>
    <w:rsid w:val="001B63DE"/>
    <w:rsid w:val="001B6767"/>
    <w:rsid w:val="001B6991"/>
    <w:rsid w:val="001B69BD"/>
    <w:rsid w:val="001B6AEE"/>
    <w:rsid w:val="001B70A1"/>
    <w:rsid w:val="001B7118"/>
    <w:rsid w:val="001B7130"/>
    <w:rsid w:val="001B73DB"/>
    <w:rsid w:val="001B76C4"/>
    <w:rsid w:val="001B77AE"/>
    <w:rsid w:val="001B78B6"/>
    <w:rsid w:val="001B7A58"/>
    <w:rsid w:val="001B7AA6"/>
    <w:rsid w:val="001B7E94"/>
    <w:rsid w:val="001C029B"/>
    <w:rsid w:val="001C04ED"/>
    <w:rsid w:val="001C06B0"/>
    <w:rsid w:val="001C090B"/>
    <w:rsid w:val="001C09B2"/>
    <w:rsid w:val="001C0A31"/>
    <w:rsid w:val="001C0A4A"/>
    <w:rsid w:val="001C0B2B"/>
    <w:rsid w:val="001C0B43"/>
    <w:rsid w:val="001C0EFC"/>
    <w:rsid w:val="001C134B"/>
    <w:rsid w:val="001C13C1"/>
    <w:rsid w:val="001C1579"/>
    <w:rsid w:val="001C1581"/>
    <w:rsid w:val="001C1802"/>
    <w:rsid w:val="001C1871"/>
    <w:rsid w:val="001C1ABA"/>
    <w:rsid w:val="001C1C10"/>
    <w:rsid w:val="001C1D9C"/>
    <w:rsid w:val="001C1EFA"/>
    <w:rsid w:val="001C1F37"/>
    <w:rsid w:val="001C21BD"/>
    <w:rsid w:val="001C21EE"/>
    <w:rsid w:val="001C2528"/>
    <w:rsid w:val="001C2655"/>
    <w:rsid w:val="001C2716"/>
    <w:rsid w:val="001C2742"/>
    <w:rsid w:val="001C2882"/>
    <w:rsid w:val="001C2B4B"/>
    <w:rsid w:val="001C2B72"/>
    <w:rsid w:val="001C2C1C"/>
    <w:rsid w:val="001C2C90"/>
    <w:rsid w:val="001C2E42"/>
    <w:rsid w:val="001C3178"/>
    <w:rsid w:val="001C3261"/>
    <w:rsid w:val="001C3319"/>
    <w:rsid w:val="001C3416"/>
    <w:rsid w:val="001C34E5"/>
    <w:rsid w:val="001C36E1"/>
    <w:rsid w:val="001C3871"/>
    <w:rsid w:val="001C3B3E"/>
    <w:rsid w:val="001C3C50"/>
    <w:rsid w:val="001C3E9D"/>
    <w:rsid w:val="001C4094"/>
    <w:rsid w:val="001C4565"/>
    <w:rsid w:val="001C47A2"/>
    <w:rsid w:val="001C4AD1"/>
    <w:rsid w:val="001C4B16"/>
    <w:rsid w:val="001C4B38"/>
    <w:rsid w:val="001C4C4C"/>
    <w:rsid w:val="001C4EA4"/>
    <w:rsid w:val="001C4FBE"/>
    <w:rsid w:val="001C5106"/>
    <w:rsid w:val="001C533C"/>
    <w:rsid w:val="001C546C"/>
    <w:rsid w:val="001C54D3"/>
    <w:rsid w:val="001C563D"/>
    <w:rsid w:val="001C5696"/>
    <w:rsid w:val="001C5C7D"/>
    <w:rsid w:val="001C5C8B"/>
    <w:rsid w:val="001C5DC2"/>
    <w:rsid w:val="001C6036"/>
    <w:rsid w:val="001C614A"/>
    <w:rsid w:val="001C61C4"/>
    <w:rsid w:val="001C621C"/>
    <w:rsid w:val="001C62A5"/>
    <w:rsid w:val="001C62E0"/>
    <w:rsid w:val="001C6A1E"/>
    <w:rsid w:val="001C6BDC"/>
    <w:rsid w:val="001C6DDD"/>
    <w:rsid w:val="001C6F2C"/>
    <w:rsid w:val="001C73E0"/>
    <w:rsid w:val="001C779B"/>
    <w:rsid w:val="001C77E9"/>
    <w:rsid w:val="001C7B08"/>
    <w:rsid w:val="001C7D7F"/>
    <w:rsid w:val="001D000B"/>
    <w:rsid w:val="001D014E"/>
    <w:rsid w:val="001D0194"/>
    <w:rsid w:val="001D0500"/>
    <w:rsid w:val="001D08D5"/>
    <w:rsid w:val="001D09B4"/>
    <w:rsid w:val="001D0AF3"/>
    <w:rsid w:val="001D0E7D"/>
    <w:rsid w:val="001D0FBA"/>
    <w:rsid w:val="001D101B"/>
    <w:rsid w:val="001D11D5"/>
    <w:rsid w:val="001D11F0"/>
    <w:rsid w:val="001D128A"/>
    <w:rsid w:val="001D1388"/>
    <w:rsid w:val="001D1641"/>
    <w:rsid w:val="001D1705"/>
    <w:rsid w:val="001D1871"/>
    <w:rsid w:val="001D1887"/>
    <w:rsid w:val="001D1A4A"/>
    <w:rsid w:val="001D1CF2"/>
    <w:rsid w:val="001D1E11"/>
    <w:rsid w:val="001D210E"/>
    <w:rsid w:val="001D24AE"/>
    <w:rsid w:val="001D2606"/>
    <w:rsid w:val="001D27ED"/>
    <w:rsid w:val="001D304A"/>
    <w:rsid w:val="001D312D"/>
    <w:rsid w:val="001D3396"/>
    <w:rsid w:val="001D3759"/>
    <w:rsid w:val="001D388F"/>
    <w:rsid w:val="001D39D4"/>
    <w:rsid w:val="001D3D5D"/>
    <w:rsid w:val="001D42AC"/>
    <w:rsid w:val="001D464E"/>
    <w:rsid w:val="001D4745"/>
    <w:rsid w:val="001D48E5"/>
    <w:rsid w:val="001D4A5E"/>
    <w:rsid w:val="001D4B11"/>
    <w:rsid w:val="001D4D85"/>
    <w:rsid w:val="001D520A"/>
    <w:rsid w:val="001D5A3C"/>
    <w:rsid w:val="001D5A91"/>
    <w:rsid w:val="001D5B1F"/>
    <w:rsid w:val="001D5E9D"/>
    <w:rsid w:val="001D5FFB"/>
    <w:rsid w:val="001D662D"/>
    <w:rsid w:val="001D6E24"/>
    <w:rsid w:val="001D6E6B"/>
    <w:rsid w:val="001D6FD9"/>
    <w:rsid w:val="001D7067"/>
    <w:rsid w:val="001D73F8"/>
    <w:rsid w:val="001D745A"/>
    <w:rsid w:val="001D7717"/>
    <w:rsid w:val="001D7776"/>
    <w:rsid w:val="001D77B5"/>
    <w:rsid w:val="001D784F"/>
    <w:rsid w:val="001D7942"/>
    <w:rsid w:val="001D7985"/>
    <w:rsid w:val="001D7C2B"/>
    <w:rsid w:val="001D7F09"/>
    <w:rsid w:val="001E0012"/>
    <w:rsid w:val="001E0025"/>
    <w:rsid w:val="001E0242"/>
    <w:rsid w:val="001E02DA"/>
    <w:rsid w:val="001E06FF"/>
    <w:rsid w:val="001E0997"/>
    <w:rsid w:val="001E0ADB"/>
    <w:rsid w:val="001E0B2E"/>
    <w:rsid w:val="001E0C0C"/>
    <w:rsid w:val="001E0C36"/>
    <w:rsid w:val="001E0DD2"/>
    <w:rsid w:val="001E0F45"/>
    <w:rsid w:val="001E121C"/>
    <w:rsid w:val="001E169A"/>
    <w:rsid w:val="001E1787"/>
    <w:rsid w:val="001E19D9"/>
    <w:rsid w:val="001E1A44"/>
    <w:rsid w:val="001E1AAF"/>
    <w:rsid w:val="001E1ACC"/>
    <w:rsid w:val="001E1C40"/>
    <w:rsid w:val="001E1C63"/>
    <w:rsid w:val="001E1F3F"/>
    <w:rsid w:val="001E206F"/>
    <w:rsid w:val="001E22A5"/>
    <w:rsid w:val="001E2793"/>
    <w:rsid w:val="001E2D18"/>
    <w:rsid w:val="001E305E"/>
    <w:rsid w:val="001E3157"/>
    <w:rsid w:val="001E32B1"/>
    <w:rsid w:val="001E3604"/>
    <w:rsid w:val="001E3910"/>
    <w:rsid w:val="001E39A2"/>
    <w:rsid w:val="001E3AF1"/>
    <w:rsid w:val="001E3B60"/>
    <w:rsid w:val="001E3C88"/>
    <w:rsid w:val="001E4016"/>
    <w:rsid w:val="001E42D3"/>
    <w:rsid w:val="001E4388"/>
    <w:rsid w:val="001E4928"/>
    <w:rsid w:val="001E499D"/>
    <w:rsid w:val="001E4B7A"/>
    <w:rsid w:val="001E4D51"/>
    <w:rsid w:val="001E4DE7"/>
    <w:rsid w:val="001E4F89"/>
    <w:rsid w:val="001E4F90"/>
    <w:rsid w:val="001E5124"/>
    <w:rsid w:val="001E52E8"/>
    <w:rsid w:val="001E5369"/>
    <w:rsid w:val="001E53C8"/>
    <w:rsid w:val="001E53EC"/>
    <w:rsid w:val="001E5710"/>
    <w:rsid w:val="001E5804"/>
    <w:rsid w:val="001E5B3F"/>
    <w:rsid w:val="001E5D47"/>
    <w:rsid w:val="001E601A"/>
    <w:rsid w:val="001E648D"/>
    <w:rsid w:val="001E6726"/>
    <w:rsid w:val="001E68C3"/>
    <w:rsid w:val="001E6B6C"/>
    <w:rsid w:val="001E6CA6"/>
    <w:rsid w:val="001E6E78"/>
    <w:rsid w:val="001E7063"/>
    <w:rsid w:val="001E7178"/>
    <w:rsid w:val="001E7932"/>
    <w:rsid w:val="001E7BC4"/>
    <w:rsid w:val="001E7BEB"/>
    <w:rsid w:val="001E7C66"/>
    <w:rsid w:val="001E7EE1"/>
    <w:rsid w:val="001F0038"/>
    <w:rsid w:val="001F00DB"/>
    <w:rsid w:val="001F0214"/>
    <w:rsid w:val="001F05B3"/>
    <w:rsid w:val="001F08C4"/>
    <w:rsid w:val="001F0933"/>
    <w:rsid w:val="001F101B"/>
    <w:rsid w:val="001F1170"/>
    <w:rsid w:val="001F1382"/>
    <w:rsid w:val="001F1764"/>
    <w:rsid w:val="001F19D6"/>
    <w:rsid w:val="001F2142"/>
    <w:rsid w:val="001F2286"/>
    <w:rsid w:val="001F2338"/>
    <w:rsid w:val="001F2399"/>
    <w:rsid w:val="001F260D"/>
    <w:rsid w:val="001F272D"/>
    <w:rsid w:val="001F2839"/>
    <w:rsid w:val="001F28ED"/>
    <w:rsid w:val="001F29A2"/>
    <w:rsid w:val="001F2A60"/>
    <w:rsid w:val="001F2A9F"/>
    <w:rsid w:val="001F2C08"/>
    <w:rsid w:val="001F2D7A"/>
    <w:rsid w:val="001F2EB8"/>
    <w:rsid w:val="001F2F53"/>
    <w:rsid w:val="001F3230"/>
    <w:rsid w:val="001F3385"/>
    <w:rsid w:val="001F34DA"/>
    <w:rsid w:val="001F3813"/>
    <w:rsid w:val="001F3885"/>
    <w:rsid w:val="001F38E7"/>
    <w:rsid w:val="001F3A9D"/>
    <w:rsid w:val="001F3ABB"/>
    <w:rsid w:val="001F3B18"/>
    <w:rsid w:val="001F3E60"/>
    <w:rsid w:val="001F411C"/>
    <w:rsid w:val="001F4662"/>
    <w:rsid w:val="001F4672"/>
    <w:rsid w:val="001F471A"/>
    <w:rsid w:val="001F4AB8"/>
    <w:rsid w:val="001F57F4"/>
    <w:rsid w:val="001F5B02"/>
    <w:rsid w:val="001F5D96"/>
    <w:rsid w:val="001F61D5"/>
    <w:rsid w:val="001F623E"/>
    <w:rsid w:val="001F626F"/>
    <w:rsid w:val="001F662D"/>
    <w:rsid w:val="001F6E85"/>
    <w:rsid w:val="001F70FB"/>
    <w:rsid w:val="001F7160"/>
    <w:rsid w:val="001F7253"/>
    <w:rsid w:val="001F727C"/>
    <w:rsid w:val="001F745F"/>
    <w:rsid w:val="001F76AC"/>
    <w:rsid w:val="001F777D"/>
    <w:rsid w:val="001F78E0"/>
    <w:rsid w:val="001F7AFA"/>
    <w:rsid w:val="00200146"/>
    <w:rsid w:val="0020022B"/>
    <w:rsid w:val="0020030C"/>
    <w:rsid w:val="002004CD"/>
    <w:rsid w:val="00200634"/>
    <w:rsid w:val="00200840"/>
    <w:rsid w:val="002008A1"/>
    <w:rsid w:val="00200A19"/>
    <w:rsid w:val="00201025"/>
    <w:rsid w:val="0020109F"/>
    <w:rsid w:val="00201582"/>
    <w:rsid w:val="002018A9"/>
    <w:rsid w:val="00201A71"/>
    <w:rsid w:val="00201DA6"/>
    <w:rsid w:val="00202106"/>
    <w:rsid w:val="002021F4"/>
    <w:rsid w:val="00202841"/>
    <w:rsid w:val="00202896"/>
    <w:rsid w:val="00202AD9"/>
    <w:rsid w:val="00202E96"/>
    <w:rsid w:val="00203202"/>
    <w:rsid w:val="00203369"/>
    <w:rsid w:val="002035E5"/>
    <w:rsid w:val="0020362D"/>
    <w:rsid w:val="0020383A"/>
    <w:rsid w:val="0020397C"/>
    <w:rsid w:val="002039DC"/>
    <w:rsid w:val="00203A38"/>
    <w:rsid w:val="00203B99"/>
    <w:rsid w:val="00203CE6"/>
    <w:rsid w:val="002040C7"/>
    <w:rsid w:val="00204259"/>
    <w:rsid w:val="002042F1"/>
    <w:rsid w:val="002043AE"/>
    <w:rsid w:val="002043FD"/>
    <w:rsid w:val="0020454E"/>
    <w:rsid w:val="00204BB8"/>
    <w:rsid w:val="00204BE8"/>
    <w:rsid w:val="00204C5C"/>
    <w:rsid w:val="00204CA3"/>
    <w:rsid w:val="00204EB7"/>
    <w:rsid w:val="00205184"/>
    <w:rsid w:val="00205335"/>
    <w:rsid w:val="00205548"/>
    <w:rsid w:val="0020559B"/>
    <w:rsid w:val="002055D3"/>
    <w:rsid w:val="00205A7E"/>
    <w:rsid w:val="00205D9B"/>
    <w:rsid w:val="00205ECF"/>
    <w:rsid w:val="00205F4F"/>
    <w:rsid w:val="002063F9"/>
    <w:rsid w:val="0020658C"/>
    <w:rsid w:val="00206808"/>
    <w:rsid w:val="0020688C"/>
    <w:rsid w:val="00206B84"/>
    <w:rsid w:val="00206C51"/>
    <w:rsid w:val="00206CB9"/>
    <w:rsid w:val="00207064"/>
    <w:rsid w:val="002070D3"/>
    <w:rsid w:val="002070FE"/>
    <w:rsid w:val="0020723E"/>
    <w:rsid w:val="00207250"/>
    <w:rsid w:val="0020730C"/>
    <w:rsid w:val="00207608"/>
    <w:rsid w:val="0020763E"/>
    <w:rsid w:val="00207687"/>
    <w:rsid w:val="00207717"/>
    <w:rsid w:val="00210018"/>
    <w:rsid w:val="0021010E"/>
    <w:rsid w:val="0021034F"/>
    <w:rsid w:val="00210B10"/>
    <w:rsid w:val="00210B13"/>
    <w:rsid w:val="00210B32"/>
    <w:rsid w:val="00210B71"/>
    <w:rsid w:val="00210C1B"/>
    <w:rsid w:val="00211039"/>
    <w:rsid w:val="002110D1"/>
    <w:rsid w:val="00211166"/>
    <w:rsid w:val="002112AF"/>
    <w:rsid w:val="002116DC"/>
    <w:rsid w:val="00211A5A"/>
    <w:rsid w:val="00211AE9"/>
    <w:rsid w:val="00211AF6"/>
    <w:rsid w:val="00211BA6"/>
    <w:rsid w:val="00211CB4"/>
    <w:rsid w:val="00211E95"/>
    <w:rsid w:val="00212194"/>
    <w:rsid w:val="0021227E"/>
    <w:rsid w:val="0021228D"/>
    <w:rsid w:val="0021236F"/>
    <w:rsid w:val="002123E2"/>
    <w:rsid w:val="002127D8"/>
    <w:rsid w:val="0021281B"/>
    <w:rsid w:val="00212967"/>
    <w:rsid w:val="00212A87"/>
    <w:rsid w:val="00212C67"/>
    <w:rsid w:val="00213838"/>
    <w:rsid w:val="00213A41"/>
    <w:rsid w:val="00213BC3"/>
    <w:rsid w:val="00213C7C"/>
    <w:rsid w:val="00213EF5"/>
    <w:rsid w:val="00214105"/>
    <w:rsid w:val="002141E9"/>
    <w:rsid w:val="002141F1"/>
    <w:rsid w:val="002144ED"/>
    <w:rsid w:val="00214642"/>
    <w:rsid w:val="00214BE1"/>
    <w:rsid w:val="00214BF7"/>
    <w:rsid w:val="00214C2A"/>
    <w:rsid w:val="00215047"/>
    <w:rsid w:val="0021517C"/>
    <w:rsid w:val="0021549A"/>
    <w:rsid w:val="002154D4"/>
    <w:rsid w:val="00215581"/>
    <w:rsid w:val="00215611"/>
    <w:rsid w:val="002157A9"/>
    <w:rsid w:val="002159DB"/>
    <w:rsid w:val="00215FAA"/>
    <w:rsid w:val="00216019"/>
    <w:rsid w:val="00216099"/>
    <w:rsid w:val="002160B1"/>
    <w:rsid w:val="0021618A"/>
    <w:rsid w:val="00216324"/>
    <w:rsid w:val="0021641D"/>
    <w:rsid w:val="00216438"/>
    <w:rsid w:val="0021645C"/>
    <w:rsid w:val="002165A5"/>
    <w:rsid w:val="0021666D"/>
    <w:rsid w:val="00216678"/>
    <w:rsid w:val="00216978"/>
    <w:rsid w:val="00216BDF"/>
    <w:rsid w:val="00216FE5"/>
    <w:rsid w:val="00217062"/>
    <w:rsid w:val="0021740E"/>
    <w:rsid w:val="002175A9"/>
    <w:rsid w:val="00217619"/>
    <w:rsid w:val="002177BD"/>
    <w:rsid w:val="00217832"/>
    <w:rsid w:val="00217987"/>
    <w:rsid w:val="00217B22"/>
    <w:rsid w:val="00217C08"/>
    <w:rsid w:val="00217C4A"/>
    <w:rsid w:val="00217F0C"/>
    <w:rsid w:val="00217F5A"/>
    <w:rsid w:val="00220228"/>
    <w:rsid w:val="00220245"/>
    <w:rsid w:val="00220363"/>
    <w:rsid w:val="0022070D"/>
    <w:rsid w:val="0022094C"/>
    <w:rsid w:val="00220AF9"/>
    <w:rsid w:val="00220B61"/>
    <w:rsid w:val="00220D93"/>
    <w:rsid w:val="0022105B"/>
    <w:rsid w:val="00221276"/>
    <w:rsid w:val="00221544"/>
    <w:rsid w:val="0022162A"/>
    <w:rsid w:val="00221761"/>
    <w:rsid w:val="00221987"/>
    <w:rsid w:val="00221C5B"/>
    <w:rsid w:val="00221DBB"/>
    <w:rsid w:val="00221ECE"/>
    <w:rsid w:val="00221FD0"/>
    <w:rsid w:val="002221E3"/>
    <w:rsid w:val="002223D9"/>
    <w:rsid w:val="002226AA"/>
    <w:rsid w:val="00222896"/>
    <w:rsid w:val="00222910"/>
    <w:rsid w:val="00222959"/>
    <w:rsid w:val="00222A0B"/>
    <w:rsid w:val="00222AC8"/>
    <w:rsid w:val="00222B66"/>
    <w:rsid w:val="00222BC4"/>
    <w:rsid w:val="00222DA3"/>
    <w:rsid w:val="00222E7F"/>
    <w:rsid w:val="002231F3"/>
    <w:rsid w:val="002232F6"/>
    <w:rsid w:val="00223403"/>
    <w:rsid w:val="002235B4"/>
    <w:rsid w:val="00223847"/>
    <w:rsid w:val="00223AE0"/>
    <w:rsid w:val="00223B6F"/>
    <w:rsid w:val="00223C7E"/>
    <w:rsid w:val="00223D83"/>
    <w:rsid w:val="00223D8E"/>
    <w:rsid w:val="00224498"/>
    <w:rsid w:val="002248AC"/>
    <w:rsid w:val="00224B1E"/>
    <w:rsid w:val="00224CA2"/>
    <w:rsid w:val="002250C9"/>
    <w:rsid w:val="0022516E"/>
    <w:rsid w:val="00225175"/>
    <w:rsid w:val="0022517F"/>
    <w:rsid w:val="002252B1"/>
    <w:rsid w:val="0022538D"/>
    <w:rsid w:val="002253D1"/>
    <w:rsid w:val="0022562D"/>
    <w:rsid w:val="00225EE2"/>
    <w:rsid w:val="00226009"/>
    <w:rsid w:val="00226420"/>
    <w:rsid w:val="00226603"/>
    <w:rsid w:val="002266E2"/>
    <w:rsid w:val="00226788"/>
    <w:rsid w:val="002267F0"/>
    <w:rsid w:val="0022689A"/>
    <w:rsid w:val="00226B64"/>
    <w:rsid w:val="00226BAA"/>
    <w:rsid w:val="00226C59"/>
    <w:rsid w:val="00226D02"/>
    <w:rsid w:val="00227004"/>
    <w:rsid w:val="002271C0"/>
    <w:rsid w:val="002273FB"/>
    <w:rsid w:val="00227821"/>
    <w:rsid w:val="00227A80"/>
    <w:rsid w:val="00227D8E"/>
    <w:rsid w:val="00230020"/>
    <w:rsid w:val="002300D4"/>
    <w:rsid w:val="0023012A"/>
    <w:rsid w:val="0023033D"/>
    <w:rsid w:val="002304FB"/>
    <w:rsid w:val="002307E9"/>
    <w:rsid w:val="00230D37"/>
    <w:rsid w:val="00230E4C"/>
    <w:rsid w:val="00230F16"/>
    <w:rsid w:val="00230F7E"/>
    <w:rsid w:val="00231079"/>
    <w:rsid w:val="0023119B"/>
    <w:rsid w:val="0023126C"/>
    <w:rsid w:val="0023162A"/>
    <w:rsid w:val="002317F2"/>
    <w:rsid w:val="00231F7E"/>
    <w:rsid w:val="00231FB9"/>
    <w:rsid w:val="002320C4"/>
    <w:rsid w:val="0023210E"/>
    <w:rsid w:val="00232214"/>
    <w:rsid w:val="00232398"/>
    <w:rsid w:val="002323B0"/>
    <w:rsid w:val="00232726"/>
    <w:rsid w:val="00232765"/>
    <w:rsid w:val="00232807"/>
    <w:rsid w:val="00232ACA"/>
    <w:rsid w:val="00232C55"/>
    <w:rsid w:val="00232E7F"/>
    <w:rsid w:val="002330B3"/>
    <w:rsid w:val="002331B9"/>
    <w:rsid w:val="00233474"/>
    <w:rsid w:val="00233655"/>
    <w:rsid w:val="00233662"/>
    <w:rsid w:val="00233AD2"/>
    <w:rsid w:val="00233DBF"/>
    <w:rsid w:val="00233E12"/>
    <w:rsid w:val="00234185"/>
    <w:rsid w:val="002343C6"/>
    <w:rsid w:val="002349D8"/>
    <w:rsid w:val="00234AD3"/>
    <w:rsid w:val="00234B2C"/>
    <w:rsid w:val="00234E57"/>
    <w:rsid w:val="00235217"/>
    <w:rsid w:val="002353F3"/>
    <w:rsid w:val="00235537"/>
    <w:rsid w:val="002355EF"/>
    <w:rsid w:val="002358D4"/>
    <w:rsid w:val="00235922"/>
    <w:rsid w:val="00235DCD"/>
    <w:rsid w:val="00236205"/>
    <w:rsid w:val="00236478"/>
    <w:rsid w:val="002365B7"/>
    <w:rsid w:val="002369EF"/>
    <w:rsid w:val="00236A8F"/>
    <w:rsid w:val="00236B43"/>
    <w:rsid w:val="00236B58"/>
    <w:rsid w:val="00236B73"/>
    <w:rsid w:val="00236C07"/>
    <w:rsid w:val="00236C29"/>
    <w:rsid w:val="00236F55"/>
    <w:rsid w:val="00236F77"/>
    <w:rsid w:val="00237075"/>
    <w:rsid w:val="002372D2"/>
    <w:rsid w:val="002375BD"/>
    <w:rsid w:val="002375E1"/>
    <w:rsid w:val="00237853"/>
    <w:rsid w:val="00237992"/>
    <w:rsid w:val="002379B5"/>
    <w:rsid w:val="00237DB1"/>
    <w:rsid w:val="00237E2D"/>
    <w:rsid w:val="0024014F"/>
    <w:rsid w:val="00240150"/>
    <w:rsid w:val="00240369"/>
    <w:rsid w:val="002403CD"/>
    <w:rsid w:val="00240585"/>
    <w:rsid w:val="00240800"/>
    <w:rsid w:val="002409BA"/>
    <w:rsid w:val="00240AA3"/>
    <w:rsid w:val="00240E9B"/>
    <w:rsid w:val="00240EDB"/>
    <w:rsid w:val="00240EE0"/>
    <w:rsid w:val="002410F0"/>
    <w:rsid w:val="002411AD"/>
    <w:rsid w:val="002411FA"/>
    <w:rsid w:val="00241241"/>
    <w:rsid w:val="00241318"/>
    <w:rsid w:val="00241431"/>
    <w:rsid w:val="002415A9"/>
    <w:rsid w:val="00241788"/>
    <w:rsid w:val="00241B42"/>
    <w:rsid w:val="00241DFE"/>
    <w:rsid w:val="0024225A"/>
    <w:rsid w:val="002423ED"/>
    <w:rsid w:val="002424D9"/>
    <w:rsid w:val="002425BF"/>
    <w:rsid w:val="0024269B"/>
    <w:rsid w:val="002429BB"/>
    <w:rsid w:val="00242A03"/>
    <w:rsid w:val="00242A57"/>
    <w:rsid w:val="00242C77"/>
    <w:rsid w:val="00242D2D"/>
    <w:rsid w:val="00242E04"/>
    <w:rsid w:val="0024314C"/>
    <w:rsid w:val="0024344F"/>
    <w:rsid w:val="00243562"/>
    <w:rsid w:val="00243847"/>
    <w:rsid w:val="002438A8"/>
    <w:rsid w:val="00243992"/>
    <w:rsid w:val="00243AC8"/>
    <w:rsid w:val="00243B32"/>
    <w:rsid w:val="00243E1D"/>
    <w:rsid w:val="0024401E"/>
    <w:rsid w:val="002440A0"/>
    <w:rsid w:val="002443F6"/>
    <w:rsid w:val="00244481"/>
    <w:rsid w:val="002445AD"/>
    <w:rsid w:val="00244833"/>
    <w:rsid w:val="002449AE"/>
    <w:rsid w:val="00244DDC"/>
    <w:rsid w:val="00244F56"/>
    <w:rsid w:val="002454D6"/>
    <w:rsid w:val="00245667"/>
    <w:rsid w:val="002458E1"/>
    <w:rsid w:val="00245BEB"/>
    <w:rsid w:val="00245C7E"/>
    <w:rsid w:val="00245C9E"/>
    <w:rsid w:val="00245CA9"/>
    <w:rsid w:val="00246024"/>
    <w:rsid w:val="00246205"/>
    <w:rsid w:val="00246437"/>
    <w:rsid w:val="002466B5"/>
    <w:rsid w:val="002469DD"/>
    <w:rsid w:val="00247079"/>
    <w:rsid w:val="002473C7"/>
    <w:rsid w:val="0024748C"/>
    <w:rsid w:val="0024764E"/>
    <w:rsid w:val="00247651"/>
    <w:rsid w:val="0024786C"/>
    <w:rsid w:val="002479C6"/>
    <w:rsid w:val="00247A0F"/>
    <w:rsid w:val="00247A45"/>
    <w:rsid w:val="00247B62"/>
    <w:rsid w:val="00247E48"/>
    <w:rsid w:val="00247F72"/>
    <w:rsid w:val="002501FB"/>
    <w:rsid w:val="0025059D"/>
    <w:rsid w:val="002507FA"/>
    <w:rsid w:val="00250837"/>
    <w:rsid w:val="00250848"/>
    <w:rsid w:val="002509A5"/>
    <w:rsid w:val="002509E2"/>
    <w:rsid w:val="00250C0B"/>
    <w:rsid w:val="00250DBA"/>
    <w:rsid w:val="00250E9C"/>
    <w:rsid w:val="00250ED7"/>
    <w:rsid w:val="002513CB"/>
    <w:rsid w:val="002516DF"/>
    <w:rsid w:val="00251A85"/>
    <w:rsid w:val="00251B7F"/>
    <w:rsid w:val="00252047"/>
    <w:rsid w:val="0025206E"/>
    <w:rsid w:val="002520A2"/>
    <w:rsid w:val="002520E8"/>
    <w:rsid w:val="00252174"/>
    <w:rsid w:val="00252175"/>
    <w:rsid w:val="002522E4"/>
    <w:rsid w:val="00252451"/>
    <w:rsid w:val="00252690"/>
    <w:rsid w:val="002526F7"/>
    <w:rsid w:val="002528AC"/>
    <w:rsid w:val="002528CA"/>
    <w:rsid w:val="00252C68"/>
    <w:rsid w:val="00252CFA"/>
    <w:rsid w:val="00252E0C"/>
    <w:rsid w:val="00252EC4"/>
    <w:rsid w:val="00252F46"/>
    <w:rsid w:val="00253123"/>
    <w:rsid w:val="00253273"/>
    <w:rsid w:val="0025328C"/>
    <w:rsid w:val="002533A5"/>
    <w:rsid w:val="002533C9"/>
    <w:rsid w:val="002533E8"/>
    <w:rsid w:val="002534AE"/>
    <w:rsid w:val="0025356A"/>
    <w:rsid w:val="00253AF5"/>
    <w:rsid w:val="00253FC3"/>
    <w:rsid w:val="0025417C"/>
    <w:rsid w:val="002541E7"/>
    <w:rsid w:val="002546BA"/>
    <w:rsid w:val="002547F7"/>
    <w:rsid w:val="00254817"/>
    <w:rsid w:val="002548DF"/>
    <w:rsid w:val="00255064"/>
    <w:rsid w:val="0025529B"/>
    <w:rsid w:val="00255AD6"/>
    <w:rsid w:val="00255C63"/>
    <w:rsid w:val="00255ECD"/>
    <w:rsid w:val="00255F34"/>
    <w:rsid w:val="002561AE"/>
    <w:rsid w:val="002563BB"/>
    <w:rsid w:val="00256505"/>
    <w:rsid w:val="0025668B"/>
    <w:rsid w:val="00256CE9"/>
    <w:rsid w:val="00256EB2"/>
    <w:rsid w:val="002572E0"/>
    <w:rsid w:val="002573E1"/>
    <w:rsid w:val="00257A0C"/>
    <w:rsid w:val="00257A4B"/>
    <w:rsid w:val="00257BF0"/>
    <w:rsid w:val="00257D5F"/>
    <w:rsid w:val="00257FCB"/>
    <w:rsid w:val="00260065"/>
    <w:rsid w:val="002602A3"/>
    <w:rsid w:val="002605E4"/>
    <w:rsid w:val="0026062A"/>
    <w:rsid w:val="00260777"/>
    <w:rsid w:val="00260C1F"/>
    <w:rsid w:val="00260D88"/>
    <w:rsid w:val="0026101A"/>
    <w:rsid w:val="00261136"/>
    <w:rsid w:val="0026113C"/>
    <w:rsid w:val="002617E0"/>
    <w:rsid w:val="00261A4D"/>
    <w:rsid w:val="00261A55"/>
    <w:rsid w:val="00261D5C"/>
    <w:rsid w:val="00262019"/>
    <w:rsid w:val="002620B8"/>
    <w:rsid w:val="002624B9"/>
    <w:rsid w:val="0026268F"/>
    <w:rsid w:val="00262737"/>
    <w:rsid w:val="0026284E"/>
    <w:rsid w:val="00262B31"/>
    <w:rsid w:val="00262C0B"/>
    <w:rsid w:val="00262C70"/>
    <w:rsid w:val="00262E46"/>
    <w:rsid w:val="00262EA4"/>
    <w:rsid w:val="0026319E"/>
    <w:rsid w:val="00263208"/>
    <w:rsid w:val="00263339"/>
    <w:rsid w:val="0026340C"/>
    <w:rsid w:val="0026342D"/>
    <w:rsid w:val="00263634"/>
    <w:rsid w:val="002636EF"/>
    <w:rsid w:val="00263832"/>
    <w:rsid w:val="002638C1"/>
    <w:rsid w:val="002638EE"/>
    <w:rsid w:val="002639C3"/>
    <w:rsid w:val="00263ABE"/>
    <w:rsid w:val="00263C69"/>
    <w:rsid w:val="00263D41"/>
    <w:rsid w:val="00264009"/>
    <w:rsid w:val="00264044"/>
    <w:rsid w:val="00264340"/>
    <w:rsid w:val="002643B7"/>
    <w:rsid w:val="002645EE"/>
    <w:rsid w:val="0026464F"/>
    <w:rsid w:val="00264CA8"/>
    <w:rsid w:val="00264E32"/>
    <w:rsid w:val="00265038"/>
    <w:rsid w:val="00265071"/>
    <w:rsid w:val="002652BB"/>
    <w:rsid w:val="002655E8"/>
    <w:rsid w:val="00265A62"/>
    <w:rsid w:val="00265C30"/>
    <w:rsid w:val="00265C94"/>
    <w:rsid w:val="00265CF3"/>
    <w:rsid w:val="00265E89"/>
    <w:rsid w:val="0026606E"/>
    <w:rsid w:val="002662E5"/>
    <w:rsid w:val="002666EB"/>
    <w:rsid w:val="00266806"/>
    <w:rsid w:val="00266A6E"/>
    <w:rsid w:val="00266AC3"/>
    <w:rsid w:val="00266D0D"/>
    <w:rsid w:val="00266D1E"/>
    <w:rsid w:val="00266E10"/>
    <w:rsid w:val="00267016"/>
    <w:rsid w:val="002670DD"/>
    <w:rsid w:val="00267163"/>
    <w:rsid w:val="0026736E"/>
    <w:rsid w:val="002673A6"/>
    <w:rsid w:val="00267587"/>
    <w:rsid w:val="00267690"/>
    <w:rsid w:val="00267939"/>
    <w:rsid w:val="00267EC8"/>
    <w:rsid w:val="0027025C"/>
    <w:rsid w:val="0027028D"/>
    <w:rsid w:val="002702F5"/>
    <w:rsid w:val="002703B4"/>
    <w:rsid w:val="002703C0"/>
    <w:rsid w:val="002703F0"/>
    <w:rsid w:val="002706D6"/>
    <w:rsid w:val="002706F5"/>
    <w:rsid w:val="00270BAA"/>
    <w:rsid w:val="00270F4C"/>
    <w:rsid w:val="00271160"/>
    <w:rsid w:val="00271198"/>
    <w:rsid w:val="00271220"/>
    <w:rsid w:val="00271401"/>
    <w:rsid w:val="0027145F"/>
    <w:rsid w:val="00271652"/>
    <w:rsid w:val="0027226D"/>
    <w:rsid w:val="002723DA"/>
    <w:rsid w:val="0027272F"/>
    <w:rsid w:val="0027274B"/>
    <w:rsid w:val="00272ACA"/>
    <w:rsid w:val="002731CB"/>
    <w:rsid w:val="002731FF"/>
    <w:rsid w:val="0027324A"/>
    <w:rsid w:val="0027328C"/>
    <w:rsid w:val="002734B9"/>
    <w:rsid w:val="00273636"/>
    <w:rsid w:val="00273785"/>
    <w:rsid w:val="0027385D"/>
    <w:rsid w:val="00273927"/>
    <w:rsid w:val="00273939"/>
    <w:rsid w:val="002739AE"/>
    <w:rsid w:val="00273BE2"/>
    <w:rsid w:val="00273F8C"/>
    <w:rsid w:val="00274106"/>
    <w:rsid w:val="00274342"/>
    <w:rsid w:val="0027479A"/>
    <w:rsid w:val="00274940"/>
    <w:rsid w:val="00274C3D"/>
    <w:rsid w:val="00274D7C"/>
    <w:rsid w:val="00274E0C"/>
    <w:rsid w:val="00274E99"/>
    <w:rsid w:val="00274EBF"/>
    <w:rsid w:val="00275310"/>
    <w:rsid w:val="0027547C"/>
    <w:rsid w:val="0027566A"/>
    <w:rsid w:val="002757BA"/>
    <w:rsid w:val="00275A9D"/>
    <w:rsid w:val="00275D02"/>
    <w:rsid w:val="00275DBE"/>
    <w:rsid w:val="00275F3F"/>
    <w:rsid w:val="00276172"/>
    <w:rsid w:val="0027621D"/>
    <w:rsid w:val="002763EC"/>
    <w:rsid w:val="002766FD"/>
    <w:rsid w:val="00276846"/>
    <w:rsid w:val="00276947"/>
    <w:rsid w:val="002769A6"/>
    <w:rsid w:val="00276B73"/>
    <w:rsid w:val="00276DFF"/>
    <w:rsid w:val="00276FE4"/>
    <w:rsid w:val="00277794"/>
    <w:rsid w:val="00277B56"/>
    <w:rsid w:val="00277C40"/>
    <w:rsid w:val="0028003C"/>
    <w:rsid w:val="00280576"/>
    <w:rsid w:val="00280866"/>
    <w:rsid w:val="0028089E"/>
    <w:rsid w:val="002809F7"/>
    <w:rsid w:val="00280A9F"/>
    <w:rsid w:val="00280D27"/>
    <w:rsid w:val="00280E97"/>
    <w:rsid w:val="00280F3D"/>
    <w:rsid w:val="002811C2"/>
    <w:rsid w:val="002811D8"/>
    <w:rsid w:val="002811E8"/>
    <w:rsid w:val="0028134C"/>
    <w:rsid w:val="00281863"/>
    <w:rsid w:val="0028196E"/>
    <w:rsid w:val="00281C62"/>
    <w:rsid w:val="00281D4B"/>
    <w:rsid w:val="00282212"/>
    <w:rsid w:val="00282384"/>
    <w:rsid w:val="002824F2"/>
    <w:rsid w:val="00282747"/>
    <w:rsid w:val="0028306D"/>
    <w:rsid w:val="002835D3"/>
    <w:rsid w:val="00283673"/>
    <w:rsid w:val="00283B11"/>
    <w:rsid w:val="00283C38"/>
    <w:rsid w:val="00283D9B"/>
    <w:rsid w:val="002841AE"/>
    <w:rsid w:val="0028433B"/>
    <w:rsid w:val="00284376"/>
    <w:rsid w:val="002847AD"/>
    <w:rsid w:val="002847BC"/>
    <w:rsid w:val="002848FF"/>
    <w:rsid w:val="00284ACB"/>
    <w:rsid w:val="00284AFB"/>
    <w:rsid w:val="00284CAC"/>
    <w:rsid w:val="0028515D"/>
    <w:rsid w:val="002853E5"/>
    <w:rsid w:val="002857E6"/>
    <w:rsid w:val="00285BD3"/>
    <w:rsid w:val="00286143"/>
    <w:rsid w:val="00286181"/>
    <w:rsid w:val="002862CD"/>
    <w:rsid w:val="002865E8"/>
    <w:rsid w:val="00286C89"/>
    <w:rsid w:val="00286DC7"/>
    <w:rsid w:val="00286DD3"/>
    <w:rsid w:val="00286E04"/>
    <w:rsid w:val="00286F5E"/>
    <w:rsid w:val="00286F6E"/>
    <w:rsid w:val="0028725F"/>
    <w:rsid w:val="00287594"/>
    <w:rsid w:val="00287738"/>
    <w:rsid w:val="0028778C"/>
    <w:rsid w:val="002878FE"/>
    <w:rsid w:val="00287A0C"/>
    <w:rsid w:val="002902C2"/>
    <w:rsid w:val="00290366"/>
    <w:rsid w:val="00290401"/>
    <w:rsid w:val="002905D0"/>
    <w:rsid w:val="00290875"/>
    <w:rsid w:val="0029096D"/>
    <w:rsid w:val="0029098A"/>
    <w:rsid w:val="00290A0B"/>
    <w:rsid w:val="00290B27"/>
    <w:rsid w:val="00290C7F"/>
    <w:rsid w:val="00290D99"/>
    <w:rsid w:val="00290E07"/>
    <w:rsid w:val="00290E35"/>
    <w:rsid w:val="002910A7"/>
    <w:rsid w:val="00291189"/>
    <w:rsid w:val="002912AA"/>
    <w:rsid w:val="002912C9"/>
    <w:rsid w:val="002912D0"/>
    <w:rsid w:val="002912FA"/>
    <w:rsid w:val="002914F5"/>
    <w:rsid w:val="0029177E"/>
    <w:rsid w:val="002918BD"/>
    <w:rsid w:val="00291AB8"/>
    <w:rsid w:val="00291BFE"/>
    <w:rsid w:val="00291C0A"/>
    <w:rsid w:val="00291C37"/>
    <w:rsid w:val="00291D6B"/>
    <w:rsid w:val="00291E64"/>
    <w:rsid w:val="0029207A"/>
    <w:rsid w:val="00292675"/>
    <w:rsid w:val="002928A3"/>
    <w:rsid w:val="002928B1"/>
    <w:rsid w:val="00292C32"/>
    <w:rsid w:val="00292C4F"/>
    <w:rsid w:val="00292CCE"/>
    <w:rsid w:val="00292ED8"/>
    <w:rsid w:val="00292FBA"/>
    <w:rsid w:val="002930D4"/>
    <w:rsid w:val="0029310F"/>
    <w:rsid w:val="002932F3"/>
    <w:rsid w:val="002933E1"/>
    <w:rsid w:val="00293B30"/>
    <w:rsid w:val="00293BA8"/>
    <w:rsid w:val="00293C9D"/>
    <w:rsid w:val="00293D0E"/>
    <w:rsid w:val="00293D1F"/>
    <w:rsid w:val="00293D40"/>
    <w:rsid w:val="0029407C"/>
    <w:rsid w:val="0029448B"/>
    <w:rsid w:val="00294789"/>
    <w:rsid w:val="002947DE"/>
    <w:rsid w:val="00294813"/>
    <w:rsid w:val="00294929"/>
    <w:rsid w:val="00294F4C"/>
    <w:rsid w:val="002950B7"/>
    <w:rsid w:val="002954AD"/>
    <w:rsid w:val="002954DA"/>
    <w:rsid w:val="0029595F"/>
    <w:rsid w:val="00295B62"/>
    <w:rsid w:val="00295B89"/>
    <w:rsid w:val="00295F5B"/>
    <w:rsid w:val="00295F78"/>
    <w:rsid w:val="00296211"/>
    <w:rsid w:val="002964E6"/>
    <w:rsid w:val="00296768"/>
    <w:rsid w:val="00296A7D"/>
    <w:rsid w:val="00296A95"/>
    <w:rsid w:val="00296F60"/>
    <w:rsid w:val="002970B8"/>
    <w:rsid w:val="0029733D"/>
    <w:rsid w:val="00297392"/>
    <w:rsid w:val="0029757D"/>
    <w:rsid w:val="002977F7"/>
    <w:rsid w:val="002979E5"/>
    <w:rsid w:val="00297AB6"/>
    <w:rsid w:val="00297ACF"/>
    <w:rsid w:val="00297B31"/>
    <w:rsid w:val="00297BAF"/>
    <w:rsid w:val="00297C69"/>
    <w:rsid w:val="00297D50"/>
    <w:rsid w:val="00297E89"/>
    <w:rsid w:val="00297F8A"/>
    <w:rsid w:val="002A001E"/>
    <w:rsid w:val="002A016B"/>
    <w:rsid w:val="002A0378"/>
    <w:rsid w:val="002A047E"/>
    <w:rsid w:val="002A0C56"/>
    <w:rsid w:val="002A0DFE"/>
    <w:rsid w:val="002A0E02"/>
    <w:rsid w:val="002A118F"/>
    <w:rsid w:val="002A11EB"/>
    <w:rsid w:val="002A1574"/>
    <w:rsid w:val="002A198F"/>
    <w:rsid w:val="002A1F5C"/>
    <w:rsid w:val="002A1FB5"/>
    <w:rsid w:val="002A20C9"/>
    <w:rsid w:val="002A22CE"/>
    <w:rsid w:val="002A23C9"/>
    <w:rsid w:val="002A23CA"/>
    <w:rsid w:val="002A241A"/>
    <w:rsid w:val="002A264A"/>
    <w:rsid w:val="002A26A9"/>
    <w:rsid w:val="002A296B"/>
    <w:rsid w:val="002A2B7D"/>
    <w:rsid w:val="002A2EDA"/>
    <w:rsid w:val="002A31E6"/>
    <w:rsid w:val="002A340D"/>
    <w:rsid w:val="002A3465"/>
    <w:rsid w:val="002A3502"/>
    <w:rsid w:val="002A35F5"/>
    <w:rsid w:val="002A360E"/>
    <w:rsid w:val="002A3697"/>
    <w:rsid w:val="002A377C"/>
    <w:rsid w:val="002A37B7"/>
    <w:rsid w:val="002A3A82"/>
    <w:rsid w:val="002A3D9B"/>
    <w:rsid w:val="002A3E3D"/>
    <w:rsid w:val="002A3E83"/>
    <w:rsid w:val="002A4086"/>
    <w:rsid w:val="002A4492"/>
    <w:rsid w:val="002A45B9"/>
    <w:rsid w:val="002A49A7"/>
    <w:rsid w:val="002A533A"/>
    <w:rsid w:val="002A543A"/>
    <w:rsid w:val="002A5524"/>
    <w:rsid w:val="002A5619"/>
    <w:rsid w:val="002A572D"/>
    <w:rsid w:val="002A5D23"/>
    <w:rsid w:val="002A5D79"/>
    <w:rsid w:val="002A63B5"/>
    <w:rsid w:val="002A64F8"/>
    <w:rsid w:val="002A6563"/>
    <w:rsid w:val="002A65D3"/>
    <w:rsid w:val="002A6645"/>
    <w:rsid w:val="002A668A"/>
    <w:rsid w:val="002A686C"/>
    <w:rsid w:val="002A69D6"/>
    <w:rsid w:val="002A6CFA"/>
    <w:rsid w:val="002A6D55"/>
    <w:rsid w:val="002A6EB5"/>
    <w:rsid w:val="002A70B7"/>
    <w:rsid w:val="002A71B8"/>
    <w:rsid w:val="002A723C"/>
    <w:rsid w:val="002A7379"/>
    <w:rsid w:val="002A7433"/>
    <w:rsid w:val="002A75C3"/>
    <w:rsid w:val="002A75CE"/>
    <w:rsid w:val="002A763F"/>
    <w:rsid w:val="002A775E"/>
    <w:rsid w:val="002A7775"/>
    <w:rsid w:val="002A77ED"/>
    <w:rsid w:val="002A78C6"/>
    <w:rsid w:val="002A7968"/>
    <w:rsid w:val="002A7ED8"/>
    <w:rsid w:val="002B0059"/>
    <w:rsid w:val="002B0228"/>
    <w:rsid w:val="002B036D"/>
    <w:rsid w:val="002B0516"/>
    <w:rsid w:val="002B0709"/>
    <w:rsid w:val="002B0879"/>
    <w:rsid w:val="002B08A7"/>
    <w:rsid w:val="002B0A92"/>
    <w:rsid w:val="002B0B49"/>
    <w:rsid w:val="002B0C5C"/>
    <w:rsid w:val="002B0D84"/>
    <w:rsid w:val="002B0F63"/>
    <w:rsid w:val="002B1069"/>
    <w:rsid w:val="002B1446"/>
    <w:rsid w:val="002B15FC"/>
    <w:rsid w:val="002B1889"/>
    <w:rsid w:val="002B18C1"/>
    <w:rsid w:val="002B18D8"/>
    <w:rsid w:val="002B19C0"/>
    <w:rsid w:val="002B1AD9"/>
    <w:rsid w:val="002B1AF4"/>
    <w:rsid w:val="002B1B1C"/>
    <w:rsid w:val="002B1CC6"/>
    <w:rsid w:val="002B1D27"/>
    <w:rsid w:val="002B1F8C"/>
    <w:rsid w:val="002B22A3"/>
    <w:rsid w:val="002B26A1"/>
    <w:rsid w:val="002B2811"/>
    <w:rsid w:val="002B2823"/>
    <w:rsid w:val="002B2ADC"/>
    <w:rsid w:val="002B2B28"/>
    <w:rsid w:val="002B326D"/>
    <w:rsid w:val="002B3342"/>
    <w:rsid w:val="002B34A0"/>
    <w:rsid w:val="002B385A"/>
    <w:rsid w:val="002B3D0F"/>
    <w:rsid w:val="002B3F9A"/>
    <w:rsid w:val="002B4275"/>
    <w:rsid w:val="002B43DB"/>
    <w:rsid w:val="002B447C"/>
    <w:rsid w:val="002B44A4"/>
    <w:rsid w:val="002B4580"/>
    <w:rsid w:val="002B474C"/>
    <w:rsid w:val="002B4883"/>
    <w:rsid w:val="002B4B5B"/>
    <w:rsid w:val="002B4C2C"/>
    <w:rsid w:val="002B4C5E"/>
    <w:rsid w:val="002B4E7A"/>
    <w:rsid w:val="002B5207"/>
    <w:rsid w:val="002B53F9"/>
    <w:rsid w:val="002B5409"/>
    <w:rsid w:val="002B59C0"/>
    <w:rsid w:val="002B59F9"/>
    <w:rsid w:val="002B5A9A"/>
    <w:rsid w:val="002B5BF9"/>
    <w:rsid w:val="002B5C70"/>
    <w:rsid w:val="002B5E3E"/>
    <w:rsid w:val="002B61D8"/>
    <w:rsid w:val="002B62BB"/>
    <w:rsid w:val="002B63FD"/>
    <w:rsid w:val="002B674D"/>
    <w:rsid w:val="002B6846"/>
    <w:rsid w:val="002B6996"/>
    <w:rsid w:val="002B6AF9"/>
    <w:rsid w:val="002B7165"/>
    <w:rsid w:val="002B72C6"/>
    <w:rsid w:val="002B73BB"/>
    <w:rsid w:val="002B769D"/>
    <w:rsid w:val="002B7D0A"/>
    <w:rsid w:val="002B7D79"/>
    <w:rsid w:val="002B7D9E"/>
    <w:rsid w:val="002B7F5F"/>
    <w:rsid w:val="002C0209"/>
    <w:rsid w:val="002C02AF"/>
    <w:rsid w:val="002C046E"/>
    <w:rsid w:val="002C06DD"/>
    <w:rsid w:val="002C083A"/>
    <w:rsid w:val="002C08E4"/>
    <w:rsid w:val="002C0ACC"/>
    <w:rsid w:val="002C0C95"/>
    <w:rsid w:val="002C0D5E"/>
    <w:rsid w:val="002C0D63"/>
    <w:rsid w:val="002C0F07"/>
    <w:rsid w:val="002C10E7"/>
    <w:rsid w:val="002C11DB"/>
    <w:rsid w:val="002C1790"/>
    <w:rsid w:val="002C1984"/>
    <w:rsid w:val="002C1A30"/>
    <w:rsid w:val="002C1FEE"/>
    <w:rsid w:val="002C206E"/>
    <w:rsid w:val="002C210A"/>
    <w:rsid w:val="002C268D"/>
    <w:rsid w:val="002C2CDA"/>
    <w:rsid w:val="002C2D92"/>
    <w:rsid w:val="002C2FBF"/>
    <w:rsid w:val="002C30B5"/>
    <w:rsid w:val="002C347B"/>
    <w:rsid w:val="002C3F54"/>
    <w:rsid w:val="002C40C4"/>
    <w:rsid w:val="002C418E"/>
    <w:rsid w:val="002C4332"/>
    <w:rsid w:val="002C46ED"/>
    <w:rsid w:val="002C4730"/>
    <w:rsid w:val="002C4A04"/>
    <w:rsid w:val="002C4B7F"/>
    <w:rsid w:val="002C4FED"/>
    <w:rsid w:val="002C514D"/>
    <w:rsid w:val="002C5820"/>
    <w:rsid w:val="002C5825"/>
    <w:rsid w:val="002C59E3"/>
    <w:rsid w:val="002C5BCC"/>
    <w:rsid w:val="002C5FFF"/>
    <w:rsid w:val="002C6074"/>
    <w:rsid w:val="002C6277"/>
    <w:rsid w:val="002C6914"/>
    <w:rsid w:val="002C6AB5"/>
    <w:rsid w:val="002C6CC2"/>
    <w:rsid w:val="002C6F07"/>
    <w:rsid w:val="002C707C"/>
    <w:rsid w:val="002C721B"/>
    <w:rsid w:val="002C7319"/>
    <w:rsid w:val="002C7572"/>
    <w:rsid w:val="002C77DC"/>
    <w:rsid w:val="002C79A9"/>
    <w:rsid w:val="002C7A37"/>
    <w:rsid w:val="002C7BBC"/>
    <w:rsid w:val="002C7D25"/>
    <w:rsid w:val="002C7F22"/>
    <w:rsid w:val="002C7F69"/>
    <w:rsid w:val="002D0687"/>
    <w:rsid w:val="002D0F36"/>
    <w:rsid w:val="002D0F9E"/>
    <w:rsid w:val="002D1090"/>
    <w:rsid w:val="002D11E4"/>
    <w:rsid w:val="002D12BA"/>
    <w:rsid w:val="002D12C4"/>
    <w:rsid w:val="002D14C6"/>
    <w:rsid w:val="002D168C"/>
    <w:rsid w:val="002D16AA"/>
    <w:rsid w:val="002D1CA6"/>
    <w:rsid w:val="002D1FC0"/>
    <w:rsid w:val="002D22B4"/>
    <w:rsid w:val="002D2492"/>
    <w:rsid w:val="002D25FB"/>
    <w:rsid w:val="002D2615"/>
    <w:rsid w:val="002D27F1"/>
    <w:rsid w:val="002D280C"/>
    <w:rsid w:val="002D32AD"/>
    <w:rsid w:val="002D335E"/>
    <w:rsid w:val="002D3450"/>
    <w:rsid w:val="002D35CA"/>
    <w:rsid w:val="002D361E"/>
    <w:rsid w:val="002D3ABE"/>
    <w:rsid w:val="002D3EF3"/>
    <w:rsid w:val="002D3F5D"/>
    <w:rsid w:val="002D3FE1"/>
    <w:rsid w:val="002D43D5"/>
    <w:rsid w:val="002D4400"/>
    <w:rsid w:val="002D46E2"/>
    <w:rsid w:val="002D473E"/>
    <w:rsid w:val="002D48DC"/>
    <w:rsid w:val="002D4C3A"/>
    <w:rsid w:val="002D4D6C"/>
    <w:rsid w:val="002D4E3B"/>
    <w:rsid w:val="002D5196"/>
    <w:rsid w:val="002D53AE"/>
    <w:rsid w:val="002D53E7"/>
    <w:rsid w:val="002D5569"/>
    <w:rsid w:val="002D5611"/>
    <w:rsid w:val="002D58D7"/>
    <w:rsid w:val="002D5D0D"/>
    <w:rsid w:val="002D5D26"/>
    <w:rsid w:val="002D6213"/>
    <w:rsid w:val="002D63E0"/>
    <w:rsid w:val="002D6619"/>
    <w:rsid w:val="002D661A"/>
    <w:rsid w:val="002D6D64"/>
    <w:rsid w:val="002D6E72"/>
    <w:rsid w:val="002D7074"/>
    <w:rsid w:val="002D7096"/>
    <w:rsid w:val="002D7633"/>
    <w:rsid w:val="002D7751"/>
    <w:rsid w:val="002D776D"/>
    <w:rsid w:val="002D77BB"/>
    <w:rsid w:val="002D7A12"/>
    <w:rsid w:val="002D7F3D"/>
    <w:rsid w:val="002E0749"/>
    <w:rsid w:val="002E0853"/>
    <w:rsid w:val="002E0B5D"/>
    <w:rsid w:val="002E0BC4"/>
    <w:rsid w:val="002E111C"/>
    <w:rsid w:val="002E1151"/>
    <w:rsid w:val="002E169F"/>
    <w:rsid w:val="002E1A8A"/>
    <w:rsid w:val="002E1BA3"/>
    <w:rsid w:val="002E220E"/>
    <w:rsid w:val="002E23B5"/>
    <w:rsid w:val="002E254D"/>
    <w:rsid w:val="002E296B"/>
    <w:rsid w:val="002E2CB1"/>
    <w:rsid w:val="002E2DC9"/>
    <w:rsid w:val="002E2F4E"/>
    <w:rsid w:val="002E2F8D"/>
    <w:rsid w:val="002E2FC8"/>
    <w:rsid w:val="002E3011"/>
    <w:rsid w:val="002E302C"/>
    <w:rsid w:val="002E32D7"/>
    <w:rsid w:val="002E3448"/>
    <w:rsid w:val="002E38BD"/>
    <w:rsid w:val="002E39BF"/>
    <w:rsid w:val="002E3E69"/>
    <w:rsid w:val="002E3F7B"/>
    <w:rsid w:val="002E3F82"/>
    <w:rsid w:val="002E414C"/>
    <w:rsid w:val="002E41E5"/>
    <w:rsid w:val="002E431E"/>
    <w:rsid w:val="002E44E3"/>
    <w:rsid w:val="002E4539"/>
    <w:rsid w:val="002E45BB"/>
    <w:rsid w:val="002E462B"/>
    <w:rsid w:val="002E4BBF"/>
    <w:rsid w:val="002E4FA6"/>
    <w:rsid w:val="002E5547"/>
    <w:rsid w:val="002E5614"/>
    <w:rsid w:val="002E585F"/>
    <w:rsid w:val="002E5A6E"/>
    <w:rsid w:val="002E5A7B"/>
    <w:rsid w:val="002E5B21"/>
    <w:rsid w:val="002E5B80"/>
    <w:rsid w:val="002E5BF4"/>
    <w:rsid w:val="002E5DB0"/>
    <w:rsid w:val="002E6071"/>
    <w:rsid w:val="002E62EC"/>
    <w:rsid w:val="002E6445"/>
    <w:rsid w:val="002E6A09"/>
    <w:rsid w:val="002E6BC3"/>
    <w:rsid w:val="002E6BEA"/>
    <w:rsid w:val="002E6CCC"/>
    <w:rsid w:val="002E6CE9"/>
    <w:rsid w:val="002E72C3"/>
    <w:rsid w:val="002E7643"/>
    <w:rsid w:val="002E7748"/>
    <w:rsid w:val="002E7853"/>
    <w:rsid w:val="002E79C9"/>
    <w:rsid w:val="002E7A04"/>
    <w:rsid w:val="002E7B63"/>
    <w:rsid w:val="002E7BF7"/>
    <w:rsid w:val="002E7CF9"/>
    <w:rsid w:val="002E7DB2"/>
    <w:rsid w:val="002E7EB6"/>
    <w:rsid w:val="002F00C2"/>
    <w:rsid w:val="002F034D"/>
    <w:rsid w:val="002F067E"/>
    <w:rsid w:val="002F0BCA"/>
    <w:rsid w:val="002F0DD1"/>
    <w:rsid w:val="002F0E91"/>
    <w:rsid w:val="002F10BF"/>
    <w:rsid w:val="002F12CA"/>
    <w:rsid w:val="002F13B9"/>
    <w:rsid w:val="002F1926"/>
    <w:rsid w:val="002F1AC2"/>
    <w:rsid w:val="002F2112"/>
    <w:rsid w:val="002F2118"/>
    <w:rsid w:val="002F257F"/>
    <w:rsid w:val="002F2A08"/>
    <w:rsid w:val="002F2AA3"/>
    <w:rsid w:val="002F2C8C"/>
    <w:rsid w:val="002F2D42"/>
    <w:rsid w:val="002F37C0"/>
    <w:rsid w:val="002F38E0"/>
    <w:rsid w:val="002F394E"/>
    <w:rsid w:val="002F3B17"/>
    <w:rsid w:val="002F3DAF"/>
    <w:rsid w:val="002F3F74"/>
    <w:rsid w:val="002F3FB6"/>
    <w:rsid w:val="002F41BF"/>
    <w:rsid w:val="002F4289"/>
    <w:rsid w:val="002F454D"/>
    <w:rsid w:val="002F45E2"/>
    <w:rsid w:val="002F4898"/>
    <w:rsid w:val="002F4A70"/>
    <w:rsid w:val="002F514E"/>
    <w:rsid w:val="002F546D"/>
    <w:rsid w:val="002F55DC"/>
    <w:rsid w:val="002F583C"/>
    <w:rsid w:val="002F58DE"/>
    <w:rsid w:val="002F5E44"/>
    <w:rsid w:val="002F60B7"/>
    <w:rsid w:val="002F62D9"/>
    <w:rsid w:val="002F630B"/>
    <w:rsid w:val="002F648F"/>
    <w:rsid w:val="002F677A"/>
    <w:rsid w:val="002F6907"/>
    <w:rsid w:val="002F69CF"/>
    <w:rsid w:val="002F69DB"/>
    <w:rsid w:val="002F6D24"/>
    <w:rsid w:val="002F6F6D"/>
    <w:rsid w:val="002F6FD5"/>
    <w:rsid w:val="002F7027"/>
    <w:rsid w:val="002F7176"/>
    <w:rsid w:val="002F73FF"/>
    <w:rsid w:val="002F7448"/>
    <w:rsid w:val="002F74A4"/>
    <w:rsid w:val="002F7546"/>
    <w:rsid w:val="002F756D"/>
    <w:rsid w:val="002F7818"/>
    <w:rsid w:val="002F7BE6"/>
    <w:rsid w:val="002F7DBE"/>
    <w:rsid w:val="002F7F66"/>
    <w:rsid w:val="0030004C"/>
    <w:rsid w:val="003000D1"/>
    <w:rsid w:val="00300147"/>
    <w:rsid w:val="00300160"/>
    <w:rsid w:val="0030029D"/>
    <w:rsid w:val="003004B6"/>
    <w:rsid w:val="0030077E"/>
    <w:rsid w:val="003007BE"/>
    <w:rsid w:val="00300988"/>
    <w:rsid w:val="003009CD"/>
    <w:rsid w:val="00300A1A"/>
    <w:rsid w:val="00300A82"/>
    <w:rsid w:val="00300B84"/>
    <w:rsid w:val="00300E13"/>
    <w:rsid w:val="0030124F"/>
    <w:rsid w:val="0030149F"/>
    <w:rsid w:val="0030150E"/>
    <w:rsid w:val="0030158F"/>
    <w:rsid w:val="00301A3D"/>
    <w:rsid w:val="00301D51"/>
    <w:rsid w:val="00301E1A"/>
    <w:rsid w:val="00301EFE"/>
    <w:rsid w:val="00302039"/>
    <w:rsid w:val="003022E7"/>
    <w:rsid w:val="00302352"/>
    <w:rsid w:val="00302651"/>
    <w:rsid w:val="00302839"/>
    <w:rsid w:val="003028B4"/>
    <w:rsid w:val="00302BD1"/>
    <w:rsid w:val="00302E75"/>
    <w:rsid w:val="0030325F"/>
    <w:rsid w:val="003032C1"/>
    <w:rsid w:val="00303484"/>
    <w:rsid w:val="003034C4"/>
    <w:rsid w:val="003035BE"/>
    <w:rsid w:val="00303766"/>
    <w:rsid w:val="00303782"/>
    <w:rsid w:val="003038AD"/>
    <w:rsid w:val="003038B4"/>
    <w:rsid w:val="003039F2"/>
    <w:rsid w:val="003039F4"/>
    <w:rsid w:val="00303AD0"/>
    <w:rsid w:val="00303B46"/>
    <w:rsid w:val="00303C71"/>
    <w:rsid w:val="00303C93"/>
    <w:rsid w:val="00303F37"/>
    <w:rsid w:val="003042A0"/>
    <w:rsid w:val="00304574"/>
    <w:rsid w:val="00304817"/>
    <w:rsid w:val="003049BF"/>
    <w:rsid w:val="00304AA3"/>
    <w:rsid w:val="00304B75"/>
    <w:rsid w:val="00304CC2"/>
    <w:rsid w:val="00304CCE"/>
    <w:rsid w:val="00304EA4"/>
    <w:rsid w:val="0030504F"/>
    <w:rsid w:val="0030535E"/>
    <w:rsid w:val="003053C1"/>
    <w:rsid w:val="003059E4"/>
    <w:rsid w:val="00305E58"/>
    <w:rsid w:val="00305EB6"/>
    <w:rsid w:val="003062F0"/>
    <w:rsid w:val="00306601"/>
    <w:rsid w:val="00306F71"/>
    <w:rsid w:val="00306F8F"/>
    <w:rsid w:val="003072B9"/>
    <w:rsid w:val="003072D0"/>
    <w:rsid w:val="003072D3"/>
    <w:rsid w:val="00307549"/>
    <w:rsid w:val="003076DC"/>
    <w:rsid w:val="003076E8"/>
    <w:rsid w:val="003078EB"/>
    <w:rsid w:val="00307908"/>
    <w:rsid w:val="00307A63"/>
    <w:rsid w:val="00307BC6"/>
    <w:rsid w:val="00307BE8"/>
    <w:rsid w:val="00307FEE"/>
    <w:rsid w:val="00310147"/>
    <w:rsid w:val="003101FE"/>
    <w:rsid w:val="00310234"/>
    <w:rsid w:val="003102BB"/>
    <w:rsid w:val="00310386"/>
    <w:rsid w:val="00310878"/>
    <w:rsid w:val="00310AAE"/>
    <w:rsid w:val="00310FBF"/>
    <w:rsid w:val="00311124"/>
    <w:rsid w:val="003116CE"/>
    <w:rsid w:val="00311772"/>
    <w:rsid w:val="00311914"/>
    <w:rsid w:val="00311C75"/>
    <w:rsid w:val="00311D7D"/>
    <w:rsid w:val="00311D9C"/>
    <w:rsid w:val="00311E73"/>
    <w:rsid w:val="00312347"/>
    <w:rsid w:val="003123EC"/>
    <w:rsid w:val="0031259C"/>
    <w:rsid w:val="00312667"/>
    <w:rsid w:val="0031297C"/>
    <w:rsid w:val="00312A3C"/>
    <w:rsid w:val="00312C89"/>
    <w:rsid w:val="00312D4B"/>
    <w:rsid w:val="00312E13"/>
    <w:rsid w:val="00313036"/>
    <w:rsid w:val="0031314B"/>
    <w:rsid w:val="003131A8"/>
    <w:rsid w:val="003131EB"/>
    <w:rsid w:val="00313621"/>
    <w:rsid w:val="00313ECF"/>
    <w:rsid w:val="00313EEF"/>
    <w:rsid w:val="0031410C"/>
    <w:rsid w:val="0031421A"/>
    <w:rsid w:val="00314480"/>
    <w:rsid w:val="00314B07"/>
    <w:rsid w:val="00314DC4"/>
    <w:rsid w:val="0031520E"/>
    <w:rsid w:val="00315697"/>
    <w:rsid w:val="003158F8"/>
    <w:rsid w:val="00315C10"/>
    <w:rsid w:val="00315C52"/>
    <w:rsid w:val="00315F29"/>
    <w:rsid w:val="00316157"/>
    <w:rsid w:val="0031634F"/>
    <w:rsid w:val="00316544"/>
    <w:rsid w:val="00316878"/>
    <w:rsid w:val="003168ED"/>
    <w:rsid w:val="00316B03"/>
    <w:rsid w:val="00316C44"/>
    <w:rsid w:val="00316C9A"/>
    <w:rsid w:val="00316FBD"/>
    <w:rsid w:val="00316FDF"/>
    <w:rsid w:val="003170EB"/>
    <w:rsid w:val="003172E3"/>
    <w:rsid w:val="003173AA"/>
    <w:rsid w:val="00317432"/>
    <w:rsid w:val="00317704"/>
    <w:rsid w:val="003178DD"/>
    <w:rsid w:val="00317BCB"/>
    <w:rsid w:val="00317C4C"/>
    <w:rsid w:val="003203BB"/>
    <w:rsid w:val="00320759"/>
    <w:rsid w:val="0032090B"/>
    <w:rsid w:val="00320C19"/>
    <w:rsid w:val="0032106A"/>
    <w:rsid w:val="003210A6"/>
    <w:rsid w:val="00321163"/>
    <w:rsid w:val="00321521"/>
    <w:rsid w:val="00321650"/>
    <w:rsid w:val="003217DB"/>
    <w:rsid w:val="003218C2"/>
    <w:rsid w:val="00321F2C"/>
    <w:rsid w:val="003224A1"/>
    <w:rsid w:val="0032267C"/>
    <w:rsid w:val="00322794"/>
    <w:rsid w:val="00322853"/>
    <w:rsid w:val="00322CAA"/>
    <w:rsid w:val="00322DCF"/>
    <w:rsid w:val="00322FDF"/>
    <w:rsid w:val="00323237"/>
    <w:rsid w:val="003234E6"/>
    <w:rsid w:val="00323783"/>
    <w:rsid w:val="00323DD5"/>
    <w:rsid w:val="00323DDF"/>
    <w:rsid w:val="00323F32"/>
    <w:rsid w:val="003240C1"/>
    <w:rsid w:val="00324842"/>
    <w:rsid w:val="003249C1"/>
    <w:rsid w:val="00324D5C"/>
    <w:rsid w:val="003251A4"/>
    <w:rsid w:val="0032547B"/>
    <w:rsid w:val="0032559E"/>
    <w:rsid w:val="003256DD"/>
    <w:rsid w:val="003259DF"/>
    <w:rsid w:val="00325A2F"/>
    <w:rsid w:val="00325B89"/>
    <w:rsid w:val="00325E4A"/>
    <w:rsid w:val="00325F54"/>
    <w:rsid w:val="0032605E"/>
    <w:rsid w:val="0032607A"/>
    <w:rsid w:val="00326084"/>
    <w:rsid w:val="00326281"/>
    <w:rsid w:val="00326834"/>
    <w:rsid w:val="00326858"/>
    <w:rsid w:val="00326AF9"/>
    <w:rsid w:val="00326B6A"/>
    <w:rsid w:val="00326D87"/>
    <w:rsid w:val="00326E96"/>
    <w:rsid w:val="00327128"/>
    <w:rsid w:val="0032723A"/>
    <w:rsid w:val="0032734E"/>
    <w:rsid w:val="00327458"/>
    <w:rsid w:val="0032747B"/>
    <w:rsid w:val="0032775C"/>
    <w:rsid w:val="00327B87"/>
    <w:rsid w:val="00327C1A"/>
    <w:rsid w:val="00327D1A"/>
    <w:rsid w:val="00330257"/>
    <w:rsid w:val="003305DC"/>
    <w:rsid w:val="00330792"/>
    <w:rsid w:val="003308C7"/>
    <w:rsid w:val="00330BE6"/>
    <w:rsid w:val="00330F5C"/>
    <w:rsid w:val="00330F70"/>
    <w:rsid w:val="00331007"/>
    <w:rsid w:val="0033103E"/>
    <w:rsid w:val="003310D3"/>
    <w:rsid w:val="00331261"/>
    <w:rsid w:val="00331296"/>
    <w:rsid w:val="00331417"/>
    <w:rsid w:val="0033147E"/>
    <w:rsid w:val="003314A1"/>
    <w:rsid w:val="003317E4"/>
    <w:rsid w:val="00331AC8"/>
    <w:rsid w:val="00331FB0"/>
    <w:rsid w:val="003320D3"/>
    <w:rsid w:val="00332257"/>
    <w:rsid w:val="003324FE"/>
    <w:rsid w:val="003325B6"/>
    <w:rsid w:val="00332654"/>
    <w:rsid w:val="003329A3"/>
    <w:rsid w:val="00332CB8"/>
    <w:rsid w:val="003331D4"/>
    <w:rsid w:val="00333297"/>
    <w:rsid w:val="003332EE"/>
    <w:rsid w:val="003335CD"/>
    <w:rsid w:val="00333768"/>
    <w:rsid w:val="00333859"/>
    <w:rsid w:val="003338C1"/>
    <w:rsid w:val="003338EE"/>
    <w:rsid w:val="0033394B"/>
    <w:rsid w:val="00333971"/>
    <w:rsid w:val="00333AF2"/>
    <w:rsid w:val="0033412E"/>
    <w:rsid w:val="00334369"/>
    <w:rsid w:val="00334498"/>
    <w:rsid w:val="0033470B"/>
    <w:rsid w:val="003347EC"/>
    <w:rsid w:val="00334B85"/>
    <w:rsid w:val="00334CC0"/>
    <w:rsid w:val="003350A4"/>
    <w:rsid w:val="0033515E"/>
    <w:rsid w:val="0033540A"/>
    <w:rsid w:val="00335854"/>
    <w:rsid w:val="003358A1"/>
    <w:rsid w:val="0033592E"/>
    <w:rsid w:val="00335AAF"/>
    <w:rsid w:val="00335B83"/>
    <w:rsid w:val="00335BBE"/>
    <w:rsid w:val="00335C18"/>
    <w:rsid w:val="00336414"/>
    <w:rsid w:val="003365B7"/>
    <w:rsid w:val="00336629"/>
    <w:rsid w:val="0033673E"/>
    <w:rsid w:val="00336813"/>
    <w:rsid w:val="0033682C"/>
    <w:rsid w:val="00336878"/>
    <w:rsid w:val="00336990"/>
    <w:rsid w:val="00336AE8"/>
    <w:rsid w:val="00336C0F"/>
    <w:rsid w:val="00336DE0"/>
    <w:rsid w:val="00336DF2"/>
    <w:rsid w:val="003372B7"/>
    <w:rsid w:val="00337300"/>
    <w:rsid w:val="003373AF"/>
    <w:rsid w:val="003374D3"/>
    <w:rsid w:val="00337C48"/>
    <w:rsid w:val="00337C6B"/>
    <w:rsid w:val="003400A5"/>
    <w:rsid w:val="003400E7"/>
    <w:rsid w:val="00340133"/>
    <w:rsid w:val="0034033F"/>
    <w:rsid w:val="00340A9C"/>
    <w:rsid w:val="00340C41"/>
    <w:rsid w:val="00340C75"/>
    <w:rsid w:val="00340DB2"/>
    <w:rsid w:val="00340EAF"/>
    <w:rsid w:val="00340F3C"/>
    <w:rsid w:val="003411F0"/>
    <w:rsid w:val="0034156F"/>
    <w:rsid w:val="0034192F"/>
    <w:rsid w:val="00341A3E"/>
    <w:rsid w:val="00341AF9"/>
    <w:rsid w:val="00341C29"/>
    <w:rsid w:val="00341F15"/>
    <w:rsid w:val="00342006"/>
    <w:rsid w:val="0034200C"/>
    <w:rsid w:val="00342280"/>
    <w:rsid w:val="003424F4"/>
    <w:rsid w:val="00342870"/>
    <w:rsid w:val="00342BEE"/>
    <w:rsid w:val="00342C44"/>
    <w:rsid w:val="00342F9A"/>
    <w:rsid w:val="00342FE5"/>
    <w:rsid w:val="00343100"/>
    <w:rsid w:val="00343409"/>
    <w:rsid w:val="00343865"/>
    <w:rsid w:val="00343D37"/>
    <w:rsid w:val="00343E0C"/>
    <w:rsid w:val="00343EFA"/>
    <w:rsid w:val="00343F89"/>
    <w:rsid w:val="00344215"/>
    <w:rsid w:val="003448E8"/>
    <w:rsid w:val="00344AF0"/>
    <w:rsid w:val="00344C12"/>
    <w:rsid w:val="00344C32"/>
    <w:rsid w:val="00344C7B"/>
    <w:rsid w:val="00344E41"/>
    <w:rsid w:val="00344E77"/>
    <w:rsid w:val="00344FE3"/>
    <w:rsid w:val="00345101"/>
    <w:rsid w:val="0034517C"/>
    <w:rsid w:val="003454D5"/>
    <w:rsid w:val="0034566B"/>
    <w:rsid w:val="00346475"/>
    <w:rsid w:val="003464B6"/>
    <w:rsid w:val="00346715"/>
    <w:rsid w:val="00346905"/>
    <w:rsid w:val="0034690D"/>
    <w:rsid w:val="00346AD3"/>
    <w:rsid w:val="00346F57"/>
    <w:rsid w:val="003470C9"/>
    <w:rsid w:val="00347378"/>
    <w:rsid w:val="003473AA"/>
    <w:rsid w:val="00347415"/>
    <w:rsid w:val="00347806"/>
    <w:rsid w:val="00347AA6"/>
    <w:rsid w:val="003500AD"/>
    <w:rsid w:val="003501C6"/>
    <w:rsid w:val="00350354"/>
    <w:rsid w:val="003508A7"/>
    <w:rsid w:val="00350A2E"/>
    <w:rsid w:val="00350FB1"/>
    <w:rsid w:val="003511F5"/>
    <w:rsid w:val="003516C1"/>
    <w:rsid w:val="00351874"/>
    <w:rsid w:val="00351CE4"/>
    <w:rsid w:val="00351D05"/>
    <w:rsid w:val="00351E78"/>
    <w:rsid w:val="00351FBC"/>
    <w:rsid w:val="00352102"/>
    <w:rsid w:val="00352585"/>
    <w:rsid w:val="003526D7"/>
    <w:rsid w:val="00352718"/>
    <w:rsid w:val="003527CA"/>
    <w:rsid w:val="00352A1B"/>
    <w:rsid w:val="00352B06"/>
    <w:rsid w:val="00352B1E"/>
    <w:rsid w:val="00352B85"/>
    <w:rsid w:val="00352F50"/>
    <w:rsid w:val="00353148"/>
    <w:rsid w:val="003531A8"/>
    <w:rsid w:val="00353732"/>
    <w:rsid w:val="00353A0C"/>
    <w:rsid w:val="00353C8A"/>
    <w:rsid w:val="00353FF7"/>
    <w:rsid w:val="0035406E"/>
    <w:rsid w:val="00354270"/>
    <w:rsid w:val="003543EB"/>
    <w:rsid w:val="00354579"/>
    <w:rsid w:val="0035475B"/>
    <w:rsid w:val="00354BDE"/>
    <w:rsid w:val="003551D7"/>
    <w:rsid w:val="00355997"/>
    <w:rsid w:val="00355D20"/>
    <w:rsid w:val="00355F91"/>
    <w:rsid w:val="00356026"/>
    <w:rsid w:val="003563FC"/>
    <w:rsid w:val="0035673E"/>
    <w:rsid w:val="00356767"/>
    <w:rsid w:val="00356CC5"/>
    <w:rsid w:val="00356E69"/>
    <w:rsid w:val="003570D8"/>
    <w:rsid w:val="00357243"/>
    <w:rsid w:val="00357485"/>
    <w:rsid w:val="00357556"/>
    <w:rsid w:val="0035760E"/>
    <w:rsid w:val="003576B5"/>
    <w:rsid w:val="0035770A"/>
    <w:rsid w:val="003578BC"/>
    <w:rsid w:val="00357983"/>
    <w:rsid w:val="00357A0F"/>
    <w:rsid w:val="00357ADA"/>
    <w:rsid w:val="00357AF2"/>
    <w:rsid w:val="00357BEB"/>
    <w:rsid w:val="00357E67"/>
    <w:rsid w:val="0036004F"/>
    <w:rsid w:val="003602D0"/>
    <w:rsid w:val="003602D1"/>
    <w:rsid w:val="0036034C"/>
    <w:rsid w:val="00360638"/>
    <w:rsid w:val="00360C32"/>
    <w:rsid w:val="00360F41"/>
    <w:rsid w:val="00361272"/>
    <w:rsid w:val="00361420"/>
    <w:rsid w:val="003614E2"/>
    <w:rsid w:val="0036172C"/>
    <w:rsid w:val="0036180C"/>
    <w:rsid w:val="003618BF"/>
    <w:rsid w:val="00361959"/>
    <w:rsid w:val="00361991"/>
    <w:rsid w:val="00361DBD"/>
    <w:rsid w:val="0036227C"/>
    <w:rsid w:val="00362796"/>
    <w:rsid w:val="003627B1"/>
    <w:rsid w:val="003629FF"/>
    <w:rsid w:val="00362A41"/>
    <w:rsid w:val="0036302B"/>
    <w:rsid w:val="003630B6"/>
    <w:rsid w:val="00363116"/>
    <w:rsid w:val="003631E4"/>
    <w:rsid w:val="00363220"/>
    <w:rsid w:val="00363325"/>
    <w:rsid w:val="00363416"/>
    <w:rsid w:val="0036345D"/>
    <w:rsid w:val="00363555"/>
    <w:rsid w:val="00363560"/>
    <w:rsid w:val="00363893"/>
    <w:rsid w:val="00363A20"/>
    <w:rsid w:val="00363A65"/>
    <w:rsid w:val="00363AFF"/>
    <w:rsid w:val="00363E60"/>
    <w:rsid w:val="00363EAB"/>
    <w:rsid w:val="00363EDD"/>
    <w:rsid w:val="00363F64"/>
    <w:rsid w:val="00364106"/>
    <w:rsid w:val="00364351"/>
    <w:rsid w:val="00364780"/>
    <w:rsid w:val="00364923"/>
    <w:rsid w:val="003649A8"/>
    <w:rsid w:val="00364A1D"/>
    <w:rsid w:val="00364BB1"/>
    <w:rsid w:val="00364D30"/>
    <w:rsid w:val="00364F1A"/>
    <w:rsid w:val="00364F2B"/>
    <w:rsid w:val="0036521A"/>
    <w:rsid w:val="00365531"/>
    <w:rsid w:val="0036566C"/>
    <w:rsid w:val="0036571A"/>
    <w:rsid w:val="00365732"/>
    <w:rsid w:val="0036579A"/>
    <w:rsid w:val="00365C03"/>
    <w:rsid w:val="00365D4A"/>
    <w:rsid w:val="00365FE0"/>
    <w:rsid w:val="00366037"/>
    <w:rsid w:val="0036642C"/>
    <w:rsid w:val="003665C5"/>
    <w:rsid w:val="00366634"/>
    <w:rsid w:val="003666C4"/>
    <w:rsid w:val="003668FE"/>
    <w:rsid w:val="00366E46"/>
    <w:rsid w:val="00367187"/>
    <w:rsid w:val="00367BAC"/>
    <w:rsid w:val="00367C54"/>
    <w:rsid w:val="00367DE5"/>
    <w:rsid w:val="00367E00"/>
    <w:rsid w:val="00370116"/>
    <w:rsid w:val="0037030A"/>
    <w:rsid w:val="0037033E"/>
    <w:rsid w:val="00370488"/>
    <w:rsid w:val="00370A6B"/>
    <w:rsid w:val="00370A90"/>
    <w:rsid w:val="00370B57"/>
    <w:rsid w:val="00370BC0"/>
    <w:rsid w:val="00370DB7"/>
    <w:rsid w:val="00371116"/>
    <w:rsid w:val="00371410"/>
    <w:rsid w:val="0037156C"/>
    <w:rsid w:val="00371A1B"/>
    <w:rsid w:val="00371ADA"/>
    <w:rsid w:val="00371F30"/>
    <w:rsid w:val="00371FEE"/>
    <w:rsid w:val="003720E9"/>
    <w:rsid w:val="00372142"/>
    <w:rsid w:val="00372188"/>
    <w:rsid w:val="00372222"/>
    <w:rsid w:val="003724A8"/>
    <w:rsid w:val="003725B4"/>
    <w:rsid w:val="003725C6"/>
    <w:rsid w:val="0037260A"/>
    <w:rsid w:val="00372652"/>
    <w:rsid w:val="0037274B"/>
    <w:rsid w:val="003729DA"/>
    <w:rsid w:val="00372B46"/>
    <w:rsid w:val="00372C3B"/>
    <w:rsid w:val="0037315C"/>
    <w:rsid w:val="003731CE"/>
    <w:rsid w:val="003732BA"/>
    <w:rsid w:val="003732CC"/>
    <w:rsid w:val="0037388D"/>
    <w:rsid w:val="00373B04"/>
    <w:rsid w:val="00373CFA"/>
    <w:rsid w:val="00373D5A"/>
    <w:rsid w:val="00373E6E"/>
    <w:rsid w:val="00373ECB"/>
    <w:rsid w:val="0037400C"/>
    <w:rsid w:val="003740D7"/>
    <w:rsid w:val="003741B1"/>
    <w:rsid w:val="00374306"/>
    <w:rsid w:val="00374375"/>
    <w:rsid w:val="0037442F"/>
    <w:rsid w:val="003745D9"/>
    <w:rsid w:val="003747E3"/>
    <w:rsid w:val="003748CF"/>
    <w:rsid w:val="003748FF"/>
    <w:rsid w:val="00374E9B"/>
    <w:rsid w:val="0037509B"/>
    <w:rsid w:val="00375105"/>
    <w:rsid w:val="00375420"/>
    <w:rsid w:val="00375615"/>
    <w:rsid w:val="003758A1"/>
    <w:rsid w:val="003758B1"/>
    <w:rsid w:val="003759FD"/>
    <w:rsid w:val="00375A62"/>
    <w:rsid w:val="00375B74"/>
    <w:rsid w:val="00375B86"/>
    <w:rsid w:val="00375C01"/>
    <w:rsid w:val="00375D6C"/>
    <w:rsid w:val="0037601D"/>
    <w:rsid w:val="00376102"/>
    <w:rsid w:val="0037617A"/>
    <w:rsid w:val="00376231"/>
    <w:rsid w:val="00376413"/>
    <w:rsid w:val="003765E5"/>
    <w:rsid w:val="003769DE"/>
    <w:rsid w:val="00376AC8"/>
    <w:rsid w:val="00376B74"/>
    <w:rsid w:val="00376C26"/>
    <w:rsid w:val="00376CD5"/>
    <w:rsid w:val="00376D5E"/>
    <w:rsid w:val="0037709F"/>
    <w:rsid w:val="0037788C"/>
    <w:rsid w:val="00377943"/>
    <w:rsid w:val="00377E16"/>
    <w:rsid w:val="00377E98"/>
    <w:rsid w:val="00380065"/>
    <w:rsid w:val="0038046F"/>
    <w:rsid w:val="00380A99"/>
    <w:rsid w:val="00380C6C"/>
    <w:rsid w:val="00380CDF"/>
    <w:rsid w:val="00380D1C"/>
    <w:rsid w:val="00380F81"/>
    <w:rsid w:val="00381047"/>
    <w:rsid w:val="00381140"/>
    <w:rsid w:val="00381562"/>
    <w:rsid w:val="00381656"/>
    <w:rsid w:val="003817A4"/>
    <w:rsid w:val="0038181C"/>
    <w:rsid w:val="00381892"/>
    <w:rsid w:val="00381992"/>
    <w:rsid w:val="00381BE8"/>
    <w:rsid w:val="00381F13"/>
    <w:rsid w:val="00382198"/>
    <w:rsid w:val="003822A4"/>
    <w:rsid w:val="003823FF"/>
    <w:rsid w:val="0038265B"/>
    <w:rsid w:val="00382882"/>
    <w:rsid w:val="0038295E"/>
    <w:rsid w:val="00382967"/>
    <w:rsid w:val="00382C00"/>
    <w:rsid w:val="00382C53"/>
    <w:rsid w:val="00382CE7"/>
    <w:rsid w:val="00382EBF"/>
    <w:rsid w:val="00382FD6"/>
    <w:rsid w:val="0038320F"/>
    <w:rsid w:val="0038321D"/>
    <w:rsid w:val="00383431"/>
    <w:rsid w:val="00383573"/>
    <w:rsid w:val="003836B4"/>
    <w:rsid w:val="00383724"/>
    <w:rsid w:val="0038376E"/>
    <w:rsid w:val="0038396F"/>
    <w:rsid w:val="00383A12"/>
    <w:rsid w:val="00383B27"/>
    <w:rsid w:val="00383BB1"/>
    <w:rsid w:val="0038454A"/>
    <w:rsid w:val="003846ED"/>
    <w:rsid w:val="00384703"/>
    <w:rsid w:val="00384770"/>
    <w:rsid w:val="003847B8"/>
    <w:rsid w:val="0038486A"/>
    <w:rsid w:val="003849F4"/>
    <w:rsid w:val="00384B40"/>
    <w:rsid w:val="00384D1A"/>
    <w:rsid w:val="00384DCE"/>
    <w:rsid w:val="00385016"/>
    <w:rsid w:val="003850D5"/>
    <w:rsid w:val="003854FF"/>
    <w:rsid w:val="00385534"/>
    <w:rsid w:val="00385609"/>
    <w:rsid w:val="003859C3"/>
    <w:rsid w:val="003859C6"/>
    <w:rsid w:val="00385B6C"/>
    <w:rsid w:val="00385CB6"/>
    <w:rsid w:val="00385CB8"/>
    <w:rsid w:val="00385DCF"/>
    <w:rsid w:val="00385DF7"/>
    <w:rsid w:val="00386260"/>
    <w:rsid w:val="003863DC"/>
    <w:rsid w:val="003864CF"/>
    <w:rsid w:val="00386611"/>
    <w:rsid w:val="003867E2"/>
    <w:rsid w:val="00386809"/>
    <w:rsid w:val="00386852"/>
    <w:rsid w:val="003868A0"/>
    <w:rsid w:val="00386D63"/>
    <w:rsid w:val="00386E3E"/>
    <w:rsid w:val="0038714D"/>
    <w:rsid w:val="0038717E"/>
    <w:rsid w:val="003871E5"/>
    <w:rsid w:val="003873AC"/>
    <w:rsid w:val="0038754E"/>
    <w:rsid w:val="00387812"/>
    <w:rsid w:val="0038789E"/>
    <w:rsid w:val="00387B82"/>
    <w:rsid w:val="00387F7D"/>
    <w:rsid w:val="003901F9"/>
    <w:rsid w:val="00390320"/>
    <w:rsid w:val="00390322"/>
    <w:rsid w:val="0039033E"/>
    <w:rsid w:val="00390366"/>
    <w:rsid w:val="0039061C"/>
    <w:rsid w:val="0039067D"/>
    <w:rsid w:val="00390727"/>
    <w:rsid w:val="0039098B"/>
    <w:rsid w:val="00390B98"/>
    <w:rsid w:val="00390D2F"/>
    <w:rsid w:val="00390D4E"/>
    <w:rsid w:val="00390F27"/>
    <w:rsid w:val="00390FAA"/>
    <w:rsid w:val="003912C6"/>
    <w:rsid w:val="003913E3"/>
    <w:rsid w:val="00391414"/>
    <w:rsid w:val="003915A8"/>
    <w:rsid w:val="00391638"/>
    <w:rsid w:val="003917AE"/>
    <w:rsid w:val="0039191C"/>
    <w:rsid w:val="00391923"/>
    <w:rsid w:val="00391B1F"/>
    <w:rsid w:val="003926F2"/>
    <w:rsid w:val="00392833"/>
    <w:rsid w:val="00392882"/>
    <w:rsid w:val="00393165"/>
    <w:rsid w:val="003935E0"/>
    <w:rsid w:val="00393BDF"/>
    <w:rsid w:val="00393BE5"/>
    <w:rsid w:val="00393D59"/>
    <w:rsid w:val="00394248"/>
    <w:rsid w:val="00394713"/>
    <w:rsid w:val="00394B1B"/>
    <w:rsid w:val="00394E33"/>
    <w:rsid w:val="00395431"/>
    <w:rsid w:val="00395688"/>
    <w:rsid w:val="0039586D"/>
    <w:rsid w:val="003961AA"/>
    <w:rsid w:val="00396339"/>
    <w:rsid w:val="0039648F"/>
    <w:rsid w:val="00396823"/>
    <w:rsid w:val="00396B20"/>
    <w:rsid w:val="00396C17"/>
    <w:rsid w:val="00396CC8"/>
    <w:rsid w:val="00396E99"/>
    <w:rsid w:val="0039749A"/>
    <w:rsid w:val="003977C9"/>
    <w:rsid w:val="003978EB"/>
    <w:rsid w:val="003979A8"/>
    <w:rsid w:val="00397A16"/>
    <w:rsid w:val="00397A87"/>
    <w:rsid w:val="00397F43"/>
    <w:rsid w:val="003A05B1"/>
    <w:rsid w:val="003A05E0"/>
    <w:rsid w:val="003A06A6"/>
    <w:rsid w:val="003A06B6"/>
    <w:rsid w:val="003A0743"/>
    <w:rsid w:val="003A14C5"/>
    <w:rsid w:val="003A158C"/>
    <w:rsid w:val="003A15AC"/>
    <w:rsid w:val="003A1981"/>
    <w:rsid w:val="003A1A4D"/>
    <w:rsid w:val="003A1C0A"/>
    <w:rsid w:val="003A1CBF"/>
    <w:rsid w:val="003A1D03"/>
    <w:rsid w:val="003A1D60"/>
    <w:rsid w:val="003A1E00"/>
    <w:rsid w:val="003A1E30"/>
    <w:rsid w:val="003A1FC6"/>
    <w:rsid w:val="003A20FB"/>
    <w:rsid w:val="003A2215"/>
    <w:rsid w:val="003A269B"/>
    <w:rsid w:val="003A2957"/>
    <w:rsid w:val="003A2A22"/>
    <w:rsid w:val="003A2AC0"/>
    <w:rsid w:val="003A2E45"/>
    <w:rsid w:val="003A2EA7"/>
    <w:rsid w:val="003A2F76"/>
    <w:rsid w:val="003A2FA0"/>
    <w:rsid w:val="003A3126"/>
    <w:rsid w:val="003A3301"/>
    <w:rsid w:val="003A33BF"/>
    <w:rsid w:val="003A33EF"/>
    <w:rsid w:val="003A37B3"/>
    <w:rsid w:val="003A392F"/>
    <w:rsid w:val="003A3E54"/>
    <w:rsid w:val="003A4269"/>
    <w:rsid w:val="003A43F9"/>
    <w:rsid w:val="003A4541"/>
    <w:rsid w:val="003A45C3"/>
    <w:rsid w:val="003A473E"/>
    <w:rsid w:val="003A4A87"/>
    <w:rsid w:val="003A4AAD"/>
    <w:rsid w:val="003A4B4A"/>
    <w:rsid w:val="003A4F13"/>
    <w:rsid w:val="003A503F"/>
    <w:rsid w:val="003A50E0"/>
    <w:rsid w:val="003A5103"/>
    <w:rsid w:val="003A5581"/>
    <w:rsid w:val="003A5775"/>
    <w:rsid w:val="003A5AD5"/>
    <w:rsid w:val="003A5C62"/>
    <w:rsid w:val="003A5FB7"/>
    <w:rsid w:val="003A603D"/>
    <w:rsid w:val="003A6058"/>
    <w:rsid w:val="003A6268"/>
    <w:rsid w:val="003A650D"/>
    <w:rsid w:val="003A65AE"/>
    <w:rsid w:val="003A6633"/>
    <w:rsid w:val="003A6671"/>
    <w:rsid w:val="003A66E8"/>
    <w:rsid w:val="003A68BC"/>
    <w:rsid w:val="003A69C0"/>
    <w:rsid w:val="003A6A8D"/>
    <w:rsid w:val="003A6CB6"/>
    <w:rsid w:val="003A7073"/>
    <w:rsid w:val="003A7366"/>
    <w:rsid w:val="003A754D"/>
    <w:rsid w:val="003A76D6"/>
    <w:rsid w:val="003A770A"/>
    <w:rsid w:val="003A788D"/>
    <w:rsid w:val="003B00E3"/>
    <w:rsid w:val="003B033B"/>
    <w:rsid w:val="003B062B"/>
    <w:rsid w:val="003B06CA"/>
    <w:rsid w:val="003B0853"/>
    <w:rsid w:val="003B0F78"/>
    <w:rsid w:val="003B0FB0"/>
    <w:rsid w:val="003B1244"/>
    <w:rsid w:val="003B12BF"/>
    <w:rsid w:val="003B131D"/>
    <w:rsid w:val="003B1435"/>
    <w:rsid w:val="003B173B"/>
    <w:rsid w:val="003B175D"/>
    <w:rsid w:val="003B17B9"/>
    <w:rsid w:val="003B182F"/>
    <w:rsid w:val="003B1E2A"/>
    <w:rsid w:val="003B1F8D"/>
    <w:rsid w:val="003B20E9"/>
    <w:rsid w:val="003B2297"/>
    <w:rsid w:val="003B27DE"/>
    <w:rsid w:val="003B2B83"/>
    <w:rsid w:val="003B305B"/>
    <w:rsid w:val="003B3067"/>
    <w:rsid w:val="003B32B3"/>
    <w:rsid w:val="003B33BC"/>
    <w:rsid w:val="003B353A"/>
    <w:rsid w:val="003B369C"/>
    <w:rsid w:val="003B3893"/>
    <w:rsid w:val="003B3AE4"/>
    <w:rsid w:val="003B3EC0"/>
    <w:rsid w:val="003B4146"/>
    <w:rsid w:val="003B41AA"/>
    <w:rsid w:val="003B4286"/>
    <w:rsid w:val="003B44D9"/>
    <w:rsid w:val="003B4603"/>
    <w:rsid w:val="003B479A"/>
    <w:rsid w:val="003B5120"/>
    <w:rsid w:val="003B539D"/>
    <w:rsid w:val="003B54BF"/>
    <w:rsid w:val="003B585C"/>
    <w:rsid w:val="003B5C0A"/>
    <w:rsid w:val="003B5E07"/>
    <w:rsid w:val="003B5F45"/>
    <w:rsid w:val="003B60B3"/>
    <w:rsid w:val="003B62F2"/>
    <w:rsid w:val="003B64C9"/>
    <w:rsid w:val="003B6B63"/>
    <w:rsid w:val="003B6D86"/>
    <w:rsid w:val="003B6FBD"/>
    <w:rsid w:val="003B7050"/>
    <w:rsid w:val="003B706B"/>
    <w:rsid w:val="003B70F6"/>
    <w:rsid w:val="003B7A5A"/>
    <w:rsid w:val="003B7D20"/>
    <w:rsid w:val="003B7ED9"/>
    <w:rsid w:val="003C020F"/>
    <w:rsid w:val="003C02D6"/>
    <w:rsid w:val="003C04D8"/>
    <w:rsid w:val="003C059E"/>
    <w:rsid w:val="003C0789"/>
    <w:rsid w:val="003C09B2"/>
    <w:rsid w:val="003C0C53"/>
    <w:rsid w:val="003C0CDB"/>
    <w:rsid w:val="003C0EE0"/>
    <w:rsid w:val="003C10B5"/>
    <w:rsid w:val="003C1187"/>
    <w:rsid w:val="003C1357"/>
    <w:rsid w:val="003C139E"/>
    <w:rsid w:val="003C14B0"/>
    <w:rsid w:val="003C1568"/>
    <w:rsid w:val="003C1A23"/>
    <w:rsid w:val="003C1FDB"/>
    <w:rsid w:val="003C20D7"/>
    <w:rsid w:val="003C2137"/>
    <w:rsid w:val="003C2414"/>
    <w:rsid w:val="003C261F"/>
    <w:rsid w:val="003C295A"/>
    <w:rsid w:val="003C2AF4"/>
    <w:rsid w:val="003C2CD4"/>
    <w:rsid w:val="003C2F02"/>
    <w:rsid w:val="003C2FBA"/>
    <w:rsid w:val="003C2FE6"/>
    <w:rsid w:val="003C3223"/>
    <w:rsid w:val="003C34AD"/>
    <w:rsid w:val="003C36AB"/>
    <w:rsid w:val="003C3907"/>
    <w:rsid w:val="003C397C"/>
    <w:rsid w:val="003C398F"/>
    <w:rsid w:val="003C39EC"/>
    <w:rsid w:val="003C3A90"/>
    <w:rsid w:val="003C3D47"/>
    <w:rsid w:val="003C3DE6"/>
    <w:rsid w:val="003C3E09"/>
    <w:rsid w:val="003C3E53"/>
    <w:rsid w:val="003C4221"/>
    <w:rsid w:val="003C47E2"/>
    <w:rsid w:val="003C4884"/>
    <w:rsid w:val="003C49E3"/>
    <w:rsid w:val="003C49E8"/>
    <w:rsid w:val="003C4A42"/>
    <w:rsid w:val="003C4C40"/>
    <w:rsid w:val="003C4E30"/>
    <w:rsid w:val="003C4ED7"/>
    <w:rsid w:val="003C4F11"/>
    <w:rsid w:val="003C5013"/>
    <w:rsid w:val="003C50FC"/>
    <w:rsid w:val="003C5689"/>
    <w:rsid w:val="003C5A2A"/>
    <w:rsid w:val="003C5CEC"/>
    <w:rsid w:val="003C5DED"/>
    <w:rsid w:val="003C5E9F"/>
    <w:rsid w:val="003C608D"/>
    <w:rsid w:val="003C60F0"/>
    <w:rsid w:val="003C6198"/>
    <w:rsid w:val="003C6235"/>
    <w:rsid w:val="003C67D7"/>
    <w:rsid w:val="003C67DA"/>
    <w:rsid w:val="003C698D"/>
    <w:rsid w:val="003C6AA7"/>
    <w:rsid w:val="003C6B9D"/>
    <w:rsid w:val="003C6DC3"/>
    <w:rsid w:val="003C6E5D"/>
    <w:rsid w:val="003C713B"/>
    <w:rsid w:val="003C7340"/>
    <w:rsid w:val="003C74F6"/>
    <w:rsid w:val="003C755A"/>
    <w:rsid w:val="003C75F3"/>
    <w:rsid w:val="003C7B93"/>
    <w:rsid w:val="003D013D"/>
    <w:rsid w:val="003D0283"/>
    <w:rsid w:val="003D05A5"/>
    <w:rsid w:val="003D0CDD"/>
    <w:rsid w:val="003D0D9C"/>
    <w:rsid w:val="003D0F8B"/>
    <w:rsid w:val="003D0FA5"/>
    <w:rsid w:val="003D1279"/>
    <w:rsid w:val="003D12DF"/>
    <w:rsid w:val="003D1622"/>
    <w:rsid w:val="003D18FC"/>
    <w:rsid w:val="003D19DC"/>
    <w:rsid w:val="003D1B1E"/>
    <w:rsid w:val="003D1E0E"/>
    <w:rsid w:val="003D2071"/>
    <w:rsid w:val="003D20C9"/>
    <w:rsid w:val="003D22C6"/>
    <w:rsid w:val="003D25C6"/>
    <w:rsid w:val="003D29F1"/>
    <w:rsid w:val="003D2ACA"/>
    <w:rsid w:val="003D2E87"/>
    <w:rsid w:val="003D342C"/>
    <w:rsid w:val="003D3496"/>
    <w:rsid w:val="003D3793"/>
    <w:rsid w:val="003D3C4D"/>
    <w:rsid w:val="003D3FDA"/>
    <w:rsid w:val="003D4570"/>
    <w:rsid w:val="003D4837"/>
    <w:rsid w:val="003D493B"/>
    <w:rsid w:val="003D4A07"/>
    <w:rsid w:val="003D4E6B"/>
    <w:rsid w:val="003D4F20"/>
    <w:rsid w:val="003D4FD3"/>
    <w:rsid w:val="003D5247"/>
    <w:rsid w:val="003D540B"/>
    <w:rsid w:val="003D547E"/>
    <w:rsid w:val="003D569E"/>
    <w:rsid w:val="003D58C0"/>
    <w:rsid w:val="003D5FD7"/>
    <w:rsid w:val="003D602E"/>
    <w:rsid w:val="003D608B"/>
    <w:rsid w:val="003D616A"/>
    <w:rsid w:val="003D6250"/>
    <w:rsid w:val="003D6283"/>
    <w:rsid w:val="003D6754"/>
    <w:rsid w:val="003D69ED"/>
    <w:rsid w:val="003D6B56"/>
    <w:rsid w:val="003D6BE6"/>
    <w:rsid w:val="003D6CF3"/>
    <w:rsid w:val="003D6D6F"/>
    <w:rsid w:val="003D6F4B"/>
    <w:rsid w:val="003D73C6"/>
    <w:rsid w:val="003D73F6"/>
    <w:rsid w:val="003D75C1"/>
    <w:rsid w:val="003D7A3E"/>
    <w:rsid w:val="003D7A6C"/>
    <w:rsid w:val="003D7A89"/>
    <w:rsid w:val="003D7B3A"/>
    <w:rsid w:val="003D7F50"/>
    <w:rsid w:val="003E0241"/>
    <w:rsid w:val="003E031E"/>
    <w:rsid w:val="003E03B6"/>
    <w:rsid w:val="003E06FE"/>
    <w:rsid w:val="003E0F8F"/>
    <w:rsid w:val="003E1382"/>
    <w:rsid w:val="003E1747"/>
    <w:rsid w:val="003E1E02"/>
    <w:rsid w:val="003E1E81"/>
    <w:rsid w:val="003E20A4"/>
    <w:rsid w:val="003E24F1"/>
    <w:rsid w:val="003E2666"/>
    <w:rsid w:val="003E2D80"/>
    <w:rsid w:val="003E2DD6"/>
    <w:rsid w:val="003E2F62"/>
    <w:rsid w:val="003E2F6C"/>
    <w:rsid w:val="003E3026"/>
    <w:rsid w:val="003E3251"/>
    <w:rsid w:val="003E3386"/>
    <w:rsid w:val="003E3577"/>
    <w:rsid w:val="003E3859"/>
    <w:rsid w:val="003E3A39"/>
    <w:rsid w:val="003E3B6C"/>
    <w:rsid w:val="003E3E1C"/>
    <w:rsid w:val="003E3E59"/>
    <w:rsid w:val="003E3F36"/>
    <w:rsid w:val="003E4416"/>
    <w:rsid w:val="003E4A79"/>
    <w:rsid w:val="003E4AB0"/>
    <w:rsid w:val="003E4B27"/>
    <w:rsid w:val="003E4DA7"/>
    <w:rsid w:val="003E50D6"/>
    <w:rsid w:val="003E5388"/>
    <w:rsid w:val="003E541A"/>
    <w:rsid w:val="003E557A"/>
    <w:rsid w:val="003E5A38"/>
    <w:rsid w:val="003E5AE2"/>
    <w:rsid w:val="003E5AFD"/>
    <w:rsid w:val="003E5D5A"/>
    <w:rsid w:val="003E5DDB"/>
    <w:rsid w:val="003E5F4B"/>
    <w:rsid w:val="003E6293"/>
    <w:rsid w:val="003E65A0"/>
    <w:rsid w:val="003E678D"/>
    <w:rsid w:val="003E67E3"/>
    <w:rsid w:val="003E6B12"/>
    <w:rsid w:val="003E6BC4"/>
    <w:rsid w:val="003E6C91"/>
    <w:rsid w:val="003E7050"/>
    <w:rsid w:val="003E730D"/>
    <w:rsid w:val="003E78AD"/>
    <w:rsid w:val="003E7BDF"/>
    <w:rsid w:val="003E7CF4"/>
    <w:rsid w:val="003E7D20"/>
    <w:rsid w:val="003E7D25"/>
    <w:rsid w:val="003F02CD"/>
    <w:rsid w:val="003F0689"/>
    <w:rsid w:val="003F093B"/>
    <w:rsid w:val="003F0BA1"/>
    <w:rsid w:val="003F0C83"/>
    <w:rsid w:val="003F100F"/>
    <w:rsid w:val="003F111C"/>
    <w:rsid w:val="003F12A3"/>
    <w:rsid w:val="003F134E"/>
    <w:rsid w:val="003F1366"/>
    <w:rsid w:val="003F13EB"/>
    <w:rsid w:val="003F160A"/>
    <w:rsid w:val="003F176C"/>
    <w:rsid w:val="003F1795"/>
    <w:rsid w:val="003F1A72"/>
    <w:rsid w:val="003F1B46"/>
    <w:rsid w:val="003F1BAB"/>
    <w:rsid w:val="003F1BD8"/>
    <w:rsid w:val="003F1FFA"/>
    <w:rsid w:val="003F2155"/>
    <w:rsid w:val="003F26A6"/>
    <w:rsid w:val="003F27C6"/>
    <w:rsid w:val="003F27FF"/>
    <w:rsid w:val="003F2C96"/>
    <w:rsid w:val="003F33B1"/>
    <w:rsid w:val="003F3816"/>
    <w:rsid w:val="003F3D5E"/>
    <w:rsid w:val="003F3EA4"/>
    <w:rsid w:val="003F3EEB"/>
    <w:rsid w:val="003F400D"/>
    <w:rsid w:val="003F4010"/>
    <w:rsid w:val="003F4337"/>
    <w:rsid w:val="003F43FF"/>
    <w:rsid w:val="003F44EE"/>
    <w:rsid w:val="003F46FE"/>
    <w:rsid w:val="003F482F"/>
    <w:rsid w:val="003F4A50"/>
    <w:rsid w:val="003F4AA0"/>
    <w:rsid w:val="003F4ADA"/>
    <w:rsid w:val="003F4BBF"/>
    <w:rsid w:val="003F4C1C"/>
    <w:rsid w:val="003F50DD"/>
    <w:rsid w:val="003F51F0"/>
    <w:rsid w:val="003F5298"/>
    <w:rsid w:val="003F54B1"/>
    <w:rsid w:val="003F5742"/>
    <w:rsid w:val="003F5933"/>
    <w:rsid w:val="003F59D1"/>
    <w:rsid w:val="003F5AAD"/>
    <w:rsid w:val="003F5B68"/>
    <w:rsid w:val="003F5B76"/>
    <w:rsid w:val="003F5D11"/>
    <w:rsid w:val="003F5DFE"/>
    <w:rsid w:val="003F62BB"/>
    <w:rsid w:val="003F62F6"/>
    <w:rsid w:val="003F6316"/>
    <w:rsid w:val="003F6356"/>
    <w:rsid w:val="003F6436"/>
    <w:rsid w:val="003F6798"/>
    <w:rsid w:val="003F682E"/>
    <w:rsid w:val="003F6941"/>
    <w:rsid w:val="003F6D41"/>
    <w:rsid w:val="003F71E0"/>
    <w:rsid w:val="003F73A2"/>
    <w:rsid w:val="003F73DD"/>
    <w:rsid w:val="003F7402"/>
    <w:rsid w:val="003F7563"/>
    <w:rsid w:val="003F769F"/>
    <w:rsid w:val="003F796A"/>
    <w:rsid w:val="003F7A39"/>
    <w:rsid w:val="003F7A4F"/>
    <w:rsid w:val="003F7C05"/>
    <w:rsid w:val="003F7C18"/>
    <w:rsid w:val="003F7F0E"/>
    <w:rsid w:val="00400392"/>
    <w:rsid w:val="004006FF"/>
    <w:rsid w:val="00400F25"/>
    <w:rsid w:val="00401262"/>
    <w:rsid w:val="00401271"/>
    <w:rsid w:val="00401658"/>
    <w:rsid w:val="004018F8"/>
    <w:rsid w:val="00401AE9"/>
    <w:rsid w:val="00401D79"/>
    <w:rsid w:val="00401E8E"/>
    <w:rsid w:val="00401FBE"/>
    <w:rsid w:val="004025D8"/>
    <w:rsid w:val="00402CF3"/>
    <w:rsid w:val="00402D8B"/>
    <w:rsid w:val="004031E0"/>
    <w:rsid w:val="0040327E"/>
    <w:rsid w:val="0040348C"/>
    <w:rsid w:val="004037BF"/>
    <w:rsid w:val="004038E9"/>
    <w:rsid w:val="00403E5E"/>
    <w:rsid w:val="004041B3"/>
    <w:rsid w:val="0040427E"/>
    <w:rsid w:val="004042A9"/>
    <w:rsid w:val="00404400"/>
    <w:rsid w:val="004045DB"/>
    <w:rsid w:val="00404659"/>
    <w:rsid w:val="00404C4A"/>
    <w:rsid w:val="00404D29"/>
    <w:rsid w:val="00404EA6"/>
    <w:rsid w:val="0040546D"/>
    <w:rsid w:val="004058BF"/>
    <w:rsid w:val="0040596C"/>
    <w:rsid w:val="00405A6F"/>
    <w:rsid w:val="00405A9A"/>
    <w:rsid w:val="00405B0C"/>
    <w:rsid w:val="00405CE3"/>
    <w:rsid w:val="00405E26"/>
    <w:rsid w:val="004062EB"/>
    <w:rsid w:val="00406578"/>
    <w:rsid w:val="0040658B"/>
    <w:rsid w:val="00406995"/>
    <w:rsid w:val="00406E17"/>
    <w:rsid w:val="00406E2D"/>
    <w:rsid w:val="00406EA9"/>
    <w:rsid w:val="0040739D"/>
    <w:rsid w:val="00407888"/>
    <w:rsid w:val="004078D5"/>
    <w:rsid w:val="0040796F"/>
    <w:rsid w:val="00407BDF"/>
    <w:rsid w:val="00407E1A"/>
    <w:rsid w:val="00410166"/>
    <w:rsid w:val="00410277"/>
    <w:rsid w:val="004102D4"/>
    <w:rsid w:val="004102EF"/>
    <w:rsid w:val="00410522"/>
    <w:rsid w:val="00410691"/>
    <w:rsid w:val="00410A49"/>
    <w:rsid w:val="00410F07"/>
    <w:rsid w:val="00411112"/>
    <w:rsid w:val="00411231"/>
    <w:rsid w:val="0041140A"/>
    <w:rsid w:val="004116E6"/>
    <w:rsid w:val="00411748"/>
    <w:rsid w:val="00411B13"/>
    <w:rsid w:val="004122DB"/>
    <w:rsid w:val="0041259F"/>
    <w:rsid w:val="004126E1"/>
    <w:rsid w:val="0041290F"/>
    <w:rsid w:val="00412A05"/>
    <w:rsid w:val="00412DBA"/>
    <w:rsid w:val="00412E5D"/>
    <w:rsid w:val="00412F88"/>
    <w:rsid w:val="00413178"/>
    <w:rsid w:val="00413692"/>
    <w:rsid w:val="00413825"/>
    <w:rsid w:val="00413B28"/>
    <w:rsid w:val="00413C56"/>
    <w:rsid w:val="00413DDF"/>
    <w:rsid w:val="00414052"/>
    <w:rsid w:val="0041418D"/>
    <w:rsid w:val="00414390"/>
    <w:rsid w:val="004144EE"/>
    <w:rsid w:val="00414793"/>
    <w:rsid w:val="00414A2A"/>
    <w:rsid w:val="00414C5A"/>
    <w:rsid w:val="00414D42"/>
    <w:rsid w:val="004155C1"/>
    <w:rsid w:val="004158B1"/>
    <w:rsid w:val="00415A83"/>
    <w:rsid w:val="00415F52"/>
    <w:rsid w:val="00416286"/>
    <w:rsid w:val="004164A9"/>
    <w:rsid w:val="00416773"/>
    <w:rsid w:val="00416D0C"/>
    <w:rsid w:val="00416D56"/>
    <w:rsid w:val="0041718B"/>
    <w:rsid w:val="0041770E"/>
    <w:rsid w:val="004178EF"/>
    <w:rsid w:val="004179B6"/>
    <w:rsid w:val="00417AB5"/>
    <w:rsid w:val="00417B95"/>
    <w:rsid w:val="00417EA8"/>
    <w:rsid w:val="00417EAA"/>
    <w:rsid w:val="004200BB"/>
    <w:rsid w:val="004201D2"/>
    <w:rsid w:val="004202B9"/>
    <w:rsid w:val="00420320"/>
    <w:rsid w:val="004206EE"/>
    <w:rsid w:val="00420742"/>
    <w:rsid w:val="00420750"/>
    <w:rsid w:val="00420A8A"/>
    <w:rsid w:val="00421704"/>
    <w:rsid w:val="00421971"/>
    <w:rsid w:val="00421A0D"/>
    <w:rsid w:val="00421BF6"/>
    <w:rsid w:val="00421F19"/>
    <w:rsid w:val="00421F45"/>
    <w:rsid w:val="00422275"/>
    <w:rsid w:val="004223C2"/>
    <w:rsid w:val="00422648"/>
    <w:rsid w:val="00422805"/>
    <w:rsid w:val="0042280A"/>
    <w:rsid w:val="00422851"/>
    <w:rsid w:val="00422949"/>
    <w:rsid w:val="00422E82"/>
    <w:rsid w:val="00422EAB"/>
    <w:rsid w:val="00423A50"/>
    <w:rsid w:val="00423C0A"/>
    <w:rsid w:val="00423FC7"/>
    <w:rsid w:val="004241D1"/>
    <w:rsid w:val="00424650"/>
    <w:rsid w:val="0042472D"/>
    <w:rsid w:val="0042484A"/>
    <w:rsid w:val="00424ABD"/>
    <w:rsid w:val="00424B0C"/>
    <w:rsid w:val="00424C0C"/>
    <w:rsid w:val="00424D78"/>
    <w:rsid w:val="00424E18"/>
    <w:rsid w:val="004250BD"/>
    <w:rsid w:val="00425253"/>
    <w:rsid w:val="00425447"/>
    <w:rsid w:val="00425562"/>
    <w:rsid w:val="004257E1"/>
    <w:rsid w:val="00425C37"/>
    <w:rsid w:val="00425C48"/>
    <w:rsid w:val="0042613D"/>
    <w:rsid w:val="0042650C"/>
    <w:rsid w:val="0042685F"/>
    <w:rsid w:val="00426A64"/>
    <w:rsid w:val="00426C3C"/>
    <w:rsid w:val="00426E1B"/>
    <w:rsid w:val="00426FEF"/>
    <w:rsid w:val="00427461"/>
    <w:rsid w:val="004274CF"/>
    <w:rsid w:val="0042766D"/>
    <w:rsid w:val="0042767B"/>
    <w:rsid w:val="00427832"/>
    <w:rsid w:val="0042785D"/>
    <w:rsid w:val="00427992"/>
    <w:rsid w:val="00427AAF"/>
    <w:rsid w:val="00427D36"/>
    <w:rsid w:val="0043011F"/>
    <w:rsid w:val="004301E3"/>
    <w:rsid w:val="00430327"/>
    <w:rsid w:val="004304CE"/>
    <w:rsid w:val="00430822"/>
    <w:rsid w:val="00430910"/>
    <w:rsid w:val="00430985"/>
    <w:rsid w:val="00430A59"/>
    <w:rsid w:val="00430AB7"/>
    <w:rsid w:val="00430BF8"/>
    <w:rsid w:val="00430CA6"/>
    <w:rsid w:val="00430D6F"/>
    <w:rsid w:val="00430FBD"/>
    <w:rsid w:val="00430FEF"/>
    <w:rsid w:val="00431050"/>
    <w:rsid w:val="004310B2"/>
    <w:rsid w:val="004312EF"/>
    <w:rsid w:val="00431387"/>
    <w:rsid w:val="004315B3"/>
    <w:rsid w:val="004315DB"/>
    <w:rsid w:val="004316B0"/>
    <w:rsid w:val="0043171D"/>
    <w:rsid w:val="004318AF"/>
    <w:rsid w:val="00431A29"/>
    <w:rsid w:val="00431BFB"/>
    <w:rsid w:val="0043260A"/>
    <w:rsid w:val="00432973"/>
    <w:rsid w:val="00432D5D"/>
    <w:rsid w:val="00432EA3"/>
    <w:rsid w:val="00432EB4"/>
    <w:rsid w:val="004337C8"/>
    <w:rsid w:val="00433A99"/>
    <w:rsid w:val="00433BCB"/>
    <w:rsid w:val="00433BD1"/>
    <w:rsid w:val="00433E4F"/>
    <w:rsid w:val="0043423A"/>
    <w:rsid w:val="0043487A"/>
    <w:rsid w:val="004349AC"/>
    <w:rsid w:val="00434D89"/>
    <w:rsid w:val="00435241"/>
    <w:rsid w:val="004352DA"/>
    <w:rsid w:val="004353F3"/>
    <w:rsid w:val="00435B2B"/>
    <w:rsid w:val="00435C44"/>
    <w:rsid w:val="00435F07"/>
    <w:rsid w:val="00436328"/>
    <w:rsid w:val="004363AA"/>
    <w:rsid w:val="0043640B"/>
    <w:rsid w:val="0043667C"/>
    <w:rsid w:val="004366A7"/>
    <w:rsid w:val="004367FE"/>
    <w:rsid w:val="00436B2F"/>
    <w:rsid w:val="00436D55"/>
    <w:rsid w:val="00437020"/>
    <w:rsid w:val="00437368"/>
    <w:rsid w:val="00437507"/>
    <w:rsid w:val="00437BD5"/>
    <w:rsid w:val="00437CE3"/>
    <w:rsid w:val="00437E01"/>
    <w:rsid w:val="00437F99"/>
    <w:rsid w:val="004400C4"/>
    <w:rsid w:val="0044017C"/>
    <w:rsid w:val="004402DA"/>
    <w:rsid w:val="00440300"/>
    <w:rsid w:val="00440436"/>
    <w:rsid w:val="00440497"/>
    <w:rsid w:val="00440893"/>
    <w:rsid w:val="00440C82"/>
    <w:rsid w:val="00440F74"/>
    <w:rsid w:val="00441189"/>
    <w:rsid w:val="0044120B"/>
    <w:rsid w:val="00441265"/>
    <w:rsid w:val="00441268"/>
    <w:rsid w:val="00441282"/>
    <w:rsid w:val="004412EF"/>
    <w:rsid w:val="0044130B"/>
    <w:rsid w:val="00441336"/>
    <w:rsid w:val="004414CC"/>
    <w:rsid w:val="0044153C"/>
    <w:rsid w:val="004415D5"/>
    <w:rsid w:val="00441930"/>
    <w:rsid w:val="00441D6F"/>
    <w:rsid w:val="00441DE8"/>
    <w:rsid w:val="00441EE9"/>
    <w:rsid w:val="0044223F"/>
    <w:rsid w:val="004426D0"/>
    <w:rsid w:val="004429B6"/>
    <w:rsid w:val="00442A97"/>
    <w:rsid w:val="00442C00"/>
    <w:rsid w:val="00442D31"/>
    <w:rsid w:val="00443222"/>
    <w:rsid w:val="00443343"/>
    <w:rsid w:val="00443D14"/>
    <w:rsid w:val="00443D1E"/>
    <w:rsid w:val="00444032"/>
    <w:rsid w:val="004440F2"/>
    <w:rsid w:val="004441C2"/>
    <w:rsid w:val="0044426B"/>
    <w:rsid w:val="0044457A"/>
    <w:rsid w:val="0044461D"/>
    <w:rsid w:val="004449E2"/>
    <w:rsid w:val="00444FAD"/>
    <w:rsid w:val="00445282"/>
    <w:rsid w:val="004452B3"/>
    <w:rsid w:val="004455D9"/>
    <w:rsid w:val="00445632"/>
    <w:rsid w:val="00445D47"/>
    <w:rsid w:val="00445E9D"/>
    <w:rsid w:val="00446077"/>
    <w:rsid w:val="0044617F"/>
    <w:rsid w:val="0044648B"/>
    <w:rsid w:val="00446535"/>
    <w:rsid w:val="00446B07"/>
    <w:rsid w:val="00446B19"/>
    <w:rsid w:val="00446B78"/>
    <w:rsid w:val="00446BDD"/>
    <w:rsid w:val="00446F92"/>
    <w:rsid w:val="0044734C"/>
    <w:rsid w:val="0044736E"/>
    <w:rsid w:val="00447579"/>
    <w:rsid w:val="004476C1"/>
    <w:rsid w:val="004478F2"/>
    <w:rsid w:val="00447AB0"/>
    <w:rsid w:val="00447D2B"/>
    <w:rsid w:val="0045004B"/>
    <w:rsid w:val="00450132"/>
    <w:rsid w:val="0045023A"/>
    <w:rsid w:val="004502F0"/>
    <w:rsid w:val="004503E7"/>
    <w:rsid w:val="00450544"/>
    <w:rsid w:val="00450627"/>
    <w:rsid w:val="0045088F"/>
    <w:rsid w:val="004508BF"/>
    <w:rsid w:val="00450AD0"/>
    <w:rsid w:val="00450D52"/>
    <w:rsid w:val="00451022"/>
    <w:rsid w:val="00451101"/>
    <w:rsid w:val="0045127F"/>
    <w:rsid w:val="004519A3"/>
    <w:rsid w:val="00451F38"/>
    <w:rsid w:val="004522B4"/>
    <w:rsid w:val="004527D4"/>
    <w:rsid w:val="004529CD"/>
    <w:rsid w:val="00452C11"/>
    <w:rsid w:val="00452E43"/>
    <w:rsid w:val="00453240"/>
    <w:rsid w:val="0045336B"/>
    <w:rsid w:val="00453590"/>
    <w:rsid w:val="00453741"/>
    <w:rsid w:val="0045379F"/>
    <w:rsid w:val="00453840"/>
    <w:rsid w:val="00453958"/>
    <w:rsid w:val="00453A8E"/>
    <w:rsid w:val="00453EC5"/>
    <w:rsid w:val="004545B9"/>
    <w:rsid w:val="004545E8"/>
    <w:rsid w:val="00454656"/>
    <w:rsid w:val="00454737"/>
    <w:rsid w:val="0045475F"/>
    <w:rsid w:val="00454A3E"/>
    <w:rsid w:val="00454A4B"/>
    <w:rsid w:val="00454AFA"/>
    <w:rsid w:val="00454B8F"/>
    <w:rsid w:val="00454D67"/>
    <w:rsid w:val="0045535C"/>
    <w:rsid w:val="0045554D"/>
    <w:rsid w:val="00455716"/>
    <w:rsid w:val="0045571F"/>
    <w:rsid w:val="00455748"/>
    <w:rsid w:val="004557E4"/>
    <w:rsid w:val="00455AE2"/>
    <w:rsid w:val="00455C26"/>
    <w:rsid w:val="00455C69"/>
    <w:rsid w:val="00455DCC"/>
    <w:rsid w:val="00455FD9"/>
    <w:rsid w:val="00456318"/>
    <w:rsid w:val="004567E1"/>
    <w:rsid w:val="00456966"/>
    <w:rsid w:val="00456A52"/>
    <w:rsid w:val="00456A90"/>
    <w:rsid w:val="00456D44"/>
    <w:rsid w:val="00456DDF"/>
    <w:rsid w:val="00456E40"/>
    <w:rsid w:val="00456F8F"/>
    <w:rsid w:val="00457378"/>
    <w:rsid w:val="004573D3"/>
    <w:rsid w:val="004575F9"/>
    <w:rsid w:val="004576E9"/>
    <w:rsid w:val="0045795B"/>
    <w:rsid w:val="00457AB4"/>
    <w:rsid w:val="00457BE0"/>
    <w:rsid w:val="0046005B"/>
    <w:rsid w:val="004605BB"/>
    <w:rsid w:val="00460934"/>
    <w:rsid w:val="00460959"/>
    <w:rsid w:val="00460A5C"/>
    <w:rsid w:val="004610D5"/>
    <w:rsid w:val="004611CC"/>
    <w:rsid w:val="0046160E"/>
    <w:rsid w:val="00461736"/>
    <w:rsid w:val="004618CB"/>
    <w:rsid w:val="00461C1A"/>
    <w:rsid w:val="00461CBC"/>
    <w:rsid w:val="00462567"/>
    <w:rsid w:val="004625C4"/>
    <w:rsid w:val="0046273F"/>
    <w:rsid w:val="0046294E"/>
    <w:rsid w:val="00462B0B"/>
    <w:rsid w:val="00462B16"/>
    <w:rsid w:val="00462F77"/>
    <w:rsid w:val="00463139"/>
    <w:rsid w:val="0046331C"/>
    <w:rsid w:val="004633C9"/>
    <w:rsid w:val="004633D8"/>
    <w:rsid w:val="0046357D"/>
    <w:rsid w:val="00463587"/>
    <w:rsid w:val="004636F3"/>
    <w:rsid w:val="004637FE"/>
    <w:rsid w:val="00463917"/>
    <w:rsid w:val="00463AB4"/>
    <w:rsid w:val="00463B4C"/>
    <w:rsid w:val="00463EC8"/>
    <w:rsid w:val="00463FCC"/>
    <w:rsid w:val="0046439C"/>
    <w:rsid w:val="0046441E"/>
    <w:rsid w:val="004645B3"/>
    <w:rsid w:val="004645F1"/>
    <w:rsid w:val="00464B38"/>
    <w:rsid w:val="00464B85"/>
    <w:rsid w:val="00464FB8"/>
    <w:rsid w:val="0046531A"/>
    <w:rsid w:val="00465762"/>
    <w:rsid w:val="004657F5"/>
    <w:rsid w:val="00465866"/>
    <w:rsid w:val="00465A45"/>
    <w:rsid w:val="00465CBC"/>
    <w:rsid w:val="00465E4D"/>
    <w:rsid w:val="00465E94"/>
    <w:rsid w:val="004661FF"/>
    <w:rsid w:val="004662B8"/>
    <w:rsid w:val="00466368"/>
    <w:rsid w:val="004663A4"/>
    <w:rsid w:val="00466433"/>
    <w:rsid w:val="004664B9"/>
    <w:rsid w:val="004667E1"/>
    <w:rsid w:val="00466B5B"/>
    <w:rsid w:val="00466FEA"/>
    <w:rsid w:val="0046700B"/>
    <w:rsid w:val="004670D6"/>
    <w:rsid w:val="004674E5"/>
    <w:rsid w:val="0046768E"/>
    <w:rsid w:val="004678E1"/>
    <w:rsid w:val="00467952"/>
    <w:rsid w:val="00467D8D"/>
    <w:rsid w:val="00467FE4"/>
    <w:rsid w:val="00470538"/>
    <w:rsid w:val="00470551"/>
    <w:rsid w:val="004705C7"/>
    <w:rsid w:val="00470A08"/>
    <w:rsid w:val="00470A7A"/>
    <w:rsid w:val="00470B80"/>
    <w:rsid w:val="00470B97"/>
    <w:rsid w:val="00470C1A"/>
    <w:rsid w:val="00470D7B"/>
    <w:rsid w:val="00471177"/>
    <w:rsid w:val="0047129E"/>
    <w:rsid w:val="004712BA"/>
    <w:rsid w:val="0047188D"/>
    <w:rsid w:val="00471919"/>
    <w:rsid w:val="00471963"/>
    <w:rsid w:val="004724B2"/>
    <w:rsid w:val="00472700"/>
    <w:rsid w:val="00472767"/>
    <w:rsid w:val="00472779"/>
    <w:rsid w:val="00472888"/>
    <w:rsid w:val="00472B5B"/>
    <w:rsid w:val="00472BF9"/>
    <w:rsid w:val="00472D0E"/>
    <w:rsid w:val="0047342F"/>
    <w:rsid w:val="00473658"/>
    <w:rsid w:val="004736A4"/>
    <w:rsid w:val="00473761"/>
    <w:rsid w:val="004738A4"/>
    <w:rsid w:val="004739C0"/>
    <w:rsid w:val="00473A23"/>
    <w:rsid w:val="00473BA8"/>
    <w:rsid w:val="00473CD9"/>
    <w:rsid w:val="00473DB6"/>
    <w:rsid w:val="00473DF6"/>
    <w:rsid w:val="00474015"/>
    <w:rsid w:val="00474158"/>
    <w:rsid w:val="00474463"/>
    <w:rsid w:val="00474636"/>
    <w:rsid w:val="00474639"/>
    <w:rsid w:val="00474C15"/>
    <w:rsid w:val="00474C31"/>
    <w:rsid w:val="00474D89"/>
    <w:rsid w:val="00474F3B"/>
    <w:rsid w:val="00474FB9"/>
    <w:rsid w:val="00474FF3"/>
    <w:rsid w:val="0047582B"/>
    <w:rsid w:val="00475CAB"/>
    <w:rsid w:val="00475F9C"/>
    <w:rsid w:val="00476254"/>
    <w:rsid w:val="00476263"/>
    <w:rsid w:val="004763C1"/>
    <w:rsid w:val="004768C4"/>
    <w:rsid w:val="00476A1D"/>
    <w:rsid w:val="00476AA5"/>
    <w:rsid w:val="00476AF9"/>
    <w:rsid w:val="00476C41"/>
    <w:rsid w:val="00476D18"/>
    <w:rsid w:val="00477036"/>
    <w:rsid w:val="00477180"/>
    <w:rsid w:val="004771FB"/>
    <w:rsid w:val="0047736F"/>
    <w:rsid w:val="0047737D"/>
    <w:rsid w:val="004774F6"/>
    <w:rsid w:val="00477836"/>
    <w:rsid w:val="004779EA"/>
    <w:rsid w:val="00477AE1"/>
    <w:rsid w:val="00477B12"/>
    <w:rsid w:val="00477C76"/>
    <w:rsid w:val="00477D3A"/>
    <w:rsid w:val="00477F1E"/>
    <w:rsid w:val="00477FD8"/>
    <w:rsid w:val="00480127"/>
    <w:rsid w:val="00480196"/>
    <w:rsid w:val="004807F7"/>
    <w:rsid w:val="00480B19"/>
    <w:rsid w:val="00480B56"/>
    <w:rsid w:val="0048120C"/>
    <w:rsid w:val="0048166B"/>
    <w:rsid w:val="004817F8"/>
    <w:rsid w:val="0048226E"/>
    <w:rsid w:val="00482282"/>
    <w:rsid w:val="0048232C"/>
    <w:rsid w:val="0048248D"/>
    <w:rsid w:val="004824AC"/>
    <w:rsid w:val="004824D1"/>
    <w:rsid w:val="00482919"/>
    <w:rsid w:val="0048292B"/>
    <w:rsid w:val="004829A4"/>
    <w:rsid w:val="00482A5E"/>
    <w:rsid w:val="00482B8C"/>
    <w:rsid w:val="00482C93"/>
    <w:rsid w:val="004830B0"/>
    <w:rsid w:val="00483155"/>
    <w:rsid w:val="004834C6"/>
    <w:rsid w:val="004836AE"/>
    <w:rsid w:val="00483898"/>
    <w:rsid w:val="004838BB"/>
    <w:rsid w:val="00483D29"/>
    <w:rsid w:val="00484241"/>
    <w:rsid w:val="004842BB"/>
    <w:rsid w:val="004844D0"/>
    <w:rsid w:val="00484520"/>
    <w:rsid w:val="004848A3"/>
    <w:rsid w:val="00484A08"/>
    <w:rsid w:val="00484B4C"/>
    <w:rsid w:val="00484D34"/>
    <w:rsid w:val="00485376"/>
    <w:rsid w:val="004854BD"/>
    <w:rsid w:val="00485602"/>
    <w:rsid w:val="0048577C"/>
    <w:rsid w:val="00485A74"/>
    <w:rsid w:val="004861AE"/>
    <w:rsid w:val="00486246"/>
    <w:rsid w:val="0048682A"/>
    <w:rsid w:val="00486915"/>
    <w:rsid w:val="00486E2B"/>
    <w:rsid w:val="0048702A"/>
    <w:rsid w:val="004871D8"/>
    <w:rsid w:val="0048729E"/>
    <w:rsid w:val="004872B9"/>
    <w:rsid w:val="0048733B"/>
    <w:rsid w:val="00487377"/>
    <w:rsid w:val="0048742B"/>
    <w:rsid w:val="00487579"/>
    <w:rsid w:val="0049014A"/>
    <w:rsid w:val="00490241"/>
    <w:rsid w:val="004904A5"/>
    <w:rsid w:val="004904AE"/>
    <w:rsid w:val="004906CD"/>
    <w:rsid w:val="00490871"/>
    <w:rsid w:val="00490CA9"/>
    <w:rsid w:val="00490D5D"/>
    <w:rsid w:val="00490DBB"/>
    <w:rsid w:val="00490FA4"/>
    <w:rsid w:val="004910CF"/>
    <w:rsid w:val="004911A9"/>
    <w:rsid w:val="004911D8"/>
    <w:rsid w:val="0049136B"/>
    <w:rsid w:val="004914CE"/>
    <w:rsid w:val="00491D28"/>
    <w:rsid w:val="00491D7E"/>
    <w:rsid w:val="00491DEA"/>
    <w:rsid w:val="00491E7E"/>
    <w:rsid w:val="00491F7A"/>
    <w:rsid w:val="00493244"/>
    <w:rsid w:val="00493896"/>
    <w:rsid w:val="00493AAF"/>
    <w:rsid w:val="00493C76"/>
    <w:rsid w:val="00493D13"/>
    <w:rsid w:val="00493EBE"/>
    <w:rsid w:val="00494074"/>
    <w:rsid w:val="00494258"/>
    <w:rsid w:val="00494647"/>
    <w:rsid w:val="0049480A"/>
    <w:rsid w:val="00494901"/>
    <w:rsid w:val="00494F2D"/>
    <w:rsid w:val="00494F9E"/>
    <w:rsid w:val="00494FB0"/>
    <w:rsid w:val="00495017"/>
    <w:rsid w:val="00495069"/>
    <w:rsid w:val="0049534F"/>
    <w:rsid w:val="004953D9"/>
    <w:rsid w:val="004954C8"/>
    <w:rsid w:val="004956F0"/>
    <w:rsid w:val="004957B9"/>
    <w:rsid w:val="00495D28"/>
    <w:rsid w:val="004960D0"/>
    <w:rsid w:val="00496842"/>
    <w:rsid w:val="00496A75"/>
    <w:rsid w:val="00496A94"/>
    <w:rsid w:val="00496B47"/>
    <w:rsid w:val="00496B94"/>
    <w:rsid w:val="004970DE"/>
    <w:rsid w:val="0049714C"/>
    <w:rsid w:val="00497214"/>
    <w:rsid w:val="0049728C"/>
    <w:rsid w:val="00497668"/>
    <w:rsid w:val="004977D0"/>
    <w:rsid w:val="00497879"/>
    <w:rsid w:val="004978B6"/>
    <w:rsid w:val="00497BED"/>
    <w:rsid w:val="00497C06"/>
    <w:rsid w:val="004A0013"/>
    <w:rsid w:val="004A03D4"/>
    <w:rsid w:val="004A059B"/>
    <w:rsid w:val="004A0792"/>
    <w:rsid w:val="004A0A92"/>
    <w:rsid w:val="004A0EF2"/>
    <w:rsid w:val="004A1052"/>
    <w:rsid w:val="004A107A"/>
    <w:rsid w:val="004A1322"/>
    <w:rsid w:val="004A17C6"/>
    <w:rsid w:val="004A19E8"/>
    <w:rsid w:val="004A1B61"/>
    <w:rsid w:val="004A1C87"/>
    <w:rsid w:val="004A1CE8"/>
    <w:rsid w:val="004A1E53"/>
    <w:rsid w:val="004A1E59"/>
    <w:rsid w:val="004A1E7C"/>
    <w:rsid w:val="004A1F86"/>
    <w:rsid w:val="004A2084"/>
    <w:rsid w:val="004A2196"/>
    <w:rsid w:val="004A2207"/>
    <w:rsid w:val="004A22D5"/>
    <w:rsid w:val="004A252C"/>
    <w:rsid w:val="004A2B2C"/>
    <w:rsid w:val="004A2E6B"/>
    <w:rsid w:val="004A2F2F"/>
    <w:rsid w:val="004A2FC9"/>
    <w:rsid w:val="004A31B7"/>
    <w:rsid w:val="004A3215"/>
    <w:rsid w:val="004A322B"/>
    <w:rsid w:val="004A3253"/>
    <w:rsid w:val="004A326C"/>
    <w:rsid w:val="004A34E4"/>
    <w:rsid w:val="004A359C"/>
    <w:rsid w:val="004A36DA"/>
    <w:rsid w:val="004A394D"/>
    <w:rsid w:val="004A3A99"/>
    <w:rsid w:val="004A3C00"/>
    <w:rsid w:val="004A3D0E"/>
    <w:rsid w:val="004A3DCB"/>
    <w:rsid w:val="004A3DE6"/>
    <w:rsid w:val="004A3F92"/>
    <w:rsid w:val="004A43F5"/>
    <w:rsid w:val="004A4495"/>
    <w:rsid w:val="004A44B0"/>
    <w:rsid w:val="004A458F"/>
    <w:rsid w:val="004A4973"/>
    <w:rsid w:val="004A4CDC"/>
    <w:rsid w:val="004A4DCA"/>
    <w:rsid w:val="004A4DE5"/>
    <w:rsid w:val="004A4F1B"/>
    <w:rsid w:val="004A50FD"/>
    <w:rsid w:val="004A5341"/>
    <w:rsid w:val="004A571E"/>
    <w:rsid w:val="004A59C2"/>
    <w:rsid w:val="004A5A26"/>
    <w:rsid w:val="004A5AA0"/>
    <w:rsid w:val="004A5BEF"/>
    <w:rsid w:val="004A5C33"/>
    <w:rsid w:val="004A5CE7"/>
    <w:rsid w:val="004A60AF"/>
    <w:rsid w:val="004A6292"/>
    <w:rsid w:val="004A64BF"/>
    <w:rsid w:val="004A6523"/>
    <w:rsid w:val="004A69AD"/>
    <w:rsid w:val="004A6C99"/>
    <w:rsid w:val="004A6CFD"/>
    <w:rsid w:val="004A700C"/>
    <w:rsid w:val="004A7065"/>
    <w:rsid w:val="004A713D"/>
    <w:rsid w:val="004A7166"/>
    <w:rsid w:val="004A71CC"/>
    <w:rsid w:val="004A73AE"/>
    <w:rsid w:val="004A7598"/>
    <w:rsid w:val="004A776F"/>
    <w:rsid w:val="004A794C"/>
    <w:rsid w:val="004A7CF2"/>
    <w:rsid w:val="004A7ED6"/>
    <w:rsid w:val="004A7F1C"/>
    <w:rsid w:val="004A7F4C"/>
    <w:rsid w:val="004B0A5D"/>
    <w:rsid w:val="004B101D"/>
    <w:rsid w:val="004B1748"/>
    <w:rsid w:val="004B1AF1"/>
    <w:rsid w:val="004B1B22"/>
    <w:rsid w:val="004B1B68"/>
    <w:rsid w:val="004B1B86"/>
    <w:rsid w:val="004B204F"/>
    <w:rsid w:val="004B23D2"/>
    <w:rsid w:val="004B2722"/>
    <w:rsid w:val="004B292A"/>
    <w:rsid w:val="004B293C"/>
    <w:rsid w:val="004B2C1C"/>
    <w:rsid w:val="004B2C8A"/>
    <w:rsid w:val="004B2D43"/>
    <w:rsid w:val="004B304F"/>
    <w:rsid w:val="004B3582"/>
    <w:rsid w:val="004B3FDF"/>
    <w:rsid w:val="004B404E"/>
    <w:rsid w:val="004B40B1"/>
    <w:rsid w:val="004B4177"/>
    <w:rsid w:val="004B41AD"/>
    <w:rsid w:val="004B41C6"/>
    <w:rsid w:val="004B42AA"/>
    <w:rsid w:val="004B43A4"/>
    <w:rsid w:val="004B45B5"/>
    <w:rsid w:val="004B45D2"/>
    <w:rsid w:val="004B464A"/>
    <w:rsid w:val="004B46EC"/>
    <w:rsid w:val="004B4A55"/>
    <w:rsid w:val="004B4A6C"/>
    <w:rsid w:val="004B4A78"/>
    <w:rsid w:val="004B4B79"/>
    <w:rsid w:val="004B553B"/>
    <w:rsid w:val="004B56BC"/>
    <w:rsid w:val="004B5A13"/>
    <w:rsid w:val="004B5BB4"/>
    <w:rsid w:val="004B5EA9"/>
    <w:rsid w:val="004B605D"/>
    <w:rsid w:val="004B6390"/>
    <w:rsid w:val="004B6422"/>
    <w:rsid w:val="004B64E4"/>
    <w:rsid w:val="004B672C"/>
    <w:rsid w:val="004B67B1"/>
    <w:rsid w:val="004B67D5"/>
    <w:rsid w:val="004B6AEB"/>
    <w:rsid w:val="004B6C85"/>
    <w:rsid w:val="004B6D18"/>
    <w:rsid w:val="004B6F68"/>
    <w:rsid w:val="004B7025"/>
    <w:rsid w:val="004B7073"/>
    <w:rsid w:val="004B7112"/>
    <w:rsid w:val="004B7540"/>
    <w:rsid w:val="004B7552"/>
    <w:rsid w:val="004B768D"/>
    <w:rsid w:val="004B7712"/>
    <w:rsid w:val="004B78F7"/>
    <w:rsid w:val="004B7F13"/>
    <w:rsid w:val="004B7F4F"/>
    <w:rsid w:val="004C05A0"/>
    <w:rsid w:val="004C0708"/>
    <w:rsid w:val="004C090B"/>
    <w:rsid w:val="004C0A69"/>
    <w:rsid w:val="004C0BDC"/>
    <w:rsid w:val="004C0C3E"/>
    <w:rsid w:val="004C0DE3"/>
    <w:rsid w:val="004C0E63"/>
    <w:rsid w:val="004C11AA"/>
    <w:rsid w:val="004C1AF4"/>
    <w:rsid w:val="004C20D0"/>
    <w:rsid w:val="004C211B"/>
    <w:rsid w:val="004C22A5"/>
    <w:rsid w:val="004C24BB"/>
    <w:rsid w:val="004C24C7"/>
    <w:rsid w:val="004C273C"/>
    <w:rsid w:val="004C2835"/>
    <w:rsid w:val="004C2920"/>
    <w:rsid w:val="004C29E2"/>
    <w:rsid w:val="004C2EA6"/>
    <w:rsid w:val="004C3016"/>
    <w:rsid w:val="004C31A5"/>
    <w:rsid w:val="004C33B8"/>
    <w:rsid w:val="004C38A2"/>
    <w:rsid w:val="004C3981"/>
    <w:rsid w:val="004C3993"/>
    <w:rsid w:val="004C3CC6"/>
    <w:rsid w:val="004C3DA6"/>
    <w:rsid w:val="004C3FDB"/>
    <w:rsid w:val="004C4260"/>
    <w:rsid w:val="004C4285"/>
    <w:rsid w:val="004C4451"/>
    <w:rsid w:val="004C4589"/>
    <w:rsid w:val="004C48FE"/>
    <w:rsid w:val="004C4ABE"/>
    <w:rsid w:val="004C4C89"/>
    <w:rsid w:val="004C4F95"/>
    <w:rsid w:val="004C50FD"/>
    <w:rsid w:val="004C5456"/>
    <w:rsid w:val="004C557E"/>
    <w:rsid w:val="004C56A7"/>
    <w:rsid w:val="004C5953"/>
    <w:rsid w:val="004C595C"/>
    <w:rsid w:val="004C5B68"/>
    <w:rsid w:val="004C60BE"/>
    <w:rsid w:val="004C6872"/>
    <w:rsid w:val="004C6AD7"/>
    <w:rsid w:val="004C6B1F"/>
    <w:rsid w:val="004C6D24"/>
    <w:rsid w:val="004C6F00"/>
    <w:rsid w:val="004C70F8"/>
    <w:rsid w:val="004C71C4"/>
    <w:rsid w:val="004C71E2"/>
    <w:rsid w:val="004C723C"/>
    <w:rsid w:val="004C72B0"/>
    <w:rsid w:val="004C7324"/>
    <w:rsid w:val="004C7414"/>
    <w:rsid w:val="004C748E"/>
    <w:rsid w:val="004C7498"/>
    <w:rsid w:val="004C759E"/>
    <w:rsid w:val="004C75A0"/>
    <w:rsid w:val="004C7699"/>
    <w:rsid w:val="004C7A76"/>
    <w:rsid w:val="004D008D"/>
    <w:rsid w:val="004D009A"/>
    <w:rsid w:val="004D00B1"/>
    <w:rsid w:val="004D033A"/>
    <w:rsid w:val="004D0420"/>
    <w:rsid w:val="004D08F1"/>
    <w:rsid w:val="004D0934"/>
    <w:rsid w:val="004D0A71"/>
    <w:rsid w:val="004D0CC2"/>
    <w:rsid w:val="004D0E0F"/>
    <w:rsid w:val="004D0E24"/>
    <w:rsid w:val="004D0F38"/>
    <w:rsid w:val="004D10B2"/>
    <w:rsid w:val="004D10D2"/>
    <w:rsid w:val="004D10D4"/>
    <w:rsid w:val="004D111E"/>
    <w:rsid w:val="004D148A"/>
    <w:rsid w:val="004D1501"/>
    <w:rsid w:val="004D150B"/>
    <w:rsid w:val="004D15C3"/>
    <w:rsid w:val="004D1A35"/>
    <w:rsid w:val="004D1BCA"/>
    <w:rsid w:val="004D1BEC"/>
    <w:rsid w:val="004D1D3E"/>
    <w:rsid w:val="004D1F83"/>
    <w:rsid w:val="004D205F"/>
    <w:rsid w:val="004D2166"/>
    <w:rsid w:val="004D2199"/>
    <w:rsid w:val="004D223C"/>
    <w:rsid w:val="004D2333"/>
    <w:rsid w:val="004D2501"/>
    <w:rsid w:val="004D2563"/>
    <w:rsid w:val="004D2611"/>
    <w:rsid w:val="004D2627"/>
    <w:rsid w:val="004D2634"/>
    <w:rsid w:val="004D275C"/>
    <w:rsid w:val="004D27AC"/>
    <w:rsid w:val="004D2829"/>
    <w:rsid w:val="004D297A"/>
    <w:rsid w:val="004D2EE0"/>
    <w:rsid w:val="004D2F12"/>
    <w:rsid w:val="004D33A6"/>
    <w:rsid w:val="004D351F"/>
    <w:rsid w:val="004D3697"/>
    <w:rsid w:val="004D3A9A"/>
    <w:rsid w:val="004D3C79"/>
    <w:rsid w:val="004D3DCB"/>
    <w:rsid w:val="004D4133"/>
    <w:rsid w:val="004D4180"/>
    <w:rsid w:val="004D426C"/>
    <w:rsid w:val="004D42A2"/>
    <w:rsid w:val="004D4560"/>
    <w:rsid w:val="004D46E6"/>
    <w:rsid w:val="004D4789"/>
    <w:rsid w:val="004D4891"/>
    <w:rsid w:val="004D4D58"/>
    <w:rsid w:val="004D4DB4"/>
    <w:rsid w:val="004D4E82"/>
    <w:rsid w:val="004D4ECB"/>
    <w:rsid w:val="004D5169"/>
    <w:rsid w:val="004D51FC"/>
    <w:rsid w:val="004D5253"/>
    <w:rsid w:val="004D5382"/>
    <w:rsid w:val="004D54C5"/>
    <w:rsid w:val="004D5825"/>
    <w:rsid w:val="004D5B32"/>
    <w:rsid w:val="004D5DDD"/>
    <w:rsid w:val="004D5E07"/>
    <w:rsid w:val="004D6105"/>
    <w:rsid w:val="004D615A"/>
    <w:rsid w:val="004D61F0"/>
    <w:rsid w:val="004D6277"/>
    <w:rsid w:val="004D6467"/>
    <w:rsid w:val="004D67BE"/>
    <w:rsid w:val="004D67C6"/>
    <w:rsid w:val="004D6966"/>
    <w:rsid w:val="004D6DC1"/>
    <w:rsid w:val="004D6DEB"/>
    <w:rsid w:val="004D7377"/>
    <w:rsid w:val="004D73C1"/>
    <w:rsid w:val="004D7942"/>
    <w:rsid w:val="004D797F"/>
    <w:rsid w:val="004D7A14"/>
    <w:rsid w:val="004D7AE6"/>
    <w:rsid w:val="004D7B44"/>
    <w:rsid w:val="004D7E38"/>
    <w:rsid w:val="004D7F1C"/>
    <w:rsid w:val="004D7F26"/>
    <w:rsid w:val="004E00F5"/>
    <w:rsid w:val="004E0181"/>
    <w:rsid w:val="004E01B8"/>
    <w:rsid w:val="004E02A5"/>
    <w:rsid w:val="004E03BD"/>
    <w:rsid w:val="004E04BC"/>
    <w:rsid w:val="004E100A"/>
    <w:rsid w:val="004E176C"/>
    <w:rsid w:val="004E1CD8"/>
    <w:rsid w:val="004E1F34"/>
    <w:rsid w:val="004E2166"/>
    <w:rsid w:val="004E2319"/>
    <w:rsid w:val="004E23A3"/>
    <w:rsid w:val="004E2405"/>
    <w:rsid w:val="004E2AF7"/>
    <w:rsid w:val="004E2BE5"/>
    <w:rsid w:val="004E2DD1"/>
    <w:rsid w:val="004E2F4A"/>
    <w:rsid w:val="004E2FAA"/>
    <w:rsid w:val="004E3074"/>
    <w:rsid w:val="004E3139"/>
    <w:rsid w:val="004E3245"/>
    <w:rsid w:val="004E35E2"/>
    <w:rsid w:val="004E3893"/>
    <w:rsid w:val="004E3954"/>
    <w:rsid w:val="004E3BCE"/>
    <w:rsid w:val="004E3D2B"/>
    <w:rsid w:val="004E3D3F"/>
    <w:rsid w:val="004E3D85"/>
    <w:rsid w:val="004E407A"/>
    <w:rsid w:val="004E4410"/>
    <w:rsid w:val="004E4414"/>
    <w:rsid w:val="004E4468"/>
    <w:rsid w:val="004E457E"/>
    <w:rsid w:val="004E4740"/>
    <w:rsid w:val="004E4B14"/>
    <w:rsid w:val="004E4F31"/>
    <w:rsid w:val="004E4FBA"/>
    <w:rsid w:val="004E4FC2"/>
    <w:rsid w:val="004E4FCE"/>
    <w:rsid w:val="004E53FD"/>
    <w:rsid w:val="004E54EF"/>
    <w:rsid w:val="004E59C0"/>
    <w:rsid w:val="004E5A7A"/>
    <w:rsid w:val="004E5AE6"/>
    <w:rsid w:val="004E5BCB"/>
    <w:rsid w:val="004E5DCE"/>
    <w:rsid w:val="004E6176"/>
    <w:rsid w:val="004E633E"/>
    <w:rsid w:val="004E647E"/>
    <w:rsid w:val="004E71C4"/>
    <w:rsid w:val="004E74CA"/>
    <w:rsid w:val="004E7578"/>
    <w:rsid w:val="004E7650"/>
    <w:rsid w:val="004E76D0"/>
    <w:rsid w:val="004E7787"/>
    <w:rsid w:val="004E7819"/>
    <w:rsid w:val="004E7903"/>
    <w:rsid w:val="004E7C6A"/>
    <w:rsid w:val="004E7D21"/>
    <w:rsid w:val="004E7DFB"/>
    <w:rsid w:val="004E7F53"/>
    <w:rsid w:val="004F0137"/>
    <w:rsid w:val="004F015B"/>
    <w:rsid w:val="004F0231"/>
    <w:rsid w:val="004F0236"/>
    <w:rsid w:val="004F037D"/>
    <w:rsid w:val="004F042E"/>
    <w:rsid w:val="004F0560"/>
    <w:rsid w:val="004F0840"/>
    <w:rsid w:val="004F0852"/>
    <w:rsid w:val="004F0896"/>
    <w:rsid w:val="004F12BD"/>
    <w:rsid w:val="004F19F6"/>
    <w:rsid w:val="004F1C56"/>
    <w:rsid w:val="004F1F9F"/>
    <w:rsid w:val="004F20F1"/>
    <w:rsid w:val="004F2367"/>
    <w:rsid w:val="004F258D"/>
    <w:rsid w:val="004F271B"/>
    <w:rsid w:val="004F27DE"/>
    <w:rsid w:val="004F299C"/>
    <w:rsid w:val="004F30CC"/>
    <w:rsid w:val="004F31A2"/>
    <w:rsid w:val="004F31F3"/>
    <w:rsid w:val="004F3334"/>
    <w:rsid w:val="004F34BA"/>
    <w:rsid w:val="004F35E6"/>
    <w:rsid w:val="004F36A9"/>
    <w:rsid w:val="004F372A"/>
    <w:rsid w:val="004F3737"/>
    <w:rsid w:val="004F3892"/>
    <w:rsid w:val="004F3C7A"/>
    <w:rsid w:val="004F3F15"/>
    <w:rsid w:val="004F3F6C"/>
    <w:rsid w:val="004F4039"/>
    <w:rsid w:val="004F40C6"/>
    <w:rsid w:val="004F40FC"/>
    <w:rsid w:val="004F4187"/>
    <w:rsid w:val="004F4203"/>
    <w:rsid w:val="004F492A"/>
    <w:rsid w:val="004F4970"/>
    <w:rsid w:val="004F4C7C"/>
    <w:rsid w:val="004F544E"/>
    <w:rsid w:val="004F54E1"/>
    <w:rsid w:val="004F5512"/>
    <w:rsid w:val="004F5714"/>
    <w:rsid w:val="004F5B01"/>
    <w:rsid w:val="004F62D3"/>
    <w:rsid w:val="004F6B26"/>
    <w:rsid w:val="004F6BA0"/>
    <w:rsid w:val="004F6CFE"/>
    <w:rsid w:val="004F6DAB"/>
    <w:rsid w:val="004F720E"/>
    <w:rsid w:val="004F7270"/>
    <w:rsid w:val="004F74EF"/>
    <w:rsid w:val="004F7AE4"/>
    <w:rsid w:val="004F7D05"/>
    <w:rsid w:val="004F7DB9"/>
    <w:rsid w:val="004F7FF9"/>
    <w:rsid w:val="00500310"/>
    <w:rsid w:val="0050044A"/>
    <w:rsid w:val="0050049B"/>
    <w:rsid w:val="00500A45"/>
    <w:rsid w:val="00500A73"/>
    <w:rsid w:val="00500DF6"/>
    <w:rsid w:val="005015E6"/>
    <w:rsid w:val="005016EE"/>
    <w:rsid w:val="005017F5"/>
    <w:rsid w:val="0050183F"/>
    <w:rsid w:val="00501931"/>
    <w:rsid w:val="00501B86"/>
    <w:rsid w:val="00502027"/>
    <w:rsid w:val="005022FE"/>
    <w:rsid w:val="005023D6"/>
    <w:rsid w:val="005024DC"/>
    <w:rsid w:val="00502A97"/>
    <w:rsid w:val="00502B55"/>
    <w:rsid w:val="00502DA1"/>
    <w:rsid w:val="00502E82"/>
    <w:rsid w:val="00502FF4"/>
    <w:rsid w:val="0050326B"/>
    <w:rsid w:val="00503423"/>
    <w:rsid w:val="00503455"/>
    <w:rsid w:val="00503826"/>
    <w:rsid w:val="00503ACB"/>
    <w:rsid w:val="00503FCB"/>
    <w:rsid w:val="00503FFC"/>
    <w:rsid w:val="0050401F"/>
    <w:rsid w:val="005040A6"/>
    <w:rsid w:val="005044D3"/>
    <w:rsid w:val="00504785"/>
    <w:rsid w:val="0050498C"/>
    <w:rsid w:val="00504BDA"/>
    <w:rsid w:val="00504C97"/>
    <w:rsid w:val="00504EF0"/>
    <w:rsid w:val="00504EF7"/>
    <w:rsid w:val="00504F0C"/>
    <w:rsid w:val="00504F11"/>
    <w:rsid w:val="00505041"/>
    <w:rsid w:val="0050530E"/>
    <w:rsid w:val="005054EA"/>
    <w:rsid w:val="00505589"/>
    <w:rsid w:val="00505677"/>
    <w:rsid w:val="00505778"/>
    <w:rsid w:val="005057B2"/>
    <w:rsid w:val="0050580D"/>
    <w:rsid w:val="0050585D"/>
    <w:rsid w:val="00505BE6"/>
    <w:rsid w:val="00505F5B"/>
    <w:rsid w:val="00506092"/>
    <w:rsid w:val="005063A5"/>
    <w:rsid w:val="0050656A"/>
    <w:rsid w:val="00506C5A"/>
    <w:rsid w:val="00506D60"/>
    <w:rsid w:val="00506D8E"/>
    <w:rsid w:val="00506D8F"/>
    <w:rsid w:val="00506DCB"/>
    <w:rsid w:val="00506E16"/>
    <w:rsid w:val="00506ED9"/>
    <w:rsid w:val="005072B7"/>
    <w:rsid w:val="005074A7"/>
    <w:rsid w:val="005074DD"/>
    <w:rsid w:val="005076CD"/>
    <w:rsid w:val="0050771A"/>
    <w:rsid w:val="0050788E"/>
    <w:rsid w:val="00507ABE"/>
    <w:rsid w:val="00507BE5"/>
    <w:rsid w:val="00507BFD"/>
    <w:rsid w:val="00507CC0"/>
    <w:rsid w:val="00507D1F"/>
    <w:rsid w:val="00507D34"/>
    <w:rsid w:val="00507FE8"/>
    <w:rsid w:val="00510398"/>
    <w:rsid w:val="005104B5"/>
    <w:rsid w:val="0051054D"/>
    <w:rsid w:val="00510940"/>
    <w:rsid w:val="00510AD5"/>
    <w:rsid w:val="00510AE3"/>
    <w:rsid w:val="00510B6E"/>
    <w:rsid w:val="00510C73"/>
    <w:rsid w:val="00510FB9"/>
    <w:rsid w:val="0051121C"/>
    <w:rsid w:val="0051136D"/>
    <w:rsid w:val="005113FE"/>
    <w:rsid w:val="00511433"/>
    <w:rsid w:val="005116A9"/>
    <w:rsid w:val="005117A4"/>
    <w:rsid w:val="00511E9A"/>
    <w:rsid w:val="0051209D"/>
    <w:rsid w:val="00512394"/>
    <w:rsid w:val="005123AA"/>
    <w:rsid w:val="005123D9"/>
    <w:rsid w:val="00512459"/>
    <w:rsid w:val="00512595"/>
    <w:rsid w:val="005126F4"/>
    <w:rsid w:val="005127F0"/>
    <w:rsid w:val="00512956"/>
    <w:rsid w:val="00512A1A"/>
    <w:rsid w:val="00512A8E"/>
    <w:rsid w:val="00512AA1"/>
    <w:rsid w:val="00512C24"/>
    <w:rsid w:val="00513053"/>
    <w:rsid w:val="00513077"/>
    <w:rsid w:val="00513086"/>
    <w:rsid w:val="005132F9"/>
    <w:rsid w:val="005134BD"/>
    <w:rsid w:val="0051352D"/>
    <w:rsid w:val="005136FE"/>
    <w:rsid w:val="00513739"/>
    <w:rsid w:val="0051391B"/>
    <w:rsid w:val="00513B92"/>
    <w:rsid w:val="00513EDA"/>
    <w:rsid w:val="00513F1F"/>
    <w:rsid w:val="005143B9"/>
    <w:rsid w:val="00514450"/>
    <w:rsid w:val="00514539"/>
    <w:rsid w:val="005145EA"/>
    <w:rsid w:val="005145EC"/>
    <w:rsid w:val="0051478F"/>
    <w:rsid w:val="0051482B"/>
    <w:rsid w:val="005148D7"/>
    <w:rsid w:val="00514C5F"/>
    <w:rsid w:val="00514D10"/>
    <w:rsid w:val="00514DF2"/>
    <w:rsid w:val="00514E0B"/>
    <w:rsid w:val="005150BB"/>
    <w:rsid w:val="005152E1"/>
    <w:rsid w:val="0051561A"/>
    <w:rsid w:val="00515641"/>
    <w:rsid w:val="005156DB"/>
    <w:rsid w:val="00515D64"/>
    <w:rsid w:val="00515D83"/>
    <w:rsid w:val="00515E53"/>
    <w:rsid w:val="00516191"/>
    <w:rsid w:val="0051639B"/>
    <w:rsid w:val="005164E6"/>
    <w:rsid w:val="00516575"/>
    <w:rsid w:val="00516890"/>
    <w:rsid w:val="005168B2"/>
    <w:rsid w:val="00516C34"/>
    <w:rsid w:val="00516D3D"/>
    <w:rsid w:val="00516D81"/>
    <w:rsid w:val="00517397"/>
    <w:rsid w:val="0051794D"/>
    <w:rsid w:val="00517E9A"/>
    <w:rsid w:val="00517ED3"/>
    <w:rsid w:val="00517FD2"/>
    <w:rsid w:val="00517FEF"/>
    <w:rsid w:val="0052012D"/>
    <w:rsid w:val="00520366"/>
    <w:rsid w:val="00520494"/>
    <w:rsid w:val="0052069B"/>
    <w:rsid w:val="00520711"/>
    <w:rsid w:val="005207AF"/>
    <w:rsid w:val="005208A6"/>
    <w:rsid w:val="00520A37"/>
    <w:rsid w:val="00520CD6"/>
    <w:rsid w:val="00520E26"/>
    <w:rsid w:val="00520E98"/>
    <w:rsid w:val="0052138F"/>
    <w:rsid w:val="005216AD"/>
    <w:rsid w:val="005219FF"/>
    <w:rsid w:val="00521B06"/>
    <w:rsid w:val="00521CA1"/>
    <w:rsid w:val="00521CA2"/>
    <w:rsid w:val="00521DAE"/>
    <w:rsid w:val="005226AB"/>
    <w:rsid w:val="005226EF"/>
    <w:rsid w:val="00522B5D"/>
    <w:rsid w:val="0052327F"/>
    <w:rsid w:val="0052331A"/>
    <w:rsid w:val="0052372F"/>
    <w:rsid w:val="005237AE"/>
    <w:rsid w:val="0052418F"/>
    <w:rsid w:val="005249E7"/>
    <w:rsid w:val="00524B58"/>
    <w:rsid w:val="00525121"/>
    <w:rsid w:val="005252FD"/>
    <w:rsid w:val="0052573D"/>
    <w:rsid w:val="0052576A"/>
    <w:rsid w:val="005257CB"/>
    <w:rsid w:val="005258A5"/>
    <w:rsid w:val="005258C9"/>
    <w:rsid w:val="00525BEF"/>
    <w:rsid w:val="00525DE7"/>
    <w:rsid w:val="005260FA"/>
    <w:rsid w:val="0052639D"/>
    <w:rsid w:val="00526507"/>
    <w:rsid w:val="005267C0"/>
    <w:rsid w:val="0052702A"/>
    <w:rsid w:val="005273F0"/>
    <w:rsid w:val="00527572"/>
    <w:rsid w:val="005277C9"/>
    <w:rsid w:val="005278C0"/>
    <w:rsid w:val="00527A89"/>
    <w:rsid w:val="00527B5B"/>
    <w:rsid w:val="00527B66"/>
    <w:rsid w:val="00527F40"/>
    <w:rsid w:val="005301A6"/>
    <w:rsid w:val="00530487"/>
    <w:rsid w:val="005304DB"/>
    <w:rsid w:val="00530710"/>
    <w:rsid w:val="0053072E"/>
    <w:rsid w:val="0053099D"/>
    <w:rsid w:val="00530B4D"/>
    <w:rsid w:val="00530C39"/>
    <w:rsid w:val="00530FA1"/>
    <w:rsid w:val="00531997"/>
    <w:rsid w:val="00531D32"/>
    <w:rsid w:val="00532020"/>
    <w:rsid w:val="00532211"/>
    <w:rsid w:val="00532352"/>
    <w:rsid w:val="00532614"/>
    <w:rsid w:val="005327FF"/>
    <w:rsid w:val="00532804"/>
    <w:rsid w:val="00532A12"/>
    <w:rsid w:val="00532A95"/>
    <w:rsid w:val="00532C25"/>
    <w:rsid w:val="00532ED6"/>
    <w:rsid w:val="00532FD2"/>
    <w:rsid w:val="0053319E"/>
    <w:rsid w:val="0053323F"/>
    <w:rsid w:val="005332E5"/>
    <w:rsid w:val="005333BF"/>
    <w:rsid w:val="00533535"/>
    <w:rsid w:val="0053357C"/>
    <w:rsid w:val="005335AB"/>
    <w:rsid w:val="0053377D"/>
    <w:rsid w:val="00533804"/>
    <w:rsid w:val="005338AB"/>
    <w:rsid w:val="005338C1"/>
    <w:rsid w:val="00533921"/>
    <w:rsid w:val="00533C47"/>
    <w:rsid w:val="00533E01"/>
    <w:rsid w:val="00533E2E"/>
    <w:rsid w:val="00533EA4"/>
    <w:rsid w:val="00534689"/>
    <w:rsid w:val="00534C7D"/>
    <w:rsid w:val="00534E61"/>
    <w:rsid w:val="005353B2"/>
    <w:rsid w:val="0053552B"/>
    <w:rsid w:val="005356F0"/>
    <w:rsid w:val="005357A3"/>
    <w:rsid w:val="00535C16"/>
    <w:rsid w:val="00535E2E"/>
    <w:rsid w:val="00536049"/>
    <w:rsid w:val="0053624D"/>
    <w:rsid w:val="00536317"/>
    <w:rsid w:val="00536377"/>
    <w:rsid w:val="005363E8"/>
    <w:rsid w:val="005365BB"/>
    <w:rsid w:val="0053663F"/>
    <w:rsid w:val="00536696"/>
    <w:rsid w:val="00536BDF"/>
    <w:rsid w:val="00537586"/>
    <w:rsid w:val="005375C4"/>
    <w:rsid w:val="00537674"/>
    <w:rsid w:val="005376EF"/>
    <w:rsid w:val="005379FB"/>
    <w:rsid w:val="00537A0A"/>
    <w:rsid w:val="00537AED"/>
    <w:rsid w:val="00537EF4"/>
    <w:rsid w:val="00540030"/>
    <w:rsid w:val="0054006A"/>
    <w:rsid w:val="0054047B"/>
    <w:rsid w:val="00540D41"/>
    <w:rsid w:val="00540F23"/>
    <w:rsid w:val="00541159"/>
    <w:rsid w:val="005413E3"/>
    <w:rsid w:val="0054147C"/>
    <w:rsid w:val="00541572"/>
    <w:rsid w:val="00541641"/>
    <w:rsid w:val="005418C7"/>
    <w:rsid w:val="005418F5"/>
    <w:rsid w:val="00541E1F"/>
    <w:rsid w:val="0054201A"/>
    <w:rsid w:val="005424DD"/>
    <w:rsid w:val="005426DF"/>
    <w:rsid w:val="00542785"/>
    <w:rsid w:val="0054281B"/>
    <w:rsid w:val="005429B4"/>
    <w:rsid w:val="00542B35"/>
    <w:rsid w:val="00542E17"/>
    <w:rsid w:val="0054322B"/>
    <w:rsid w:val="00543249"/>
    <w:rsid w:val="00543328"/>
    <w:rsid w:val="00543463"/>
    <w:rsid w:val="00543A63"/>
    <w:rsid w:val="00543B0E"/>
    <w:rsid w:val="00543B2D"/>
    <w:rsid w:val="00543D25"/>
    <w:rsid w:val="00543D42"/>
    <w:rsid w:val="00543E18"/>
    <w:rsid w:val="00543EB9"/>
    <w:rsid w:val="00543EBE"/>
    <w:rsid w:val="00543EF9"/>
    <w:rsid w:val="0054405C"/>
    <w:rsid w:val="005442C3"/>
    <w:rsid w:val="00544417"/>
    <w:rsid w:val="0054450C"/>
    <w:rsid w:val="005448FC"/>
    <w:rsid w:val="00544A71"/>
    <w:rsid w:val="00544CC2"/>
    <w:rsid w:val="00545111"/>
    <w:rsid w:val="00545342"/>
    <w:rsid w:val="00545549"/>
    <w:rsid w:val="0054559D"/>
    <w:rsid w:val="005455BA"/>
    <w:rsid w:val="0054590C"/>
    <w:rsid w:val="00545A36"/>
    <w:rsid w:val="00545BB6"/>
    <w:rsid w:val="00545BCB"/>
    <w:rsid w:val="00545D52"/>
    <w:rsid w:val="005460EA"/>
    <w:rsid w:val="00546155"/>
    <w:rsid w:val="005461E6"/>
    <w:rsid w:val="005462AE"/>
    <w:rsid w:val="005464FF"/>
    <w:rsid w:val="0054670F"/>
    <w:rsid w:val="00546952"/>
    <w:rsid w:val="00546AAA"/>
    <w:rsid w:val="00546BFD"/>
    <w:rsid w:val="00547381"/>
    <w:rsid w:val="0054738A"/>
    <w:rsid w:val="005474D0"/>
    <w:rsid w:val="005474F6"/>
    <w:rsid w:val="0054767E"/>
    <w:rsid w:val="00547E65"/>
    <w:rsid w:val="00550043"/>
    <w:rsid w:val="00550076"/>
    <w:rsid w:val="00550355"/>
    <w:rsid w:val="00550376"/>
    <w:rsid w:val="00550461"/>
    <w:rsid w:val="0055084E"/>
    <w:rsid w:val="005508DB"/>
    <w:rsid w:val="00550AEC"/>
    <w:rsid w:val="00550C13"/>
    <w:rsid w:val="00550C81"/>
    <w:rsid w:val="00551160"/>
    <w:rsid w:val="005511D6"/>
    <w:rsid w:val="00551295"/>
    <w:rsid w:val="005512DB"/>
    <w:rsid w:val="00551303"/>
    <w:rsid w:val="0055134D"/>
    <w:rsid w:val="005514AB"/>
    <w:rsid w:val="00551528"/>
    <w:rsid w:val="00551696"/>
    <w:rsid w:val="005516BB"/>
    <w:rsid w:val="00551877"/>
    <w:rsid w:val="00551B47"/>
    <w:rsid w:val="00551F77"/>
    <w:rsid w:val="00552445"/>
    <w:rsid w:val="005529AC"/>
    <w:rsid w:val="00552A78"/>
    <w:rsid w:val="00552C16"/>
    <w:rsid w:val="00552D1C"/>
    <w:rsid w:val="0055302F"/>
    <w:rsid w:val="005530FC"/>
    <w:rsid w:val="005531BF"/>
    <w:rsid w:val="0055325A"/>
    <w:rsid w:val="00553336"/>
    <w:rsid w:val="00553551"/>
    <w:rsid w:val="005535F7"/>
    <w:rsid w:val="0055367A"/>
    <w:rsid w:val="0055385D"/>
    <w:rsid w:val="00553947"/>
    <w:rsid w:val="00553A96"/>
    <w:rsid w:val="00553AC3"/>
    <w:rsid w:val="00553B09"/>
    <w:rsid w:val="00553D03"/>
    <w:rsid w:val="00553E3A"/>
    <w:rsid w:val="0055426D"/>
    <w:rsid w:val="005545F9"/>
    <w:rsid w:val="00554B53"/>
    <w:rsid w:val="0055519A"/>
    <w:rsid w:val="005558E1"/>
    <w:rsid w:val="00555F14"/>
    <w:rsid w:val="00555F45"/>
    <w:rsid w:val="00555FE1"/>
    <w:rsid w:val="005562DB"/>
    <w:rsid w:val="0055631C"/>
    <w:rsid w:val="0055633C"/>
    <w:rsid w:val="00556421"/>
    <w:rsid w:val="00556A4C"/>
    <w:rsid w:val="00557257"/>
    <w:rsid w:val="005572B7"/>
    <w:rsid w:val="005573C5"/>
    <w:rsid w:val="0055753F"/>
    <w:rsid w:val="00557548"/>
    <w:rsid w:val="00557625"/>
    <w:rsid w:val="005576F8"/>
    <w:rsid w:val="005577D8"/>
    <w:rsid w:val="00557B51"/>
    <w:rsid w:val="00557C17"/>
    <w:rsid w:val="00557F2A"/>
    <w:rsid w:val="0056001C"/>
    <w:rsid w:val="005604A7"/>
    <w:rsid w:val="0056054A"/>
    <w:rsid w:val="005605FE"/>
    <w:rsid w:val="00560641"/>
    <w:rsid w:val="00560A47"/>
    <w:rsid w:val="00560BBB"/>
    <w:rsid w:val="00560D6D"/>
    <w:rsid w:val="00561370"/>
    <w:rsid w:val="00561392"/>
    <w:rsid w:val="00561474"/>
    <w:rsid w:val="00561558"/>
    <w:rsid w:val="0056171E"/>
    <w:rsid w:val="005617A5"/>
    <w:rsid w:val="00561B7F"/>
    <w:rsid w:val="005620D2"/>
    <w:rsid w:val="005621AA"/>
    <w:rsid w:val="0056283E"/>
    <w:rsid w:val="00562A2B"/>
    <w:rsid w:val="00562A7E"/>
    <w:rsid w:val="00562B30"/>
    <w:rsid w:val="00562E40"/>
    <w:rsid w:val="00562E6E"/>
    <w:rsid w:val="00562F7B"/>
    <w:rsid w:val="005634BC"/>
    <w:rsid w:val="00563898"/>
    <w:rsid w:val="005639BE"/>
    <w:rsid w:val="00563AA3"/>
    <w:rsid w:val="00563C04"/>
    <w:rsid w:val="00563ED3"/>
    <w:rsid w:val="005640F1"/>
    <w:rsid w:val="0056429C"/>
    <w:rsid w:val="005642A1"/>
    <w:rsid w:val="00564304"/>
    <w:rsid w:val="0056468C"/>
    <w:rsid w:val="00564AC7"/>
    <w:rsid w:val="00564BD9"/>
    <w:rsid w:val="00564CDD"/>
    <w:rsid w:val="00564F4A"/>
    <w:rsid w:val="005651B1"/>
    <w:rsid w:val="0056545B"/>
    <w:rsid w:val="00565848"/>
    <w:rsid w:val="0056587E"/>
    <w:rsid w:val="00565ADD"/>
    <w:rsid w:val="00565DBB"/>
    <w:rsid w:val="00565E1A"/>
    <w:rsid w:val="00565EE1"/>
    <w:rsid w:val="00565FED"/>
    <w:rsid w:val="00566499"/>
    <w:rsid w:val="00566584"/>
    <w:rsid w:val="00566C47"/>
    <w:rsid w:val="00566DB6"/>
    <w:rsid w:val="00566E80"/>
    <w:rsid w:val="0056711E"/>
    <w:rsid w:val="0056714D"/>
    <w:rsid w:val="00567370"/>
    <w:rsid w:val="005675FE"/>
    <w:rsid w:val="00567689"/>
    <w:rsid w:val="00567760"/>
    <w:rsid w:val="005678B5"/>
    <w:rsid w:val="00567A7C"/>
    <w:rsid w:val="00567B08"/>
    <w:rsid w:val="00567B5D"/>
    <w:rsid w:val="00567C18"/>
    <w:rsid w:val="005700BA"/>
    <w:rsid w:val="00570114"/>
    <w:rsid w:val="00570134"/>
    <w:rsid w:val="00570333"/>
    <w:rsid w:val="00570687"/>
    <w:rsid w:val="005707FC"/>
    <w:rsid w:val="0057083F"/>
    <w:rsid w:val="00570B06"/>
    <w:rsid w:val="00570D10"/>
    <w:rsid w:val="0057105B"/>
    <w:rsid w:val="005710BE"/>
    <w:rsid w:val="005713D8"/>
    <w:rsid w:val="00571527"/>
    <w:rsid w:val="0057159B"/>
    <w:rsid w:val="00571673"/>
    <w:rsid w:val="00571985"/>
    <w:rsid w:val="00571A27"/>
    <w:rsid w:val="00571C14"/>
    <w:rsid w:val="00571EFF"/>
    <w:rsid w:val="00571F6C"/>
    <w:rsid w:val="00571FD5"/>
    <w:rsid w:val="00572168"/>
    <w:rsid w:val="00572400"/>
    <w:rsid w:val="0057255A"/>
    <w:rsid w:val="00572A76"/>
    <w:rsid w:val="00572B0B"/>
    <w:rsid w:val="00572D14"/>
    <w:rsid w:val="0057303A"/>
    <w:rsid w:val="00573119"/>
    <w:rsid w:val="005734DB"/>
    <w:rsid w:val="00573599"/>
    <w:rsid w:val="005737E0"/>
    <w:rsid w:val="005737FB"/>
    <w:rsid w:val="00573AEF"/>
    <w:rsid w:val="00573CD3"/>
    <w:rsid w:val="00573D13"/>
    <w:rsid w:val="00573DAB"/>
    <w:rsid w:val="00573EB3"/>
    <w:rsid w:val="00573FF6"/>
    <w:rsid w:val="00574014"/>
    <w:rsid w:val="00574121"/>
    <w:rsid w:val="00574156"/>
    <w:rsid w:val="005743DE"/>
    <w:rsid w:val="005744C4"/>
    <w:rsid w:val="0057467A"/>
    <w:rsid w:val="00574718"/>
    <w:rsid w:val="00574905"/>
    <w:rsid w:val="005749ED"/>
    <w:rsid w:val="00574A11"/>
    <w:rsid w:val="00574A15"/>
    <w:rsid w:val="00574B26"/>
    <w:rsid w:val="00574BE0"/>
    <w:rsid w:val="00574C4A"/>
    <w:rsid w:val="00574DDB"/>
    <w:rsid w:val="00574EF6"/>
    <w:rsid w:val="005751ED"/>
    <w:rsid w:val="005753C9"/>
    <w:rsid w:val="00575D3A"/>
    <w:rsid w:val="005760B2"/>
    <w:rsid w:val="005764E4"/>
    <w:rsid w:val="005764E7"/>
    <w:rsid w:val="00576BAB"/>
    <w:rsid w:val="00576D47"/>
    <w:rsid w:val="00577155"/>
    <w:rsid w:val="00577303"/>
    <w:rsid w:val="00577374"/>
    <w:rsid w:val="00577381"/>
    <w:rsid w:val="005774AD"/>
    <w:rsid w:val="00577B28"/>
    <w:rsid w:val="00577D5F"/>
    <w:rsid w:val="00577DCD"/>
    <w:rsid w:val="005800B9"/>
    <w:rsid w:val="0058010F"/>
    <w:rsid w:val="00580128"/>
    <w:rsid w:val="00580326"/>
    <w:rsid w:val="00580796"/>
    <w:rsid w:val="00580801"/>
    <w:rsid w:val="0058098E"/>
    <w:rsid w:val="0058099C"/>
    <w:rsid w:val="00580A1D"/>
    <w:rsid w:val="00580CAD"/>
    <w:rsid w:val="00580F70"/>
    <w:rsid w:val="00580FEE"/>
    <w:rsid w:val="00581086"/>
    <w:rsid w:val="00581100"/>
    <w:rsid w:val="00581225"/>
    <w:rsid w:val="00581515"/>
    <w:rsid w:val="00581627"/>
    <w:rsid w:val="00581639"/>
    <w:rsid w:val="0058203B"/>
    <w:rsid w:val="0058211F"/>
    <w:rsid w:val="00582203"/>
    <w:rsid w:val="0058294E"/>
    <w:rsid w:val="00583065"/>
    <w:rsid w:val="005831B1"/>
    <w:rsid w:val="005835B3"/>
    <w:rsid w:val="005835D1"/>
    <w:rsid w:val="005837AA"/>
    <w:rsid w:val="005838A3"/>
    <w:rsid w:val="00583BC8"/>
    <w:rsid w:val="00583EBE"/>
    <w:rsid w:val="00583EF0"/>
    <w:rsid w:val="005840FC"/>
    <w:rsid w:val="00584250"/>
    <w:rsid w:val="00584569"/>
    <w:rsid w:val="005846C2"/>
    <w:rsid w:val="00584959"/>
    <w:rsid w:val="0058497F"/>
    <w:rsid w:val="00585386"/>
    <w:rsid w:val="005855E0"/>
    <w:rsid w:val="00585795"/>
    <w:rsid w:val="0058596E"/>
    <w:rsid w:val="00585A17"/>
    <w:rsid w:val="00585AE8"/>
    <w:rsid w:val="00585FF8"/>
    <w:rsid w:val="00586C41"/>
    <w:rsid w:val="00586E63"/>
    <w:rsid w:val="00586EDA"/>
    <w:rsid w:val="00586FF1"/>
    <w:rsid w:val="0058706A"/>
    <w:rsid w:val="00587135"/>
    <w:rsid w:val="005874D5"/>
    <w:rsid w:val="005876A8"/>
    <w:rsid w:val="00587786"/>
    <w:rsid w:val="005877A3"/>
    <w:rsid w:val="00587800"/>
    <w:rsid w:val="00587C7C"/>
    <w:rsid w:val="00587DA6"/>
    <w:rsid w:val="00587E55"/>
    <w:rsid w:val="00590212"/>
    <w:rsid w:val="0059061E"/>
    <w:rsid w:val="00590657"/>
    <w:rsid w:val="00590A01"/>
    <w:rsid w:val="00590B67"/>
    <w:rsid w:val="00590C0F"/>
    <w:rsid w:val="00590CD2"/>
    <w:rsid w:val="0059109A"/>
    <w:rsid w:val="00591308"/>
    <w:rsid w:val="00591327"/>
    <w:rsid w:val="00591333"/>
    <w:rsid w:val="005913FD"/>
    <w:rsid w:val="005918F1"/>
    <w:rsid w:val="00591BA9"/>
    <w:rsid w:val="00591E6A"/>
    <w:rsid w:val="00591EE1"/>
    <w:rsid w:val="00591EE9"/>
    <w:rsid w:val="00592135"/>
    <w:rsid w:val="005922DA"/>
    <w:rsid w:val="0059246E"/>
    <w:rsid w:val="0059266C"/>
    <w:rsid w:val="005929A1"/>
    <w:rsid w:val="00592B36"/>
    <w:rsid w:val="00592BD1"/>
    <w:rsid w:val="00592CE0"/>
    <w:rsid w:val="005930EC"/>
    <w:rsid w:val="00593108"/>
    <w:rsid w:val="0059346B"/>
    <w:rsid w:val="005936AC"/>
    <w:rsid w:val="0059380B"/>
    <w:rsid w:val="00593A40"/>
    <w:rsid w:val="00593AEA"/>
    <w:rsid w:val="00593B74"/>
    <w:rsid w:val="00593F8F"/>
    <w:rsid w:val="005941EF"/>
    <w:rsid w:val="00594413"/>
    <w:rsid w:val="00594811"/>
    <w:rsid w:val="005949B3"/>
    <w:rsid w:val="00594B11"/>
    <w:rsid w:val="00594DB5"/>
    <w:rsid w:val="00594E32"/>
    <w:rsid w:val="00594FC3"/>
    <w:rsid w:val="0059515E"/>
    <w:rsid w:val="005951BD"/>
    <w:rsid w:val="0059546B"/>
    <w:rsid w:val="005955F1"/>
    <w:rsid w:val="00595A0E"/>
    <w:rsid w:val="00595C8E"/>
    <w:rsid w:val="00595F33"/>
    <w:rsid w:val="00596048"/>
    <w:rsid w:val="0059658F"/>
    <w:rsid w:val="00596EB3"/>
    <w:rsid w:val="00596F89"/>
    <w:rsid w:val="00597061"/>
    <w:rsid w:val="005978A1"/>
    <w:rsid w:val="00597E4E"/>
    <w:rsid w:val="00597F09"/>
    <w:rsid w:val="00597FDA"/>
    <w:rsid w:val="005A0290"/>
    <w:rsid w:val="005A0A07"/>
    <w:rsid w:val="005A0A10"/>
    <w:rsid w:val="005A0B29"/>
    <w:rsid w:val="005A0BB3"/>
    <w:rsid w:val="005A0F6A"/>
    <w:rsid w:val="005A0FF7"/>
    <w:rsid w:val="005A1703"/>
    <w:rsid w:val="005A196F"/>
    <w:rsid w:val="005A1DD1"/>
    <w:rsid w:val="005A2433"/>
    <w:rsid w:val="005A249E"/>
    <w:rsid w:val="005A25EE"/>
    <w:rsid w:val="005A2623"/>
    <w:rsid w:val="005A265F"/>
    <w:rsid w:val="005A276A"/>
    <w:rsid w:val="005A2B74"/>
    <w:rsid w:val="005A2C0A"/>
    <w:rsid w:val="005A2E85"/>
    <w:rsid w:val="005A2FF2"/>
    <w:rsid w:val="005A3087"/>
    <w:rsid w:val="005A3159"/>
    <w:rsid w:val="005A3231"/>
    <w:rsid w:val="005A3394"/>
    <w:rsid w:val="005A35CA"/>
    <w:rsid w:val="005A39C7"/>
    <w:rsid w:val="005A3A2C"/>
    <w:rsid w:val="005A3BC3"/>
    <w:rsid w:val="005A3EF7"/>
    <w:rsid w:val="005A4107"/>
    <w:rsid w:val="005A469A"/>
    <w:rsid w:val="005A4B2F"/>
    <w:rsid w:val="005A4BF8"/>
    <w:rsid w:val="005A4CFB"/>
    <w:rsid w:val="005A4F22"/>
    <w:rsid w:val="005A4FF0"/>
    <w:rsid w:val="005A5127"/>
    <w:rsid w:val="005A5340"/>
    <w:rsid w:val="005A5A94"/>
    <w:rsid w:val="005A5AC1"/>
    <w:rsid w:val="005A5AE0"/>
    <w:rsid w:val="005A5B76"/>
    <w:rsid w:val="005A5D1A"/>
    <w:rsid w:val="005A5E8F"/>
    <w:rsid w:val="005A60E6"/>
    <w:rsid w:val="005A619E"/>
    <w:rsid w:val="005A61A2"/>
    <w:rsid w:val="005A65F2"/>
    <w:rsid w:val="005A6706"/>
    <w:rsid w:val="005A6DCC"/>
    <w:rsid w:val="005A6F35"/>
    <w:rsid w:val="005A706D"/>
    <w:rsid w:val="005A752B"/>
    <w:rsid w:val="005A7865"/>
    <w:rsid w:val="005A7B71"/>
    <w:rsid w:val="005A7E5D"/>
    <w:rsid w:val="005B02CF"/>
    <w:rsid w:val="005B04AD"/>
    <w:rsid w:val="005B04D0"/>
    <w:rsid w:val="005B0566"/>
    <w:rsid w:val="005B05A7"/>
    <w:rsid w:val="005B0A77"/>
    <w:rsid w:val="005B0E51"/>
    <w:rsid w:val="005B1240"/>
    <w:rsid w:val="005B1262"/>
    <w:rsid w:val="005B140E"/>
    <w:rsid w:val="005B18E9"/>
    <w:rsid w:val="005B20AE"/>
    <w:rsid w:val="005B254C"/>
    <w:rsid w:val="005B2B09"/>
    <w:rsid w:val="005B2C97"/>
    <w:rsid w:val="005B2EDD"/>
    <w:rsid w:val="005B3129"/>
    <w:rsid w:val="005B3259"/>
    <w:rsid w:val="005B34AB"/>
    <w:rsid w:val="005B37CC"/>
    <w:rsid w:val="005B3812"/>
    <w:rsid w:val="005B394F"/>
    <w:rsid w:val="005B3A1B"/>
    <w:rsid w:val="005B3CB4"/>
    <w:rsid w:val="005B3EF1"/>
    <w:rsid w:val="005B41FE"/>
    <w:rsid w:val="005B4520"/>
    <w:rsid w:val="005B470D"/>
    <w:rsid w:val="005B4807"/>
    <w:rsid w:val="005B4887"/>
    <w:rsid w:val="005B4B9D"/>
    <w:rsid w:val="005B4CA4"/>
    <w:rsid w:val="005B4EC7"/>
    <w:rsid w:val="005B5069"/>
    <w:rsid w:val="005B5156"/>
    <w:rsid w:val="005B5161"/>
    <w:rsid w:val="005B51D6"/>
    <w:rsid w:val="005B5374"/>
    <w:rsid w:val="005B53D6"/>
    <w:rsid w:val="005B5452"/>
    <w:rsid w:val="005B5599"/>
    <w:rsid w:val="005B56A1"/>
    <w:rsid w:val="005B56EC"/>
    <w:rsid w:val="005B571B"/>
    <w:rsid w:val="005B5848"/>
    <w:rsid w:val="005B5F7D"/>
    <w:rsid w:val="005B632C"/>
    <w:rsid w:val="005B662C"/>
    <w:rsid w:val="005B6755"/>
    <w:rsid w:val="005B68D7"/>
    <w:rsid w:val="005B6A5A"/>
    <w:rsid w:val="005B6F7B"/>
    <w:rsid w:val="005B71CE"/>
    <w:rsid w:val="005B7428"/>
    <w:rsid w:val="005B75D3"/>
    <w:rsid w:val="005B7D8F"/>
    <w:rsid w:val="005B7DA2"/>
    <w:rsid w:val="005B7F7E"/>
    <w:rsid w:val="005C0165"/>
    <w:rsid w:val="005C0503"/>
    <w:rsid w:val="005C06E2"/>
    <w:rsid w:val="005C0BF2"/>
    <w:rsid w:val="005C124D"/>
    <w:rsid w:val="005C12BD"/>
    <w:rsid w:val="005C1311"/>
    <w:rsid w:val="005C154F"/>
    <w:rsid w:val="005C1686"/>
    <w:rsid w:val="005C1737"/>
    <w:rsid w:val="005C1BA5"/>
    <w:rsid w:val="005C1C02"/>
    <w:rsid w:val="005C2212"/>
    <w:rsid w:val="005C233E"/>
    <w:rsid w:val="005C23F7"/>
    <w:rsid w:val="005C250B"/>
    <w:rsid w:val="005C2F69"/>
    <w:rsid w:val="005C306D"/>
    <w:rsid w:val="005C3094"/>
    <w:rsid w:val="005C3709"/>
    <w:rsid w:val="005C37FB"/>
    <w:rsid w:val="005C37FC"/>
    <w:rsid w:val="005C3901"/>
    <w:rsid w:val="005C3D99"/>
    <w:rsid w:val="005C4068"/>
    <w:rsid w:val="005C4201"/>
    <w:rsid w:val="005C456F"/>
    <w:rsid w:val="005C47B1"/>
    <w:rsid w:val="005C48B9"/>
    <w:rsid w:val="005C48C3"/>
    <w:rsid w:val="005C495B"/>
    <w:rsid w:val="005C49FF"/>
    <w:rsid w:val="005C4C08"/>
    <w:rsid w:val="005C4CBA"/>
    <w:rsid w:val="005C4D89"/>
    <w:rsid w:val="005C4FBA"/>
    <w:rsid w:val="005C505E"/>
    <w:rsid w:val="005C507E"/>
    <w:rsid w:val="005C5350"/>
    <w:rsid w:val="005C574D"/>
    <w:rsid w:val="005C5A7D"/>
    <w:rsid w:val="005C5C88"/>
    <w:rsid w:val="005C5D39"/>
    <w:rsid w:val="005C5EE4"/>
    <w:rsid w:val="005C63D1"/>
    <w:rsid w:val="005C664B"/>
    <w:rsid w:val="005C6927"/>
    <w:rsid w:val="005C6C34"/>
    <w:rsid w:val="005C713F"/>
    <w:rsid w:val="005C7583"/>
    <w:rsid w:val="005C7801"/>
    <w:rsid w:val="005C7E4D"/>
    <w:rsid w:val="005D056A"/>
    <w:rsid w:val="005D06D6"/>
    <w:rsid w:val="005D07FB"/>
    <w:rsid w:val="005D0825"/>
    <w:rsid w:val="005D0B39"/>
    <w:rsid w:val="005D0C0A"/>
    <w:rsid w:val="005D0E09"/>
    <w:rsid w:val="005D1425"/>
    <w:rsid w:val="005D14C7"/>
    <w:rsid w:val="005D2037"/>
    <w:rsid w:val="005D2323"/>
    <w:rsid w:val="005D2447"/>
    <w:rsid w:val="005D2562"/>
    <w:rsid w:val="005D28E0"/>
    <w:rsid w:val="005D2A6B"/>
    <w:rsid w:val="005D2D8D"/>
    <w:rsid w:val="005D2DA8"/>
    <w:rsid w:val="005D2E67"/>
    <w:rsid w:val="005D2FB8"/>
    <w:rsid w:val="005D317F"/>
    <w:rsid w:val="005D31C9"/>
    <w:rsid w:val="005D31F9"/>
    <w:rsid w:val="005D3258"/>
    <w:rsid w:val="005D3352"/>
    <w:rsid w:val="005D3437"/>
    <w:rsid w:val="005D38D0"/>
    <w:rsid w:val="005D3CA3"/>
    <w:rsid w:val="005D3DE7"/>
    <w:rsid w:val="005D4074"/>
    <w:rsid w:val="005D4162"/>
    <w:rsid w:val="005D419C"/>
    <w:rsid w:val="005D461F"/>
    <w:rsid w:val="005D46D2"/>
    <w:rsid w:val="005D4796"/>
    <w:rsid w:val="005D4E39"/>
    <w:rsid w:val="005D5180"/>
    <w:rsid w:val="005D52CF"/>
    <w:rsid w:val="005D53A5"/>
    <w:rsid w:val="005D566B"/>
    <w:rsid w:val="005D592E"/>
    <w:rsid w:val="005D5A09"/>
    <w:rsid w:val="005D5B15"/>
    <w:rsid w:val="005D5B5F"/>
    <w:rsid w:val="005D5BF5"/>
    <w:rsid w:val="005D5D53"/>
    <w:rsid w:val="005D5E39"/>
    <w:rsid w:val="005D5FC9"/>
    <w:rsid w:val="005D61A0"/>
    <w:rsid w:val="005D61FE"/>
    <w:rsid w:val="005D6260"/>
    <w:rsid w:val="005D636D"/>
    <w:rsid w:val="005D6811"/>
    <w:rsid w:val="005D6977"/>
    <w:rsid w:val="005D6D8A"/>
    <w:rsid w:val="005D6D8D"/>
    <w:rsid w:val="005D7163"/>
    <w:rsid w:val="005D71A9"/>
    <w:rsid w:val="005D7277"/>
    <w:rsid w:val="005D7451"/>
    <w:rsid w:val="005D7608"/>
    <w:rsid w:val="005D7DB9"/>
    <w:rsid w:val="005E01F6"/>
    <w:rsid w:val="005E02BD"/>
    <w:rsid w:val="005E0537"/>
    <w:rsid w:val="005E07A4"/>
    <w:rsid w:val="005E08BC"/>
    <w:rsid w:val="005E0A0E"/>
    <w:rsid w:val="005E0F5A"/>
    <w:rsid w:val="005E1207"/>
    <w:rsid w:val="005E12B4"/>
    <w:rsid w:val="005E1504"/>
    <w:rsid w:val="005E1654"/>
    <w:rsid w:val="005E173C"/>
    <w:rsid w:val="005E1911"/>
    <w:rsid w:val="005E1A23"/>
    <w:rsid w:val="005E1BA7"/>
    <w:rsid w:val="005E1D36"/>
    <w:rsid w:val="005E1E99"/>
    <w:rsid w:val="005E1FD9"/>
    <w:rsid w:val="005E2121"/>
    <w:rsid w:val="005E21DD"/>
    <w:rsid w:val="005E2418"/>
    <w:rsid w:val="005E2661"/>
    <w:rsid w:val="005E2A6D"/>
    <w:rsid w:val="005E2ABF"/>
    <w:rsid w:val="005E2FEC"/>
    <w:rsid w:val="005E3413"/>
    <w:rsid w:val="005E3577"/>
    <w:rsid w:val="005E378A"/>
    <w:rsid w:val="005E39E7"/>
    <w:rsid w:val="005E3AA3"/>
    <w:rsid w:val="005E3C0B"/>
    <w:rsid w:val="005E3E66"/>
    <w:rsid w:val="005E3FD7"/>
    <w:rsid w:val="005E40DE"/>
    <w:rsid w:val="005E432F"/>
    <w:rsid w:val="005E43AC"/>
    <w:rsid w:val="005E4816"/>
    <w:rsid w:val="005E4916"/>
    <w:rsid w:val="005E4DA5"/>
    <w:rsid w:val="005E4DEE"/>
    <w:rsid w:val="005E4FB0"/>
    <w:rsid w:val="005E50B3"/>
    <w:rsid w:val="005E5278"/>
    <w:rsid w:val="005E533D"/>
    <w:rsid w:val="005E584E"/>
    <w:rsid w:val="005E5AC2"/>
    <w:rsid w:val="005E5D4B"/>
    <w:rsid w:val="005E5FD5"/>
    <w:rsid w:val="005E60D6"/>
    <w:rsid w:val="005E6336"/>
    <w:rsid w:val="005E66C3"/>
    <w:rsid w:val="005E675E"/>
    <w:rsid w:val="005E68C4"/>
    <w:rsid w:val="005E6D5D"/>
    <w:rsid w:val="005E6ED2"/>
    <w:rsid w:val="005E6ED8"/>
    <w:rsid w:val="005E7018"/>
    <w:rsid w:val="005E7295"/>
    <w:rsid w:val="005E729A"/>
    <w:rsid w:val="005E7360"/>
    <w:rsid w:val="005E74EB"/>
    <w:rsid w:val="005E7990"/>
    <w:rsid w:val="005E79A7"/>
    <w:rsid w:val="005E7B2F"/>
    <w:rsid w:val="005E7B6B"/>
    <w:rsid w:val="005E7CD6"/>
    <w:rsid w:val="005E7DA6"/>
    <w:rsid w:val="005E7FA1"/>
    <w:rsid w:val="005E7FCD"/>
    <w:rsid w:val="005F0103"/>
    <w:rsid w:val="005F01D0"/>
    <w:rsid w:val="005F02C4"/>
    <w:rsid w:val="005F02D4"/>
    <w:rsid w:val="005F02F2"/>
    <w:rsid w:val="005F0AC5"/>
    <w:rsid w:val="005F0AEC"/>
    <w:rsid w:val="005F0DDA"/>
    <w:rsid w:val="005F150B"/>
    <w:rsid w:val="005F1679"/>
    <w:rsid w:val="005F17F6"/>
    <w:rsid w:val="005F18F5"/>
    <w:rsid w:val="005F1BFB"/>
    <w:rsid w:val="005F1CFC"/>
    <w:rsid w:val="005F1EDF"/>
    <w:rsid w:val="005F1F02"/>
    <w:rsid w:val="005F1F75"/>
    <w:rsid w:val="005F1F8F"/>
    <w:rsid w:val="005F2375"/>
    <w:rsid w:val="005F23AA"/>
    <w:rsid w:val="005F252E"/>
    <w:rsid w:val="005F2546"/>
    <w:rsid w:val="005F2900"/>
    <w:rsid w:val="005F2A4C"/>
    <w:rsid w:val="005F2A6A"/>
    <w:rsid w:val="005F2E9A"/>
    <w:rsid w:val="005F3484"/>
    <w:rsid w:val="005F3583"/>
    <w:rsid w:val="005F39D8"/>
    <w:rsid w:val="005F3A85"/>
    <w:rsid w:val="005F3AC2"/>
    <w:rsid w:val="005F3BDB"/>
    <w:rsid w:val="005F3EA1"/>
    <w:rsid w:val="005F3F20"/>
    <w:rsid w:val="005F400B"/>
    <w:rsid w:val="005F4041"/>
    <w:rsid w:val="005F4186"/>
    <w:rsid w:val="005F42C0"/>
    <w:rsid w:val="005F43F4"/>
    <w:rsid w:val="005F449F"/>
    <w:rsid w:val="005F4555"/>
    <w:rsid w:val="005F4739"/>
    <w:rsid w:val="005F4C3E"/>
    <w:rsid w:val="005F4E22"/>
    <w:rsid w:val="005F4FE4"/>
    <w:rsid w:val="005F5433"/>
    <w:rsid w:val="005F5616"/>
    <w:rsid w:val="005F574A"/>
    <w:rsid w:val="005F596E"/>
    <w:rsid w:val="005F5D81"/>
    <w:rsid w:val="005F5F55"/>
    <w:rsid w:val="005F6401"/>
    <w:rsid w:val="005F640D"/>
    <w:rsid w:val="005F6780"/>
    <w:rsid w:val="005F69FE"/>
    <w:rsid w:val="005F6F98"/>
    <w:rsid w:val="005F7341"/>
    <w:rsid w:val="005F738C"/>
    <w:rsid w:val="005F7854"/>
    <w:rsid w:val="005F7970"/>
    <w:rsid w:val="005F7C89"/>
    <w:rsid w:val="005F7D16"/>
    <w:rsid w:val="005F7F1C"/>
    <w:rsid w:val="005F7F4E"/>
    <w:rsid w:val="006000B2"/>
    <w:rsid w:val="006001DD"/>
    <w:rsid w:val="00600484"/>
    <w:rsid w:val="0060076C"/>
    <w:rsid w:val="00600AB2"/>
    <w:rsid w:val="00600AD3"/>
    <w:rsid w:val="00600B76"/>
    <w:rsid w:val="00600DFE"/>
    <w:rsid w:val="00600EF4"/>
    <w:rsid w:val="00601062"/>
    <w:rsid w:val="006016E4"/>
    <w:rsid w:val="006019D3"/>
    <w:rsid w:val="00601EC8"/>
    <w:rsid w:val="00601FC9"/>
    <w:rsid w:val="00602034"/>
    <w:rsid w:val="006020A2"/>
    <w:rsid w:val="006020E0"/>
    <w:rsid w:val="006021AB"/>
    <w:rsid w:val="00602517"/>
    <w:rsid w:val="006027B4"/>
    <w:rsid w:val="00602825"/>
    <w:rsid w:val="0060285E"/>
    <w:rsid w:val="006030B8"/>
    <w:rsid w:val="006032F5"/>
    <w:rsid w:val="00603366"/>
    <w:rsid w:val="00603497"/>
    <w:rsid w:val="0060393B"/>
    <w:rsid w:val="00603BB1"/>
    <w:rsid w:val="00603BDF"/>
    <w:rsid w:val="00603D4E"/>
    <w:rsid w:val="00604073"/>
    <w:rsid w:val="00604841"/>
    <w:rsid w:val="00604A86"/>
    <w:rsid w:val="00604D73"/>
    <w:rsid w:val="00604E6A"/>
    <w:rsid w:val="00604EC2"/>
    <w:rsid w:val="006050F9"/>
    <w:rsid w:val="00605356"/>
    <w:rsid w:val="006056DD"/>
    <w:rsid w:val="006056EB"/>
    <w:rsid w:val="00605732"/>
    <w:rsid w:val="0060578D"/>
    <w:rsid w:val="0060590B"/>
    <w:rsid w:val="00605BED"/>
    <w:rsid w:val="00605D3A"/>
    <w:rsid w:val="00605DB2"/>
    <w:rsid w:val="006065A9"/>
    <w:rsid w:val="00606AFC"/>
    <w:rsid w:val="00606B4D"/>
    <w:rsid w:val="00606BE6"/>
    <w:rsid w:val="00606D72"/>
    <w:rsid w:val="006071A1"/>
    <w:rsid w:val="00607306"/>
    <w:rsid w:val="00607915"/>
    <w:rsid w:val="00607D9D"/>
    <w:rsid w:val="006100FE"/>
    <w:rsid w:val="00610407"/>
    <w:rsid w:val="0061065C"/>
    <w:rsid w:val="0061098C"/>
    <w:rsid w:val="00610B25"/>
    <w:rsid w:val="00610C22"/>
    <w:rsid w:val="00610CFE"/>
    <w:rsid w:val="00611083"/>
    <w:rsid w:val="006116B7"/>
    <w:rsid w:val="00611BBC"/>
    <w:rsid w:val="00611DF6"/>
    <w:rsid w:val="0061216C"/>
    <w:rsid w:val="0061273F"/>
    <w:rsid w:val="00612992"/>
    <w:rsid w:val="006129AA"/>
    <w:rsid w:val="00612C15"/>
    <w:rsid w:val="00612E88"/>
    <w:rsid w:val="00612F73"/>
    <w:rsid w:val="00613167"/>
    <w:rsid w:val="00613189"/>
    <w:rsid w:val="006132DD"/>
    <w:rsid w:val="0061334F"/>
    <w:rsid w:val="006133EE"/>
    <w:rsid w:val="0061342A"/>
    <w:rsid w:val="00613738"/>
    <w:rsid w:val="00613854"/>
    <w:rsid w:val="00613919"/>
    <w:rsid w:val="00613ADE"/>
    <w:rsid w:val="00613BA8"/>
    <w:rsid w:val="00613D36"/>
    <w:rsid w:val="00614207"/>
    <w:rsid w:val="0061433F"/>
    <w:rsid w:val="006143FA"/>
    <w:rsid w:val="00614577"/>
    <w:rsid w:val="006147B4"/>
    <w:rsid w:val="00614826"/>
    <w:rsid w:val="00614924"/>
    <w:rsid w:val="00614A0B"/>
    <w:rsid w:val="00614C2B"/>
    <w:rsid w:val="00614FB5"/>
    <w:rsid w:val="00614FD9"/>
    <w:rsid w:val="00615353"/>
    <w:rsid w:val="006153C3"/>
    <w:rsid w:val="006153EF"/>
    <w:rsid w:val="00615484"/>
    <w:rsid w:val="0061575C"/>
    <w:rsid w:val="00615951"/>
    <w:rsid w:val="00615A53"/>
    <w:rsid w:val="00615AAB"/>
    <w:rsid w:val="00615DD3"/>
    <w:rsid w:val="006160FB"/>
    <w:rsid w:val="00616163"/>
    <w:rsid w:val="0061633F"/>
    <w:rsid w:val="006163F2"/>
    <w:rsid w:val="00616851"/>
    <w:rsid w:val="006168B7"/>
    <w:rsid w:val="00616958"/>
    <w:rsid w:val="00616C57"/>
    <w:rsid w:val="00616EC9"/>
    <w:rsid w:val="00616FC4"/>
    <w:rsid w:val="00617154"/>
    <w:rsid w:val="0061720A"/>
    <w:rsid w:val="006172A6"/>
    <w:rsid w:val="00617548"/>
    <w:rsid w:val="006175DE"/>
    <w:rsid w:val="00617651"/>
    <w:rsid w:val="006178AF"/>
    <w:rsid w:val="0061795C"/>
    <w:rsid w:val="00617D23"/>
    <w:rsid w:val="00617F36"/>
    <w:rsid w:val="00620345"/>
    <w:rsid w:val="00620380"/>
    <w:rsid w:val="006203E2"/>
    <w:rsid w:val="00620784"/>
    <w:rsid w:val="006208C1"/>
    <w:rsid w:val="00620D08"/>
    <w:rsid w:val="0062108D"/>
    <w:rsid w:val="00621595"/>
    <w:rsid w:val="00621660"/>
    <w:rsid w:val="00621B55"/>
    <w:rsid w:val="00621C69"/>
    <w:rsid w:val="00621D07"/>
    <w:rsid w:val="00621F14"/>
    <w:rsid w:val="0062214E"/>
    <w:rsid w:val="006221EA"/>
    <w:rsid w:val="006222CC"/>
    <w:rsid w:val="006226A6"/>
    <w:rsid w:val="00622702"/>
    <w:rsid w:val="0062279B"/>
    <w:rsid w:val="006229B1"/>
    <w:rsid w:val="00622ACD"/>
    <w:rsid w:val="00622CF3"/>
    <w:rsid w:val="00623133"/>
    <w:rsid w:val="006234B1"/>
    <w:rsid w:val="00623835"/>
    <w:rsid w:val="00623880"/>
    <w:rsid w:val="006238A1"/>
    <w:rsid w:val="006242AC"/>
    <w:rsid w:val="006242D1"/>
    <w:rsid w:val="00624816"/>
    <w:rsid w:val="00624A64"/>
    <w:rsid w:val="00624AF8"/>
    <w:rsid w:val="00624D44"/>
    <w:rsid w:val="00624E58"/>
    <w:rsid w:val="00624F1F"/>
    <w:rsid w:val="0062506A"/>
    <w:rsid w:val="006250B2"/>
    <w:rsid w:val="00625247"/>
    <w:rsid w:val="00625248"/>
    <w:rsid w:val="0062545B"/>
    <w:rsid w:val="00625ED6"/>
    <w:rsid w:val="00625EE1"/>
    <w:rsid w:val="00626176"/>
    <w:rsid w:val="0062624A"/>
    <w:rsid w:val="006263B8"/>
    <w:rsid w:val="0062657F"/>
    <w:rsid w:val="0062696F"/>
    <w:rsid w:val="00626A7B"/>
    <w:rsid w:val="00626C03"/>
    <w:rsid w:val="00626C6E"/>
    <w:rsid w:val="00626D42"/>
    <w:rsid w:val="00626E17"/>
    <w:rsid w:val="00626EEB"/>
    <w:rsid w:val="0062731B"/>
    <w:rsid w:val="00627476"/>
    <w:rsid w:val="00627700"/>
    <w:rsid w:val="00627782"/>
    <w:rsid w:val="00627904"/>
    <w:rsid w:val="00627BA2"/>
    <w:rsid w:val="00627CF5"/>
    <w:rsid w:val="00627F23"/>
    <w:rsid w:val="00627F32"/>
    <w:rsid w:val="0063019F"/>
    <w:rsid w:val="006301EA"/>
    <w:rsid w:val="006301FF"/>
    <w:rsid w:val="00630350"/>
    <w:rsid w:val="006303CB"/>
    <w:rsid w:val="00630835"/>
    <w:rsid w:val="006308C2"/>
    <w:rsid w:val="006309CE"/>
    <w:rsid w:val="006309E9"/>
    <w:rsid w:val="00630C0B"/>
    <w:rsid w:val="00630E80"/>
    <w:rsid w:val="00630E86"/>
    <w:rsid w:val="006310D2"/>
    <w:rsid w:val="006310E2"/>
    <w:rsid w:val="006312A4"/>
    <w:rsid w:val="0063144E"/>
    <w:rsid w:val="006314F8"/>
    <w:rsid w:val="006315E9"/>
    <w:rsid w:val="00631617"/>
    <w:rsid w:val="00631CBD"/>
    <w:rsid w:val="00631E97"/>
    <w:rsid w:val="00631FA7"/>
    <w:rsid w:val="00631FC8"/>
    <w:rsid w:val="00632437"/>
    <w:rsid w:val="00632584"/>
    <w:rsid w:val="0063261D"/>
    <w:rsid w:val="006330E7"/>
    <w:rsid w:val="00633256"/>
    <w:rsid w:val="00633321"/>
    <w:rsid w:val="0063348C"/>
    <w:rsid w:val="006335BE"/>
    <w:rsid w:val="006336ED"/>
    <w:rsid w:val="00633999"/>
    <w:rsid w:val="006339C9"/>
    <w:rsid w:val="00633EAE"/>
    <w:rsid w:val="00633F0F"/>
    <w:rsid w:val="00633F38"/>
    <w:rsid w:val="00634076"/>
    <w:rsid w:val="006341C0"/>
    <w:rsid w:val="00634203"/>
    <w:rsid w:val="006342BC"/>
    <w:rsid w:val="00634320"/>
    <w:rsid w:val="0063473D"/>
    <w:rsid w:val="00634890"/>
    <w:rsid w:val="00634B3D"/>
    <w:rsid w:val="00634B7F"/>
    <w:rsid w:val="00634EAD"/>
    <w:rsid w:val="00634F8B"/>
    <w:rsid w:val="00635059"/>
    <w:rsid w:val="006352B9"/>
    <w:rsid w:val="006353C1"/>
    <w:rsid w:val="006354C8"/>
    <w:rsid w:val="0063555F"/>
    <w:rsid w:val="00635A01"/>
    <w:rsid w:val="00635DBC"/>
    <w:rsid w:val="00635E47"/>
    <w:rsid w:val="00635EAA"/>
    <w:rsid w:val="006360FE"/>
    <w:rsid w:val="0063631A"/>
    <w:rsid w:val="00636483"/>
    <w:rsid w:val="00636577"/>
    <w:rsid w:val="0063677E"/>
    <w:rsid w:val="006368F1"/>
    <w:rsid w:val="00636A55"/>
    <w:rsid w:val="00636CCD"/>
    <w:rsid w:val="00636E1F"/>
    <w:rsid w:val="006372A7"/>
    <w:rsid w:val="00637436"/>
    <w:rsid w:val="0063755D"/>
    <w:rsid w:val="00637796"/>
    <w:rsid w:val="00637A50"/>
    <w:rsid w:val="00637AB5"/>
    <w:rsid w:val="00637B89"/>
    <w:rsid w:val="0064081E"/>
    <w:rsid w:val="00640861"/>
    <w:rsid w:val="00640946"/>
    <w:rsid w:val="00640958"/>
    <w:rsid w:val="00640B21"/>
    <w:rsid w:val="00640BFB"/>
    <w:rsid w:val="00640D0C"/>
    <w:rsid w:val="00640D9F"/>
    <w:rsid w:val="00640EE5"/>
    <w:rsid w:val="00640F15"/>
    <w:rsid w:val="0064107F"/>
    <w:rsid w:val="00641469"/>
    <w:rsid w:val="006416A7"/>
    <w:rsid w:val="006417B8"/>
    <w:rsid w:val="00641890"/>
    <w:rsid w:val="00641AF7"/>
    <w:rsid w:val="00641C66"/>
    <w:rsid w:val="00641E1B"/>
    <w:rsid w:val="00641E20"/>
    <w:rsid w:val="00641F9F"/>
    <w:rsid w:val="0064232B"/>
    <w:rsid w:val="006424E0"/>
    <w:rsid w:val="0064281B"/>
    <w:rsid w:val="00642886"/>
    <w:rsid w:val="00642A92"/>
    <w:rsid w:val="00642A9B"/>
    <w:rsid w:val="00642B4C"/>
    <w:rsid w:val="00642E25"/>
    <w:rsid w:val="00642F14"/>
    <w:rsid w:val="00643127"/>
    <w:rsid w:val="0064355A"/>
    <w:rsid w:val="00643AC8"/>
    <w:rsid w:val="00643CB4"/>
    <w:rsid w:val="00643D30"/>
    <w:rsid w:val="00643FD2"/>
    <w:rsid w:val="00644242"/>
    <w:rsid w:val="00644362"/>
    <w:rsid w:val="00644464"/>
    <w:rsid w:val="00644664"/>
    <w:rsid w:val="006446BB"/>
    <w:rsid w:val="00644702"/>
    <w:rsid w:val="006447B5"/>
    <w:rsid w:val="006447F7"/>
    <w:rsid w:val="00644A89"/>
    <w:rsid w:val="00644ABE"/>
    <w:rsid w:val="00644B7B"/>
    <w:rsid w:val="00644C30"/>
    <w:rsid w:val="00644D70"/>
    <w:rsid w:val="00645136"/>
    <w:rsid w:val="00645426"/>
    <w:rsid w:val="00645476"/>
    <w:rsid w:val="00645629"/>
    <w:rsid w:val="006457E7"/>
    <w:rsid w:val="006460A5"/>
    <w:rsid w:val="00646217"/>
    <w:rsid w:val="006462D0"/>
    <w:rsid w:val="006463E2"/>
    <w:rsid w:val="00646407"/>
    <w:rsid w:val="0064655A"/>
    <w:rsid w:val="0064661B"/>
    <w:rsid w:val="006468F3"/>
    <w:rsid w:val="0064697D"/>
    <w:rsid w:val="0064705C"/>
    <w:rsid w:val="006470C0"/>
    <w:rsid w:val="006470D2"/>
    <w:rsid w:val="0064736E"/>
    <w:rsid w:val="00647541"/>
    <w:rsid w:val="006476D1"/>
    <w:rsid w:val="006477A4"/>
    <w:rsid w:val="006478F8"/>
    <w:rsid w:val="006479B7"/>
    <w:rsid w:val="00647B69"/>
    <w:rsid w:val="00647CF0"/>
    <w:rsid w:val="00647E9B"/>
    <w:rsid w:val="00647F63"/>
    <w:rsid w:val="00647F73"/>
    <w:rsid w:val="006503E2"/>
    <w:rsid w:val="006504AF"/>
    <w:rsid w:val="0065059A"/>
    <w:rsid w:val="006506DF"/>
    <w:rsid w:val="006507FA"/>
    <w:rsid w:val="00650811"/>
    <w:rsid w:val="00650B02"/>
    <w:rsid w:val="00650D41"/>
    <w:rsid w:val="00650FDF"/>
    <w:rsid w:val="0065109C"/>
    <w:rsid w:val="00651399"/>
    <w:rsid w:val="00651543"/>
    <w:rsid w:val="0065173C"/>
    <w:rsid w:val="006517C0"/>
    <w:rsid w:val="0065180A"/>
    <w:rsid w:val="00651892"/>
    <w:rsid w:val="00651901"/>
    <w:rsid w:val="00651A40"/>
    <w:rsid w:val="00651AFA"/>
    <w:rsid w:val="00651C47"/>
    <w:rsid w:val="00651E0B"/>
    <w:rsid w:val="00651FEF"/>
    <w:rsid w:val="0065203E"/>
    <w:rsid w:val="0065206F"/>
    <w:rsid w:val="00652152"/>
    <w:rsid w:val="006529D0"/>
    <w:rsid w:val="00652C35"/>
    <w:rsid w:val="00652CBF"/>
    <w:rsid w:val="00653029"/>
    <w:rsid w:val="006530F0"/>
    <w:rsid w:val="0065337F"/>
    <w:rsid w:val="006533FC"/>
    <w:rsid w:val="0065356B"/>
    <w:rsid w:val="00654049"/>
    <w:rsid w:val="0065406D"/>
    <w:rsid w:val="0065449A"/>
    <w:rsid w:val="0065459F"/>
    <w:rsid w:val="006545A7"/>
    <w:rsid w:val="00654ABD"/>
    <w:rsid w:val="00654E43"/>
    <w:rsid w:val="00654ECF"/>
    <w:rsid w:val="00654EF1"/>
    <w:rsid w:val="0065549E"/>
    <w:rsid w:val="0065579C"/>
    <w:rsid w:val="006557DD"/>
    <w:rsid w:val="0065583B"/>
    <w:rsid w:val="0065590D"/>
    <w:rsid w:val="00655974"/>
    <w:rsid w:val="00655BEA"/>
    <w:rsid w:val="00655FE4"/>
    <w:rsid w:val="00656118"/>
    <w:rsid w:val="0065624E"/>
    <w:rsid w:val="006567D6"/>
    <w:rsid w:val="006568CB"/>
    <w:rsid w:val="00656B34"/>
    <w:rsid w:val="00656CB7"/>
    <w:rsid w:val="00656CCE"/>
    <w:rsid w:val="00657358"/>
    <w:rsid w:val="0065738E"/>
    <w:rsid w:val="0065753A"/>
    <w:rsid w:val="00657B23"/>
    <w:rsid w:val="00657BBF"/>
    <w:rsid w:val="00657BC9"/>
    <w:rsid w:val="00657D4D"/>
    <w:rsid w:val="00657FA1"/>
    <w:rsid w:val="0066012A"/>
    <w:rsid w:val="0066037B"/>
    <w:rsid w:val="006604EA"/>
    <w:rsid w:val="00660861"/>
    <w:rsid w:val="006608A9"/>
    <w:rsid w:val="00660D29"/>
    <w:rsid w:val="00660E0E"/>
    <w:rsid w:val="00660F67"/>
    <w:rsid w:val="00661353"/>
    <w:rsid w:val="00661591"/>
    <w:rsid w:val="006616AA"/>
    <w:rsid w:val="006617D1"/>
    <w:rsid w:val="00661C26"/>
    <w:rsid w:val="00661C35"/>
    <w:rsid w:val="00661C58"/>
    <w:rsid w:val="00661E35"/>
    <w:rsid w:val="0066202C"/>
    <w:rsid w:val="006620ED"/>
    <w:rsid w:val="0066229C"/>
    <w:rsid w:val="006623EB"/>
    <w:rsid w:val="0066262B"/>
    <w:rsid w:val="00662752"/>
    <w:rsid w:val="00662E1D"/>
    <w:rsid w:val="00662FA3"/>
    <w:rsid w:val="00663158"/>
    <w:rsid w:val="00663404"/>
    <w:rsid w:val="006635DC"/>
    <w:rsid w:val="00663621"/>
    <w:rsid w:val="0066379B"/>
    <w:rsid w:val="006637B4"/>
    <w:rsid w:val="006638BB"/>
    <w:rsid w:val="0066392E"/>
    <w:rsid w:val="00663A8E"/>
    <w:rsid w:val="00663AEE"/>
    <w:rsid w:val="00663D1B"/>
    <w:rsid w:val="00663E1F"/>
    <w:rsid w:val="00663F05"/>
    <w:rsid w:val="00663FD4"/>
    <w:rsid w:val="0066410F"/>
    <w:rsid w:val="0066427E"/>
    <w:rsid w:val="00664348"/>
    <w:rsid w:val="0066439F"/>
    <w:rsid w:val="006644E9"/>
    <w:rsid w:val="006644F6"/>
    <w:rsid w:val="006644F7"/>
    <w:rsid w:val="006644FA"/>
    <w:rsid w:val="00664511"/>
    <w:rsid w:val="0066480C"/>
    <w:rsid w:val="0066481F"/>
    <w:rsid w:val="006648AF"/>
    <w:rsid w:val="00664EB0"/>
    <w:rsid w:val="00664F55"/>
    <w:rsid w:val="00664FD8"/>
    <w:rsid w:val="0066514E"/>
    <w:rsid w:val="006651A1"/>
    <w:rsid w:val="00665260"/>
    <w:rsid w:val="006652C8"/>
    <w:rsid w:val="006652EA"/>
    <w:rsid w:val="006652FF"/>
    <w:rsid w:val="00665766"/>
    <w:rsid w:val="006658D1"/>
    <w:rsid w:val="00665B83"/>
    <w:rsid w:val="00665BE3"/>
    <w:rsid w:val="00665CF4"/>
    <w:rsid w:val="00665E3F"/>
    <w:rsid w:val="00665EBE"/>
    <w:rsid w:val="00665ED6"/>
    <w:rsid w:val="00665F58"/>
    <w:rsid w:val="00666040"/>
    <w:rsid w:val="00666474"/>
    <w:rsid w:val="00666687"/>
    <w:rsid w:val="0066692B"/>
    <w:rsid w:val="00666C8B"/>
    <w:rsid w:val="00666CAE"/>
    <w:rsid w:val="006671FB"/>
    <w:rsid w:val="0066722F"/>
    <w:rsid w:val="00667241"/>
    <w:rsid w:val="006672B5"/>
    <w:rsid w:val="00667360"/>
    <w:rsid w:val="006677D3"/>
    <w:rsid w:val="00667807"/>
    <w:rsid w:val="00667B29"/>
    <w:rsid w:val="00667CCF"/>
    <w:rsid w:val="00667D2F"/>
    <w:rsid w:val="00670133"/>
    <w:rsid w:val="00670307"/>
    <w:rsid w:val="006705EF"/>
    <w:rsid w:val="00670609"/>
    <w:rsid w:val="00670803"/>
    <w:rsid w:val="00670943"/>
    <w:rsid w:val="00670D48"/>
    <w:rsid w:val="00670D86"/>
    <w:rsid w:val="00670E18"/>
    <w:rsid w:val="00670E76"/>
    <w:rsid w:val="006714DE"/>
    <w:rsid w:val="00671538"/>
    <w:rsid w:val="00671752"/>
    <w:rsid w:val="00671CE0"/>
    <w:rsid w:val="00671ECA"/>
    <w:rsid w:val="00671ECE"/>
    <w:rsid w:val="006721DA"/>
    <w:rsid w:val="00672200"/>
    <w:rsid w:val="006724D8"/>
    <w:rsid w:val="006724F3"/>
    <w:rsid w:val="0067263E"/>
    <w:rsid w:val="00672C38"/>
    <w:rsid w:val="00672D8F"/>
    <w:rsid w:val="00673069"/>
    <w:rsid w:val="00673784"/>
    <w:rsid w:val="006737D1"/>
    <w:rsid w:val="006738BA"/>
    <w:rsid w:val="00673A69"/>
    <w:rsid w:val="00673B92"/>
    <w:rsid w:val="00673D45"/>
    <w:rsid w:val="00673DC3"/>
    <w:rsid w:val="0067400B"/>
    <w:rsid w:val="006740BE"/>
    <w:rsid w:val="006740DC"/>
    <w:rsid w:val="006742B3"/>
    <w:rsid w:val="00674475"/>
    <w:rsid w:val="006744C3"/>
    <w:rsid w:val="006745E9"/>
    <w:rsid w:val="0067466B"/>
    <w:rsid w:val="006747E4"/>
    <w:rsid w:val="006749D5"/>
    <w:rsid w:val="00674AD0"/>
    <w:rsid w:val="00674EF4"/>
    <w:rsid w:val="006751ED"/>
    <w:rsid w:val="006752D5"/>
    <w:rsid w:val="006752DB"/>
    <w:rsid w:val="006753F8"/>
    <w:rsid w:val="0067577E"/>
    <w:rsid w:val="00675AFC"/>
    <w:rsid w:val="00675F3D"/>
    <w:rsid w:val="006760C3"/>
    <w:rsid w:val="0067637E"/>
    <w:rsid w:val="0067645B"/>
    <w:rsid w:val="0067648B"/>
    <w:rsid w:val="006768E0"/>
    <w:rsid w:val="006769BB"/>
    <w:rsid w:val="00676AE4"/>
    <w:rsid w:val="00676DD8"/>
    <w:rsid w:val="00677065"/>
    <w:rsid w:val="006772DE"/>
    <w:rsid w:val="006772FD"/>
    <w:rsid w:val="0067766E"/>
    <w:rsid w:val="00677C28"/>
    <w:rsid w:val="00677D5F"/>
    <w:rsid w:val="00677E35"/>
    <w:rsid w:val="00677FDE"/>
    <w:rsid w:val="00677FE6"/>
    <w:rsid w:val="0068028A"/>
    <w:rsid w:val="00680E46"/>
    <w:rsid w:val="006815BF"/>
    <w:rsid w:val="006816E0"/>
    <w:rsid w:val="006819CA"/>
    <w:rsid w:val="00681FE8"/>
    <w:rsid w:val="006828C0"/>
    <w:rsid w:val="00682919"/>
    <w:rsid w:val="006829DF"/>
    <w:rsid w:val="00682F46"/>
    <w:rsid w:val="00682FBD"/>
    <w:rsid w:val="00683015"/>
    <w:rsid w:val="0068345C"/>
    <w:rsid w:val="0068369E"/>
    <w:rsid w:val="006836EF"/>
    <w:rsid w:val="006837C5"/>
    <w:rsid w:val="006838F1"/>
    <w:rsid w:val="00683A0F"/>
    <w:rsid w:val="00683A3B"/>
    <w:rsid w:val="00683A48"/>
    <w:rsid w:val="00683C35"/>
    <w:rsid w:val="00683F95"/>
    <w:rsid w:val="006842D5"/>
    <w:rsid w:val="00684499"/>
    <w:rsid w:val="0068462F"/>
    <w:rsid w:val="00684713"/>
    <w:rsid w:val="00684722"/>
    <w:rsid w:val="00684D1E"/>
    <w:rsid w:val="00684EFE"/>
    <w:rsid w:val="006850CC"/>
    <w:rsid w:val="00685535"/>
    <w:rsid w:val="00685A18"/>
    <w:rsid w:val="00685AF4"/>
    <w:rsid w:val="00685E1F"/>
    <w:rsid w:val="006862AD"/>
    <w:rsid w:val="0068631C"/>
    <w:rsid w:val="0068659F"/>
    <w:rsid w:val="00686A5E"/>
    <w:rsid w:val="00686BC2"/>
    <w:rsid w:val="00686C77"/>
    <w:rsid w:val="00686CEA"/>
    <w:rsid w:val="0068715C"/>
    <w:rsid w:val="006872BD"/>
    <w:rsid w:val="006875D7"/>
    <w:rsid w:val="00687880"/>
    <w:rsid w:val="00687AA9"/>
    <w:rsid w:val="00687AB5"/>
    <w:rsid w:val="00687ADA"/>
    <w:rsid w:val="00687E40"/>
    <w:rsid w:val="00687E8F"/>
    <w:rsid w:val="00690515"/>
    <w:rsid w:val="006907B0"/>
    <w:rsid w:val="006907DE"/>
    <w:rsid w:val="00690B7B"/>
    <w:rsid w:val="00690E44"/>
    <w:rsid w:val="00690E70"/>
    <w:rsid w:val="00690EA9"/>
    <w:rsid w:val="00690F49"/>
    <w:rsid w:val="00690F50"/>
    <w:rsid w:val="00690FE0"/>
    <w:rsid w:val="0069132A"/>
    <w:rsid w:val="0069148B"/>
    <w:rsid w:val="0069166A"/>
    <w:rsid w:val="00691C57"/>
    <w:rsid w:val="00691D89"/>
    <w:rsid w:val="00692091"/>
    <w:rsid w:val="006922CD"/>
    <w:rsid w:val="006923A0"/>
    <w:rsid w:val="0069240A"/>
    <w:rsid w:val="006924B3"/>
    <w:rsid w:val="00692607"/>
    <w:rsid w:val="0069262C"/>
    <w:rsid w:val="00692965"/>
    <w:rsid w:val="006929C0"/>
    <w:rsid w:val="00692B51"/>
    <w:rsid w:val="00692C56"/>
    <w:rsid w:val="00692CF9"/>
    <w:rsid w:val="00692E46"/>
    <w:rsid w:val="00692E97"/>
    <w:rsid w:val="00692F67"/>
    <w:rsid w:val="0069324B"/>
    <w:rsid w:val="006933A4"/>
    <w:rsid w:val="006933B5"/>
    <w:rsid w:val="00693426"/>
    <w:rsid w:val="00693919"/>
    <w:rsid w:val="00693994"/>
    <w:rsid w:val="00693A4E"/>
    <w:rsid w:val="00693A70"/>
    <w:rsid w:val="00693A82"/>
    <w:rsid w:val="00693AC8"/>
    <w:rsid w:val="00693C4F"/>
    <w:rsid w:val="00693F6B"/>
    <w:rsid w:val="00693FA7"/>
    <w:rsid w:val="00693FFB"/>
    <w:rsid w:val="006940A2"/>
    <w:rsid w:val="006943FE"/>
    <w:rsid w:val="0069441C"/>
    <w:rsid w:val="0069462E"/>
    <w:rsid w:val="00694790"/>
    <w:rsid w:val="00694944"/>
    <w:rsid w:val="00694DB6"/>
    <w:rsid w:val="00694E8C"/>
    <w:rsid w:val="00695253"/>
    <w:rsid w:val="00695270"/>
    <w:rsid w:val="0069539D"/>
    <w:rsid w:val="006953CB"/>
    <w:rsid w:val="00695637"/>
    <w:rsid w:val="00695DBE"/>
    <w:rsid w:val="00695FD8"/>
    <w:rsid w:val="006961FF"/>
    <w:rsid w:val="006962FC"/>
    <w:rsid w:val="00696AB5"/>
    <w:rsid w:val="00696ADC"/>
    <w:rsid w:val="00696B68"/>
    <w:rsid w:val="00697155"/>
    <w:rsid w:val="00697267"/>
    <w:rsid w:val="0069730E"/>
    <w:rsid w:val="0069773E"/>
    <w:rsid w:val="006979C0"/>
    <w:rsid w:val="00697AF1"/>
    <w:rsid w:val="00697C50"/>
    <w:rsid w:val="00697DB4"/>
    <w:rsid w:val="006A00A8"/>
    <w:rsid w:val="006A0177"/>
    <w:rsid w:val="006A07AF"/>
    <w:rsid w:val="006A089C"/>
    <w:rsid w:val="006A0B4D"/>
    <w:rsid w:val="006A0EBD"/>
    <w:rsid w:val="006A1306"/>
    <w:rsid w:val="006A13EB"/>
    <w:rsid w:val="006A1791"/>
    <w:rsid w:val="006A180F"/>
    <w:rsid w:val="006A1B75"/>
    <w:rsid w:val="006A1D03"/>
    <w:rsid w:val="006A1E29"/>
    <w:rsid w:val="006A20D7"/>
    <w:rsid w:val="006A21A7"/>
    <w:rsid w:val="006A21E9"/>
    <w:rsid w:val="006A2299"/>
    <w:rsid w:val="006A22F5"/>
    <w:rsid w:val="006A2362"/>
    <w:rsid w:val="006A2542"/>
    <w:rsid w:val="006A2868"/>
    <w:rsid w:val="006A28C2"/>
    <w:rsid w:val="006A2AC1"/>
    <w:rsid w:val="006A2B3A"/>
    <w:rsid w:val="006A2B6C"/>
    <w:rsid w:val="006A2FD5"/>
    <w:rsid w:val="006A3405"/>
    <w:rsid w:val="006A342D"/>
    <w:rsid w:val="006A372D"/>
    <w:rsid w:val="006A3B81"/>
    <w:rsid w:val="006A3B8D"/>
    <w:rsid w:val="006A3C42"/>
    <w:rsid w:val="006A3C91"/>
    <w:rsid w:val="006A3F17"/>
    <w:rsid w:val="006A3FEC"/>
    <w:rsid w:val="006A40C8"/>
    <w:rsid w:val="006A4434"/>
    <w:rsid w:val="006A4480"/>
    <w:rsid w:val="006A4553"/>
    <w:rsid w:val="006A467D"/>
    <w:rsid w:val="006A480A"/>
    <w:rsid w:val="006A4A43"/>
    <w:rsid w:val="006A4B41"/>
    <w:rsid w:val="006A4E68"/>
    <w:rsid w:val="006A4FD3"/>
    <w:rsid w:val="006A520F"/>
    <w:rsid w:val="006A5223"/>
    <w:rsid w:val="006A52F1"/>
    <w:rsid w:val="006A55DA"/>
    <w:rsid w:val="006A563C"/>
    <w:rsid w:val="006A57F5"/>
    <w:rsid w:val="006A5A85"/>
    <w:rsid w:val="006A5ABB"/>
    <w:rsid w:val="006A6207"/>
    <w:rsid w:val="006A62D2"/>
    <w:rsid w:val="006A63A0"/>
    <w:rsid w:val="006A644A"/>
    <w:rsid w:val="006A64F1"/>
    <w:rsid w:val="006A6609"/>
    <w:rsid w:val="006A6857"/>
    <w:rsid w:val="006A6A16"/>
    <w:rsid w:val="006A6B8C"/>
    <w:rsid w:val="006A6CAD"/>
    <w:rsid w:val="006A6D6F"/>
    <w:rsid w:val="006A6EF0"/>
    <w:rsid w:val="006A6F85"/>
    <w:rsid w:val="006A7051"/>
    <w:rsid w:val="006A70DA"/>
    <w:rsid w:val="006A7236"/>
    <w:rsid w:val="006A72A4"/>
    <w:rsid w:val="006A739F"/>
    <w:rsid w:val="006A77A3"/>
    <w:rsid w:val="006A77AE"/>
    <w:rsid w:val="006A7A24"/>
    <w:rsid w:val="006B00CE"/>
    <w:rsid w:val="006B0129"/>
    <w:rsid w:val="006B016D"/>
    <w:rsid w:val="006B0193"/>
    <w:rsid w:val="006B03A2"/>
    <w:rsid w:val="006B03B2"/>
    <w:rsid w:val="006B0691"/>
    <w:rsid w:val="006B0802"/>
    <w:rsid w:val="006B082A"/>
    <w:rsid w:val="006B0BCD"/>
    <w:rsid w:val="006B0FDC"/>
    <w:rsid w:val="006B10EA"/>
    <w:rsid w:val="006B1274"/>
    <w:rsid w:val="006B1403"/>
    <w:rsid w:val="006B140A"/>
    <w:rsid w:val="006B1CD4"/>
    <w:rsid w:val="006B1D0C"/>
    <w:rsid w:val="006B1D25"/>
    <w:rsid w:val="006B1DF6"/>
    <w:rsid w:val="006B1EE7"/>
    <w:rsid w:val="006B2208"/>
    <w:rsid w:val="006B220B"/>
    <w:rsid w:val="006B2360"/>
    <w:rsid w:val="006B2628"/>
    <w:rsid w:val="006B2897"/>
    <w:rsid w:val="006B2A0C"/>
    <w:rsid w:val="006B2B3E"/>
    <w:rsid w:val="006B2C79"/>
    <w:rsid w:val="006B2FD5"/>
    <w:rsid w:val="006B2FF5"/>
    <w:rsid w:val="006B307E"/>
    <w:rsid w:val="006B31C9"/>
    <w:rsid w:val="006B331B"/>
    <w:rsid w:val="006B34F9"/>
    <w:rsid w:val="006B351A"/>
    <w:rsid w:val="006B388D"/>
    <w:rsid w:val="006B38F4"/>
    <w:rsid w:val="006B3951"/>
    <w:rsid w:val="006B3C80"/>
    <w:rsid w:val="006B3D6B"/>
    <w:rsid w:val="006B3E16"/>
    <w:rsid w:val="006B3FE6"/>
    <w:rsid w:val="006B41F1"/>
    <w:rsid w:val="006B4588"/>
    <w:rsid w:val="006B46D2"/>
    <w:rsid w:val="006B47F7"/>
    <w:rsid w:val="006B48F2"/>
    <w:rsid w:val="006B4BCC"/>
    <w:rsid w:val="006B5039"/>
    <w:rsid w:val="006B5074"/>
    <w:rsid w:val="006B509E"/>
    <w:rsid w:val="006B5366"/>
    <w:rsid w:val="006B5524"/>
    <w:rsid w:val="006B5A04"/>
    <w:rsid w:val="006B5AC1"/>
    <w:rsid w:val="006B5AF8"/>
    <w:rsid w:val="006B5BC2"/>
    <w:rsid w:val="006B5BF9"/>
    <w:rsid w:val="006B5CFC"/>
    <w:rsid w:val="006B603C"/>
    <w:rsid w:val="006B608A"/>
    <w:rsid w:val="006B6149"/>
    <w:rsid w:val="006B614C"/>
    <w:rsid w:val="006B654A"/>
    <w:rsid w:val="006B6747"/>
    <w:rsid w:val="006B67A5"/>
    <w:rsid w:val="006B68E5"/>
    <w:rsid w:val="006B6A7E"/>
    <w:rsid w:val="006B6E55"/>
    <w:rsid w:val="006B6F7E"/>
    <w:rsid w:val="006B7729"/>
    <w:rsid w:val="006B789B"/>
    <w:rsid w:val="006B7965"/>
    <w:rsid w:val="006B7B32"/>
    <w:rsid w:val="006B7E29"/>
    <w:rsid w:val="006C0335"/>
    <w:rsid w:val="006C0475"/>
    <w:rsid w:val="006C0644"/>
    <w:rsid w:val="006C084B"/>
    <w:rsid w:val="006C0B44"/>
    <w:rsid w:val="006C0BD3"/>
    <w:rsid w:val="006C0D47"/>
    <w:rsid w:val="006C110D"/>
    <w:rsid w:val="006C1115"/>
    <w:rsid w:val="006C11FF"/>
    <w:rsid w:val="006C1419"/>
    <w:rsid w:val="006C14B7"/>
    <w:rsid w:val="006C16EA"/>
    <w:rsid w:val="006C186B"/>
    <w:rsid w:val="006C19AF"/>
    <w:rsid w:val="006C19DD"/>
    <w:rsid w:val="006C1F52"/>
    <w:rsid w:val="006C1FE4"/>
    <w:rsid w:val="006C2468"/>
    <w:rsid w:val="006C2555"/>
    <w:rsid w:val="006C2567"/>
    <w:rsid w:val="006C264E"/>
    <w:rsid w:val="006C283E"/>
    <w:rsid w:val="006C2B15"/>
    <w:rsid w:val="006C2B35"/>
    <w:rsid w:val="006C2B4C"/>
    <w:rsid w:val="006C2BD9"/>
    <w:rsid w:val="006C2D3E"/>
    <w:rsid w:val="006C325A"/>
    <w:rsid w:val="006C3492"/>
    <w:rsid w:val="006C35E8"/>
    <w:rsid w:val="006C37D3"/>
    <w:rsid w:val="006C3805"/>
    <w:rsid w:val="006C3C59"/>
    <w:rsid w:val="006C3CAF"/>
    <w:rsid w:val="006C3DDA"/>
    <w:rsid w:val="006C40D1"/>
    <w:rsid w:val="006C4121"/>
    <w:rsid w:val="006C4609"/>
    <w:rsid w:val="006C4716"/>
    <w:rsid w:val="006C472E"/>
    <w:rsid w:val="006C4972"/>
    <w:rsid w:val="006C49DE"/>
    <w:rsid w:val="006C4A2B"/>
    <w:rsid w:val="006C4C00"/>
    <w:rsid w:val="006C4D60"/>
    <w:rsid w:val="006C53B6"/>
    <w:rsid w:val="006C5639"/>
    <w:rsid w:val="006C566F"/>
    <w:rsid w:val="006C57AD"/>
    <w:rsid w:val="006C5998"/>
    <w:rsid w:val="006C5A1F"/>
    <w:rsid w:val="006C5B39"/>
    <w:rsid w:val="006C5ED0"/>
    <w:rsid w:val="006C5F20"/>
    <w:rsid w:val="006C60E2"/>
    <w:rsid w:val="006C61DA"/>
    <w:rsid w:val="006C626D"/>
    <w:rsid w:val="006C634C"/>
    <w:rsid w:val="006C6572"/>
    <w:rsid w:val="006C68BC"/>
    <w:rsid w:val="006C6D3A"/>
    <w:rsid w:val="006C6DC3"/>
    <w:rsid w:val="006C6DEA"/>
    <w:rsid w:val="006C6EAD"/>
    <w:rsid w:val="006C6EFE"/>
    <w:rsid w:val="006C6F4A"/>
    <w:rsid w:val="006C7049"/>
    <w:rsid w:val="006C716C"/>
    <w:rsid w:val="006C71A7"/>
    <w:rsid w:val="006C71CF"/>
    <w:rsid w:val="006C7414"/>
    <w:rsid w:val="006C7522"/>
    <w:rsid w:val="006C7540"/>
    <w:rsid w:val="006C756A"/>
    <w:rsid w:val="006C7712"/>
    <w:rsid w:val="006C7930"/>
    <w:rsid w:val="006C7C45"/>
    <w:rsid w:val="006C7CFC"/>
    <w:rsid w:val="006C7E0C"/>
    <w:rsid w:val="006D0230"/>
    <w:rsid w:val="006D0A87"/>
    <w:rsid w:val="006D0BF5"/>
    <w:rsid w:val="006D0D1D"/>
    <w:rsid w:val="006D0E29"/>
    <w:rsid w:val="006D121C"/>
    <w:rsid w:val="006D1329"/>
    <w:rsid w:val="006D14E2"/>
    <w:rsid w:val="006D161C"/>
    <w:rsid w:val="006D17BC"/>
    <w:rsid w:val="006D19AF"/>
    <w:rsid w:val="006D1BA5"/>
    <w:rsid w:val="006D1E3B"/>
    <w:rsid w:val="006D1F44"/>
    <w:rsid w:val="006D21A7"/>
    <w:rsid w:val="006D22F3"/>
    <w:rsid w:val="006D2448"/>
    <w:rsid w:val="006D2553"/>
    <w:rsid w:val="006D27E3"/>
    <w:rsid w:val="006D28C7"/>
    <w:rsid w:val="006D29D8"/>
    <w:rsid w:val="006D2B31"/>
    <w:rsid w:val="006D2BDC"/>
    <w:rsid w:val="006D2C80"/>
    <w:rsid w:val="006D2E0B"/>
    <w:rsid w:val="006D3342"/>
    <w:rsid w:val="006D342F"/>
    <w:rsid w:val="006D3505"/>
    <w:rsid w:val="006D3621"/>
    <w:rsid w:val="006D37B9"/>
    <w:rsid w:val="006D37E6"/>
    <w:rsid w:val="006D37F5"/>
    <w:rsid w:val="006D3811"/>
    <w:rsid w:val="006D38C9"/>
    <w:rsid w:val="006D3B20"/>
    <w:rsid w:val="006D3CAB"/>
    <w:rsid w:val="006D3D19"/>
    <w:rsid w:val="006D3D8E"/>
    <w:rsid w:val="006D41CB"/>
    <w:rsid w:val="006D44DA"/>
    <w:rsid w:val="006D44F0"/>
    <w:rsid w:val="006D47FE"/>
    <w:rsid w:val="006D4B1D"/>
    <w:rsid w:val="006D4C3C"/>
    <w:rsid w:val="006D5303"/>
    <w:rsid w:val="006D5457"/>
    <w:rsid w:val="006D5539"/>
    <w:rsid w:val="006D56D3"/>
    <w:rsid w:val="006D5785"/>
    <w:rsid w:val="006D57A4"/>
    <w:rsid w:val="006D59D3"/>
    <w:rsid w:val="006D5C54"/>
    <w:rsid w:val="006D5C9D"/>
    <w:rsid w:val="006D5EB3"/>
    <w:rsid w:val="006D5F83"/>
    <w:rsid w:val="006D61C1"/>
    <w:rsid w:val="006D6236"/>
    <w:rsid w:val="006D6321"/>
    <w:rsid w:val="006D6546"/>
    <w:rsid w:val="006D66A4"/>
    <w:rsid w:val="006D6851"/>
    <w:rsid w:val="006D6967"/>
    <w:rsid w:val="006D6A70"/>
    <w:rsid w:val="006D6BB1"/>
    <w:rsid w:val="006D6C38"/>
    <w:rsid w:val="006D6EF7"/>
    <w:rsid w:val="006D703A"/>
    <w:rsid w:val="006D7055"/>
    <w:rsid w:val="006D7108"/>
    <w:rsid w:val="006D72D2"/>
    <w:rsid w:val="006D7760"/>
    <w:rsid w:val="006D7A3E"/>
    <w:rsid w:val="006D7AD7"/>
    <w:rsid w:val="006D7CA3"/>
    <w:rsid w:val="006D7CB9"/>
    <w:rsid w:val="006D7F28"/>
    <w:rsid w:val="006E00A2"/>
    <w:rsid w:val="006E00D1"/>
    <w:rsid w:val="006E0287"/>
    <w:rsid w:val="006E02E1"/>
    <w:rsid w:val="006E0374"/>
    <w:rsid w:val="006E04BB"/>
    <w:rsid w:val="006E0657"/>
    <w:rsid w:val="006E0F00"/>
    <w:rsid w:val="006E1345"/>
    <w:rsid w:val="006E134C"/>
    <w:rsid w:val="006E156F"/>
    <w:rsid w:val="006E1818"/>
    <w:rsid w:val="006E19BB"/>
    <w:rsid w:val="006E1FF9"/>
    <w:rsid w:val="006E2071"/>
    <w:rsid w:val="006E20E3"/>
    <w:rsid w:val="006E23E2"/>
    <w:rsid w:val="006E2454"/>
    <w:rsid w:val="006E28EB"/>
    <w:rsid w:val="006E29A3"/>
    <w:rsid w:val="006E2CF4"/>
    <w:rsid w:val="006E301D"/>
    <w:rsid w:val="006E30FD"/>
    <w:rsid w:val="006E32B8"/>
    <w:rsid w:val="006E3553"/>
    <w:rsid w:val="006E365F"/>
    <w:rsid w:val="006E387F"/>
    <w:rsid w:val="006E38A9"/>
    <w:rsid w:val="006E38B5"/>
    <w:rsid w:val="006E393C"/>
    <w:rsid w:val="006E3A16"/>
    <w:rsid w:val="006E3B05"/>
    <w:rsid w:val="006E413B"/>
    <w:rsid w:val="006E426B"/>
    <w:rsid w:val="006E46B8"/>
    <w:rsid w:val="006E4D3D"/>
    <w:rsid w:val="006E4DDC"/>
    <w:rsid w:val="006E518E"/>
    <w:rsid w:val="006E553C"/>
    <w:rsid w:val="006E55C3"/>
    <w:rsid w:val="006E5908"/>
    <w:rsid w:val="006E5D43"/>
    <w:rsid w:val="006E6006"/>
    <w:rsid w:val="006E60C0"/>
    <w:rsid w:val="006E62E2"/>
    <w:rsid w:val="006E635E"/>
    <w:rsid w:val="006E652D"/>
    <w:rsid w:val="006E66EB"/>
    <w:rsid w:val="006E682E"/>
    <w:rsid w:val="006E6A26"/>
    <w:rsid w:val="006E6C30"/>
    <w:rsid w:val="006E6C56"/>
    <w:rsid w:val="006E6E9D"/>
    <w:rsid w:val="006E70E9"/>
    <w:rsid w:val="006E70ED"/>
    <w:rsid w:val="006E7162"/>
    <w:rsid w:val="006E738C"/>
    <w:rsid w:val="006E7538"/>
    <w:rsid w:val="006E7589"/>
    <w:rsid w:val="006E7637"/>
    <w:rsid w:val="006E7705"/>
    <w:rsid w:val="006E7778"/>
    <w:rsid w:val="006E777D"/>
    <w:rsid w:val="006E796E"/>
    <w:rsid w:val="006E7991"/>
    <w:rsid w:val="006E7CCD"/>
    <w:rsid w:val="006E7D01"/>
    <w:rsid w:val="006E7EDB"/>
    <w:rsid w:val="006F003A"/>
    <w:rsid w:val="006F0088"/>
    <w:rsid w:val="006F0170"/>
    <w:rsid w:val="006F043C"/>
    <w:rsid w:val="006F044C"/>
    <w:rsid w:val="006F0455"/>
    <w:rsid w:val="006F0B45"/>
    <w:rsid w:val="006F0D5E"/>
    <w:rsid w:val="006F107C"/>
    <w:rsid w:val="006F10EB"/>
    <w:rsid w:val="006F117A"/>
    <w:rsid w:val="006F1200"/>
    <w:rsid w:val="006F127F"/>
    <w:rsid w:val="006F145B"/>
    <w:rsid w:val="006F1510"/>
    <w:rsid w:val="006F1606"/>
    <w:rsid w:val="006F1817"/>
    <w:rsid w:val="006F1970"/>
    <w:rsid w:val="006F1D06"/>
    <w:rsid w:val="006F1ED7"/>
    <w:rsid w:val="006F2218"/>
    <w:rsid w:val="006F285D"/>
    <w:rsid w:val="006F2985"/>
    <w:rsid w:val="006F29ED"/>
    <w:rsid w:val="006F2AB9"/>
    <w:rsid w:val="006F2D67"/>
    <w:rsid w:val="006F2E05"/>
    <w:rsid w:val="006F2EEC"/>
    <w:rsid w:val="006F2F21"/>
    <w:rsid w:val="006F2F38"/>
    <w:rsid w:val="006F3170"/>
    <w:rsid w:val="006F3481"/>
    <w:rsid w:val="006F3928"/>
    <w:rsid w:val="006F3A4E"/>
    <w:rsid w:val="006F3A61"/>
    <w:rsid w:val="006F3A7A"/>
    <w:rsid w:val="006F42C2"/>
    <w:rsid w:val="006F4354"/>
    <w:rsid w:val="006F4578"/>
    <w:rsid w:val="006F4743"/>
    <w:rsid w:val="006F4D67"/>
    <w:rsid w:val="006F4DCC"/>
    <w:rsid w:val="006F4E5A"/>
    <w:rsid w:val="006F4EA0"/>
    <w:rsid w:val="006F5582"/>
    <w:rsid w:val="006F56D8"/>
    <w:rsid w:val="006F575F"/>
    <w:rsid w:val="006F58E0"/>
    <w:rsid w:val="006F595D"/>
    <w:rsid w:val="006F5B0C"/>
    <w:rsid w:val="006F5D19"/>
    <w:rsid w:val="006F5E8D"/>
    <w:rsid w:val="006F6071"/>
    <w:rsid w:val="006F61E0"/>
    <w:rsid w:val="006F6382"/>
    <w:rsid w:val="006F63B3"/>
    <w:rsid w:val="006F67D5"/>
    <w:rsid w:val="006F6FDD"/>
    <w:rsid w:val="006F717D"/>
    <w:rsid w:val="006F73C4"/>
    <w:rsid w:val="006F73F6"/>
    <w:rsid w:val="006F76CC"/>
    <w:rsid w:val="006F76CD"/>
    <w:rsid w:val="006F77DC"/>
    <w:rsid w:val="006F7957"/>
    <w:rsid w:val="006F7B42"/>
    <w:rsid w:val="006F7BFE"/>
    <w:rsid w:val="006F7EC4"/>
    <w:rsid w:val="0070013F"/>
    <w:rsid w:val="00700349"/>
    <w:rsid w:val="00700357"/>
    <w:rsid w:val="0070051E"/>
    <w:rsid w:val="00700589"/>
    <w:rsid w:val="00700666"/>
    <w:rsid w:val="0070091A"/>
    <w:rsid w:val="00700B95"/>
    <w:rsid w:val="00700C06"/>
    <w:rsid w:val="00700FCF"/>
    <w:rsid w:val="00701069"/>
    <w:rsid w:val="00701125"/>
    <w:rsid w:val="0070112B"/>
    <w:rsid w:val="00701980"/>
    <w:rsid w:val="007019F0"/>
    <w:rsid w:val="00701A55"/>
    <w:rsid w:val="00701B27"/>
    <w:rsid w:val="00701B63"/>
    <w:rsid w:val="00701D22"/>
    <w:rsid w:val="00701EEC"/>
    <w:rsid w:val="00702033"/>
    <w:rsid w:val="007021C0"/>
    <w:rsid w:val="007022F1"/>
    <w:rsid w:val="00702542"/>
    <w:rsid w:val="0070267C"/>
    <w:rsid w:val="0070284C"/>
    <w:rsid w:val="00702A67"/>
    <w:rsid w:val="00702AB0"/>
    <w:rsid w:val="00702BFB"/>
    <w:rsid w:val="00702CC6"/>
    <w:rsid w:val="00702E75"/>
    <w:rsid w:val="00702F1E"/>
    <w:rsid w:val="0070369F"/>
    <w:rsid w:val="007037E1"/>
    <w:rsid w:val="007038E8"/>
    <w:rsid w:val="007039AD"/>
    <w:rsid w:val="00703A0F"/>
    <w:rsid w:val="00703C69"/>
    <w:rsid w:val="00703CDB"/>
    <w:rsid w:val="007041AC"/>
    <w:rsid w:val="00704205"/>
    <w:rsid w:val="0070431C"/>
    <w:rsid w:val="00704363"/>
    <w:rsid w:val="00704482"/>
    <w:rsid w:val="00704696"/>
    <w:rsid w:val="007046E1"/>
    <w:rsid w:val="00704862"/>
    <w:rsid w:val="00704879"/>
    <w:rsid w:val="00704AE8"/>
    <w:rsid w:val="00704B78"/>
    <w:rsid w:val="00704C1A"/>
    <w:rsid w:val="00704C7B"/>
    <w:rsid w:val="00704FB0"/>
    <w:rsid w:val="007050A2"/>
    <w:rsid w:val="00705255"/>
    <w:rsid w:val="007054B2"/>
    <w:rsid w:val="00705519"/>
    <w:rsid w:val="00705806"/>
    <w:rsid w:val="0070583C"/>
    <w:rsid w:val="0070592A"/>
    <w:rsid w:val="007059D5"/>
    <w:rsid w:val="00705BFA"/>
    <w:rsid w:val="00705C39"/>
    <w:rsid w:val="00705C7D"/>
    <w:rsid w:val="00706111"/>
    <w:rsid w:val="007063D8"/>
    <w:rsid w:val="0070649E"/>
    <w:rsid w:val="0070657F"/>
    <w:rsid w:val="00706C70"/>
    <w:rsid w:val="00706E05"/>
    <w:rsid w:val="00706EFE"/>
    <w:rsid w:val="00706FBB"/>
    <w:rsid w:val="0070703F"/>
    <w:rsid w:val="00707589"/>
    <w:rsid w:val="0070777F"/>
    <w:rsid w:val="00707A01"/>
    <w:rsid w:val="00707A55"/>
    <w:rsid w:val="00710351"/>
    <w:rsid w:val="00710513"/>
    <w:rsid w:val="00710523"/>
    <w:rsid w:val="00710630"/>
    <w:rsid w:val="007107E9"/>
    <w:rsid w:val="00710AA0"/>
    <w:rsid w:val="00710AC4"/>
    <w:rsid w:val="00710B1E"/>
    <w:rsid w:val="00710B99"/>
    <w:rsid w:val="00710CC6"/>
    <w:rsid w:val="00710D01"/>
    <w:rsid w:val="00710EE8"/>
    <w:rsid w:val="00710F51"/>
    <w:rsid w:val="00711487"/>
    <w:rsid w:val="00711656"/>
    <w:rsid w:val="0071172A"/>
    <w:rsid w:val="00711779"/>
    <w:rsid w:val="007117A7"/>
    <w:rsid w:val="00711846"/>
    <w:rsid w:val="007118CC"/>
    <w:rsid w:val="007118FB"/>
    <w:rsid w:val="00711A3D"/>
    <w:rsid w:val="00711BFB"/>
    <w:rsid w:val="00712132"/>
    <w:rsid w:val="007123A3"/>
    <w:rsid w:val="0071268F"/>
    <w:rsid w:val="007128A7"/>
    <w:rsid w:val="00712E0D"/>
    <w:rsid w:val="00712F81"/>
    <w:rsid w:val="00712FD1"/>
    <w:rsid w:val="0071315C"/>
    <w:rsid w:val="007131FC"/>
    <w:rsid w:val="00713566"/>
    <w:rsid w:val="00713799"/>
    <w:rsid w:val="0071386A"/>
    <w:rsid w:val="007138B1"/>
    <w:rsid w:val="00713BC0"/>
    <w:rsid w:val="00713BF3"/>
    <w:rsid w:val="00713F4D"/>
    <w:rsid w:val="00713FCE"/>
    <w:rsid w:val="00714191"/>
    <w:rsid w:val="00714229"/>
    <w:rsid w:val="0071435E"/>
    <w:rsid w:val="00714472"/>
    <w:rsid w:val="007145BC"/>
    <w:rsid w:val="00714615"/>
    <w:rsid w:val="00714756"/>
    <w:rsid w:val="007147C1"/>
    <w:rsid w:val="007148CC"/>
    <w:rsid w:val="00714CA6"/>
    <w:rsid w:val="00714CB1"/>
    <w:rsid w:val="00714E4C"/>
    <w:rsid w:val="00714E58"/>
    <w:rsid w:val="00714EA0"/>
    <w:rsid w:val="00714EEC"/>
    <w:rsid w:val="00715086"/>
    <w:rsid w:val="007150D0"/>
    <w:rsid w:val="007152B1"/>
    <w:rsid w:val="00715446"/>
    <w:rsid w:val="0071545F"/>
    <w:rsid w:val="007154E3"/>
    <w:rsid w:val="007158C8"/>
    <w:rsid w:val="00715F45"/>
    <w:rsid w:val="007160A2"/>
    <w:rsid w:val="007163EF"/>
    <w:rsid w:val="00716452"/>
    <w:rsid w:val="00716658"/>
    <w:rsid w:val="00716910"/>
    <w:rsid w:val="007169F5"/>
    <w:rsid w:val="00716CC6"/>
    <w:rsid w:val="00716D58"/>
    <w:rsid w:val="0071726F"/>
    <w:rsid w:val="00717576"/>
    <w:rsid w:val="007176FB"/>
    <w:rsid w:val="0071790A"/>
    <w:rsid w:val="00717A51"/>
    <w:rsid w:val="00717B1E"/>
    <w:rsid w:val="00717D5E"/>
    <w:rsid w:val="00717D70"/>
    <w:rsid w:val="00717D9C"/>
    <w:rsid w:val="007201E4"/>
    <w:rsid w:val="0072044F"/>
    <w:rsid w:val="0072074B"/>
    <w:rsid w:val="00720AA8"/>
    <w:rsid w:val="00720B34"/>
    <w:rsid w:val="00720FB6"/>
    <w:rsid w:val="00721017"/>
    <w:rsid w:val="007211CA"/>
    <w:rsid w:val="00721216"/>
    <w:rsid w:val="00721234"/>
    <w:rsid w:val="00721353"/>
    <w:rsid w:val="00721465"/>
    <w:rsid w:val="007214F4"/>
    <w:rsid w:val="0072188C"/>
    <w:rsid w:val="00721B48"/>
    <w:rsid w:val="00721D27"/>
    <w:rsid w:val="00721D87"/>
    <w:rsid w:val="00721D93"/>
    <w:rsid w:val="00721E91"/>
    <w:rsid w:val="00721E92"/>
    <w:rsid w:val="00721F4B"/>
    <w:rsid w:val="00721FAB"/>
    <w:rsid w:val="00721FD5"/>
    <w:rsid w:val="007222F8"/>
    <w:rsid w:val="0072235C"/>
    <w:rsid w:val="007223EE"/>
    <w:rsid w:val="00722C7B"/>
    <w:rsid w:val="007236B2"/>
    <w:rsid w:val="007237C2"/>
    <w:rsid w:val="007238B8"/>
    <w:rsid w:val="00723BB5"/>
    <w:rsid w:val="00723E65"/>
    <w:rsid w:val="00723FD9"/>
    <w:rsid w:val="007240AE"/>
    <w:rsid w:val="00724412"/>
    <w:rsid w:val="007249D1"/>
    <w:rsid w:val="00724C82"/>
    <w:rsid w:val="00724F7E"/>
    <w:rsid w:val="0072519D"/>
    <w:rsid w:val="00725265"/>
    <w:rsid w:val="00725FB1"/>
    <w:rsid w:val="0072611C"/>
    <w:rsid w:val="00726185"/>
    <w:rsid w:val="00726241"/>
    <w:rsid w:val="007264D7"/>
    <w:rsid w:val="0072657E"/>
    <w:rsid w:val="007266AD"/>
    <w:rsid w:val="00726B97"/>
    <w:rsid w:val="00726D55"/>
    <w:rsid w:val="00726D7D"/>
    <w:rsid w:val="00726F00"/>
    <w:rsid w:val="00726F33"/>
    <w:rsid w:val="00727119"/>
    <w:rsid w:val="00727639"/>
    <w:rsid w:val="007276CA"/>
    <w:rsid w:val="0072774F"/>
    <w:rsid w:val="00727B2A"/>
    <w:rsid w:val="00730028"/>
    <w:rsid w:val="0073018A"/>
    <w:rsid w:val="007304B3"/>
    <w:rsid w:val="00730556"/>
    <w:rsid w:val="007305FC"/>
    <w:rsid w:val="00730662"/>
    <w:rsid w:val="007308EA"/>
    <w:rsid w:val="00730C34"/>
    <w:rsid w:val="00730C81"/>
    <w:rsid w:val="00730DA0"/>
    <w:rsid w:val="00730DC9"/>
    <w:rsid w:val="00730E1F"/>
    <w:rsid w:val="00730EA4"/>
    <w:rsid w:val="00730F03"/>
    <w:rsid w:val="00731082"/>
    <w:rsid w:val="0073137F"/>
    <w:rsid w:val="00731650"/>
    <w:rsid w:val="00731C92"/>
    <w:rsid w:val="00731FBD"/>
    <w:rsid w:val="00732043"/>
    <w:rsid w:val="00732576"/>
    <w:rsid w:val="007326F7"/>
    <w:rsid w:val="007327C8"/>
    <w:rsid w:val="00732A78"/>
    <w:rsid w:val="00732AA4"/>
    <w:rsid w:val="00732B89"/>
    <w:rsid w:val="00732E6A"/>
    <w:rsid w:val="00732F33"/>
    <w:rsid w:val="00733035"/>
    <w:rsid w:val="007332A0"/>
    <w:rsid w:val="007335AA"/>
    <w:rsid w:val="0073373F"/>
    <w:rsid w:val="0073381C"/>
    <w:rsid w:val="00733C49"/>
    <w:rsid w:val="00734113"/>
    <w:rsid w:val="00734368"/>
    <w:rsid w:val="007348B7"/>
    <w:rsid w:val="00734A30"/>
    <w:rsid w:val="00734AC4"/>
    <w:rsid w:val="00734BBA"/>
    <w:rsid w:val="00734EE1"/>
    <w:rsid w:val="00734FAF"/>
    <w:rsid w:val="0073515F"/>
    <w:rsid w:val="007352DA"/>
    <w:rsid w:val="0073542F"/>
    <w:rsid w:val="007354DA"/>
    <w:rsid w:val="007355D2"/>
    <w:rsid w:val="007355EB"/>
    <w:rsid w:val="0073560F"/>
    <w:rsid w:val="0073562D"/>
    <w:rsid w:val="00735877"/>
    <w:rsid w:val="00735890"/>
    <w:rsid w:val="00735A5E"/>
    <w:rsid w:val="00735C4E"/>
    <w:rsid w:val="00735E0E"/>
    <w:rsid w:val="007361EE"/>
    <w:rsid w:val="007363BC"/>
    <w:rsid w:val="00736485"/>
    <w:rsid w:val="0073648B"/>
    <w:rsid w:val="007364AB"/>
    <w:rsid w:val="007367B4"/>
    <w:rsid w:val="0073690C"/>
    <w:rsid w:val="00736CBA"/>
    <w:rsid w:val="00736D99"/>
    <w:rsid w:val="00736E55"/>
    <w:rsid w:val="007370C9"/>
    <w:rsid w:val="007374D6"/>
    <w:rsid w:val="00737AC3"/>
    <w:rsid w:val="00737B80"/>
    <w:rsid w:val="00737C29"/>
    <w:rsid w:val="00737C80"/>
    <w:rsid w:val="00737F8F"/>
    <w:rsid w:val="0074001A"/>
    <w:rsid w:val="00740157"/>
    <w:rsid w:val="00740330"/>
    <w:rsid w:val="007404EA"/>
    <w:rsid w:val="00740714"/>
    <w:rsid w:val="00740A9F"/>
    <w:rsid w:val="007414BF"/>
    <w:rsid w:val="007418DA"/>
    <w:rsid w:val="00741A26"/>
    <w:rsid w:val="00741B8B"/>
    <w:rsid w:val="00741C05"/>
    <w:rsid w:val="00741CEC"/>
    <w:rsid w:val="00741D61"/>
    <w:rsid w:val="00741E70"/>
    <w:rsid w:val="00742168"/>
    <w:rsid w:val="00742239"/>
    <w:rsid w:val="00742380"/>
    <w:rsid w:val="0074251A"/>
    <w:rsid w:val="00742544"/>
    <w:rsid w:val="0074254F"/>
    <w:rsid w:val="00742572"/>
    <w:rsid w:val="00742B96"/>
    <w:rsid w:val="00742DAF"/>
    <w:rsid w:val="00742E9E"/>
    <w:rsid w:val="00742F42"/>
    <w:rsid w:val="0074310C"/>
    <w:rsid w:val="00743352"/>
    <w:rsid w:val="007433BE"/>
    <w:rsid w:val="0074371D"/>
    <w:rsid w:val="007438F7"/>
    <w:rsid w:val="00743B61"/>
    <w:rsid w:val="00743B8C"/>
    <w:rsid w:val="007441D6"/>
    <w:rsid w:val="00744203"/>
    <w:rsid w:val="00744367"/>
    <w:rsid w:val="00744581"/>
    <w:rsid w:val="007448CF"/>
    <w:rsid w:val="00744982"/>
    <w:rsid w:val="007449D4"/>
    <w:rsid w:val="00744E86"/>
    <w:rsid w:val="00744FA2"/>
    <w:rsid w:val="007454B4"/>
    <w:rsid w:val="00745532"/>
    <w:rsid w:val="00745724"/>
    <w:rsid w:val="0074580E"/>
    <w:rsid w:val="00745843"/>
    <w:rsid w:val="00745AEE"/>
    <w:rsid w:val="007460D7"/>
    <w:rsid w:val="00746325"/>
    <w:rsid w:val="0074658F"/>
    <w:rsid w:val="007465A0"/>
    <w:rsid w:val="00746612"/>
    <w:rsid w:val="007466F3"/>
    <w:rsid w:val="0074674E"/>
    <w:rsid w:val="00746900"/>
    <w:rsid w:val="00746AD2"/>
    <w:rsid w:val="00746CC8"/>
    <w:rsid w:val="00746E64"/>
    <w:rsid w:val="00746E8B"/>
    <w:rsid w:val="0074771D"/>
    <w:rsid w:val="007478C7"/>
    <w:rsid w:val="007479D2"/>
    <w:rsid w:val="00747A0E"/>
    <w:rsid w:val="00747C30"/>
    <w:rsid w:val="00747F97"/>
    <w:rsid w:val="00747FA4"/>
    <w:rsid w:val="00750028"/>
    <w:rsid w:val="00750077"/>
    <w:rsid w:val="007501AF"/>
    <w:rsid w:val="00750566"/>
    <w:rsid w:val="00750845"/>
    <w:rsid w:val="00750926"/>
    <w:rsid w:val="00750D76"/>
    <w:rsid w:val="00750DF5"/>
    <w:rsid w:val="0075103D"/>
    <w:rsid w:val="00751322"/>
    <w:rsid w:val="0075142D"/>
    <w:rsid w:val="00751494"/>
    <w:rsid w:val="00751897"/>
    <w:rsid w:val="00751974"/>
    <w:rsid w:val="00751DB8"/>
    <w:rsid w:val="00752123"/>
    <w:rsid w:val="00752605"/>
    <w:rsid w:val="00752A36"/>
    <w:rsid w:val="00752DDD"/>
    <w:rsid w:val="00752EE0"/>
    <w:rsid w:val="00752FCB"/>
    <w:rsid w:val="0075300E"/>
    <w:rsid w:val="00753041"/>
    <w:rsid w:val="00753085"/>
    <w:rsid w:val="007531CD"/>
    <w:rsid w:val="00753482"/>
    <w:rsid w:val="00753605"/>
    <w:rsid w:val="00753707"/>
    <w:rsid w:val="0075374D"/>
    <w:rsid w:val="00753889"/>
    <w:rsid w:val="00753CE4"/>
    <w:rsid w:val="00753D2A"/>
    <w:rsid w:val="00753D90"/>
    <w:rsid w:val="0075407B"/>
    <w:rsid w:val="00754138"/>
    <w:rsid w:val="00754244"/>
    <w:rsid w:val="0075445A"/>
    <w:rsid w:val="0075448D"/>
    <w:rsid w:val="00754573"/>
    <w:rsid w:val="00754667"/>
    <w:rsid w:val="00754951"/>
    <w:rsid w:val="0075497A"/>
    <w:rsid w:val="00754AFD"/>
    <w:rsid w:val="00754CFF"/>
    <w:rsid w:val="00754E09"/>
    <w:rsid w:val="00754F3E"/>
    <w:rsid w:val="00754F69"/>
    <w:rsid w:val="00755072"/>
    <w:rsid w:val="0075510E"/>
    <w:rsid w:val="00755249"/>
    <w:rsid w:val="007552FD"/>
    <w:rsid w:val="00755377"/>
    <w:rsid w:val="0075539B"/>
    <w:rsid w:val="0075568F"/>
    <w:rsid w:val="00755BC2"/>
    <w:rsid w:val="00755CE7"/>
    <w:rsid w:val="0075631C"/>
    <w:rsid w:val="007563F9"/>
    <w:rsid w:val="00756544"/>
    <w:rsid w:val="00756672"/>
    <w:rsid w:val="00756D02"/>
    <w:rsid w:val="007570EA"/>
    <w:rsid w:val="007571C8"/>
    <w:rsid w:val="00757287"/>
    <w:rsid w:val="00757369"/>
    <w:rsid w:val="007575C5"/>
    <w:rsid w:val="007577AF"/>
    <w:rsid w:val="0075782B"/>
    <w:rsid w:val="00757882"/>
    <w:rsid w:val="00757C8E"/>
    <w:rsid w:val="00757D8D"/>
    <w:rsid w:val="00757E6D"/>
    <w:rsid w:val="00757F76"/>
    <w:rsid w:val="0076024B"/>
    <w:rsid w:val="00760265"/>
    <w:rsid w:val="00760396"/>
    <w:rsid w:val="007603BB"/>
    <w:rsid w:val="007606D9"/>
    <w:rsid w:val="00760B09"/>
    <w:rsid w:val="0076100B"/>
    <w:rsid w:val="00761312"/>
    <w:rsid w:val="007613D9"/>
    <w:rsid w:val="007614A1"/>
    <w:rsid w:val="00761989"/>
    <w:rsid w:val="00761B18"/>
    <w:rsid w:val="00761C81"/>
    <w:rsid w:val="00761D4A"/>
    <w:rsid w:val="00761DA7"/>
    <w:rsid w:val="0076228A"/>
    <w:rsid w:val="0076239E"/>
    <w:rsid w:val="00762572"/>
    <w:rsid w:val="00762702"/>
    <w:rsid w:val="007627C7"/>
    <w:rsid w:val="00762AF9"/>
    <w:rsid w:val="00762B27"/>
    <w:rsid w:val="00762D6B"/>
    <w:rsid w:val="00762EA2"/>
    <w:rsid w:val="00762ED5"/>
    <w:rsid w:val="0076305C"/>
    <w:rsid w:val="007631D9"/>
    <w:rsid w:val="0076321D"/>
    <w:rsid w:val="007635DA"/>
    <w:rsid w:val="00763658"/>
    <w:rsid w:val="007636FD"/>
    <w:rsid w:val="007637B3"/>
    <w:rsid w:val="00763B3A"/>
    <w:rsid w:val="00763E61"/>
    <w:rsid w:val="00763FB1"/>
    <w:rsid w:val="00763FFD"/>
    <w:rsid w:val="0076408E"/>
    <w:rsid w:val="0076424A"/>
    <w:rsid w:val="00764363"/>
    <w:rsid w:val="00764645"/>
    <w:rsid w:val="007646B5"/>
    <w:rsid w:val="007646ED"/>
    <w:rsid w:val="00764B4F"/>
    <w:rsid w:val="00764BA7"/>
    <w:rsid w:val="00764C7A"/>
    <w:rsid w:val="00764ED1"/>
    <w:rsid w:val="00765020"/>
    <w:rsid w:val="00765029"/>
    <w:rsid w:val="00765072"/>
    <w:rsid w:val="0076509F"/>
    <w:rsid w:val="0076558C"/>
    <w:rsid w:val="00765596"/>
    <w:rsid w:val="00765610"/>
    <w:rsid w:val="0076561F"/>
    <w:rsid w:val="0076579F"/>
    <w:rsid w:val="007658DE"/>
    <w:rsid w:val="00765C0F"/>
    <w:rsid w:val="00765D3C"/>
    <w:rsid w:val="00765DEB"/>
    <w:rsid w:val="00765E85"/>
    <w:rsid w:val="00765EE9"/>
    <w:rsid w:val="0076614C"/>
    <w:rsid w:val="007665A6"/>
    <w:rsid w:val="007669F4"/>
    <w:rsid w:val="00766A12"/>
    <w:rsid w:val="00766AB4"/>
    <w:rsid w:val="00766ACE"/>
    <w:rsid w:val="00766BB4"/>
    <w:rsid w:val="00766D3E"/>
    <w:rsid w:val="00766EE4"/>
    <w:rsid w:val="007670C9"/>
    <w:rsid w:val="00767327"/>
    <w:rsid w:val="00767374"/>
    <w:rsid w:val="00767798"/>
    <w:rsid w:val="00767889"/>
    <w:rsid w:val="00767904"/>
    <w:rsid w:val="00767945"/>
    <w:rsid w:val="00767C25"/>
    <w:rsid w:val="00767E88"/>
    <w:rsid w:val="007701C5"/>
    <w:rsid w:val="00770388"/>
    <w:rsid w:val="00770557"/>
    <w:rsid w:val="0077055A"/>
    <w:rsid w:val="00770A6E"/>
    <w:rsid w:val="00770A70"/>
    <w:rsid w:val="00770DC2"/>
    <w:rsid w:val="00770EC4"/>
    <w:rsid w:val="00770EEC"/>
    <w:rsid w:val="00771440"/>
    <w:rsid w:val="0077146D"/>
    <w:rsid w:val="007715CC"/>
    <w:rsid w:val="00771782"/>
    <w:rsid w:val="00771D1B"/>
    <w:rsid w:val="007724FB"/>
    <w:rsid w:val="007726C8"/>
    <w:rsid w:val="007726CE"/>
    <w:rsid w:val="0077272E"/>
    <w:rsid w:val="00772732"/>
    <w:rsid w:val="00772792"/>
    <w:rsid w:val="007727BD"/>
    <w:rsid w:val="00772805"/>
    <w:rsid w:val="0077288F"/>
    <w:rsid w:val="00772966"/>
    <w:rsid w:val="007729A8"/>
    <w:rsid w:val="00772C76"/>
    <w:rsid w:val="00772F5D"/>
    <w:rsid w:val="00773032"/>
    <w:rsid w:val="007731BB"/>
    <w:rsid w:val="007731C1"/>
    <w:rsid w:val="007733DF"/>
    <w:rsid w:val="00773485"/>
    <w:rsid w:val="007734AB"/>
    <w:rsid w:val="00773537"/>
    <w:rsid w:val="00773554"/>
    <w:rsid w:val="00773557"/>
    <w:rsid w:val="0077374A"/>
    <w:rsid w:val="00773848"/>
    <w:rsid w:val="00773870"/>
    <w:rsid w:val="00773F1E"/>
    <w:rsid w:val="0077403C"/>
    <w:rsid w:val="00774241"/>
    <w:rsid w:val="007746E6"/>
    <w:rsid w:val="007747B4"/>
    <w:rsid w:val="007748F9"/>
    <w:rsid w:val="007749FB"/>
    <w:rsid w:val="00774A72"/>
    <w:rsid w:val="00774BB8"/>
    <w:rsid w:val="00774C5F"/>
    <w:rsid w:val="00774C68"/>
    <w:rsid w:val="00774DDD"/>
    <w:rsid w:val="0077515A"/>
    <w:rsid w:val="007754DF"/>
    <w:rsid w:val="0077572C"/>
    <w:rsid w:val="0077574D"/>
    <w:rsid w:val="007757E9"/>
    <w:rsid w:val="00775AED"/>
    <w:rsid w:val="00775DDA"/>
    <w:rsid w:val="00775ECC"/>
    <w:rsid w:val="00775F05"/>
    <w:rsid w:val="0077605B"/>
    <w:rsid w:val="00776212"/>
    <w:rsid w:val="007764AF"/>
    <w:rsid w:val="007764E5"/>
    <w:rsid w:val="007769D4"/>
    <w:rsid w:val="00776C19"/>
    <w:rsid w:val="00776C4C"/>
    <w:rsid w:val="00776EAC"/>
    <w:rsid w:val="00777014"/>
    <w:rsid w:val="00777070"/>
    <w:rsid w:val="007771C0"/>
    <w:rsid w:val="007775FC"/>
    <w:rsid w:val="00777B02"/>
    <w:rsid w:val="00777CE5"/>
    <w:rsid w:val="00777FE7"/>
    <w:rsid w:val="00780137"/>
    <w:rsid w:val="007802E2"/>
    <w:rsid w:val="00780420"/>
    <w:rsid w:val="00780462"/>
    <w:rsid w:val="00780820"/>
    <w:rsid w:val="007809EA"/>
    <w:rsid w:val="00780E97"/>
    <w:rsid w:val="007813A0"/>
    <w:rsid w:val="00781549"/>
    <w:rsid w:val="0078172B"/>
    <w:rsid w:val="00781914"/>
    <w:rsid w:val="007819FD"/>
    <w:rsid w:val="00781B38"/>
    <w:rsid w:val="00781E6E"/>
    <w:rsid w:val="007822BA"/>
    <w:rsid w:val="00782309"/>
    <w:rsid w:val="0078240C"/>
    <w:rsid w:val="00782459"/>
    <w:rsid w:val="00782585"/>
    <w:rsid w:val="00782816"/>
    <w:rsid w:val="00782986"/>
    <w:rsid w:val="00782A8B"/>
    <w:rsid w:val="00782A92"/>
    <w:rsid w:val="00782CE7"/>
    <w:rsid w:val="00782E3A"/>
    <w:rsid w:val="00782E83"/>
    <w:rsid w:val="00782EBC"/>
    <w:rsid w:val="0078317E"/>
    <w:rsid w:val="007832AC"/>
    <w:rsid w:val="0078366D"/>
    <w:rsid w:val="007839A1"/>
    <w:rsid w:val="00783FDE"/>
    <w:rsid w:val="007842F5"/>
    <w:rsid w:val="0078442B"/>
    <w:rsid w:val="0078457C"/>
    <w:rsid w:val="00784726"/>
    <w:rsid w:val="0078476E"/>
    <w:rsid w:val="007848C5"/>
    <w:rsid w:val="00784A47"/>
    <w:rsid w:val="00784B25"/>
    <w:rsid w:val="00784DA6"/>
    <w:rsid w:val="00784FA4"/>
    <w:rsid w:val="00785513"/>
    <w:rsid w:val="0078569D"/>
    <w:rsid w:val="007858ED"/>
    <w:rsid w:val="00785928"/>
    <w:rsid w:val="00785C0A"/>
    <w:rsid w:val="0078649E"/>
    <w:rsid w:val="0078716B"/>
    <w:rsid w:val="0078732D"/>
    <w:rsid w:val="0078758F"/>
    <w:rsid w:val="00787870"/>
    <w:rsid w:val="007879FF"/>
    <w:rsid w:val="00787AFB"/>
    <w:rsid w:val="00787B2E"/>
    <w:rsid w:val="00787CB9"/>
    <w:rsid w:val="00787E0B"/>
    <w:rsid w:val="007903B0"/>
    <w:rsid w:val="00790610"/>
    <w:rsid w:val="00790A87"/>
    <w:rsid w:val="00790C9B"/>
    <w:rsid w:val="00790E1A"/>
    <w:rsid w:val="00791278"/>
    <w:rsid w:val="007913F6"/>
    <w:rsid w:val="007914CF"/>
    <w:rsid w:val="00791E28"/>
    <w:rsid w:val="00792095"/>
    <w:rsid w:val="007922B1"/>
    <w:rsid w:val="00792590"/>
    <w:rsid w:val="007928B5"/>
    <w:rsid w:val="00792913"/>
    <w:rsid w:val="00792EFF"/>
    <w:rsid w:val="00793246"/>
    <w:rsid w:val="007935B1"/>
    <w:rsid w:val="007936BC"/>
    <w:rsid w:val="007938B3"/>
    <w:rsid w:val="00793AC1"/>
    <w:rsid w:val="007946B7"/>
    <w:rsid w:val="00794848"/>
    <w:rsid w:val="007949A7"/>
    <w:rsid w:val="007949C3"/>
    <w:rsid w:val="00794AC4"/>
    <w:rsid w:val="00794DC8"/>
    <w:rsid w:val="00794E8D"/>
    <w:rsid w:val="00794F1B"/>
    <w:rsid w:val="00794FDF"/>
    <w:rsid w:val="00795139"/>
    <w:rsid w:val="00795159"/>
    <w:rsid w:val="00795443"/>
    <w:rsid w:val="0079554E"/>
    <w:rsid w:val="007955CA"/>
    <w:rsid w:val="00795662"/>
    <w:rsid w:val="007956CA"/>
    <w:rsid w:val="0079589D"/>
    <w:rsid w:val="00795A28"/>
    <w:rsid w:val="00795BA1"/>
    <w:rsid w:val="00795D57"/>
    <w:rsid w:val="00795D87"/>
    <w:rsid w:val="00795DE2"/>
    <w:rsid w:val="00795E18"/>
    <w:rsid w:val="00795E2C"/>
    <w:rsid w:val="00795F1D"/>
    <w:rsid w:val="0079631F"/>
    <w:rsid w:val="00796837"/>
    <w:rsid w:val="0079696D"/>
    <w:rsid w:val="007969C1"/>
    <w:rsid w:val="007969FD"/>
    <w:rsid w:val="00796AAA"/>
    <w:rsid w:val="00796E9B"/>
    <w:rsid w:val="00796EB3"/>
    <w:rsid w:val="00796EC2"/>
    <w:rsid w:val="00797090"/>
    <w:rsid w:val="007972DB"/>
    <w:rsid w:val="00797326"/>
    <w:rsid w:val="00797416"/>
    <w:rsid w:val="007977A8"/>
    <w:rsid w:val="007977BF"/>
    <w:rsid w:val="00797A25"/>
    <w:rsid w:val="00797AE7"/>
    <w:rsid w:val="00797B4F"/>
    <w:rsid w:val="00797C8F"/>
    <w:rsid w:val="00797E76"/>
    <w:rsid w:val="00797FB8"/>
    <w:rsid w:val="007A054F"/>
    <w:rsid w:val="007A0604"/>
    <w:rsid w:val="007A09BB"/>
    <w:rsid w:val="007A0DFE"/>
    <w:rsid w:val="007A0F9A"/>
    <w:rsid w:val="007A1005"/>
    <w:rsid w:val="007A1227"/>
    <w:rsid w:val="007A156B"/>
    <w:rsid w:val="007A1A9C"/>
    <w:rsid w:val="007A1C0C"/>
    <w:rsid w:val="007A1C56"/>
    <w:rsid w:val="007A2080"/>
    <w:rsid w:val="007A20DB"/>
    <w:rsid w:val="007A28B4"/>
    <w:rsid w:val="007A29DC"/>
    <w:rsid w:val="007A2B77"/>
    <w:rsid w:val="007A30F2"/>
    <w:rsid w:val="007A3206"/>
    <w:rsid w:val="007A353A"/>
    <w:rsid w:val="007A36A7"/>
    <w:rsid w:val="007A3A09"/>
    <w:rsid w:val="007A3B1D"/>
    <w:rsid w:val="007A3BF6"/>
    <w:rsid w:val="007A3C6A"/>
    <w:rsid w:val="007A3CFC"/>
    <w:rsid w:val="007A3DCC"/>
    <w:rsid w:val="007A3E49"/>
    <w:rsid w:val="007A41B8"/>
    <w:rsid w:val="007A41D0"/>
    <w:rsid w:val="007A484D"/>
    <w:rsid w:val="007A4AAF"/>
    <w:rsid w:val="007A4BA4"/>
    <w:rsid w:val="007A4D62"/>
    <w:rsid w:val="007A4E1E"/>
    <w:rsid w:val="007A52D7"/>
    <w:rsid w:val="007A5367"/>
    <w:rsid w:val="007A575F"/>
    <w:rsid w:val="007A59F7"/>
    <w:rsid w:val="007A5A15"/>
    <w:rsid w:val="007A5DE2"/>
    <w:rsid w:val="007A5EA3"/>
    <w:rsid w:val="007A5EE1"/>
    <w:rsid w:val="007A5FCB"/>
    <w:rsid w:val="007A637A"/>
    <w:rsid w:val="007A64DE"/>
    <w:rsid w:val="007A655A"/>
    <w:rsid w:val="007A6CD9"/>
    <w:rsid w:val="007A6D1E"/>
    <w:rsid w:val="007A6FAF"/>
    <w:rsid w:val="007A6FDE"/>
    <w:rsid w:val="007A703C"/>
    <w:rsid w:val="007A7076"/>
    <w:rsid w:val="007A7100"/>
    <w:rsid w:val="007A7101"/>
    <w:rsid w:val="007A71AF"/>
    <w:rsid w:val="007A72F3"/>
    <w:rsid w:val="007A737B"/>
    <w:rsid w:val="007A73C6"/>
    <w:rsid w:val="007A75AA"/>
    <w:rsid w:val="007A7838"/>
    <w:rsid w:val="007A7D06"/>
    <w:rsid w:val="007A7E17"/>
    <w:rsid w:val="007A7E57"/>
    <w:rsid w:val="007B0174"/>
    <w:rsid w:val="007B01FB"/>
    <w:rsid w:val="007B02D1"/>
    <w:rsid w:val="007B049A"/>
    <w:rsid w:val="007B04B7"/>
    <w:rsid w:val="007B083C"/>
    <w:rsid w:val="007B0FA7"/>
    <w:rsid w:val="007B11F4"/>
    <w:rsid w:val="007B12C1"/>
    <w:rsid w:val="007B1CE6"/>
    <w:rsid w:val="007B1F86"/>
    <w:rsid w:val="007B2034"/>
    <w:rsid w:val="007B223A"/>
    <w:rsid w:val="007B25CA"/>
    <w:rsid w:val="007B2883"/>
    <w:rsid w:val="007B28E3"/>
    <w:rsid w:val="007B2A91"/>
    <w:rsid w:val="007B2FC9"/>
    <w:rsid w:val="007B3064"/>
    <w:rsid w:val="007B30EA"/>
    <w:rsid w:val="007B3372"/>
    <w:rsid w:val="007B347B"/>
    <w:rsid w:val="007B3556"/>
    <w:rsid w:val="007B36CF"/>
    <w:rsid w:val="007B37CD"/>
    <w:rsid w:val="007B3A9E"/>
    <w:rsid w:val="007B3B83"/>
    <w:rsid w:val="007B3DF2"/>
    <w:rsid w:val="007B3DF7"/>
    <w:rsid w:val="007B4920"/>
    <w:rsid w:val="007B4B9F"/>
    <w:rsid w:val="007B4FFD"/>
    <w:rsid w:val="007B518F"/>
    <w:rsid w:val="007B56A8"/>
    <w:rsid w:val="007B5CE6"/>
    <w:rsid w:val="007B5DE3"/>
    <w:rsid w:val="007B61E4"/>
    <w:rsid w:val="007B6397"/>
    <w:rsid w:val="007B643E"/>
    <w:rsid w:val="007B651F"/>
    <w:rsid w:val="007B68C6"/>
    <w:rsid w:val="007B6A82"/>
    <w:rsid w:val="007B6B3B"/>
    <w:rsid w:val="007B6BD0"/>
    <w:rsid w:val="007B6E78"/>
    <w:rsid w:val="007B6EF8"/>
    <w:rsid w:val="007B71C1"/>
    <w:rsid w:val="007B740C"/>
    <w:rsid w:val="007B7602"/>
    <w:rsid w:val="007B77B6"/>
    <w:rsid w:val="007B78DE"/>
    <w:rsid w:val="007B7900"/>
    <w:rsid w:val="007B7B49"/>
    <w:rsid w:val="007B7C82"/>
    <w:rsid w:val="007B7E20"/>
    <w:rsid w:val="007B7E44"/>
    <w:rsid w:val="007B7EA2"/>
    <w:rsid w:val="007C02D9"/>
    <w:rsid w:val="007C03CC"/>
    <w:rsid w:val="007C0452"/>
    <w:rsid w:val="007C080A"/>
    <w:rsid w:val="007C0961"/>
    <w:rsid w:val="007C0AD3"/>
    <w:rsid w:val="007C0B92"/>
    <w:rsid w:val="007C0D48"/>
    <w:rsid w:val="007C1086"/>
    <w:rsid w:val="007C13A6"/>
    <w:rsid w:val="007C1464"/>
    <w:rsid w:val="007C15EB"/>
    <w:rsid w:val="007C19B9"/>
    <w:rsid w:val="007C1A90"/>
    <w:rsid w:val="007C1D99"/>
    <w:rsid w:val="007C1D9D"/>
    <w:rsid w:val="007C1EA8"/>
    <w:rsid w:val="007C2050"/>
    <w:rsid w:val="007C276A"/>
    <w:rsid w:val="007C2AA1"/>
    <w:rsid w:val="007C2EC9"/>
    <w:rsid w:val="007C2F11"/>
    <w:rsid w:val="007C2F16"/>
    <w:rsid w:val="007C304A"/>
    <w:rsid w:val="007C3248"/>
    <w:rsid w:val="007C3399"/>
    <w:rsid w:val="007C33F7"/>
    <w:rsid w:val="007C35FC"/>
    <w:rsid w:val="007C3F97"/>
    <w:rsid w:val="007C4184"/>
    <w:rsid w:val="007C4508"/>
    <w:rsid w:val="007C456E"/>
    <w:rsid w:val="007C457D"/>
    <w:rsid w:val="007C4740"/>
    <w:rsid w:val="007C48D7"/>
    <w:rsid w:val="007C4952"/>
    <w:rsid w:val="007C49BA"/>
    <w:rsid w:val="007C4A58"/>
    <w:rsid w:val="007C4B77"/>
    <w:rsid w:val="007C4E49"/>
    <w:rsid w:val="007C4EDE"/>
    <w:rsid w:val="007C540B"/>
    <w:rsid w:val="007C5490"/>
    <w:rsid w:val="007C56EA"/>
    <w:rsid w:val="007C570D"/>
    <w:rsid w:val="007C571E"/>
    <w:rsid w:val="007C57F7"/>
    <w:rsid w:val="007C588D"/>
    <w:rsid w:val="007C59C8"/>
    <w:rsid w:val="007C5D54"/>
    <w:rsid w:val="007C5D8A"/>
    <w:rsid w:val="007C5E56"/>
    <w:rsid w:val="007C5F52"/>
    <w:rsid w:val="007C60FD"/>
    <w:rsid w:val="007C629D"/>
    <w:rsid w:val="007C6550"/>
    <w:rsid w:val="007C65D2"/>
    <w:rsid w:val="007C689E"/>
    <w:rsid w:val="007C69A9"/>
    <w:rsid w:val="007C6B3E"/>
    <w:rsid w:val="007C6BBF"/>
    <w:rsid w:val="007C6C74"/>
    <w:rsid w:val="007C6D46"/>
    <w:rsid w:val="007C6D7F"/>
    <w:rsid w:val="007C6DCC"/>
    <w:rsid w:val="007C6E57"/>
    <w:rsid w:val="007C6FB4"/>
    <w:rsid w:val="007C704C"/>
    <w:rsid w:val="007C70E5"/>
    <w:rsid w:val="007C72E2"/>
    <w:rsid w:val="007C753A"/>
    <w:rsid w:val="007C783A"/>
    <w:rsid w:val="007C7963"/>
    <w:rsid w:val="007C797A"/>
    <w:rsid w:val="007C7994"/>
    <w:rsid w:val="007C7BFB"/>
    <w:rsid w:val="007C7D3C"/>
    <w:rsid w:val="007C7ED1"/>
    <w:rsid w:val="007C7F8F"/>
    <w:rsid w:val="007C7F97"/>
    <w:rsid w:val="007D01D6"/>
    <w:rsid w:val="007D0275"/>
    <w:rsid w:val="007D0279"/>
    <w:rsid w:val="007D0645"/>
    <w:rsid w:val="007D0FA6"/>
    <w:rsid w:val="007D1035"/>
    <w:rsid w:val="007D11FD"/>
    <w:rsid w:val="007D1301"/>
    <w:rsid w:val="007D14AF"/>
    <w:rsid w:val="007D153C"/>
    <w:rsid w:val="007D1722"/>
    <w:rsid w:val="007D186C"/>
    <w:rsid w:val="007D1894"/>
    <w:rsid w:val="007D1A9A"/>
    <w:rsid w:val="007D1C4C"/>
    <w:rsid w:val="007D205D"/>
    <w:rsid w:val="007D235E"/>
    <w:rsid w:val="007D2A78"/>
    <w:rsid w:val="007D2B0E"/>
    <w:rsid w:val="007D2B1C"/>
    <w:rsid w:val="007D30BA"/>
    <w:rsid w:val="007D35EC"/>
    <w:rsid w:val="007D37AC"/>
    <w:rsid w:val="007D384F"/>
    <w:rsid w:val="007D3A06"/>
    <w:rsid w:val="007D403D"/>
    <w:rsid w:val="007D40FC"/>
    <w:rsid w:val="007D41E0"/>
    <w:rsid w:val="007D43FE"/>
    <w:rsid w:val="007D4663"/>
    <w:rsid w:val="007D4684"/>
    <w:rsid w:val="007D4A30"/>
    <w:rsid w:val="007D4CBD"/>
    <w:rsid w:val="007D4CF7"/>
    <w:rsid w:val="007D4EFB"/>
    <w:rsid w:val="007D4F05"/>
    <w:rsid w:val="007D51DD"/>
    <w:rsid w:val="007D557F"/>
    <w:rsid w:val="007D59C0"/>
    <w:rsid w:val="007D5AB0"/>
    <w:rsid w:val="007D5AFD"/>
    <w:rsid w:val="007D5D12"/>
    <w:rsid w:val="007D5DBD"/>
    <w:rsid w:val="007D5ECF"/>
    <w:rsid w:val="007D6331"/>
    <w:rsid w:val="007D639D"/>
    <w:rsid w:val="007D63C7"/>
    <w:rsid w:val="007D63DD"/>
    <w:rsid w:val="007D65E4"/>
    <w:rsid w:val="007D6668"/>
    <w:rsid w:val="007D6717"/>
    <w:rsid w:val="007D6986"/>
    <w:rsid w:val="007D69DC"/>
    <w:rsid w:val="007D6A1C"/>
    <w:rsid w:val="007D6A77"/>
    <w:rsid w:val="007D6BE2"/>
    <w:rsid w:val="007D6CBC"/>
    <w:rsid w:val="007D707A"/>
    <w:rsid w:val="007D7364"/>
    <w:rsid w:val="007D7368"/>
    <w:rsid w:val="007D743C"/>
    <w:rsid w:val="007D776C"/>
    <w:rsid w:val="007D77B9"/>
    <w:rsid w:val="007D77EB"/>
    <w:rsid w:val="007D7909"/>
    <w:rsid w:val="007D7AD2"/>
    <w:rsid w:val="007D7EBC"/>
    <w:rsid w:val="007E0181"/>
    <w:rsid w:val="007E0187"/>
    <w:rsid w:val="007E01DE"/>
    <w:rsid w:val="007E048B"/>
    <w:rsid w:val="007E0678"/>
    <w:rsid w:val="007E098B"/>
    <w:rsid w:val="007E0AFC"/>
    <w:rsid w:val="007E0D20"/>
    <w:rsid w:val="007E0DF3"/>
    <w:rsid w:val="007E0E23"/>
    <w:rsid w:val="007E1272"/>
    <w:rsid w:val="007E12B7"/>
    <w:rsid w:val="007E181A"/>
    <w:rsid w:val="007E1993"/>
    <w:rsid w:val="007E1A89"/>
    <w:rsid w:val="007E1B2E"/>
    <w:rsid w:val="007E1C5E"/>
    <w:rsid w:val="007E1D02"/>
    <w:rsid w:val="007E1DF3"/>
    <w:rsid w:val="007E1FD0"/>
    <w:rsid w:val="007E2018"/>
    <w:rsid w:val="007E20B8"/>
    <w:rsid w:val="007E2255"/>
    <w:rsid w:val="007E2393"/>
    <w:rsid w:val="007E24F3"/>
    <w:rsid w:val="007E26C7"/>
    <w:rsid w:val="007E27EA"/>
    <w:rsid w:val="007E28F2"/>
    <w:rsid w:val="007E2A77"/>
    <w:rsid w:val="007E30E1"/>
    <w:rsid w:val="007E30F3"/>
    <w:rsid w:val="007E32B3"/>
    <w:rsid w:val="007E358D"/>
    <w:rsid w:val="007E35A2"/>
    <w:rsid w:val="007E372F"/>
    <w:rsid w:val="007E37ED"/>
    <w:rsid w:val="007E44C1"/>
    <w:rsid w:val="007E463D"/>
    <w:rsid w:val="007E4AB7"/>
    <w:rsid w:val="007E4C50"/>
    <w:rsid w:val="007E4FB4"/>
    <w:rsid w:val="007E520D"/>
    <w:rsid w:val="007E5421"/>
    <w:rsid w:val="007E5544"/>
    <w:rsid w:val="007E559A"/>
    <w:rsid w:val="007E55E0"/>
    <w:rsid w:val="007E563C"/>
    <w:rsid w:val="007E57F4"/>
    <w:rsid w:val="007E5809"/>
    <w:rsid w:val="007E5877"/>
    <w:rsid w:val="007E59EB"/>
    <w:rsid w:val="007E5B54"/>
    <w:rsid w:val="007E5C00"/>
    <w:rsid w:val="007E5C63"/>
    <w:rsid w:val="007E5D67"/>
    <w:rsid w:val="007E5DD1"/>
    <w:rsid w:val="007E6630"/>
    <w:rsid w:val="007E663F"/>
    <w:rsid w:val="007E6A12"/>
    <w:rsid w:val="007E6A3D"/>
    <w:rsid w:val="007E6CE1"/>
    <w:rsid w:val="007E6E3B"/>
    <w:rsid w:val="007E6E4A"/>
    <w:rsid w:val="007E6FD3"/>
    <w:rsid w:val="007E7171"/>
    <w:rsid w:val="007E717D"/>
    <w:rsid w:val="007E755C"/>
    <w:rsid w:val="007E7635"/>
    <w:rsid w:val="007E76EC"/>
    <w:rsid w:val="007E7722"/>
    <w:rsid w:val="007E797C"/>
    <w:rsid w:val="007E7984"/>
    <w:rsid w:val="007E7B7F"/>
    <w:rsid w:val="007E7BFA"/>
    <w:rsid w:val="007E7D7E"/>
    <w:rsid w:val="007F00DE"/>
    <w:rsid w:val="007F0BFD"/>
    <w:rsid w:val="007F0D00"/>
    <w:rsid w:val="007F0DD8"/>
    <w:rsid w:val="007F129C"/>
    <w:rsid w:val="007F12D3"/>
    <w:rsid w:val="007F16BB"/>
    <w:rsid w:val="007F172C"/>
    <w:rsid w:val="007F1874"/>
    <w:rsid w:val="007F1D20"/>
    <w:rsid w:val="007F2355"/>
    <w:rsid w:val="007F26D3"/>
    <w:rsid w:val="007F29D1"/>
    <w:rsid w:val="007F2D99"/>
    <w:rsid w:val="007F2E97"/>
    <w:rsid w:val="007F307A"/>
    <w:rsid w:val="007F32D9"/>
    <w:rsid w:val="007F336A"/>
    <w:rsid w:val="007F3573"/>
    <w:rsid w:val="007F35CC"/>
    <w:rsid w:val="007F373E"/>
    <w:rsid w:val="007F381B"/>
    <w:rsid w:val="007F3A55"/>
    <w:rsid w:val="007F3C09"/>
    <w:rsid w:val="007F3C28"/>
    <w:rsid w:val="007F3D42"/>
    <w:rsid w:val="007F3E3B"/>
    <w:rsid w:val="007F3EB6"/>
    <w:rsid w:val="007F3EE9"/>
    <w:rsid w:val="007F3F92"/>
    <w:rsid w:val="007F42BB"/>
    <w:rsid w:val="007F467A"/>
    <w:rsid w:val="007F4892"/>
    <w:rsid w:val="007F48BB"/>
    <w:rsid w:val="007F4975"/>
    <w:rsid w:val="007F4B8D"/>
    <w:rsid w:val="007F4D98"/>
    <w:rsid w:val="007F5138"/>
    <w:rsid w:val="007F54C7"/>
    <w:rsid w:val="007F551A"/>
    <w:rsid w:val="007F56A8"/>
    <w:rsid w:val="007F596B"/>
    <w:rsid w:val="007F5AFC"/>
    <w:rsid w:val="007F5E3D"/>
    <w:rsid w:val="007F62FD"/>
    <w:rsid w:val="007F69FC"/>
    <w:rsid w:val="007F6D1F"/>
    <w:rsid w:val="007F6D4F"/>
    <w:rsid w:val="007F6E2F"/>
    <w:rsid w:val="007F6E80"/>
    <w:rsid w:val="007F6F09"/>
    <w:rsid w:val="007F75D2"/>
    <w:rsid w:val="007F7C22"/>
    <w:rsid w:val="007F7CDA"/>
    <w:rsid w:val="007F7FDE"/>
    <w:rsid w:val="00800040"/>
    <w:rsid w:val="0080010C"/>
    <w:rsid w:val="008001BF"/>
    <w:rsid w:val="008005D1"/>
    <w:rsid w:val="0080077E"/>
    <w:rsid w:val="008007BF"/>
    <w:rsid w:val="00800AE7"/>
    <w:rsid w:val="00800BFE"/>
    <w:rsid w:val="00800E89"/>
    <w:rsid w:val="0080124B"/>
    <w:rsid w:val="008014DC"/>
    <w:rsid w:val="0080182E"/>
    <w:rsid w:val="008019A0"/>
    <w:rsid w:val="00801F2C"/>
    <w:rsid w:val="00802408"/>
    <w:rsid w:val="00802423"/>
    <w:rsid w:val="008025DD"/>
    <w:rsid w:val="008028A4"/>
    <w:rsid w:val="00802C15"/>
    <w:rsid w:val="00802C74"/>
    <w:rsid w:val="00802EAF"/>
    <w:rsid w:val="00802EBF"/>
    <w:rsid w:val="00802F24"/>
    <w:rsid w:val="00803001"/>
    <w:rsid w:val="0080377D"/>
    <w:rsid w:val="00803A87"/>
    <w:rsid w:val="0080439C"/>
    <w:rsid w:val="00804659"/>
    <w:rsid w:val="00804740"/>
    <w:rsid w:val="00804A23"/>
    <w:rsid w:val="00804A38"/>
    <w:rsid w:val="00804B30"/>
    <w:rsid w:val="00804E9C"/>
    <w:rsid w:val="00805134"/>
    <w:rsid w:val="0080517B"/>
    <w:rsid w:val="008052A4"/>
    <w:rsid w:val="00805301"/>
    <w:rsid w:val="00805682"/>
    <w:rsid w:val="00805ACD"/>
    <w:rsid w:val="00805BAA"/>
    <w:rsid w:val="00805F4F"/>
    <w:rsid w:val="00805F8D"/>
    <w:rsid w:val="00805FEF"/>
    <w:rsid w:val="008062B1"/>
    <w:rsid w:val="0080668F"/>
    <w:rsid w:val="00806B21"/>
    <w:rsid w:val="00806C80"/>
    <w:rsid w:val="00806CF8"/>
    <w:rsid w:val="00806D54"/>
    <w:rsid w:val="00806F60"/>
    <w:rsid w:val="008071A7"/>
    <w:rsid w:val="0080734C"/>
    <w:rsid w:val="008073CD"/>
    <w:rsid w:val="008073EB"/>
    <w:rsid w:val="0080746F"/>
    <w:rsid w:val="008077C0"/>
    <w:rsid w:val="00807826"/>
    <w:rsid w:val="00807B96"/>
    <w:rsid w:val="00807BB2"/>
    <w:rsid w:val="00807BBE"/>
    <w:rsid w:val="00807BCB"/>
    <w:rsid w:val="00807C4C"/>
    <w:rsid w:val="00807E5D"/>
    <w:rsid w:val="008100BE"/>
    <w:rsid w:val="008107A5"/>
    <w:rsid w:val="0081083E"/>
    <w:rsid w:val="00810970"/>
    <w:rsid w:val="00810CAC"/>
    <w:rsid w:val="00810EC3"/>
    <w:rsid w:val="008113D4"/>
    <w:rsid w:val="00811760"/>
    <w:rsid w:val="00811841"/>
    <w:rsid w:val="0081202D"/>
    <w:rsid w:val="00812383"/>
    <w:rsid w:val="0081252A"/>
    <w:rsid w:val="00812B27"/>
    <w:rsid w:val="00812C19"/>
    <w:rsid w:val="00813175"/>
    <w:rsid w:val="00813294"/>
    <w:rsid w:val="00813848"/>
    <w:rsid w:val="008138A0"/>
    <w:rsid w:val="00813993"/>
    <w:rsid w:val="008143F5"/>
    <w:rsid w:val="008144F1"/>
    <w:rsid w:val="00814680"/>
    <w:rsid w:val="0081474B"/>
    <w:rsid w:val="00814750"/>
    <w:rsid w:val="00814B3E"/>
    <w:rsid w:val="00814F0E"/>
    <w:rsid w:val="008150D1"/>
    <w:rsid w:val="0081572C"/>
    <w:rsid w:val="00815953"/>
    <w:rsid w:val="00815B64"/>
    <w:rsid w:val="00815BC7"/>
    <w:rsid w:val="00815DE1"/>
    <w:rsid w:val="00815F3B"/>
    <w:rsid w:val="00815FD7"/>
    <w:rsid w:val="00816021"/>
    <w:rsid w:val="00816341"/>
    <w:rsid w:val="00816353"/>
    <w:rsid w:val="00816377"/>
    <w:rsid w:val="008164DB"/>
    <w:rsid w:val="00816557"/>
    <w:rsid w:val="0081670B"/>
    <w:rsid w:val="00816F0A"/>
    <w:rsid w:val="0081709A"/>
    <w:rsid w:val="00817185"/>
    <w:rsid w:val="008172C4"/>
    <w:rsid w:val="00817596"/>
    <w:rsid w:val="008176AC"/>
    <w:rsid w:val="008178AF"/>
    <w:rsid w:val="00817A49"/>
    <w:rsid w:val="00817DC3"/>
    <w:rsid w:val="00817DF1"/>
    <w:rsid w:val="0082021A"/>
    <w:rsid w:val="0082048B"/>
    <w:rsid w:val="008204CD"/>
    <w:rsid w:val="00820B7C"/>
    <w:rsid w:val="00820C76"/>
    <w:rsid w:val="00820D5A"/>
    <w:rsid w:val="00820E92"/>
    <w:rsid w:val="00821079"/>
    <w:rsid w:val="008215B2"/>
    <w:rsid w:val="008218A7"/>
    <w:rsid w:val="00821987"/>
    <w:rsid w:val="00821B1D"/>
    <w:rsid w:val="00821C94"/>
    <w:rsid w:val="00821D88"/>
    <w:rsid w:val="00821ECD"/>
    <w:rsid w:val="008221D5"/>
    <w:rsid w:val="008221D9"/>
    <w:rsid w:val="008222CD"/>
    <w:rsid w:val="00822619"/>
    <w:rsid w:val="008228D1"/>
    <w:rsid w:val="00823259"/>
    <w:rsid w:val="00823723"/>
    <w:rsid w:val="00823858"/>
    <w:rsid w:val="008238D7"/>
    <w:rsid w:val="00823A4F"/>
    <w:rsid w:val="00823DC3"/>
    <w:rsid w:val="00823E49"/>
    <w:rsid w:val="00823EE9"/>
    <w:rsid w:val="008242F3"/>
    <w:rsid w:val="00824500"/>
    <w:rsid w:val="00824529"/>
    <w:rsid w:val="00824625"/>
    <w:rsid w:val="00824771"/>
    <w:rsid w:val="00824950"/>
    <w:rsid w:val="008249C0"/>
    <w:rsid w:val="00824A52"/>
    <w:rsid w:val="00824A94"/>
    <w:rsid w:val="00824AC5"/>
    <w:rsid w:val="00824D43"/>
    <w:rsid w:val="00824E68"/>
    <w:rsid w:val="00825795"/>
    <w:rsid w:val="00825CB3"/>
    <w:rsid w:val="00825CE7"/>
    <w:rsid w:val="00825FA2"/>
    <w:rsid w:val="008264C6"/>
    <w:rsid w:val="008266EB"/>
    <w:rsid w:val="00826A8C"/>
    <w:rsid w:val="00826C84"/>
    <w:rsid w:val="0082701B"/>
    <w:rsid w:val="0082706D"/>
    <w:rsid w:val="008273D3"/>
    <w:rsid w:val="008276CF"/>
    <w:rsid w:val="00827741"/>
    <w:rsid w:val="00827B2D"/>
    <w:rsid w:val="00827C4E"/>
    <w:rsid w:val="00827DDA"/>
    <w:rsid w:val="00830002"/>
    <w:rsid w:val="00830096"/>
    <w:rsid w:val="008300BD"/>
    <w:rsid w:val="008300F5"/>
    <w:rsid w:val="0083024C"/>
    <w:rsid w:val="008302C5"/>
    <w:rsid w:val="008302DF"/>
    <w:rsid w:val="0083035C"/>
    <w:rsid w:val="00830475"/>
    <w:rsid w:val="0083053A"/>
    <w:rsid w:val="00830567"/>
    <w:rsid w:val="0083071D"/>
    <w:rsid w:val="00830762"/>
    <w:rsid w:val="008307EE"/>
    <w:rsid w:val="008308D9"/>
    <w:rsid w:val="00830C0F"/>
    <w:rsid w:val="00830CE0"/>
    <w:rsid w:val="00830ED7"/>
    <w:rsid w:val="00830F68"/>
    <w:rsid w:val="0083101C"/>
    <w:rsid w:val="008311CD"/>
    <w:rsid w:val="008314F6"/>
    <w:rsid w:val="00831AEB"/>
    <w:rsid w:val="00831B10"/>
    <w:rsid w:val="00831E40"/>
    <w:rsid w:val="00831E5E"/>
    <w:rsid w:val="00831F03"/>
    <w:rsid w:val="00832423"/>
    <w:rsid w:val="00832585"/>
    <w:rsid w:val="00832591"/>
    <w:rsid w:val="00832712"/>
    <w:rsid w:val="00832D7F"/>
    <w:rsid w:val="00833138"/>
    <w:rsid w:val="00833224"/>
    <w:rsid w:val="0083329B"/>
    <w:rsid w:val="008334DE"/>
    <w:rsid w:val="00833670"/>
    <w:rsid w:val="008338BE"/>
    <w:rsid w:val="00833AAD"/>
    <w:rsid w:val="00833D1E"/>
    <w:rsid w:val="0083401E"/>
    <w:rsid w:val="008342EF"/>
    <w:rsid w:val="0083484F"/>
    <w:rsid w:val="00834860"/>
    <w:rsid w:val="0083491F"/>
    <w:rsid w:val="00834ACB"/>
    <w:rsid w:val="00834F16"/>
    <w:rsid w:val="00834F56"/>
    <w:rsid w:val="00835032"/>
    <w:rsid w:val="0083505D"/>
    <w:rsid w:val="0083516E"/>
    <w:rsid w:val="00835310"/>
    <w:rsid w:val="0083541C"/>
    <w:rsid w:val="0083543C"/>
    <w:rsid w:val="00835594"/>
    <w:rsid w:val="00835AC2"/>
    <w:rsid w:val="00835B3D"/>
    <w:rsid w:val="00835B51"/>
    <w:rsid w:val="00835BE3"/>
    <w:rsid w:val="00835C27"/>
    <w:rsid w:val="00835DB2"/>
    <w:rsid w:val="00835DD7"/>
    <w:rsid w:val="00835DDD"/>
    <w:rsid w:val="00835EEB"/>
    <w:rsid w:val="00835F49"/>
    <w:rsid w:val="00836066"/>
    <w:rsid w:val="0083626E"/>
    <w:rsid w:val="00836306"/>
    <w:rsid w:val="008363F7"/>
    <w:rsid w:val="00836450"/>
    <w:rsid w:val="00836692"/>
    <w:rsid w:val="008367C3"/>
    <w:rsid w:val="0083698D"/>
    <w:rsid w:val="00836E2A"/>
    <w:rsid w:val="00836EB2"/>
    <w:rsid w:val="00836F0A"/>
    <w:rsid w:val="00836FA0"/>
    <w:rsid w:val="00837039"/>
    <w:rsid w:val="00837069"/>
    <w:rsid w:val="0083712C"/>
    <w:rsid w:val="008373BE"/>
    <w:rsid w:val="008373FC"/>
    <w:rsid w:val="00837537"/>
    <w:rsid w:val="0083765D"/>
    <w:rsid w:val="00837671"/>
    <w:rsid w:val="008377E0"/>
    <w:rsid w:val="00837AAD"/>
    <w:rsid w:val="00837B12"/>
    <w:rsid w:val="00837BCD"/>
    <w:rsid w:val="00837CF8"/>
    <w:rsid w:val="00837E79"/>
    <w:rsid w:val="00840687"/>
    <w:rsid w:val="00840779"/>
    <w:rsid w:val="00840B73"/>
    <w:rsid w:val="00840C12"/>
    <w:rsid w:val="00840E9E"/>
    <w:rsid w:val="00841280"/>
    <w:rsid w:val="0084129B"/>
    <w:rsid w:val="00841394"/>
    <w:rsid w:val="008415E7"/>
    <w:rsid w:val="008418FA"/>
    <w:rsid w:val="00841ADF"/>
    <w:rsid w:val="00841C72"/>
    <w:rsid w:val="008425C2"/>
    <w:rsid w:val="008426E8"/>
    <w:rsid w:val="0084283B"/>
    <w:rsid w:val="00842915"/>
    <w:rsid w:val="00842994"/>
    <w:rsid w:val="00842A5A"/>
    <w:rsid w:val="00842B98"/>
    <w:rsid w:val="00842D16"/>
    <w:rsid w:val="008431C7"/>
    <w:rsid w:val="0084333F"/>
    <w:rsid w:val="0084336E"/>
    <w:rsid w:val="008433FD"/>
    <w:rsid w:val="00843511"/>
    <w:rsid w:val="008435D3"/>
    <w:rsid w:val="008436E9"/>
    <w:rsid w:val="00843817"/>
    <w:rsid w:val="00843991"/>
    <w:rsid w:val="00843B48"/>
    <w:rsid w:val="00843C44"/>
    <w:rsid w:val="00843D09"/>
    <w:rsid w:val="00843E04"/>
    <w:rsid w:val="00843F44"/>
    <w:rsid w:val="0084416C"/>
    <w:rsid w:val="0084435E"/>
    <w:rsid w:val="0084450C"/>
    <w:rsid w:val="00844522"/>
    <w:rsid w:val="00844680"/>
    <w:rsid w:val="00844B9A"/>
    <w:rsid w:val="00844C3C"/>
    <w:rsid w:val="00844E8E"/>
    <w:rsid w:val="00844EE9"/>
    <w:rsid w:val="00845202"/>
    <w:rsid w:val="00845335"/>
    <w:rsid w:val="008455F2"/>
    <w:rsid w:val="00845939"/>
    <w:rsid w:val="008459A1"/>
    <w:rsid w:val="00846771"/>
    <w:rsid w:val="00846819"/>
    <w:rsid w:val="0084687A"/>
    <w:rsid w:val="008468AD"/>
    <w:rsid w:val="00846A5F"/>
    <w:rsid w:val="00846E9C"/>
    <w:rsid w:val="00846F44"/>
    <w:rsid w:val="00847685"/>
    <w:rsid w:val="00847765"/>
    <w:rsid w:val="00847CF3"/>
    <w:rsid w:val="00847DD7"/>
    <w:rsid w:val="00847E2E"/>
    <w:rsid w:val="00847E59"/>
    <w:rsid w:val="00847ECD"/>
    <w:rsid w:val="00847FEB"/>
    <w:rsid w:val="00850011"/>
    <w:rsid w:val="008505B2"/>
    <w:rsid w:val="00850878"/>
    <w:rsid w:val="00850B4E"/>
    <w:rsid w:val="00850D3D"/>
    <w:rsid w:val="00850D86"/>
    <w:rsid w:val="00850EC8"/>
    <w:rsid w:val="00850F2B"/>
    <w:rsid w:val="00851225"/>
    <w:rsid w:val="00851448"/>
    <w:rsid w:val="0085156E"/>
    <w:rsid w:val="008516FF"/>
    <w:rsid w:val="00851ACB"/>
    <w:rsid w:val="00851AF6"/>
    <w:rsid w:val="00851C96"/>
    <w:rsid w:val="00851F0C"/>
    <w:rsid w:val="00852112"/>
    <w:rsid w:val="008521EF"/>
    <w:rsid w:val="0085263D"/>
    <w:rsid w:val="00852BD9"/>
    <w:rsid w:val="00852D36"/>
    <w:rsid w:val="00852E0C"/>
    <w:rsid w:val="00852E6A"/>
    <w:rsid w:val="00852EF8"/>
    <w:rsid w:val="00852F3A"/>
    <w:rsid w:val="008530DB"/>
    <w:rsid w:val="008535B8"/>
    <w:rsid w:val="008536DE"/>
    <w:rsid w:val="008538D3"/>
    <w:rsid w:val="0085392C"/>
    <w:rsid w:val="00854042"/>
    <w:rsid w:val="00854129"/>
    <w:rsid w:val="008543AE"/>
    <w:rsid w:val="00854436"/>
    <w:rsid w:val="00854493"/>
    <w:rsid w:val="008545AB"/>
    <w:rsid w:val="008546EE"/>
    <w:rsid w:val="0085472D"/>
    <w:rsid w:val="008548B0"/>
    <w:rsid w:val="008548CE"/>
    <w:rsid w:val="00854A6F"/>
    <w:rsid w:val="00854D45"/>
    <w:rsid w:val="00854E70"/>
    <w:rsid w:val="00854F96"/>
    <w:rsid w:val="00854FAA"/>
    <w:rsid w:val="00855510"/>
    <w:rsid w:val="00855574"/>
    <w:rsid w:val="008557C9"/>
    <w:rsid w:val="00855ABE"/>
    <w:rsid w:val="00855AD8"/>
    <w:rsid w:val="00855AFA"/>
    <w:rsid w:val="00855E59"/>
    <w:rsid w:val="00855F6B"/>
    <w:rsid w:val="0085604B"/>
    <w:rsid w:val="0085606E"/>
    <w:rsid w:val="0085609A"/>
    <w:rsid w:val="0085653E"/>
    <w:rsid w:val="00856650"/>
    <w:rsid w:val="0085676A"/>
    <w:rsid w:val="00856D1F"/>
    <w:rsid w:val="00856E67"/>
    <w:rsid w:val="00856FA5"/>
    <w:rsid w:val="008570E7"/>
    <w:rsid w:val="00857675"/>
    <w:rsid w:val="008577B1"/>
    <w:rsid w:val="00857909"/>
    <w:rsid w:val="00857BC1"/>
    <w:rsid w:val="00857F1B"/>
    <w:rsid w:val="0086021D"/>
    <w:rsid w:val="00860289"/>
    <w:rsid w:val="00860365"/>
    <w:rsid w:val="0086073A"/>
    <w:rsid w:val="0086076F"/>
    <w:rsid w:val="00860870"/>
    <w:rsid w:val="00860900"/>
    <w:rsid w:val="008610C5"/>
    <w:rsid w:val="00861100"/>
    <w:rsid w:val="00861231"/>
    <w:rsid w:val="00861268"/>
    <w:rsid w:val="008613B0"/>
    <w:rsid w:val="0086150F"/>
    <w:rsid w:val="00861EA9"/>
    <w:rsid w:val="008620F5"/>
    <w:rsid w:val="008621A5"/>
    <w:rsid w:val="008621FD"/>
    <w:rsid w:val="00862A35"/>
    <w:rsid w:val="00862A7A"/>
    <w:rsid w:val="00862B69"/>
    <w:rsid w:val="00862BFE"/>
    <w:rsid w:val="00862CE7"/>
    <w:rsid w:val="00862D0D"/>
    <w:rsid w:val="0086317A"/>
    <w:rsid w:val="00863321"/>
    <w:rsid w:val="008633F4"/>
    <w:rsid w:val="00863451"/>
    <w:rsid w:val="008636F8"/>
    <w:rsid w:val="00863A04"/>
    <w:rsid w:val="00863D05"/>
    <w:rsid w:val="00863DA0"/>
    <w:rsid w:val="00864147"/>
    <w:rsid w:val="008642C3"/>
    <w:rsid w:val="008642CE"/>
    <w:rsid w:val="008646F2"/>
    <w:rsid w:val="00864749"/>
    <w:rsid w:val="008647C7"/>
    <w:rsid w:val="00864816"/>
    <w:rsid w:val="00864C77"/>
    <w:rsid w:val="00864C88"/>
    <w:rsid w:val="00864E37"/>
    <w:rsid w:val="008654AD"/>
    <w:rsid w:val="008656BC"/>
    <w:rsid w:val="008656EC"/>
    <w:rsid w:val="00865777"/>
    <w:rsid w:val="008658ED"/>
    <w:rsid w:val="00865968"/>
    <w:rsid w:val="00865AAD"/>
    <w:rsid w:val="00865BC5"/>
    <w:rsid w:val="00865C0F"/>
    <w:rsid w:val="00865C6A"/>
    <w:rsid w:val="00865F7D"/>
    <w:rsid w:val="00866713"/>
    <w:rsid w:val="00866B8A"/>
    <w:rsid w:val="00866C97"/>
    <w:rsid w:val="00866E74"/>
    <w:rsid w:val="00867006"/>
    <w:rsid w:val="00867168"/>
    <w:rsid w:val="00867664"/>
    <w:rsid w:val="008676AA"/>
    <w:rsid w:val="00867807"/>
    <w:rsid w:val="00867C6F"/>
    <w:rsid w:val="00870344"/>
    <w:rsid w:val="00870528"/>
    <w:rsid w:val="00870612"/>
    <w:rsid w:val="008707A3"/>
    <w:rsid w:val="00870AC7"/>
    <w:rsid w:val="00870C8A"/>
    <w:rsid w:val="00870CED"/>
    <w:rsid w:val="00870D87"/>
    <w:rsid w:val="008710E0"/>
    <w:rsid w:val="00871241"/>
    <w:rsid w:val="00871287"/>
    <w:rsid w:val="0087148F"/>
    <w:rsid w:val="008719CC"/>
    <w:rsid w:val="00871ABB"/>
    <w:rsid w:val="00871FDF"/>
    <w:rsid w:val="0087217F"/>
    <w:rsid w:val="008721DB"/>
    <w:rsid w:val="00872634"/>
    <w:rsid w:val="00872BCA"/>
    <w:rsid w:val="00872F44"/>
    <w:rsid w:val="008730D0"/>
    <w:rsid w:val="00873161"/>
    <w:rsid w:val="00873356"/>
    <w:rsid w:val="00873380"/>
    <w:rsid w:val="0087341F"/>
    <w:rsid w:val="0087360F"/>
    <w:rsid w:val="00873838"/>
    <w:rsid w:val="00873B64"/>
    <w:rsid w:val="00873E03"/>
    <w:rsid w:val="008743F8"/>
    <w:rsid w:val="0087442B"/>
    <w:rsid w:val="0087449A"/>
    <w:rsid w:val="008744FC"/>
    <w:rsid w:val="008745BF"/>
    <w:rsid w:val="008745F7"/>
    <w:rsid w:val="00874736"/>
    <w:rsid w:val="0087488D"/>
    <w:rsid w:val="00874A78"/>
    <w:rsid w:val="00874B01"/>
    <w:rsid w:val="00874D3B"/>
    <w:rsid w:val="00875037"/>
    <w:rsid w:val="00875061"/>
    <w:rsid w:val="008751E6"/>
    <w:rsid w:val="0087520B"/>
    <w:rsid w:val="00875791"/>
    <w:rsid w:val="00875B56"/>
    <w:rsid w:val="00875BFE"/>
    <w:rsid w:val="00875CAB"/>
    <w:rsid w:val="00875EE9"/>
    <w:rsid w:val="00875FA9"/>
    <w:rsid w:val="0087608A"/>
    <w:rsid w:val="00876D58"/>
    <w:rsid w:val="00877523"/>
    <w:rsid w:val="0087761B"/>
    <w:rsid w:val="00877830"/>
    <w:rsid w:val="00877849"/>
    <w:rsid w:val="00877C28"/>
    <w:rsid w:val="00877D2B"/>
    <w:rsid w:val="00877D3D"/>
    <w:rsid w:val="00877F78"/>
    <w:rsid w:val="008800DD"/>
    <w:rsid w:val="00880160"/>
    <w:rsid w:val="00880192"/>
    <w:rsid w:val="00880357"/>
    <w:rsid w:val="00880399"/>
    <w:rsid w:val="008804D1"/>
    <w:rsid w:val="008807EB"/>
    <w:rsid w:val="00880A18"/>
    <w:rsid w:val="00880A56"/>
    <w:rsid w:val="00880A89"/>
    <w:rsid w:val="00880C0C"/>
    <w:rsid w:val="00880F02"/>
    <w:rsid w:val="00880FF1"/>
    <w:rsid w:val="00881393"/>
    <w:rsid w:val="00881690"/>
    <w:rsid w:val="00881716"/>
    <w:rsid w:val="00881735"/>
    <w:rsid w:val="00881D09"/>
    <w:rsid w:val="00881E83"/>
    <w:rsid w:val="0088201C"/>
    <w:rsid w:val="00882239"/>
    <w:rsid w:val="00882251"/>
    <w:rsid w:val="00882286"/>
    <w:rsid w:val="008822D6"/>
    <w:rsid w:val="008822DA"/>
    <w:rsid w:val="008822FC"/>
    <w:rsid w:val="008826B0"/>
    <w:rsid w:val="00882706"/>
    <w:rsid w:val="0088271A"/>
    <w:rsid w:val="008827CB"/>
    <w:rsid w:val="0088283F"/>
    <w:rsid w:val="00882971"/>
    <w:rsid w:val="00882B9E"/>
    <w:rsid w:val="00882D2A"/>
    <w:rsid w:val="00882F9F"/>
    <w:rsid w:val="00883343"/>
    <w:rsid w:val="0088334D"/>
    <w:rsid w:val="0088347C"/>
    <w:rsid w:val="0088355B"/>
    <w:rsid w:val="008836F4"/>
    <w:rsid w:val="008837D5"/>
    <w:rsid w:val="00883A2B"/>
    <w:rsid w:val="00883A58"/>
    <w:rsid w:val="00883C8C"/>
    <w:rsid w:val="00883DC4"/>
    <w:rsid w:val="0088428C"/>
    <w:rsid w:val="00884546"/>
    <w:rsid w:val="00884A09"/>
    <w:rsid w:val="00884B6E"/>
    <w:rsid w:val="00884BC6"/>
    <w:rsid w:val="00884E08"/>
    <w:rsid w:val="00884EBF"/>
    <w:rsid w:val="00884ED4"/>
    <w:rsid w:val="00884F72"/>
    <w:rsid w:val="00885050"/>
    <w:rsid w:val="00885236"/>
    <w:rsid w:val="00885570"/>
    <w:rsid w:val="0088560D"/>
    <w:rsid w:val="008859D7"/>
    <w:rsid w:val="00885AA9"/>
    <w:rsid w:val="00885DEB"/>
    <w:rsid w:val="0088616A"/>
    <w:rsid w:val="00886341"/>
    <w:rsid w:val="00886479"/>
    <w:rsid w:val="00886488"/>
    <w:rsid w:val="008864DA"/>
    <w:rsid w:val="0088656B"/>
    <w:rsid w:val="008867C5"/>
    <w:rsid w:val="00886B11"/>
    <w:rsid w:val="00886B49"/>
    <w:rsid w:val="008870C9"/>
    <w:rsid w:val="008878AD"/>
    <w:rsid w:val="0088796B"/>
    <w:rsid w:val="00887A8E"/>
    <w:rsid w:val="00887BFD"/>
    <w:rsid w:val="00887DA5"/>
    <w:rsid w:val="00887DA6"/>
    <w:rsid w:val="00887ECC"/>
    <w:rsid w:val="00887EE4"/>
    <w:rsid w:val="008900CC"/>
    <w:rsid w:val="00890194"/>
    <w:rsid w:val="0089028E"/>
    <w:rsid w:val="008902F7"/>
    <w:rsid w:val="008905C2"/>
    <w:rsid w:val="00890A3C"/>
    <w:rsid w:val="00890B33"/>
    <w:rsid w:val="00890B53"/>
    <w:rsid w:val="00890EEF"/>
    <w:rsid w:val="00891013"/>
    <w:rsid w:val="00891292"/>
    <w:rsid w:val="0089137F"/>
    <w:rsid w:val="0089151C"/>
    <w:rsid w:val="0089152C"/>
    <w:rsid w:val="0089159E"/>
    <w:rsid w:val="008919E4"/>
    <w:rsid w:val="00891BA1"/>
    <w:rsid w:val="00891BF0"/>
    <w:rsid w:val="00891E9A"/>
    <w:rsid w:val="00891F13"/>
    <w:rsid w:val="0089226A"/>
    <w:rsid w:val="0089235E"/>
    <w:rsid w:val="008923CF"/>
    <w:rsid w:val="008927E3"/>
    <w:rsid w:val="00892AFF"/>
    <w:rsid w:val="00892BC9"/>
    <w:rsid w:val="00892C79"/>
    <w:rsid w:val="00893353"/>
    <w:rsid w:val="00893495"/>
    <w:rsid w:val="0089385C"/>
    <w:rsid w:val="00893899"/>
    <w:rsid w:val="00893D23"/>
    <w:rsid w:val="00893EB6"/>
    <w:rsid w:val="00893EBD"/>
    <w:rsid w:val="00894215"/>
    <w:rsid w:val="0089487D"/>
    <w:rsid w:val="00894AA3"/>
    <w:rsid w:val="00894B5A"/>
    <w:rsid w:val="00894DB1"/>
    <w:rsid w:val="00894E74"/>
    <w:rsid w:val="00894E90"/>
    <w:rsid w:val="00895228"/>
    <w:rsid w:val="00895297"/>
    <w:rsid w:val="00895402"/>
    <w:rsid w:val="00895459"/>
    <w:rsid w:val="00895C32"/>
    <w:rsid w:val="00895DA5"/>
    <w:rsid w:val="00896133"/>
    <w:rsid w:val="008962B1"/>
    <w:rsid w:val="008963F2"/>
    <w:rsid w:val="0089657F"/>
    <w:rsid w:val="008968DD"/>
    <w:rsid w:val="008969A7"/>
    <w:rsid w:val="00896B36"/>
    <w:rsid w:val="00896C0A"/>
    <w:rsid w:val="0089718E"/>
    <w:rsid w:val="0089746E"/>
    <w:rsid w:val="00897627"/>
    <w:rsid w:val="008976C9"/>
    <w:rsid w:val="008978F4"/>
    <w:rsid w:val="008979AF"/>
    <w:rsid w:val="00897B7E"/>
    <w:rsid w:val="00897DD4"/>
    <w:rsid w:val="00897ED3"/>
    <w:rsid w:val="00897F81"/>
    <w:rsid w:val="00897F9C"/>
    <w:rsid w:val="008A0114"/>
    <w:rsid w:val="008A05A0"/>
    <w:rsid w:val="008A05FA"/>
    <w:rsid w:val="008A0A43"/>
    <w:rsid w:val="008A0B31"/>
    <w:rsid w:val="008A10CD"/>
    <w:rsid w:val="008A12A2"/>
    <w:rsid w:val="008A1316"/>
    <w:rsid w:val="008A15B3"/>
    <w:rsid w:val="008A1893"/>
    <w:rsid w:val="008A18F1"/>
    <w:rsid w:val="008A193D"/>
    <w:rsid w:val="008A1A30"/>
    <w:rsid w:val="008A1B92"/>
    <w:rsid w:val="008A1BFC"/>
    <w:rsid w:val="008A1C14"/>
    <w:rsid w:val="008A211C"/>
    <w:rsid w:val="008A21B4"/>
    <w:rsid w:val="008A21E7"/>
    <w:rsid w:val="008A223E"/>
    <w:rsid w:val="008A2782"/>
    <w:rsid w:val="008A2DF6"/>
    <w:rsid w:val="008A352E"/>
    <w:rsid w:val="008A3728"/>
    <w:rsid w:val="008A3801"/>
    <w:rsid w:val="008A3887"/>
    <w:rsid w:val="008A38E2"/>
    <w:rsid w:val="008A39A0"/>
    <w:rsid w:val="008A3B7F"/>
    <w:rsid w:val="008A3BB7"/>
    <w:rsid w:val="008A3D9B"/>
    <w:rsid w:val="008A3E53"/>
    <w:rsid w:val="008A3F8C"/>
    <w:rsid w:val="008A3FA8"/>
    <w:rsid w:val="008A4269"/>
    <w:rsid w:val="008A4315"/>
    <w:rsid w:val="008A4423"/>
    <w:rsid w:val="008A4928"/>
    <w:rsid w:val="008A4A43"/>
    <w:rsid w:val="008A4C11"/>
    <w:rsid w:val="008A4D37"/>
    <w:rsid w:val="008A4FB5"/>
    <w:rsid w:val="008A517F"/>
    <w:rsid w:val="008A5180"/>
    <w:rsid w:val="008A5898"/>
    <w:rsid w:val="008A5915"/>
    <w:rsid w:val="008A5C4E"/>
    <w:rsid w:val="008A5C6E"/>
    <w:rsid w:val="008A5CD2"/>
    <w:rsid w:val="008A5CDF"/>
    <w:rsid w:val="008A5E7F"/>
    <w:rsid w:val="008A631A"/>
    <w:rsid w:val="008A63B2"/>
    <w:rsid w:val="008A6428"/>
    <w:rsid w:val="008A67F8"/>
    <w:rsid w:val="008A6BE0"/>
    <w:rsid w:val="008A6D52"/>
    <w:rsid w:val="008A6FE7"/>
    <w:rsid w:val="008A6FE8"/>
    <w:rsid w:val="008A72BA"/>
    <w:rsid w:val="008A7545"/>
    <w:rsid w:val="008A7666"/>
    <w:rsid w:val="008A7899"/>
    <w:rsid w:val="008A794F"/>
    <w:rsid w:val="008A7A19"/>
    <w:rsid w:val="008A7A65"/>
    <w:rsid w:val="008A7AAE"/>
    <w:rsid w:val="008A7D99"/>
    <w:rsid w:val="008A7F29"/>
    <w:rsid w:val="008B024A"/>
    <w:rsid w:val="008B0494"/>
    <w:rsid w:val="008B094C"/>
    <w:rsid w:val="008B0A6D"/>
    <w:rsid w:val="008B0AB2"/>
    <w:rsid w:val="008B0AD3"/>
    <w:rsid w:val="008B0BB8"/>
    <w:rsid w:val="008B0F48"/>
    <w:rsid w:val="008B0F73"/>
    <w:rsid w:val="008B104B"/>
    <w:rsid w:val="008B124C"/>
    <w:rsid w:val="008B1312"/>
    <w:rsid w:val="008B1596"/>
    <w:rsid w:val="008B1756"/>
    <w:rsid w:val="008B17A6"/>
    <w:rsid w:val="008B17D8"/>
    <w:rsid w:val="008B193E"/>
    <w:rsid w:val="008B19F5"/>
    <w:rsid w:val="008B1C4D"/>
    <w:rsid w:val="008B24E4"/>
    <w:rsid w:val="008B261A"/>
    <w:rsid w:val="008B2687"/>
    <w:rsid w:val="008B26BF"/>
    <w:rsid w:val="008B28AA"/>
    <w:rsid w:val="008B29F9"/>
    <w:rsid w:val="008B2A65"/>
    <w:rsid w:val="008B2BDB"/>
    <w:rsid w:val="008B2EC3"/>
    <w:rsid w:val="008B3081"/>
    <w:rsid w:val="008B3613"/>
    <w:rsid w:val="008B3B0D"/>
    <w:rsid w:val="008B4131"/>
    <w:rsid w:val="008B4224"/>
    <w:rsid w:val="008B4365"/>
    <w:rsid w:val="008B4523"/>
    <w:rsid w:val="008B47AF"/>
    <w:rsid w:val="008B4C83"/>
    <w:rsid w:val="008B5348"/>
    <w:rsid w:val="008B5371"/>
    <w:rsid w:val="008B5CD1"/>
    <w:rsid w:val="008B61C3"/>
    <w:rsid w:val="008B64F3"/>
    <w:rsid w:val="008B6553"/>
    <w:rsid w:val="008B6866"/>
    <w:rsid w:val="008B68CF"/>
    <w:rsid w:val="008B697C"/>
    <w:rsid w:val="008B6A3D"/>
    <w:rsid w:val="008B6CFB"/>
    <w:rsid w:val="008B6ECE"/>
    <w:rsid w:val="008B6F89"/>
    <w:rsid w:val="008B732A"/>
    <w:rsid w:val="008B7D31"/>
    <w:rsid w:val="008B7FDB"/>
    <w:rsid w:val="008C0168"/>
    <w:rsid w:val="008C02CC"/>
    <w:rsid w:val="008C02DC"/>
    <w:rsid w:val="008C030B"/>
    <w:rsid w:val="008C043F"/>
    <w:rsid w:val="008C076A"/>
    <w:rsid w:val="008C091F"/>
    <w:rsid w:val="008C0A97"/>
    <w:rsid w:val="008C0FD8"/>
    <w:rsid w:val="008C1510"/>
    <w:rsid w:val="008C176D"/>
    <w:rsid w:val="008C1803"/>
    <w:rsid w:val="008C1F7D"/>
    <w:rsid w:val="008C1FB0"/>
    <w:rsid w:val="008C212B"/>
    <w:rsid w:val="008C2B6C"/>
    <w:rsid w:val="008C2D03"/>
    <w:rsid w:val="008C2D71"/>
    <w:rsid w:val="008C2E9A"/>
    <w:rsid w:val="008C2F84"/>
    <w:rsid w:val="008C309D"/>
    <w:rsid w:val="008C3158"/>
    <w:rsid w:val="008C31E3"/>
    <w:rsid w:val="008C3287"/>
    <w:rsid w:val="008C38B8"/>
    <w:rsid w:val="008C3BE3"/>
    <w:rsid w:val="008C3BEB"/>
    <w:rsid w:val="008C3C42"/>
    <w:rsid w:val="008C3DC0"/>
    <w:rsid w:val="008C3ED1"/>
    <w:rsid w:val="008C3FB1"/>
    <w:rsid w:val="008C401C"/>
    <w:rsid w:val="008C4058"/>
    <w:rsid w:val="008C41FE"/>
    <w:rsid w:val="008C436B"/>
    <w:rsid w:val="008C4643"/>
    <w:rsid w:val="008C476C"/>
    <w:rsid w:val="008C4C1A"/>
    <w:rsid w:val="008C4F73"/>
    <w:rsid w:val="008C4FAB"/>
    <w:rsid w:val="008C572A"/>
    <w:rsid w:val="008C57C8"/>
    <w:rsid w:val="008C58E2"/>
    <w:rsid w:val="008C5BEB"/>
    <w:rsid w:val="008C5D7B"/>
    <w:rsid w:val="008C5F98"/>
    <w:rsid w:val="008C6537"/>
    <w:rsid w:val="008C6B7C"/>
    <w:rsid w:val="008C7355"/>
    <w:rsid w:val="008C7988"/>
    <w:rsid w:val="008C79D4"/>
    <w:rsid w:val="008C7B21"/>
    <w:rsid w:val="008C7EE3"/>
    <w:rsid w:val="008D0173"/>
    <w:rsid w:val="008D0193"/>
    <w:rsid w:val="008D01A6"/>
    <w:rsid w:val="008D01BF"/>
    <w:rsid w:val="008D0448"/>
    <w:rsid w:val="008D06AD"/>
    <w:rsid w:val="008D0847"/>
    <w:rsid w:val="008D1202"/>
    <w:rsid w:val="008D12CC"/>
    <w:rsid w:val="008D15CE"/>
    <w:rsid w:val="008D17A6"/>
    <w:rsid w:val="008D187B"/>
    <w:rsid w:val="008D19B3"/>
    <w:rsid w:val="008D1A1C"/>
    <w:rsid w:val="008D1C02"/>
    <w:rsid w:val="008D227E"/>
    <w:rsid w:val="008D25AB"/>
    <w:rsid w:val="008D2669"/>
    <w:rsid w:val="008D2738"/>
    <w:rsid w:val="008D27D4"/>
    <w:rsid w:val="008D29D7"/>
    <w:rsid w:val="008D2A95"/>
    <w:rsid w:val="008D2ABA"/>
    <w:rsid w:val="008D2B16"/>
    <w:rsid w:val="008D2EC7"/>
    <w:rsid w:val="008D2F7F"/>
    <w:rsid w:val="008D30B1"/>
    <w:rsid w:val="008D3602"/>
    <w:rsid w:val="008D3A8D"/>
    <w:rsid w:val="008D3B22"/>
    <w:rsid w:val="008D3BA0"/>
    <w:rsid w:val="008D3C73"/>
    <w:rsid w:val="008D4210"/>
    <w:rsid w:val="008D43BF"/>
    <w:rsid w:val="008D45C5"/>
    <w:rsid w:val="008D46C5"/>
    <w:rsid w:val="008D4C2F"/>
    <w:rsid w:val="008D4C78"/>
    <w:rsid w:val="008D4E14"/>
    <w:rsid w:val="008D517F"/>
    <w:rsid w:val="008D57F2"/>
    <w:rsid w:val="008D5B59"/>
    <w:rsid w:val="008D5C70"/>
    <w:rsid w:val="008D5EA5"/>
    <w:rsid w:val="008D659F"/>
    <w:rsid w:val="008D672D"/>
    <w:rsid w:val="008D681B"/>
    <w:rsid w:val="008D6C45"/>
    <w:rsid w:val="008D7248"/>
    <w:rsid w:val="008D735B"/>
    <w:rsid w:val="008D747C"/>
    <w:rsid w:val="008D7C67"/>
    <w:rsid w:val="008E000C"/>
    <w:rsid w:val="008E04EA"/>
    <w:rsid w:val="008E0503"/>
    <w:rsid w:val="008E065E"/>
    <w:rsid w:val="008E08F8"/>
    <w:rsid w:val="008E0BAF"/>
    <w:rsid w:val="008E1481"/>
    <w:rsid w:val="008E21DF"/>
    <w:rsid w:val="008E296B"/>
    <w:rsid w:val="008E2A15"/>
    <w:rsid w:val="008E2CBB"/>
    <w:rsid w:val="008E3040"/>
    <w:rsid w:val="008E306D"/>
    <w:rsid w:val="008E3156"/>
    <w:rsid w:val="008E3494"/>
    <w:rsid w:val="008E34F5"/>
    <w:rsid w:val="008E3531"/>
    <w:rsid w:val="008E376F"/>
    <w:rsid w:val="008E3A59"/>
    <w:rsid w:val="008E3D9F"/>
    <w:rsid w:val="008E3EC8"/>
    <w:rsid w:val="008E40EF"/>
    <w:rsid w:val="008E413D"/>
    <w:rsid w:val="008E41AE"/>
    <w:rsid w:val="008E4306"/>
    <w:rsid w:val="008E4674"/>
    <w:rsid w:val="008E4854"/>
    <w:rsid w:val="008E48C0"/>
    <w:rsid w:val="008E4A59"/>
    <w:rsid w:val="008E4AF9"/>
    <w:rsid w:val="008E4BF7"/>
    <w:rsid w:val="008E4D46"/>
    <w:rsid w:val="008E4E33"/>
    <w:rsid w:val="008E519D"/>
    <w:rsid w:val="008E57D3"/>
    <w:rsid w:val="008E5A91"/>
    <w:rsid w:val="008E60B0"/>
    <w:rsid w:val="008E6113"/>
    <w:rsid w:val="008E639A"/>
    <w:rsid w:val="008E68FB"/>
    <w:rsid w:val="008E6AD2"/>
    <w:rsid w:val="008E6B13"/>
    <w:rsid w:val="008E6C00"/>
    <w:rsid w:val="008E6DF6"/>
    <w:rsid w:val="008E6EE2"/>
    <w:rsid w:val="008E70B8"/>
    <w:rsid w:val="008E70C8"/>
    <w:rsid w:val="008E7158"/>
    <w:rsid w:val="008E72AB"/>
    <w:rsid w:val="008E74F9"/>
    <w:rsid w:val="008E74FE"/>
    <w:rsid w:val="008E7847"/>
    <w:rsid w:val="008E784E"/>
    <w:rsid w:val="008E7A4B"/>
    <w:rsid w:val="008E7DFC"/>
    <w:rsid w:val="008E7EF8"/>
    <w:rsid w:val="008F002D"/>
    <w:rsid w:val="008F0714"/>
    <w:rsid w:val="008F07CD"/>
    <w:rsid w:val="008F08A6"/>
    <w:rsid w:val="008F0924"/>
    <w:rsid w:val="008F09F7"/>
    <w:rsid w:val="008F0C21"/>
    <w:rsid w:val="008F0EAA"/>
    <w:rsid w:val="008F10A3"/>
    <w:rsid w:val="008F10FE"/>
    <w:rsid w:val="008F12FE"/>
    <w:rsid w:val="008F16BA"/>
    <w:rsid w:val="008F1A8B"/>
    <w:rsid w:val="008F1B58"/>
    <w:rsid w:val="008F1E96"/>
    <w:rsid w:val="008F2833"/>
    <w:rsid w:val="008F2883"/>
    <w:rsid w:val="008F28C0"/>
    <w:rsid w:val="008F2BD8"/>
    <w:rsid w:val="008F2C2C"/>
    <w:rsid w:val="008F2D14"/>
    <w:rsid w:val="008F339B"/>
    <w:rsid w:val="008F37D9"/>
    <w:rsid w:val="008F383C"/>
    <w:rsid w:val="008F3905"/>
    <w:rsid w:val="008F3B78"/>
    <w:rsid w:val="008F3E24"/>
    <w:rsid w:val="008F3F28"/>
    <w:rsid w:val="008F3F60"/>
    <w:rsid w:val="008F403E"/>
    <w:rsid w:val="008F4061"/>
    <w:rsid w:val="008F475B"/>
    <w:rsid w:val="008F47D8"/>
    <w:rsid w:val="008F4886"/>
    <w:rsid w:val="008F49A9"/>
    <w:rsid w:val="008F4DD2"/>
    <w:rsid w:val="008F4E92"/>
    <w:rsid w:val="008F50C1"/>
    <w:rsid w:val="008F526A"/>
    <w:rsid w:val="008F54C8"/>
    <w:rsid w:val="008F54CE"/>
    <w:rsid w:val="008F5621"/>
    <w:rsid w:val="008F565B"/>
    <w:rsid w:val="008F5883"/>
    <w:rsid w:val="008F5A21"/>
    <w:rsid w:val="008F5B84"/>
    <w:rsid w:val="008F5D65"/>
    <w:rsid w:val="008F5EE1"/>
    <w:rsid w:val="008F5F21"/>
    <w:rsid w:val="008F6185"/>
    <w:rsid w:val="008F652A"/>
    <w:rsid w:val="008F65D2"/>
    <w:rsid w:val="008F66AD"/>
    <w:rsid w:val="008F66F5"/>
    <w:rsid w:val="008F6726"/>
    <w:rsid w:val="008F7101"/>
    <w:rsid w:val="008F731D"/>
    <w:rsid w:val="008F732A"/>
    <w:rsid w:val="008F78AE"/>
    <w:rsid w:val="008F7911"/>
    <w:rsid w:val="008F7D2A"/>
    <w:rsid w:val="008F7F7B"/>
    <w:rsid w:val="00900494"/>
    <w:rsid w:val="00900534"/>
    <w:rsid w:val="0090053A"/>
    <w:rsid w:val="00900B5B"/>
    <w:rsid w:val="00900BAD"/>
    <w:rsid w:val="00900C16"/>
    <w:rsid w:val="00900D0C"/>
    <w:rsid w:val="00900D25"/>
    <w:rsid w:val="00900D43"/>
    <w:rsid w:val="00900DEB"/>
    <w:rsid w:val="00900E07"/>
    <w:rsid w:val="00900E13"/>
    <w:rsid w:val="00901347"/>
    <w:rsid w:val="009013B1"/>
    <w:rsid w:val="009016CF"/>
    <w:rsid w:val="009018E0"/>
    <w:rsid w:val="00901C9B"/>
    <w:rsid w:val="00901CAE"/>
    <w:rsid w:val="00901ED9"/>
    <w:rsid w:val="00901FEE"/>
    <w:rsid w:val="009022A9"/>
    <w:rsid w:val="00902435"/>
    <w:rsid w:val="00902446"/>
    <w:rsid w:val="00902766"/>
    <w:rsid w:val="00902E9F"/>
    <w:rsid w:val="0090329C"/>
    <w:rsid w:val="009033D2"/>
    <w:rsid w:val="00903569"/>
    <w:rsid w:val="00903CC8"/>
    <w:rsid w:val="00903EC7"/>
    <w:rsid w:val="009046EC"/>
    <w:rsid w:val="00904796"/>
    <w:rsid w:val="00904B93"/>
    <w:rsid w:val="00904C2E"/>
    <w:rsid w:val="00904CD6"/>
    <w:rsid w:val="00905637"/>
    <w:rsid w:val="009059D2"/>
    <w:rsid w:val="00905D6B"/>
    <w:rsid w:val="00905ECC"/>
    <w:rsid w:val="00905FD3"/>
    <w:rsid w:val="00905FE7"/>
    <w:rsid w:val="00906254"/>
    <w:rsid w:val="0090633B"/>
    <w:rsid w:val="009066A1"/>
    <w:rsid w:val="00906892"/>
    <w:rsid w:val="00906964"/>
    <w:rsid w:val="009069B8"/>
    <w:rsid w:val="00906D6C"/>
    <w:rsid w:val="00906D9C"/>
    <w:rsid w:val="00906E42"/>
    <w:rsid w:val="009071C2"/>
    <w:rsid w:val="009073B7"/>
    <w:rsid w:val="009073E3"/>
    <w:rsid w:val="009076D1"/>
    <w:rsid w:val="00907A9B"/>
    <w:rsid w:val="00907B8E"/>
    <w:rsid w:val="00907C41"/>
    <w:rsid w:val="00907D2F"/>
    <w:rsid w:val="00907FD9"/>
    <w:rsid w:val="00910028"/>
    <w:rsid w:val="00910443"/>
    <w:rsid w:val="009104BA"/>
    <w:rsid w:val="00910521"/>
    <w:rsid w:val="0091057E"/>
    <w:rsid w:val="0091070A"/>
    <w:rsid w:val="0091077E"/>
    <w:rsid w:val="009107A2"/>
    <w:rsid w:val="009107BE"/>
    <w:rsid w:val="009108D0"/>
    <w:rsid w:val="00910A61"/>
    <w:rsid w:val="00910AB5"/>
    <w:rsid w:val="00910C0F"/>
    <w:rsid w:val="00910E33"/>
    <w:rsid w:val="00911169"/>
    <w:rsid w:val="009112B3"/>
    <w:rsid w:val="009113F6"/>
    <w:rsid w:val="00911469"/>
    <w:rsid w:val="009114EE"/>
    <w:rsid w:val="009118F6"/>
    <w:rsid w:val="00911B8F"/>
    <w:rsid w:val="00911BF6"/>
    <w:rsid w:val="00911C47"/>
    <w:rsid w:val="0091201D"/>
    <w:rsid w:val="0091203B"/>
    <w:rsid w:val="0091225D"/>
    <w:rsid w:val="00912468"/>
    <w:rsid w:val="009124C1"/>
    <w:rsid w:val="00912679"/>
    <w:rsid w:val="009126CE"/>
    <w:rsid w:val="00912A72"/>
    <w:rsid w:val="00912C19"/>
    <w:rsid w:val="00912EA6"/>
    <w:rsid w:val="0091301D"/>
    <w:rsid w:val="0091331E"/>
    <w:rsid w:val="0091358C"/>
    <w:rsid w:val="009135EB"/>
    <w:rsid w:val="009137D2"/>
    <w:rsid w:val="009138B0"/>
    <w:rsid w:val="009138FC"/>
    <w:rsid w:val="009139FF"/>
    <w:rsid w:val="00913D8D"/>
    <w:rsid w:val="00913ED0"/>
    <w:rsid w:val="00913EE0"/>
    <w:rsid w:val="00913F43"/>
    <w:rsid w:val="00913FBE"/>
    <w:rsid w:val="009140B4"/>
    <w:rsid w:val="00914202"/>
    <w:rsid w:val="009144E5"/>
    <w:rsid w:val="009148C2"/>
    <w:rsid w:val="00914A13"/>
    <w:rsid w:val="00914BD3"/>
    <w:rsid w:val="00914C4C"/>
    <w:rsid w:val="00914ED6"/>
    <w:rsid w:val="00914F10"/>
    <w:rsid w:val="00914F5B"/>
    <w:rsid w:val="009153FE"/>
    <w:rsid w:val="0091557F"/>
    <w:rsid w:val="0091568B"/>
    <w:rsid w:val="0091585A"/>
    <w:rsid w:val="009158B4"/>
    <w:rsid w:val="00915E24"/>
    <w:rsid w:val="0091600B"/>
    <w:rsid w:val="0091620F"/>
    <w:rsid w:val="009162B3"/>
    <w:rsid w:val="009164DD"/>
    <w:rsid w:val="00916562"/>
    <w:rsid w:val="009167BF"/>
    <w:rsid w:val="0091689F"/>
    <w:rsid w:val="00916989"/>
    <w:rsid w:val="00916B4D"/>
    <w:rsid w:val="00916BE9"/>
    <w:rsid w:val="00916CB1"/>
    <w:rsid w:val="00916DD4"/>
    <w:rsid w:val="00917037"/>
    <w:rsid w:val="0091718A"/>
    <w:rsid w:val="00917316"/>
    <w:rsid w:val="009174B0"/>
    <w:rsid w:val="00917717"/>
    <w:rsid w:val="00917AD0"/>
    <w:rsid w:val="00917B9C"/>
    <w:rsid w:val="00917E88"/>
    <w:rsid w:val="00920011"/>
    <w:rsid w:val="0092034A"/>
    <w:rsid w:val="009203EA"/>
    <w:rsid w:val="00920493"/>
    <w:rsid w:val="00920743"/>
    <w:rsid w:val="00920975"/>
    <w:rsid w:val="009209F5"/>
    <w:rsid w:val="00920A40"/>
    <w:rsid w:val="00920B63"/>
    <w:rsid w:val="00920B6D"/>
    <w:rsid w:val="00920CD3"/>
    <w:rsid w:val="00920DD4"/>
    <w:rsid w:val="0092106C"/>
    <w:rsid w:val="00921681"/>
    <w:rsid w:val="009216ED"/>
    <w:rsid w:val="00921EA1"/>
    <w:rsid w:val="00921EB6"/>
    <w:rsid w:val="00921F2B"/>
    <w:rsid w:val="00921F78"/>
    <w:rsid w:val="009220DE"/>
    <w:rsid w:val="0092219D"/>
    <w:rsid w:val="009222A9"/>
    <w:rsid w:val="0092240A"/>
    <w:rsid w:val="00922455"/>
    <w:rsid w:val="009226CA"/>
    <w:rsid w:val="00922715"/>
    <w:rsid w:val="009227D7"/>
    <w:rsid w:val="0092290E"/>
    <w:rsid w:val="00922954"/>
    <w:rsid w:val="00922B58"/>
    <w:rsid w:val="00922D40"/>
    <w:rsid w:val="00922EBD"/>
    <w:rsid w:val="00922F48"/>
    <w:rsid w:val="00923675"/>
    <w:rsid w:val="009236C6"/>
    <w:rsid w:val="00923B54"/>
    <w:rsid w:val="00923CA5"/>
    <w:rsid w:val="00923EE7"/>
    <w:rsid w:val="00923F4B"/>
    <w:rsid w:val="009240F9"/>
    <w:rsid w:val="00924142"/>
    <w:rsid w:val="009245BE"/>
    <w:rsid w:val="00924829"/>
    <w:rsid w:val="009249CD"/>
    <w:rsid w:val="00924CB9"/>
    <w:rsid w:val="00924CFC"/>
    <w:rsid w:val="00924F1B"/>
    <w:rsid w:val="00924F9B"/>
    <w:rsid w:val="0092511F"/>
    <w:rsid w:val="00925286"/>
    <w:rsid w:val="009254A6"/>
    <w:rsid w:val="00925774"/>
    <w:rsid w:val="009257FB"/>
    <w:rsid w:val="00925993"/>
    <w:rsid w:val="009259AC"/>
    <w:rsid w:val="00925AE7"/>
    <w:rsid w:val="00925C0B"/>
    <w:rsid w:val="00925C5D"/>
    <w:rsid w:val="00925C62"/>
    <w:rsid w:val="00925ED0"/>
    <w:rsid w:val="00926201"/>
    <w:rsid w:val="0092651A"/>
    <w:rsid w:val="009266CF"/>
    <w:rsid w:val="009266FB"/>
    <w:rsid w:val="009268DA"/>
    <w:rsid w:val="00926A43"/>
    <w:rsid w:val="00926B0B"/>
    <w:rsid w:val="00926B27"/>
    <w:rsid w:val="00926D23"/>
    <w:rsid w:val="00927140"/>
    <w:rsid w:val="0092729E"/>
    <w:rsid w:val="009273AE"/>
    <w:rsid w:val="009273E0"/>
    <w:rsid w:val="00927479"/>
    <w:rsid w:val="0092757D"/>
    <w:rsid w:val="00930109"/>
    <w:rsid w:val="00930165"/>
    <w:rsid w:val="00930B2E"/>
    <w:rsid w:val="00930BA1"/>
    <w:rsid w:val="00930C1D"/>
    <w:rsid w:val="00930DE4"/>
    <w:rsid w:val="00930E4D"/>
    <w:rsid w:val="009314DA"/>
    <w:rsid w:val="009314FA"/>
    <w:rsid w:val="009315CB"/>
    <w:rsid w:val="009317CF"/>
    <w:rsid w:val="00931AA5"/>
    <w:rsid w:val="00931B4A"/>
    <w:rsid w:val="00931BDC"/>
    <w:rsid w:val="00931F42"/>
    <w:rsid w:val="009324F2"/>
    <w:rsid w:val="00932B6C"/>
    <w:rsid w:val="00932BB3"/>
    <w:rsid w:val="00932C7C"/>
    <w:rsid w:val="00932E79"/>
    <w:rsid w:val="00933223"/>
    <w:rsid w:val="00933611"/>
    <w:rsid w:val="00933A00"/>
    <w:rsid w:val="00933B42"/>
    <w:rsid w:val="00933BE9"/>
    <w:rsid w:val="00933D7B"/>
    <w:rsid w:val="00933DF1"/>
    <w:rsid w:val="00933FFF"/>
    <w:rsid w:val="00934165"/>
    <w:rsid w:val="00934286"/>
    <w:rsid w:val="009342B2"/>
    <w:rsid w:val="00934305"/>
    <w:rsid w:val="0093432D"/>
    <w:rsid w:val="009345B2"/>
    <w:rsid w:val="009345CE"/>
    <w:rsid w:val="00934993"/>
    <w:rsid w:val="009349D7"/>
    <w:rsid w:val="00934B33"/>
    <w:rsid w:val="00934E37"/>
    <w:rsid w:val="0093515B"/>
    <w:rsid w:val="009351DD"/>
    <w:rsid w:val="0093521C"/>
    <w:rsid w:val="009355DE"/>
    <w:rsid w:val="00935832"/>
    <w:rsid w:val="00935F1B"/>
    <w:rsid w:val="0093607D"/>
    <w:rsid w:val="009362C6"/>
    <w:rsid w:val="009362FA"/>
    <w:rsid w:val="00936398"/>
    <w:rsid w:val="009366A9"/>
    <w:rsid w:val="00936A7E"/>
    <w:rsid w:val="009371DD"/>
    <w:rsid w:val="00937307"/>
    <w:rsid w:val="00937397"/>
    <w:rsid w:val="00937572"/>
    <w:rsid w:val="009375AB"/>
    <w:rsid w:val="00937633"/>
    <w:rsid w:val="009379E5"/>
    <w:rsid w:val="00940066"/>
    <w:rsid w:val="009401D3"/>
    <w:rsid w:val="009406D0"/>
    <w:rsid w:val="009407A0"/>
    <w:rsid w:val="00940A78"/>
    <w:rsid w:val="00940AA9"/>
    <w:rsid w:val="00940B9F"/>
    <w:rsid w:val="0094105E"/>
    <w:rsid w:val="0094121B"/>
    <w:rsid w:val="00941222"/>
    <w:rsid w:val="00941569"/>
    <w:rsid w:val="0094160B"/>
    <w:rsid w:val="00941A0C"/>
    <w:rsid w:val="00941AAA"/>
    <w:rsid w:val="00941BE2"/>
    <w:rsid w:val="009427AA"/>
    <w:rsid w:val="009427AC"/>
    <w:rsid w:val="0094299B"/>
    <w:rsid w:val="00942ADC"/>
    <w:rsid w:val="00942CFE"/>
    <w:rsid w:val="00942D31"/>
    <w:rsid w:val="00943326"/>
    <w:rsid w:val="0094349B"/>
    <w:rsid w:val="00943852"/>
    <w:rsid w:val="00943C0D"/>
    <w:rsid w:val="0094405A"/>
    <w:rsid w:val="009446B7"/>
    <w:rsid w:val="009447CC"/>
    <w:rsid w:val="009448CB"/>
    <w:rsid w:val="00944911"/>
    <w:rsid w:val="00944A96"/>
    <w:rsid w:val="00944D18"/>
    <w:rsid w:val="00944DB3"/>
    <w:rsid w:val="00944DBA"/>
    <w:rsid w:val="00944E32"/>
    <w:rsid w:val="00944E85"/>
    <w:rsid w:val="00944F4F"/>
    <w:rsid w:val="009452D3"/>
    <w:rsid w:val="00945364"/>
    <w:rsid w:val="009453CA"/>
    <w:rsid w:val="0094553C"/>
    <w:rsid w:val="0094569D"/>
    <w:rsid w:val="00945A88"/>
    <w:rsid w:val="00945E27"/>
    <w:rsid w:val="00945F5E"/>
    <w:rsid w:val="009463EE"/>
    <w:rsid w:val="00946CEF"/>
    <w:rsid w:val="0094731C"/>
    <w:rsid w:val="00947778"/>
    <w:rsid w:val="009477A8"/>
    <w:rsid w:val="00947C67"/>
    <w:rsid w:val="00947C8E"/>
    <w:rsid w:val="00947DC1"/>
    <w:rsid w:val="0095012B"/>
    <w:rsid w:val="00950217"/>
    <w:rsid w:val="009503F1"/>
    <w:rsid w:val="009504A7"/>
    <w:rsid w:val="00950547"/>
    <w:rsid w:val="00950921"/>
    <w:rsid w:val="00950B07"/>
    <w:rsid w:val="0095107D"/>
    <w:rsid w:val="00951109"/>
    <w:rsid w:val="009513C4"/>
    <w:rsid w:val="009514B7"/>
    <w:rsid w:val="00951578"/>
    <w:rsid w:val="00951581"/>
    <w:rsid w:val="0095184E"/>
    <w:rsid w:val="009519B7"/>
    <w:rsid w:val="00951B1C"/>
    <w:rsid w:val="00951B8D"/>
    <w:rsid w:val="00951CEE"/>
    <w:rsid w:val="00951D9A"/>
    <w:rsid w:val="00951DEF"/>
    <w:rsid w:val="009521B6"/>
    <w:rsid w:val="009521F4"/>
    <w:rsid w:val="00952616"/>
    <w:rsid w:val="00952625"/>
    <w:rsid w:val="009527F1"/>
    <w:rsid w:val="00952946"/>
    <w:rsid w:val="009529FF"/>
    <w:rsid w:val="00953257"/>
    <w:rsid w:val="0095335D"/>
    <w:rsid w:val="0095340C"/>
    <w:rsid w:val="009536D2"/>
    <w:rsid w:val="009537CD"/>
    <w:rsid w:val="00953A55"/>
    <w:rsid w:val="00953D5B"/>
    <w:rsid w:val="00953F85"/>
    <w:rsid w:val="009541D4"/>
    <w:rsid w:val="0095433F"/>
    <w:rsid w:val="00954701"/>
    <w:rsid w:val="00954755"/>
    <w:rsid w:val="00954766"/>
    <w:rsid w:val="00954A31"/>
    <w:rsid w:val="00954CF8"/>
    <w:rsid w:val="00954F03"/>
    <w:rsid w:val="00955558"/>
    <w:rsid w:val="00955655"/>
    <w:rsid w:val="009558B2"/>
    <w:rsid w:val="00955935"/>
    <w:rsid w:val="00955955"/>
    <w:rsid w:val="00955A2A"/>
    <w:rsid w:val="00955B89"/>
    <w:rsid w:val="00955BA5"/>
    <w:rsid w:val="00955C5D"/>
    <w:rsid w:val="00955C7F"/>
    <w:rsid w:val="00955CB8"/>
    <w:rsid w:val="00955CBE"/>
    <w:rsid w:val="00955D14"/>
    <w:rsid w:val="0095606F"/>
    <w:rsid w:val="009560EE"/>
    <w:rsid w:val="00956537"/>
    <w:rsid w:val="009566A8"/>
    <w:rsid w:val="00956984"/>
    <w:rsid w:val="00956E45"/>
    <w:rsid w:val="00957C4A"/>
    <w:rsid w:val="00957F1B"/>
    <w:rsid w:val="00960054"/>
    <w:rsid w:val="00960144"/>
    <w:rsid w:val="009601CB"/>
    <w:rsid w:val="00960350"/>
    <w:rsid w:val="009603C1"/>
    <w:rsid w:val="009604DD"/>
    <w:rsid w:val="00960821"/>
    <w:rsid w:val="009608DF"/>
    <w:rsid w:val="009609B2"/>
    <w:rsid w:val="00960A53"/>
    <w:rsid w:val="00960A5F"/>
    <w:rsid w:val="00960EAC"/>
    <w:rsid w:val="00961014"/>
    <w:rsid w:val="00961179"/>
    <w:rsid w:val="0096134E"/>
    <w:rsid w:val="0096141C"/>
    <w:rsid w:val="009616DC"/>
    <w:rsid w:val="009620BF"/>
    <w:rsid w:val="00962510"/>
    <w:rsid w:val="00962783"/>
    <w:rsid w:val="009628BC"/>
    <w:rsid w:val="00962A26"/>
    <w:rsid w:val="00962E0F"/>
    <w:rsid w:val="00962EC8"/>
    <w:rsid w:val="00962FBF"/>
    <w:rsid w:val="00963127"/>
    <w:rsid w:val="009631C1"/>
    <w:rsid w:val="0096340C"/>
    <w:rsid w:val="00963522"/>
    <w:rsid w:val="009638B3"/>
    <w:rsid w:val="00963C61"/>
    <w:rsid w:val="00964254"/>
    <w:rsid w:val="00964627"/>
    <w:rsid w:val="0096474C"/>
    <w:rsid w:val="009647D1"/>
    <w:rsid w:val="00964912"/>
    <w:rsid w:val="00964BA9"/>
    <w:rsid w:val="00964D52"/>
    <w:rsid w:val="00964DE8"/>
    <w:rsid w:val="00964EB0"/>
    <w:rsid w:val="00964F3C"/>
    <w:rsid w:val="00964FB2"/>
    <w:rsid w:val="0096500D"/>
    <w:rsid w:val="0096505F"/>
    <w:rsid w:val="0096510C"/>
    <w:rsid w:val="0096516F"/>
    <w:rsid w:val="00965212"/>
    <w:rsid w:val="00965279"/>
    <w:rsid w:val="00965409"/>
    <w:rsid w:val="0096554B"/>
    <w:rsid w:val="00965628"/>
    <w:rsid w:val="00965A2D"/>
    <w:rsid w:val="00965BBC"/>
    <w:rsid w:val="00965DB4"/>
    <w:rsid w:val="00965E71"/>
    <w:rsid w:val="00965F08"/>
    <w:rsid w:val="0096658A"/>
    <w:rsid w:val="0096698C"/>
    <w:rsid w:val="00966AB5"/>
    <w:rsid w:val="00966D08"/>
    <w:rsid w:val="00967007"/>
    <w:rsid w:val="00967122"/>
    <w:rsid w:val="00967309"/>
    <w:rsid w:val="00967352"/>
    <w:rsid w:val="009674E6"/>
    <w:rsid w:val="009675F8"/>
    <w:rsid w:val="009677B0"/>
    <w:rsid w:val="009678A4"/>
    <w:rsid w:val="0096795E"/>
    <w:rsid w:val="00967A7B"/>
    <w:rsid w:val="00967C94"/>
    <w:rsid w:val="00970892"/>
    <w:rsid w:val="009709F2"/>
    <w:rsid w:val="009709F8"/>
    <w:rsid w:val="00970C3A"/>
    <w:rsid w:val="00970CB0"/>
    <w:rsid w:val="00970E06"/>
    <w:rsid w:val="00970EE3"/>
    <w:rsid w:val="0097102D"/>
    <w:rsid w:val="0097106A"/>
    <w:rsid w:val="0097152D"/>
    <w:rsid w:val="00971712"/>
    <w:rsid w:val="009717CA"/>
    <w:rsid w:val="009719D0"/>
    <w:rsid w:val="00971C43"/>
    <w:rsid w:val="00971DB1"/>
    <w:rsid w:val="0097207F"/>
    <w:rsid w:val="009720EA"/>
    <w:rsid w:val="00972114"/>
    <w:rsid w:val="00972202"/>
    <w:rsid w:val="00972276"/>
    <w:rsid w:val="009723CB"/>
    <w:rsid w:val="0097262E"/>
    <w:rsid w:val="009727C1"/>
    <w:rsid w:val="0097284A"/>
    <w:rsid w:val="00972B76"/>
    <w:rsid w:val="0097314B"/>
    <w:rsid w:val="00973378"/>
    <w:rsid w:val="00973875"/>
    <w:rsid w:val="00973C45"/>
    <w:rsid w:val="009742AE"/>
    <w:rsid w:val="009742E5"/>
    <w:rsid w:val="009746AB"/>
    <w:rsid w:val="0097489D"/>
    <w:rsid w:val="009753FA"/>
    <w:rsid w:val="00975505"/>
    <w:rsid w:val="0097563E"/>
    <w:rsid w:val="009757E6"/>
    <w:rsid w:val="00975C38"/>
    <w:rsid w:val="00975C87"/>
    <w:rsid w:val="00975C90"/>
    <w:rsid w:val="00975CE8"/>
    <w:rsid w:val="00976384"/>
    <w:rsid w:val="00976492"/>
    <w:rsid w:val="00976524"/>
    <w:rsid w:val="0097665A"/>
    <w:rsid w:val="0097692F"/>
    <w:rsid w:val="00976A25"/>
    <w:rsid w:val="00976C11"/>
    <w:rsid w:val="00976E3F"/>
    <w:rsid w:val="00977109"/>
    <w:rsid w:val="009773E5"/>
    <w:rsid w:val="0097744C"/>
    <w:rsid w:val="0097757F"/>
    <w:rsid w:val="0097765C"/>
    <w:rsid w:val="0097783E"/>
    <w:rsid w:val="00977C23"/>
    <w:rsid w:val="00977DC8"/>
    <w:rsid w:val="00977E67"/>
    <w:rsid w:val="0098002F"/>
    <w:rsid w:val="009800FD"/>
    <w:rsid w:val="009801A3"/>
    <w:rsid w:val="00980246"/>
    <w:rsid w:val="009802D0"/>
    <w:rsid w:val="00980594"/>
    <w:rsid w:val="00980691"/>
    <w:rsid w:val="00980755"/>
    <w:rsid w:val="0098076C"/>
    <w:rsid w:val="00980BA0"/>
    <w:rsid w:val="00980EC1"/>
    <w:rsid w:val="00980F27"/>
    <w:rsid w:val="00981134"/>
    <w:rsid w:val="00981463"/>
    <w:rsid w:val="00981478"/>
    <w:rsid w:val="009814DE"/>
    <w:rsid w:val="00981C53"/>
    <w:rsid w:val="00981EE1"/>
    <w:rsid w:val="00981F8B"/>
    <w:rsid w:val="00981FC9"/>
    <w:rsid w:val="00982629"/>
    <w:rsid w:val="00982700"/>
    <w:rsid w:val="00982A6A"/>
    <w:rsid w:val="00982A93"/>
    <w:rsid w:val="00982BAF"/>
    <w:rsid w:val="009832C0"/>
    <w:rsid w:val="00983444"/>
    <w:rsid w:val="00983466"/>
    <w:rsid w:val="0098348D"/>
    <w:rsid w:val="009837FF"/>
    <w:rsid w:val="00983933"/>
    <w:rsid w:val="00983AE4"/>
    <w:rsid w:val="00983BF0"/>
    <w:rsid w:val="00983C60"/>
    <w:rsid w:val="00983CAA"/>
    <w:rsid w:val="00983CC1"/>
    <w:rsid w:val="00983DAB"/>
    <w:rsid w:val="00983DEF"/>
    <w:rsid w:val="00983FAD"/>
    <w:rsid w:val="009840EA"/>
    <w:rsid w:val="009842D5"/>
    <w:rsid w:val="00984711"/>
    <w:rsid w:val="00984B97"/>
    <w:rsid w:val="00984E47"/>
    <w:rsid w:val="00985164"/>
    <w:rsid w:val="0098526B"/>
    <w:rsid w:val="0098528A"/>
    <w:rsid w:val="009853BF"/>
    <w:rsid w:val="0098545B"/>
    <w:rsid w:val="0098565C"/>
    <w:rsid w:val="009856C4"/>
    <w:rsid w:val="0098585B"/>
    <w:rsid w:val="00985B1A"/>
    <w:rsid w:val="00985EAD"/>
    <w:rsid w:val="009862B2"/>
    <w:rsid w:val="00986316"/>
    <w:rsid w:val="00986440"/>
    <w:rsid w:val="00986A0D"/>
    <w:rsid w:val="00986C15"/>
    <w:rsid w:val="00986C62"/>
    <w:rsid w:val="00986DA5"/>
    <w:rsid w:val="009870FE"/>
    <w:rsid w:val="00987194"/>
    <w:rsid w:val="00987196"/>
    <w:rsid w:val="0098765D"/>
    <w:rsid w:val="0098777C"/>
    <w:rsid w:val="009879ED"/>
    <w:rsid w:val="00987BCB"/>
    <w:rsid w:val="0099016A"/>
    <w:rsid w:val="009902D7"/>
    <w:rsid w:val="009904AE"/>
    <w:rsid w:val="00990508"/>
    <w:rsid w:val="00990808"/>
    <w:rsid w:val="00990826"/>
    <w:rsid w:val="0099088A"/>
    <w:rsid w:val="0099096F"/>
    <w:rsid w:val="00990BB0"/>
    <w:rsid w:val="00990BD2"/>
    <w:rsid w:val="00990CF7"/>
    <w:rsid w:val="00990DA6"/>
    <w:rsid w:val="00991013"/>
    <w:rsid w:val="00991049"/>
    <w:rsid w:val="00991123"/>
    <w:rsid w:val="00991513"/>
    <w:rsid w:val="00991591"/>
    <w:rsid w:val="009916FD"/>
    <w:rsid w:val="009919DF"/>
    <w:rsid w:val="00991ECB"/>
    <w:rsid w:val="0099262E"/>
    <w:rsid w:val="00992727"/>
    <w:rsid w:val="009927B4"/>
    <w:rsid w:val="00992D93"/>
    <w:rsid w:val="00993068"/>
    <w:rsid w:val="0099323A"/>
    <w:rsid w:val="00993273"/>
    <w:rsid w:val="00993764"/>
    <w:rsid w:val="00993A22"/>
    <w:rsid w:val="00993B52"/>
    <w:rsid w:val="00993D72"/>
    <w:rsid w:val="00994039"/>
    <w:rsid w:val="009944F5"/>
    <w:rsid w:val="00994605"/>
    <w:rsid w:val="009947B0"/>
    <w:rsid w:val="00994BA9"/>
    <w:rsid w:val="00994BB6"/>
    <w:rsid w:val="00994C23"/>
    <w:rsid w:val="009954C9"/>
    <w:rsid w:val="00995968"/>
    <w:rsid w:val="00995B9B"/>
    <w:rsid w:val="00995BDC"/>
    <w:rsid w:val="00995E06"/>
    <w:rsid w:val="009960A3"/>
    <w:rsid w:val="0099633F"/>
    <w:rsid w:val="0099687A"/>
    <w:rsid w:val="00996A9F"/>
    <w:rsid w:val="00996B66"/>
    <w:rsid w:val="00996D96"/>
    <w:rsid w:val="00996E2C"/>
    <w:rsid w:val="00996EAE"/>
    <w:rsid w:val="00996EFD"/>
    <w:rsid w:val="00996F6E"/>
    <w:rsid w:val="00997066"/>
    <w:rsid w:val="00997081"/>
    <w:rsid w:val="009970EF"/>
    <w:rsid w:val="00997277"/>
    <w:rsid w:val="009972BB"/>
    <w:rsid w:val="0099732B"/>
    <w:rsid w:val="00997571"/>
    <w:rsid w:val="009975CB"/>
    <w:rsid w:val="00997823"/>
    <w:rsid w:val="0099790F"/>
    <w:rsid w:val="0099795E"/>
    <w:rsid w:val="00997A01"/>
    <w:rsid w:val="00997E9E"/>
    <w:rsid w:val="009A04E3"/>
    <w:rsid w:val="009A05AD"/>
    <w:rsid w:val="009A07F6"/>
    <w:rsid w:val="009A088A"/>
    <w:rsid w:val="009A08E9"/>
    <w:rsid w:val="009A097D"/>
    <w:rsid w:val="009A0E51"/>
    <w:rsid w:val="009A0EA9"/>
    <w:rsid w:val="009A0EE7"/>
    <w:rsid w:val="009A0FBB"/>
    <w:rsid w:val="009A11F4"/>
    <w:rsid w:val="009A156E"/>
    <w:rsid w:val="009A16F2"/>
    <w:rsid w:val="009A176A"/>
    <w:rsid w:val="009A1CB6"/>
    <w:rsid w:val="009A1E05"/>
    <w:rsid w:val="009A1E92"/>
    <w:rsid w:val="009A20E5"/>
    <w:rsid w:val="009A225D"/>
    <w:rsid w:val="009A23FA"/>
    <w:rsid w:val="009A24C9"/>
    <w:rsid w:val="009A24D1"/>
    <w:rsid w:val="009A36E4"/>
    <w:rsid w:val="009A37C4"/>
    <w:rsid w:val="009A37FC"/>
    <w:rsid w:val="009A39F5"/>
    <w:rsid w:val="009A3DA2"/>
    <w:rsid w:val="009A3E7B"/>
    <w:rsid w:val="009A4848"/>
    <w:rsid w:val="009A490B"/>
    <w:rsid w:val="009A4E22"/>
    <w:rsid w:val="009A506B"/>
    <w:rsid w:val="009A567A"/>
    <w:rsid w:val="009A56CD"/>
    <w:rsid w:val="009A5910"/>
    <w:rsid w:val="009A5AE1"/>
    <w:rsid w:val="009A5BFD"/>
    <w:rsid w:val="009A5C52"/>
    <w:rsid w:val="009A5E41"/>
    <w:rsid w:val="009A6067"/>
    <w:rsid w:val="009A6137"/>
    <w:rsid w:val="009A6774"/>
    <w:rsid w:val="009A6E14"/>
    <w:rsid w:val="009A6E73"/>
    <w:rsid w:val="009A77D4"/>
    <w:rsid w:val="009A7895"/>
    <w:rsid w:val="009A78BE"/>
    <w:rsid w:val="009A790D"/>
    <w:rsid w:val="009A7968"/>
    <w:rsid w:val="009A7A7F"/>
    <w:rsid w:val="009A7B96"/>
    <w:rsid w:val="009A7BD3"/>
    <w:rsid w:val="009B016F"/>
    <w:rsid w:val="009B0408"/>
    <w:rsid w:val="009B04AF"/>
    <w:rsid w:val="009B0813"/>
    <w:rsid w:val="009B0C82"/>
    <w:rsid w:val="009B0E01"/>
    <w:rsid w:val="009B1190"/>
    <w:rsid w:val="009B12DD"/>
    <w:rsid w:val="009B13E7"/>
    <w:rsid w:val="009B14D8"/>
    <w:rsid w:val="009B160B"/>
    <w:rsid w:val="009B1670"/>
    <w:rsid w:val="009B19F2"/>
    <w:rsid w:val="009B1B1D"/>
    <w:rsid w:val="009B1BDA"/>
    <w:rsid w:val="009B1C8D"/>
    <w:rsid w:val="009B1EA6"/>
    <w:rsid w:val="009B205A"/>
    <w:rsid w:val="009B2074"/>
    <w:rsid w:val="009B21CE"/>
    <w:rsid w:val="009B230E"/>
    <w:rsid w:val="009B253B"/>
    <w:rsid w:val="009B27EA"/>
    <w:rsid w:val="009B2D70"/>
    <w:rsid w:val="009B2E19"/>
    <w:rsid w:val="009B30B8"/>
    <w:rsid w:val="009B359D"/>
    <w:rsid w:val="009B3604"/>
    <w:rsid w:val="009B369E"/>
    <w:rsid w:val="009B3790"/>
    <w:rsid w:val="009B37E2"/>
    <w:rsid w:val="009B37FB"/>
    <w:rsid w:val="009B3950"/>
    <w:rsid w:val="009B3983"/>
    <w:rsid w:val="009B3B8A"/>
    <w:rsid w:val="009B3CFA"/>
    <w:rsid w:val="009B408B"/>
    <w:rsid w:val="009B414D"/>
    <w:rsid w:val="009B416D"/>
    <w:rsid w:val="009B45A1"/>
    <w:rsid w:val="009B4930"/>
    <w:rsid w:val="009B4B43"/>
    <w:rsid w:val="009B4BD0"/>
    <w:rsid w:val="009B4E78"/>
    <w:rsid w:val="009B51EC"/>
    <w:rsid w:val="009B55AD"/>
    <w:rsid w:val="009B57BD"/>
    <w:rsid w:val="009B57F3"/>
    <w:rsid w:val="009B58DD"/>
    <w:rsid w:val="009B5960"/>
    <w:rsid w:val="009B59CC"/>
    <w:rsid w:val="009B5CE3"/>
    <w:rsid w:val="009B62F7"/>
    <w:rsid w:val="009B6328"/>
    <w:rsid w:val="009B659E"/>
    <w:rsid w:val="009B6A61"/>
    <w:rsid w:val="009B6AFE"/>
    <w:rsid w:val="009B6E9C"/>
    <w:rsid w:val="009B70F7"/>
    <w:rsid w:val="009B71EA"/>
    <w:rsid w:val="009B73D7"/>
    <w:rsid w:val="009B73FD"/>
    <w:rsid w:val="009B74F2"/>
    <w:rsid w:val="009B762C"/>
    <w:rsid w:val="009B79CB"/>
    <w:rsid w:val="009B7CF9"/>
    <w:rsid w:val="009C0172"/>
    <w:rsid w:val="009C0492"/>
    <w:rsid w:val="009C0963"/>
    <w:rsid w:val="009C0A94"/>
    <w:rsid w:val="009C0B2F"/>
    <w:rsid w:val="009C12C7"/>
    <w:rsid w:val="009C1669"/>
    <w:rsid w:val="009C16C1"/>
    <w:rsid w:val="009C1B2F"/>
    <w:rsid w:val="009C1B54"/>
    <w:rsid w:val="009C1FC0"/>
    <w:rsid w:val="009C219B"/>
    <w:rsid w:val="009C2282"/>
    <w:rsid w:val="009C23B1"/>
    <w:rsid w:val="009C2555"/>
    <w:rsid w:val="009C28C4"/>
    <w:rsid w:val="009C345C"/>
    <w:rsid w:val="009C351F"/>
    <w:rsid w:val="009C361D"/>
    <w:rsid w:val="009C39D9"/>
    <w:rsid w:val="009C4079"/>
    <w:rsid w:val="009C42B9"/>
    <w:rsid w:val="009C4381"/>
    <w:rsid w:val="009C448B"/>
    <w:rsid w:val="009C46D4"/>
    <w:rsid w:val="009C493B"/>
    <w:rsid w:val="009C4ADE"/>
    <w:rsid w:val="009C4D7B"/>
    <w:rsid w:val="009C58BE"/>
    <w:rsid w:val="009C5909"/>
    <w:rsid w:val="009C5B43"/>
    <w:rsid w:val="009C5BE8"/>
    <w:rsid w:val="009C5C3A"/>
    <w:rsid w:val="009C5F32"/>
    <w:rsid w:val="009C6184"/>
    <w:rsid w:val="009C633E"/>
    <w:rsid w:val="009C63D8"/>
    <w:rsid w:val="009C672C"/>
    <w:rsid w:val="009C6B02"/>
    <w:rsid w:val="009C6B78"/>
    <w:rsid w:val="009C6B7F"/>
    <w:rsid w:val="009C6C17"/>
    <w:rsid w:val="009C6D05"/>
    <w:rsid w:val="009C6EC9"/>
    <w:rsid w:val="009C7300"/>
    <w:rsid w:val="009C7530"/>
    <w:rsid w:val="009C7A29"/>
    <w:rsid w:val="009C7B15"/>
    <w:rsid w:val="009C7FF0"/>
    <w:rsid w:val="009D0191"/>
    <w:rsid w:val="009D0263"/>
    <w:rsid w:val="009D02C6"/>
    <w:rsid w:val="009D03C8"/>
    <w:rsid w:val="009D0416"/>
    <w:rsid w:val="009D0E7D"/>
    <w:rsid w:val="009D103E"/>
    <w:rsid w:val="009D114A"/>
    <w:rsid w:val="009D138A"/>
    <w:rsid w:val="009D16E3"/>
    <w:rsid w:val="009D177A"/>
    <w:rsid w:val="009D1A7F"/>
    <w:rsid w:val="009D1CA9"/>
    <w:rsid w:val="009D20C7"/>
    <w:rsid w:val="009D2364"/>
    <w:rsid w:val="009D2416"/>
    <w:rsid w:val="009D2577"/>
    <w:rsid w:val="009D2743"/>
    <w:rsid w:val="009D298E"/>
    <w:rsid w:val="009D2F25"/>
    <w:rsid w:val="009D323F"/>
    <w:rsid w:val="009D3469"/>
    <w:rsid w:val="009D3745"/>
    <w:rsid w:val="009D37AE"/>
    <w:rsid w:val="009D38F0"/>
    <w:rsid w:val="009D3CC6"/>
    <w:rsid w:val="009D3E41"/>
    <w:rsid w:val="009D3EFA"/>
    <w:rsid w:val="009D40AA"/>
    <w:rsid w:val="009D44AF"/>
    <w:rsid w:val="009D49F0"/>
    <w:rsid w:val="009D4A66"/>
    <w:rsid w:val="009D4D75"/>
    <w:rsid w:val="009D4E7B"/>
    <w:rsid w:val="009D5018"/>
    <w:rsid w:val="009D52D3"/>
    <w:rsid w:val="009D56F2"/>
    <w:rsid w:val="009D56FF"/>
    <w:rsid w:val="009D570F"/>
    <w:rsid w:val="009D5860"/>
    <w:rsid w:val="009D5D3B"/>
    <w:rsid w:val="009D5E7A"/>
    <w:rsid w:val="009D6479"/>
    <w:rsid w:val="009D65EC"/>
    <w:rsid w:val="009D6682"/>
    <w:rsid w:val="009D69D4"/>
    <w:rsid w:val="009D6DF1"/>
    <w:rsid w:val="009D6F11"/>
    <w:rsid w:val="009D7191"/>
    <w:rsid w:val="009D71AF"/>
    <w:rsid w:val="009D7287"/>
    <w:rsid w:val="009D7700"/>
    <w:rsid w:val="009D7C13"/>
    <w:rsid w:val="009D7C50"/>
    <w:rsid w:val="009E03BD"/>
    <w:rsid w:val="009E0608"/>
    <w:rsid w:val="009E0740"/>
    <w:rsid w:val="009E0867"/>
    <w:rsid w:val="009E0A50"/>
    <w:rsid w:val="009E0A74"/>
    <w:rsid w:val="009E0ADF"/>
    <w:rsid w:val="009E0C3C"/>
    <w:rsid w:val="009E0CB8"/>
    <w:rsid w:val="009E0D5E"/>
    <w:rsid w:val="009E0D63"/>
    <w:rsid w:val="009E0F05"/>
    <w:rsid w:val="009E1009"/>
    <w:rsid w:val="009E10A3"/>
    <w:rsid w:val="009E1128"/>
    <w:rsid w:val="009E15BC"/>
    <w:rsid w:val="009E1826"/>
    <w:rsid w:val="009E1E04"/>
    <w:rsid w:val="009E1EF6"/>
    <w:rsid w:val="009E2096"/>
    <w:rsid w:val="009E21A6"/>
    <w:rsid w:val="009E22B5"/>
    <w:rsid w:val="009E2308"/>
    <w:rsid w:val="009E295B"/>
    <w:rsid w:val="009E2A1F"/>
    <w:rsid w:val="009E2A69"/>
    <w:rsid w:val="009E2BBF"/>
    <w:rsid w:val="009E2BC4"/>
    <w:rsid w:val="009E2BF1"/>
    <w:rsid w:val="009E2D55"/>
    <w:rsid w:val="009E2DEB"/>
    <w:rsid w:val="009E309D"/>
    <w:rsid w:val="009E312E"/>
    <w:rsid w:val="009E3354"/>
    <w:rsid w:val="009E3383"/>
    <w:rsid w:val="009E3524"/>
    <w:rsid w:val="009E35E6"/>
    <w:rsid w:val="009E3645"/>
    <w:rsid w:val="009E37B3"/>
    <w:rsid w:val="009E382B"/>
    <w:rsid w:val="009E3C7D"/>
    <w:rsid w:val="009E3E1A"/>
    <w:rsid w:val="009E3F40"/>
    <w:rsid w:val="009E41BB"/>
    <w:rsid w:val="009E43CB"/>
    <w:rsid w:val="009E4CA7"/>
    <w:rsid w:val="009E4D17"/>
    <w:rsid w:val="009E4DF2"/>
    <w:rsid w:val="009E50BE"/>
    <w:rsid w:val="009E52D1"/>
    <w:rsid w:val="009E5429"/>
    <w:rsid w:val="009E5563"/>
    <w:rsid w:val="009E568D"/>
    <w:rsid w:val="009E575D"/>
    <w:rsid w:val="009E57CB"/>
    <w:rsid w:val="009E58FF"/>
    <w:rsid w:val="009E5C6E"/>
    <w:rsid w:val="009E6052"/>
    <w:rsid w:val="009E660A"/>
    <w:rsid w:val="009E669F"/>
    <w:rsid w:val="009E6B43"/>
    <w:rsid w:val="009E6C00"/>
    <w:rsid w:val="009E6C44"/>
    <w:rsid w:val="009E6D17"/>
    <w:rsid w:val="009E6E8B"/>
    <w:rsid w:val="009E70CB"/>
    <w:rsid w:val="009E7940"/>
    <w:rsid w:val="009E79B0"/>
    <w:rsid w:val="009E7B03"/>
    <w:rsid w:val="009E7C09"/>
    <w:rsid w:val="009E7DD2"/>
    <w:rsid w:val="009F02E3"/>
    <w:rsid w:val="009F034D"/>
    <w:rsid w:val="009F04FD"/>
    <w:rsid w:val="009F051E"/>
    <w:rsid w:val="009F05EB"/>
    <w:rsid w:val="009F0AA5"/>
    <w:rsid w:val="009F0D8F"/>
    <w:rsid w:val="009F1193"/>
    <w:rsid w:val="009F122A"/>
    <w:rsid w:val="009F1391"/>
    <w:rsid w:val="009F169F"/>
    <w:rsid w:val="009F17F0"/>
    <w:rsid w:val="009F1891"/>
    <w:rsid w:val="009F1AB8"/>
    <w:rsid w:val="009F1F4B"/>
    <w:rsid w:val="009F2012"/>
    <w:rsid w:val="009F232A"/>
    <w:rsid w:val="009F2C9D"/>
    <w:rsid w:val="009F2CDA"/>
    <w:rsid w:val="009F302D"/>
    <w:rsid w:val="009F324B"/>
    <w:rsid w:val="009F3254"/>
    <w:rsid w:val="009F334B"/>
    <w:rsid w:val="009F361E"/>
    <w:rsid w:val="009F387C"/>
    <w:rsid w:val="009F38FE"/>
    <w:rsid w:val="009F3C1C"/>
    <w:rsid w:val="009F405A"/>
    <w:rsid w:val="009F4279"/>
    <w:rsid w:val="009F42FE"/>
    <w:rsid w:val="009F450B"/>
    <w:rsid w:val="009F4658"/>
    <w:rsid w:val="009F4C2A"/>
    <w:rsid w:val="009F4D0C"/>
    <w:rsid w:val="009F4ED9"/>
    <w:rsid w:val="009F5174"/>
    <w:rsid w:val="009F5286"/>
    <w:rsid w:val="009F5538"/>
    <w:rsid w:val="009F56B1"/>
    <w:rsid w:val="009F56B9"/>
    <w:rsid w:val="009F5AC3"/>
    <w:rsid w:val="009F5CA7"/>
    <w:rsid w:val="009F5FA3"/>
    <w:rsid w:val="009F6177"/>
    <w:rsid w:val="009F6263"/>
    <w:rsid w:val="009F6402"/>
    <w:rsid w:val="009F65A8"/>
    <w:rsid w:val="009F68E4"/>
    <w:rsid w:val="009F6BD1"/>
    <w:rsid w:val="009F6E54"/>
    <w:rsid w:val="009F7078"/>
    <w:rsid w:val="009F7164"/>
    <w:rsid w:val="009F716C"/>
    <w:rsid w:val="009F71E8"/>
    <w:rsid w:val="009F7271"/>
    <w:rsid w:val="009F74C9"/>
    <w:rsid w:val="009F78AF"/>
    <w:rsid w:val="009F7C07"/>
    <w:rsid w:val="009F7DC4"/>
    <w:rsid w:val="009F7ED5"/>
    <w:rsid w:val="009F7F10"/>
    <w:rsid w:val="009F7F27"/>
    <w:rsid w:val="00A00090"/>
    <w:rsid w:val="00A002DF"/>
    <w:rsid w:val="00A00416"/>
    <w:rsid w:val="00A0043E"/>
    <w:rsid w:val="00A00923"/>
    <w:rsid w:val="00A00C1A"/>
    <w:rsid w:val="00A00C1B"/>
    <w:rsid w:val="00A00F24"/>
    <w:rsid w:val="00A01253"/>
    <w:rsid w:val="00A01483"/>
    <w:rsid w:val="00A014EB"/>
    <w:rsid w:val="00A018A4"/>
    <w:rsid w:val="00A01D67"/>
    <w:rsid w:val="00A01E3E"/>
    <w:rsid w:val="00A01F2A"/>
    <w:rsid w:val="00A01F83"/>
    <w:rsid w:val="00A0200F"/>
    <w:rsid w:val="00A02289"/>
    <w:rsid w:val="00A02DDE"/>
    <w:rsid w:val="00A03080"/>
    <w:rsid w:val="00A030A3"/>
    <w:rsid w:val="00A031B1"/>
    <w:rsid w:val="00A03202"/>
    <w:rsid w:val="00A03229"/>
    <w:rsid w:val="00A035D4"/>
    <w:rsid w:val="00A03818"/>
    <w:rsid w:val="00A03A18"/>
    <w:rsid w:val="00A03B79"/>
    <w:rsid w:val="00A0404F"/>
    <w:rsid w:val="00A04088"/>
    <w:rsid w:val="00A040DF"/>
    <w:rsid w:val="00A04156"/>
    <w:rsid w:val="00A041B4"/>
    <w:rsid w:val="00A0436A"/>
    <w:rsid w:val="00A0444C"/>
    <w:rsid w:val="00A0447A"/>
    <w:rsid w:val="00A04569"/>
    <w:rsid w:val="00A045D2"/>
    <w:rsid w:val="00A04644"/>
    <w:rsid w:val="00A04CFA"/>
    <w:rsid w:val="00A05103"/>
    <w:rsid w:val="00A05174"/>
    <w:rsid w:val="00A0533A"/>
    <w:rsid w:val="00A0541F"/>
    <w:rsid w:val="00A05424"/>
    <w:rsid w:val="00A054DF"/>
    <w:rsid w:val="00A05820"/>
    <w:rsid w:val="00A05872"/>
    <w:rsid w:val="00A05D25"/>
    <w:rsid w:val="00A05F77"/>
    <w:rsid w:val="00A0622B"/>
    <w:rsid w:val="00A06319"/>
    <w:rsid w:val="00A067B0"/>
    <w:rsid w:val="00A067B2"/>
    <w:rsid w:val="00A06816"/>
    <w:rsid w:val="00A06DB0"/>
    <w:rsid w:val="00A06FA2"/>
    <w:rsid w:val="00A0732F"/>
    <w:rsid w:val="00A07371"/>
    <w:rsid w:val="00A07374"/>
    <w:rsid w:val="00A073D6"/>
    <w:rsid w:val="00A07739"/>
    <w:rsid w:val="00A079D5"/>
    <w:rsid w:val="00A07B32"/>
    <w:rsid w:val="00A1028F"/>
    <w:rsid w:val="00A102A6"/>
    <w:rsid w:val="00A108BA"/>
    <w:rsid w:val="00A10DB9"/>
    <w:rsid w:val="00A10FC1"/>
    <w:rsid w:val="00A1111D"/>
    <w:rsid w:val="00A111EA"/>
    <w:rsid w:val="00A11248"/>
    <w:rsid w:val="00A11320"/>
    <w:rsid w:val="00A115E7"/>
    <w:rsid w:val="00A115F2"/>
    <w:rsid w:val="00A11634"/>
    <w:rsid w:val="00A11713"/>
    <w:rsid w:val="00A118BF"/>
    <w:rsid w:val="00A118F1"/>
    <w:rsid w:val="00A1193B"/>
    <w:rsid w:val="00A11942"/>
    <w:rsid w:val="00A11DCF"/>
    <w:rsid w:val="00A1213F"/>
    <w:rsid w:val="00A124CA"/>
    <w:rsid w:val="00A124DB"/>
    <w:rsid w:val="00A125AB"/>
    <w:rsid w:val="00A12864"/>
    <w:rsid w:val="00A12BCF"/>
    <w:rsid w:val="00A12C14"/>
    <w:rsid w:val="00A12C2F"/>
    <w:rsid w:val="00A12CF0"/>
    <w:rsid w:val="00A13021"/>
    <w:rsid w:val="00A13215"/>
    <w:rsid w:val="00A1329E"/>
    <w:rsid w:val="00A1331C"/>
    <w:rsid w:val="00A13A1E"/>
    <w:rsid w:val="00A13AD4"/>
    <w:rsid w:val="00A13CE4"/>
    <w:rsid w:val="00A13F6F"/>
    <w:rsid w:val="00A14183"/>
    <w:rsid w:val="00A1426C"/>
    <w:rsid w:val="00A144B0"/>
    <w:rsid w:val="00A14E82"/>
    <w:rsid w:val="00A1526A"/>
    <w:rsid w:val="00A15567"/>
    <w:rsid w:val="00A15BA8"/>
    <w:rsid w:val="00A15C0C"/>
    <w:rsid w:val="00A15C88"/>
    <w:rsid w:val="00A15F4E"/>
    <w:rsid w:val="00A16058"/>
    <w:rsid w:val="00A1626F"/>
    <w:rsid w:val="00A1635A"/>
    <w:rsid w:val="00A16595"/>
    <w:rsid w:val="00A16701"/>
    <w:rsid w:val="00A16CA3"/>
    <w:rsid w:val="00A16D32"/>
    <w:rsid w:val="00A16F3D"/>
    <w:rsid w:val="00A17296"/>
    <w:rsid w:val="00A1748A"/>
    <w:rsid w:val="00A1751D"/>
    <w:rsid w:val="00A17820"/>
    <w:rsid w:val="00A17E02"/>
    <w:rsid w:val="00A17E62"/>
    <w:rsid w:val="00A17ED0"/>
    <w:rsid w:val="00A20372"/>
    <w:rsid w:val="00A203B8"/>
    <w:rsid w:val="00A203C6"/>
    <w:rsid w:val="00A204B3"/>
    <w:rsid w:val="00A206F0"/>
    <w:rsid w:val="00A2072D"/>
    <w:rsid w:val="00A209A1"/>
    <w:rsid w:val="00A209AC"/>
    <w:rsid w:val="00A209E2"/>
    <w:rsid w:val="00A20AA4"/>
    <w:rsid w:val="00A20B94"/>
    <w:rsid w:val="00A20CD3"/>
    <w:rsid w:val="00A20CE2"/>
    <w:rsid w:val="00A20D01"/>
    <w:rsid w:val="00A20FC8"/>
    <w:rsid w:val="00A2123F"/>
    <w:rsid w:val="00A21454"/>
    <w:rsid w:val="00A21489"/>
    <w:rsid w:val="00A2176C"/>
    <w:rsid w:val="00A219A6"/>
    <w:rsid w:val="00A21B63"/>
    <w:rsid w:val="00A21FD6"/>
    <w:rsid w:val="00A22441"/>
    <w:rsid w:val="00A2245E"/>
    <w:rsid w:val="00A22512"/>
    <w:rsid w:val="00A2263C"/>
    <w:rsid w:val="00A226C1"/>
    <w:rsid w:val="00A22A70"/>
    <w:rsid w:val="00A22AF4"/>
    <w:rsid w:val="00A230D8"/>
    <w:rsid w:val="00A23325"/>
    <w:rsid w:val="00A2341A"/>
    <w:rsid w:val="00A234CB"/>
    <w:rsid w:val="00A2384A"/>
    <w:rsid w:val="00A23D0E"/>
    <w:rsid w:val="00A23D8D"/>
    <w:rsid w:val="00A23E7B"/>
    <w:rsid w:val="00A23EF4"/>
    <w:rsid w:val="00A23FCC"/>
    <w:rsid w:val="00A24166"/>
    <w:rsid w:val="00A24400"/>
    <w:rsid w:val="00A247CF"/>
    <w:rsid w:val="00A24E3E"/>
    <w:rsid w:val="00A24F54"/>
    <w:rsid w:val="00A24F57"/>
    <w:rsid w:val="00A251DA"/>
    <w:rsid w:val="00A254B0"/>
    <w:rsid w:val="00A25717"/>
    <w:rsid w:val="00A25785"/>
    <w:rsid w:val="00A257F9"/>
    <w:rsid w:val="00A258FA"/>
    <w:rsid w:val="00A2591F"/>
    <w:rsid w:val="00A25941"/>
    <w:rsid w:val="00A25BA7"/>
    <w:rsid w:val="00A25D26"/>
    <w:rsid w:val="00A25DC8"/>
    <w:rsid w:val="00A25EF1"/>
    <w:rsid w:val="00A267D7"/>
    <w:rsid w:val="00A26B9E"/>
    <w:rsid w:val="00A27404"/>
    <w:rsid w:val="00A27510"/>
    <w:rsid w:val="00A27607"/>
    <w:rsid w:val="00A27646"/>
    <w:rsid w:val="00A27880"/>
    <w:rsid w:val="00A279E3"/>
    <w:rsid w:val="00A27C06"/>
    <w:rsid w:val="00A27DA2"/>
    <w:rsid w:val="00A27EA3"/>
    <w:rsid w:val="00A27FE3"/>
    <w:rsid w:val="00A300BC"/>
    <w:rsid w:val="00A30339"/>
    <w:rsid w:val="00A30452"/>
    <w:rsid w:val="00A30858"/>
    <w:rsid w:val="00A30879"/>
    <w:rsid w:val="00A3095F"/>
    <w:rsid w:val="00A30DE5"/>
    <w:rsid w:val="00A310D1"/>
    <w:rsid w:val="00A312EB"/>
    <w:rsid w:val="00A3142D"/>
    <w:rsid w:val="00A3149D"/>
    <w:rsid w:val="00A314F6"/>
    <w:rsid w:val="00A31671"/>
    <w:rsid w:val="00A31728"/>
    <w:rsid w:val="00A31AC6"/>
    <w:rsid w:val="00A31F6A"/>
    <w:rsid w:val="00A3206A"/>
    <w:rsid w:val="00A320BC"/>
    <w:rsid w:val="00A32141"/>
    <w:rsid w:val="00A3238C"/>
    <w:rsid w:val="00A3257E"/>
    <w:rsid w:val="00A32A26"/>
    <w:rsid w:val="00A32DE0"/>
    <w:rsid w:val="00A32FA4"/>
    <w:rsid w:val="00A3321B"/>
    <w:rsid w:val="00A332D9"/>
    <w:rsid w:val="00A3342F"/>
    <w:rsid w:val="00A33463"/>
    <w:rsid w:val="00A33753"/>
    <w:rsid w:val="00A33A3A"/>
    <w:rsid w:val="00A33B87"/>
    <w:rsid w:val="00A33CC3"/>
    <w:rsid w:val="00A33DBD"/>
    <w:rsid w:val="00A34122"/>
    <w:rsid w:val="00A34752"/>
    <w:rsid w:val="00A349AA"/>
    <w:rsid w:val="00A349E2"/>
    <w:rsid w:val="00A34A17"/>
    <w:rsid w:val="00A3513C"/>
    <w:rsid w:val="00A35165"/>
    <w:rsid w:val="00A35368"/>
    <w:rsid w:val="00A355CF"/>
    <w:rsid w:val="00A3561F"/>
    <w:rsid w:val="00A3570D"/>
    <w:rsid w:val="00A357DC"/>
    <w:rsid w:val="00A35A03"/>
    <w:rsid w:val="00A35A10"/>
    <w:rsid w:val="00A35AEB"/>
    <w:rsid w:val="00A35C36"/>
    <w:rsid w:val="00A362B1"/>
    <w:rsid w:val="00A366B4"/>
    <w:rsid w:val="00A36A88"/>
    <w:rsid w:val="00A36BB2"/>
    <w:rsid w:val="00A36CAE"/>
    <w:rsid w:val="00A3742D"/>
    <w:rsid w:val="00A374D9"/>
    <w:rsid w:val="00A376AD"/>
    <w:rsid w:val="00A37B34"/>
    <w:rsid w:val="00A37FCF"/>
    <w:rsid w:val="00A4007E"/>
    <w:rsid w:val="00A400E3"/>
    <w:rsid w:val="00A4029D"/>
    <w:rsid w:val="00A405B0"/>
    <w:rsid w:val="00A40B2E"/>
    <w:rsid w:val="00A40C45"/>
    <w:rsid w:val="00A40C5A"/>
    <w:rsid w:val="00A40CCD"/>
    <w:rsid w:val="00A40D47"/>
    <w:rsid w:val="00A40E05"/>
    <w:rsid w:val="00A41398"/>
    <w:rsid w:val="00A419DC"/>
    <w:rsid w:val="00A41AD4"/>
    <w:rsid w:val="00A41DF3"/>
    <w:rsid w:val="00A41F72"/>
    <w:rsid w:val="00A41F86"/>
    <w:rsid w:val="00A423F8"/>
    <w:rsid w:val="00A4263E"/>
    <w:rsid w:val="00A42671"/>
    <w:rsid w:val="00A4277B"/>
    <w:rsid w:val="00A42931"/>
    <w:rsid w:val="00A4326C"/>
    <w:rsid w:val="00A432B8"/>
    <w:rsid w:val="00A43377"/>
    <w:rsid w:val="00A4345F"/>
    <w:rsid w:val="00A4358A"/>
    <w:rsid w:val="00A43C23"/>
    <w:rsid w:val="00A43C4E"/>
    <w:rsid w:val="00A43DFD"/>
    <w:rsid w:val="00A43E58"/>
    <w:rsid w:val="00A43F5C"/>
    <w:rsid w:val="00A43FF6"/>
    <w:rsid w:val="00A4411F"/>
    <w:rsid w:val="00A441F7"/>
    <w:rsid w:val="00A44C85"/>
    <w:rsid w:val="00A44D4A"/>
    <w:rsid w:val="00A44E8E"/>
    <w:rsid w:val="00A453E5"/>
    <w:rsid w:val="00A456ED"/>
    <w:rsid w:val="00A45A88"/>
    <w:rsid w:val="00A45B55"/>
    <w:rsid w:val="00A45C2A"/>
    <w:rsid w:val="00A45E54"/>
    <w:rsid w:val="00A45F7D"/>
    <w:rsid w:val="00A46005"/>
    <w:rsid w:val="00A460A6"/>
    <w:rsid w:val="00A461F0"/>
    <w:rsid w:val="00A4634C"/>
    <w:rsid w:val="00A46638"/>
    <w:rsid w:val="00A46CBC"/>
    <w:rsid w:val="00A46CE0"/>
    <w:rsid w:val="00A46E57"/>
    <w:rsid w:val="00A46F04"/>
    <w:rsid w:val="00A472A9"/>
    <w:rsid w:val="00A47352"/>
    <w:rsid w:val="00A47511"/>
    <w:rsid w:val="00A47731"/>
    <w:rsid w:val="00A478E9"/>
    <w:rsid w:val="00A47AEC"/>
    <w:rsid w:val="00A47C24"/>
    <w:rsid w:val="00A47CE8"/>
    <w:rsid w:val="00A47EAD"/>
    <w:rsid w:val="00A5033D"/>
    <w:rsid w:val="00A505EE"/>
    <w:rsid w:val="00A50703"/>
    <w:rsid w:val="00A5073E"/>
    <w:rsid w:val="00A508F0"/>
    <w:rsid w:val="00A50B0D"/>
    <w:rsid w:val="00A50BF3"/>
    <w:rsid w:val="00A50C73"/>
    <w:rsid w:val="00A50C96"/>
    <w:rsid w:val="00A50DF5"/>
    <w:rsid w:val="00A50E6E"/>
    <w:rsid w:val="00A50F52"/>
    <w:rsid w:val="00A51007"/>
    <w:rsid w:val="00A5127A"/>
    <w:rsid w:val="00A514D5"/>
    <w:rsid w:val="00A5168E"/>
    <w:rsid w:val="00A51AEF"/>
    <w:rsid w:val="00A51C74"/>
    <w:rsid w:val="00A51CEE"/>
    <w:rsid w:val="00A52084"/>
    <w:rsid w:val="00A52104"/>
    <w:rsid w:val="00A52126"/>
    <w:rsid w:val="00A524D4"/>
    <w:rsid w:val="00A526A3"/>
    <w:rsid w:val="00A52818"/>
    <w:rsid w:val="00A52871"/>
    <w:rsid w:val="00A528F3"/>
    <w:rsid w:val="00A52BBD"/>
    <w:rsid w:val="00A52EF4"/>
    <w:rsid w:val="00A53007"/>
    <w:rsid w:val="00A5397F"/>
    <w:rsid w:val="00A53BAF"/>
    <w:rsid w:val="00A53BE8"/>
    <w:rsid w:val="00A53BF6"/>
    <w:rsid w:val="00A53CD2"/>
    <w:rsid w:val="00A53D0B"/>
    <w:rsid w:val="00A53ED8"/>
    <w:rsid w:val="00A541DB"/>
    <w:rsid w:val="00A5427B"/>
    <w:rsid w:val="00A542B0"/>
    <w:rsid w:val="00A542FD"/>
    <w:rsid w:val="00A54429"/>
    <w:rsid w:val="00A54457"/>
    <w:rsid w:val="00A546B3"/>
    <w:rsid w:val="00A549BA"/>
    <w:rsid w:val="00A54B0B"/>
    <w:rsid w:val="00A54C6C"/>
    <w:rsid w:val="00A54F0A"/>
    <w:rsid w:val="00A5523B"/>
    <w:rsid w:val="00A5533B"/>
    <w:rsid w:val="00A556AB"/>
    <w:rsid w:val="00A559F5"/>
    <w:rsid w:val="00A55B3E"/>
    <w:rsid w:val="00A55C9A"/>
    <w:rsid w:val="00A55D3F"/>
    <w:rsid w:val="00A55E8A"/>
    <w:rsid w:val="00A55EAB"/>
    <w:rsid w:val="00A55EF0"/>
    <w:rsid w:val="00A55F8E"/>
    <w:rsid w:val="00A56136"/>
    <w:rsid w:val="00A561BC"/>
    <w:rsid w:val="00A56433"/>
    <w:rsid w:val="00A564F2"/>
    <w:rsid w:val="00A565F8"/>
    <w:rsid w:val="00A567A7"/>
    <w:rsid w:val="00A56945"/>
    <w:rsid w:val="00A56B21"/>
    <w:rsid w:val="00A56B93"/>
    <w:rsid w:val="00A56C5E"/>
    <w:rsid w:val="00A571BD"/>
    <w:rsid w:val="00A57479"/>
    <w:rsid w:val="00A574AE"/>
    <w:rsid w:val="00A57750"/>
    <w:rsid w:val="00A57B28"/>
    <w:rsid w:val="00A57BBF"/>
    <w:rsid w:val="00A57C45"/>
    <w:rsid w:val="00A57D7B"/>
    <w:rsid w:val="00A57DC9"/>
    <w:rsid w:val="00A57E27"/>
    <w:rsid w:val="00A57F8A"/>
    <w:rsid w:val="00A6005C"/>
    <w:rsid w:val="00A602AC"/>
    <w:rsid w:val="00A604CC"/>
    <w:rsid w:val="00A60567"/>
    <w:rsid w:val="00A6056A"/>
    <w:rsid w:val="00A609C8"/>
    <w:rsid w:val="00A60AE5"/>
    <w:rsid w:val="00A610C1"/>
    <w:rsid w:val="00A6144F"/>
    <w:rsid w:val="00A614E2"/>
    <w:rsid w:val="00A61B38"/>
    <w:rsid w:val="00A6214F"/>
    <w:rsid w:val="00A6218F"/>
    <w:rsid w:val="00A6256B"/>
    <w:rsid w:val="00A628F8"/>
    <w:rsid w:val="00A62A36"/>
    <w:rsid w:val="00A6304C"/>
    <w:rsid w:val="00A63546"/>
    <w:rsid w:val="00A63588"/>
    <w:rsid w:val="00A63C49"/>
    <w:rsid w:val="00A63C80"/>
    <w:rsid w:val="00A641AF"/>
    <w:rsid w:val="00A6428E"/>
    <w:rsid w:val="00A64409"/>
    <w:rsid w:val="00A6461A"/>
    <w:rsid w:val="00A64A4B"/>
    <w:rsid w:val="00A64AF9"/>
    <w:rsid w:val="00A64EFD"/>
    <w:rsid w:val="00A65167"/>
    <w:rsid w:val="00A653B5"/>
    <w:rsid w:val="00A6544E"/>
    <w:rsid w:val="00A655F2"/>
    <w:rsid w:val="00A656A7"/>
    <w:rsid w:val="00A65739"/>
    <w:rsid w:val="00A657C9"/>
    <w:rsid w:val="00A65DC9"/>
    <w:rsid w:val="00A65DDA"/>
    <w:rsid w:val="00A6649B"/>
    <w:rsid w:val="00A6654D"/>
    <w:rsid w:val="00A66580"/>
    <w:rsid w:val="00A66936"/>
    <w:rsid w:val="00A66AAF"/>
    <w:rsid w:val="00A66C31"/>
    <w:rsid w:val="00A67108"/>
    <w:rsid w:val="00A6736B"/>
    <w:rsid w:val="00A678B4"/>
    <w:rsid w:val="00A67A86"/>
    <w:rsid w:val="00A67C95"/>
    <w:rsid w:val="00A67F4A"/>
    <w:rsid w:val="00A700DC"/>
    <w:rsid w:val="00A7021F"/>
    <w:rsid w:val="00A7024F"/>
    <w:rsid w:val="00A7036C"/>
    <w:rsid w:val="00A704B4"/>
    <w:rsid w:val="00A70688"/>
    <w:rsid w:val="00A70A05"/>
    <w:rsid w:val="00A70B26"/>
    <w:rsid w:val="00A70B7C"/>
    <w:rsid w:val="00A710AA"/>
    <w:rsid w:val="00A7119A"/>
    <w:rsid w:val="00A71340"/>
    <w:rsid w:val="00A71A20"/>
    <w:rsid w:val="00A71B52"/>
    <w:rsid w:val="00A71B88"/>
    <w:rsid w:val="00A71B8D"/>
    <w:rsid w:val="00A71E7B"/>
    <w:rsid w:val="00A72456"/>
    <w:rsid w:val="00A72AAF"/>
    <w:rsid w:val="00A72CFC"/>
    <w:rsid w:val="00A730B3"/>
    <w:rsid w:val="00A731D5"/>
    <w:rsid w:val="00A73209"/>
    <w:rsid w:val="00A733B8"/>
    <w:rsid w:val="00A733FC"/>
    <w:rsid w:val="00A73513"/>
    <w:rsid w:val="00A7362E"/>
    <w:rsid w:val="00A73B66"/>
    <w:rsid w:val="00A73C7A"/>
    <w:rsid w:val="00A74272"/>
    <w:rsid w:val="00A742E7"/>
    <w:rsid w:val="00A743D6"/>
    <w:rsid w:val="00A7446E"/>
    <w:rsid w:val="00A74654"/>
    <w:rsid w:val="00A74961"/>
    <w:rsid w:val="00A74B33"/>
    <w:rsid w:val="00A74C36"/>
    <w:rsid w:val="00A74DDC"/>
    <w:rsid w:val="00A74EB0"/>
    <w:rsid w:val="00A74EE0"/>
    <w:rsid w:val="00A751AC"/>
    <w:rsid w:val="00A75CF6"/>
    <w:rsid w:val="00A75DC0"/>
    <w:rsid w:val="00A75E1B"/>
    <w:rsid w:val="00A76082"/>
    <w:rsid w:val="00A76361"/>
    <w:rsid w:val="00A76500"/>
    <w:rsid w:val="00A76645"/>
    <w:rsid w:val="00A766A5"/>
    <w:rsid w:val="00A766EB"/>
    <w:rsid w:val="00A76817"/>
    <w:rsid w:val="00A76B79"/>
    <w:rsid w:val="00A76C76"/>
    <w:rsid w:val="00A76F11"/>
    <w:rsid w:val="00A770BF"/>
    <w:rsid w:val="00A770EC"/>
    <w:rsid w:val="00A775CC"/>
    <w:rsid w:val="00A7765E"/>
    <w:rsid w:val="00A7776F"/>
    <w:rsid w:val="00A77A07"/>
    <w:rsid w:val="00A77A48"/>
    <w:rsid w:val="00A77F49"/>
    <w:rsid w:val="00A80043"/>
    <w:rsid w:val="00A80050"/>
    <w:rsid w:val="00A80185"/>
    <w:rsid w:val="00A806DA"/>
    <w:rsid w:val="00A80BBC"/>
    <w:rsid w:val="00A80C45"/>
    <w:rsid w:val="00A80D5F"/>
    <w:rsid w:val="00A81217"/>
    <w:rsid w:val="00A81373"/>
    <w:rsid w:val="00A81940"/>
    <w:rsid w:val="00A819A5"/>
    <w:rsid w:val="00A81B2C"/>
    <w:rsid w:val="00A81B36"/>
    <w:rsid w:val="00A81B4F"/>
    <w:rsid w:val="00A81DB3"/>
    <w:rsid w:val="00A822A9"/>
    <w:rsid w:val="00A82558"/>
    <w:rsid w:val="00A825F7"/>
    <w:rsid w:val="00A8271E"/>
    <w:rsid w:val="00A82B9C"/>
    <w:rsid w:val="00A82D9C"/>
    <w:rsid w:val="00A82EFE"/>
    <w:rsid w:val="00A83003"/>
    <w:rsid w:val="00A83178"/>
    <w:rsid w:val="00A83458"/>
    <w:rsid w:val="00A834BC"/>
    <w:rsid w:val="00A8358C"/>
    <w:rsid w:val="00A835B9"/>
    <w:rsid w:val="00A83C7F"/>
    <w:rsid w:val="00A83DD8"/>
    <w:rsid w:val="00A83FD7"/>
    <w:rsid w:val="00A840B4"/>
    <w:rsid w:val="00A84173"/>
    <w:rsid w:val="00A8434A"/>
    <w:rsid w:val="00A84430"/>
    <w:rsid w:val="00A84666"/>
    <w:rsid w:val="00A848EA"/>
    <w:rsid w:val="00A849A2"/>
    <w:rsid w:val="00A849DA"/>
    <w:rsid w:val="00A84CA3"/>
    <w:rsid w:val="00A84CD0"/>
    <w:rsid w:val="00A84DE8"/>
    <w:rsid w:val="00A84FFD"/>
    <w:rsid w:val="00A855F3"/>
    <w:rsid w:val="00A856BB"/>
    <w:rsid w:val="00A856CA"/>
    <w:rsid w:val="00A85713"/>
    <w:rsid w:val="00A85884"/>
    <w:rsid w:val="00A85A36"/>
    <w:rsid w:val="00A85A9B"/>
    <w:rsid w:val="00A85B23"/>
    <w:rsid w:val="00A85EC2"/>
    <w:rsid w:val="00A85FE7"/>
    <w:rsid w:val="00A860C5"/>
    <w:rsid w:val="00A86299"/>
    <w:rsid w:val="00A8649C"/>
    <w:rsid w:val="00A86681"/>
    <w:rsid w:val="00A868AA"/>
    <w:rsid w:val="00A86B64"/>
    <w:rsid w:val="00A86C81"/>
    <w:rsid w:val="00A86D59"/>
    <w:rsid w:val="00A87268"/>
    <w:rsid w:val="00A87CC1"/>
    <w:rsid w:val="00A87CC9"/>
    <w:rsid w:val="00A902F3"/>
    <w:rsid w:val="00A9067A"/>
    <w:rsid w:val="00A90A8D"/>
    <w:rsid w:val="00A90CE2"/>
    <w:rsid w:val="00A90D3E"/>
    <w:rsid w:val="00A90D90"/>
    <w:rsid w:val="00A90DC1"/>
    <w:rsid w:val="00A90F81"/>
    <w:rsid w:val="00A9115D"/>
    <w:rsid w:val="00A911A0"/>
    <w:rsid w:val="00A9123C"/>
    <w:rsid w:val="00A912A7"/>
    <w:rsid w:val="00A91364"/>
    <w:rsid w:val="00A91967"/>
    <w:rsid w:val="00A91C83"/>
    <w:rsid w:val="00A91E8E"/>
    <w:rsid w:val="00A9200B"/>
    <w:rsid w:val="00A922D9"/>
    <w:rsid w:val="00A9235D"/>
    <w:rsid w:val="00A926F9"/>
    <w:rsid w:val="00A92753"/>
    <w:rsid w:val="00A929EA"/>
    <w:rsid w:val="00A92BC7"/>
    <w:rsid w:val="00A92C66"/>
    <w:rsid w:val="00A92D12"/>
    <w:rsid w:val="00A92D3F"/>
    <w:rsid w:val="00A92E76"/>
    <w:rsid w:val="00A92F58"/>
    <w:rsid w:val="00A9310B"/>
    <w:rsid w:val="00A93937"/>
    <w:rsid w:val="00A93B2F"/>
    <w:rsid w:val="00A93FA7"/>
    <w:rsid w:val="00A9407A"/>
    <w:rsid w:val="00A940EB"/>
    <w:rsid w:val="00A9417A"/>
    <w:rsid w:val="00A94198"/>
    <w:rsid w:val="00A9482A"/>
    <w:rsid w:val="00A948DB"/>
    <w:rsid w:val="00A948FD"/>
    <w:rsid w:val="00A94B1A"/>
    <w:rsid w:val="00A9502E"/>
    <w:rsid w:val="00A950C5"/>
    <w:rsid w:val="00A9513E"/>
    <w:rsid w:val="00A9537B"/>
    <w:rsid w:val="00A95716"/>
    <w:rsid w:val="00A95895"/>
    <w:rsid w:val="00A958F4"/>
    <w:rsid w:val="00A95992"/>
    <w:rsid w:val="00A95A0D"/>
    <w:rsid w:val="00A95B2B"/>
    <w:rsid w:val="00A95BBE"/>
    <w:rsid w:val="00A95CED"/>
    <w:rsid w:val="00A95DA6"/>
    <w:rsid w:val="00A95F19"/>
    <w:rsid w:val="00A95FE4"/>
    <w:rsid w:val="00A96040"/>
    <w:rsid w:val="00A9608E"/>
    <w:rsid w:val="00A96179"/>
    <w:rsid w:val="00A96187"/>
    <w:rsid w:val="00A9644C"/>
    <w:rsid w:val="00A965EB"/>
    <w:rsid w:val="00A96774"/>
    <w:rsid w:val="00A96970"/>
    <w:rsid w:val="00A96C75"/>
    <w:rsid w:val="00A96EC0"/>
    <w:rsid w:val="00A970CA"/>
    <w:rsid w:val="00A970F8"/>
    <w:rsid w:val="00A97257"/>
    <w:rsid w:val="00A97422"/>
    <w:rsid w:val="00A974CB"/>
    <w:rsid w:val="00A97524"/>
    <w:rsid w:val="00A975A9"/>
    <w:rsid w:val="00A97824"/>
    <w:rsid w:val="00A9793C"/>
    <w:rsid w:val="00A97A16"/>
    <w:rsid w:val="00A97CA1"/>
    <w:rsid w:val="00A97E85"/>
    <w:rsid w:val="00AA01BE"/>
    <w:rsid w:val="00AA0421"/>
    <w:rsid w:val="00AA09A7"/>
    <w:rsid w:val="00AA0A7F"/>
    <w:rsid w:val="00AA0BE0"/>
    <w:rsid w:val="00AA0DB9"/>
    <w:rsid w:val="00AA0FD3"/>
    <w:rsid w:val="00AA10F0"/>
    <w:rsid w:val="00AA15CC"/>
    <w:rsid w:val="00AA1657"/>
    <w:rsid w:val="00AA179C"/>
    <w:rsid w:val="00AA17AF"/>
    <w:rsid w:val="00AA1A68"/>
    <w:rsid w:val="00AA1AA3"/>
    <w:rsid w:val="00AA1E1C"/>
    <w:rsid w:val="00AA1F28"/>
    <w:rsid w:val="00AA223A"/>
    <w:rsid w:val="00AA22AC"/>
    <w:rsid w:val="00AA25AE"/>
    <w:rsid w:val="00AA268F"/>
    <w:rsid w:val="00AA28FD"/>
    <w:rsid w:val="00AA2940"/>
    <w:rsid w:val="00AA2D56"/>
    <w:rsid w:val="00AA2D94"/>
    <w:rsid w:val="00AA3007"/>
    <w:rsid w:val="00AA3022"/>
    <w:rsid w:val="00AA3090"/>
    <w:rsid w:val="00AA31CF"/>
    <w:rsid w:val="00AA31D8"/>
    <w:rsid w:val="00AA3208"/>
    <w:rsid w:val="00AA33D6"/>
    <w:rsid w:val="00AA34D5"/>
    <w:rsid w:val="00AA3794"/>
    <w:rsid w:val="00AA3899"/>
    <w:rsid w:val="00AA39FA"/>
    <w:rsid w:val="00AA3B9A"/>
    <w:rsid w:val="00AA3C17"/>
    <w:rsid w:val="00AA3F1D"/>
    <w:rsid w:val="00AA3F7A"/>
    <w:rsid w:val="00AA3FFE"/>
    <w:rsid w:val="00AA4032"/>
    <w:rsid w:val="00AA4050"/>
    <w:rsid w:val="00AA405F"/>
    <w:rsid w:val="00AA4137"/>
    <w:rsid w:val="00AA41B9"/>
    <w:rsid w:val="00AA4530"/>
    <w:rsid w:val="00AA4A48"/>
    <w:rsid w:val="00AA4AE7"/>
    <w:rsid w:val="00AA4BB6"/>
    <w:rsid w:val="00AA4E15"/>
    <w:rsid w:val="00AA5036"/>
    <w:rsid w:val="00AA52A5"/>
    <w:rsid w:val="00AA5307"/>
    <w:rsid w:val="00AA5448"/>
    <w:rsid w:val="00AA5565"/>
    <w:rsid w:val="00AA5899"/>
    <w:rsid w:val="00AA5921"/>
    <w:rsid w:val="00AA5DCA"/>
    <w:rsid w:val="00AA5E85"/>
    <w:rsid w:val="00AA61D9"/>
    <w:rsid w:val="00AA63A6"/>
    <w:rsid w:val="00AA63A7"/>
    <w:rsid w:val="00AA6C26"/>
    <w:rsid w:val="00AA6F23"/>
    <w:rsid w:val="00AA7059"/>
    <w:rsid w:val="00AA71CD"/>
    <w:rsid w:val="00AA72B2"/>
    <w:rsid w:val="00AA75AF"/>
    <w:rsid w:val="00AA78B6"/>
    <w:rsid w:val="00AA796A"/>
    <w:rsid w:val="00AA79DF"/>
    <w:rsid w:val="00AA7A7E"/>
    <w:rsid w:val="00AA7BE8"/>
    <w:rsid w:val="00AA7EF2"/>
    <w:rsid w:val="00AB0244"/>
    <w:rsid w:val="00AB0372"/>
    <w:rsid w:val="00AB046A"/>
    <w:rsid w:val="00AB069E"/>
    <w:rsid w:val="00AB0728"/>
    <w:rsid w:val="00AB0CF6"/>
    <w:rsid w:val="00AB0D2E"/>
    <w:rsid w:val="00AB0D31"/>
    <w:rsid w:val="00AB118B"/>
    <w:rsid w:val="00AB11BA"/>
    <w:rsid w:val="00AB11E2"/>
    <w:rsid w:val="00AB137F"/>
    <w:rsid w:val="00AB1401"/>
    <w:rsid w:val="00AB1402"/>
    <w:rsid w:val="00AB1497"/>
    <w:rsid w:val="00AB156A"/>
    <w:rsid w:val="00AB164A"/>
    <w:rsid w:val="00AB17B5"/>
    <w:rsid w:val="00AB1947"/>
    <w:rsid w:val="00AB196F"/>
    <w:rsid w:val="00AB1978"/>
    <w:rsid w:val="00AB1CCB"/>
    <w:rsid w:val="00AB1D69"/>
    <w:rsid w:val="00AB1DE5"/>
    <w:rsid w:val="00AB1E86"/>
    <w:rsid w:val="00AB1EB6"/>
    <w:rsid w:val="00AB1FED"/>
    <w:rsid w:val="00AB217A"/>
    <w:rsid w:val="00AB2399"/>
    <w:rsid w:val="00AB248D"/>
    <w:rsid w:val="00AB25DE"/>
    <w:rsid w:val="00AB25FC"/>
    <w:rsid w:val="00AB27F1"/>
    <w:rsid w:val="00AB2A3C"/>
    <w:rsid w:val="00AB2B31"/>
    <w:rsid w:val="00AB2B9B"/>
    <w:rsid w:val="00AB2C5F"/>
    <w:rsid w:val="00AB2CB0"/>
    <w:rsid w:val="00AB305E"/>
    <w:rsid w:val="00AB30F2"/>
    <w:rsid w:val="00AB3364"/>
    <w:rsid w:val="00AB35F4"/>
    <w:rsid w:val="00AB3662"/>
    <w:rsid w:val="00AB395E"/>
    <w:rsid w:val="00AB3B1B"/>
    <w:rsid w:val="00AB3C47"/>
    <w:rsid w:val="00AB3E78"/>
    <w:rsid w:val="00AB4013"/>
    <w:rsid w:val="00AB4058"/>
    <w:rsid w:val="00AB41E4"/>
    <w:rsid w:val="00AB4411"/>
    <w:rsid w:val="00AB47B0"/>
    <w:rsid w:val="00AB4803"/>
    <w:rsid w:val="00AB4E91"/>
    <w:rsid w:val="00AB4F75"/>
    <w:rsid w:val="00AB514C"/>
    <w:rsid w:val="00AB5249"/>
    <w:rsid w:val="00AB53AA"/>
    <w:rsid w:val="00AB5606"/>
    <w:rsid w:val="00AB5614"/>
    <w:rsid w:val="00AB5700"/>
    <w:rsid w:val="00AB574D"/>
    <w:rsid w:val="00AB575B"/>
    <w:rsid w:val="00AB59DB"/>
    <w:rsid w:val="00AB5C02"/>
    <w:rsid w:val="00AB5D64"/>
    <w:rsid w:val="00AB5EAD"/>
    <w:rsid w:val="00AB617E"/>
    <w:rsid w:val="00AB6298"/>
    <w:rsid w:val="00AB6555"/>
    <w:rsid w:val="00AB666E"/>
    <w:rsid w:val="00AB669D"/>
    <w:rsid w:val="00AB6724"/>
    <w:rsid w:val="00AB69EE"/>
    <w:rsid w:val="00AB6F13"/>
    <w:rsid w:val="00AB710A"/>
    <w:rsid w:val="00AB71DB"/>
    <w:rsid w:val="00AB7326"/>
    <w:rsid w:val="00AB764E"/>
    <w:rsid w:val="00AB7B48"/>
    <w:rsid w:val="00AB7CC5"/>
    <w:rsid w:val="00AB7CD7"/>
    <w:rsid w:val="00AB7F2F"/>
    <w:rsid w:val="00AC0232"/>
    <w:rsid w:val="00AC02FE"/>
    <w:rsid w:val="00AC0825"/>
    <w:rsid w:val="00AC0B3B"/>
    <w:rsid w:val="00AC0DC1"/>
    <w:rsid w:val="00AC0F67"/>
    <w:rsid w:val="00AC12CE"/>
    <w:rsid w:val="00AC1437"/>
    <w:rsid w:val="00AC1492"/>
    <w:rsid w:val="00AC151D"/>
    <w:rsid w:val="00AC1568"/>
    <w:rsid w:val="00AC1777"/>
    <w:rsid w:val="00AC1B0C"/>
    <w:rsid w:val="00AC1C6D"/>
    <w:rsid w:val="00AC20F8"/>
    <w:rsid w:val="00AC22B9"/>
    <w:rsid w:val="00AC23D0"/>
    <w:rsid w:val="00AC2595"/>
    <w:rsid w:val="00AC28F8"/>
    <w:rsid w:val="00AC2C90"/>
    <w:rsid w:val="00AC2CED"/>
    <w:rsid w:val="00AC2D8E"/>
    <w:rsid w:val="00AC2EC6"/>
    <w:rsid w:val="00AC2FB2"/>
    <w:rsid w:val="00AC318B"/>
    <w:rsid w:val="00AC3247"/>
    <w:rsid w:val="00AC353B"/>
    <w:rsid w:val="00AC371A"/>
    <w:rsid w:val="00AC3806"/>
    <w:rsid w:val="00AC3CE9"/>
    <w:rsid w:val="00AC3FEA"/>
    <w:rsid w:val="00AC4061"/>
    <w:rsid w:val="00AC4111"/>
    <w:rsid w:val="00AC41E0"/>
    <w:rsid w:val="00AC4620"/>
    <w:rsid w:val="00AC47BB"/>
    <w:rsid w:val="00AC48CF"/>
    <w:rsid w:val="00AC4A1F"/>
    <w:rsid w:val="00AC51C0"/>
    <w:rsid w:val="00AC52AD"/>
    <w:rsid w:val="00AC5330"/>
    <w:rsid w:val="00AC53FB"/>
    <w:rsid w:val="00AC544D"/>
    <w:rsid w:val="00AC54FB"/>
    <w:rsid w:val="00AC55A3"/>
    <w:rsid w:val="00AC5924"/>
    <w:rsid w:val="00AC592F"/>
    <w:rsid w:val="00AC599F"/>
    <w:rsid w:val="00AC59E7"/>
    <w:rsid w:val="00AC5BFF"/>
    <w:rsid w:val="00AC5D4D"/>
    <w:rsid w:val="00AC5F61"/>
    <w:rsid w:val="00AC5FD0"/>
    <w:rsid w:val="00AC60DB"/>
    <w:rsid w:val="00AC6134"/>
    <w:rsid w:val="00AC62AB"/>
    <w:rsid w:val="00AC6588"/>
    <w:rsid w:val="00AC6864"/>
    <w:rsid w:val="00AC6AFA"/>
    <w:rsid w:val="00AC739F"/>
    <w:rsid w:val="00AC7519"/>
    <w:rsid w:val="00AC764E"/>
    <w:rsid w:val="00AC7696"/>
    <w:rsid w:val="00AC770E"/>
    <w:rsid w:val="00AC7749"/>
    <w:rsid w:val="00AC7A04"/>
    <w:rsid w:val="00AC7A43"/>
    <w:rsid w:val="00AC7F10"/>
    <w:rsid w:val="00AD0126"/>
    <w:rsid w:val="00AD072C"/>
    <w:rsid w:val="00AD0732"/>
    <w:rsid w:val="00AD097D"/>
    <w:rsid w:val="00AD0B2A"/>
    <w:rsid w:val="00AD0C06"/>
    <w:rsid w:val="00AD0CAE"/>
    <w:rsid w:val="00AD12FE"/>
    <w:rsid w:val="00AD13D9"/>
    <w:rsid w:val="00AD143D"/>
    <w:rsid w:val="00AD1A96"/>
    <w:rsid w:val="00AD1E5B"/>
    <w:rsid w:val="00AD2432"/>
    <w:rsid w:val="00AD25DA"/>
    <w:rsid w:val="00AD27B3"/>
    <w:rsid w:val="00AD2B11"/>
    <w:rsid w:val="00AD2B2B"/>
    <w:rsid w:val="00AD2D32"/>
    <w:rsid w:val="00AD2F2C"/>
    <w:rsid w:val="00AD3035"/>
    <w:rsid w:val="00AD308A"/>
    <w:rsid w:val="00AD3146"/>
    <w:rsid w:val="00AD31D6"/>
    <w:rsid w:val="00AD32E5"/>
    <w:rsid w:val="00AD3382"/>
    <w:rsid w:val="00AD3406"/>
    <w:rsid w:val="00AD3DF9"/>
    <w:rsid w:val="00AD4072"/>
    <w:rsid w:val="00AD43C7"/>
    <w:rsid w:val="00AD4485"/>
    <w:rsid w:val="00AD450E"/>
    <w:rsid w:val="00AD4856"/>
    <w:rsid w:val="00AD49B8"/>
    <w:rsid w:val="00AD4A6C"/>
    <w:rsid w:val="00AD4A9E"/>
    <w:rsid w:val="00AD4B3D"/>
    <w:rsid w:val="00AD4E55"/>
    <w:rsid w:val="00AD5091"/>
    <w:rsid w:val="00AD5172"/>
    <w:rsid w:val="00AD51E5"/>
    <w:rsid w:val="00AD5395"/>
    <w:rsid w:val="00AD5557"/>
    <w:rsid w:val="00AD5812"/>
    <w:rsid w:val="00AD5906"/>
    <w:rsid w:val="00AD5B42"/>
    <w:rsid w:val="00AD5C09"/>
    <w:rsid w:val="00AD6163"/>
    <w:rsid w:val="00AD67A4"/>
    <w:rsid w:val="00AD67D5"/>
    <w:rsid w:val="00AD6A7A"/>
    <w:rsid w:val="00AD6B12"/>
    <w:rsid w:val="00AD6BFF"/>
    <w:rsid w:val="00AD6DCC"/>
    <w:rsid w:val="00AD6E2A"/>
    <w:rsid w:val="00AD6E38"/>
    <w:rsid w:val="00AD6EAB"/>
    <w:rsid w:val="00AD6F05"/>
    <w:rsid w:val="00AD70FA"/>
    <w:rsid w:val="00AD7101"/>
    <w:rsid w:val="00AD719D"/>
    <w:rsid w:val="00AD725B"/>
    <w:rsid w:val="00AD7475"/>
    <w:rsid w:val="00AD75FB"/>
    <w:rsid w:val="00AD7622"/>
    <w:rsid w:val="00AD763F"/>
    <w:rsid w:val="00AD773A"/>
    <w:rsid w:val="00AD7896"/>
    <w:rsid w:val="00AD78BC"/>
    <w:rsid w:val="00AD79A0"/>
    <w:rsid w:val="00AD7A17"/>
    <w:rsid w:val="00AD7B26"/>
    <w:rsid w:val="00AD7C99"/>
    <w:rsid w:val="00AD7E2C"/>
    <w:rsid w:val="00AD7F30"/>
    <w:rsid w:val="00AE01E9"/>
    <w:rsid w:val="00AE0735"/>
    <w:rsid w:val="00AE0808"/>
    <w:rsid w:val="00AE08B9"/>
    <w:rsid w:val="00AE0970"/>
    <w:rsid w:val="00AE0B5B"/>
    <w:rsid w:val="00AE0BF6"/>
    <w:rsid w:val="00AE0C17"/>
    <w:rsid w:val="00AE0E4B"/>
    <w:rsid w:val="00AE0F6B"/>
    <w:rsid w:val="00AE10D1"/>
    <w:rsid w:val="00AE155C"/>
    <w:rsid w:val="00AE1877"/>
    <w:rsid w:val="00AE1B8D"/>
    <w:rsid w:val="00AE1C1A"/>
    <w:rsid w:val="00AE1DAA"/>
    <w:rsid w:val="00AE1F1E"/>
    <w:rsid w:val="00AE2360"/>
    <w:rsid w:val="00AE2755"/>
    <w:rsid w:val="00AE2A39"/>
    <w:rsid w:val="00AE2E0E"/>
    <w:rsid w:val="00AE2F9A"/>
    <w:rsid w:val="00AE3235"/>
    <w:rsid w:val="00AE3302"/>
    <w:rsid w:val="00AE34FB"/>
    <w:rsid w:val="00AE3709"/>
    <w:rsid w:val="00AE37E7"/>
    <w:rsid w:val="00AE3B9F"/>
    <w:rsid w:val="00AE3C71"/>
    <w:rsid w:val="00AE3D62"/>
    <w:rsid w:val="00AE4082"/>
    <w:rsid w:val="00AE430B"/>
    <w:rsid w:val="00AE43C2"/>
    <w:rsid w:val="00AE45B7"/>
    <w:rsid w:val="00AE4920"/>
    <w:rsid w:val="00AE49F2"/>
    <w:rsid w:val="00AE4AEB"/>
    <w:rsid w:val="00AE4C43"/>
    <w:rsid w:val="00AE4C64"/>
    <w:rsid w:val="00AE5037"/>
    <w:rsid w:val="00AE511D"/>
    <w:rsid w:val="00AE531C"/>
    <w:rsid w:val="00AE555A"/>
    <w:rsid w:val="00AE56B4"/>
    <w:rsid w:val="00AE5777"/>
    <w:rsid w:val="00AE57D9"/>
    <w:rsid w:val="00AE585A"/>
    <w:rsid w:val="00AE58CF"/>
    <w:rsid w:val="00AE5C0D"/>
    <w:rsid w:val="00AE5F35"/>
    <w:rsid w:val="00AE616E"/>
    <w:rsid w:val="00AE6542"/>
    <w:rsid w:val="00AE6637"/>
    <w:rsid w:val="00AE6770"/>
    <w:rsid w:val="00AE67CF"/>
    <w:rsid w:val="00AE6854"/>
    <w:rsid w:val="00AE6F6F"/>
    <w:rsid w:val="00AE6FBD"/>
    <w:rsid w:val="00AE71AA"/>
    <w:rsid w:val="00AE71D2"/>
    <w:rsid w:val="00AE7303"/>
    <w:rsid w:val="00AE74EC"/>
    <w:rsid w:val="00AE754F"/>
    <w:rsid w:val="00AE769C"/>
    <w:rsid w:val="00AE7863"/>
    <w:rsid w:val="00AE7B41"/>
    <w:rsid w:val="00AE7D2C"/>
    <w:rsid w:val="00AE7FE6"/>
    <w:rsid w:val="00AF042C"/>
    <w:rsid w:val="00AF053B"/>
    <w:rsid w:val="00AF0651"/>
    <w:rsid w:val="00AF0767"/>
    <w:rsid w:val="00AF0862"/>
    <w:rsid w:val="00AF09D3"/>
    <w:rsid w:val="00AF106E"/>
    <w:rsid w:val="00AF10BC"/>
    <w:rsid w:val="00AF1103"/>
    <w:rsid w:val="00AF12BE"/>
    <w:rsid w:val="00AF156C"/>
    <w:rsid w:val="00AF15F6"/>
    <w:rsid w:val="00AF1729"/>
    <w:rsid w:val="00AF18C5"/>
    <w:rsid w:val="00AF1BED"/>
    <w:rsid w:val="00AF1BFD"/>
    <w:rsid w:val="00AF262B"/>
    <w:rsid w:val="00AF26A8"/>
    <w:rsid w:val="00AF28C2"/>
    <w:rsid w:val="00AF2955"/>
    <w:rsid w:val="00AF2D38"/>
    <w:rsid w:val="00AF2E8F"/>
    <w:rsid w:val="00AF2F61"/>
    <w:rsid w:val="00AF3533"/>
    <w:rsid w:val="00AF3A21"/>
    <w:rsid w:val="00AF3AE0"/>
    <w:rsid w:val="00AF3B57"/>
    <w:rsid w:val="00AF3EC0"/>
    <w:rsid w:val="00AF4080"/>
    <w:rsid w:val="00AF4417"/>
    <w:rsid w:val="00AF44FE"/>
    <w:rsid w:val="00AF459E"/>
    <w:rsid w:val="00AF4620"/>
    <w:rsid w:val="00AF46F5"/>
    <w:rsid w:val="00AF4841"/>
    <w:rsid w:val="00AF4887"/>
    <w:rsid w:val="00AF48C5"/>
    <w:rsid w:val="00AF4972"/>
    <w:rsid w:val="00AF4AB6"/>
    <w:rsid w:val="00AF4B08"/>
    <w:rsid w:val="00AF4E67"/>
    <w:rsid w:val="00AF4EFF"/>
    <w:rsid w:val="00AF5090"/>
    <w:rsid w:val="00AF5235"/>
    <w:rsid w:val="00AF5404"/>
    <w:rsid w:val="00AF544D"/>
    <w:rsid w:val="00AF56EA"/>
    <w:rsid w:val="00AF5772"/>
    <w:rsid w:val="00AF5A91"/>
    <w:rsid w:val="00AF5B46"/>
    <w:rsid w:val="00AF5C28"/>
    <w:rsid w:val="00AF5D3F"/>
    <w:rsid w:val="00AF5DE0"/>
    <w:rsid w:val="00AF5DEF"/>
    <w:rsid w:val="00AF5E15"/>
    <w:rsid w:val="00AF5E4D"/>
    <w:rsid w:val="00AF62F7"/>
    <w:rsid w:val="00AF639C"/>
    <w:rsid w:val="00AF6541"/>
    <w:rsid w:val="00AF6682"/>
    <w:rsid w:val="00AF66E8"/>
    <w:rsid w:val="00AF6875"/>
    <w:rsid w:val="00AF6B7D"/>
    <w:rsid w:val="00AF6FD5"/>
    <w:rsid w:val="00AF72C7"/>
    <w:rsid w:val="00AF74EB"/>
    <w:rsid w:val="00AF7651"/>
    <w:rsid w:val="00AF7909"/>
    <w:rsid w:val="00AF7A5E"/>
    <w:rsid w:val="00AF7C7B"/>
    <w:rsid w:val="00AF7DD1"/>
    <w:rsid w:val="00AF7F73"/>
    <w:rsid w:val="00B00155"/>
    <w:rsid w:val="00B00288"/>
    <w:rsid w:val="00B002D1"/>
    <w:rsid w:val="00B00345"/>
    <w:rsid w:val="00B0035E"/>
    <w:rsid w:val="00B006B6"/>
    <w:rsid w:val="00B00826"/>
    <w:rsid w:val="00B008CF"/>
    <w:rsid w:val="00B0097E"/>
    <w:rsid w:val="00B00AF2"/>
    <w:rsid w:val="00B00C35"/>
    <w:rsid w:val="00B00CA7"/>
    <w:rsid w:val="00B00CC8"/>
    <w:rsid w:val="00B011E9"/>
    <w:rsid w:val="00B012DF"/>
    <w:rsid w:val="00B01697"/>
    <w:rsid w:val="00B01845"/>
    <w:rsid w:val="00B01952"/>
    <w:rsid w:val="00B019B8"/>
    <w:rsid w:val="00B01D8D"/>
    <w:rsid w:val="00B023BF"/>
    <w:rsid w:val="00B0256F"/>
    <w:rsid w:val="00B02967"/>
    <w:rsid w:val="00B02A57"/>
    <w:rsid w:val="00B02B8A"/>
    <w:rsid w:val="00B02BE6"/>
    <w:rsid w:val="00B02CDD"/>
    <w:rsid w:val="00B02D63"/>
    <w:rsid w:val="00B02EF9"/>
    <w:rsid w:val="00B02FB5"/>
    <w:rsid w:val="00B02FDC"/>
    <w:rsid w:val="00B0336D"/>
    <w:rsid w:val="00B03799"/>
    <w:rsid w:val="00B03890"/>
    <w:rsid w:val="00B03B72"/>
    <w:rsid w:val="00B03E80"/>
    <w:rsid w:val="00B04179"/>
    <w:rsid w:val="00B0442A"/>
    <w:rsid w:val="00B044ED"/>
    <w:rsid w:val="00B04552"/>
    <w:rsid w:val="00B0486F"/>
    <w:rsid w:val="00B0499E"/>
    <w:rsid w:val="00B04E54"/>
    <w:rsid w:val="00B0513D"/>
    <w:rsid w:val="00B056CB"/>
    <w:rsid w:val="00B056FB"/>
    <w:rsid w:val="00B05D0F"/>
    <w:rsid w:val="00B05EED"/>
    <w:rsid w:val="00B062D6"/>
    <w:rsid w:val="00B0634F"/>
    <w:rsid w:val="00B064C3"/>
    <w:rsid w:val="00B06578"/>
    <w:rsid w:val="00B0666E"/>
    <w:rsid w:val="00B0674B"/>
    <w:rsid w:val="00B06C11"/>
    <w:rsid w:val="00B06D5C"/>
    <w:rsid w:val="00B06FDF"/>
    <w:rsid w:val="00B07081"/>
    <w:rsid w:val="00B0725F"/>
    <w:rsid w:val="00B07733"/>
    <w:rsid w:val="00B07A70"/>
    <w:rsid w:val="00B07EEC"/>
    <w:rsid w:val="00B07F88"/>
    <w:rsid w:val="00B105CD"/>
    <w:rsid w:val="00B10697"/>
    <w:rsid w:val="00B1095B"/>
    <w:rsid w:val="00B10A98"/>
    <w:rsid w:val="00B10B3A"/>
    <w:rsid w:val="00B10BF1"/>
    <w:rsid w:val="00B10CAF"/>
    <w:rsid w:val="00B10EA6"/>
    <w:rsid w:val="00B10F84"/>
    <w:rsid w:val="00B11036"/>
    <w:rsid w:val="00B11102"/>
    <w:rsid w:val="00B11366"/>
    <w:rsid w:val="00B11655"/>
    <w:rsid w:val="00B1168F"/>
    <w:rsid w:val="00B11DF7"/>
    <w:rsid w:val="00B12027"/>
    <w:rsid w:val="00B1250B"/>
    <w:rsid w:val="00B125AA"/>
    <w:rsid w:val="00B126AD"/>
    <w:rsid w:val="00B1278D"/>
    <w:rsid w:val="00B1279D"/>
    <w:rsid w:val="00B12A2D"/>
    <w:rsid w:val="00B12C13"/>
    <w:rsid w:val="00B133DD"/>
    <w:rsid w:val="00B138FA"/>
    <w:rsid w:val="00B1397E"/>
    <w:rsid w:val="00B13C28"/>
    <w:rsid w:val="00B13D4C"/>
    <w:rsid w:val="00B13E31"/>
    <w:rsid w:val="00B13E76"/>
    <w:rsid w:val="00B13FDF"/>
    <w:rsid w:val="00B141F0"/>
    <w:rsid w:val="00B14384"/>
    <w:rsid w:val="00B14512"/>
    <w:rsid w:val="00B146C1"/>
    <w:rsid w:val="00B14749"/>
    <w:rsid w:val="00B1483D"/>
    <w:rsid w:val="00B14881"/>
    <w:rsid w:val="00B149E6"/>
    <w:rsid w:val="00B14D6B"/>
    <w:rsid w:val="00B14EF9"/>
    <w:rsid w:val="00B15021"/>
    <w:rsid w:val="00B150A5"/>
    <w:rsid w:val="00B151BF"/>
    <w:rsid w:val="00B15424"/>
    <w:rsid w:val="00B1568E"/>
    <w:rsid w:val="00B15712"/>
    <w:rsid w:val="00B1578D"/>
    <w:rsid w:val="00B15BBF"/>
    <w:rsid w:val="00B15CE7"/>
    <w:rsid w:val="00B15F44"/>
    <w:rsid w:val="00B15FD1"/>
    <w:rsid w:val="00B1645E"/>
    <w:rsid w:val="00B16493"/>
    <w:rsid w:val="00B16D3F"/>
    <w:rsid w:val="00B16EFB"/>
    <w:rsid w:val="00B1727C"/>
    <w:rsid w:val="00B175B9"/>
    <w:rsid w:val="00B175F5"/>
    <w:rsid w:val="00B17741"/>
    <w:rsid w:val="00B17798"/>
    <w:rsid w:val="00B17803"/>
    <w:rsid w:val="00B17C17"/>
    <w:rsid w:val="00B17C42"/>
    <w:rsid w:val="00B17E70"/>
    <w:rsid w:val="00B2013E"/>
    <w:rsid w:val="00B20455"/>
    <w:rsid w:val="00B2063C"/>
    <w:rsid w:val="00B206F4"/>
    <w:rsid w:val="00B20B10"/>
    <w:rsid w:val="00B20B57"/>
    <w:rsid w:val="00B20B99"/>
    <w:rsid w:val="00B20BCC"/>
    <w:rsid w:val="00B20C4B"/>
    <w:rsid w:val="00B20DE8"/>
    <w:rsid w:val="00B20F45"/>
    <w:rsid w:val="00B20FFB"/>
    <w:rsid w:val="00B21029"/>
    <w:rsid w:val="00B21152"/>
    <w:rsid w:val="00B21304"/>
    <w:rsid w:val="00B2157E"/>
    <w:rsid w:val="00B215E8"/>
    <w:rsid w:val="00B215F5"/>
    <w:rsid w:val="00B21685"/>
    <w:rsid w:val="00B21770"/>
    <w:rsid w:val="00B21B1B"/>
    <w:rsid w:val="00B221DE"/>
    <w:rsid w:val="00B22229"/>
    <w:rsid w:val="00B222D0"/>
    <w:rsid w:val="00B22427"/>
    <w:rsid w:val="00B2246A"/>
    <w:rsid w:val="00B22514"/>
    <w:rsid w:val="00B227E1"/>
    <w:rsid w:val="00B22815"/>
    <w:rsid w:val="00B228DA"/>
    <w:rsid w:val="00B22BA1"/>
    <w:rsid w:val="00B22E04"/>
    <w:rsid w:val="00B22F72"/>
    <w:rsid w:val="00B23121"/>
    <w:rsid w:val="00B23160"/>
    <w:rsid w:val="00B232E0"/>
    <w:rsid w:val="00B23640"/>
    <w:rsid w:val="00B236DA"/>
    <w:rsid w:val="00B2377F"/>
    <w:rsid w:val="00B23927"/>
    <w:rsid w:val="00B23B4F"/>
    <w:rsid w:val="00B23B6B"/>
    <w:rsid w:val="00B23E97"/>
    <w:rsid w:val="00B23FA5"/>
    <w:rsid w:val="00B241B9"/>
    <w:rsid w:val="00B247F7"/>
    <w:rsid w:val="00B24863"/>
    <w:rsid w:val="00B24969"/>
    <w:rsid w:val="00B24984"/>
    <w:rsid w:val="00B24C36"/>
    <w:rsid w:val="00B24CFC"/>
    <w:rsid w:val="00B24E95"/>
    <w:rsid w:val="00B25511"/>
    <w:rsid w:val="00B2557A"/>
    <w:rsid w:val="00B25854"/>
    <w:rsid w:val="00B25BA0"/>
    <w:rsid w:val="00B25D1D"/>
    <w:rsid w:val="00B25E3A"/>
    <w:rsid w:val="00B25F59"/>
    <w:rsid w:val="00B25FDC"/>
    <w:rsid w:val="00B26030"/>
    <w:rsid w:val="00B26103"/>
    <w:rsid w:val="00B26177"/>
    <w:rsid w:val="00B263E8"/>
    <w:rsid w:val="00B2658F"/>
    <w:rsid w:val="00B266CC"/>
    <w:rsid w:val="00B26A08"/>
    <w:rsid w:val="00B26B2F"/>
    <w:rsid w:val="00B26B4F"/>
    <w:rsid w:val="00B26CD1"/>
    <w:rsid w:val="00B26DE9"/>
    <w:rsid w:val="00B26E41"/>
    <w:rsid w:val="00B2712E"/>
    <w:rsid w:val="00B27684"/>
    <w:rsid w:val="00B2775A"/>
    <w:rsid w:val="00B277DB"/>
    <w:rsid w:val="00B2798D"/>
    <w:rsid w:val="00B27C20"/>
    <w:rsid w:val="00B27F1C"/>
    <w:rsid w:val="00B304AF"/>
    <w:rsid w:val="00B30676"/>
    <w:rsid w:val="00B30761"/>
    <w:rsid w:val="00B309CD"/>
    <w:rsid w:val="00B30AD3"/>
    <w:rsid w:val="00B30E1E"/>
    <w:rsid w:val="00B31086"/>
    <w:rsid w:val="00B31220"/>
    <w:rsid w:val="00B316D2"/>
    <w:rsid w:val="00B321EB"/>
    <w:rsid w:val="00B32311"/>
    <w:rsid w:val="00B324CC"/>
    <w:rsid w:val="00B324EE"/>
    <w:rsid w:val="00B325A7"/>
    <w:rsid w:val="00B326A3"/>
    <w:rsid w:val="00B32833"/>
    <w:rsid w:val="00B32CFD"/>
    <w:rsid w:val="00B32F12"/>
    <w:rsid w:val="00B33144"/>
    <w:rsid w:val="00B33160"/>
    <w:rsid w:val="00B33630"/>
    <w:rsid w:val="00B3392C"/>
    <w:rsid w:val="00B33964"/>
    <w:rsid w:val="00B33A00"/>
    <w:rsid w:val="00B34056"/>
    <w:rsid w:val="00B34280"/>
    <w:rsid w:val="00B342DA"/>
    <w:rsid w:val="00B343C3"/>
    <w:rsid w:val="00B3442F"/>
    <w:rsid w:val="00B34518"/>
    <w:rsid w:val="00B346A3"/>
    <w:rsid w:val="00B34798"/>
    <w:rsid w:val="00B34867"/>
    <w:rsid w:val="00B34C53"/>
    <w:rsid w:val="00B350E8"/>
    <w:rsid w:val="00B351AB"/>
    <w:rsid w:val="00B3528B"/>
    <w:rsid w:val="00B352EF"/>
    <w:rsid w:val="00B35407"/>
    <w:rsid w:val="00B3542A"/>
    <w:rsid w:val="00B35481"/>
    <w:rsid w:val="00B35C99"/>
    <w:rsid w:val="00B35DED"/>
    <w:rsid w:val="00B36684"/>
    <w:rsid w:val="00B367ED"/>
    <w:rsid w:val="00B36C1A"/>
    <w:rsid w:val="00B36FAD"/>
    <w:rsid w:val="00B36FF7"/>
    <w:rsid w:val="00B37027"/>
    <w:rsid w:val="00B371D2"/>
    <w:rsid w:val="00B37259"/>
    <w:rsid w:val="00B37385"/>
    <w:rsid w:val="00B37B3E"/>
    <w:rsid w:val="00B37B67"/>
    <w:rsid w:val="00B37C8C"/>
    <w:rsid w:val="00B37D16"/>
    <w:rsid w:val="00B37E4C"/>
    <w:rsid w:val="00B40172"/>
    <w:rsid w:val="00B40533"/>
    <w:rsid w:val="00B4089A"/>
    <w:rsid w:val="00B409AD"/>
    <w:rsid w:val="00B40A1E"/>
    <w:rsid w:val="00B40A88"/>
    <w:rsid w:val="00B40B98"/>
    <w:rsid w:val="00B411DF"/>
    <w:rsid w:val="00B412B8"/>
    <w:rsid w:val="00B413CF"/>
    <w:rsid w:val="00B415FB"/>
    <w:rsid w:val="00B41624"/>
    <w:rsid w:val="00B41812"/>
    <w:rsid w:val="00B41B1F"/>
    <w:rsid w:val="00B41CDF"/>
    <w:rsid w:val="00B41EA4"/>
    <w:rsid w:val="00B41F29"/>
    <w:rsid w:val="00B41FDF"/>
    <w:rsid w:val="00B421F3"/>
    <w:rsid w:val="00B422B2"/>
    <w:rsid w:val="00B423B3"/>
    <w:rsid w:val="00B423F0"/>
    <w:rsid w:val="00B427F5"/>
    <w:rsid w:val="00B4284B"/>
    <w:rsid w:val="00B42900"/>
    <w:rsid w:val="00B42C9B"/>
    <w:rsid w:val="00B42EA5"/>
    <w:rsid w:val="00B42FB6"/>
    <w:rsid w:val="00B43499"/>
    <w:rsid w:val="00B4351A"/>
    <w:rsid w:val="00B436C7"/>
    <w:rsid w:val="00B43ADE"/>
    <w:rsid w:val="00B43C14"/>
    <w:rsid w:val="00B43ED5"/>
    <w:rsid w:val="00B43FBC"/>
    <w:rsid w:val="00B44B8D"/>
    <w:rsid w:val="00B44EBA"/>
    <w:rsid w:val="00B45255"/>
    <w:rsid w:val="00B45575"/>
    <w:rsid w:val="00B456EF"/>
    <w:rsid w:val="00B4578C"/>
    <w:rsid w:val="00B459A9"/>
    <w:rsid w:val="00B45A1A"/>
    <w:rsid w:val="00B45A56"/>
    <w:rsid w:val="00B45CFC"/>
    <w:rsid w:val="00B45F83"/>
    <w:rsid w:val="00B4613D"/>
    <w:rsid w:val="00B46220"/>
    <w:rsid w:val="00B462BB"/>
    <w:rsid w:val="00B46345"/>
    <w:rsid w:val="00B46BDA"/>
    <w:rsid w:val="00B46CE0"/>
    <w:rsid w:val="00B46EA3"/>
    <w:rsid w:val="00B470F8"/>
    <w:rsid w:val="00B473F7"/>
    <w:rsid w:val="00B4787C"/>
    <w:rsid w:val="00B478E7"/>
    <w:rsid w:val="00B47BF8"/>
    <w:rsid w:val="00B47C42"/>
    <w:rsid w:val="00B50161"/>
    <w:rsid w:val="00B502C1"/>
    <w:rsid w:val="00B503DC"/>
    <w:rsid w:val="00B50636"/>
    <w:rsid w:val="00B50B96"/>
    <w:rsid w:val="00B50CCE"/>
    <w:rsid w:val="00B50E3E"/>
    <w:rsid w:val="00B50EC3"/>
    <w:rsid w:val="00B51150"/>
    <w:rsid w:val="00B51320"/>
    <w:rsid w:val="00B51378"/>
    <w:rsid w:val="00B51789"/>
    <w:rsid w:val="00B517F2"/>
    <w:rsid w:val="00B5199D"/>
    <w:rsid w:val="00B51A60"/>
    <w:rsid w:val="00B51A9B"/>
    <w:rsid w:val="00B51BE5"/>
    <w:rsid w:val="00B51C63"/>
    <w:rsid w:val="00B51F41"/>
    <w:rsid w:val="00B51FC4"/>
    <w:rsid w:val="00B5219A"/>
    <w:rsid w:val="00B523E9"/>
    <w:rsid w:val="00B5246F"/>
    <w:rsid w:val="00B52764"/>
    <w:rsid w:val="00B52829"/>
    <w:rsid w:val="00B52A99"/>
    <w:rsid w:val="00B52ECB"/>
    <w:rsid w:val="00B531A2"/>
    <w:rsid w:val="00B53303"/>
    <w:rsid w:val="00B534FF"/>
    <w:rsid w:val="00B536C5"/>
    <w:rsid w:val="00B5378A"/>
    <w:rsid w:val="00B537CC"/>
    <w:rsid w:val="00B539CA"/>
    <w:rsid w:val="00B53C96"/>
    <w:rsid w:val="00B53F2F"/>
    <w:rsid w:val="00B54061"/>
    <w:rsid w:val="00B54266"/>
    <w:rsid w:val="00B54320"/>
    <w:rsid w:val="00B546B6"/>
    <w:rsid w:val="00B54AB5"/>
    <w:rsid w:val="00B54DCE"/>
    <w:rsid w:val="00B550DE"/>
    <w:rsid w:val="00B551B7"/>
    <w:rsid w:val="00B55390"/>
    <w:rsid w:val="00B55666"/>
    <w:rsid w:val="00B557AA"/>
    <w:rsid w:val="00B55A3A"/>
    <w:rsid w:val="00B55AD3"/>
    <w:rsid w:val="00B55E77"/>
    <w:rsid w:val="00B55FDB"/>
    <w:rsid w:val="00B564D0"/>
    <w:rsid w:val="00B5692E"/>
    <w:rsid w:val="00B56A2C"/>
    <w:rsid w:val="00B56D1A"/>
    <w:rsid w:val="00B57298"/>
    <w:rsid w:val="00B579A4"/>
    <w:rsid w:val="00B579FF"/>
    <w:rsid w:val="00B57D8B"/>
    <w:rsid w:val="00B57DC5"/>
    <w:rsid w:val="00B57E5C"/>
    <w:rsid w:val="00B57E7C"/>
    <w:rsid w:val="00B60051"/>
    <w:rsid w:val="00B60092"/>
    <w:rsid w:val="00B600C6"/>
    <w:rsid w:val="00B606D0"/>
    <w:rsid w:val="00B60BB6"/>
    <w:rsid w:val="00B60C04"/>
    <w:rsid w:val="00B60C07"/>
    <w:rsid w:val="00B60D2F"/>
    <w:rsid w:val="00B60F4D"/>
    <w:rsid w:val="00B61086"/>
    <w:rsid w:val="00B6151A"/>
    <w:rsid w:val="00B615FB"/>
    <w:rsid w:val="00B616D4"/>
    <w:rsid w:val="00B61BC5"/>
    <w:rsid w:val="00B61DFD"/>
    <w:rsid w:val="00B62081"/>
    <w:rsid w:val="00B621A7"/>
    <w:rsid w:val="00B62289"/>
    <w:rsid w:val="00B6239E"/>
    <w:rsid w:val="00B623A6"/>
    <w:rsid w:val="00B625E0"/>
    <w:rsid w:val="00B62699"/>
    <w:rsid w:val="00B628F4"/>
    <w:rsid w:val="00B62932"/>
    <w:rsid w:val="00B62DA0"/>
    <w:rsid w:val="00B62DF5"/>
    <w:rsid w:val="00B62F4F"/>
    <w:rsid w:val="00B62FC0"/>
    <w:rsid w:val="00B63A23"/>
    <w:rsid w:val="00B63B98"/>
    <w:rsid w:val="00B63D57"/>
    <w:rsid w:val="00B63F53"/>
    <w:rsid w:val="00B641ED"/>
    <w:rsid w:val="00B644A0"/>
    <w:rsid w:val="00B6489A"/>
    <w:rsid w:val="00B64A02"/>
    <w:rsid w:val="00B64B3A"/>
    <w:rsid w:val="00B64CB3"/>
    <w:rsid w:val="00B64DC9"/>
    <w:rsid w:val="00B64DF0"/>
    <w:rsid w:val="00B64ED7"/>
    <w:rsid w:val="00B64F8E"/>
    <w:rsid w:val="00B650F9"/>
    <w:rsid w:val="00B65277"/>
    <w:rsid w:val="00B6552E"/>
    <w:rsid w:val="00B65580"/>
    <w:rsid w:val="00B6569E"/>
    <w:rsid w:val="00B6586E"/>
    <w:rsid w:val="00B65973"/>
    <w:rsid w:val="00B65A8E"/>
    <w:rsid w:val="00B65C9A"/>
    <w:rsid w:val="00B65E56"/>
    <w:rsid w:val="00B66043"/>
    <w:rsid w:val="00B6608F"/>
    <w:rsid w:val="00B669EB"/>
    <w:rsid w:val="00B66A0E"/>
    <w:rsid w:val="00B66A52"/>
    <w:rsid w:val="00B66A79"/>
    <w:rsid w:val="00B66A85"/>
    <w:rsid w:val="00B66D3C"/>
    <w:rsid w:val="00B67156"/>
    <w:rsid w:val="00B671AB"/>
    <w:rsid w:val="00B67639"/>
    <w:rsid w:val="00B67CCC"/>
    <w:rsid w:val="00B7056F"/>
    <w:rsid w:val="00B705EC"/>
    <w:rsid w:val="00B7085C"/>
    <w:rsid w:val="00B70AE6"/>
    <w:rsid w:val="00B70DB4"/>
    <w:rsid w:val="00B7104D"/>
    <w:rsid w:val="00B71134"/>
    <w:rsid w:val="00B711A7"/>
    <w:rsid w:val="00B712DD"/>
    <w:rsid w:val="00B712F1"/>
    <w:rsid w:val="00B7193D"/>
    <w:rsid w:val="00B71B75"/>
    <w:rsid w:val="00B71BDE"/>
    <w:rsid w:val="00B71F43"/>
    <w:rsid w:val="00B7203A"/>
    <w:rsid w:val="00B7226B"/>
    <w:rsid w:val="00B722A5"/>
    <w:rsid w:val="00B72397"/>
    <w:rsid w:val="00B723B0"/>
    <w:rsid w:val="00B7262C"/>
    <w:rsid w:val="00B72638"/>
    <w:rsid w:val="00B727C8"/>
    <w:rsid w:val="00B72907"/>
    <w:rsid w:val="00B72DDD"/>
    <w:rsid w:val="00B72EAC"/>
    <w:rsid w:val="00B73293"/>
    <w:rsid w:val="00B7344B"/>
    <w:rsid w:val="00B73D73"/>
    <w:rsid w:val="00B74211"/>
    <w:rsid w:val="00B74289"/>
    <w:rsid w:val="00B742F6"/>
    <w:rsid w:val="00B7456F"/>
    <w:rsid w:val="00B745CD"/>
    <w:rsid w:val="00B747BE"/>
    <w:rsid w:val="00B74AC8"/>
    <w:rsid w:val="00B74AE1"/>
    <w:rsid w:val="00B74BEF"/>
    <w:rsid w:val="00B74CB2"/>
    <w:rsid w:val="00B75003"/>
    <w:rsid w:val="00B7525B"/>
    <w:rsid w:val="00B753B1"/>
    <w:rsid w:val="00B75678"/>
    <w:rsid w:val="00B7567F"/>
    <w:rsid w:val="00B7587E"/>
    <w:rsid w:val="00B759D5"/>
    <w:rsid w:val="00B75C88"/>
    <w:rsid w:val="00B75DBC"/>
    <w:rsid w:val="00B76017"/>
    <w:rsid w:val="00B76099"/>
    <w:rsid w:val="00B76145"/>
    <w:rsid w:val="00B76187"/>
    <w:rsid w:val="00B76247"/>
    <w:rsid w:val="00B76380"/>
    <w:rsid w:val="00B76799"/>
    <w:rsid w:val="00B767B2"/>
    <w:rsid w:val="00B76850"/>
    <w:rsid w:val="00B769CF"/>
    <w:rsid w:val="00B769E3"/>
    <w:rsid w:val="00B76CBA"/>
    <w:rsid w:val="00B76D35"/>
    <w:rsid w:val="00B76D92"/>
    <w:rsid w:val="00B76F87"/>
    <w:rsid w:val="00B77030"/>
    <w:rsid w:val="00B77084"/>
    <w:rsid w:val="00B77553"/>
    <w:rsid w:val="00B7755C"/>
    <w:rsid w:val="00B775F8"/>
    <w:rsid w:val="00B7774A"/>
    <w:rsid w:val="00B77861"/>
    <w:rsid w:val="00B7786F"/>
    <w:rsid w:val="00B778D1"/>
    <w:rsid w:val="00B77A65"/>
    <w:rsid w:val="00B77DA1"/>
    <w:rsid w:val="00B8014F"/>
    <w:rsid w:val="00B802C6"/>
    <w:rsid w:val="00B8034C"/>
    <w:rsid w:val="00B80858"/>
    <w:rsid w:val="00B8090F"/>
    <w:rsid w:val="00B80A1F"/>
    <w:rsid w:val="00B80BFD"/>
    <w:rsid w:val="00B80EDD"/>
    <w:rsid w:val="00B80FF2"/>
    <w:rsid w:val="00B81332"/>
    <w:rsid w:val="00B814CB"/>
    <w:rsid w:val="00B81A7D"/>
    <w:rsid w:val="00B81A94"/>
    <w:rsid w:val="00B81FEF"/>
    <w:rsid w:val="00B82176"/>
    <w:rsid w:val="00B822C0"/>
    <w:rsid w:val="00B8246E"/>
    <w:rsid w:val="00B824CA"/>
    <w:rsid w:val="00B82539"/>
    <w:rsid w:val="00B82789"/>
    <w:rsid w:val="00B82B09"/>
    <w:rsid w:val="00B82D1E"/>
    <w:rsid w:val="00B835C1"/>
    <w:rsid w:val="00B83684"/>
    <w:rsid w:val="00B8391F"/>
    <w:rsid w:val="00B83979"/>
    <w:rsid w:val="00B83DC9"/>
    <w:rsid w:val="00B83E4B"/>
    <w:rsid w:val="00B83F05"/>
    <w:rsid w:val="00B83FF5"/>
    <w:rsid w:val="00B84115"/>
    <w:rsid w:val="00B84232"/>
    <w:rsid w:val="00B84398"/>
    <w:rsid w:val="00B8483E"/>
    <w:rsid w:val="00B8498B"/>
    <w:rsid w:val="00B849DF"/>
    <w:rsid w:val="00B851D0"/>
    <w:rsid w:val="00B857CE"/>
    <w:rsid w:val="00B85915"/>
    <w:rsid w:val="00B8592B"/>
    <w:rsid w:val="00B8599C"/>
    <w:rsid w:val="00B85E9B"/>
    <w:rsid w:val="00B85F63"/>
    <w:rsid w:val="00B85F73"/>
    <w:rsid w:val="00B85F9E"/>
    <w:rsid w:val="00B860A6"/>
    <w:rsid w:val="00B860CA"/>
    <w:rsid w:val="00B8660D"/>
    <w:rsid w:val="00B8684E"/>
    <w:rsid w:val="00B869F9"/>
    <w:rsid w:val="00B86A27"/>
    <w:rsid w:val="00B86A43"/>
    <w:rsid w:val="00B86A59"/>
    <w:rsid w:val="00B86E50"/>
    <w:rsid w:val="00B86EDE"/>
    <w:rsid w:val="00B86F3E"/>
    <w:rsid w:val="00B87008"/>
    <w:rsid w:val="00B87100"/>
    <w:rsid w:val="00B8732F"/>
    <w:rsid w:val="00B87580"/>
    <w:rsid w:val="00B876A3"/>
    <w:rsid w:val="00B8793D"/>
    <w:rsid w:val="00B8794F"/>
    <w:rsid w:val="00B87CC8"/>
    <w:rsid w:val="00B87D19"/>
    <w:rsid w:val="00B87DD6"/>
    <w:rsid w:val="00B87E9F"/>
    <w:rsid w:val="00B9067D"/>
    <w:rsid w:val="00B9082E"/>
    <w:rsid w:val="00B90A03"/>
    <w:rsid w:val="00B90A6A"/>
    <w:rsid w:val="00B90A9E"/>
    <w:rsid w:val="00B90CB2"/>
    <w:rsid w:val="00B90D5E"/>
    <w:rsid w:val="00B90D8A"/>
    <w:rsid w:val="00B91682"/>
    <w:rsid w:val="00B91714"/>
    <w:rsid w:val="00B91F2E"/>
    <w:rsid w:val="00B92052"/>
    <w:rsid w:val="00B92401"/>
    <w:rsid w:val="00B92702"/>
    <w:rsid w:val="00B92750"/>
    <w:rsid w:val="00B928BE"/>
    <w:rsid w:val="00B928F5"/>
    <w:rsid w:val="00B92AC8"/>
    <w:rsid w:val="00B92C51"/>
    <w:rsid w:val="00B93048"/>
    <w:rsid w:val="00B93356"/>
    <w:rsid w:val="00B934A8"/>
    <w:rsid w:val="00B9379E"/>
    <w:rsid w:val="00B93934"/>
    <w:rsid w:val="00B93DF6"/>
    <w:rsid w:val="00B93E2F"/>
    <w:rsid w:val="00B94090"/>
    <w:rsid w:val="00B94539"/>
    <w:rsid w:val="00B9455E"/>
    <w:rsid w:val="00B94564"/>
    <w:rsid w:val="00B94AC0"/>
    <w:rsid w:val="00B94BE2"/>
    <w:rsid w:val="00B94D35"/>
    <w:rsid w:val="00B94E61"/>
    <w:rsid w:val="00B94F10"/>
    <w:rsid w:val="00B94F45"/>
    <w:rsid w:val="00B94FBE"/>
    <w:rsid w:val="00B9527D"/>
    <w:rsid w:val="00B952DA"/>
    <w:rsid w:val="00B95433"/>
    <w:rsid w:val="00B954C9"/>
    <w:rsid w:val="00B955C4"/>
    <w:rsid w:val="00B9568E"/>
    <w:rsid w:val="00B95725"/>
    <w:rsid w:val="00B95962"/>
    <w:rsid w:val="00B95A8F"/>
    <w:rsid w:val="00B95B3D"/>
    <w:rsid w:val="00B95B4A"/>
    <w:rsid w:val="00B95C86"/>
    <w:rsid w:val="00B95E5B"/>
    <w:rsid w:val="00B95EB5"/>
    <w:rsid w:val="00B95FB9"/>
    <w:rsid w:val="00B960CB"/>
    <w:rsid w:val="00B96138"/>
    <w:rsid w:val="00B96375"/>
    <w:rsid w:val="00B9669C"/>
    <w:rsid w:val="00B96731"/>
    <w:rsid w:val="00B96784"/>
    <w:rsid w:val="00B968D8"/>
    <w:rsid w:val="00B96C43"/>
    <w:rsid w:val="00B96D5D"/>
    <w:rsid w:val="00B96DD2"/>
    <w:rsid w:val="00B96E66"/>
    <w:rsid w:val="00B96E74"/>
    <w:rsid w:val="00B97277"/>
    <w:rsid w:val="00B976D8"/>
    <w:rsid w:val="00B9773D"/>
    <w:rsid w:val="00B977F3"/>
    <w:rsid w:val="00B97E68"/>
    <w:rsid w:val="00B97F2B"/>
    <w:rsid w:val="00BA005C"/>
    <w:rsid w:val="00BA009C"/>
    <w:rsid w:val="00BA010D"/>
    <w:rsid w:val="00BA049C"/>
    <w:rsid w:val="00BA0587"/>
    <w:rsid w:val="00BA0749"/>
    <w:rsid w:val="00BA0818"/>
    <w:rsid w:val="00BA0A7B"/>
    <w:rsid w:val="00BA0BB5"/>
    <w:rsid w:val="00BA11BC"/>
    <w:rsid w:val="00BA1207"/>
    <w:rsid w:val="00BA1276"/>
    <w:rsid w:val="00BA133F"/>
    <w:rsid w:val="00BA143A"/>
    <w:rsid w:val="00BA1804"/>
    <w:rsid w:val="00BA19E5"/>
    <w:rsid w:val="00BA1A89"/>
    <w:rsid w:val="00BA1EBA"/>
    <w:rsid w:val="00BA235A"/>
    <w:rsid w:val="00BA23A0"/>
    <w:rsid w:val="00BA259A"/>
    <w:rsid w:val="00BA26EB"/>
    <w:rsid w:val="00BA29F4"/>
    <w:rsid w:val="00BA2C2E"/>
    <w:rsid w:val="00BA2FB5"/>
    <w:rsid w:val="00BA3365"/>
    <w:rsid w:val="00BA34C3"/>
    <w:rsid w:val="00BA3713"/>
    <w:rsid w:val="00BA3A1E"/>
    <w:rsid w:val="00BA3D1D"/>
    <w:rsid w:val="00BA3D8A"/>
    <w:rsid w:val="00BA3EB0"/>
    <w:rsid w:val="00BA432C"/>
    <w:rsid w:val="00BA43C8"/>
    <w:rsid w:val="00BA454E"/>
    <w:rsid w:val="00BA45D1"/>
    <w:rsid w:val="00BA483B"/>
    <w:rsid w:val="00BA4927"/>
    <w:rsid w:val="00BA4DF6"/>
    <w:rsid w:val="00BA4EEC"/>
    <w:rsid w:val="00BA4FEF"/>
    <w:rsid w:val="00BA5081"/>
    <w:rsid w:val="00BA53DE"/>
    <w:rsid w:val="00BA5491"/>
    <w:rsid w:val="00BA54D9"/>
    <w:rsid w:val="00BA5513"/>
    <w:rsid w:val="00BA5649"/>
    <w:rsid w:val="00BA56F1"/>
    <w:rsid w:val="00BA58EE"/>
    <w:rsid w:val="00BA6067"/>
    <w:rsid w:val="00BA60F1"/>
    <w:rsid w:val="00BA6298"/>
    <w:rsid w:val="00BA62EC"/>
    <w:rsid w:val="00BA6363"/>
    <w:rsid w:val="00BA652F"/>
    <w:rsid w:val="00BA66ED"/>
    <w:rsid w:val="00BA6897"/>
    <w:rsid w:val="00BA6F5E"/>
    <w:rsid w:val="00BA718F"/>
    <w:rsid w:val="00BA71BA"/>
    <w:rsid w:val="00BA7266"/>
    <w:rsid w:val="00BA757D"/>
    <w:rsid w:val="00BA7849"/>
    <w:rsid w:val="00BA796F"/>
    <w:rsid w:val="00BA7B05"/>
    <w:rsid w:val="00BA7F3D"/>
    <w:rsid w:val="00BB00AE"/>
    <w:rsid w:val="00BB0376"/>
    <w:rsid w:val="00BB0940"/>
    <w:rsid w:val="00BB0AAD"/>
    <w:rsid w:val="00BB0B3A"/>
    <w:rsid w:val="00BB0D1C"/>
    <w:rsid w:val="00BB0F28"/>
    <w:rsid w:val="00BB1047"/>
    <w:rsid w:val="00BB163E"/>
    <w:rsid w:val="00BB16BF"/>
    <w:rsid w:val="00BB184B"/>
    <w:rsid w:val="00BB186E"/>
    <w:rsid w:val="00BB1974"/>
    <w:rsid w:val="00BB199D"/>
    <w:rsid w:val="00BB1BD4"/>
    <w:rsid w:val="00BB1CB9"/>
    <w:rsid w:val="00BB1E77"/>
    <w:rsid w:val="00BB1E85"/>
    <w:rsid w:val="00BB1FAF"/>
    <w:rsid w:val="00BB2053"/>
    <w:rsid w:val="00BB2092"/>
    <w:rsid w:val="00BB225C"/>
    <w:rsid w:val="00BB22CE"/>
    <w:rsid w:val="00BB2641"/>
    <w:rsid w:val="00BB26F2"/>
    <w:rsid w:val="00BB275C"/>
    <w:rsid w:val="00BB2777"/>
    <w:rsid w:val="00BB28C6"/>
    <w:rsid w:val="00BB2998"/>
    <w:rsid w:val="00BB2BCD"/>
    <w:rsid w:val="00BB2FC4"/>
    <w:rsid w:val="00BB3228"/>
    <w:rsid w:val="00BB32D9"/>
    <w:rsid w:val="00BB3330"/>
    <w:rsid w:val="00BB33E1"/>
    <w:rsid w:val="00BB3463"/>
    <w:rsid w:val="00BB3CF1"/>
    <w:rsid w:val="00BB3FC2"/>
    <w:rsid w:val="00BB400F"/>
    <w:rsid w:val="00BB4290"/>
    <w:rsid w:val="00BB447E"/>
    <w:rsid w:val="00BB4487"/>
    <w:rsid w:val="00BB45AA"/>
    <w:rsid w:val="00BB47A2"/>
    <w:rsid w:val="00BB4CB5"/>
    <w:rsid w:val="00BB5033"/>
    <w:rsid w:val="00BB534F"/>
    <w:rsid w:val="00BB542A"/>
    <w:rsid w:val="00BB55B7"/>
    <w:rsid w:val="00BB573D"/>
    <w:rsid w:val="00BB5819"/>
    <w:rsid w:val="00BB5843"/>
    <w:rsid w:val="00BB59A4"/>
    <w:rsid w:val="00BB5ACD"/>
    <w:rsid w:val="00BB5BA9"/>
    <w:rsid w:val="00BB5BEB"/>
    <w:rsid w:val="00BB5F7A"/>
    <w:rsid w:val="00BB61BB"/>
    <w:rsid w:val="00BB6A03"/>
    <w:rsid w:val="00BB6A6E"/>
    <w:rsid w:val="00BB6C02"/>
    <w:rsid w:val="00BB6DA2"/>
    <w:rsid w:val="00BB6EE8"/>
    <w:rsid w:val="00BB6F4A"/>
    <w:rsid w:val="00BB73C6"/>
    <w:rsid w:val="00BB752E"/>
    <w:rsid w:val="00BB75A8"/>
    <w:rsid w:val="00BB772B"/>
    <w:rsid w:val="00BB78D2"/>
    <w:rsid w:val="00BB7B26"/>
    <w:rsid w:val="00BB7CDE"/>
    <w:rsid w:val="00BB7E76"/>
    <w:rsid w:val="00BB7F26"/>
    <w:rsid w:val="00BB7F5D"/>
    <w:rsid w:val="00BB7F5E"/>
    <w:rsid w:val="00BC0190"/>
    <w:rsid w:val="00BC01AE"/>
    <w:rsid w:val="00BC0265"/>
    <w:rsid w:val="00BC0B34"/>
    <w:rsid w:val="00BC0FFC"/>
    <w:rsid w:val="00BC1065"/>
    <w:rsid w:val="00BC125B"/>
    <w:rsid w:val="00BC1390"/>
    <w:rsid w:val="00BC14DE"/>
    <w:rsid w:val="00BC16B5"/>
    <w:rsid w:val="00BC1A03"/>
    <w:rsid w:val="00BC1AD9"/>
    <w:rsid w:val="00BC1B57"/>
    <w:rsid w:val="00BC1FB8"/>
    <w:rsid w:val="00BC20F3"/>
    <w:rsid w:val="00BC2190"/>
    <w:rsid w:val="00BC24EB"/>
    <w:rsid w:val="00BC2559"/>
    <w:rsid w:val="00BC29DF"/>
    <w:rsid w:val="00BC2B2D"/>
    <w:rsid w:val="00BC2BA6"/>
    <w:rsid w:val="00BC2EDA"/>
    <w:rsid w:val="00BC31F7"/>
    <w:rsid w:val="00BC3463"/>
    <w:rsid w:val="00BC34F3"/>
    <w:rsid w:val="00BC352C"/>
    <w:rsid w:val="00BC3627"/>
    <w:rsid w:val="00BC3679"/>
    <w:rsid w:val="00BC379C"/>
    <w:rsid w:val="00BC3A03"/>
    <w:rsid w:val="00BC3A33"/>
    <w:rsid w:val="00BC3A65"/>
    <w:rsid w:val="00BC3AC4"/>
    <w:rsid w:val="00BC3D18"/>
    <w:rsid w:val="00BC3E93"/>
    <w:rsid w:val="00BC3FF6"/>
    <w:rsid w:val="00BC404E"/>
    <w:rsid w:val="00BC440F"/>
    <w:rsid w:val="00BC44CD"/>
    <w:rsid w:val="00BC4653"/>
    <w:rsid w:val="00BC47D4"/>
    <w:rsid w:val="00BC4919"/>
    <w:rsid w:val="00BC497E"/>
    <w:rsid w:val="00BC4B05"/>
    <w:rsid w:val="00BC548A"/>
    <w:rsid w:val="00BC5555"/>
    <w:rsid w:val="00BC56BD"/>
    <w:rsid w:val="00BC56C2"/>
    <w:rsid w:val="00BC56E8"/>
    <w:rsid w:val="00BC573C"/>
    <w:rsid w:val="00BC5795"/>
    <w:rsid w:val="00BC5AE6"/>
    <w:rsid w:val="00BC5F38"/>
    <w:rsid w:val="00BC620A"/>
    <w:rsid w:val="00BC6295"/>
    <w:rsid w:val="00BC6407"/>
    <w:rsid w:val="00BC64E7"/>
    <w:rsid w:val="00BC686C"/>
    <w:rsid w:val="00BC694D"/>
    <w:rsid w:val="00BC6A8D"/>
    <w:rsid w:val="00BC6E74"/>
    <w:rsid w:val="00BC6E7D"/>
    <w:rsid w:val="00BC7245"/>
    <w:rsid w:val="00BC75C3"/>
    <w:rsid w:val="00BC7750"/>
    <w:rsid w:val="00BC7CFE"/>
    <w:rsid w:val="00BC7EDE"/>
    <w:rsid w:val="00BD0079"/>
    <w:rsid w:val="00BD0202"/>
    <w:rsid w:val="00BD0211"/>
    <w:rsid w:val="00BD0373"/>
    <w:rsid w:val="00BD03A0"/>
    <w:rsid w:val="00BD0491"/>
    <w:rsid w:val="00BD06EF"/>
    <w:rsid w:val="00BD07F5"/>
    <w:rsid w:val="00BD0842"/>
    <w:rsid w:val="00BD08B4"/>
    <w:rsid w:val="00BD0973"/>
    <w:rsid w:val="00BD09C2"/>
    <w:rsid w:val="00BD0A9B"/>
    <w:rsid w:val="00BD0F0C"/>
    <w:rsid w:val="00BD0F95"/>
    <w:rsid w:val="00BD11D2"/>
    <w:rsid w:val="00BD1426"/>
    <w:rsid w:val="00BD181B"/>
    <w:rsid w:val="00BD18AC"/>
    <w:rsid w:val="00BD1B01"/>
    <w:rsid w:val="00BD1DED"/>
    <w:rsid w:val="00BD20D1"/>
    <w:rsid w:val="00BD22AA"/>
    <w:rsid w:val="00BD22FA"/>
    <w:rsid w:val="00BD256F"/>
    <w:rsid w:val="00BD266F"/>
    <w:rsid w:val="00BD26E0"/>
    <w:rsid w:val="00BD2885"/>
    <w:rsid w:val="00BD2899"/>
    <w:rsid w:val="00BD29D1"/>
    <w:rsid w:val="00BD2A1E"/>
    <w:rsid w:val="00BD2DA0"/>
    <w:rsid w:val="00BD2FE8"/>
    <w:rsid w:val="00BD3425"/>
    <w:rsid w:val="00BD3599"/>
    <w:rsid w:val="00BD3777"/>
    <w:rsid w:val="00BD38DF"/>
    <w:rsid w:val="00BD3A48"/>
    <w:rsid w:val="00BD3AA4"/>
    <w:rsid w:val="00BD3BF4"/>
    <w:rsid w:val="00BD3C3B"/>
    <w:rsid w:val="00BD3E94"/>
    <w:rsid w:val="00BD3FB7"/>
    <w:rsid w:val="00BD4070"/>
    <w:rsid w:val="00BD454F"/>
    <w:rsid w:val="00BD4B82"/>
    <w:rsid w:val="00BD4C24"/>
    <w:rsid w:val="00BD5075"/>
    <w:rsid w:val="00BD50A1"/>
    <w:rsid w:val="00BD531F"/>
    <w:rsid w:val="00BD53C8"/>
    <w:rsid w:val="00BD5697"/>
    <w:rsid w:val="00BD5C66"/>
    <w:rsid w:val="00BD5F9C"/>
    <w:rsid w:val="00BD6220"/>
    <w:rsid w:val="00BD6A65"/>
    <w:rsid w:val="00BD6B2A"/>
    <w:rsid w:val="00BD6E02"/>
    <w:rsid w:val="00BD6E53"/>
    <w:rsid w:val="00BD72F1"/>
    <w:rsid w:val="00BD72F6"/>
    <w:rsid w:val="00BD743B"/>
    <w:rsid w:val="00BD74A6"/>
    <w:rsid w:val="00BD75E2"/>
    <w:rsid w:val="00BD772E"/>
    <w:rsid w:val="00BD7D3A"/>
    <w:rsid w:val="00BD7FAD"/>
    <w:rsid w:val="00BE01FB"/>
    <w:rsid w:val="00BE02D7"/>
    <w:rsid w:val="00BE0301"/>
    <w:rsid w:val="00BE0504"/>
    <w:rsid w:val="00BE0919"/>
    <w:rsid w:val="00BE0B2B"/>
    <w:rsid w:val="00BE0BBF"/>
    <w:rsid w:val="00BE0C39"/>
    <w:rsid w:val="00BE0EC4"/>
    <w:rsid w:val="00BE1276"/>
    <w:rsid w:val="00BE1365"/>
    <w:rsid w:val="00BE13DB"/>
    <w:rsid w:val="00BE14BD"/>
    <w:rsid w:val="00BE15AB"/>
    <w:rsid w:val="00BE1666"/>
    <w:rsid w:val="00BE188B"/>
    <w:rsid w:val="00BE1982"/>
    <w:rsid w:val="00BE1CB1"/>
    <w:rsid w:val="00BE1DAD"/>
    <w:rsid w:val="00BE1EB9"/>
    <w:rsid w:val="00BE1F21"/>
    <w:rsid w:val="00BE2092"/>
    <w:rsid w:val="00BE2206"/>
    <w:rsid w:val="00BE243E"/>
    <w:rsid w:val="00BE258F"/>
    <w:rsid w:val="00BE279E"/>
    <w:rsid w:val="00BE289B"/>
    <w:rsid w:val="00BE290D"/>
    <w:rsid w:val="00BE29EC"/>
    <w:rsid w:val="00BE2EFE"/>
    <w:rsid w:val="00BE335C"/>
    <w:rsid w:val="00BE33E1"/>
    <w:rsid w:val="00BE39F9"/>
    <w:rsid w:val="00BE3A34"/>
    <w:rsid w:val="00BE3DC7"/>
    <w:rsid w:val="00BE3DE9"/>
    <w:rsid w:val="00BE41A9"/>
    <w:rsid w:val="00BE466B"/>
    <w:rsid w:val="00BE4734"/>
    <w:rsid w:val="00BE474D"/>
    <w:rsid w:val="00BE4E2C"/>
    <w:rsid w:val="00BE4FC3"/>
    <w:rsid w:val="00BE513A"/>
    <w:rsid w:val="00BE5194"/>
    <w:rsid w:val="00BE51A5"/>
    <w:rsid w:val="00BE5490"/>
    <w:rsid w:val="00BE54EA"/>
    <w:rsid w:val="00BE5630"/>
    <w:rsid w:val="00BE59C6"/>
    <w:rsid w:val="00BE5C7A"/>
    <w:rsid w:val="00BE5D95"/>
    <w:rsid w:val="00BE6117"/>
    <w:rsid w:val="00BE6146"/>
    <w:rsid w:val="00BE61C6"/>
    <w:rsid w:val="00BE63F9"/>
    <w:rsid w:val="00BE649B"/>
    <w:rsid w:val="00BE6804"/>
    <w:rsid w:val="00BE69F3"/>
    <w:rsid w:val="00BE6A96"/>
    <w:rsid w:val="00BE6BB1"/>
    <w:rsid w:val="00BE6BB5"/>
    <w:rsid w:val="00BE6C36"/>
    <w:rsid w:val="00BE6D9E"/>
    <w:rsid w:val="00BE6DCC"/>
    <w:rsid w:val="00BE72DE"/>
    <w:rsid w:val="00BE733B"/>
    <w:rsid w:val="00BE75A8"/>
    <w:rsid w:val="00BE75D2"/>
    <w:rsid w:val="00BE7EFA"/>
    <w:rsid w:val="00BF0124"/>
    <w:rsid w:val="00BF01E1"/>
    <w:rsid w:val="00BF0386"/>
    <w:rsid w:val="00BF0861"/>
    <w:rsid w:val="00BF0B3E"/>
    <w:rsid w:val="00BF0C08"/>
    <w:rsid w:val="00BF0F3A"/>
    <w:rsid w:val="00BF0FEA"/>
    <w:rsid w:val="00BF1847"/>
    <w:rsid w:val="00BF1AF0"/>
    <w:rsid w:val="00BF1B9E"/>
    <w:rsid w:val="00BF1C44"/>
    <w:rsid w:val="00BF1D7B"/>
    <w:rsid w:val="00BF1E36"/>
    <w:rsid w:val="00BF1FA7"/>
    <w:rsid w:val="00BF20DF"/>
    <w:rsid w:val="00BF22F6"/>
    <w:rsid w:val="00BF2818"/>
    <w:rsid w:val="00BF297E"/>
    <w:rsid w:val="00BF2AF3"/>
    <w:rsid w:val="00BF2B28"/>
    <w:rsid w:val="00BF2B90"/>
    <w:rsid w:val="00BF2E00"/>
    <w:rsid w:val="00BF34ED"/>
    <w:rsid w:val="00BF35EF"/>
    <w:rsid w:val="00BF38DC"/>
    <w:rsid w:val="00BF38F6"/>
    <w:rsid w:val="00BF3B20"/>
    <w:rsid w:val="00BF3F67"/>
    <w:rsid w:val="00BF4075"/>
    <w:rsid w:val="00BF458E"/>
    <w:rsid w:val="00BF4611"/>
    <w:rsid w:val="00BF466F"/>
    <w:rsid w:val="00BF46B5"/>
    <w:rsid w:val="00BF4752"/>
    <w:rsid w:val="00BF4904"/>
    <w:rsid w:val="00BF4B23"/>
    <w:rsid w:val="00BF4D50"/>
    <w:rsid w:val="00BF4DBF"/>
    <w:rsid w:val="00BF4E94"/>
    <w:rsid w:val="00BF4FA5"/>
    <w:rsid w:val="00BF55F8"/>
    <w:rsid w:val="00BF5630"/>
    <w:rsid w:val="00BF59DB"/>
    <w:rsid w:val="00BF5C37"/>
    <w:rsid w:val="00BF61FE"/>
    <w:rsid w:val="00BF62CF"/>
    <w:rsid w:val="00BF62F6"/>
    <w:rsid w:val="00BF6512"/>
    <w:rsid w:val="00BF6755"/>
    <w:rsid w:val="00BF684A"/>
    <w:rsid w:val="00BF6F05"/>
    <w:rsid w:val="00BF6F52"/>
    <w:rsid w:val="00BF700E"/>
    <w:rsid w:val="00BF71A6"/>
    <w:rsid w:val="00BF73E3"/>
    <w:rsid w:val="00BF7513"/>
    <w:rsid w:val="00BF7596"/>
    <w:rsid w:val="00BF75DF"/>
    <w:rsid w:val="00BF7645"/>
    <w:rsid w:val="00BF781F"/>
    <w:rsid w:val="00BF7938"/>
    <w:rsid w:val="00BF7BBC"/>
    <w:rsid w:val="00BF7E6A"/>
    <w:rsid w:val="00BF7FB5"/>
    <w:rsid w:val="00C002B6"/>
    <w:rsid w:val="00C0098D"/>
    <w:rsid w:val="00C00DC4"/>
    <w:rsid w:val="00C00E72"/>
    <w:rsid w:val="00C00EE6"/>
    <w:rsid w:val="00C0121F"/>
    <w:rsid w:val="00C014CE"/>
    <w:rsid w:val="00C0161F"/>
    <w:rsid w:val="00C018AA"/>
    <w:rsid w:val="00C01ADC"/>
    <w:rsid w:val="00C01D70"/>
    <w:rsid w:val="00C02195"/>
    <w:rsid w:val="00C02283"/>
    <w:rsid w:val="00C02BF9"/>
    <w:rsid w:val="00C02D09"/>
    <w:rsid w:val="00C03267"/>
    <w:rsid w:val="00C03384"/>
    <w:rsid w:val="00C03510"/>
    <w:rsid w:val="00C039BD"/>
    <w:rsid w:val="00C039FC"/>
    <w:rsid w:val="00C03C4F"/>
    <w:rsid w:val="00C0427B"/>
    <w:rsid w:val="00C0428C"/>
    <w:rsid w:val="00C04436"/>
    <w:rsid w:val="00C044A7"/>
    <w:rsid w:val="00C045A9"/>
    <w:rsid w:val="00C04731"/>
    <w:rsid w:val="00C04A70"/>
    <w:rsid w:val="00C04C9D"/>
    <w:rsid w:val="00C04E08"/>
    <w:rsid w:val="00C05061"/>
    <w:rsid w:val="00C05992"/>
    <w:rsid w:val="00C05A10"/>
    <w:rsid w:val="00C05B98"/>
    <w:rsid w:val="00C05C11"/>
    <w:rsid w:val="00C05D22"/>
    <w:rsid w:val="00C05EC9"/>
    <w:rsid w:val="00C05FE2"/>
    <w:rsid w:val="00C0621F"/>
    <w:rsid w:val="00C0657B"/>
    <w:rsid w:val="00C0668C"/>
    <w:rsid w:val="00C06997"/>
    <w:rsid w:val="00C06B7D"/>
    <w:rsid w:val="00C06D55"/>
    <w:rsid w:val="00C06EEE"/>
    <w:rsid w:val="00C06FC3"/>
    <w:rsid w:val="00C07056"/>
    <w:rsid w:val="00C071EA"/>
    <w:rsid w:val="00C07242"/>
    <w:rsid w:val="00C07361"/>
    <w:rsid w:val="00C076C0"/>
    <w:rsid w:val="00C076EF"/>
    <w:rsid w:val="00C0784A"/>
    <w:rsid w:val="00C07A4D"/>
    <w:rsid w:val="00C07B22"/>
    <w:rsid w:val="00C07BBC"/>
    <w:rsid w:val="00C07D34"/>
    <w:rsid w:val="00C07D3C"/>
    <w:rsid w:val="00C104FA"/>
    <w:rsid w:val="00C10689"/>
    <w:rsid w:val="00C106B7"/>
    <w:rsid w:val="00C106DA"/>
    <w:rsid w:val="00C10B87"/>
    <w:rsid w:val="00C10EF6"/>
    <w:rsid w:val="00C1101E"/>
    <w:rsid w:val="00C1104B"/>
    <w:rsid w:val="00C11160"/>
    <w:rsid w:val="00C112C7"/>
    <w:rsid w:val="00C11469"/>
    <w:rsid w:val="00C11912"/>
    <w:rsid w:val="00C11B83"/>
    <w:rsid w:val="00C12038"/>
    <w:rsid w:val="00C120C3"/>
    <w:rsid w:val="00C12208"/>
    <w:rsid w:val="00C12239"/>
    <w:rsid w:val="00C123AB"/>
    <w:rsid w:val="00C124F2"/>
    <w:rsid w:val="00C12605"/>
    <w:rsid w:val="00C12637"/>
    <w:rsid w:val="00C12B9F"/>
    <w:rsid w:val="00C12C05"/>
    <w:rsid w:val="00C12DE3"/>
    <w:rsid w:val="00C12EE0"/>
    <w:rsid w:val="00C13163"/>
    <w:rsid w:val="00C13382"/>
    <w:rsid w:val="00C13398"/>
    <w:rsid w:val="00C13460"/>
    <w:rsid w:val="00C13539"/>
    <w:rsid w:val="00C13599"/>
    <w:rsid w:val="00C13B97"/>
    <w:rsid w:val="00C13D71"/>
    <w:rsid w:val="00C13DF0"/>
    <w:rsid w:val="00C13E1A"/>
    <w:rsid w:val="00C14011"/>
    <w:rsid w:val="00C14461"/>
    <w:rsid w:val="00C14792"/>
    <w:rsid w:val="00C14A30"/>
    <w:rsid w:val="00C14B91"/>
    <w:rsid w:val="00C151DF"/>
    <w:rsid w:val="00C15471"/>
    <w:rsid w:val="00C156E6"/>
    <w:rsid w:val="00C15878"/>
    <w:rsid w:val="00C15BA1"/>
    <w:rsid w:val="00C15C0E"/>
    <w:rsid w:val="00C15F25"/>
    <w:rsid w:val="00C164C9"/>
    <w:rsid w:val="00C167FF"/>
    <w:rsid w:val="00C16807"/>
    <w:rsid w:val="00C16842"/>
    <w:rsid w:val="00C168CB"/>
    <w:rsid w:val="00C16970"/>
    <w:rsid w:val="00C16988"/>
    <w:rsid w:val="00C16AFF"/>
    <w:rsid w:val="00C16BD7"/>
    <w:rsid w:val="00C16BDB"/>
    <w:rsid w:val="00C16E18"/>
    <w:rsid w:val="00C16E2E"/>
    <w:rsid w:val="00C16ECF"/>
    <w:rsid w:val="00C17118"/>
    <w:rsid w:val="00C1715F"/>
    <w:rsid w:val="00C1728B"/>
    <w:rsid w:val="00C172F3"/>
    <w:rsid w:val="00C173C6"/>
    <w:rsid w:val="00C17411"/>
    <w:rsid w:val="00C174C2"/>
    <w:rsid w:val="00C1772D"/>
    <w:rsid w:val="00C1784A"/>
    <w:rsid w:val="00C179B3"/>
    <w:rsid w:val="00C17BAA"/>
    <w:rsid w:val="00C202E9"/>
    <w:rsid w:val="00C2041C"/>
    <w:rsid w:val="00C20E65"/>
    <w:rsid w:val="00C21008"/>
    <w:rsid w:val="00C21093"/>
    <w:rsid w:val="00C21181"/>
    <w:rsid w:val="00C211D3"/>
    <w:rsid w:val="00C21263"/>
    <w:rsid w:val="00C2152E"/>
    <w:rsid w:val="00C21BA6"/>
    <w:rsid w:val="00C221D4"/>
    <w:rsid w:val="00C2250C"/>
    <w:rsid w:val="00C2272C"/>
    <w:rsid w:val="00C22783"/>
    <w:rsid w:val="00C229E4"/>
    <w:rsid w:val="00C22D0F"/>
    <w:rsid w:val="00C22F90"/>
    <w:rsid w:val="00C231B1"/>
    <w:rsid w:val="00C234D0"/>
    <w:rsid w:val="00C2358C"/>
    <w:rsid w:val="00C23626"/>
    <w:rsid w:val="00C2363F"/>
    <w:rsid w:val="00C236FC"/>
    <w:rsid w:val="00C23714"/>
    <w:rsid w:val="00C237E1"/>
    <w:rsid w:val="00C23869"/>
    <w:rsid w:val="00C239FF"/>
    <w:rsid w:val="00C23E2E"/>
    <w:rsid w:val="00C23EFD"/>
    <w:rsid w:val="00C23F7E"/>
    <w:rsid w:val="00C24088"/>
    <w:rsid w:val="00C24178"/>
    <w:rsid w:val="00C24284"/>
    <w:rsid w:val="00C24534"/>
    <w:rsid w:val="00C245B1"/>
    <w:rsid w:val="00C245C5"/>
    <w:rsid w:val="00C248DD"/>
    <w:rsid w:val="00C24C2A"/>
    <w:rsid w:val="00C24CEA"/>
    <w:rsid w:val="00C24D2C"/>
    <w:rsid w:val="00C24F88"/>
    <w:rsid w:val="00C25921"/>
    <w:rsid w:val="00C259C4"/>
    <w:rsid w:val="00C25B40"/>
    <w:rsid w:val="00C25B4E"/>
    <w:rsid w:val="00C25B5F"/>
    <w:rsid w:val="00C25BB0"/>
    <w:rsid w:val="00C25C4E"/>
    <w:rsid w:val="00C25C61"/>
    <w:rsid w:val="00C25F9E"/>
    <w:rsid w:val="00C25FD4"/>
    <w:rsid w:val="00C26057"/>
    <w:rsid w:val="00C26296"/>
    <w:rsid w:val="00C2661E"/>
    <w:rsid w:val="00C2676A"/>
    <w:rsid w:val="00C26868"/>
    <w:rsid w:val="00C26878"/>
    <w:rsid w:val="00C26912"/>
    <w:rsid w:val="00C26BB3"/>
    <w:rsid w:val="00C26E60"/>
    <w:rsid w:val="00C26FB0"/>
    <w:rsid w:val="00C27605"/>
    <w:rsid w:val="00C27D16"/>
    <w:rsid w:val="00C27D53"/>
    <w:rsid w:val="00C30035"/>
    <w:rsid w:val="00C300C4"/>
    <w:rsid w:val="00C30105"/>
    <w:rsid w:val="00C304CB"/>
    <w:rsid w:val="00C30663"/>
    <w:rsid w:val="00C306A5"/>
    <w:rsid w:val="00C3071A"/>
    <w:rsid w:val="00C307AC"/>
    <w:rsid w:val="00C30B96"/>
    <w:rsid w:val="00C30CBE"/>
    <w:rsid w:val="00C30D21"/>
    <w:rsid w:val="00C30E39"/>
    <w:rsid w:val="00C30F58"/>
    <w:rsid w:val="00C3100D"/>
    <w:rsid w:val="00C314F4"/>
    <w:rsid w:val="00C31589"/>
    <w:rsid w:val="00C3181D"/>
    <w:rsid w:val="00C31852"/>
    <w:rsid w:val="00C31A28"/>
    <w:rsid w:val="00C31A36"/>
    <w:rsid w:val="00C3215A"/>
    <w:rsid w:val="00C32D7F"/>
    <w:rsid w:val="00C3318B"/>
    <w:rsid w:val="00C331BD"/>
    <w:rsid w:val="00C33590"/>
    <w:rsid w:val="00C337E2"/>
    <w:rsid w:val="00C33862"/>
    <w:rsid w:val="00C338DB"/>
    <w:rsid w:val="00C3394B"/>
    <w:rsid w:val="00C339CE"/>
    <w:rsid w:val="00C33C59"/>
    <w:rsid w:val="00C33D5D"/>
    <w:rsid w:val="00C33F3A"/>
    <w:rsid w:val="00C342B9"/>
    <w:rsid w:val="00C3460C"/>
    <w:rsid w:val="00C34635"/>
    <w:rsid w:val="00C3475C"/>
    <w:rsid w:val="00C348E2"/>
    <w:rsid w:val="00C34B54"/>
    <w:rsid w:val="00C34BD9"/>
    <w:rsid w:val="00C353E3"/>
    <w:rsid w:val="00C35AC6"/>
    <w:rsid w:val="00C363E5"/>
    <w:rsid w:val="00C368FA"/>
    <w:rsid w:val="00C36A8C"/>
    <w:rsid w:val="00C36AA3"/>
    <w:rsid w:val="00C36BFE"/>
    <w:rsid w:val="00C36C77"/>
    <w:rsid w:val="00C36E4F"/>
    <w:rsid w:val="00C36EA2"/>
    <w:rsid w:val="00C36F1F"/>
    <w:rsid w:val="00C36F63"/>
    <w:rsid w:val="00C373EA"/>
    <w:rsid w:val="00C3751E"/>
    <w:rsid w:val="00C375F2"/>
    <w:rsid w:val="00C377BC"/>
    <w:rsid w:val="00C37C95"/>
    <w:rsid w:val="00C37D25"/>
    <w:rsid w:val="00C4021B"/>
    <w:rsid w:val="00C40948"/>
    <w:rsid w:val="00C409F1"/>
    <w:rsid w:val="00C40CF3"/>
    <w:rsid w:val="00C40F40"/>
    <w:rsid w:val="00C4151E"/>
    <w:rsid w:val="00C41626"/>
    <w:rsid w:val="00C4164A"/>
    <w:rsid w:val="00C41782"/>
    <w:rsid w:val="00C417BC"/>
    <w:rsid w:val="00C41949"/>
    <w:rsid w:val="00C41970"/>
    <w:rsid w:val="00C4197B"/>
    <w:rsid w:val="00C419ED"/>
    <w:rsid w:val="00C41E9D"/>
    <w:rsid w:val="00C41F30"/>
    <w:rsid w:val="00C41FC4"/>
    <w:rsid w:val="00C42254"/>
    <w:rsid w:val="00C424DC"/>
    <w:rsid w:val="00C4264E"/>
    <w:rsid w:val="00C4268C"/>
    <w:rsid w:val="00C42943"/>
    <w:rsid w:val="00C42CDD"/>
    <w:rsid w:val="00C42D69"/>
    <w:rsid w:val="00C42EC3"/>
    <w:rsid w:val="00C435F6"/>
    <w:rsid w:val="00C43AAF"/>
    <w:rsid w:val="00C43C52"/>
    <w:rsid w:val="00C4416A"/>
    <w:rsid w:val="00C441F7"/>
    <w:rsid w:val="00C444F1"/>
    <w:rsid w:val="00C448F8"/>
    <w:rsid w:val="00C44C1F"/>
    <w:rsid w:val="00C44E17"/>
    <w:rsid w:val="00C44E64"/>
    <w:rsid w:val="00C450F8"/>
    <w:rsid w:val="00C4516A"/>
    <w:rsid w:val="00C451F6"/>
    <w:rsid w:val="00C45382"/>
    <w:rsid w:val="00C45689"/>
    <w:rsid w:val="00C456A1"/>
    <w:rsid w:val="00C459C2"/>
    <w:rsid w:val="00C45AC2"/>
    <w:rsid w:val="00C45BD0"/>
    <w:rsid w:val="00C466FA"/>
    <w:rsid w:val="00C46C83"/>
    <w:rsid w:val="00C46C9C"/>
    <w:rsid w:val="00C46CC7"/>
    <w:rsid w:val="00C46DEF"/>
    <w:rsid w:val="00C47128"/>
    <w:rsid w:val="00C471A4"/>
    <w:rsid w:val="00C47607"/>
    <w:rsid w:val="00C47915"/>
    <w:rsid w:val="00C47C01"/>
    <w:rsid w:val="00C47CC6"/>
    <w:rsid w:val="00C47FA1"/>
    <w:rsid w:val="00C50013"/>
    <w:rsid w:val="00C5017D"/>
    <w:rsid w:val="00C50488"/>
    <w:rsid w:val="00C507E3"/>
    <w:rsid w:val="00C50856"/>
    <w:rsid w:val="00C5098D"/>
    <w:rsid w:val="00C50BA7"/>
    <w:rsid w:val="00C5106F"/>
    <w:rsid w:val="00C510DD"/>
    <w:rsid w:val="00C5120C"/>
    <w:rsid w:val="00C51320"/>
    <w:rsid w:val="00C5161B"/>
    <w:rsid w:val="00C516EA"/>
    <w:rsid w:val="00C51717"/>
    <w:rsid w:val="00C51874"/>
    <w:rsid w:val="00C51D1A"/>
    <w:rsid w:val="00C51E65"/>
    <w:rsid w:val="00C5205B"/>
    <w:rsid w:val="00C5208C"/>
    <w:rsid w:val="00C52109"/>
    <w:rsid w:val="00C52118"/>
    <w:rsid w:val="00C522AF"/>
    <w:rsid w:val="00C525A1"/>
    <w:rsid w:val="00C526A8"/>
    <w:rsid w:val="00C52885"/>
    <w:rsid w:val="00C5295E"/>
    <w:rsid w:val="00C52E71"/>
    <w:rsid w:val="00C52E89"/>
    <w:rsid w:val="00C52E8C"/>
    <w:rsid w:val="00C5309E"/>
    <w:rsid w:val="00C531E4"/>
    <w:rsid w:val="00C5326D"/>
    <w:rsid w:val="00C5328C"/>
    <w:rsid w:val="00C5352C"/>
    <w:rsid w:val="00C53777"/>
    <w:rsid w:val="00C537AA"/>
    <w:rsid w:val="00C53883"/>
    <w:rsid w:val="00C53B5C"/>
    <w:rsid w:val="00C53B81"/>
    <w:rsid w:val="00C53FC9"/>
    <w:rsid w:val="00C54533"/>
    <w:rsid w:val="00C5461C"/>
    <w:rsid w:val="00C549D5"/>
    <w:rsid w:val="00C54B94"/>
    <w:rsid w:val="00C54D37"/>
    <w:rsid w:val="00C54DAD"/>
    <w:rsid w:val="00C5504C"/>
    <w:rsid w:val="00C55117"/>
    <w:rsid w:val="00C55407"/>
    <w:rsid w:val="00C55568"/>
    <w:rsid w:val="00C55597"/>
    <w:rsid w:val="00C556AB"/>
    <w:rsid w:val="00C556E2"/>
    <w:rsid w:val="00C5575F"/>
    <w:rsid w:val="00C558BE"/>
    <w:rsid w:val="00C55955"/>
    <w:rsid w:val="00C5599C"/>
    <w:rsid w:val="00C55C5E"/>
    <w:rsid w:val="00C560DF"/>
    <w:rsid w:val="00C561B1"/>
    <w:rsid w:val="00C56743"/>
    <w:rsid w:val="00C56A90"/>
    <w:rsid w:val="00C56DD3"/>
    <w:rsid w:val="00C56EE7"/>
    <w:rsid w:val="00C57043"/>
    <w:rsid w:val="00C57408"/>
    <w:rsid w:val="00C57521"/>
    <w:rsid w:val="00C579A6"/>
    <w:rsid w:val="00C57F0D"/>
    <w:rsid w:val="00C6033A"/>
    <w:rsid w:val="00C606D0"/>
    <w:rsid w:val="00C607AB"/>
    <w:rsid w:val="00C60813"/>
    <w:rsid w:val="00C6098F"/>
    <w:rsid w:val="00C60C7A"/>
    <w:rsid w:val="00C60CC1"/>
    <w:rsid w:val="00C6120D"/>
    <w:rsid w:val="00C61471"/>
    <w:rsid w:val="00C617A7"/>
    <w:rsid w:val="00C61A79"/>
    <w:rsid w:val="00C61CCE"/>
    <w:rsid w:val="00C62018"/>
    <w:rsid w:val="00C620E3"/>
    <w:rsid w:val="00C6254C"/>
    <w:rsid w:val="00C625B9"/>
    <w:rsid w:val="00C6281F"/>
    <w:rsid w:val="00C62836"/>
    <w:rsid w:val="00C62D1E"/>
    <w:rsid w:val="00C63122"/>
    <w:rsid w:val="00C63191"/>
    <w:rsid w:val="00C631A5"/>
    <w:rsid w:val="00C632EB"/>
    <w:rsid w:val="00C633A9"/>
    <w:rsid w:val="00C633E9"/>
    <w:rsid w:val="00C6348E"/>
    <w:rsid w:val="00C63561"/>
    <w:rsid w:val="00C636E4"/>
    <w:rsid w:val="00C63823"/>
    <w:rsid w:val="00C6384C"/>
    <w:rsid w:val="00C640F3"/>
    <w:rsid w:val="00C6424C"/>
    <w:rsid w:val="00C644A6"/>
    <w:rsid w:val="00C6475E"/>
    <w:rsid w:val="00C64952"/>
    <w:rsid w:val="00C64CE9"/>
    <w:rsid w:val="00C64D88"/>
    <w:rsid w:val="00C65652"/>
    <w:rsid w:val="00C65810"/>
    <w:rsid w:val="00C659F3"/>
    <w:rsid w:val="00C65AF1"/>
    <w:rsid w:val="00C65BF9"/>
    <w:rsid w:val="00C65D19"/>
    <w:rsid w:val="00C6616D"/>
    <w:rsid w:val="00C66397"/>
    <w:rsid w:val="00C666EC"/>
    <w:rsid w:val="00C667AD"/>
    <w:rsid w:val="00C66A87"/>
    <w:rsid w:val="00C66BAF"/>
    <w:rsid w:val="00C66EC3"/>
    <w:rsid w:val="00C66F4A"/>
    <w:rsid w:val="00C672B5"/>
    <w:rsid w:val="00C672BD"/>
    <w:rsid w:val="00C67972"/>
    <w:rsid w:val="00C67C9C"/>
    <w:rsid w:val="00C67D2E"/>
    <w:rsid w:val="00C70035"/>
    <w:rsid w:val="00C70072"/>
    <w:rsid w:val="00C70105"/>
    <w:rsid w:val="00C70345"/>
    <w:rsid w:val="00C70612"/>
    <w:rsid w:val="00C70625"/>
    <w:rsid w:val="00C70907"/>
    <w:rsid w:val="00C70AEA"/>
    <w:rsid w:val="00C70B4C"/>
    <w:rsid w:val="00C70BCA"/>
    <w:rsid w:val="00C70BE4"/>
    <w:rsid w:val="00C70E5B"/>
    <w:rsid w:val="00C70F8C"/>
    <w:rsid w:val="00C710C5"/>
    <w:rsid w:val="00C7116F"/>
    <w:rsid w:val="00C7135A"/>
    <w:rsid w:val="00C7152F"/>
    <w:rsid w:val="00C71880"/>
    <w:rsid w:val="00C71CC3"/>
    <w:rsid w:val="00C71E71"/>
    <w:rsid w:val="00C720A4"/>
    <w:rsid w:val="00C721BF"/>
    <w:rsid w:val="00C723D3"/>
    <w:rsid w:val="00C7242D"/>
    <w:rsid w:val="00C7252B"/>
    <w:rsid w:val="00C72CB6"/>
    <w:rsid w:val="00C73108"/>
    <w:rsid w:val="00C735A7"/>
    <w:rsid w:val="00C735F1"/>
    <w:rsid w:val="00C7361F"/>
    <w:rsid w:val="00C7376B"/>
    <w:rsid w:val="00C737B5"/>
    <w:rsid w:val="00C738D7"/>
    <w:rsid w:val="00C73ACC"/>
    <w:rsid w:val="00C73E4B"/>
    <w:rsid w:val="00C7468B"/>
    <w:rsid w:val="00C7493F"/>
    <w:rsid w:val="00C74985"/>
    <w:rsid w:val="00C749E4"/>
    <w:rsid w:val="00C7503A"/>
    <w:rsid w:val="00C75306"/>
    <w:rsid w:val="00C754E6"/>
    <w:rsid w:val="00C75511"/>
    <w:rsid w:val="00C755D7"/>
    <w:rsid w:val="00C75944"/>
    <w:rsid w:val="00C7596D"/>
    <w:rsid w:val="00C759A5"/>
    <w:rsid w:val="00C75C6B"/>
    <w:rsid w:val="00C7618F"/>
    <w:rsid w:val="00C76315"/>
    <w:rsid w:val="00C76552"/>
    <w:rsid w:val="00C76556"/>
    <w:rsid w:val="00C76A0F"/>
    <w:rsid w:val="00C76B3A"/>
    <w:rsid w:val="00C76C23"/>
    <w:rsid w:val="00C76C6A"/>
    <w:rsid w:val="00C76DAB"/>
    <w:rsid w:val="00C77055"/>
    <w:rsid w:val="00C77147"/>
    <w:rsid w:val="00C772BF"/>
    <w:rsid w:val="00C7743C"/>
    <w:rsid w:val="00C777DF"/>
    <w:rsid w:val="00C7785F"/>
    <w:rsid w:val="00C77911"/>
    <w:rsid w:val="00C77949"/>
    <w:rsid w:val="00C77C19"/>
    <w:rsid w:val="00C77C85"/>
    <w:rsid w:val="00C80439"/>
    <w:rsid w:val="00C805E6"/>
    <w:rsid w:val="00C80727"/>
    <w:rsid w:val="00C80A4D"/>
    <w:rsid w:val="00C80F5B"/>
    <w:rsid w:val="00C81050"/>
    <w:rsid w:val="00C81251"/>
    <w:rsid w:val="00C814F6"/>
    <w:rsid w:val="00C817DB"/>
    <w:rsid w:val="00C81974"/>
    <w:rsid w:val="00C819A5"/>
    <w:rsid w:val="00C81A9A"/>
    <w:rsid w:val="00C81D01"/>
    <w:rsid w:val="00C82345"/>
    <w:rsid w:val="00C824C1"/>
    <w:rsid w:val="00C8255C"/>
    <w:rsid w:val="00C8280B"/>
    <w:rsid w:val="00C8303D"/>
    <w:rsid w:val="00C8322D"/>
    <w:rsid w:val="00C838ED"/>
    <w:rsid w:val="00C83990"/>
    <w:rsid w:val="00C839A8"/>
    <w:rsid w:val="00C83A0E"/>
    <w:rsid w:val="00C83B6C"/>
    <w:rsid w:val="00C83FF2"/>
    <w:rsid w:val="00C844A1"/>
    <w:rsid w:val="00C84675"/>
    <w:rsid w:val="00C8487C"/>
    <w:rsid w:val="00C84946"/>
    <w:rsid w:val="00C84C8F"/>
    <w:rsid w:val="00C84D4A"/>
    <w:rsid w:val="00C850EF"/>
    <w:rsid w:val="00C85175"/>
    <w:rsid w:val="00C85225"/>
    <w:rsid w:val="00C8527B"/>
    <w:rsid w:val="00C853F1"/>
    <w:rsid w:val="00C85488"/>
    <w:rsid w:val="00C858D6"/>
    <w:rsid w:val="00C85A27"/>
    <w:rsid w:val="00C85AD7"/>
    <w:rsid w:val="00C85C18"/>
    <w:rsid w:val="00C85D0E"/>
    <w:rsid w:val="00C85E8E"/>
    <w:rsid w:val="00C85FC2"/>
    <w:rsid w:val="00C860C9"/>
    <w:rsid w:val="00C8615E"/>
    <w:rsid w:val="00C86591"/>
    <w:rsid w:val="00C86665"/>
    <w:rsid w:val="00C867B9"/>
    <w:rsid w:val="00C869A7"/>
    <w:rsid w:val="00C869AF"/>
    <w:rsid w:val="00C86AE8"/>
    <w:rsid w:val="00C86B8D"/>
    <w:rsid w:val="00C86C5F"/>
    <w:rsid w:val="00C86D36"/>
    <w:rsid w:val="00C86D67"/>
    <w:rsid w:val="00C86FB7"/>
    <w:rsid w:val="00C87144"/>
    <w:rsid w:val="00C87508"/>
    <w:rsid w:val="00C878E1"/>
    <w:rsid w:val="00C87A6A"/>
    <w:rsid w:val="00C87A8E"/>
    <w:rsid w:val="00C87BB8"/>
    <w:rsid w:val="00C87C22"/>
    <w:rsid w:val="00C87C6C"/>
    <w:rsid w:val="00C87E36"/>
    <w:rsid w:val="00C87E62"/>
    <w:rsid w:val="00C90003"/>
    <w:rsid w:val="00C9001E"/>
    <w:rsid w:val="00C9027D"/>
    <w:rsid w:val="00C903BE"/>
    <w:rsid w:val="00C90635"/>
    <w:rsid w:val="00C9064D"/>
    <w:rsid w:val="00C90674"/>
    <w:rsid w:val="00C90A12"/>
    <w:rsid w:val="00C90A21"/>
    <w:rsid w:val="00C90B26"/>
    <w:rsid w:val="00C90CFD"/>
    <w:rsid w:val="00C90D24"/>
    <w:rsid w:val="00C90E50"/>
    <w:rsid w:val="00C90FCA"/>
    <w:rsid w:val="00C9111A"/>
    <w:rsid w:val="00C91307"/>
    <w:rsid w:val="00C9152B"/>
    <w:rsid w:val="00C915A0"/>
    <w:rsid w:val="00C91640"/>
    <w:rsid w:val="00C9169D"/>
    <w:rsid w:val="00C918A8"/>
    <w:rsid w:val="00C918B8"/>
    <w:rsid w:val="00C91965"/>
    <w:rsid w:val="00C91CFE"/>
    <w:rsid w:val="00C91D19"/>
    <w:rsid w:val="00C91E67"/>
    <w:rsid w:val="00C920E6"/>
    <w:rsid w:val="00C92583"/>
    <w:rsid w:val="00C92805"/>
    <w:rsid w:val="00C929D3"/>
    <w:rsid w:val="00C92A5C"/>
    <w:rsid w:val="00C92E2D"/>
    <w:rsid w:val="00C937B0"/>
    <w:rsid w:val="00C937D7"/>
    <w:rsid w:val="00C93962"/>
    <w:rsid w:val="00C9397F"/>
    <w:rsid w:val="00C93A42"/>
    <w:rsid w:val="00C93D6E"/>
    <w:rsid w:val="00C93DB2"/>
    <w:rsid w:val="00C93F8C"/>
    <w:rsid w:val="00C93FC8"/>
    <w:rsid w:val="00C9443D"/>
    <w:rsid w:val="00C9496D"/>
    <w:rsid w:val="00C94D81"/>
    <w:rsid w:val="00C94EC4"/>
    <w:rsid w:val="00C94F89"/>
    <w:rsid w:val="00C955E0"/>
    <w:rsid w:val="00C956A7"/>
    <w:rsid w:val="00C9585F"/>
    <w:rsid w:val="00C95A6E"/>
    <w:rsid w:val="00C95AAD"/>
    <w:rsid w:val="00C96052"/>
    <w:rsid w:val="00C9616C"/>
    <w:rsid w:val="00C96561"/>
    <w:rsid w:val="00C965A4"/>
    <w:rsid w:val="00C96778"/>
    <w:rsid w:val="00C96AA7"/>
    <w:rsid w:val="00C96ABE"/>
    <w:rsid w:val="00C96CB0"/>
    <w:rsid w:val="00C96E63"/>
    <w:rsid w:val="00C96FDC"/>
    <w:rsid w:val="00C970D1"/>
    <w:rsid w:val="00C970F3"/>
    <w:rsid w:val="00C97150"/>
    <w:rsid w:val="00C97386"/>
    <w:rsid w:val="00C973F7"/>
    <w:rsid w:val="00C977AF"/>
    <w:rsid w:val="00C977E0"/>
    <w:rsid w:val="00C97858"/>
    <w:rsid w:val="00C9799E"/>
    <w:rsid w:val="00C979BD"/>
    <w:rsid w:val="00C97B13"/>
    <w:rsid w:val="00C97CCF"/>
    <w:rsid w:val="00CA0062"/>
    <w:rsid w:val="00CA02E0"/>
    <w:rsid w:val="00CA04C2"/>
    <w:rsid w:val="00CA06B6"/>
    <w:rsid w:val="00CA0737"/>
    <w:rsid w:val="00CA08D5"/>
    <w:rsid w:val="00CA096B"/>
    <w:rsid w:val="00CA0A77"/>
    <w:rsid w:val="00CA0BA7"/>
    <w:rsid w:val="00CA0CC5"/>
    <w:rsid w:val="00CA0FD9"/>
    <w:rsid w:val="00CA0FEA"/>
    <w:rsid w:val="00CA11E3"/>
    <w:rsid w:val="00CA1AA8"/>
    <w:rsid w:val="00CA1CDF"/>
    <w:rsid w:val="00CA21CC"/>
    <w:rsid w:val="00CA258E"/>
    <w:rsid w:val="00CA2658"/>
    <w:rsid w:val="00CA27DD"/>
    <w:rsid w:val="00CA2A7A"/>
    <w:rsid w:val="00CA2B3C"/>
    <w:rsid w:val="00CA2B4F"/>
    <w:rsid w:val="00CA2F5F"/>
    <w:rsid w:val="00CA2F8C"/>
    <w:rsid w:val="00CA2FD8"/>
    <w:rsid w:val="00CA30CF"/>
    <w:rsid w:val="00CA3155"/>
    <w:rsid w:val="00CA33ED"/>
    <w:rsid w:val="00CA3663"/>
    <w:rsid w:val="00CA3666"/>
    <w:rsid w:val="00CA3805"/>
    <w:rsid w:val="00CA3834"/>
    <w:rsid w:val="00CA39DD"/>
    <w:rsid w:val="00CA3AE5"/>
    <w:rsid w:val="00CA3C42"/>
    <w:rsid w:val="00CA3FF4"/>
    <w:rsid w:val="00CA4011"/>
    <w:rsid w:val="00CA40ED"/>
    <w:rsid w:val="00CA426E"/>
    <w:rsid w:val="00CA4399"/>
    <w:rsid w:val="00CA48F6"/>
    <w:rsid w:val="00CA4B0D"/>
    <w:rsid w:val="00CA4BE3"/>
    <w:rsid w:val="00CA4D12"/>
    <w:rsid w:val="00CA4E35"/>
    <w:rsid w:val="00CA4F04"/>
    <w:rsid w:val="00CA5192"/>
    <w:rsid w:val="00CA542E"/>
    <w:rsid w:val="00CA5577"/>
    <w:rsid w:val="00CA557D"/>
    <w:rsid w:val="00CA55FF"/>
    <w:rsid w:val="00CA5C59"/>
    <w:rsid w:val="00CA6071"/>
    <w:rsid w:val="00CA60EF"/>
    <w:rsid w:val="00CA63ED"/>
    <w:rsid w:val="00CA6412"/>
    <w:rsid w:val="00CA648B"/>
    <w:rsid w:val="00CA6D55"/>
    <w:rsid w:val="00CA6E4C"/>
    <w:rsid w:val="00CA6F6C"/>
    <w:rsid w:val="00CA70ED"/>
    <w:rsid w:val="00CA73F1"/>
    <w:rsid w:val="00CA75A4"/>
    <w:rsid w:val="00CA7877"/>
    <w:rsid w:val="00CA7F97"/>
    <w:rsid w:val="00CA7F99"/>
    <w:rsid w:val="00CB055C"/>
    <w:rsid w:val="00CB0574"/>
    <w:rsid w:val="00CB0618"/>
    <w:rsid w:val="00CB1066"/>
    <w:rsid w:val="00CB107E"/>
    <w:rsid w:val="00CB1B14"/>
    <w:rsid w:val="00CB1C8A"/>
    <w:rsid w:val="00CB1CB5"/>
    <w:rsid w:val="00CB1D49"/>
    <w:rsid w:val="00CB1D9B"/>
    <w:rsid w:val="00CB251B"/>
    <w:rsid w:val="00CB2606"/>
    <w:rsid w:val="00CB2650"/>
    <w:rsid w:val="00CB2695"/>
    <w:rsid w:val="00CB26EB"/>
    <w:rsid w:val="00CB29BE"/>
    <w:rsid w:val="00CB2F3C"/>
    <w:rsid w:val="00CB3AFD"/>
    <w:rsid w:val="00CB3F58"/>
    <w:rsid w:val="00CB4145"/>
    <w:rsid w:val="00CB429D"/>
    <w:rsid w:val="00CB43DC"/>
    <w:rsid w:val="00CB4491"/>
    <w:rsid w:val="00CB4562"/>
    <w:rsid w:val="00CB45F0"/>
    <w:rsid w:val="00CB4940"/>
    <w:rsid w:val="00CB4A05"/>
    <w:rsid w:val="00CB4C0C"/>
    <w:rsid w:val="00CB4F0C"/>
    <w:rsid w:val="00CB50DB"/>
    <w:rsid w:val="00CB519E"/>
    <w:rsid w:val="00CB5606"/>
    <w:rsid w:val="00CB573A"/>
    <w:rsid w:val="00CB5819"/>
    <w:rsid w:val="00CB5868"/>
    <w:rsid w:val="00CB588D"/>
    <w:rsid w:val="00CB5C01"/>
    <w:rsid w:val="00CB5D20"/>
    <w:rsid w:val="00CB5F0F"/>
    <w:rsid w:val="00CB60A7"/>
    <w:rsid w:val="00CB60D9"/>
    <w:rsid w:val="00CB61CF"/>
    <w:rsid w:val="00CB6B8A"/>
    <w:rsid w:val="00CB6BAF"/>
    <w:rsid w:val="00CB6E2F"/>
    <w:rsid w:val="00CB700F"/>
    <w:rsid w:val="00CB703E"/>
    <w:rsid w:val="00CB7116"/>
    <w:rsid w:val="00CB7571"/>
    <w:rsid w:val="00CB758E"/>
    <w:rsid w:val="00CB7765"/>
    <w:rsid w:val="00CB788F"/>
    <w:rsid w:val="00CB7B19"/>
    <w:rsid w:val="00CB7C7D"/>
    <w:rsid w:val="00CB7CBF"/>
    <w:rsid w:val="00CC00CE"/>
    <w:rsid w:val="00CC00F5"/>
    <w:rsid w:val="00CC0152"/>
    <w:rsid w:val="00CC01C9"/>
    <w:rsid w:val="00CC062B"/>
    <w:rsid w:val="00CC07EB"/>
    <w:rsid w:val="00CC0BFD"/>
    <w:rsid w:val="00CC0C27"/>
    <w:rsid w:val="00CC0CCB"/>
    <w:rsid w:val="00CC0E60"/>
    <w:rsid w:val="00CC1328"/>
    <w:rsid w:val="00CC1340"/>
    <w:rsid w:val="00CC15BB"/>
    <w:rsid w:val="00CC1750"/>
    <w:rsid w:val="00CC1CBE"/>
    <w:rsid w:val="00CC1D84"/>
    <w:rsid w:val="00CC1EC3"/>
    <w:rsid w:val="00CC1FE7"/>
    <w:rsid w:val="00CC2ACB"/>
    <w:rsid w:val="00CC2C41"/>
    <w:rsid w:val="00CC2CC9"/>
    <w:rsid w:val="00CC2F7A"/>
    <w:rsid w:val="00CC306D"/>
    <w:rsid w:val="00CC30EC"/>
    <w:rsid w:val="00CC3548"/>
    <w:rsid w:val="00CC357E"/>
    <w:rsid w:val="00CC3A0A"/>
    <w:rsid w:val="00CC3FD7"/>
    <w:rsid w:val="00CC4087"/>
    <w:rsid w:val="00CC4338"/>
    <w:rsid w:val="00CC4431"/>
    <w:rsid w:val="00CC44A6"/>
    <w:rsid w:val="00CC4C73"/>
    <w:rsid w:val="00CC4CFF"/>
    <w:rsid w:val="00CC4DF3"/>
    <w:rsid w:val="00CC5215"/>
    <w:rsid w:val="00CC5479"/>
    <w:rsid w:val="00CC56CC"/>
    <w:rsid w:val="00CC59B8"/>
    <w:rsid w:val="00CC5D35"/>
    <w:rsid w:val="00CC5EEA"/>
    <w:rsid w:val="00CC6399"/>
    <w:rsid w:val="00CC66A6"/>
    <w:rsid w:val="00CC6AB0"/>
    <w:rsid w:val="00CC6C26"/>
    <w:rsid w:val="00CC6E63"/>
    <w:rsid w:val="00CC72A4"/>
    <w:rsid w:val="00CC7674"/>
    <w:rsid w:val="00CC79B6"/>
    <w:rsid w:val="00CC7A19"/>
    <w:rsid w:val="00CC7A57"/>
    <w:rsid w:val="00CC7A82"/>
    <w:rsid w:val="00CC7AB3"/>
    <w:rsid w:val="00CC7CF6"/>
    <w:rsid w:val="00CC7E64"/>
    <w:rsid w:val="00CD00E1"/>
    <w:rsid w:val="00CD01C6"/>
    <w:rsid w:val="00CD0328"/>
    <w:rsid w:val="00CD04F2"/>
    <w:rsid w:val="00CD0788"/>
    <w:rsid w:val="00CD0C3F"/>
    <w:rsid w:val="00CD0CA9"/>
    <w:rsid w:val="00CD0FA5"/>
    <w:rsid w:val="00CD1174"/>
    <w:rsid w:val="00CD1335"/>
    <w:rsid w:val="00CD15DD"/>
    <w:rsid w:val="00CD16A8"/>
    <w:rsid w:val="00CD1805"/>
    <w:rsid w:val="00CD1892"/>
    <w:rsid w:val="00CD1A3F"/>
    <w:rsid w:val="00CD1C8F"/>
    <w:rsid w:val="00CD1D5E"/>
    <w:rsid w:val="00CD1D78"/>
    <w:rsid w:val="00CD1DF8"/>
    <w:rsid w:val="00CD1FEB"/>
    <w:rsid w:val="00CD2124"/>
    <w:rsid w:val="00CD23DD"/>
    <w:rsid w:val="00CD23E0"/>
    <w:rsid w:val="00CD29E5"/>
    <w:rsid w:val="00CD2B8B"/>
    <w:rsid w:val="00CD31CD"/>
    <w:rsid w:val="00CD31F9"/>
    <w:rsid w:val="00CD33C9"/>
    <w:rsid w:val="00CD3542"/>
    <w:rsid w:val="00CD36E7"/>
    <w:rsid w:val="00CD3980"/>
    <w:rsid w:val="00CD3CFB"/>
    <w:rsid w:val="00CD3D79"/>
    <w:rsid w:val="00CD3FA6"/>
    <w:rsid w:val="00CD41DB"/>
    <w:rsid w:val="00CD4491"/>
    <w:rsid w:val="00CD47DF"/>
    <w:rsid w:val="00CD49BE"/>
    <w:rsid w:val="00CD4C4B"/>
    <w:rsid w:val="00CD4EBD"/>
    <w:rsid w:val="00CD5288"/>
    <w:rsid w:val="00CD528B"/>
    <w:rsid w:val="00CD5366"/>
    <w:rsid w:val="00CD53A8"/>
    <w:rsid w:val="00CD5796"/>
    <w:rsid w:val="00CD5AF7"/>
    <w:rsid w:val="00CD5B47"/>
    <w:rsid w:val="00CD5BB6"/>
    <w:rsid w:val="00CD61D1"/>
    <w:rsid w:val="00CD627C"/>
    <w:rsid w:val="00CD62ED"/>
    <w:rsid w:val="00CD6342"/>
    <w:rsid w:val="00CD6AA6"/>
    <w:rsid w:val="00CD7264"/>
    <w:rsid w:val="00CD72D3"/>
    <w:rsid w:val="00CD733D"/>
    <w:rsid w:val="00CD7389"/>
    <w:rsid w:val="00CD7585"/>
    <w:rsid w:val="00CD781E"/>
    <w:rsid w:val="00CD795E"/>
    <w:rsid w:val="00CD7990"/>
    <w:rsid w:val="00CD7C36"/>
    <w:rsid w:val="00CD7CF7"/>
    <w:rsid w:val="00CD7DE3"/>
    <w:rsid w:val="00CD7E7F"/>
    <w:rsid w:val="00CD7F9E"/>
    <w:rsid w:val="00CE0391"/>
    <w:rsid w:val="00CE059D"/>
    <w:rsid w:val="00CE0625"/>
    <w:rsid w:val="00CE065F"/>
    <w:rsid w:val="00CE0769"/>
    <w:rsid w:val="00CE0CD1"/>
    <w:rsid w:val="00CE0D1B"/>
    <w:rsid w:val="00CE0D1F"/>
    <w:rsid w:val="00CE0D28"/>
    <w:rsid w:val="00CE10BA"/>
    <w:rsid w:val="00CE1136"/>
    <w:rsid w:val="00CE144B"/>
    <w:rsid w:val="00CE1601"/>
    <w:rsid w:val="00CE1BD6"/>
    <w:rsid w:val="00CE1BEE"/>
    <w:rsid w:val="00CE1C14"/>
    <w:rsid w:val="00CE2744"/>
    <w:rsid w:val="00CE278F"/>
    <w:rsid w:val="00CE27AA"/>
    <w:rsid w:val="00CE299A"/>
    <w:rsid w:val="00CE32A0"/>
    <w:rsid w:val="00CE3411"/>
    <w:rsid w:val="00CE347D"/>
    <w:rsid w:val="00CE3497"/>
    <w:rsid w:val="00CE3765"/>
    <w:rsid w:val="00CE3933"/>
    <w:rsid w:val="00CE3D6D"/>
    <w:rsid w:val="00CE4AB4"/>
    <w:rsid w:val="00CE4B84"/>
    <w:rsid w:val="00CE4DDE"/>
    <w:rsid w:val="00CE4F6C"/>
    <w:rsid w:val="00CE4F84"/>
    <w:rsid w:val="00CE5079"/>
    <w:rsid w:val="00CE5142"/>
    <w:rsid w:val="00CE5385"/>
    <w:rsid w:val="00CE5A62"/>
    <w:rsid w:val="00CE5B68"/>
    <w:rsid w:val="00CE5C4A"/>
    <w:rsid w:val="00CE5D05"/>
    <w:rsid w:val="00CE5D0A"/>
    <w:rsid w:val="00CE60E8"/>
    <w:rsid w:val="00CE64F8"/>
    <w:rsid w:val="00CE6786"/>
    <w:rsid w:val="00CE69EC"/>
    <w:rsid w:val="00CE6B57"/>
    <w:rsid w:val="00CE6BAF"/>
    <w:rsid w:val="00CE6BBF"/>
    <w:rsid w:val="00CE6C65"/>
    <w:rsid w:val="00CE6CFB"/>
    <w:rsid w:val="00CE6DAF"/>
    <w:rsid w:val="00CE6F13"/>
    <w:rsid w:val="00CE6F83"/>
    <w:rsid w:val="00CE716E"/>
    <w:rsid w:val="00CE71E5"/>
    <w:rsid w:val="00CE72EE"/>
    <w:rsid w:val="00CE7569"/>
    <w:rsid w:val="00CE761E"/>
    <w:rsid w:val="00CE7703"/>
    <w:rsid w:val="00CE7772"/>
    <w:rsid w:val="00CE7B12"/>
    <w:rsid w:val="00CE7C8F"/>
    <w:rsid w:val="00CE7F89"/>
    <w:rsid w:val="00CE7FB1"/>
    <w:rsid w:val="00CF00B5"/>
    <w:rsid w:val="00CF06CA"/>
    <w:rsid w:val="00CF0842"/>
    <w:rsid w:val="00CF094C"/>
    <w:rsid w:val="00CF0A1B"/>
    <w:rsid w:val="00CF0CB0"/>
    <w:rsid w:val="00CF0F3C"/>
    <w:rsid w:val="00CF0FB0"/>
    <w:rsid w:val="00CF10E3"/>
    <w:rsid w:val="00CF16DE"/>
    <w:rsid w:val="00CF185E"/>
    <w:rsid w:val="00CF18C1"/>
    <w:rsid w:val="00CF18E9"/>
    <w:rsid w:val="00CF18FC"/>
    <w:rsid w:val="00CF1D23"/>
    <w:rsid w:val="00CF217E"/>
    <w:rsid w:val="00CF268B"/>
    <w:rsid w:val="00CF281F"/>
    <w:rsid w:val="00CF2A52"/>
    <w:rsid w:val="00CF2B49"/>
    <w:rsid w:val="00CF3305"/>
    <w:rsid w:val="00CF33E0"/>
    <w:rsid w:val="00CF355B"/>
    <w:rsid w:val="00CF3AE0"/>
    <w:rsid w:val="00CF3B2F"/>
    <w:rsid w:val="00CF3B50"/>
    <w:rsid w:val="00CF3CF9"/>
    <w:rsid w:val="00CF40FB"/>
    <w:rsid w:val="00CF411B"/>
    <w:rsid w:val="00CF4349"/>
    <w:rsid w:val="00CF45F5"/>
    <w:rsid w:val="00CF467F"/>
    <w:rsid w:val="00CF46D9"/>
    <w:rsid w:val="00CF4848"/>
    <w:rsid w:val="00CF498C"/>
    <w:rsid w:val="00CF49E2"/>
    <w:rsid w:val="00CF4A90"/>
    <w:rsid w:val="00CF4AF9"/>
    <w:rsid w:val="00CF4F79"/>
    <w:rsid w:val="00CF5017"/>
    <w:rsid w:val="00CF50E0"/>
    <w:rsid w:val="00CF540B"/>
    <w:rsid w:val="00CF54DC"/>
    <w:rsid w:val="00CF54EB"/>
    <w:rsid w:val="00CF5500"/>
    <w:rsid w:val="00CF5955"/>
    <w:rsid w:val="00CF5979"/>
    <w:rsid w:val="00CF5C22"/>
    <w:rsid w:val="00CF5D55"/>
    <w:rsid w:val="00CF5DEF"/>
    <w:rsid w:val="00CF5DFE"/>
    <w:rsid w:val="00CF5FD3"/>
    <w:rsid w:val="00CF6172"/>
    <w:rsid w:val="00CF619E"/>
    <w:rsid w:val="00CF61C2"/>
    <w:rsid w:val="00CF62BE"/>
    <w:rsid w:val="00CF63BF"/>
    <w:rsid w:val="00CF6436"/>
    <w:rsid w:val="00CF67DF"/>
    <w:rsid w:val="00CF694F"/>
    <w:rsid w:val="00CF69C4"/>
    <w:rsid w:val="00CF6A2C"/>
    <w:rsid w:val="00CF6D6F"/>
    <w:rsid w:val="00CF6EB9"/>
    <w:rsid w:val="00CF6F06"/>
    <w:rsid w:val="00CF73CC"/>
    <w:rsid w:val="00CF741F"/>
    <w:rsid w:val="00CF7496"/>
    <w:rsid w:val="00CF76E1"/>
    <w:rsid w:val="00CF7989"/>
    <w:rsid w:val="00CF7A96"/>
    <w:rsid w:val="00CF7B38"/>
    <w:rsid w:val="00D00335"/>
    <w:rsid w:val="00D00357"/>
    <w:rsid w:val="00D003AB"/>
    <w:rsid w:val="00D004D0"/>
    <w:rsid w:val="00D004D3"/>
    <w:rsid w:val="00D0054C"/>
    <w:rsid w:val="00D007EB"/>
    <w:rsid w:val="00D0082C"/>
    <w:rsid w:val="00D00A03"/>
    <w:rsid w:val="00D00D4D"/>
    <w:rsid w:val="00D00EEC"/>
    <w:rsid w:val="00D012AD"/>
    <w:rsid w:val="00D013DC"/>
    <w:rsid w:val="00D01532"/>
    <w:rsid w:val="00D015D6"/>
    <w:rsid w:val="00D0164F"/>
    <w:rsid w:val="00D01C64"/>
    <w:rsid w:val="00D01F2F"/>
    <w:rsid w:val="00D01F91"/>
    <w:rsid w:val="00D0228C"/>
    <w:rsid w:val="00D02BB0"/>
    <w:rsid w:val="00D0316C"/>
    <w:rsid w:val="00D032F5"/>
    <w:rsid w:val="00D03411"/>
    <w:rsid w:val="00D037F2"/>
    <w:rsid w:val="00D039AD"/>
    <w:rsid w:val="00D03DF5"/>
    <w:rsid w:val="00D03E77"/>
    <w:rsid w:val="00D03F1B"/>
    <w:rsid w:val="00D03F4A"/>
    <w:rsid w:val="00D0408A"/>
    <w:rsid w:val="00D040AD"/>
    <w:rsid w:val="00D040BB"/>
    <w:rsid w:val="00D040E8"/>
    <w:rsid w:val="00D041C1"/>
    <w:rsid w:val="00D04361"/>
    <w:rsid w:val="00D047F4"/>
    <w:rsid w:val="00D049A7"/>
    <w:rsid w:val="00D04BDC"/>
    <w:rsid w:val="00D04C21"/>
    <w:rsid w:val="00D04C44"/>
    <w:rsid w:val="00D04FB9"/>
    <w:rsid w:val="00D050BE"/>
    <w:rsid w:val="00D0522D"/>
    <w:rsid w:val="00D053FD"/>
    <w:rsid w:val="00D05D97"/>
    <w:rsid w:val="00D067AB"/>
    <w:rsid w:val="00D067E7"/>
    <w:rsid w:val="00D06858"/>
    <w:rsid w:val="00D06CEC"/>
    <w:rsid w:val="00D06FD2"/>
    <w:rsid w:val="00D070E9"/>
    <w:rsid w:val="00D0749B"/>
    <w:rsid w:val="00D0786A"/>
    <w:rsid w:val="00D07C13"/>
    <w:rsid w:val="00D07F49"/>
    <w:rsid w:val="00D10054"/>
    <w:rsid w:val="00D10088"/>
    <w:rsid w:val="00D10202"/>
    <w:rsid w:val="00D10C78"/>
    <w:rsid w:val="00D11426"/>
    <w:rsid w:val="00D116E1"/>
    <w:rsid w:val="00D11B29"/>
    <w:rsid w:val="00D11B2F"/>
    <w:rsid w:val="00D11E9E"/>
    <w:rsid w:val="00D12020"/>
    <w:rsid w:val="00D120E7"/>
    <w:rsid w:val="00D1210F"/>
    <w:rsid w:val="00D121BD"/>
    <w:rsid w:val="00D12279"/>
    <w:rsid w:val="00D12FA5"/>
    <w:rsid w:val="00D13176"/>
    <w:rsid w:val="00D1322E"/>
    <w:rsid w:val="00D135D3"/>
    <w:rsid w:val="00D13719"/>
    <w:rsid w:val="00D13852"/>
    <w:rsid w:val="00D13AB8"/>
    <w:rsid w:val="00D13ADE"/>
    <w:rsid w:val="00D13BDE"/>
    <w:rsid w:val="00D13D42"/>
    <w:rsid w:val="00D140D9"/>
    <w:rsid w:val="00D1418B"/>
    <w:rsid w:val="00D14424"/>
    <w:rsid w:val="00D1465C"/>
    <w:rsid w:val="00D1470D"/>
    <w:rsid w:val="00D14861"/>
    <w:rsid w:val="00D14909"/>
    <w:rsid w:val="00D14AF2"/>
    <w:rsid w:val="00D14CFB"/>
    <w:rsid w:val="00D14EEA"/>
    <w:rsid w:val="00D14F32"/>
    <w:rsid w:val="00D15022"/>
    <w:rsid w:val="00D1503C"/>
    <w:rsid w:val="00D15111"/>
    <w:rsid w:val="00D15284"/>
    <w:rsid w:val="00D15350"/>
    <w:rsid w:val="00D15498"/>
    <w:rsid w:val="00D154AE"/>
    <w:rsid w:val="00D154E9"/>
    <w:rsid w:val="00D15C42"/>
    <w:rsid w:val="00D15E2F"/>
    <w:rsid w:val="00D16105"/>
    <w:rsid w:val="00D161E0"/>
    <w:rsid w:val="00D163E3"/>
    <w:rsid w:val="00D16812"/>
    <w:rsid w:val="00D1683E"/>
    <w:rsid w:val="00D16A19"/>
    <w:rsid w:val="00D16C78"/>
    <w:rsid w:val="00D16CD1"/>
    <w:rsid w:val="00D16CE0"/>
    <w:rsid w:val="00D16D37"/>
    <w:rsid w:val="00D171D4"/>
    <w:rsid w:val="00D172BE"/>
    <w:rsid w:val="00D17308"/>
    <w:rsid w:val="00D176A5"/>
    <w:rsid w:val="00D17730"/>
    <w:rsid w:val="00D17CF4"/>
    <w:rsid w:val="00D2008B"/>
    <w:rsid w:val="00D20097"/>
    <w:rsid w:val="00D201CB"/>
    <w:rsid w:val="00D202DB"/>
    <w:rsid w:val="00D2061A"/>
    <w:rsid w:val="00D2065C"/>
    <w:rsid w:val="00D2070C"/>
    <w:rsid w:val="00D207AF"/>
    <w:rsid w:val="00D20869"/>
    <w:rsid w:val="00D20BDD"/>
    <w:rsid w:val="00D20C50"/>
    <w:rsid w:val="00D20C54"/>
    <w:rsid w:val="00D2127F"/>
    <w:rsid w:val="00D213FB"/>
    <w:rsid w:val="00D21473"/>
    <w:rsid w:val="00D21682"/>
    <w:rsid w:val="00D2169C"/>
    <w:rsid w:val="00D21736"/>
    <w:rsid w:val="00D219C6"/>
    <w:rsid w:val="00D21ABE"/>
    <w:rsid w:val="00D21E4F"/>
    <w:rsid w:val="00D22A9D"/>
    <w:rsid w:val="00D22AE3"/>
    <w:rsid w:val="00D22C35"/>
    <w:rsid w:val="00D22DCD"/>
    <w:rsid w:val="00D232B5"/>
    <w:rsid w:val="00D2358C"/>
    <w:rsid w:val="00D23666"/>
    <w:rsid w:val="00D237CE"/>
    <w:rsid w:val="00D2391A"/>
    <w:rsid w:val="00D23921"/>
    <w:rsid w:val="00D23B00"/>
    <w:rsid w:val="00D23F8E"/>
    <w:rsid w:val="00D24047"/>
    <w:rsid w:val="00D2407F"/>
    <w:rsid w:val="00D241AF"/>
    <w:rsid w:val="00D2423C"/>
    <w:rsid w:val="00D246F5"/>
    <w:rsid w:val="00D24712"/>
    <w:rsid w:val="00D24F49"/>
    <w:rsid w:val="00D24FFA"/>
    <w:rsid w:val="00D25023"/>
    <w:rsid w:val="00D2547A"/>
    <w:rsid w:val="00D256EB"/>
    <w:rsid w:val="00D257B7"/>
    <w:rsid w:val="00D25AC5"/>
    <w:rsid w:val="00D25C57"/>
    <w:rsid w:val="00D25CC0"/>
    <w:rsid w:val="00D26008"/>
    <w:rsid w:val="00D26130"/>
    <w:rsid w:val="00D26282"/>
    <w:rsid w:val="00D2628D"/>
    <w:rsid w:val="00D264A4"/>
    <w:rsid w:val="00D264D0"/>
    <w:rsid w:val="00D2677C"/>
    <w:rsid w:val="00D26961"/>
    <w:rsid w:val="00D26FF9"/>
    <w:rsid w:val="00D27162"/>
    <w:rsid w:val="00D2734E"/>
    <w:rsid w:val="00D2747B"/>
    <w:rsid w:val="00D275BE"/>
    <w:rsid w:val="00D276F2"/>
    <w:rsid w:val="00D2771A"/>
    <w:rsid w:val="00D27A39"/>
    <w:rsid w:val="00D27AD7"/>
    <w:rsid w:val="00D27C64"/>
    <w:rsid w:val="00D27C9E"/>
    <w:rsid w:val="00D27CBB"/>
    <w:rsid w:val="00D27E95"/>
    <w:rsid w:val="00D27FEC"/>
    <w:rsid w:val="00D3025B"/>
    <w:rsid w:val="00D305D1"/>
    <w:rsid w:val="00D30AE3"/>
    <w:rsid w:val="00D30BC5"/>
    <w:rsid w:val="00D30C31"/>
    <w:rsid w:val="00D31197"/>
    <w:rsid w:val="00D312AC"/>
    <w:rsid w:val="00D3152A"/>
    <w:rsid w:val="00D31B58"/>
    <w:rsid w:val="00D31C81"/>
    <w:rsid w:val="00D31E10"/>
    <w:rsid w:val="00D3209F"/>
    <w:rsid w:val="00D323C5"/>
    <w:rsid w:val="00D3245B"/>
    <w:rsid w:val="00D3266B"/>
    <w:rsid w:val="00D32C39"/>
    <w:rsid w:val="00D32FB0"/>
    <w:rsid w:val="00D3352C"/>
    <w:rsid w:val="00D3388C"/>
    <w:rsid w:val="00D33A01"/>
    <w:rsid w:val="00D33D05"/>
    <w:rsid w:val="00D33F85"/>
    <w:rsid w:val="00D34250"/>
    <w:rsid w:val="00D344B9"/>
    <w:rsid w:val="00D34A51"/>
    <w:rsid w:val="00D34B60"/>
    <w:rsid w:val="00D3513D"/>
    <w:rsid w:val="00D35577"/>
    <w:rsid w:val="00D3573F"/>
    <w:rsid w:val="00D3575F"/>
    <w:rsid w:val="00D35854"/>
    <w:rsid w:val="00D35998"/>
    <w:rsid w:val="00D35B66"/>
    <w:rsid w:val="00D35CBA"/>
    <w:rsid w:val="00D35CCD"/>
    <w:rsid w:val="00D35D9F"/>
    <w:rsid w:val="00D35E12"/>
    <w:rsid w:val="00D36023"/>
    <w:rsid w:val="00D360EF"/>
    <w:rsid w:val="00D360F4"/>
    <w:rsid w:val="00D36293"/>
    <w:rsid w:val="00D36306"/>
    <w:rsid w:val="00D363D1"/>
    <w:rsid w:val="00D365D0"/>
    <w:rsid w:val="00D365D2"/>
    <w:rsid w:val="00D36613"/>
    <w:rsid w:val="00D369D8"/>
    <w:rsid w:val="00D36DE1"/>
    <w:rsid w:val="00D370B7"/>
    <w:rsid w:val="00D37207"/>
    <w:rsid w:val="00D37A09"/>
    <w:rsid w:val="00D37B14"/>
    <w:rsid w:val="00D37D60"/>
    <w:rsid w:val="00D37E93"/>
    <w:rsid w:val="00D400A8"/>
    <w:rsid w:val="00D40361"/>
    <w:rsid w:val="00D407F1"/>
    <w:rsid w:val="00D40881"/>
    <w:rsid w:val="00D40BBC"/>
    <w:rsid w:val="00D41159"/>
    <w:rsid w:val="00D411FD"/>
    <w:rsid w:val="00D413D3"/>
    <w:rsid w:val="00D41514"/>
    <w:rsid w:val="00D41541"/>
    <w:rsid w:val="00D41689"/>
    <w:rsid w:val="00D4192E"/>
    <w:rsid w:val="00D41AD7"/>
    <w:rsid w:val="00D41F9D"/>
    <w:rsid w:val="00D42470"/>
    <w:rsid w:val="00D42548"/>
    <w:rsid w:val="00D42840"/>
    <w:rsid w:val="00D429C4"/>
    <w:rsid w:val="00D429DC"/>
    <w:rsid w:val="00D42A6A"/>
    <w:rsid w:val="00D42AC2"/>
    <w:rsid w:val="00D42D24"/>
    <w:rsid w:val="00D430A1"/>
    <w:rsid w:val="00D43366"/>
    <w:rsid w:val="00D4338F"/>
    <w:rsid w:val="00D438DA"/>
    <w:rsid w:val="00D43A31"/>
    <w:rsid w:val="00D43C92"/>
    <w:rsid w:val="00D43DAF"/>
    <w:rsid w:val="00D43F02"/>
    <w:rsid w:val="00D4435B"/>
    <w:rsid w:val="00D4437A"/>
    <w:rsid w:val="00D444C3"/>
    <w:rsid w:val="00D44518"/>
    <w:rsid w:val="00D4460C"/>
    <w:rsid w:val="00D447C6"/>
    <w:rsid w:val="00D44809"/>
    <w:rsid w:val="00D448D7"/>
    <w:rsid w:val="00D449F9"/>
    <w:rsid w:val="00D44A73"/>
    <w:rsid w:val="00D44B5A"/>
    <w:rsid w:val="00D44CD5"/>
    <w:rsid w:val="00D44DDE"/>
    <w:rsid w:val="00D44E4D"/>
    <w:rsid w:val="00D44EFC"/>
    <w:rsid w:val="00D44F87"/>
    <w:rsid w:val="00D4556C"/>
    <w:rsid w:val="00D455B0"/>
    <w:rsid w:val="00D4580E"/>
    <w:rsid w:val="00D45920"/>
    <w:rsid w:val="00D45A61"/>
    <w:rsid w:val="00D45AF6"/>
    <w:rsid w:val="00D45BA4"/>
    <w:rsid w:val="00D45BE6"/>
    <w:rsid w:val="00D4616B"/>
    <w:rsid w:val="00D46196"/>
    <w:rsid w:val="00D461C7"/>
    <w:rsid w:val="00D46526"/>
    <w:rsid w:val="00D46778"/>
    <w:rsid w:val="00D46835"/>
    <w:rsid w:val="00D46858"/>
    <w:rsid w:val="00D4687A"/>
    <w:rsid w:val="00D469B6"/>
    <w:rsid w:val="00D46A30"/>
    <w:rsid w:val="00D46B97"/>
    <w:rsid w:val="00D46D5B"/>
    <w:rsid w:val="00D46E87"/>
    <w:rsid w:val="00D46ECC"/>
    <w:rsid w:val="00D472C6"/>
    <w:rsid w:val="00D4778F"/>
    <w:rsid w:val="00D47951"/>
    <w:rsid w:val="00D47B6B"/>
    <w:rsid w:val="00D50053"/>
    <w:rsid w:val="00D502C4"/>
    <w:rsid w:val="00D508B6"/>
    <w:rsid w:val="00D509DF"/>
    <w:rsid w:val="00D50C41"/>
    <w:rsid w:val="00D50EA5"/>
    <w:rsid w:val="00D50F70"/>
    <w:rsid w:val="00D511E4"/>
    <w:rsid w:val="00D511F1"/>
    <w:rsid w:val="00D513D0"/>
    <w:rsid w:val="00D515CB"/>
    <w:rsid w:val="00D515E1"/>
    <w:rsid w:val="00D51836"/>
    <w:rsid w:val="00D51C07"/>
    <w:rsid w:val="00D51D54"/>
    <w:rsid w:val="00D520E2"/>
    <w:rsid w:val="00D521BC"/>
    <w:rsid w:val="00D523AA"/>
    <w:rsid w:val="00D52468"/>
    <w:rsid w:val="00D524E2"/>
    <w:rsid w:val="00D52536"/>
    <w:rsid w:val="00D528DB"/>
    <w:rsid w:val="00D52DDC"/>
    <w:rsid w:val="00D531F6"/>
    <w:rsid w:val="00D53332"/>
    <w:rsid w:val="00D534AC"/>
    <w:rsid w:val="00D53D4F"/>
    <w:rsid w:val="00D53D9E"/>
    <w:rsid w:val="00D54253"/>
    <w:rsid w:val="00D5448F"/>
    <w:rsid w:val="00D54578"/>
    <w:rsid w:val="00D54664"/>
    <w:rsid w:val="00D547C3"/>
    <w:rsid w:val="00D548F6"/>
    <w:rsid w:val="00D54A92"/>
    <w:rsid w:val="00D54B57"/>
    <w:rsid w:val="00D54B83"/>
    <w:rsid w:val="00D54C0E"/>
    <w:rsid w:val="00D54DED"/>
    <w:rsid w:val="00D54EC6"/>
    <w:rsid w:val="00D54F0B"/>
    <w:rsid w:val="00D54F1E"/>
    <w:rsid w:val="00D55001"/>
    <w:rsid w:val="00D550DD"/>
    <w:rsid w:val="00D5515A"/>
    <w:rsid w:val="00D551A7"/>
    <w:rsid w:val="00D55603"/>
    <w:rsid w:val="00D55852"/>
    <w:rsid w:val="00D559F9"/>
    <w:rsid w:val="00D55AF2"/>
    <w:rsid w:val="00D55B63"/>
    <w:rsid w:val="00D56210"/>
    <w:rsid w:val="00D564FD"/>
    <w:rsid w:val="00D56555"/>
    <w:rsid w:val="00D5658F"/>
    <w:rsid w:val="00D5700B"/>
    <w:rsid w:val="00D572D3"/>
    <w:rsid w:val="00D5732B"/>
    <w:rsid w:val="00D57701"/>
    <w:rsid w:val="00D57835"/>
    <w:rsid w:val="00D57DB8"/>
    <w:rsid w:val="00D57DF1"/>
    <w:rsid w:val="00D57EE2"/>
    <w:rsid w:val="00D60076"/>
    <w:rsid w:val="00D6011A"/>
    <w:rsid w:val="00D6028A"/>
    <w:rsid w:val="00D60306"/>
    <w:rsid w:val="00D60436"/>
    <w:rsid w:val="00D6064D"/>
    <w:rsid w:val="00D60682"/>
    <w:rsid w:val="00D606E8"/>
    <w:rsid w:val="00D6079C"/>
    <w:rsid w:val="00D60C99"/>
    <w:rsid w:val="00D60E39"/>
    <w:rsid w:val="00D60EA2"/>
    <w:rsid w:val="00D612C7"/>
    <w:rsid w:val="00D61300"/>
    <w:rsid w:val="00D6130F"/>
    <w:rsid w:val="00D61624"/>
    <w:rsid w:val="00D61965"/>
    <w:rsid w:val="00D61BB9"/>
    <w:rsid w:val="00D61E58"/>
    <w:rsid w:val="00D61EE4"/>
    <w:rsid w:val="00D61F1B"/>
    <w:rsid w:val="00D61F3F"/>
    <w:rsid w:val="00D623CB"/>
    <w:rsid w:val="00D62644"/>
    <w:rsid w:val="00D6291A"/>
    <w:rsid w:val="00D62D93"/>
    <w:rsid w:val="00D62ED7"/>
    <w:rsid w:val="00D631FF"/>
    <w:rsid w:val="00D632C7"/>
    <w:rsid w:val="00D63445"/>
    <w:rsid w:val="00D63C9B"/>
    <w:rsid w:val="00D63CCE"/>
    <w:rsid w:val="00D63DE2"/>
    <w:rsid w:val="00D63F0D"/>
    <w:rsid w:val="00D64022"/>
    <w:rsid w:val="00D64201"/>
    <w:rsid w:val="00D6451D"/>
    <w:rsid w:val="00D645B8"/>
    <w:rsid w:val="00D64C5C"/>
    <w:rsid w:val="00D64D8E"/>
    <w:rsid w:val="00D64DB3"/>
    <w:rsid w:val="00D64E49"/>
    <w:rsid w:val="00D64EF6"/>
    <w:rsid w:val="00D64F51"/>
    <w:rsid w:val="00D64FBE"/>
    <w:rsid w:val="00D65041"/>
    <w:rsid w:val="00D65065"/>
    <w:rsid w:val="00D65214"/>
    <w:rsid w:val="00D654FD"/>
    <w:rsid w:val="00D657F9"/>
    <w:rsid w:val="00D657FB"/>
    <w:rsid w:val="00D658F7"/>
    <w:rsid w:val="00D65D69"/>
    <w:rsid w:val="00D65EBB"/>
    <w:rsid w:val="00D65F17"/>
    <w:rsid w:val="00D66078"/>
    <w:rsid w:val="00D66398"/>
    <w:rsid w:val="00D666AB"/>
    <w:rsid w:val="00D666F5"/>
    <w:rsid w:val="00D66855"/>
    <w:rsid w:val="00D66AD9"/>
    <w:rsid w:val="00D66B83"/>
    <w:rsid w:val="00D66BD0"/>
    <w:rsid w:val="00D66C24"/>
    <w:rsid w:val="00D66DC3"/>
    <w:rsid w:val="00D66ECB"/>
    <w:rsid w:val="00D670A1"/>
    <w:rsid w:val="00D67228"/>
    <w:rsid w:val="00D672E9"/>
    <w:rsid w:val="00D6738A"/>
    <w:rsid w:val="00D67896"/>
    <w:rsid w:val="00D678A8"/>
    <w:rsid w:val="00D679FF"/>
    <w:rsid w:val="00D67ED3"/>
    <w:rsid w:val="00D70269"/>
    <w:rsid w:val="00D7076C"/>
    <w:rsid w:val="00D70918"/>
    <w:rsid w:val="00D70ADE"/>
    <w:rsid w:val="00D70C3D"/>
    <w:rsid w:val="00D7118B"/>
    <w:rsid w:val="00D711F7"/>
    <w:rsid w:val="00D71212"/>
    <w:rsid w:val="00D7126C"/>
    <w:rsid w:val="00D71393"/>
    <w:rsid w:val="00D718D8"/>
    <w:rsid w:val="00D7194D"/>
    <w:rsid w:val="00D71B94"/>
    <w:rsid w:val="00D71BB6"/>
    <w:rsid w:val="00D71C2B"/>
    <w:rsid w:val="00D71C2E"/>
    <w:rsid w:val="00D71DDE"/>
    <w:rsid w:val="00D722C7"/>
    <w:rsid w:val="00D723D4"/>
    <w:rsid w:val="00D724E7"/>
    <w:rsid w:val="00D726B4"/>
    <w:rsid w:val="00D727DE"/>
    <w:rsid w:val="00D72943"/>
    <w:rsid w:val="00D72AE1"/>
    <w:rsid w:val="00D72DA7"/>
    <w:rsid w:val="00D72F4B"/>
    <w:rsid w:val="00D7315F"/>
    <w:rsid w:val="00D7320C"/>
    <w:rsid w:val="00D73236"/>
    <w:rsid w:val="00D734D8"/>
    <w:rsid w:val="00D738AB"/>
    <w:rsid w:val="00D73A0F"/>
    <w:rsid w:val="00D73A3C"/>
    <w:rsid w:val="00D73B5A"/>
    <w:rsid w:val="00D73C6D"/>
    <w:rsid w:val="00D73E68"/>
    <w:rsid w:val="00D7420F"/>
    <w:rsid w:val="00D74393"/>
    <w:rsid w:val="00D743FE"/>
    <w:rsid w:val="00D7445F"/>
    <w:rsid w:val="00D748E2"/>
    <w:rsid w:val="00D749C3"/>
    <w:rsid w:val="00D74D00"/>
    <w:rsid w:val="00D74E71"/>
    <w:rsid w:val="00D75430"/>
    <w:rsid w:val="00D756C4"/>
    <w:rsid w:val="00D756FA"/>
    <w:rsid w:val="00D75901"/>
    <w:rsid w:val="00D75B28"/>
    <w:rsid w:val="00D75C2A"/>
    <w:rsid w:val="00D75C71"/>
    <w:rsid w:val="00D75D59"/>
    <w:rsid w:val="00D75D5C"/>
    <w:rsid w:val="00D76292"/>
    <w:rsid w:val="00D762B2"/>
    <w:rsid w:val="00D7638C"/>
    <w:rsid w:val="00D763CF"/>
    <w:rsid w:val="00D7641A"/>
    <w:rsid w:val="00D76AB9"/>
    <w:rsid w:val="00D76BDB"/>
    <w:rsid w:val="00D76C57"/>
    <w:rsid w:val="00D77258"/>
    <w:rsid w:val="00D77578"/>
    <w:rsid w:val="00D77723"/>
    <w:rsid w:val="00D778C0"/>
    <w:rsid w:val="00D77FB3"/>
    <w:rsid w:val="00D80034"/>
    <w:rsid w:val="00D8021D"/>
    <w:rsid w:val="00D803CA"/>
    <w:rsid w:val="00D80677"/>
    <w:rsid w:val="00D807D1"/>
    <w:rsid w:val="00D80825"/>
    <w:rsid w:val="00D80937"/>
    <w:rsid w:val="00D80C8E"/>
    <w:rsid w:val="00D8152A"/>
    <w:rsid w:val="00D81659"/>
    <w:rsid w:val="00D819EF"/>
    <w:rsid w:val="00D81A0C"/>
    <w:rsid w:val="00D81ECF"/>
    <w:rsid w:val="00D82542"/>
    <w:rsid w:val="00D82DF3"/>
    <w:rsid w:val="00D830B9"/>
    <w:rsid w:val="00D8317F"/>
    <w:rsid w:val="00D831D3"/>
    <w:rsid w:val="00D83256"/>
    <w:rsid w:val="00D8339D"/>
    <w:rsid w:val="00D835B7"/>
    <w:rsid w:val="00D8363C"/>
    <w:rsid w:val="00D836E1"/>
    <w:rsid w:val="00D836E9"/>
    <w:rsid w:val="00D8375B"/>
    <w:rsid w:val="00D83817"/>
    <w:rsid w:val="00D839A4"/>
    <w:rsid w:val="00D83B32"/>
    <w:rsid w:val="00D83C8E"/>
    <w:rsid w:val="00D83E8D"/>
    <w:rsid w:val="00D84261"/>
    <w:rsid w:val="00D84ACE"/>
    <w:rsid w:val="00D84AD5"/>
    <w:rsid w:val="00D84AF7"/>
    <w:rsid w:val="00D84BE3"/>
    <w:rsid w:val="00D84D64"/>
    <w:rsid w:val="00D84E0E"/>
    <w:rsid w:val="00D84E2E"/>
    <w:rsid w:val="00D84F35"/>
    <w:rsid w:val="00D85247"/>
    <w:rsid w:val="00D85248"/>
    <w:rsid w:val="00D854D2"/>
    <w:rsid w:val="00D8595E"/>
    <w:rsid w:val="00D85AF1"/>
    <w:rsid w:val="00D865BA"/>
    <w:rsid w:val="00D8662E"/>
    <w:rsid w:val="00D8665F"/>
    <w:rsid w:val="00D86827"/>
    <w:rsid w:val="00D86FB4"/>
    <w:rsid w:val="00D87044"/>
    <w:rsid w:val="00D870D1"/>
    <w:rsid w:val="00D87130"/>
    <w:rsid w:val="00D876AB"/>
    <w:rsid w:val="00D87712"/>
    <w:rsid w:val="00D879B4"/>
    <w:rsid w:val="00D87B3E"/>
    <w:rsid w:val="00D87DFA"/>
    <w:rsid w:val="00D87EC3"/>
    <w:rsid w:val="00D9000D"/>
    <w:rsid w:val="00D90195"/>
    <w:rsid w:val="00D903B4"/>
    <w:rsid w:val="00D9048C"/>
    <w:rsid w:val="00D906B5"/>
    <w:rsid w:val="00D90D00"/>
    <w:rsid w:val="00D90DBC"/>
    <w:rsid w:val="00D91283"/>
    <w:rsid w:val="00D9129D"/>
    <w:rsid w:val="00D91397"/>
    <w:rsid w:val="00D91421"/>
    <w:rsid w:val="00D91483"/>
    <w:rsid w:val="00D9165F"/>
    <w:rsid w:val="00D91879"/>
    <w:rsid w:val="00D919AB"/>
    <w:rsid w:val="00D91A2F"/>
    <w:rsid w:val="00D91A64"/>
    <w:rsid w:val="00D91F2D"/>
    <w:rsid w:val="00D91F56"/>
    <w:rsid w:val="00D920E8"/>
    <w:rsid w:val="00D9215A"/>
    <w:rsid w:val="00D92A5A"/>
    <w:rsid w:val="00D92C17"/>
    <w:rsid w:val="00D92DF6"/>
    <w:rsid w:val="00D930A4"/>
    <w:rsid w:val="00D93184"/>
    <w:rsid w:val="00D9345C"/>
    <w:rsid w:val="00D9369C"/>
    <w:rsid w:val="00D93720"/>
    <w:rsid w:val="00D93987"/>
    <w:rsid w:val="00D93A19"/>
    <w:rsid w:val="00D93A52"/>
    <w:rsid w:val="00D93A7B"/>
    <w:rsid w:val="00D93DE5"/>
    <w:rsid w:val="00D93E79"/>
    <w:rsid w:val="00D942DC"/>
    <w:rsid w:val="00D94425"/>
    <w:rsid w:val="00D94606"/>
    <w:rsid w:val="00D94904"/>
    <w:rsid w:val="00D94933"/>
    <w:rsid w:val="00D94A33"/>
    <w:rsid w:val="00D94E10"/>
    <w:rsid w:val="00D94E5D"/>
    <w:rsid w:val="00D950C3"/>
    <w:rsid w:val="00D9521F"/>
    <w:rsid w:val="00D952AC"/>
    <w:rsid w:val="00D959B7"/>
    <w:rsid w:val="00D95ACD"/>
    <w:rsid w:val="00D95FB4"/>
    <w:rsid w:val="00D95FB7"/>
    <w:rsid w:val="00D96058"/>
    <w:rsid w:val="00D96146"/>
    <w:rsid w:val="00D963A7"/>
    <w:rsid w:val="00D9640A"/>
    <w:rsid w:val="00D96511"/>
    <w:rsid w:val="00D968CF"/>
    <w:rsid w:val="00D96ADB"/>
    <w:rsid w:val="00D96B53"/>
    <w:rsid w:val="00D96BE6"/>
    <w:rsid w:val="00D96DE2"/>
    <w:rsid w:val="00D96E8A"/>
    <w:rsid w:val="00D9716B"/>
    <w:rsid w:val="00D97572"/>
    <w:rsid w:val="00D976F8"/>
    <w:rsid w:val="00D97CC2"/>
    <w:rsid w:val="00D97CC6"/>
    <w:rsid w:val="00D97EFD"/>
    <w:rsid w:val="00DA00A1"/>
    <w:rsid w:val="00DA01F0"/>
    <w:rsid w:val="00DA0639"/>
    <w:rsid w:val="00DA0939"/>
    <w:rsid w:val="00DA0A81"/>
    <w:rsid w:val="00DA0B4C"/>
    <w:rsid w:val="00DA0C0E"/>
    <w:rsid w:val="00DA0DB4"/>
    <w:rsid w:val="00DA0EFD"/>
    <w:rsid w:val="00DA1085"/>
    <w:rsid w:val="00DA1116"/>
    <w:rsid w:val="00DA11B9"/>
    <w:rsid w:val="00DA13CE"/>
    <w:rsid w:val="00DA14B7"/>
    <w:rsid w:val="00DA1591"/>
    <w:rsid w:val="00DA1651"/>
    <w:rsid w:val="00DA1689"/>
    <w:rsid w:val="00DA1A05"/>
    <w:rsid w:val="00DA1A13"/>
    <w:rsid w:val="00DA1ABD"/>
    <w:rsid w:val="00DA1B9E"/>
    <w:rsid w:val="00DA1C79"/>
    <w:rsid w:val="00DA1DF3"/>
    <w:rsid w:val="00DA1F71"/>
    <w:rsid w:val="00DA2069"/>
    <w:rsid w:val="00DA21AC"/>
    <w:rsid w:val="00DA2725"/>
    <w:rsid w:val="00DA2D12"/>
    <w:rsid w:val="00DA30E5"/>
    <w:rsid w:val="00DA30EF"/>
    <w:rsid w:val="00DA322E"/>
    <w:rsid w:val="00DA35E6"/>
    <w:rsid w:val="00DA3895"/>
    <w:rsid w:val="00DA3A32"/>
    <w:rsid w:val="00DA3C46"/>
    <w:rsid w:val="00DA3CA0"/>
    <w:rsid w:val="00DA3CFD"/>
    <w:rsid w:val="00DA4100"/>
    <w:rsid w:val="00DA42D8"/>
    <w:rsid w:val="00DA42E8"/>
    <w:rsid w:val="00DA42F3"/>
    <w:rsid w:val="00DA43DA"/>
    <w:rsid w:val="00DA447B"/>
    <w:rsid w:val="00DA44B0"/>
    <w:rsid w:val="00DA454B"/>
    <w:rsid w:val="00DA4B20"/>
    <w:rsid w:val="00DA4DA8"/>
    <w:rsid w:val="00DA4F38"/>
    <w:rsid w:val="00DA5084"/>
    <w:rsid w:val="00DA532C"/>
    <w:rsid w:val="00DA5429"/>
    <w:rsid w:val="00DA55AC"/>
    <w:rsid w:val="00DA5A70"/>
    <w:rsid w:val="00DA5CE8"/>
    <w:rsid w:val="00DA5D75"/>
    <w:rsid w:val="00DA5EEE"/>
    <w:rsid w:val="00DA600D"/>
    <w:rsid w:val="00DA60F2"/>
    <w:rsid w:val="00DA6215"/>
    <w:rsid w:val="00DA6356"/>
    <w:rsid w:val="00DA6698"/>
    <w:rsid w:val="00DA6B86"/>
    <w:rsid w:val="00DA6B97"/>
    <w:rsid w:val="00DA6D4D"/>
    <w:rsid w:val="00DA6E20"/>
    <w:rsid w:val="00DA6EA7"/>
    <w:rsid w:val="00DA7CA9"/>
    <w:rsid w:val="00DB02C7"/>
    <w:rsid w:val="00DB03A8"/>
    <w:rsid w:val="00DB095C"/>
    <w:rsid w:val="00DB0CFE"/>
    <w:rsid w:val="00DB0D8B"/>
    <w:rsid w:val="00DB145A"/>
    <w:rsid w:val="00DB205B"/>
    <w:rsid w:val="00DB20A0"/>
    <w:rsid w:val="00DB267B"/>
    <w:rsid w:val="00DB2685"/>
    <w:rsid w:val="00DB288A"/>
    <w:rsid w:val="00DB2A5D"/>
    <w:rsid w:val="00DB2AF9"/>
    <w:rsid w:val="00DB2DAC"/>
    <w:rsid w:val="00DB2E9C"/>
    <w:rsid w:val="00DB2FAF"/>
    <w:rsid w:val="00DB316F"/>
    <w:rsid w:val="00DB34C5"/>
    <w:rsid w:val="00DB371C"/>
    <w:rsid w:val="00DB3AC9"/>
    <w:rsid w:val="00DB3DD1"/>
    <w:rsid w:val="00DB3EE2"/>
    <w:rsid w:val="00DB4091"/>
    <w:rsid w:val="00DB40F2"/>
    <w:rsid w:val="00DB4185"/>
    <w:rsid w:val="00DB457B"/>
    <w:rsid w:val="00DB4606"/>
    <w:rsid w:val="00DB485B"/>
    <w:rsid w:val="00DB4A96"/>
    <w:rsid w:val="00DB4C00"/>
    <w:rsid w:val="00DB5058"/>
    <w:rsid w:val="00DB507E"/>
    <w:rsid w:val="00DB53A4"/>
    <w:rsid w:val="00DB53DA"/>
    <w:rsid w:val="00DB5640"/>
    <w:rsid w:val="00DB5705"/>
    <w:rsid w:val="00DB5B15"/>
    <w:rsid w:val="00DB6035"/>
    <w:rsid w:val="00DB6185"/>
    <w:rsid w:val="00DB65FD"/>
    <w:rsid w:val="00DB664A"/>
    <w:rsid w:val="00DB6B9D"/>
    <w:rsid w:val="00DB6ED7"/>
    <w:rsid w:val="00DB7086"/>
    <w:rsid w:val="00DB7168"/>
    <w:rsid w:val="00DB71C0"/>
    <w:rsid w:val="00DB74B4"/>
    <w:rsid w:val="00DB7581"/>
    <w:rsid w:val="00DB76FE"/>
    <w:rsid w:val="00DB78C1"/>
    <w:rsid w:val="00DB7A47"/>
    <w:rsid w:val="00DB7C71"/>
    <w:rsid w:val="00DB7DF6"/>
    <w:rsid w:val="00DB7E56"/>
    <w:rsid w:val="00DB7F5D"/>
    <w:rsid w:val="00DC06BB"/>
    <w:rsid w:val="00DC075B"/>
    <w:rsid w:val="00DC098B"/>
    <w:rsid w:val="00DC09D7"/>
    <w:rsid w:val="00DC09ED"/>
    <w:rsid w:val="00DC0A22"/>
    <w:rsid w:val="00DC0B4E"/>
    <w:rsid w:val="00DC0D0D"/>
    <w:rsid w:val="00DC147F"/>
    <w:rsid w:val="00DC1594"/>
    <w:rsid w:val="00DC17D0"/>
    <w:rsid w:val="00DC182E"/>
    <w:rsid w:val="00DC1B26"/>
    <w:rsid w:val="00DC1BAF"/>
    <w:rsid w:val="00DC1D00"/>
    <w:rsid w:val="00DC1ED4"/>
    <w:rsid w:val="00DC1F63"/>
    <w:rsid w:val="00DC205E"/>
    <w:rsid w:val="00DC2111"/>
    <w:rsid w:val="00DC212F"/>
    <w:rsid w:val="00DC22E6"/>
    <w:rsid w:val="00DC28E0"/>
    <w:rsid w:val="00DC2A75"/>
    <w:rsid w:val="00DC305E"/>
    <w:rsid w:val="00DC306F"/>
    <w:rsid w:val="00DC30A2"/>
    <w:rsid w:val="00DC35EB"/>
    <w:rsid w:val="00DC363E"/>
    <w:rsid w:val="00DC3783"/>
    <w:rsid w:val="00DC378E"/>
    <w:rsid w:val="00DC37F9"/>
    <w:rsid w:val="00DC3944"/>
    <w:rsid w:val="00DC3C65"/>
    <w:rsid w:val="00DC3CDC"/>
    <w:rsid w:val="00DC3DC6"/>
    <w:rsid w:val="00DC4159"/>
    <w:rsid w:val="00DC423B"/>
    <w:rsid w:val="00DC438C"/>
    <w:rsid w:val="00DC448B"/>
    <w:rsid w:val="00DC4741"/>
    <w:rsid w:val="00DC49CD"/>
    <w:rsid w:val="00DC4B57"/>
    <w:rsid w:val="00DC4C61"/>
    <w:rsid w:val="00DC4CBB"/>
    <w:rsid w:val="00DC4D65"/>
    <w:rsid w:val="00DC4DBD"/>
    <w:rsid w:val="00DC4FB3"/>
    <w:rsid w:val="00DC57DB"/>
    <w:rsid w:val="00DC5BFF"/>
    <w:rsid w:val="00DC5C6B"/>
    <w:rsid w:val="00DC60F7"/>
    <w:rsid w:val="00DC641B"/>
    <w:rsid w:val="00DC6512"/>
    <w:rsid w:val="00DC6520"/>
    <w:rsid w:val="00DC672F"/>
    <w:rsid w:val="00DC6865"/>
    <w:rsid w:val="00DC69F1"/>
    <w:rsid w:val="00DC6BCE"/>
    <w:rsid w:val="00DC7222"/>
    <w:rsid w:val="00DC7472"/>
    <w:rsid w:val="00DC752A"/>
    <w:rsid w:val="00DC767A"/>
    <w:rsid w:val="00DC76A6"/>
    <w:rsid w:val="00DC7878"/>
    <w:rsid w:val="00DC7CFC"/>
    <w:rsid w:val="00DC7DC1"/>
    <w:rsid w:val="00DC7E6D"/>
    <w:rsid w:val="00DD02F7"/>
    <w:rsid w:val="00DD07DA"/>
    <w:rsid w:val="00DD0980"/>
    <w:rsid w:val="00DD0AAD"/>
    <w:rsid w:val="00DD0AC3"/>
    <w:rsid w:val="00DD0BE4"/>
    <w:rsid w:val="00DD1173"/>
    <w:rsid w:val="00DD1211"/>
    <w:rsid w:val="00DD133A"/>
    <w:rsid w:val="00DD1394"/>
    <w:rsid w:val="00DD1AA0"/>
    <w:rsid w:val="00DD1C53"/>
    <w:rsid w:val="00DD1D41"/>
    <w:rsid w:val="00DD1E9F"/>
    <w:rsid w:val="00DD1EFD"/>
    <w:rsid w:val="00DD246F"/>
    <w:rsid w:val="00DD24E6"/>
    <w:rsid w:val="00DD253F"/>
    <w:rsid w:val="00DD2590"/>
    <w:rsid w:val="00DD2954"/>
    <w:rsid w:val="00DD2AAE"/>
    <w:rsid w:val="00DD2D85"/>
    <w:rsid w:val="00DD2E49"/>
    <w:rsid w:val="00DD349D"/>
    <w:rsid w:val="00DD3507"/>
    <w:rsid w:val="00DD3573"/>
    <w:rsid w:val="00DD3986"/>
    <w:rsid w:val="00DD3ECF"/>
    <w:rsid w:val="00DD3EED"/>
    <w:rsid w:val="00DD3FF8"/>
    <w:rsid w:val="00DD42D5"/>
    <w:rsid w:val="00DD45D6"/>
    <w:rsid w:val="00DD4973"/>
    <w:rsid w:val="00DD49D4"/>
    <w:rsid w:val="00DD4A75"/>
    <w:rsid w:val="00DD4AD8"/>
    <w:rsid w:val="00DD4B66"/>
    <w:rsid w:val="00DD4C6D"/>
    <w:rsid w:val="00DD4F21"/>
    <w:rsid w:val="00DD52A4"/>
    <w:rsid w:val="00DD53CF"/>
    <w:rsid w:val="00DD5482"/>
    <w:rsid w:val="00DD550F"/>
    <w:rsid w:val="00DD5F3B"/>
    <w:rsid w:val="00DD6060"/>
    <w:rsid w:val="00DD6075"/>
    <w:rsid w:val="00DD65C1"/>
    <w:rsid w:val="00DD6781"/>
    <w:rsid w:val="00DD68F5"/>
    <w:rsid w:val="00DD6A9C"/>
    <w:rsid w:val="00DD6B5C"/>
    <w:rsid w:val="00DD6BD4"/>
    <w:rsid w:val="00DD6C15"/>
    <w:rsid w:val="00DD6C5D"/>
    <w:rsid w:val="00DD6E67"/>
    <w:rsid w:val="00DD7275"/>
    <w:rsid w:val="00DD732C"/>
    <w:rsid w:val="00DD7354"/>
    <w:rsid w:val="00DD74B9"/>
    <w:rsid w:val="00DD7522"/>
    <w:rsid w:val="00DD7689"/>
    <w:rsid w:val="00DD7AED"/>
    <w:rsid w:val="00DD7C7E"/>
    <w:rsid w:val="00DD7CBD"/>
    <w:rsid w:val="00DD7CCC"/>
    <w:rsid w:val="00DD7EA2"/>
    <w:rsid w:val="00DE01F7"/>
    <w:rsid w:val="00DE01FB"/>
    <w:rsid w:val="00DE03BF"/>
    <w:rsid w:val="00DE0673"/>
    <w:rsid w:val="00DE087B"/>
    <w:rsid w:val="00DE0CB3"/>
    <w:rsid w:val="00DE0DBA"/>
    <w:rsid w:val="00DE112C"/>
    <w:rsid w:val="00DE121C"/>
    <w:rsid w:val="00DE144B"/>
    <w:rsid w:val="00DE1B6B"/>
    <w:rsid w:val="00DE1CC7"/>
    <w:rsid w:val="00DE1CF3"/>
    <w:rsid w:val="00DE1E77"/>
    <w:rsid w:val="00DE1E89"/>
    <w:rsid w:val="00DE1F4F"/>
    <w:rsid w:val="00DE2396"/>
    <w:rsid w:val="00DE2977"/>
    <w:rsid w:val="00DE2CEB"/>
    <w:rsid w:val="00DE2EF1"/>
    <w:rsid w:val="00DE30BE"/>
    <w:rsid w:val="00DE311D"/>
    <w:rsid w:val="00DE3236"/>
    <w:rsid w:val="00DE339B"/>
    <w:rsid w:val="00DE3491"/>
    <w:rsid w:val="00DE3A83"/>
    <w:rsid w:val="00DE4194"/>
    <w:rsid w:val="00DE49A8"/>
    <w:rsid w:val="00DE4C4F"/>
    <w:rsid w:val="00DE4CBD"/>
    <w:rsid w:val="00DE4DAB"/>
    <w:rsid w:val="00DE501B"/>
    <w:rsid w:val="00DE5098"/>
    <w:rsid w:val="00DE5131"/>
    <w:rsid w:val="00DE52E0"/>
    <w:rsid w:val="00DE5673"/>
    <w:rsid w:val="00DE5C40"/>
    <w:rsid w:val="00DE5D23"/>
    <w:rsid w:val="00DE5D70"/>
    <w:rsid w:val="00DE5DA0"/>
    <w:rsid w:val="00DE5E0B"/>
    <w:rsid w:val="00DE5EB4"/>
    <w:rsid w:val="00DE5FE3"/>
    <w:rsid w:val="00DE6045"/>
    <w:rsid w:val="00DE6136"/>
    <w:rsid w:val="00DE64EF"/>
    <w:rsid w:val="00DE6E06"/>
    <w:rsid w:val="00DE6EAC"/>
    <w:rsid w:val="00DE7209"/>
    <w:rsid w:val="00DE734E"/>
    <w:rsid w:val="00DE75C5"/>
    <w:rsid w:val="00DE7607"/>
    <w:rsid w:val="00DE76ED"/>
    <w:rsid w:val="00DE773B"/>
    <w:rsid w:val="00DE77BD"/>
    <w:rsid w:val="00DE79B6"/>
    <w:rsid w:val="00DE7AC8"/>
    <w:rsid w:val="00DE7D6A"/>
    <w:rsid w:val="00DE7EFA"/>
    <w:rsid w:val="00DE7F9C"/>
    <w:rsid w:val="00DE7FA8"/>
    <w:rsid w:val="00DF094A"/>
    <w:rsid w:val="00DF09F4"/>
    <w:rsid w:val="00DF0C7E"/>
    <w:rsid w:val="00DF0F35"/>
    <w:rsid w:val="00DF0F42"/>
    <w:rsid w:val="00DF1223"/>
    <w:rsid w:val="00DF1243"/>
    <w:rsid w:val="00DF1273"/>
    <w:rsid w:val="00DF1407"/>
    <w:rsid w:val="00DF153D"/>
    <w:rsid w:val="00DF16FB"/>
    <w:rsid w:val="00DF1AAC"/>
    <w:rsid w:val="00DF1D6A"/>
    <w:rsid w:val="00DF1FB5"/>
    <w:rsid w:val="00DF1FC6"/>
    <w:rsid w:val="00DF2207"/>
    <w:rsid w:val="00DF2577"/>
    <w:rsid w:val="00DF2875"/>
    <w:rsid w:val="00DF2A6B"/>
    <w:rsid w:val="00DF2C1E"/>
    <w:rsid w:val="00DF2F6B"/>
    <w:rsid w:val="00DF3247"/>
    <w:rsid w:val="00DF32C5"/>
    <w:rsid w:val="00DF33BD"/>
    <w:rsid w:val="00DF3507"/>
    <w:rsid w:val="00DF3518"/>
    <w:rsid w:val="00DF3641"/>
    <w:rsid w:val="00DF39F8"/>
    <w:rsid w:val="00DF3EB0"/>
    <w:rsid w:val="00DF4395"/>
    <w:rsid w:val="00DF4420"/>
    <w:rsid w:val="00DF4617"/>
    <w:rsid w:val="00DF4B92"/>
    <w:rsid w:val="00DF4BF0"/>
    <w:rsid w:val="00DF502E"/>
    <w:rsid w:val="00DF54E4"/>
    <w:rsid w:val="00DF55DE"/>
    <w:rsid w:val="00DF580C"/>
    <w:rsid w:val="00DF58DA"/>
    <w:rsid w:val="00DF5AEA"/>
    <w:rsid w:val="00DF5C7F"/>
    <w:rsid w:val="00DF5D5A"/>
    <w:rsid w:val="00DF5EBE"/>
    <w:rsid w:val="00DF5EFE"/>
    <w:rsid w:val="00DF619D"/>
    <w:rsid w:val="00DF61B7"/>
    <w:rsid w:val="00DF61C5"/>
    <w:rsid w:val="00DF63C0"/>
    <w:rsid w:val="00DF649C"/>
    <w:rsid w:val="00DF653C"/>
    <w:rsid w:val="00DF663F"/>
    <w:rsid w:val="00DF66BD"/>
    <w:rsid w:val="00DF67B8"/>
    <w:rsid w:val="00DF6829"/>
    <w:rsid w:val="00DF699F"/>
    <w:rsid w:val="00DF6A9C"/>
    <w:rsid w:val="00DF6D95"/>
    <w:rsid w:val="00DF6DD2"/>
    <w:rsid w:val="00DF6E04"/>
    <w:rsid w:val="00DF6E76"/>
    <w:rsid w:val="00DF6F81"/>
    <w:rsid w:val="00DF7296"/>
    <w:rsid w:val="00DF747E"/>
    <w:rsid w:val="00DF76FE"/>
    <w:rsid w:val="00DF78D4"/>
    <w:rsid w:val="00DF7D01"/>
    <w:rsid w:val="00DF7DB4"/>
    <w:rsid w:val="00DF7DFE"/>
    <w:rsid w:val="00DF7F72"/>
    <w:rsid w:val="00DF8219"/>
    <w:rsid w:val="00E00386"/>
    <w:rsid w:val="00E003EF"/>
    <w:rsid w:val="00E00629"/>
    <w:rsid w:val="00E00AED"/>
    <w:rsid w:val="00E00B38"/>
    <w:rsid w:val="00E00C9E"/>
    <w:rsid w:val="00E00CC6"/>
    <w:rsid w:val="00E00CD3"/>
    <w:rsid w:val="00E00DDC"/>
    <w:rsid w:val="00E010C9"/>
    <w:rsid w:val="00E011EE"/>
    <w:rsid w:val="00E011F6"/>
    <w:rsid w:val="00E0141C"/>
    <w:rsid w:val="00E014D8"/>
    <w:rsid w:val="00E0156D"/>
    <w:rsid w:val="00E01AA7"/>
    <w:rsid w:val="00E01B75"/>
    <w:rsid w:val="00E01E39"/>
    <w:rsid w:val="00E01FCA"/>
    <w:rsid w:val="00E02238"/>
    <w:rsid w:val="00E023EF"/>
    <w:rsid w:val="00E0241A"/>
    <w:rsid w:val="00E02578"/>
    <w:rsid w:val="00E02DFA"/>
    <w:rsid w:val="00E02E14"/>
    <w:rsid w:val="00E02F62"/>
    <w:rsid w:val="00E03188"/>
    <w:rsid w:val="00E03316"/>
    <w:rsid w:val="00E037F6"/>
    <w:rsid w:val="00E037F7"/>
    <w:rsid w:val="00E038B9"/>
    <w:rsid w:val="00E03970"/>
    <w:rsid w:val="00E039F6"/>
    <w:rsid w:val="00E03C98"/>
    <w:rsid w:val="00E03E36"/>
    <w:rsid w:val="00E04116"/>
    <w:rsid w:val="00E042C7"/>
    <w:rsid w:val="00E04FD2"/>
    <w:rsid w:val="00E05054"/>
    <w:rsid w:val="00E05110"/>
    <w:rsid w:val="00E0575B"/>
    <w:rsid w:val="00E05878"/>
    <w:rsid w:val="00E0593D"/>
    <w:rsid w:val="00E05B8A"/>
    <w:rsid w:val="00E05BA5"/>
    <w:rsid w:val="00E05E74"/>
    <w:rsid w:val="00E05FA9"/>
    <w:rsid w:val="00E06630"/>
    <w:rsid w:val="00E066DB"/>
    <w:rsid w:val="00E0673E"/>
    <w:rsid w:val="00E06793"/>
    <w:rsid w:val="00E06939"/>
    <w:rsid w:val="00E06BB3"/>
    <w:rsid w:val="00E06BF0"/>
    <w:rsid w:val="00E06C38"/>
    <w:rsid w:val="00E078E6"/>
    <w:rsid w:val="00E07C1E"/>
    <w:rsid w:val="00E100B5"/>
    <w:rsid w:val="00E101C6"/>
    <w:rsid w:val="00E10217"/>
    <w:rsid w:val="00E108ED"/>
    <w:rsid w:val="00E10983"/>
    <w:rsid w:val="00E109F4"/>
    <w:rsid w:val="00E10B9F"/>
    <w:rsid w:val="00E10C3B"/>
    <w:rsid w:val="00E10E55"/>
    <w:rsid w:val="00E10F16"/>
    <w:rsid w:val="00E112C2"/>
    <w:rsid w:val="00E1136E"/>
    <w:rsid w:val="00E11497"/>
    <w:rsid w:val="00E11506"/>
    <w:rsid w:val="00E117F5"/>
    <w:rsid w:val="00E11D62"/>
    <w:rsid w:val="00E126BC"/>
    <w:rsid w:val="00E128DB"/>
    <w:rsid w:val="00E12B3E"/>
    <w:rsid w:val="00E12C35"/>
    <w:rsid w:val="00E12D77"/>
    <w:rsid w:val="00E12D85"/>
    <w:rsid w:val="00E12E3C"/>
    <w:rsid w:val="00E13125"/>
    <w:rsid w:val="00E132C6"/>
    <w:rsid w:val="00E132CF"/>
    <w:rsid w:val="00E135A0"/>
    <w:rsid w:val="00E13C09"/>
    <w:rsid w:val="00E140CE"/>
    <w:rsid w:val="00E14483"/>
    <w:rsid w:val="00E14672"/>
    <w:rsid w:val="00E146B1"/>
    <w:rsid w:val="00E14AA1"/>
    <w:rsid w:val="00E15229"/>
    <w:rsid w:val="00E15628"/>
    <w:rsid w:val="00E156FB"/>
    <w:rsid w:val="00E15708"/>
    <w:rsid w:val="00E158DF"/>
    <w:rsid w:val="00E15B7E"/>
    <w:rsid w:val="00E15E9C"/>
    <w:rsid w:val="00E15EE6"/>
    <w:rsid w:val="00E15F0E"/>
    <w:rsid w:val="00E15F1E"/>
    <w:rsid w:val="00E1617E"/>
    <w:rsid w:val="00E1631D"/>
    <w:rsid w:val="00E163FB"/>
    <w:rsid w:val="00E16476"/>
    <w:rsid w:val="00E1659D"/>
    <w:rsid w:val="00E16726"/>
    <w:rsid w:val="00E16740"/>
    <w:rsid w:val="00E168D2"/>
    <w:rsid w:val="00E168DE"/>
    <w:rsid w:val="00E16AA3"/>
    <w:rsid w:val="00E16D0C"/>
    <w:rsid w:val="00E1701B"/>
    <w:rsid w:val="00E17154"/>
    <w:rsid w:val="00E17248"/>
    <w:rsid w:val="00E173BC"/>
    <w:rsid w:val="00E178E4"/>
    <w:rsid w:val="00E17B4B"/>
    <w:rsid w:val="00E17B8B"/>
    <w:rsid w:val="00E17FCC"/>
    <w:rsid w:val="00E20401"/>
    <w:rsid w:val="00E206CD"/>
    <w:rsid w:val="00E20D2C"/>
    <w:rsid w:val="00E20DC3"/>
    <w:rsid w:val="00E20E63"/>
    <w:rsid w:val="00E21175"/>
    <w:rsid w:val="00E21300"/>
    <w:rsid w:val="00E21355"/>
    <w:rsid w:val="00E21884"/>
    <w:rsid w:val="00E218F9"/>
    <w:rsid w:val="00E21983"/>
    <w:rsid w:val="00E219B3"/>
    <w:rsid w:val="00E21B9A"/>
    <w:rsid w:val="00E2201C"/>
    <w:rsid w:val="00E2211C"/>
    <w:rsid w:val="00E222E1"/>
    <w:rsid w:val="00E223A5"/>
    <w:rsid w:val="00E223EC"/>
    <w:rsid w:val="00E22527"/>
    <w:rsid w:val="00E22AF0"/>
    <w:rsid w:val="00E22B4D"/>
    <w:rsid w:val="00E22DF5"/>
    <w:rsid w:val="00E2315F"/>
    <w:rsid w:val="00E23193"/>
    <w:rsid w:val="00E232A4"/>
    <w:rsid w:val="00E23463"/>
    <w:rsid w:val="00E237DB"/>
    <w:rsid w:val="00E23938"/>
    <w:rsid w:val="00E24137"/>
    <w:rsid w:val="00E2414B"/>
    <w:rsid w:val="00E2428D"/>
    <w:rsid w:val="00E24291"/>
    <w:rsid w:val="00E24352"/>
    <w:rsid w:val="00E24454"/>
    <w:rsid w:val="00E24495"/>
    <w:rsid w:val="00E2467D"/>
    <w:rsid w:val="00E24768"/>
    <w:rsid w:val="00E249DE"/>
    <w:rsid w:val="00E24AD3"/>
    <w:rsid w:val="00E24BCA"/>
    <w:rsid w:val="00E24C6D"/>
    <w:rsid w:val="00E24CBC"/>
    <w:rsid w:val="00E24F0F"/>
    <w:rsid w:val="00E25046"/>
    <w:rsid w:val="00E250CB"/>
    <w:rsid w:val="00E250D7"/>
    <w:rsid w:val="00E2510E"/>
    <w:rsid w:val="00E2516C"/>
    <w:rsid w:val="00E25184"/>
    <w:rsid w:val="00E25312"/>
    <w:rsid w:val="00E25350"/>
    <w:rsid w:val="00E25740"/>
    <w:rsid w:val="00E2576D"/>
    <w:rsid w:val="00E25AC3"/>
    <w:rsid w:val="00E25D41"/>
    <w:rsid w:val="00E25E05"/>
    <w:rsid w:val="00E25E84"/>
    <w:rsid w:val="00E25ED0"/>
    <w:rsid w:val="00E26243"/>
    <w:rsid w:val="00E262E0"/>
    <w:rsid w:val="00E26882"/>
    <w:rsid w:val="00E26890"/>
    <w:rsid w:val="00E268B5"/>
    <w:rsid w:val="00E26ACF"/>
    <w:rsid w:val="00E26C01"/>
    <w:rsid w:val="00E26EE1"/>
    <w:rsid w:val="00E27351"/>
    <w:rsid w:val="00E273DE"/>
    <w:rsid w:val="00E27601"/>
    <w:rsid w:val="00E2795A"/>
    <w:rsid w:val="00E27D13"/>
    <w:rsid w:val="00E27D68"/>
    <w:rsid w:val="00E27F06"/>
    <w:rsid w:val="00E30180"/>
    <w:rsid w:val="00E305B2"/>
    <w:rsid w:val="00E30733"/>
    <w:rsid w:val="00E307F0"/>
    <w:rsid w:val="00E3082C"/>
    <w:rsid w:val="00E309BB"/>
    <w:rsid w:val="00E30D2E"/>
    <w:rsid w:val="00E30FED"/>
    <w:rsid w:val="00E31051"/>
    <w:rsid w:val="00E31339"/>
    <w:rsid w:val="00E313BD"/>
    <w:rsid w:val="00E313DC"/>
    <w:rsid w:val="00E319CE"/>
    <w:rsid w:val="00E31A8E"/>
    <w:rsid w:val="00E31D56"/>
    <w:rsid w:val="00E3209D"/>
    <w:rsid w:val="00E32286"/>
    <w:rsid w:val="00E3244A"/>
    <w:rsid w:val="00E3253E"/>
    <w:rsid w:val="00E325B3"/>
    <w:rsid w:val="00E3279A"/>
    <w:rsid w:val="00E328BB"/>
    <w:rsid w:val="00E32AE2"/>
    <w:rsid w:val="00E32C49"/>
    <w:rsid w:val="00E32E8C"/>
    <w:rsid w:val="00E32F5E"/>
    <w:rsid w:val="00E33102"/>
    <w:rsid w:val="00E332D2"/>
    <w:rsid w:val="00E33557"/>
    <w:rsid w:val="00E33596"/>
    <w:rsid w:val="00E33658"/>
    <w:rsid w:val="00E33AC1"/>
    <w:rsid w:val="00E33B8A"/>
    <w:rsid w:val="00E33CF7"/>
    <w:rsid w:val="00E33F9B"/>
    <w:rsid w:val="00E3429B"/>
    <w:rsid w:val="00E342A6"/>
    <w:rsid w:val="00E342E6"/>
    <w:rsid w:val="00E34360"/>
    <w:rsid w:val="00E3457F"/>
    <w:rsid w:val="00E3465D"/>
    <w:rsid w:val="00E34667"/>
    <w:rsid w:val="00E34684"/>
    <w:rsid w:val="00E34892"/>
    <w:rsid w:val="00E34A01"/>
    <w:rsid w:val="00E34B98"/>
    <w:rsid w:val="00E34CE4"/>
    <w:rsid w:val="00E34DA9"/>
    <w:rsid w:val="00E35034"/>
    <w:rsid w:val="00E3514E"/>
    <w:rsid w:val="00E3530A"/>
    <w:rsid w:val="00E3587A"/>
    <w:rsid w:val="00E359B7"/>
    <w:rsid w:val="00E35A1E"/>
    <w:rsid w:val="00E35C56"/>
    <w:rsid w:val="00E35D93"/>
    <w:rsid w:val="00E362EA"/>
    <w:rsid w:val="00E37262"/>
    <w:rsid w:val="00E37678"/>
    <w:rsid w:val="00E377B3"/>
    <w:rsid w:val="00E379D6"/>
    <w:rsid w:val="00E37DFA"/>
    <w:rsid w:val="00E37EC2"/>
    <w:rsid w:val="00E40040"/>
    <w:rsid w:val="00E40357"/>
    <w:rsid w:val="00E40CDD"/>
    <w:rsid w:val="00E40DCC"/>
    <w:rsid w:val="00E40EC0"/>
    <w:rsid w:val="00E40EC1"/>
    <w:rsid w:val="00E40F60"/>
    <w:rsid w:val="00E41462"/>
    <w:rsid w:val="00E415C0"/>
    <w:rsid w:val="00E41C00"/>
    <w:rsid w:val="00E41DCA"/>
    <w:rsid w:val="00E420D1"/>
    <w:rsid w:val="00E4231D"/>
    <w:rsid w:val="00E42377"/>
    <w:rsid w:val="00E42711"/>
    <w:rsid w:val="00E4271E"/>
    <w:rsid w:val="00E427A4"/>
    <w:rsid w:val="00E4282C"/>
    <w:rsid w:val="00E42A0F"/>
    <w:rsid w:val="00E42B67"/>
    <w:rsid w:val="00E42BA8"/>
    <w:rsid w:val="00E42D6D"/>
    <w:rsid w:val="00E42E3E"/>
    <w:rsid w:val="00E42F32"/>
    <w:rsid w:val="00E43046"/>
    <w:rsid w:val="00E430D7"/>
    <w:rsid w:val="00E433D5"/>
    <w:rsid w:val="00E433F4"/>
    <w:rsid w:val="00E4356F"/>
    <w:rsid w:val="00E435B5"/>
    <w:rsid w:val="00E43668"/>
    <w:rsid w:val="00E436BF"/>
    <w:rsid w:val="00E43886"/>
    <w:rsid w:val="00E439C0"/>
    <w:rsid w:val="00E43E8F"/>
    <w:rsid w:val="00E4428D"/>
    <w:rsid w:val="00E4458C"/>
    <w:rsid w:val="00E4489D"/>
    <w:rsid w:val="00E44CAF"/>
    <w:rsid w:val="00E44D91"/>
    <w:rsid w:val="00E451B1"/>
    <w:rsid w:val="00E452F9"/>
    <w:rsid w:val="00E4539F"/>
    <w:rsid w:val="00E45540"/>
    <w:rsid w:val="00E45598"/>
    <w:rsid w:val="00E4560E"/>
    <w:rsid w:val="00E45611"/>
    <w:rsid w:val="00E456DF"/>
    <w:rsid w:val="00E46187"/>
    <w:rsid w:val="00E46333"/>
    <w:rsid w:val="00E46764"/>
    <w:rsid w:val="00E46938"/>
    <w:rsid w:val="00E46AD2"/>
    <w:rsid w:val="00E46D8F"/>
    <w:rsid w:val="00E46F94"/>
    <w:rsid w:val="00E4708E"/>
    <w:rsid w:val="00E471DF"/>
    <w:rsid w:val="00E4725D"/>
    <w:rsid w:val="00E47520"/>
    <w:rsid w:val="00E4775B"/>
    <w:rsid w:val="00E477C3"/>
    <w:rsid w:val="00E47852"/>
    <w:rsid w:val="00E47CF9"/>
    <w:rsid w:val="00E50367"/>
    <w:rsid w:val="00E50582"/>
    <w:rsid w:val="00E50809"/>
    <w:rsid w:val="00E50C6B"/>
    <w:rsid w:val="00E50EE8"/>
    <w:rsid w:val="00E50F28"/>
    <w:rsid w:val="00E50F62"/>
    <w:rsid w:val="00E5103E"/>
    <w:rsid w:val="00E51266"/>
    <w:rsid w:val="00E5137D"/>
    <w:rsid w:val="00E5171B"/>
    <w:rsid w:val="00E5190D"/>
    <w:rsid w:val="00E51C07"/>
    <w:rsid w:val="00E51C84"/>
    <w:rsid w:val="00E51CAE"/>
    <w:rsid w:val="00E51E7C"/>
    <w:rsid w:val="00E52438"/>
    <w:rsid w:val="00E526A1"/>
    <w:rsid w:val="00E530AB"/>
    <w:rsid w:val="00E53772"/>
    <w:rsid w:val="00E5384D"/>
    <w:rsid w:val="00E53858"/>
    <w:rsid w:val="00E53889"/>
    <w:rsid w:val="00E5392C"/>
    <w:rsid w:val="00E53D87"/>
    <w:rsid w:val="00E53E7A"/>
    <w:rsid w:val="00E53EBC"/>
    <w:rsid w:val="00E53F22"/>
    <w:rsid w:val="00E54329"/>
    <w:rsid w:val="00E54604"/>
    <w:rsid w:val="00E54AAB"/>
    <w:rsid w:val="00E5530D"/>
    <w:rsid w:val="00E55347"/>
    <w:rsid w:val="00E55C8C"/>
    <w:rsid w:val="00E55CCF"/>
    <w:rsid w:val="00E55E82"/>
    <w:rsid w:val="00E55EFF"/>
    <w:rsid w:val="00E566DC"/>
    <w:rsid w:val="00E56EDE"/>
    <w:rsid w:val="00E570FD"/>
    <w:rsid w:val="00E57533"/>
    <w:rsid w:val="00E577B4"/>
    <w:rsid w:val="00E5782F"/>
    <w:rsid w:val="00E57A0C"/>
    <w:rsid w:val="00E57A65"/>
    <w:rsid w:val="00E57B8E"/>
    <w:rsid w:val="00E57C1F"/>
    <w:rsid w:val="00E57F69"/>
    <w:rsid w:val="00E600B3"/>
    <w:rsid w:val="00E602C5"/>
    <w:rsid w:val="00E602DA"/>
    <w:rsid w:val="00E60374"/>
    <w:rsid w:val="00E605B0"/>
    <w:rsid w:val="00E60747"/>
    <w:rsid w:val="00E608A8"/>
    <w:rsid w:val="00E60AF7"/>
    <w:rsid w:val="00E60DD9"/>
    <w:rsid w:val="00E6108E"/>
    <w:rsid w:val="00E61216"/>
    <w:rsid w:val="00E6138B"/>
    <w:rsid w:val="00E61801"/>
    <w:rsid w:val="00E61A98"/>
    <w:rsid w:val="00E61F2B"/>
    <w:rsid w:val="00E622CD"/>
    <w:rsid w:val="00E62366"/>
    <w:rsid w:val="00E62BA2"/>
    <w:rsid w:val="00E6302E"/>
    <w:rsid w:val="00E63047"/>
    <w:rsid w:val="00E6310E"/>
    <w:rsid w:val="00E631A2"/>
    <w:rsid w:val="00E634A1"/>
    <w:rsid w:val="00E63671"/>
    <w:rsid w:val="00E6418D"/>
    <w:rsid w:val="00E64236"/>
    <w:rsid w:val="00E64297"/>
    <w:rsid w:val="00E645FD"/>
    <w:rsid w:val="00E6497D"/>
    <w:rsid w:val="00E64F16"/>
    <w:rsid w:val="00E64F2F"/>
    <w:rsid w:val="00E6554F"/>
    <w:rsid w:val="00E655F3"/>
    <w:rsid w:val="00E6586C"/>
    <w:rsid w:val="00E65E4F"/>
    <w:rsid w:val="00E65EC3"/>
    <w:rsid w:val="00E6608F"/>
    <w:rsid w:val="00E66672"/>
    <w:rsid w:val="00E6668C"/>
    <w:rsid w:val="00E667EB"/>
    <w:rsid w:val="00E66916"/>
    <w:rsid w:val="00E66D82"/>
    <w:rsid w:val="00E66FBF"/>
    <w:rsid w:val="00E67179"/>
    <w:rsid w:val="00E671AD"/>
    <w:rsid w:val="00E671C3"/>
    <w:rsid w:val="00E672E2"/>
    <w:rsid w:val="00E6734F"/>
    <w:rsid w:val="00E677EB"/>
    <w:rsid w:val="00E67815"/>
    <w:rsid w:val="00E67988"/>
    <w:rsid w:val="00E67E98"/>
    <w:rsid w:val="00E701DF"/>
    <w:rsid w:val="00E702FD"/>
    <w:rsid w:val="00E70529"/>
    <w:rsid w:val="00E7077E"/>
    <w:rsid w:val="00E70AA4"/>
    <w:rsid w:val="00E70B96"/>
    <w:rsid w:val="00E70D26"/>
    <w:rsid w:val="00E70E23"/>
    <w:rsid w:val="00E70FEB"/>
    <w:rsid w:val="00E712F3"/>
    <w:rsid w:val="00E716F5"/>
    <w:rsid w:val="00E718C5"/>
    <w:rsid w:val="00E719C8"/>
    <w:rsid w:val="00E71BC1"/>
    <w:rsid w:val="00E71C74"/>
    <w:rsid w:val="00E71C87"/>
    <w:rsid w:val="00E71D26"/>
    <w:rsid w:val="00E71E96"/>
    <w:rsid w:val="00E72035"/>
    <w:rsid w:val="00E72157"/>
    <w:rsid w:val="00E7220E"/>
    <w:rsid w:val="00E72273"/>
    <w:rsid w:val="00E724F9"/>
    <w:rsid w:val="00E727A6"/>
    <w:rsid w:val="00E72A12"/>
    <w:rsid w:val="00E72C5D"/>
    <w:rsid w:val="00E72D2D"/>
    <w:rsid w:val="00E72E2B"/>
    <w:rsid w:val="00E7303A"/>
    <w:rsid w:val="00E730C9"/>
    <w:rsid w:val="00E731CA"/>
    <w:rsid w:val="00E731D8"/>
    <w:rsid w:val="00E73287"/>
    <w:rsid w:val="00E73294"/>
    <w:rsid w:val="00E73932"/>
    <w:rsid w:val="00E73971"/>
    <w:rsid w:val="00E73CBC"/>
    <w:rsid w:val="00E73E29"/>
    <w:rsid w:val="00E73EA6"/>
    <w:rsid w:val="00E73F56"/>
    <w:rsid w:val="00E743D1"/>
    <w:rsid w:val="00E747CE"/>
    <w:rsid w:val="00E74A54"/>
    <w:rsid w:val="00E74B72"/>
    <w:rsid w:val="00E74D0A"/>
    <w:rsid w:val="00E74DD3"/>
    <w:rsid w:val="00E74EED"/>
    <w:rsid w:val="00E753F2"/>
    <w:rsid w:val="00E7574F"/>
    <w:rsid w:val="00E75789"/>
    <w:rsid w:val="00E758AC"/>
    <w:rsid w:val="00E75A19"/>
    <w:rsid w:val="00E75B3D"/>
    <w:rsid w:val="00E75D6D"/>
    <w:rsid w:val="00E75EBD"/>
    <w:rsid w:val="00E75F70"/>
    <w:rsid w:val="00E76052"/>
    <w:rsid w:val="00E76113"/>
    <w:rsid w:val="00E76151"/>
    <w:rsid w:val="00E762C7"/>
    <w:rsid w:val="00E76433"/>
    <w:rsid w:val="00E764D9"/>
    <w:rsid w:val="00E7662C"/>
    <w:rsid w:val="00E766F9"/>
    <w:rsid w:val="00E7683C"/>
    <w:rsid w:val="00E76E65"/>
    <w:rsid w:val="00E76F81"/>
    <w:rsid w:val="00E76F93"/>
    <w:rsid w:val="00E77362"/>
    <w:rsid w:val="00E7771B"/>
    <w:rsid w:val="00E77728"/>
    <w:rsid w:val="00E77837"/>
    <w:rsid w:val="00E779A5"/>
    <w:rsid w:val="00E77A0E"/>
    <w:rsid w:val="00E77B02"/>
    <w:rsid w:val="00E77C40"/>
    <w:rsid w:val="00E77CA1"/>
    <w:rsid w:val="00E77F32"/>
    <w:rsid w:val="00E80100"/>
    <w:rsid w:val="00E80313"/>
    <w:rsid w:val="00E803C9"/>
    <w:rsid w:val="00E805A4"/>
    <w:rsid w:val="00E8084F"/>
    <w:rsid w:val="00E809CB"/>
    <w:rsid w:val="00E80B91"/>
    <w:rsid w:val="00E80C54"/>
    <w:rsid w:val="00E80CC3"/>
    <w:rsid w:val="00E80CE6"/>
    <w:rsid w:val="00E80D52"/>
    <w:rsid w:val="00E80E23"/>
    <w:rsid w:val="00E8111E"/>
    <w:rsid w:val="00E817A9"/>
    <w:rsid w:val="00E817E4"/>
    <w:rsid w:val="00E81831"/>
    <w:rsid w:val="00E81A36"/>
    <w:rsid w:val="00E81CFD"/>
    <w:rsid w:val="00E823B8"/>
    <w:rsid w:val="00E82488"/>
    <w:rsid w:val="00E82578"/>
    <w:rsid w:val="00E82A49"/>
    <w:rsid w:val="00E82AF4"/>
    <w:rsid w:val="00E82C83"/>
    <w:rsid w:val="00E830C1"/>
    <w:rsid w:val="00E83276"/>
    <w:rsid w:val="00E8360E"/>
    <w:rsid w:val="00E8394A"/>
    <w:rsid w:val="00E84055"/>
    <w:rsid w:val="00E84246"/>
    <w:rsid w:val="00E843D2"/>
    <w:rsid w:val="00E845DD"/>
    <w:rsid w:val="00E84C48"/>
    <w:rsid w:val="00E84D17"/>
    <w:rsid w:val="00E85037"/>
    <w:rsid w:val="00E85066"/>
    <w:rsid w:val="00E85568"/>
    <w:rsid w:val="00E85618"/>
    <w:rsid w:val="00E8589E"/>
    <w:rsid w:val="00E85A91"/>
    <w:rsid w:val="00E85C20"/>
    <w:rsid w:val="00E860C6"/>
    <w:rsid w:val="00E866B3"/>
    <w:rsid w:val="00E8671B"/>
    <w:rsid w:val="00E86779"/>
    <w:rsid w:val="00E8677A"/>
    <w:rsid w:val="00E8691D"/>
    <w:rsid w:val="00E86957"/>
    <w:rsid w:val="00E86BE0"/>
    <w:rsid w:val="00E86DD9"/>
    <w:rsid w:val="00E870D5"/>
    <w:rsid w:val="00E8724A"/>
    <w:rsid w:val="00E875F9"/>
    <w:rsid w:val="00E87649"/>
    <w:rsid w:val="00E8798B"/>
    <w:rsid w:val="00E87AD6"/>
    <w:rsid w:val="00E87D6B"/>
    <w:rsid w:val="00E87DB2"/>
    <w:rsid w:val="00E87DE1"/>
    <w:rsid w:val="00E87EBA"/>
    <w:rsid w:val="00E900A8"/>
    <w:rsid w:val="00E90257"/>
    <w:rsid w:val="00E90325"/>
    <w:rsid w:val="00E903C7"/>
    <w:rsid w:val="00E9046C"/>
    <w:rsid w:val="00E905E2"/>
    <w:rsid w:val="00E90627"/>
    <w:rsid w:val="00E90721"/>
    <w:rsid w:val="00E90B5D"/>
    <w:rsid w:val="00E90F54"/>
    <w:rsid w:val="00E91470"/>
    <w:rsid w:val="00E9161C"/>
    <w:rsid w:val="00E91708"/>
    <w:rsid w:val="00E917D7"/>
    <w:rsid w:val="00E91B93"/>
    <w:rsid w:val="00E91E7B"/>
    <w:rsid w:val="00E91F27"/>
    <w:rsid w:val="00E92436"/>
    <w:rsid w:val="00E924AF"/>
    <w:rsid w:val="00E924E9"/>
    <w:rsid w:val="00E92548"/>
    <w:rsid w:val="00E9254F"/>
    <w:rsid w:val="00E92558"/>
    <w:rsid w:val="00E92665"/>
    <w:rsid w:val="00E92780"/>
    <w:rsid w:val="00E92BF2"/>
    <w:rsid w:val="00E92E47"/>
    <w:rsid w:val="00E93089"/>
    <w:rsid w:val="00E930BD"/>
    <w:rsid w:val="00E930D0"/>
    <w:rsid w:val="00E934BC"/>
    <w:rsid w:val="00E93AFE"/>
    <w:rsid w:val="00E93D4F"/>
    <w:rsid w:val="00E94243"/>
    <w:rsid w:val="00E942A1"/>
    <w:rsid w:val="00E942B2"/>
    <w:rsid w:val="00E94308"/>
    <w:rsid w:val="00E94470"/>
    <w:rsid w:val="00E945CF"/>
    <w:rsid w:val="00E946FA"/>
    <w:rsid w:val="00E9476B"/>
    <w:rsid w:val="00E94851"/>
    <w:rsid w:val="00E94B4F"/>
    <w:rsid w:val="00E94C10"/>
    <w:rsid w:val="00E94F3C"/>
    <w:rsid w:val="00E951AD"/>
    <w:rsid w:val="00E951BC"/>
    <w:rsid w:val="00E9535C"/>
    <w:rsid w:val="00E954E0"/>
    <w:rsid w:val="00E95511"/>
    <w:rsid w:val="00E9588C"/>
    <w:rsid w:val="00E95B74"/>
    <w:rsid w:val="00E95C2A"/>
    <w:rsid w:val="00E963B3"/>
    <w:rsid w:val="00E96746"/>
    <w:rsid w:val="00E967D2"/>
    <w:rsid w:val="00E97027"/>
    <w:rsid w:val="00E97103"/>
    <w:rsid w:val="00E973D7"/>
    <w:rsid w:val="00E974D0"/>
    <w:rsid w:val="00E97677"/>
    <w:rsid w:val="00E97773"/>
    <w:rsid w:val="00E979F3"/>
    <w:rsid w:val="00E97E29"/>
    <w:rsid w:val="00E97EF9"/>
    <w:rsid w:val="00EA0211"/>
    <w:rsid w:val="00EA0314"/>
    <w:rsid w:val="00EA058D"/>
    <w:rsid w:val="00EA060C"/>
    <w:rsid w:val="00EA0666"/>
    <w:rsid w:val="00EA0740"/>
    <w:rsid w:val="00EA093C"/>
    <w:rsid w:val="00EA0F45"/>
    <w:rsid w:val="00EA1343"/>
    <w:rsid w:val="00EA136A"/>
    <w:rsid w:val="00EA142F"/>
    <w:rsid w:val="00EA145B"/>
    <w:rsid w:val="00EA160C"/>
    <w:rsid w:val="00EA1618"/>
    <w:rsid w:val="00EA172E"/>
    <w:rsid w:val="00EA1870"/>
    <w:rsid w:val="00EA18F1"/>
    <w:rsid w:val="00EA1915"/>
    <w:rsid w:val="00EA1BD7"/>
    <w:rsid w:val="00EA1BFB"/>
    <w:rsid w:val="00EA1DBB"/>
    <w:rsid w:val="00EA1FAB"/>
    <w:rsid w:val="00EA2104"/>
    <w:rsid w:val="00EA210A"/>
    <w:rsid w:val="00EA24A0"/>
    <w:rsid w:val="00EA260D"/>
    <w:rsid w:val="00EA27F0"/>
    <w:rsid w:val="00EA2CFA"/>
    <w:rsid w:val="00EA2F27"/>
    <w:rsid w:val="00EA3092"/>
    <w:rsid w:val="00EA3156"/>
    <w:rsid w:val="00EA31B8"/>
    <w:rsid w:val="00EA33CF"/>
    <w:rsid w:val="00EA3488"/>
    <w:rsid w:val="00EA3972"/>
    <w:rsid w:val="00EA3AB7"/>
    <w:rsid w:val="00EA3C82"/>
    <w:rsid w:val="00EA42EA"/>
    <w:rsid w:val="00EA4366"/>
    <w:rsid w:val="00EA4439"/>
    <w:rsid w:val="00EA4444"/>
    <w:rsid w:val="00EA4648"/>
    <w:rsid w:val="00EA464E"/>
    <w:rsid w:val="00EA4C3C"/>
    <w:rsid w:val="00EA4CF4"/>
    <w:rsid w:val="00EA502B"/>
    <w:rsid w:val="00EA5743"/>
    <w:rsid w:val="00EA575D"/>
    <w:rsid w:val="00EA583E"/>
    <w:rsid w:val="00EA59C1"/>
    <w:rsid w:val="00EA5CB0"/>
    <w:rsid w:val="00EA5D03"/>
    <w:rsid w:val="00EA5E88"/>
    <w:rsid w:val="00EA5EC2"/>
    <w:rsid w:val="00EA5FD4"/>
    <w:rsid w:val="00EA6296"/>
    <w:rsid w:val="00EA644F"/>
    <w:rsid w:val="00EA64B5"/>
    <w:rsid w:val="00EA680A"/>
    <w:rsid w:val="00EA695C"/>
    <w:rsid w:val="00EA6B9C"/>
    <w:rsid w:val="00EA6D19"/>
    <w:rsid w:val="00EA75EC"/>
    <w:rsid w:val="00EA77BC"/>
    <w:rsid w:val="00EA7921"/>
    <w:rsid w:val="00EA7B40"/>
    <w:rsid w:val="00EA7E5C"/>
    <w:rsid w:val="00EA7FBB"/>
    <w:rsid w:val="00EB03D0"/>
    <w:rsid w:val="00EB04B9"/>
    <w:rsid w:val="00EB05DF"/>
    <w:rsid w:val="00EB0659"/>
    <w:rsid w:val="00EB07A2"/>
    <w:rsid w:val="00EB07CB"/>
    <w:rsid w:val="00EB0823"/>
    <w:rsid w:val="00EB0B9E"/>
    <w:rsid w:val="00EB0C57"/>
    <w:rsid w:val="00EB0CAF"/>
    <w:rsid w:val="00EB0D10"/>
    <w:rsid w:val="00EB0D5A"/>
    <w:rsid w:val="00EB10C1"/>
    <w:rsid w:val="00EB11D9"/>
    <w:rsid w:val="00EB1354"/>
    <w:rsid w:val="00EB145B"/>
    <w:rsid w:val="00EB15B5"/>
    <w:rsid w:val="00EB173F"/>
    <w:rsid w:val="00EB1BDF"/>
    <w:rsid w:val="00EB1DC5"/>
    <w:rsid w:val="00EB1EB6"/>
    <w:rsid w:val="00EB2011"/>
    <w:rsid w:val="00EB20A2"/>
    <w:rsid w:val="00EB2152"/>
    <w:rsid w:val="00EB25DB"/>
    <w:rsid w:val="00EB26AE"/>
    <w:rsid w:val="00EB28F3"/>
    <w:rsid w:val="00EB2B19"/>
    <w:rsid w:val="00EB2B3E"/>
    <w:rsid w:val="00EB3037"/>
    <w:rsid w:val="00EB3108"/>
    <w:rsid w:val="00EB3413"/>
    <w:rsid w:val="00EB3693"/>
    <w:rsid w:val="00EB37A8"/>
    <w:rsid w:val="00EB37CF"/>
    <w:rsid w:val="00EB3D70"/>
    <w:rsid w:val="00EB3E1E"/>
    <w:rsid w:val="00EB3F09"/>
    <w:rsid w:val="00EB405F"/>
    <w:rsid w:val="00EB42AF"/>
    <w:rsid w:val="00EB455B"/>
    <w:rsid w:val="00EB4698"/>
    <w:rsid w:val="00EB4811"/>
    <w:rsid w:val="00EB49D6"/>
    <w:rsid w:val="00EB4A37"/>
    <w:rsid w:val="00EB4B3A"/>
    <w:rsid w:val="00EB4FC8"/>
    <w:rsid w:val="00EB506F"/>
    <w:rsid w:val="00EB5170"/>
    <w:rsid w:val="00EB51FC"/>
    <w:rsid w:val="00EB5390"/>
    <w:rsid w:val="00EB55F4"/>
    <w:rsid w:val="00EB5995"/>
    <w:rsid w:val="00EB637C"/>
    <w:rsid w:val="00EB6690"/>
    <w:rsid w:val="00EB67B9"/>
    <w:rsid w:val="00EB68BE"/>
    <w:rsid w:val="00EB6BE6"/>
    <w:rsid w:val="00EB6D2D"/>
    <w:rsid w:val="00EB6F6B"/>
    <w:rsid w:val="00EB7103"/>
    <w:rsid w:val="00EB7490"/>
    <w:rsid w:val="00EB758D"/>
    <w:rsid w:val="00EB7681"/>
    <w:rsid w:val="00EB76BD"/>
    <w:rsid w:val="00EB7773"/>
    <w:rsid w:val="00EB7789"/>
    <w:rsid w:val="00EB7E8F"/>
    <w:rsid w:val="00EB7E91"/>
    <w:rsid w:val="00EC00E7"/>
    <w:rsid w:val="00EC011F"/>
    <w:rsid w:val="00EC0146"/>
    <w:rsid w:val="00EC059B"/>
    <w:rsid w:val="00EC07CC"/>
    <w:rsid w:val="00EC09C5"/>
    <w:rsid w:val="00EC0C2D"/>
    <w:rsid w:val="00EC0E1E"/>
    <w:rsid w:val="00EC0F3C"/>
    <w:rsid w:val="00EC14B0"/>
    <w:rsid w:val="00EC176E"/>
    <w:rsid w:val="00EC176F"/>
    <w:rsid w:val="00EC1782"/>
    <w:rsid w:val="00EC1B5B"/>
    <w:rsid w:val="00EC1D91"/>
    <w:rsid w:val="00EC1DF0"/>
    <w:rsid w:val="00EC1F57"/>
    <w:rsid w:val="00EC1F75"/>
    <w:rsid w:val="00EC2001"/>
    <w:rsid w:val="00EC212F"/>
    <w:rsid w:val="00EC239A"/>
    <w:rsid w:val="00EC2521"/>
    <w:rsid w:val="00EC2537"/>
    <w:rsid w:val="00EC26A1"/>
    <w:rsid w:val="00EC2A62"/>
    <w:rsid w:val="00EC2BFD"/>
    <w:rsid w:val="00EC2EB8"/>
    <w:rsid w:val="00EC31F0"/>
    <w:rsid w:val="00EC328B"/>
    <w:rsid w:val="00EC32B7"/>
    <w:rsid w:val="00EC337A"/>
    <w:rsid w:val="00EC3666"/>
    <w:rsid w:val="00EC3742"/>
    <w:rsid w:val="00EC37BE"/>
    <w:rsid w:val="00EC3955"/>
    <w:rsid w:val="00EC3B2C"/>
    <w:rsid w:val="00EC3B6C"/>
    <w:rsid w:val="00EC3BF1"/>
    <w:rsid w:val="00EC406D"/>
    <w:rsid w:val="00EC4341"/>
    <w:rsid w:val="00EC4620"/>
    <w:rsid w:val="00EC46B2"/>
    <w:rsid w:val="00EC4734"/>
    <w:rsid w:val="00EC4870"/>
    <w:rsid w:val="00EC48BE"/>
    <w:rsid w:val="00EC4BE8"/>
    <w:rsid w:val="00EC4DE2"/>
    <w:rsid w:val="00EC4F44"/>
    <w:rsid w:val="00EC4F77"/>
    <w:rsid w:val="00EC5396"/>
    <w:rsid w:val="00EC539F"/>
    <w:rsid w:val="00EC56D1"/>
    <w:rsid w:val="00EC5A72"/>
    <w:rsid w:val="00EC5C06"/>
    <w:rsid w:val="00EC5F74"/>
    <w:rsid w:val="00EC6013"/>
    <w:rsid w:val="00EC6031"/>
    <w:rsid w:val="00EC6417"/>
    <w:rsid w:val="00EC6504"/>
    <w:rsid w:val="00EC69EA"/>
    <w:rsid w:val="00EC6E52"/>
    <w:rsid w:val="00EC6E5D"/>
    <w:rsid w:val="00EC6EFF"/>
    <w:rsid w:val="00EC6F06"/>
    <w:rsid w:val="00EC7061"/>
    <w:rsid w:val="00EC70B9"/>
    <w:rsid w:val="00EC70BE"/>
    <w:rsid w:val="00EC7212"/>
    <w:rsid w:val="00EC7426"/>
    <w:rsid w:val="00EC745D"/>
    <w:rsid w:val="00EC7485"/>
    <w:rsid w:val="00EC781B"/>
    <w:rsid w:val="00EC78CB"/>
    <w:rsid w:val="00EC7B11"/>
    <w:rsid w:val="00EC7F24"/>
    <w:rsid w:val="00EC7F7E"/>
    <w:rsid w:val="00EC7FF4"/>
    <w:rsid w:val="00ED03E4"/>
    <w:rsid w:val="00ED07D3"/>
    <w:rsid w:val="00ED08A4"/>
    <w:rsid w:val="00ED0B76"/>
    <w:rsid w:val="00ED0B7D"/>
    <w:rsid w:val="00ED0C51"/>
    <w:rsid w:val="00ED1295"/>
    <w:rsid w:val="00ED1344"/>
    <w:rsid w:val="00ED1612"/>
    <w:rsid w:val="00ED16BB"/>
    <w:rsid w:val="00ED1737"/>
    <w:rsid w:val="00ED18A5"/>
    <w:rsid w:val="00ED1929"/>
    <w:rsid w:val="00ED1B6B"/>
    <w:rsid w:val="00ED1B92"/>
    <w:rsid w:val="00ED1BEC"/>
    <w:rsid w:val="00ED1D39"/>
    <w:rsid w:val="00ED1F67"/>
    <w:rsid w:val="00ED20D6"/>
    <w:rsid w:val="00ED222F"/>
    <w:rsid w:val="00ED2503"/>
    <w:rsid w:val="00ED2519"/>
    <w:rsid w:val="00ED2558"/>
    <w:rsid w:val="00ED28DA"/>
    <w:rsid w:val="00ED2CA9"/>
    <w:rsid w:val="00ED2CD5"/>
    <w:rsid w:val="00ED2DDA"/>
    <w:rsid w:val="00ED30E8"/>
    <w:rsid w:val="00ED3284"/>
    <w:rsid w:val="00ED3319"/>
    <w:rsid w:val="00ED3374"/>
    <w:rsid w:val="00ED35BB"/>
    <w:rsid w:val="00ED3978"/>
    <w:rsid w:val="00ED39BF"/>
    <w:rsid w:val="00ED3AE6"/>
    <w:rsid w:val="00ED3C55"/>
    <w:rsid w:val="00ED3D6B"/>
    <w:rsid w:val="00ED4044"/>
    <w:rsid w:val="00ED4500"/>
    <w:rsid w:val="00ED453F"/>
    <w:rsid w:val="00ED46BE"/>
    <w:rsid w:val="00ED47F6"/>
    <w:rsid w:val="00ED49D5"/>
    <w:rsid w:val="00ED4B13"/>
    <w:rsid w:val="00ED4C7F"/>
    <w:rsid w:val="00ED4E98"/>
    <w:rsid w:val="00ED4EDE"/>
    <w:rsid w:val="00ED4F11"/>
    <w:rsid w:val="00ED519A"/>
    <w:rsid w:val="00ED51BB"/>
    <w:rsid w:val="00ED5343"/>
    <w:rsid w:val="00ED53AD"/>
    <w:rsid w:val="00ED55B7"/>
    <w:rsid w:val="00ED55ED"/>
    <w:rsid w:val="00ED568F"/>
    <w:rsid w:val="00ED57CD"/>
    <w:rsid w:val="00ED5968"/>
    <w:rsid w:val="00ED5D23"/>
    <w:rsid w:val="00ED5F72"/>
    <w:rsid w:val="00ED6193"/>
    <w:rsid w:val="00ED6335"/>
    <w:rsid w:val="00ED674F"/>
    <w:rsid w:val="00ED6837"/>
    <w:rsid w:val="00ED6C0D"/>
    <w:rsid w:val="00ED6C9A"/>
    <w:rsid w:val="00ED7407"/>
    <w:rsid w:val="00ED76E3"/>
    <w:rsid w:val="00ED7831"/>
    <w:rsid w:val="00ED7D86"/>
    <w:rsid w:val="00ED7F35"/>
    <w:rsid w:val="00EE08BD"/>
    <w:rsid w:val="00EE0952"/>
    <w:rsid w:val="00EE0A4C"/>
    <w:rsid w:val="00EE0CBF"/>
    <w:rsid w:val="00EE0F28"/>
    <w:rsid w:val="00EE1053"/>
    <w:rsid w:val="00EE10A0"/>
    <w:rsid w:val="00EE1362"/>
    <w:rsid w:val="00EE13B7"/>
    <w:rsid w:val="00EE146E"/>
    <w:rsid w:val="00EE1634"/>
    <w:rsid w:val="00EE16C3"/>
    <w:rsid w:val="00EE1769"/>
    <w:rsid w:val="00EE1782"/>
    <w:rsid w:val="00EE1D09"/>
    <w:rsid w:val="00EE21AB"/>
    <w:rsid w:val="00EE21FA"/>
    <w:rsid w:val="00EE252A"/>
    <w:rsid w:val="00EE27B2"/>
    <w:rsid w:val="00EE2987"/>
    <w:rsid w:val="00EE29B8"/>
    <w:rsid w:val="00EE2AA7"/>
    <w:rsid w:val="00EE2E29"/>
    <w:rsid w:val="00EE2EBF"/>
    <w:rsid w:val="00EE2FAF"/>
    <w:rsid w:val="00EE303F"/>
    <w:rsid w:val="00EE35BD"/>
    <w:rsid w:val="00EE381A"/>
    <w:rsid w:val="00EE3881"/>
    <w:rsid w:val="00EE3A82"/>
    <w:rsid w:val="00EE3D13"/>
    <w:rsid w:val="00EE3DA9"/>
    <w:rsid w:val="00EE4024"/>
    <w:rsid w:val="00EE42A2"/>
    <w:rsid w:val="00EE430A"/>
    <w:rsid w:val="00EE4378"/>
    <w:rsid w:val="00EE445A"/>
    <w:rsid w:val="00EE44DF"/>
    <w:rsid w:val="00EE4A01"/>
    <w:rsid w:val="00EE4ACA"/>
    <w:rsid w:val="00EE4B19"/>
    <w:rsid w:val="00EE4B66"/>
    <w:rsid w:val="00EE4EF8"/>
    <w:rsid w:val="00EE527E"/>
    <w:rsid w:val="00EE5613"/>
    <w:rsid w:val="00EE57AB"/>
    <w:rsid w:val="00EE5C2F"/>
    <w:rsid w:val="00EE5E92"/>
    <w:rsid w:val="00EE633E"/>
    <w:rsid w:val="00EE6607"/>
    <w:rsid w:val="00EE6842"/>
    <w:rsid w:val="00EE686D"/>
    <w:rsid w:val="00EE6A6C"/>
    <w:rsid w:val="00EE6AC5"/>
    <w:rsid w:val="00EE6AF3"/>
    <w:rsid w:val="00EE6B39"/>
    <w:rsid w:val="00EE6C62"/>
    <w:rsid w:val="00EE6CF4"/>
    <w:rsid w:val="00EE70C4"/>
    <w:rsid w:val="00EE711E"/>
    <w:rsid w:val="00EE73A7"/>
    <w:rsid w:val="00EE7441"/>
    <w:rsid w:val="00EE7484"/>
    <w:rsid w:val="00EE7830"/>
    <w:rsid w:val="00EE7AA3"/>
    <w:rsid w:val="00EE7B7A"/>
    <w:rsid w:val="00EE7FC8"/>
    <w:rsid w:val="00EF0375"/>
    <w:rsid w:val="00EF05B3"/>
    <w:rsid w:val="00EF05B6"/>
    <w:rsid w:val="00EF05F9"/>
    <w:rsid w:val="00EF08A1"/>
    <w:rsid w:val="00EF0C0E"/>
    <w:rsid w:val="00EF0D77"/>
    <w:rsid w:val="00EF0E38"/>
    <w:rsid w:val="00EF10C1"/>
    <w:rsid w:val="00EF1102"/>
    <w:rsid w:val="00EF1107"/>
    <w:rsid w:val="00EF1141"/>
    <w:rsid w:val="00EF120E"/>
    <w:rsid w:val="00EF14F8"/>
    <w:rsid w:val="00EF17CB"/>
    <w:rsid w:val="00EF186D"/>
    <w:rsid w:val="00EF18C3"/>
    <w:rsid w:val="00EF1AE5"/>
    <w:rsid w:val="00EF1C16"/>
    <w:rsid w:val="00EF1C6E"/>
    <w:rsid w:val="00EF1EA4"/>
    <w:rsid w:val="00EF2173"/>
    <w:rsid w:val="00EF2842"/>
    <w:rsid w:val="00EF28D5"/>
    <w:rsid w:val="00EF2996"/>
    <w:rsid w:val="00EF2B42"/>
    <w:rsid w:val="00EF2DA2"/>
    <w:rsid w:val="00EF2EEA"/>
    <w:rsid w:val="00EF2F4F"/>
    <w:rsid w:val="00EF2F63"/>
    <w:rsid w:val="00EF300F"/>
    <w:rsid w:val="00EF32F6"/>
    <w:rsid w:val="00EF3434"/>
    <w:rsid w:val="00EF345D"/>
    <w:rsid w:val="00EF3531"/>
    <w:rsid w:val="00EF3676"/>
    <w:rsid w:val="00EF37B4"/>
    <w:rsid w:val="00EF3813"/>
    <w:rsid w:val="00EF387A"/>
    <w:rsid w:val="00EF38D5"/>
    <w:rsid w:val="00EF3964"/>
    <w:rsid w:val="00EF3C88"/>
    <w:rsid w:val="00EF3FBD"/>
    <w:rsid w:val="00EF41F6"/>
    <w:rsid w:val="00EF4367"/>
    <w:rsid w:val="00EF47D3"/>
    <w:rsid w:val="00EF49FB"/>
    <w:rsid w:val="00EF4DF5"/>
    <w:rsid w:val="00EF4EEF"/>
    <w:rsid w:val="00EF4F6E"/>
    <w:rsid w:val="00EF50CF"/>
    <w:rsid w:val="00EF50D4"/>
    <w:rsid w:val="00EF51E0"/>
    <w:rsid w:val="00EF5496"/>
    <w:rsid w:val="00EF5C6E"/>
    <w:rsid w:val="00EF5CE8"/>
    <w:rsid w:val="00EF5F34"/>
    <w:rsid w:val="00EF5FA2"/>
    <w:rsid w:val="00EF651D"/>
    <w:rsid w:val="00EF6524"/>
    <w:rsid w:val="00EF6923"/>
    <w:rsid w:val="00EF6A05"/>
    <w:rsid w:val="00EF6B09"/>
    <w:rsid w:val="00EF6B47"/>
    <w:rsid w:val="00EF6D35"/>
    <w:rsid w:val="00EF6EEA"/>
    <w:rsid w:val="00EF6FF8"/>
    <w:rsid w:val="00EF7079"/>
    <w:rsid w:val="00EF7488"/>
    <w:rsid w:val="00EF79C0"/>
    <w:rsid w:val="00EF7BD1"/>
    <w:rsid w:val="00EF7E5E"/>
    <w:rsid w:val="00EF7F8D"/>
    <w:rsid w:val="00EF7FFB"/>
    <w:rsid w:val="00F0002E"/>
    <w:rsid w:val="00F00087"/>
    <w:rsid w:val="00F003F2"/>
    <w:rsid w:val="00F0075E"/>
    <w:rsid w:val="00F00F25"/>
    <w:rsid w:val="00F0106E"/>
    <w:rsid w:val="00F0111C"/>
    <w:rsid w:val="00F012C6"/>
    <w:rsid w:val="00F014B3"/>
    <w:rsid w:val="00F019FD"/>
    <w:rsid w:val="00F01B46"/>
    <w:rsid w:val="00F01EAB"/>
    <w:rsid w:val="00F02108"/>
    <w:rsid w:val="00F021E3"/>
    <w:rsid w:val="00F024AE"/>
    <w:rsid w:val="00F02AAA"/>
    <w:rsid w:val="00F02D63"/>
    <w:rsid w:val="00F02E4A"/>
    <w:rsid w:val="00F03123"/>
    <w:rsid w:val="00F03245"/>
    <w:rsid w:val="00F0364C"/>
    <w:rsid w:val="00F039BD"/>
    <w:rsid w:val="00F03CF6"/>
    <w:rsid w:val="00F03DFE"/>
    <w:rsid w:val="00F04059"/>
    <w:rsid w:val="00F0473A"/>
    <w:rsid w:val="00F048B8"/>
    <w:rsid w:val="00F04B3B"/>
    <w:rsid w:val="00F04E43"/>
    <w:rsid w:val="00F04F45"/>
    <w:rsid w:val="00F05323"/>
    <w:rsid w:val="00F053BE"/>
    <w:rsid w:val="00F0541B"/>
    <w:rsid w:val="00F054D2"/>
    <w:rsid w:val="00F054D8"/>
    <w:rsid w:val="00F058F2"/>
    <w:rsid w:val="00F059D7"/>
    <w:rsid w:val="00F059E1"/>
    <w:rsid w:val="00F05E4A"/>
    <w:rsid w:val="00F05E65"/>
    <w:rsid w:val="00F06178"/>
    <w:rsid w:val="00F06237"/>
    <w:rsid w:val="00F06378"/>
    <w:rsid w:val="00F063EB"/>
    <w:rsid w:val="00F0655C"/>
    <w:rsid w:val="00F065C1"/>
    <w:rsid w:val="00F06837"/>
    <w:rsid w:val="00F06A9D"/>
    <w:rsid w:val="00F06AAD"/>
    <w:rsid w:val="00F06CB9"/>
    <w:rsid w:val="00F07049"/>
    <w:rsid w:val="00F07116"/>
    <w:rsid w:val="00F07242"/>
    <w:rsid w:val="00F074AC"/>
    <w:rsid w:val="00F078A2"/>
    <w:rsid w:val="00F078C6"/>
    <w:rsid w:val="00F078D1"/>
    <w:rsid w:val="00F079A0"/>
    <w:rsid w:val="00F07AA5"/>
    <w:rsid w:val="00F07B5E"/>
    <w:rsid w:val="00F07BF7"/>
    <w:rsid w:val="00F07E14"/>
    <w:rsid w:val="00F07E1E"/>
    <w:rsid w:val="00F07FFE"/>
    <w:rsid w:val="00F10470"/>
    <w:rsid w:val="00F10534"/>
    <w:rsid w:val="00F106BE"/>
    <w:rsid w:val="00F1072C"/>
    <w:rsid w:val="00F107C9"/>
    <w:rsid w:val="00F10AC7"/>
    <w:rsid w:val="00F10DCD"/>
    <w:rsid w:val="00F11247"/>
    <w:rsid w:val="00F114C2"/>
    <w:rsid w:val="00F11561"/>
    <w:rsid w:val="00F116DF"/>
    <w:rsid w:val="00F117F3"/>
    <w:rsid w:val="00F11D5D"/>
    <w:rsid w:val="00F11F24"/>
    <w:rsid w:val="00F11F8A"/>
    <w:rsid w:val="00F12255"/>
    <w:rsid w:val="00F1269B"/>
    <w:rsid w:val="00F1291D"/>
    <w:rsid w:val="00F12980"/>
    <w:rsid w:val="00F12AB9"/>
    <w:rsid w:val="00F12B38"/>
    <w:rsid w:val="00F12C36"/>
    <w:rsid w:val="00F12EB1"/>
    <w:rsid w:val="00F13140"/>
    <w:rsid w:val="00F13374"/>
    <w:rsid w:val="00F133A9"/>
    <w:rsid w:val="00F13421"/>
    <w:rsid w:val="00F13457"/>
    <w:rsid w:val="00F134E9"/>
    <w:rsid w:val="00F13510"/>
    <w:rsid w:val="00F136A3"/>
    <w:rsid w:val="00F138A3"/>
    <w:rsid w:val="00F13992"/>
    <w:rsid w:val="00F13AA2"/>
    <w:rsid w:val="00F13B80"/>
    <w:rsid w:val="00F13E34"/>
    <w:rsid w:val="00F1405F"/>
    <w:rsid w:val="00F1417E"/>
    <w:rsid w:val="00F1445D"/>
    <w:rsid w:val="00F147A9"/>
    <w:rsid w:val="00F14B50"/>
    <w:rsid w:val="00F14BD9"/>
    <w:rsid w:val="00F14FAF"/>
    <w:rsid w:val="00F151CF"/>
    <w:rsid w:val="00F152AA"/>
    <w:rsid w:val="00F154D9"/>
    <w:rsid w:val="00F15800"/>
    <w:rsid w:val="00F15D64"/>
    <w:rsid w:val="00F15D70"/>
    <w:rsid w:val="00F15E7A"/>
    <w:rsid w:val="00F15EA4"/>
    <w:rsid w:val="00F15FE5"/>
    <w:rsid w:val="00F1643B"/>
    <w:rsid w:val="00F165AB"/>
    <w:rsid w:val="00F16877"/>
    <w:rsid w:val="00F16879"/>
    <w:rsid w:val="00F1699B"/>
    <w:rsid w:val="00F16C0A"/>
    <w:rsid w:val="00F16E30"/>
    <w:rsid w:val="00F17856"/>
    <w:rsid w:val="00F17941"/>
    <w:rsid w:val="00F1796A"/>
    <w:rsid w:val="00F17B90"/>
    <w:rsid w:val="00F17C74"/>
    <w:rsid w:val="00F17CCB"/>
    <w:rsid w:val="00F17D3B"/>
    <w:rsid w:val="00F17E16"/>
    <w:rsid w:val="00F17F2F"/>
    <w:rsid w:val="00F2020A"/>
    <w:rsid w:val="00F202EA"/>
    <w:rsid w:val="00F2059E"/>
    <w:rsid w:val="00F20824"/>
    <w:rsid w:val="00F2082A"/>
    <w:rsid w:val="00F20DB3"/>
    <w:rsid w:val="00F20F72"/>
    <w:rsid w:val="00F21142"/>
    <w:rsid w:val="00F21637"/>
    <w:rsid w:val="00F2172C"/>
    <w:rsid w:val="00F21750"/>
    <w:rsid w:val="00F2190F"/>
    <w:rsid w:val="00F21AE9"/>
    <w:rsid w:val="00F21C5A"/>
    <w:rsid w:val="00F21F0E"/>
    <w:rsid w:val="00F22095"/>
    <w:rsid w:val="00F224B4"/>
    <w:rsid w:val="00F22540"/>
    <w:rsid w:val="00F22851"/>
    <w:rsid w:val="00F22CAA"/>
    <w:rsid w:val="00F22EA3"/>
    <w:rsid w:val="00F22EBE"/>
    <w:rsid w:val="00F22EEA"/>
    <w:rsid w:val="00F23053"/>
    <w:rsid w:val="00F231A0"/>
    <w:rsid w:val="00F23346"/>
    <w:rsid w:val="00F2391B"/>
    <w:rsid w:val="00F2394B"/>
    <w:rsid w:val="00F239E2"/>
    <w:rsid w:val="00F23B19"/>
    <w:rsid w:val="00F23B56"/>
    <w:rsid w:val="00F2400D"/>
    <w:rsid w:val="00F24018"/>
    <w:rsid w:val="00F2418C"/>
    <w:rsid w:val="00F24471"/>
    <w:rsid w:val="00F246A4"/>
    <w:rsid w:val="00F24823"/>
    <w:rsid w:val="00F248E9"/>
    <w:rsid w:val="00F24DCE"/>
    <w:rsid w:val="00F24E7F"/>
    <w:rsid w:val="00F24F8F"/>
    <w:rsid w:val="00F251F6"/>
    <w:rsid w:val="00F253CC"/>
    <w:rsid w:val="00F255FD"/>
    <w:rsid w:val="00F25619"/>
    <w:rsid w:val="00F256A6"/>
    <w:rsid w:val="00F25949"/>
    <w:rsid w:val="00F25DA4"/>
    <w:rsid w:val="00F25DC2"/>
    <w:rsid w:val="00F26504"/>
    <w:rsid w:val="00F26626"/>
    <w:rsid w:val="00F268C3"/>
    <w:rsid w:val="00F26DAD"/>
    <w:rsid w:val="00F26E0B"/>
    <w:rsid w:val="00F2704B"/>
    <w:rsid w:val="00F270B4"/>
    <w:rsid w:val="00F272D9"/>
    <w:rsid w:val="00F2766E"/>
    <w:rsid w:val="00F27736"/>
    <w:rsid w:val="00F2790E"/>
    <w:rsid w:val="00F27925"/>
    <w:rsid w:val="00F27B90"/>
    <w:rsid w:val="00F27BE1"/>
    <w:rsid w:val="00F27F31"/>
    <w:rsid w:val="00F3001F"/>
    <w:rsid w:val="00F300D7"/>
    <w:rsid w:val="00F30139"/>
    <w:rsid w:val="00F3021A"/>
    <w:rsid w:val="00F30220"/>
    <w:rsid w:val="00F30682"/>
    <w:rsid w:val="00F30788"/>
    <w:rsid w:val="00F3079B"/>
    <w:rsid w:val="00F308E0"/>
    <w:rsid w:val="00F3092C"/>
    <w:rsid w:val="00F314D7"/>
    <w:rsid w:val="00F316CE"/>
    <w:rsid w:val="00F31FE3"/>
    <w:rsid w:val="00F31FEF"/>
    <w:rsid w:val="00F321FA"/>
    <w:rsid w:val="00F32534"/>
    <w:rsid w:val="00F32925"/>
    <w:rsid w:val="00F32957"/>
    <w:rsid w:val="00F32A3A"/>
    <w:rsid w:val="00F32B41"/>
    <w:rsid w:val="00F32B8A"/>
    <w:rsid w:val="00F330AF"/>
    <w:rsid w:val="00F336DE"/>
    <w:rsid w:val="00F33DFF"/>
    <w:rsid w:val="00F3404D"/>
    <w:rsid w:val="00F342F0"/>
    <w:rsid w:val="00F3457A"/>
    <w:rsid w:val="00F34771"/>
    <w:rsid w:val="00F34C49"/>
    <w:rsid w:val="00F350E3"/>
    <w:rsid w:val="00F3513D"/>
    <w:rsid w:val="00F353F4"/>
    <w:rsid w:val="00F35765"/>
    <w:rsid w:val="00F357B8"/>
    <w:rsid w:val="00F35AA2"/>
    <w:rsid w:val="00F35D48"/>
    <w:rsid w:val="00F35F2C"/>
    <w:rsid w:val="00F36239"/>
    <w:rsid w:val="00F36240"/>
    <w:rsid w:val="00F36420"/>
    <w:rsid w:val="00F366A3"/>
    <w:rsid w:val="00F366A5"/>
    <w:rsid w:val="00F366C5"/>
    <w:rsid w:val="00F367FF"/>
    <w:rsid w:val="00F3687F"/>
    <w:rsid w:val="00F36B41"/>
    <w:rsid w:val="00F36C2C"/>
    <w:rsid w:val="00F36D76"/>
    <w:rsid w:val="00F36DA0"/>
    <w:rsid w:val="00F371E4"/>
    <w:rsid w:val="00F374C0"/>
    <w:rsid w:val="00F37A1E"/>
    <w:rsid w:val="00F37C1A"/>
    <w:rsid w:val="00F4049A"/>
    <w:rsid w:val="00F4077A"/>
    <w:rsid w:val="00F408C5"/>
    <w:rsid w:val="00F40D0B"/>
    <w:rsid w:val="00F40D8B"/>
    <w:rsid w:val="00F40DC4"/>
    <w:rsid w:val="00F40FC4"/>
    <w:rsid w:val="00F41038"/>
    <w:rsid w:val="00F410A8"/>
    <w:rsid w:val="00F411EB"/>
    <w:rsid w:val="00F41A52"/>
    <w:rsid w:val="00F41B9F"/>
    <w:rsid w:val="00F41D66"/>
    <w:rsid w:val="00F42068"/>
    <w:rsid w:val="00F421D0"/>
    <w:rsid w:val="00F422FF"/>
    <w:rsid w:val="00F42350"/>
    <w:rsid w:val="00F4246B"/>
    <w:rsid w:val="00F42666"/>
    <w:rsid w:val="00F42775"/>
    <w:rsid w:val="00F42B43"/>
    <w:rsid w:val="00F42BF4"/>
    <w:rsid w:val="00F42E96"/>
    <w:rsid w:val="00F430B4"/>
    <w:rsid w:val="00F43264"/>
    <w:rsid w:val="00F436BD"/>
    <w:rsid w:val="00F4381C"/>
    <w:rsid w:val="00F43A25"/>
    <w:rsid w:val="00F43F4D"/>
    <w:rsid w:val="00F4419E"/>
    <w:rsid w:val="00F44476"/>
    <w:rsid w:val="00F44BCB"/>
    <w:rsid w:val="00F44BD4"/>
    <w:rsid w:val="00F450FF"/>
    <w:rsid w:val="00F45192"/>
    <w:rsid w:val="00F45232"/>
    <w:rsid w:val="00F45439"/>
    <w:rsid w:val="00F45699"/>
    <w:rsid w:val="00F45E7D"/>
    <w:rsid w:val="00F45FF2"/>
    <w:rsid w:val="00F461CE"/>
    <w:rsid w:val="00F4635A"/>
    <w:rsid w:val="00F465CD"/>
    <w:rsid w:val="00F46728"/>
    <w:rsid w:val="00F4690C"/>
    <w:rsid w:val="00F46E85"/>
    <w:rsid w:val="00F46EE0"/>
    <w:rsid w:val="00F471DE"/>
    <w:rsid w:val="00F471EE"/>
    <w:rsid w:val="00F4728C"/>
    <w:rsid w:val="00F472E6"/>
    <w:rsid w:val="00F47331"/>
    <w:rsid w:val="00F474AA"/>
    <w:rsid w:val="00F47571"/>
    <w:rsid w:val="00F4759E"/>
    <w:rsid w:val="00F476E0"/>
    <w:rsid w:val="00F47BA9"/>
    <w:rsid w:val="00F47DF9"/>
    <w:rsid w:val="00F47EC8"/>
    <w:rsid w:val="00F47F36"/>
    <w:rsid w:val="00F47FCB"/>
    <w:rsid w:val="00F505E2"/>
    <w:rsid w:val="00F50666"/>
    <w:rsid w:val="00F50878"/>
    <w:rsid w:val="00F50926"/>
    <w:rsid w:val="00F5093D"/>
    <w:rsid w:val="00F50D19"/>
    <w:rsid w:val="00F50E10"/>
    <w:rsid w:val="00F50F6A"/>
    <w:rsid w:val="00F50FF1"/>
    <w:rsid w:val="00F51276"/>
    <w:rsid w:val="00F5135C"/>
    <w:rsid w:val="00F514E8"/>
    <w:rsid w:val="00F515B8"/>
    <w:rsid w:val="00F515FD"/>
    <w:rsid w:val="00F51657"/>
    <w:rsid w:val="00F51DB5"/>
    <w:rsid w:val="00F52086"/>
    <w:rsid w:val="00F5249B"/>
    <w:rsid w:val="00F526AC"/>
    <w:rsid w:val="00F529C3"/>
    <w:rsid w:val="00F52AA2"/>
    <w:rsid w:val="00F52D71"/>
    <w:rsid w:val="00F52F34"/>
    <w:rsid w:val="00F5317D"/>
    <w:rsid w:val="00F5320A"/>
    <w:rsid w:val="00F53294"/>
    <w:rsid w:val="00F53395"/>
    <w:rsid w:val="00F533B5"/>
    <w:rsid w:val="00F535D7"/>
    <w:rsid w:val="00F5365E"/>
    <w:rsid w:val="00F536F8"/>
    <w:rsid w:val="00F5384E"/>
    <w:rsid w:val="00F539AE"/>
    <w:rsid w:val="00F53A90"/>
    <w:rsid w:val="00F53E44"/>
    <w:rsid w:val="00F53FEE"/>
    <w:rsid w:val="00F54083"/>
    <w:rsid w:val="00F545BB"/>
    <w:rsid w:val="00F545C3"/>
    <w:rsid w:val="00F54602"/>
    <w:rsid w:val="00F54764"/>
    <w:rsid w:val="00F5476A"/>
    <w:rsid w:val="00F54997"/>
    <w:rsid w:val="00F54F01"/>
    <w:rsid w:val="00F550F1"/>
    <w:rsid w:val="00F553F8"/>
    <w:rsid w:val="00F5552A"/>
    <w:rsid w:val="00F55714"/>
    <w:rsid w:val="00F55842"/>
    <w:rsid w:val="00F55AAE"/>
    <w:rsid w:val="00F55C0F"/>
    <w:rsid w:val="00F55D35"/>
    <w:rsid w:val="00F5608E"/>
    <w:rsid w:val="00F560F1"/>
    <w:rsid w:val="00F56342"/>
    <w:rsid w:val="00F56373"/>
    <w:rsid w:val="00F56646"/>
    <w:rsid w:val="00F566DF"/>
    <w:rsid w:val="00F56CFE"/>
    <w:rsid w:val="00F56E09"/>
    <w:rsid w:val="00F56ECA"/>
    <w:rsid w:val="00F570E2"/>
    <w:rsid w:val="00F57380"/>
    <w:rsid w:val="00F57856"/>
    <w:rsid w:val="00F57C29"/>
    <w:rsid w:val="00F60037"/>
    <w:rsid w:val="00F60143"/>
    <w:rsid w:val="00F60453"/>
    <w:rsid w:val="00F60501"/>
    <w:rsid w:val="00F60949"/>
    <w:rsid w:val="00F60A31"/>
    <w:rsid w:val="00F60B83"/>
    <w:rsid w:val="00F60C0C"/>
    <w:rsid w:val="00F60C97"/>
    <w:rsid w:val="00F60D8D"/>
    <w:rsid w:val="00F60F17"/>
    <w:rsid w:val="00F612A4"/>
    <w:rsid w:val="00F613E8"/>
    <w:rsid w:val="00F6194A"/>
    <w:rsid w:val="00F61C67"/>
    <w:rsid w:val="00F61E85"/>
    <w:rsid w:val="00F62182"/>
    <w:rsid w:val="00F62225"/>
    <w:rsid w:val="00F62350"/>
    <w:rsid w:val="00F627E0"/>
    <w:rsid w:val="00F62939"/>
    <w:rsid w:val="00F62BFC"/>
    <w:rsid w:val="00F6311D"/>
    <w:rsid w:val="00F631AC"/>
    <w:rsid w:val="00F631C6"/>
    <w:rsid w:val="00F63484"/>
    <w:rsid w:val="00F6353A"/>
    <w:rsid w:val="00F63A58"/>
    <w:rsid w:val="00F63BFB"/>
    <w:rsid w:val="00F64904"/>
    <w:rsid w:val="00F649DD"/>
    <w:rsid w:val="00F65307"/>
    <w:rsid w:val="00F65FC9"/>
    <w:rsid w:val="00F660F7"/>
    <w:rsid w:val="00F66D01"/>
    <w:rsid w:val="00F66DB7"/>
    <w:rsid w:val="00F66FE2"/>
    <w:rsid w:val="00F67010"/>
    <w:rsid w:val="00F670F6"/>
    <w:rsid w:val="00F672DF"/>
    <w:rsid w:val="00F6737C"/>
    <w:rsid w:val="00F675A2"/>
    <w:rsid w:val="00F6763F"/>
    <w:rsid w:val="00F67D59"/>
    <w:rsid w:val="00F67DDB"/>
    <w:rsid w:val="00F67F6F"/>
    <w:rsid w:val="00F7038F"/>
    <w:rsid w:val="00F70451"/>
    <w:rsid w:val="00F706FC"/>
    <w:rsid w:val="00F7079D"/>
    <w:rsid w:val="00F707CD"/>
    <w:rsid w:val="00F707FA"/>
    <w:rsid w:val="00F70DC1"/>
    <w:rsid w:val="00F71336"/>
    <w:rsid w:val="00F71436"/>
    <w:rsid w:val="00F7154C"/>
    <w:rsid w:val="00F716C8"/>
    <w:rsid w:val="00F71759"/>
    <w:rsid w:val="00F71832"/>
    <w:rsid w:val="00F71A29"/>
    <w:rsid w:val="00F71D4E"/>
    <w:rsid w:val="00F7201C"/>
    <w:rsid w:val="00F725F0"/>
    <w:rsid w:val="00F72849"/>
    <w:rsid w:val="00F72961"/>
    <w:rsid w:val="00F72A6C"/>
    <w:rsid w:val="00F72B4D"/>
    <w:rsid w:val="00F72CA4"/>
    <w:rsid w:val="00F72CFE"/>
    <w:rsid w:val="00F72F66"/>
    <w:rsid w:val="00F731EA"/>
    <w:rsid w:val="00F73634"/>
    <w:rsid w:val="00F737B0"/>
    <w:rsid w:val="00F7392E"/>
    <w:rsid w:val="00F73AB1"/>
    <w:rsid w:val="00F73E4F"/>
    <w:rsid w:val="00F744F8"/>
    <w:rsid w:val="00F745AA"/>
    <w:rsid w:val="00F74600"/>
    <w:rsid w:val="00F7465E"/>
    <w:rsid w:val="00F746BD"/>
    <w:rsid w:val="00F7473B"/>
    <w:rsid w:val="00F74858"/>
    <w:rsid w:val="00F7495D"/>
    <w:rsid w:val="00F74A11"/>
    <w:rsid w:val="00F74D83"/>
    <w:rsid w:val="00F74E2A"/>
    <w:rsid w:val="00F74EB9"/>
    <w:rsid w:val="00F74F64"/>
    <w:rsid w:val="00F75019"/>
    <w:rsid w:val="00F75525"/>
    <w:rsid w:val="00F755CB"/>
    <w:rsid w:val="00F7565C"/>
    <w:rsid w:val="00F7570A"/>
    <w:rsid w:val="00F75941"/>
    <w:rsid w:val="00F75968"/>
    <w:rsid w:val="00F75A38"/>
    <w:rsid w:val="00F75B32"/>
    <w:rsid w:val="00F76121"/>
    <w:rsid w:val="00F762E9"/>
    <w:rsid w:val="00F7651E"/>
    <w:rsid w:val="00F76971"/>
    <w:rsid w:val="00F76B18"/>
    <w:rsid w:val="00F76B49"/>
    <w:rsid w:val="00F76B5C"/>
    <w:rsid w:val="00F76C8D"/>
    <w:rsid w:val="00F76CDE"/>
    <w:rsid w:val="00F76E97"/>
    <w:rsid w:val="00F76F7E"/>
    <w:rsid w:val="00F77039"/>
    <w:rsid w:val="00F773E8"/>
    <w:rsid w:val="00F77465"/>
    <w:rsid w:val="00F775FE"/>
    <w:rsid w:val="00F7788F"/>
    <w:rsid w:val="00F77986"/>
    <w:rsid w:val="00F77BE5"/>
    <w:rsid w:val="00F77C5D"/>
    <w:rsid w:val="00F77C8D"/>
    <w:rsid w:val="00F77D7C"/>
    <w:rsid w:val="00F77E5A"/>
    <w:rsid w:val="00F77F23"/>
    <w:rsid w:val="00F77F6D"/>
    <w:rsid w:val="00F80094"/>
    <w:rsid w:val="00F80237"/>
    <w:rsid w:val="00F80267"/>
    <w:rsid w:val="00F80346"/>
    <w:rsid w:val="00F804A5"/>
    <w:rsid w:val="00F804C2"/>
    <w:rsid w:val="00F80A95"/>
    <w:rsid w:val="00F80D2D"/>
    <w:rsid w:val="00F81093"/>
    <w:rsid w:val="00F81466"/>
    <w:rsid w:val="00F814EF"/>
    <w:rsid w:val="00F8160B"/>
    <w:rsid w:val="00F81706"/>
    <w:rsid w:val="00F81B85"/>
    <w:rsid w:val="00F81C62"/>
    <w:rsid w:val="00F81D85"/>
    <w:rsid w:val="00F81DE5"/>
    <w:rsid w:val="00F81E58"/>
    <w:rsid w:val="00F81EA2"/>
    <w:rsid w:val="00F81F16"/>
    <w:rsid w:val="00F81F21"/>
    <w:rsid w:val="00F81F61"/>
    <w:rsid w:val="00F82068"/>
    <w:rsid w:val="00F8221D"/>
    <w:rsid w:val="00F824E8"/>
    <w:rsid w:val="00F8297D"/>
    <w:rsid w:val="00F82A59"/>
    <w:rsid w:val="00F82E4A"/>
    <w:rsid w:val="00F832B0"/>
    <w:rsid w:val="00F833FE"/>
    <w:rsid w:val="00F83408"/>
    <w:rsid w:val="00F8342A"/>
    <w:rsid w:val="00F8343B"/>
    <w:rsid w:val="00F83624"/>
    <w:rsid w:val="00F839A8"/>
    <w:rsid w:val="00F83B3D"/>
    <w:rsid w:val="00F83D2A"/>
    <w:rsid w:val="00F83EF4"/>
    <w:rsid w:val="00F842A0"/>
    <w:rsid w:val="00F8465B"/>
    <w:rsid w:val="00F849BC"/>
    <w:rsid w:val="00F84C26"/>
    <w:rsid w:val="00F84CC8"/>
    <w:rsid w:val="00F84F16"/>
    <w:rsid w:val="00F8515D"/>
    <w:rsid w:val="00F852CE"/>
    <w:rsid w:val="00F85398"/>
    <w:rsid w:val="00F8539C"/>
    <w:rsid w:val="00F8549C"/>
    <w:rsid w:val="00F854B0"/>
    <w:rsid w:val="00F85753"/>
    <w:rsid w:val="00F8583B"/>
    <w:rsid w:val="00F858C9"/>
    <w:rsid w:val="00F85A2E"/>
    <w:rsid w:val="00F85B4B"/>
    <w:rsid w:val="00F85C73"/>
    <w:rsid w:val="00F85DD0"/>
    <w:rsid w:val="00F867F4"/>
    <w:rsid w:val="00F86AD0"/>
    <w:rsid w:val="00F86E11"/>
    <w:rsid w:val="00F86E7B"/>
    <w:rsid w:val="00F86FCD"/>
    <w:rsid w:val="00F870A4"/>
    <w:rsid w:val="00F872CA"/>
    <w:rsid w:val="00F873A1"/>
    <w:rsid w:val="00F87C9A"/>
    <w:rsid w:val="00F87D37"/>
    <w:rsid w:val="00F9006F"/>
    <w:rsid w:val="00F900B0"/>
    <w:rsid w:val="00F900C5"/>
    <w:rsid w:val="00F90303"/>
    <w:rsid w:val="00F90596"/>
    <w:rsid w:val="00F906AE"/>
    <w:rsid w:val="00F9074A"/>
    <w:rsid w:val="00F907E5"/>
    <w:rsid w:val="00F90A57"/>
    <w:rsid w:val="00F90AA8"/>
    <w:rsid w:val="00F90AC6"/>
    <w:rsid w:val="00F90BAE"/>
    <w:rsid w:val="00F9135A"/>
    <w:rsid w:val="00F91389"/>
    <w:rsid w:val="00F91814"/>
    <w:rsid w:val="00F918D0"/>
    <w:rsid w:val="00F919EC"/>
    <w:rsid w:val="00F91A16"/>
    <w:rsid w:val="00F91A3F"/>
    <w:rsid w:val="00F91F47"/>
    <w:rsid w:val="00F921D9"/>
    <w:rsid w:val="00F923D3"/>
    <w:rsid w:val="00F9265F"/>
    <w:rsid w:val="00F92844"/>
    <w:rsid w:val="00F92991"/>
    <w:rsid w:val="00F92A2E"/>
    <w:rsid w:val="00F92A5B"/>
    <w:rsid w:val="00F92BD1"/>
    <w:rsid w:val="00F92C84"/>
    <w:rsid w:val="00F92CD2"/>
    <w:rsid w:val="00F92E1D"/>
    <w:rsid w:val="00F93177"/>
    <w:rsid w:val="00F9318F"/>
    <w:rsid w:val="00F9342B"/>
    <w:rsid w:val="00F9342D"/>
    <w:rsid w:val="00F93493"/>
    <w:rsid w:val="00F938E0"/>
    <w:rsid w:val="00F93B1A"/>
    <w:rsid w:val="00F93BDA"/>
    <w:rsid w:val="00F93C34"/>
    <w:rsid w:val="00F93D5C"/>
    <w:rsid w:val="00F94212"/>
    <w:rsid w:val="00F9421D"/>
    <w:rsid w:val="00F94641"/>
    <w:rsid w:val="00F9484F"/>
    <w:rsid w:val="00F948AB"/>
    <w:rsid w:val="00F94967"/>
    <w:rsid w:val="00F94AD2"/>
    <w:rsid w:val="00F94E37"/>
    <w:rsid w:val="00F94FEB"/>
    <w:rsid w:val="00F954B4"/>
    <w:rsid w:val="00F9566E"/>
    <w:rsid w:val="00F956C3"/>
    <w:rsid w:val="00F958F6"/>
    <w:rsid w:val="00F959C8"/>
    <w:rsid w:val="00F95DA1"/>
    <w:rsid w:val="00F95E4E"/>
    <w:rsid w:val="00F96069"/>
    <w:rsid w:val="00F96363"/>
    <w:rsid w:val="00F965BD"/>
    <w:rsid w:val="00F96787"/>
    <w:rsid w:val="00F96923"/>
    <w:rsid w:val="00F969B4"/>
    <w:rsid w:val="00F96DC6"/>
    <w:rsid w:val="00F96FFC"/>
    <w:rsid w:val="00F97335"/>
    <w:rsid w:val="00F97533"/>
    <w:rsid w:val="00F9762C"/>
    <w:rsid w:val="00F97730"/>
    <w:rsid w:val="00F97784"/>
    <w:rsid w:val="00F9783F"/>
    <w:rsid w:val="00F97B08"/>
    <w:rsid w:val="00F97F64"/>
    <w:rsid w:val="00F97FB1"/>
    <w:rsid w:val="00FA0128"/>
    <w:rsid w:val="00FA02FB"/>
    <w:rsid w:val="00FA04A6"/>
    <w:rsid w:val="00FA053C"/>
    <w:rsid w:val="00FA07F6"/>
    <w:rsid w:val="00FA0C4A"/>
    <w:rsid w:val="00FA0C54"/>
    <w:rsid w:val="00FA0FE3"/>
    <w:rsid w:val="00FA109A"/>
    <w:rsid w:val="00FA10BF"/>
    <w:rsid w:val="00FA12C8"/>
    <w:rsid w:val="00FA1375"/>
    <w:rsid w:val="00FA1802"/>
    <w:rsid w:val="00FA18A1"/>
    <w:rsid w:val="00FA1B1E"/>
    <w:rsid w:val="00FA1D09"/>
    <w:rsid w:val="00FA1ED7"/>
    <w:rsid w:val="00FA2034"/>
    <w:rsid w:val="00FA20AE"/>
    <w:rsid w:val="00FA22F4"/>
    <w:rsid w:val="00FA248B"/>
    <w:rsid w:val="00FA257D"/>
    <w:rsid w:val="00FA265A"/>
    <w:rsid w:val="00FA2868"/>
    <w:rsid w:val="00FA28DC"/>
    <w:rsid w:val="00FA2AEA"/>
    <w:rsid w:val="00FA308C"/>
    <w:rsid w:val="00FA3488"/>
    <w:rsid w:val="00FA3BBA"/>
    <w:rsid w:val="00FA44FF"/>
    <w:rsid w:val="00FA4533"/>
    <w:rsid w:val="00FA4BAD"/>
    <w:rsid w:val="00FA4CB8"/>
    <w:rsid w:val="00FA5132"/>
    <w:rsid w:val="00FA5165"/>
    <w:rsid w:val="00FA51F9"/>
    <w:rsid w:val="00FA5221"/>
    <w:rsid w:val="00FA55EB"/>
    <w:rsid w:val="00FA58DC"/>
    <w:rsid w:val="00FA5A9E"/>
    <w:rsid w:val="00FA5DB5"/>
    <w:rsid w:val="00FA5F5F"/>
    <w:rsid w:val="00FA5F6E"/>
    <w:rsid w:val="00FA6182"/>
    <w:rsid w:val="00FA6402"/>
    <w:rsid w:val="00FA67D8"/>
    <w:rsid w:val="00FA6826"/>
    <w:rsid w:val="00FA6830"/>
    <w:rsid w:val="00FA6A35"/>
    <w:rsid w:val="00FA6B1E"/>
    <w:rsid w:val="00FA6B2A"/>
    <w:rsid w:val="00FA6C1D"/>
    <w:rsid w:val="00FA6C45"/>
    <w:rsid w:val="00FA7154"/>
    <w:rsid w:val="00FA718E"/>
    <w:rsid w:val="00FA773F"/>
    <w:rsid w:val="00FA7B11"/>
    <w:rsid w:val="00FA7F89"/>
    <w:rsid w:val="00FA7F93"/>
    <w:rsid w:val="00FA7FFD"/>
    <w:rsid w:val="00FB006A"/>
    <w:rsid w:val="00FB00CC"/>
    <w:rsid w:val="00FB0265"/>
    <w:rsid w:val="00FB03D1"/>
    <w:rsid w:val="00FB0934"/>
    <w:rsid w:val="00FB09A4"/>
    <w:rsid w:val="00FB0D29"/>
    <w:rsid w:val="00FB0E84"/>
    <w:rsid w:val="00FB0E86"/>
    <w:rsid w:val="00FB0FE2"/>
    <w:rsid w:val="00FB1507"/>
    <w:rsid w:val="00FB1944"/>
    <w:rsid w:val="00FB1AFD"/>
    <w:rsid w:val="00FB1B04"/>
    <w:rsid w:val="00FB1C28"/>
    <w:rsid w:val="00FB2202"/>
    <w:rsid w:val="00FB2402"/>
    <w:rsid w:val="00FB278F"/>
    <w:rsid w:val="00FB29EE"/>
    <w:rsid w:val="00FB2D6B"/>
    <w:rsid w:val="00FB2DCB"/>
    <w:rsid w:val="00FB2DF6"/>
    <w:rsid w:val="00FB307F"/>
    <w:rsid w:val="00FB3100"/>
    <w:rsid w:val="00FB341D"/>
    <w:rsid w:val="00FB3458"/>
    <w:rsid w:val="00FB363E"/>
    <w:rsid w:val="00FB3661"/>
    <w:rsid w:val="00FB368C"/>
    <w:rsid w:val="00FB386E"/>
    <w:rsid w:val="00FB3A29"/>
    <w:rsid w:val="00FB3BED"/>
    <w:rsid w:val="00FB3D17"/>
    <w:rsid w:val="00FB4080"/>
    <w:rsid w:val="00FB414A"/>
    <w:rsid w:val="00FB4715"/>
    <w:rsid w:val="00FB474E"/>
    <w:rsid w:val="00FB4C21"/>
    <w:rsid w:val="00FB4CB0"/>
    <w:rsid w:val="00FB4DAD"/>
    <w:rsid w:val="00FB4E25"/>
    <w:rsid w:val="00FB4E42"/>
    <w:rsid w:val="00FB4E6A"/>
    <w:rsid w:val="00FB5419"/>
    <w:rsid w:val="00FB54CF"/>
    <w:rsid w:val="00FB5550"/>
    <w:rsid w:val="00FB57C1"/>
    <w:rsid w:val="00FB5AF1"/>
    <w:rsid w:val="00FB5D1C"/>
    <w:rsid w:val="00FB5D7E"/>
    <w:rsid w:val="00FB5DC0"/>
    <w:rsid w:val="00FB5FAC"/>
    <w:rsid w:val="00FB62FB"/>
    <w:rsid w:val="00FB63DB"/>
    <w:rsid w:val="00FB647E"/>
    <w:rsid w:val="00FB6B4C"/>
    <w:rsid w:val="00FB6E09"/>
    <w:rsid w:val="00FB7129"/>
    <w:rsid w:val="00FB7141"/>
    <w:rsid w:val="00FB7146"/>
    <w:rsid w:val="00FB72E1"/>
    <w:rsid w:val="00FB7764"/>
    <w:rsid w:val="00FB781B"/>
    <w:rsid w:val="00FB7A71"/>
    <w:rsid w:val="00FB7AD6"/>
    <w:rsid w:val="00FB7E02"/>
    <w:rsid w:val="00FC0015"/>
    <w:rsid w:val="00FC07A9"/>
    <w:rsid w:val="00FC0E93"/>
    <w:rsid w:val="00FC0EC4"/>
    <w:rsid w:val="00FC11A8"/>
    <w:rsid w:val="00FC1244"/>
    <w:rsid w:val="00FC1343"/>
    <w:rsid w:val="00FC15EE"/>
    <w:rsid w:val="00FC1859"/>
    <w:rsid w:val="00FC1A39"/>
    <w:rsid w:val="00FC1BEC"/>
    <w:rsid w:val="00FC1C03"/>
    <w:rsid w:val="00FC1C1F"/>
    <w:rsid w:val="00FC24CC"/>
    <w:rsid w:val="00FC26C2"/>
    <w:rsid w:val="00FC273E"/>
    <w:rsid w:val="00FC2F10"/>
    <w:rsid w:val="00FC350C"/>
    <w:rsid w:val="00FC3560"/>
    <w:rsid w:val="00FC35E4"/>
    <w:rsid w:val="00FC3EC9"/>
    <w:rsid w:val="00FC3F88"/>
    <w:rsid w:val="00FC42C8"/>
    <w:rsid w:val="00FC45B1"/>
    <w:rsid w:val="00FC4696"/>
    <w:rsid w:val="00FC477C"/>
    <w:rsid w:val="00FC483F"/>
    <w:rsid w:val="00FC4984"/>
    <w:rsid w:val="00FC4A1B"/>
    <w:rsid w:val="00FC4F8B"/>
    <w:rsid w:val="00FC5003"/>
    <w:rsid w:val="00FC531B"/>
    <w:rsid w:val="00FC5521"/>
    <w:rsid w:val="00FC5569"/>
    <w:rsid w:val="00FC5675"/>
    <w:rsid w:val="00FC5A2D"/>
    <w:rsid w:val="00FC5FB6"/>
    <w:rsid w:val="00FC6098"/>
    <w:rsid w:val="00FC616D"/>
    <w:rsid w:val="00FC61B2"/>
    <w:rsid w:val="00FC6444"/>
    <w:rsid w:val="00FC658C"/>
    <w:rsid w:val="00FC6B10"/>
    <w:rsid w:val="00FC6BFE"/>
    <w:rsid w:val="00FC701D"/>
    <w:rsid w:val="00FC73BD"/>
    <w:rsid w:val="00FC75E6"/>
    <w:rsid w:val="00FC7612"/>
    <w:rsid w:val="00FC7761"/>
    <w:rsid w:val="00FC77D2"/>
    <w:rsid w:val="00FC7843"/>
    <w:rsid w:val="00FC7ADB"/>
    <w:rsid w:val="00FC7E05"/>
    <w:rsid w:val="00FC7E98"/>
    <w:rsid w:val="00FD008A"/>
    <w:rsid w:val="00FD05B0"/>
    <w:rsid w:val="00FD07A6"/>
    <w:rsid w:val="00FD0968"/>
    <w:rsid w:val="00FD09D7"/>
    <w:rsid w:val="00FD09FF"/>
    <w:rsid w:val="00FD0D26"/>
    <w:rsid w:val="00FD1088"/>
    <w:rsid w:val="00FD118D"/>
    <w:rsid w:val="00FD1897"/>
    <w:rsid w:val="00FD1966"/>
    <w:rsid w:val="00FD1AA7"/>
    <w:rsid w:val="00FD1C19"/>
    <w:rsid w:val="00FD1D6B"/>
    <w:rsid w:val="00FD1FBE"/>
    <w:rsid w:val="00FD2207"/>
    <w:rsid w:val="00FD232D"/>
    <w:rsid w:val="00FD25FC"/>
    <w:rsid w:val="00FD269D"/>
    <w:rsid w:val="00FD2DBF"/>
    <w:rsid w:val="00FD3094"/>
    <w:rsid w:val="00FD31E6"/>
    <w:rsid w:val="00FD3391"/>
    <w:rsid w:val="00FD34BD"/>
    <w:rsid w:val="00FD34D8"/>
    <w:rsid w:val="00FD3548"/>
    <w:rsid w:val="00FD3603"/>
    <w:rsid w:val="00FD3722"/>
    <w:rsid w:val="00FD38FC"/>
    <w:rsid w:val="00FD39CC"/>
    <w:rsid w:val="00FD3C30"/>
    <w:rsid w:val="00FD3D17"/>
    <w:rsid w:val="00FD3E67"/>
    <w:rsid w:val="00FD4065"/>
    <w:rsid w:val="00FD4101"/>
    <w:rsid w:val="00FD4235"/>
    <w:rsid w:val="00FD4312"/>
    <w:rsid w:val="00FD461A"/>
    <w:rsid w:val="00FD493F"/>
    <w:rsid w:val="00FD5007"/>
    <w:rsid w:val="00FD5068"/>
    <w:rsid w:val="00FD5157"/>
    <w:rsid w:val="00FD516C"/>
    <w:rsid w:val="00FD53BB"/>
    <w:rsid w:val="00FD542C"/>
    <w:rsid w:val="00FD5631"/>
    <w:rsid w:val="00FD56D1"/>
    <w:rsid w:val="00FD5808"/>
    <w:rsid w:val="00FD5F11"/>
    <w:rsid w:val="00FD6583"/>
    <w:rsid w:val="00FD6B32"/>
    <w:rsid w:val="00FD6E01"/>
    <w:rsid w:val="00FD72CC"/>
    <w:rsid w:val="00FD77C6"/>
    <w:rsid w:val="00FD7802"/>
    <w:rsid w:val="00FD7814"/>
    <w:rsid w:val="00FD7952"/>
    <w:rsid w:val="00FD79C7"/>
    <w:rsid w:val="00FD7A04"/>
    <w:rsid w:val="00FD7A0F"/>
    <w:rsid w:val="00FD7AEA"/>
    <w:rsid w:val="00FD7F2F"/>
    <w:rsid w:val="00FE04ED"/>
    <w:rsid w:val="00FE0D64"/>
    <w:rsid w:val="00FE0DFE"/>
    <w:rsid w:val="00FE0ECC"/>
    <w:rsid w:val="00FE0F1F"/>
    <w:rsid w:val="00FE0FA6"/>
    <w:rsid w:val="00FE1284"/>
    <w:rsid w:val="00FE16FB"/>
    <w:rsid w:val="00FE183A"/>
    <w:rsid w:val="00FE18C5"/>
    <w:rsid w:val="00FE1BD4"/>
    <w:rsid w:val="00FE1F2A"/>
    <w:rsid w:val="00FE1F87"/>
    <w:rsid w:val="00FE212D"/>
    <w:rsid w:val="00FE224D"/>
    <w:rsid w:val="00FE24BA"/>
    <w:rsid w:val="00FE2506"/>
    <w:rsid w:val="00FE2901"/>
    <w:rsid w:val="00FE29C2"/>
    <w:rsid w:val="00FE2AD4"/>
    <w:rsid w:val="00FE2C95"/>
    <w:rsid w:val="00FE33B6"/>
    <w:rsid w:val="00FE354C"/>
    <w:rsid w:val="00FE3A0D"/>
    <w:rsid w:val="00FE3BE6"/>
    <w:rsid w:val="00FE4164"/>
    <w:rsid w:val="00FE41F1"/>
    <w:rsid w:val="00FE436E"/>
    <w:rsid w:val="00FE43F3"/>
    <w:rsid w:val="00FE4476"/>
    <w:rsid w:val="00FE44BE"/>
    <w:rsid w:val="00FE4672"/>
    <w:rsid w:val="00FE46C4"/>
    <w:rsid w:val="00FE4A3C"/>
    <w:rsid w:val="00FE4A9F"/>
    <w:rsid w:val="00FE4EB8"/>
    <w:rsid w:val="00FE4F65"/>
    <w:rsid w:val="00FE4FEC"/>
    <w:rsid w:val="00FE514E"/>
    <w:rsid w:val="00FE5533"/>
    <w:rsid w:val="00FE5636"/>
    <w:rsid w:val="00FE56DE"/>
    <w:rsid w:val="00FE5894"/>
    <w:rsid w:val="00FE5BDC"/>
    <w:rsid w:val="00FE5CD9"/>
    <w:rsid w:val="00FE5DA7"/>
    <w:rsid w:val="00FE5E39"/>
    <w:rsid w:val="00FE650A"/>
    <w:rsid w:val="00FE6561"/>
    <w:rsid w:val="00FE65E8"/>
    <w:rsid w:val="00FE6773"/>
    <w:rsid w:val="00FE69F5"/>
    <w:rsid w:val="00FE6B89"/>
    <w:rsid w:val="00FE6B9F"/>
    <w:rsid w:val="00FE6FCE"/>
    <w:rsid w:val="00FE7287"/>
    <w:rsid w:val="00FE7578"/>
    <w:rsid w:val="00FE7672"/>
    <w:rsid w:val="00FE7AE4"/>
    <w:rsid w:val="00FE7C8F"/>
    <w:rsid w:val="00FE7CC4"/>
    <w:rsid w:val="00FE7D6D"/>
    <w:rsid w:val="00FF0542"/>
    <w:rsid w:val="00FF0555"/>
    <w:rsid w:val="00FF06BA"/>
    <w:rsid w:val="00FF0842"/>
    <w:rsid w:val="00FF0D0A"/>
    <w:rsid w:val="00FF0EF1"/>
    <w:rsid w:val="00FF12C9"/>
    <w:rsid w:val="00FF14FD"/>
    <w:rsid w:val="00FF17FE"/>
    <w:rsid w:val="00FF186E"/>
    <w:rsid w:val="00FF1929"/>
    <w:rsid w:val="00FF19AE"/>
    <w:rsid w:val="00FF1B3A"/>
    <w:rsid w:val="00FF1C48"/>
    <w:rsid w:val="00FF1E52"/>
    <w:rsid w:val="00FF1F17"/>
    <w:rsid w:val="00FF1F62"/>
    <w:rsid w:val="00FF1FA7"/>
    <w:rsid w:val="00FF221F"/>
    <w:rsid w:val="00FF256F"/>
    <w:rsid w:val="00FF25EE"/>
    <w:rsid w:val="00FF2A68"/>
    <w:rsid w:val="00FF2C05"/>
    <w:rsid w:val="00FF2FCA"/>
    <w:rsid w:val="00FF30C2"/>
    <w:rsid w:val="00FF345E"/>
    <w:rsid w:val="00FF34BA"/>
    <w:rsid w:val="00FF3565"/>
    <w:rsid w:val="00FF3920"/>
    <w:rsid w:val="00FF39B2"/>
    <w:rsid w:val="00FF39E9"/>
    <w:rsid w:val="00FF404A"/>
    <w:rsid w:val="00FF4297"/>
    <w:rsid w:val="00FF4848"/>
    <w:rsid w:val="00FF4EBB"/>
    <w:rsid w:val="00FF5023"/>
    <w:rsid w:val="00FF50EF"/>
    <w:rsid w:val="00FF5363"/>
    <w:rsid w:val="00FF551C"/>
    <w:rsid w:val="00FF5706"/>
    <w:rsid w:val="00FF59EF"/>
    <w:rsid w:val="00FF5ABB"/>
    <w:rsid w:val="00FF5AC7"/>
    <w:rsid w:val="00FF5C44"/>
    <w:rsid w:val="00FF5CF1"/>
    <w:rsid w:val="00FF5DC0"/>
    <w:rsid w:val="00FF6099"/>
    <w:rsid w:val="00FF60EB"/>
    <w:rsid w:val="00FF624D"/>
    <w:rsid w:val="00FF6306"/>
    <w:rsid w:val="00FF631A"/>
    <w:rsid w:val="00FF6354"/>
    <w:rsid w:val="00FF64F0"/>
    <w:rsid w:val="00FF6663"/>
    <w:rsid w:val="00FF66DC"/>
    <w:rsid w:val="00FF67FE"/>
    <w:rsid w:val="00FF6911"/>
    <w:rsid w:val="00FF6A67"/>
    <w:rsid w:val="00FF6AFE"/>
    <w:rsid w:val="00FF6BC0"/>
    <w:rsid w:val="00FF6E9D"/>
    <w:rsid w:val="00FF7080"/>
    <w:rsid w:val="00FF7418"/>
    <w:rsid w:val="00FF7621"/>
    <w:rsid w:val="00FF76CF"/>
    <w:rsid w:val="00FF777E"/>
    <w:rsid w:val="00FF783E"/>
    <w:rsid w:val="00FF78CC"/>
    <w:rsid w:val="00FF7B84"/>
    <w:rsid w:val="00FF7CD8"/>
    <w:rsid w:val="00FF7D48"/>
    <w:rsid w:val="00FF7EAB"/>
    <w:rsid w:val="0114C200"/>
    <w:rsid w:val="01161088"/>
    <w:rsid w:val="017A991C"/>
    <w:rsid w:val="01874558"/>
    <w:rsid w:val="01971814"/>
    <w:rsid w:val="019798F1"/>
    <w:rsid w:val="019D1E4E"/>
    <w:rsid w:val="01B97CFD"/>
    <w:rsid w:val="01BE26DC"/>
    <w:rsid w:val="01C43E8D"/>
    <w:rsid w:val="020F136E"/>
    <w:rsid w:val="02250D70"/>
    <w:rsid w:val="02385F19"/>
    <w:rsid w:val="024E4670"/>
    <w:rsid w:val="027F4B8C"/>
    <w:rsid w:val="02A8BC46"/>
    <w:rsid w:val="02BF6211"/>
    <w:rsid w:val="02D8525A"/>
    <w:rsid w:val="02E59383"/>
    <w:rsid w:val="030CCEE4"/>
    <w:rsid w:val="031602EB"/>
    <w:rsid w:val="031D6F78"/>
    <w:rsid w:val="03590D83"/>
    <w:rsid w:val="0377FA27"/>
    <w:rsid w:val="03883F59"/>
    <w:rsid w:val="03B0C124"/>
    <w:rsid w:val="03D377C8"/>
    <w:rsid w:val="03E84793"/>
    <w:rsid w:val="04276D56"/>
    <w:rsid w:val="04300CD7"/>
    <w:rsid w:val="04317272"/>
    <w:rsid w:val="044CDF1B"/>
    <w:rsid w:val="04655479"/>
    <w:rsid w:val="04676BA9"/>
    <w:rsid w:val="04971E8F"/>
    <w:rsid w:val="04C3A598"/>
    <w:rsid w:val="04D9EB74"/>
    <w:rsid w:val="04E5687A"/>
    <w:rsid w:val="04F769ED"/>
    <w:rsid w:val="0501AEED"/>
    <w:rsid w:val="051FD84A"/>
    <w:rsid w:val="0538ACFA"/>
    <w:rsid w:val="053DE8CC"/>
    <w:rsid w:val="056C5370"/>
    <w:rsid w:val="056C816C"/>
    <w:rsid w:val="05878FF9"/>
    <w:rsid w:val="0599DE29"/>
    <w:rsid w:val="05D5C6D6"/>
    <w:rsid w:val="05D874CD"/>
    <w:rsid w:val="06038EA1"/>
    <w:rsid w:val="062E8F0E"/>
    <w:rsid w:val="0647440A"/>
    <w:rsid w:val="065A80D8"/>
    <w:rsid w:val="06611C38"/>
    <w:rsid w:val="068140C1"/>
    <w:rsid w:val="068169F9"/>
    <w:rsid w:val="06A4FF34"/>
    <w:rsid w:val="06AD1DC7"/>
    <w:rsid w:val="06EECE87"/>
    <w:rsid w:val="06EF96DF"/>
    <w:rsid w:val="07210375"/>
    <w:rsid w:val="072EAAD7"/>
    <w:rsid w:val="074C763C"/>
    <w:rsid w:val="0756FFCC"/>
    <w:rsid w:val="07BCA281"/>
    <w:rsid w:val="07D95226"/>
    <w:rsid w:val="0801A47D"/>
    <w:rsid w:val="080859C7"/>
    <w:rsid w:val="081415FA"/>
    <w:rsid w:val="083DCEDC"/>
    <w:rsid w:val="08491B88"/>
    <w:rsid w:val="086074E1"/>
    <w:rsid w:val="086118C0"/>
    <w:rsid w:val="086CA3DA"/>
    <w:rsid w:val="087DC590"/>
    <w:rsid w:val="089AEC6E"/>
    <w:rsid w:val="08A1A4DD"/>
    <w:rsid w:val="08A45F97"/>
    <w:rsid w:val="08BBCA68"/>
    <w:rsid w:val="08C6057F"/>
    <w:rsid w:val="08CEBDB3"/>
    <w:rsid w:val="08D7D339"/>
    <w:rsid w:val="08DA4000"/>
    <w:rsid w:val="08E46625"/>
    <w:rsid w:val="0921A52A"/>
    <w:rsid w:val="09273CD9"/>
    <w:rsid w:val="092EC956"/>
    <w:rsid w:val="0940AAD6"/>
    <w:rsid w:val="094C02D0"/>
    <w:rsid w:val="094F3E70"/>
    <w:rsid w:val="0953ED62"/>
    <w:rsid w:val="09581865"/>
    <w:rsid w:val="0968F081"/>
    <w:rsid w:val="09701EF8"/>
    <w:rsid w:val="0986E571"/>
    <w:rsid w:val="0989628C"/>
    <w:rsid w:val="0994355F"/>
    <w:rsid w:val="09AAC9BA"/>
    <w:rsid w:val="09DE03FA"/>
    <w:rsid w:val="09DFBB94"/>
    <w:rsid w:val="09E338DE"/>
    <w:rsid w:val="09FA64CA"/>
    <w:rsid w:val="0A21AEE6"/>
    <w:rsid w:val="0A3DFA5F"/>
    <w:rsid w:val="0A404EFF"/>
    <w:rsid w:val="0A63CBC0"/>
    <w:rsid w:val="0A693938"/>
    <w:rsid w:val="0A70893B"/>
    <w:rsid w:val="0A8C49A4"/>
    <w:rsid w:val="0AA610CB"/>
    <w:rsid w:val="0AB5DB29"/>
    <w:rsid w:val="0AB6E68B"/>
    <w:rsid w:val="0AD8AEDC"/>
    <w:rsid w:val="0ADE4A99"/>
    <w:rsid w:val="0AF200FC"/>
    <w:rsid w:val="0AF45606"/>
    <w:rsid w:val="0B0322F9"/>
    <w:rsid w:val="0B0A699B"/>
    <w:rsid w:val="0B10F2E8"/>
    <w:rsid w:val="0B7EEB20"/>
    <w:rsid w:val="0B82486A"/>
    <w:rsid w:val="0BB2C94A"/>
    <w:rsid w:val="0BB46779"/>
    <w:rsid w:val="0BB8CE3D"/>
    <w:rsid w:val="0BBD2F36"/>
    <w:rsid w:val="0BCA8FE6"/>
    <w:rsid w:val="0BCEFB34"/>
    <w:rsid w:val="0BD613D9"/>
    <w:rsid w:val="0BDB6CD4"/>
    <w:rsid w:val="0BEC2601"/>
    <w:rsid w:val="0C020AA4"/>
    <w:rsid w:val="0C1B0AC8"/>
    <w:rsid w:val="0C301AE0"/>
    <w:rsid w:val="0C32EF99"/>
    <w:rsid w:val="0C33ECA9"/>
    <w:rsid w:val="0C3ABDEF"/>
    <w:rsid w:val="0C53AFA1"/>
    <w:rsid w:val="0C7F1D66"/>
    <w:rsid w:val="0C98B250"/>
    <w:rsid w:val="0CBF7901"/>
    <w:rsid w:val="0CCF85E3"/>
    <w:rsid w:val="0CD4F0D3"/>
    <w:rsid w:val="0CE18AAA"/>
    <w:rsid w:val="0CED30AC"/>
    <w:rsid w:val="0D1A4CD9"/>
    <w:rsid w:val="0D351F25"/>
    <w:rsid w:val="0D4A0072"/>
    <w:rsid w:val="0D4EA809"/>
    <w:rsid w:val="0D649405"/>
    <w:rsid w:val="0D73C1E6"/>
    <w:rsid w:val="0D74D4D1"/>
    <w:rsid w:val="0D7FAD41"/>
    <w:rsid w:val="0D8781DF"/>
    <w:rsid w:val="0DAC346F"/>
    <w:rsid w:val="0DB4821E"/>
    <w:rsid w:val="0DC9A997"/>
    <w:rsid w:val="0DE4D4CA"/>
    <w:rsid w:val="0DE85958"/>
    <w:rsid w:val="0DFC03EE"/>
    <w:rsid w:val="0E1569B4"/>
    <w:rsid w:val="0E2A9507"/>
    <w:rsid w:val="0E2D6335"/>
    <w:rsid w:val="0E332B7D"/>
    <w:rsid w:val="0E4325EC"/>
    <w:rsid w:val="0E487CC4"/>
    <w:rsid w:val="0E5AF75B"/>
    <w:rsid w:val="0E5EEDC3"/>
    <w:rsid w:val="0E7FE14F"/>
    <w:rsid w:val="0E85E384"/>
    <w:rsid w:val="0E8C54DD"/>
    <w:rsid w:val="0EA78D2D"/>
    <w:rsid w:val="0ED61A85"/>
    <w:rsid w:val="0EDABF65"/>
    <w:rsid w:val="0EE7D600"/>
    <w:rsid w:val="0EFA97C5"/>
    <w:rsid w:val="0EFB15D7"/>
    <w:rsid w:val="0F0459B2"/>
    <w:rsid w:val="0F131E06"/>
    <w:rsid w:val="0F16F8BF"/>
    <w:rsid w:val="0F48F907"/>
    <w:rsid w:val="0F57BA53"/>
    <w:rsid w:val="0F69A7DD"/>
    <w:rsid w:val="0F9DAD05"/>
    <w:rsid w:val="0FA89D86"/>
    <w:rsid w:val="0FB11F6E"/>
    <w:rsid w:val="0FB9DE17"/>
    <w:rsid w:val="0FE61FBF"/>
    <w:rsid w:val="0FEACB9F"/>
    <w:rsid w:val="0FEB06F6"/>
    <w:rsid w:val="0FF97BC0"/>
    <w:rsid w:val="10020224"/>
    <w:rsid w:val="10094882"/>
    <w:rsid w:val="10243798"/>
    <w:rsid w:val="104A87E8"/>
    <w:rsid w:val="104B66BF"/>
    <w:rsid w:val="106071AB"/>
    <w:rsid w:val="1071782D"/>
    <w:rsid w:val="1078BAFC"/>
    <w:rsid w:val="10966826"/>
    <w:rsid w:val="10993D2E"/>
    <w:rsid w:val="10AC0DF4"/>
    <w:rsid w:val="10D04B5C"/>
    <w:rsid w:val="110D979A"/>
    <w:rsid w:val="11335AE1"/>
    <w:rsid w:val="11352387"/>
    <w:rsid w:val="1177B96F"/>
    <w:rsid w:val="117F0F44"/>
    <w:rsid w:val="117F8C0B"/>
    <w:rsid w:val="11C3D64F"/>
    <w:rsid w:val="11D82285"/>
    <w:rsid w:val="11FA00A5"/>
    <w:rsid w:val="122C7ED2"/>
    <w:rsid w:val="1235D1AE"/>
    <w:rsid w:val="12493EAE"/>
    <w:rsid w:val="125FBCF8"/>
    <w:rsid w:val="12685CD1"/>
    <w:rsid w:val="126C6E56"/>
    <w:rsid w:val="12766E5F"/>
    <w:rsid w:val="12AB3521"/>
    <w:rsid w:val="12B8B409"/>
    <w:rsid w:val="12C55085"/>
    <w:rsid w:val="12E7ABE7"/>
    <w:rsid w:val="12EEAE1B"/>
    <w:rsid w:val="1333DFAF"/>
    <w:rsid w:val="13435F46"/>
    <w:rsid w:val="135954A7"/>
    <w:rsid w:val="137F0136"/>
    <w:rsid w:val="138BC2CE"/>
    <w:rsid w:val="138BCE2F"/>
    <w:rsid w:val="13C3FC68"/>
    <w:rsid w:val="140FC7C0"/>
    <w:rsid w:val="141D4930"/>
    <w:rsid w:val="146A9DF3"/>
    <w:rsid w:val="1470E11B"/>
    <w:rsid w:val="147DA76C"/>
    <w:rsid w:val="148A2F4B"/>
    <w:rsid w:val="14988DEF"/>
    <w:rsid w:val="149CA4A5"/>
    <w:rsid w:val="14B1A4E0"/>
    <w:rsid w:val="14C78E4F"/>
    <w:rsid w:val="14DCAF81"/>
    <w:rsid w:val="15099F86"/>
    <w:rsid w:val="150B748B"/>
    <w:rsid w:val="151923B8"/>
    <w:rsid w:val="151C6F56"/>
    <w:rsid w:val="15273800"/>
    <w:rsid w:val="152A28F0"/>
    <w:rsid w:val="15368B0A"/>
    <w:rsid w:val="156FE76B"/>
    <w:rsid w:val="1575339D"/>
    <w:rsid w:val="1580501E"/>
    <w:rsid w:val="1591EFAE"/>
    <w:rsid w:val="15B340AF"/>
    <w:rsid w:val="15B7DC5F"/>
    <w:rsid w:val="15BA6FC2"/>
    <w:rsid w:val="15C2B65C"/>
    <w:rsid w:val="15C65EAD"/>
    <w:rsid w:val="15E472DC"/>
    <w:rsid w:val="15E909F4"/>
    <w:rsid w:val="15F7A9DF"/>
    <w:rsid w:val="16045E42"/>
    <w:rsid w:val="160A91A4"/>
    <w:rsid w:val="16217109"/>
    <w:rsid w:val="1633B274"/>
    <w:rsid w:val="1636548F"/>
    <w:rsid w:val="1643D1CF"/>
    <w:rsid w:val="16524E98"/>
    <w:rsid w:val="1653C777"/>
    <w:rsid w:val="165D7677"/>
    <w:rsid w:val="167B0E15"/>
    <w:rsid w:val="1684D133"/>
    <w:rsid w:val="16A66E82"/>
    <w:rsid w:val="16C8E220"/>
    <w:rsid w:val="16E50A68"/>
    <w:rsid w:val="16F435E3"/>
    <w:rsid w:val="16F8806E"/>
    <w:rsid w:val="170C1F30"/>
    <w:rsid w:val="17149B66"/>
    <w:rsid w:val="1755EDFA"/>
    <w:rsid w:val="1771A082"/>
    <w:rsid w:val="17764D59"/>
    <w:rsid w:val="179462CD"/>
    <w:rsid w:val="17B81481"/>
    <w:rsid w:val="17C15AC3"/>
    <w:rsid w:val="17C55057"/>
    <w:rsid w:val="17C6F33F"/>
    <w:rsid w:val="17DA8D4F"/>
    <w:rsid w:val="18041911"/>
    <w:rsid w:val="182F6623"/>
    <w:rsid w:val="183DA706"/>
    <w:rsid w:val="1846F49B"/>
    <w:rsid w:val="188A78CC"/>
    <w:rsid w:val="188CB0FE"/>
    <w:rsid w:val="18A72548"/>
    <w:rsid w:val="18ACD45F"/>
    <w:rsid w:val="18C1806F"/>
    <w:rsid w:val="18EED9D1"/>
    <w:rsid w:val="1916B411"/>
    <w:rsid w:val="1923F174"/>
    <w:rsid w:val="1936C35E"/>
    <w:rsid w:val="193C37B5"/>
    <w:rsid w:val="1947B599"/>
    <w:rsid w:val="1948CF2A"/>
    <w:rsid w:val="195ADEE2"/>
    <w:rsid w:val="198519DD"/>
    <w:rsid w:val="19995B0F"/>
    <w:rsid w:val="19A2BE1B"/>
    <w:rsid w:val="19BC5732"/>
    <w:rsid w:val="19E1CCD0"/>
    <w:rsid w:val="19E48C24"/>
    <w:rsid w:val="19F8D943"/>
    <w:rsid w:val="1A028819"/>
    <w:rsid w:val="1A1C5DBD"/>
    <w:rsid w:val="1A2C4EC2"/>
    <w:rsid w:val="1A389988"/>
    <w:rsid w:val="1A3CA4FA"/>
    <w:rsid w:val="1A80D5F7"/>
    <w:rsid w:val="1AB0FA0E"/>
    <w:rsid w:val="1AC0F95A"/>
    <w:rsid w:val="1AC2C057"/>
    <w:rsid w:val="1ACCA244"/>
    <w:rsid w:val="1AD87E6E"/>
    <w:rsid w:val="1B0C82B4"/>
    <w:rsid w:val="1B4BAF33"/>
    <w:rsid w:val="1B53DC0D"/>
    <w:rsid w:val="1B64A5B4"/>
    <w:rsid w:val="1B6F0C6C"/>
    <w:rsid w:val="1B7225EC"/>
    <w:rsid w:val="1B8E34E1"/>
    <w:rsid w:val="1B9ECD9A"/>
    <w:rsid w:val="1BCED31C"/>
    <w:rsid w:val="1BD91ACD"/>
    <w:rsid w:val="1BD9CDDC"/>
    <w:rsid w:val="1BDFD09C"/>
    <w:rsid w:val="1BE37217"/>
    <w:rsid w:val="1BF8D726"/>
    <w:rsid w:val="1C008878"/>
    <w:rsid w:val="1C06EFEA"/>
    <w:rsid w:val="1C08C39C"/>
    <w:rsid w:val="1C361A81"/>
    <w:rsid w:val="1C3F2E28"/>
    <w:rsid w:val="1C5A3A9D"/>
    <w:rsid w:val="1C71EF5A"/>
    <w:rsid w:val="1CAD9F3D"/>
    <w:rsid w:val="1CB816CE"/>
    <w:rsid w:val="1CE1288B"/>
    <w:rsid w:val="1D16B0A3"/>
    <w:rsid w:val="1D4C070E"/>
    <w:rsid w:val="1D5C63AA"/>
    <w:rsid w:val="1D75A098"/>
    <w:rsid w:val="1D7E65FA"/>
    <w:rsid w:val="1D8213B7"/>
    <w:rsid w:val="1DD20526"/>
    <w:rsid w:val="1E08226F"/>
    <w:rsid w:val="1E40C13D"/>
    <w:rsid w:val="1E494D8D"/>
    <w:rsid w:val="1E5F1BF1"/>
    <w:rsid w:val="1E65E102"/>
    <w:rsid w:val="1E94AF42"/>
    <w:rsid w:val="1E97C6D5"/>
    <w:rsid w:val="1E9AE6A6"/>
    <w:rsid w:val="1EA35C6C"/>
    <w:rsid w:val="1ECFB43C"/>
    <w:rsid w:val="1ED19449"/>
    <w:rsid w:val="1ED93695"/>
    <w:rsid w:val="1F149F83"/>
    <w:rsid w:val="1F162B3B"/>
    <w:rsid w:val="1F1866F0"/>
    <w:rsid w:val="1F1B5EF7"/>
    <w:rsid w:val="1F2729F8"/>
    <w:rsid w:val="1F2F8743"/>
    <w:rsid w:val="1F589B34"/>
    <w:rsid w:val="1F7911BE"/>
    <w:rsid w:val="1F9956C0"/>
    <w:rsid w:val="1FDC7AED"/>
    <w:rsid w:val="1FF6EC01"/>
    <w:rsid w:val="2000A5F0"/>
    <w:rsid w:val="201819A8"/>
    <w:rsid w:val="202505AA"/>
    <w:rsid w:val="2037FA95"/>
    <w:rsid w:val="2070207B"/>
    <w:rsid w:val="207B167E"/>
    <w:rsid w:val="20838A7D"/>
    <w:rsid w:val="208E5179"/>
    <w:rsid w:val="20B59472"/>
    <w:rsid w:val="20B852B8"/>
    <w:rsid w:val="20F79929"/>
    <w:rsid w:val="20FEAB68"/>
    <w:rsid w:val="21196E47"/>
    <w:rsid w:val="21346289"/>
    <w:rsid w:val="2149EFBD"/>
    <w:rsid w:val="217F588C"/>
    <w:rsid w:val="21864251"/>
    <w:rsid w:val="21A9C9AF"/>
    <w:rsid w:val="21AB59C0"/>
    <w:rsid w:val="21B8A41B"/>
    <w:rsid w:val="21BF7FE1"/>
    <w:rsid w:val="21C65D88"/>
    <w:rsid w:val="21EA96E8"/>
    <w:rsid w:val="22275868"/>
    <w:rsid w:val="2235B160"/>
    <w:rsid w:val="223C5C7D"/>
    <w:rsid w:val="2246B7A7"/>
    <w:rsid w:val="226BC0CA"/>
    <w:rsid w:val="227BA165"/>
    <w:rsid w:val="2291D5B2"/>
    <w:rsid w:val="2294E039"/>
    <w:rsid w:val="2299E451"/>
    <w:rsid w:val="22A3329D"/>
    <w:rsid w:val="22ADA36B"/>
    <w:rsid w:val="22BAC519"/>
    <w:rsid w:val="22C60216"/>
    <w:rsid w:val="22DD1F70"/>
    <w:rsid w:val="2302031E"/>
    <w:rsid w:val="231EFB2F"/>
    <w:rsid w:val="23325FDE"/>
    <w:rsid w:val="238C0F31"/>
    <w:rsid w:val="23BAD69C"/>
    <w:rsid w:val="23D18A9A"/>
    <w:rsid w:val="23EEBDB8"/>
    <w:rsid w:val="241CEA80"/>
    <w:rsid w:val="2422EE7B"/>
    <w:rsid w:val="24231D46"/>
    <w:rsid w:val="242321C0"/>
    <w:rsid w:val="243CCFC9"/>
    <w:rsid w:val="244BBCCA"/>
    <w:rsid w:val="245129E1"/>
    <w:rsid w:val="2457D051"/>
    <w:rsid w:val="2470C6EC"/>
    <w:rsid w:val="2490E114"/>
    <w:rsid w:val="24B29050"/>
    <w:rsid w:val="24B5FA35"/>
    <w:rsid w:val="24C4FF65"/>
    <w:rsid w:val="24D29C56"/>
    <w:rsid w:val="24FA1C43"/>
    <w:rsid w:val="24FA5084"/>
    <w:rsid w:val="2511132A"/>
    <w:rsid w:val="25494F69"/>
    <w:rsid w:val="25727093"/>
    <w:rsid w:val="2574A13C"/>
    <w:rsid w:val="25B7C53E"/>
    <w:rsid w:val="25C78E4A"/>
    <w:rsid w:val="25E394CB"/>
    <w:rsid w:val="25E62F19"/>
    <w:rsid w:val="26193275"/>
    <w:rsid w:val="264F621E"/>
    <w:rsid w:val="26506A40"/>
    <w:rsid w:val="2651786D"/>
    <w:rsid w:val="2656268D"/>
    <w:rsid w:val="266A80BB"/>
    <w:rsid w:val="267AC171"/>
    <w:rsid w:val="26814DEB"/>
    <w:rsid w:val="268D8EE9"/>
    <w:rsid w:val="26A40BDD"/>
    <w:rsid w:val="26A489B7"/>
    <w:rsid w:val="26BF637D"/>
    <w:rsid w:val="26D301C8"/>
    <w:rsid w:val="26D71E9C"/>
    <w:rsid w:val="26D989B8"/>
    <w:rsid w:val="2716BF07"/>
    <w:rsid w:val="271A28CA"/>
    <w:rsid w:val="271F5D9B"/>
    <w:rsid w:val="2729087B"/>
    <w:rsid w:val="273E6D17"/>
    <w:rsid w:val="2743E017"/>
    <w:rsid w:val="275320F4"/>
    <w:rsid w:val="27548A0A"/>
    <w:rsid w:val="2755D9C9"/>
    <w:rsid w:val="2764D171"/>
    <w:rsid w:val="27749369"/>
    <w:rsid w:val="277F076D"/>
    <w:rsid w:val="278511BB"/>
    <w:rsid w:val="278C9351"/>
    <w:rsid w:val="27A8FE17"/>
    <w:rsid w:val="27ADF754"/>
    <w:rsid w:val="27BA1D30"/>
    <w:rsid w:val="27BB0520"/>
    <w:rsid w:val="27C75600"/>
    <w:rsid w:val="28088DED"/>
    <w:rsid w:val="280D6E31"/>
    <w:rsid w:val="281A62F6"/>
    <w:rsid w:val="28245015"/>
    <w:rsid w:val="283ADE56"/>
    <w:rsid w:val="2865F7A7"/>
    <w:rsid w:val="28677846"/>
    <w:rsid w:val="286F6BED"/>
    <w:rsid w:val="28971CD0"/>
    <w:rsid w:val="289921D5"/>
    <w:rsid w:val="28BD0E31"/>
    <w:rsid w:val="28D6C0D4"/>
    <w:rsid w:val="28D8100E"/>
    <w:rsid w:val="29015AEC"/>
    <w:rsid w:val="290331F8"/>
    <w:rsid w:val="2908CBC6"/>
    <w:rsid w:val="290BE66B"/>
    <w:rsid w:val="2955A2B7"/>
    <w:rsid w:val="295F9164"/>
    <w:rsid w:val="29654BE8"/>
    <w:rsid w:val="296C5D14"/>
    <w:rsid w:val="297F9C5E"/>
    <w:rsid w:val="29825590"/>
    <w:rsid w:val="2986B977"/>
    <w:rsid w:val="2989E695"/>
    <w:rsid w:val="29902F28"/>
    <w:rsid w:val="29AB04DE"/>
    <w:rsid w:val="29B9529F"/>
    <w:rsid w:val="2A06323F"/>
    <w:rsid w:val="2A08CD88"/>
    <w:rsid w:val="2A1E0848"/>
    <w:rsid w:val="2A2A6CC3"/>
    <w:rsid w:val="2A2AA9BC"/>
    <w:rsid w:val="2A3A9441"/>
    <w:rsid w:val="2A4A2D0F"/>
    <w:rsid w:val="2A84EB67"/>
    <w:rsid w:val="2A9345B9"/>
    <w:rsid w:val="2A947F41"/>
    <w:rsid w:val="2A9A07CA"/>
    <w:rsid w:val="2AA5C642"/>
    <w:rsid w:val="2AAAD5C3"/>
    <w:rsid w:val="2AC261D7"/>
    <w:rsid w:val="2ADAB5C0"/>
    <w:rsid w:val="2AE472DA"/>
    <w:rsid w:val="2AE9D5D5"/>
    <w:rsid w:val="2AECD80E"/>
    <w:rsid w:val="2AEED451"/>
    <w:rsid w:val="2AF27BC0"/>
    <w:rsid w:val="2AFAE34C"/>
    <w:rsid w:val="2B1FFF8A"/>
    <w:rsid w:val="2B63CA74"/>
    <w:rsid w:val="2B677BC8"/>
    <w:rsid w:val="2B9F14D7"/>
    <w:rsid w:val="2BA70A3B"/>
    <w:rsid w:val="2BAB5BDD"/>
    <w:rsid w:val="2BB40201"/>
    <w:rsid w:val="2BB4F164"/>
    <w:rsid w:val="2BD82072"/>
    <w:rsid w:val="2BFB0260"/>
    <w:rsid w:val="2C1BEF5C"/>
    <w:rsid w:val="2C449F82"/>
    <w:rsid w:val="2C524F25"/>
    <w:rsid w:val="2C8F8BFA"/>
    <w:rsid w:val="2C9731EC"/>
    <w:rsid w:val="2C9866B5"/>
    <w:rsid w:val="2CE5ACD7"/>
    <w:rsid w:val="2CF19197"/>
    <w:rsid w:val="2CF7EF60"/>
    <w:rsid w:val="2D09EC9A"/>
    <w:rsid w:val="2D235BE9"/>
    <w:rsid w:val="2D30E3DD"/>
    <w:rsid w:val="2D42D5C7"/>
    <w:rsid w:val="2D4AF361"/>
    <w:rsid w:val="2D564082"/>
    <w:rsid w:val="2D626265"/>
    <w:rsid w:val="2D6AD823"/>
    <w:rsid w:val="2D787153"/>
    <w:rsid w:val="2D8927B9"/>
    <w:rsid w:val="2DAE7C44"/>
    <w:rsid w:val="2DB25FFE"/>
    <w:rsid w:val="2DB6153D"/>
    <w:rsid w:val="2DC49036"/>
    <w:rsid w:val="2DC4BB3E"/>
    <w:rsid w:val="2DDF146D"/>
    <w:rsid w:val="2E08658A"/>
    <w:rsid w:val="2E10F7EB"/>
    <w:rsid w:val="2E111F29"/>
    <w:rsid w:val="2E188355"/>
    <w:rsid w:val="2E274206"/>
    <w:rsid w:val="2E322B39"/>
    <w:rsid w:val="2E34F439"/>
    <w:rsid w:val="2E3B5CE1"/>
    <w:rsid w:val="2E582D5D"/>
    <w:rsid w:val="2E5CBFD3"/>
    <w:rsid w:val="2E5FD8BE"/>
    <w:rsid w:val="2E64ADF2"/>
    <w:rsid w:val="2E8BFA74"/>
    <w:rsid w:val="2E9D354B"/>
    <w:rsid w:val="2EA7791F"/>
    <w:rsid w:val="2EDC557F"/>
    <w:rsid w:val="2F0211ED"/>
    <w:rsid w:val="2F282A50"/>
    <w:rsid w:val="2F2E7728"/>
    <w:rsid w:val="2F522582"/>
    <w:rsid w:val="2F5443B7"/>
    <w:rsid w:val="2F605C19"/>
    <w:rsid w:val="2F7181D3"/>
    <w:rsid w:val="2F8C042A"/>
    <w:rsid w:val="2F8CE4B5"/>
    <w:rsid w:val="2F9F3676"/>
    <w:rsid w:val="2FB9B468"/>
    <w:rsid w:val="2FBB2D2E"/>
    <w:rsid w:val="300FAA2A"/>
    <w:rsid w:val="303CC0A2"/>
    <w:rsid w:val="30534AFF"/>
    <w:rsid w:val="305430DF"/>
    <w:rsid w:val="305462B5"/>
    <w:rsid w:val="3055E46D"/>
    <w:rsid w:val="309B11C7"/>
    <w:rsid w:val="30A20C85"/>
    <w:rsid w:val="30AF12E5"/>
    <w:rsid w:val="30C0C87B"/>
    <w:rsid w:val="30C80670"/>
    <w:rsid w:val="3119720A"/>
    <w:rsid w:val="314E1CAC"/>
    <w:rsid w:val="315E7A68"/>
    <w:rsid w:val="315F45A6"/>
    <w:rsid w:val="317877BA"/>
    <w:rsid w:val="31C3EDE8"/>
    <w:rsid w:val="31D6B610"/>
    <w:rsid w:val="31DF8FB7"/>
    <w:rsid w:val="31FFBDDF"/>
    <w:rsid w:val="3213074D"/>
    <w:rsid w:val="321B7DA9"/>
    <w:rsid w:val="322AF40A"/>
    <w:rsid w:val="32352453"/>
    <w:rsid w:val="32387E52"/>
    <w:rsid w:val="324B5C59"/>
    <w:rsid w:val="3266EA05"/>
    <w:rsid w:val="3275441D"/>
    <w:rsid w:val="3280DD99"/>
    <w:rsid w:val="329F37D9"/>
    <w:rsid w:val="32A1AFC2"/>
    <w:rsid w:val="32BB593D"/>
    <w:rsid w:val="32FECD7E"/>
    <w:rsid w:val="330D1075"/>
    <w:rsid w:val="33119696"/>
    <w:rsid w:val="331816C8"/>
    <w:rsid w:val="334809A2"/>
    <w:rsid w:val="335DAFC7"/>
    <w:rsid w:val="337B59DB"/>
    <w:rsid w:val="33852F20"/>
    <w:rsid w:val="338D2138"/>
    <w:rsid w:val="33AE9A7F"/>
    <w:rsid w:val="33B92FF0"/>
    <w:rsid w:val="33CD22E3"/>
    <w:rsid w:val="33DC4F4E"/>
    <w:rsid w:val="33FE5D8A"/>
    <w:rsid w:val="34157B43"/>
    <w:rsid w:val="342606CD"/>
    <w:rsid w:val="3438C8F5"/>
    <w:rsid w:val="34449604"/>
    <w:rsid w:val="34658E0C"/>
    <w:rsid w:val="34882345"/>
    <w:rsid w:val="34952854"/>
    <w:rsid w:val="3496A5AA"/>
    <w:rsid w:val="349A6AE7"/>
    <w:rsid w:val="34B51619"/>
    <w:rsid w:val="34C15271"/>
    <w:rsid w:val="34C99BAF"/>
    <w:rsid w:val="34D6BE86"/>
    <w:rsid w:val="34DACF71"/>
    <w:rsid w:val="34E4F781"/>
    <w:rsid w:val="34EEF854"/>
    <w:rsid w:val="3544D305"/>
    <w:rsid w:val="354B5138"/>
    <w:rsid w:val="35734A4C"/>
    <w:rsid w:val="357CB136"/>
    <w:rsid w:val="3584C6FF"/>
    <w:rsid w:val="358C8981"/>
    <w:rsid w:val="358E60D2"/>
    <w:rsid w:val="359D57E4"/>
    <w:rsid w:val="35A70041"/>
    <w:rsid w:val="35D97DE4"/>
    <w:rsid w:val="35E6EEE0"/>
    <w:rsid w:val="35E9352D"/>
    <w:rsid w:val="35EC82FC"/>
    <w:rsid w:val="35EF9A7D"/>
    <w:rsid w:val="35F2A641"/>
    <w:rsid w:val="3616452A"/>
    <w:rsid w:val="362F9AFD"/>
    <w:rsid w:val="3634209E"/>
    <w:rsid w:val="36462F9B"/>
    <w:rsid w:val="3660A693"/>
    <w:rsid w:val="3668A93C"/>
    <w:rsid w:val="3678B605"/>
    <w:rsid w:val="369ECC3E"/>
    <w:rsid w:val="36AA4ACB"/>
    <w:rsid w:val="36B4B370"/>
    <w:rsid w:val="36D2822B"/>
    <w:rsid w:val="37486ADE"/>
    <w:rsid w:val="375256E5"/>
    <w:rsid w:val="3757D0E2"/>
    <w:rsid w:val="3785058E"/>
    <w:rsid w:val="3793F185"/>
    <w:rsid w:val="37A55B3A"/>
    <w:rsid w:val="37AB5754"/>
    <w:rsid w:val="37B5BAB8"/>
    <w:rsid w:val="37D27FFA"/>
    <w:rsid w:val="37E5CEEC"/>
    <w:rsid w:val="3810CBB3"/>
    <w:rsid w:val="381A6EFD"/>
    <w:rsid w:val="382EAA2A"/>
    <w:rsid w:val="38347131"/>
    <w:rsid w:val="3837A988"/>
    <w:rsid w:val="3838AC94"/>
    <w:rsid w:val="3842EB59"/>
    <w:rsid w:val="384B3F5B"/>
    <w:rsid w:val="3882591C"/>
    <w:rsid w:val="38877AE9"/>
    <w:rsid w:val="38BD2F3F"/>
    <w:rsid w:val="38D1940F"/>
    <w:rsid w:val="38F84EC8"/>
    <w:rsid w:val="3906D46D"/>
    <w:rsid w:val="390F4D7C"/>
    <w:rsid w:val="393E629C"/>
    <w:rsid w:val="3948FB80"/>
    <w:rsid w:val="396510F3"/>
    <w:rsid w:val="397028BF"/>
    <w:rsid w:val="39AEC628"/>
    <w:rsid w:val="39E88DC7"/>
    <w:rsid w:val="39EC4136"/>
    <w:rsid w:val="39EF1F7B"/>
    <w:rsid w:val="3A0A235D"/>
    <w:rsid w:val="3A1080EC"/>
    <w:rsid w:val="3A4F2D05"/>
    <w:rsid w:val="3A649357"/>
    <w:rsid w:val="3A6846F2"/>
    <w:rsid w:val="3A6ACBE4"/>
    <w:rsid w:val="3A749F8F"/>
    <w:rsid w:val="3A9926AE"/>
    <w:rsid w:val="3A9EC7D4"/>
    <w:rsid w:val="3AAB1DDD"/>
    <w:rsid w:val="3AAD85AE"/>
    <w:rsid w:val="3AB1E96D"/>
    <w:rsid w:val="3AB3254F"/>
    <w:rsid w:val="3AFE92B7"/>
    <w:rsid w:val="3B0740D3"/>
    <w:rsid w:val="3B11A753"/>
    <w:rsid w:val="3B135196"/>
    <w:rsid w:val="3B1B2B23"/>
    <w:rsid w:val="3B22EF0A"/>
    <w:rsid w:val="3B307ED2"/>
    <w:rsid w:val="3B4120FF"/>
    <w:rsid w:val="3B4C1A1C"/>
    <w:rsid w:val="3B65A60E"/>
    <w:rsid w:val="3B68F0A3"/>
    <w:rsid w:val="3BAE9E38"/>
    <w:rsid w:val="3BAFA245"/>
    <w:rsid w:val="3BD13FC7"/>
    <w:rsid w:val="3BE5777D"/>
    <w:rsid w:val="3BEEEE43"/>
    <w:rsid w:val="3BFDA256"/>
    <w:rsid w:val="3C0FB33F"/>
    <w:rsid w:val="3C276414"/>
    <w:rsid w:val="3C2E5D59"/>
    <w:rsid w:val="3C385205"/>
    <w:rsid w:val="3C4551CE"/>
    <w:rsid w:val="3C475880"/>
    <w:rsid w:val="3C7C38BE"/>
    <w:rsid w:val="3CB54580"/>
    <w:rsid w:val="3CDFB44C"/>
    <w:rsid w:val="3CF5F38E"/>
    <w:rsid w:val="3D216543"/>
    <w:rsid w:val="3D3A3524"/>
    <w:rsid w:val="3D412C37"/>
    <w:rsid w:val="3D4EF098"/>
    <w:rsid w:val="3D4EFD0B"/>
    <w:rsid w:val="3D742B4C"/>
    <w:rsid w:val="3D7A393D"/>
    <w:rsid w:val="3D8156B3"/>
    <w:rsid w:val="3D81F350"/>
    <w:rsid w:val="3D9C76EB"/>
    <w:rsid w:val="3D9FFAE2"/>
    <w:rsid w:val="3DAA7832"/>
    <w:rsid w:val="3DAD3C74"/>
    <w:rsid w:val="3DC41259"/>
    <w:rsid w:val="3DCF6A19"/>
    <w:rsid w:val="3DE3DCE9"/>
    <w:rsid w:val="3DF95BB6"/>
    <w:rsid w:val="3E187C27"/>
    <w:rsid w:val="3E1C9186"/>
    <w:rsid w:val="3E3601A2"/>
    <w:rsid w:val="3E4B4D33"/>
    <w:rsid w:val="3E661E5A"/>
    <w:rsid w:val="3E7D839D"/>
    <w:rsid w:val="3EDD9410"/>
    <w:rsid w:val="3EF58D7A"/>
    <w:rsid w:val="3F181B02"/>
    <w:rsid w:val="3F26D01E"/>
    <w:rsid w:val="3F2E459D"/>
    <w:rsid w:val="3F5D2FE9"/>
    <w:rsid w:val="3F6BF9DE"/>
    <w:rsid w:val="3F736A88"/>
    <w:rsid w:val="3F947F70"/>
    <w:rsid w:val="3FBD47C6"/>
    <w:rsid w:val="3FF0A1E1"/>
    <w:rsid w:val="4010187C"/>
    <w:rsid w:val="40227435"/>
    <w:rsid w:val="40239752"/>
    <w:rsid w:val="4029AD71"/>
    <w:rsid w:val="4039BC0F"/>
    <w:rsid w:val="40552DE3"/>
    <w:rsid w:val="408CBA3A"/>
    <w:rsid w:val="40B3B6E6"/>
    <w:rsid w:val="40B5C369"/>
    <w:rsid w:val="40C2F413"/>
    <w:rsid w:val="40DF46A9"/>
    <w:rsid w:val="40E33468"/>
    <w:rsid w:val="40EAECF4"/>
    <w:rsid w:val="4126AC9B"/>
    <w:rsid w:val="41271271"/>
    <w:rsid w:val="413558E8"/>
    <w:rsid w:val="413E8A39"/>
    <w:rsid w:val="414141BC"/>
    <w:rsid w:val="41740988"/>
    <w:rsid w:val="4189EB2A"/>
    <w:rsid w:val="41913B41"/>
    <w:rsid w:val="419E2204"/>
    <w:rsid w:val="419FD969"/>
    <w:rsid w:val="41A8A70E"/>
    <w:rsid w:val="41B44E3B"/>
    <w:rsid w:val="41BB9549"/>
    <w:rsid w:val="41CCB2AA"/>
    <w:rsid w:val="41E3C746"/>
    <w:rsid w:val="41E81CF8"/>
    <w:rsid w:val="41EB269D"/>
    <w:rsid w:val="421AED43"/>
    <w:rsid w:val="424ED435"/>
    <w:rsid w:val="42536E96"/>
    <w:rsid w:val="4253BB7D"/>
    <w:rsid w:val="425988A5"/>
    <w:rsid w:val="425E70E0"/>
    <w:rsid w:val="42756FED"/>
    <w:rsid w:val="428B68C9"/>
    <w:rsid w:val="42945061"/>
    <w:rsid w:val="42983902"/>
    <w:rsid w:val="429DEC0C"/>
    <w:rsid w:val="42DDFD19"/>
    <w:rsid w:val="42E2732E"/>
    <w:rsid w:val="42EEB58E"/>
    <w:rsid w:val="42F06333"/>
    <w:rsid w:val="42FF01FA"/>
    <w:rsid w:val="4337B3E2"/>
    <w:rsid w:val="434835A5"/>
    <w:rsid w:val="4360E9E8"/>
    <w:rsid w:val="43614E33"/>
    <w:rsid w:val="43689233"/>
    <w:rsid w:val="43906C2C"/>
    <w:rsid w:val="43ADDE05"/>
    <w:rsid w:val="43BF28FC"/>
    <w:rsid w:val="43D69CA3"/>
    <w:rsid w:val="43EE0057"/>
    <w:rsid w:val="43F50003"/>
    <w:rsid w:val="43F68F37"/>
    <w:rsid w:val="4427D17F"/>
    <w:rsid w:val="442EE23E"/>
    <w:rsid w:val="443353DD"/>
    <w:rsid w:val="4436906A"/>
    <w:rsid w:val="4438BB9D"/>
    <w:rsid w:val="4467F4B7"/>
    <w:rsid w:val="44698B41"/>
    <w:rsid w:val="446BE8C8"/>
    <w:rsid w:val="446F0109"/>
    <w:rsid w:val="44711CB4"/>
    <w:rsid w:val="447B23AB"/>
    <w:rsid w:val="4483BDD6"/>
    <w:rsid w:val="449A5B36"/>
    <w:rsid w:val="44A25586"/>
    <w:rsid w:val="44AE1B85"/>
    <w:rsid w:val="44B1C831"/>
    <w:rsid w:val="45166943"/>
    <w:rsid w:val="451BF69E"/>
    <w:rsid w:val="4520D9B9"/>
    <w:rsid w:val="455310BF"/>
    <w:rsid w:val="45535314"/>
    <w:rsid w:val="45540596"/>
    <w:rsid w:val="455D8D00"/>
    <w:rsid w:val="45611DED"/>
    <w:rsid w:val="45677FD6"/>
    <w:rsid w:val="4570F7CF"/>
    <w:rsid w:val="459FDC92"/>
    <w:rsid w:val="45B23892"/>
    <w:rsid w:val="45F426DD"/>
    <w:rsid w:val="4607BCA4"/>
    <w:rsid w:val="460A0E0D"/>
    <w:rsid w:val="462474B3"/>
    <w:rsid w:val="46359219"/>
    <w:rsid w:val="465869BB"/>
    <w:rsid w:val="465F1DB9"/>
    <w:rsid w:val="46867024"/>
    <w:rsid w:val="468E1A37"/>
    <w:rsid w:val="46AA9F72"/>
    <w:rsid w:val="46F8966C"/>
    <w:rsid w:val="470E58FC"/>
    <w:rsid w:val="4713F26E"/>
    <w:rsid w:val="47224558"/>
    <w:rsid w:val="4739626F"/>
    <w:rsid w:val="473C1534"/>
    <w:rsid w:val="474C04F6"/>
    <w:rsid w:val="47586F57"/>
    <w:rsid w:val="475F70AC"/>
    <w:rsid w:val="4778EDEB"/>
    <w:rsid w:val="477B6203"/>
    <w:rsid w:val="478B720F"/>
    <w:rsid w:val="47963E23"/>
    <w:rsid w:val="4797E015"/>
    <w:rsid w:val="47E0575E"/>
    <w:rsid w:val="47FE0EDE"/>
    <w:rsid w:val="480D55F0"/>
    <w:rsid w:val="480EEA9C"/>
    <w:rsid w:val="4813082E"/>
    <w:rsid w:val="484541DE"/>
    <w:rsid w:val="48A89891"/>
    <w:rsid w:val="48C03633"/>
    <w:rsid w:val="48E4EF62"/>
    <w:rsid w:val="48F686E5"/>
    <w:rsid w:val="49210B64"/>
    <w:rsid w:val="492C51EE"/>
    <w:rsid w:val="4962A854"/>
    <w:rsid w:val="498867E4"/>
    <w:rsid w:val="49ACAE92"/>
    <w:rsid w:val="49B0BABE"/>
    <w:rsid w:val="49DA93B0"/>
    <w:rsid w:val="49E2E33F"/>
    <w:rsid w:val="4A06F71C"/>
    <w:rsid w:val="4A203A31"/>
    <w:rsid w:val="4A36D71C"/>
    <w:rsid w:val="4A44F3C0"/>
    <w:rsid w:val="4A721F3B"/>
    <w:rsid w:val="4A9C081C"/>
    <w:rsid w:val="4AB54471"/>
    <w:rsid w:val="4AD31A75"/>
    <w:rsid w:val="4B0A57C6"/>
    <w:rsid w:val="4B10C875"/>
    <w:rsid w:val="4B39D2F0"/>
    <w:rsid w:val="4B3B7817"/>
    <w:rsid w:val="4B458687"/>
    <w:rsid w:val="4B560794"/>
    <w:rsid w:val="4B66D0F5"/>
    <w:rsid w:val="4B706A5B"/>
    <w:rsid w:val="4B88585F"/>
    <w:rsid w:val="4B8A422D"/>
    <w:rsid w:val="4B96A1EA"/>
    <w:rsid w:val="4BA5E6DE"/>
    <w:rsid w:val="4BF7CE19"/>
    <w:rsid w:val="4C06F82C"/>
    <w:rsid w:val="4C3011AA"/>
    <w:rsid w:val="4C6C752B"/>
    <w:rsid w:val="4C7FB55B"/>
    <w:rsid w:val="4CD097DB"/>
    <w:rsid w:val="4CD18001"/>
    <w:rsid w:val="4CFF9B8D"/>
    <w:rsid w:val="4D262149"/>
    <w:rsid w:val="4D667DDA"/>
    <w:rsid w:val="4D9AED15"/>
    <w:rsid w:val="4DD5FE6C"/>
    <w:rsid w:val="4DFCDC17"/>
    <w:rsid w:val="4E1876C9"/>
    <w:rsid w:val="4E2525D5"/>
    <w:rsid w:val="4E28AC54"/>
    <w:rsid w:val="4E352026"/>
    <w:rsid w:val="4E461599"/>
    <w:rsid w:val="4E57FC1E"/>
    <w:rsid w:val="4EA575DA"/>
    <w:rsid w:val="4EB1E23D"/>
    <w:rsid w:val="4ED39744"/>
    <w:rsid w:val="4F101F8F"/>
    <w:rsid w:val="4F1F21C5"/>
    <w:rsid w:val="4F22A237"/>
    <w:rsid w:val="4F27BE6A"/>
    <w:rsid w:val="4F6887C8"/>
    <w:rsid w:val="4F90B81F"/>
    <w:rsid w:val="4FD33269"/>
    <w:rsid w:val="4FDC4B70"/>
    <w:rsid w:val="4FF71E56"/>
    <w:rsid w:val="5032550A"/>
    <w:rsid w:val="50341E3D"/>
    <w:rsid w:val="504D3CB5"/>
    <w:rsid w:val="504E8D5B"/>
    <w:rsid w:val="50564810"/>
    <w:rsid w:val="508E0D9D"/>
    <w:rsid w:val="50A222A8"/>
    <w:rsid w:val="50A3578A"/>
    <w:rsid w:val="50AFFFF9"/>
    <w:rsid w:val="50C1544F"/>
    <w:rsid w:val="50D84E76"/>
    <w:rsid w:val="50E65FD7"/>
    <w:rsid w:val="50EF71BE"/>
    <w:rsid w:val="51087F96"/>
    <w:rsid w:val="510DD73F"/>
    <w:rsid w:val="511604FC"/>
    <w:rsid w:val="513AA031"/>
    <w:rsid w:val="51574419"/>
    <w:rsid w:val="5175CB50"/>
    <w:rsid w:val="517F9720"/>
    <w:rsid w:val="51A0B622"/>
    <w:rsid w:val="51B650A8"/>
    <w:rsid w:val="51BDE64C"/>
    <w:rsid w:val="51D37735"/>
    <w:rsid w:val="51EAC263"/>
    <w:rsid w:val="52261748"/>
    <w:rsid w:val="52367E60"/>
    <w:rsid w:val="523F9794"/>
    <w:rsid w:val="52685201"/>
    <w:rsid w:val="527B94C6"/>
    <w:rsid w:val="529925A0"/>
    <w:rsid w:val="52A7D4E1"/>
    <w:rsid w:val="52D2A536"/>
    <w:rsid w:val="52EE913D"/>
    <w:rsid w:val="52EFBC3A"/>
    <w:rsid w:val="52F7B6A6"/>
    <w:rsid w:val="5316240B"/>
    <w:rsid w:val="531F992C"/>
    <w:rsid w:val="5320181E"/>
    <w:rsid w:val="53430ECC"/>
    <w:rsid w:val="535C8B0A"/>
    <w:rsid w:val="53A61415"/>
    <w:rsid w:val="53E8ACCB"/>
    <w:rsid w:val="5401E231"/>
    <w:rsid w:val="5405AFA8"/>
    <w:rsid w:val="543877AE"/>
    <w:rsid w:val="54462038"/>
    <w:rsid w:val="544B1ED1"/>
    <w:rsid w:val="544D959E"/>
    <w:rsid w:val="54517762"/>
    <w:rsid w:val="5468BD96"/>
    <w:rsid w:val="5473EBC4"/>
    <w:rsid w:val="54824869"/>
    <w:rsid w:val="54AB72AC"/>
    <w:rsid w:val="54BFC6DC"/>
    <w:rsid w:val="54E08360"/>
    <w:rsid w:val="54EA281C"/>
    <w:rsid w:val="54FDCFD0"/>
    <w:rsid w:val="553AA450"/>
    <w:rsid w:val="553B71A7"/>
    <w:rsid w:val="55482F4C"/>
    <w:rsid w:val="55516478"/>
    <w:rsid w:val="5556B980"/>
    <w:rsid w:val="559245AC"/>
    <w:rsid w:val="55B60E8E"/>
    <w:rsid w:val="55B6FEC6"/>
    <w:rsid w:val="55D9E5FD"/>
    <w:rsid w:val="55E98D95"/>
    <w:rsid w:val="55ED358E"/>
    <w:rsid w:val="5620AA3F"/>
    <w:rsid w:val="56382540"/>
    <w:rsid w:val="563B9BB6"/>
    <w:rsid w:val="5650F2E0"/>
    <w:rsid w:val="567C49BC"/>
    <w:rsid w:val="56B0763F"/>
    <w:rsid w:val="56F02169"/>
    <w:rsid w:val="57139EC9"/>
    <w:rsid w:val="573285D7"/>
    <w:rsid w:val="57375B54"/>
    <w:rsid w:val="573C82A0"/>
    <w:rsid w:val="575763FD"/>
    <w:rsid w:val="576744CC"/>
    <w:rsid w:val="576C253A"/>
    <w:rsid w:val="578EA41D"/>
    <w:rsid w:val="5797E05B"/>
    <w:rsid w:val="57AE6FD0"/>
    <w:rsid w:val="57D177CA"/>
    <w:rsid w:val="57E2ADE5"/>
    <w:rsid w:val="57EDC3A5"/>
    <w:rsid w:val="57FE971E"/>
    <w:rsid w:val="5829C3E3"/>
    <w:rsid w:val="582D6B0C"/>
    <w:rsid w:val="5834343A"/>
    <w:rsid w:val="584316A1"/>
    <w:rsid w:val="584B58C6"/>
    <w:rsid w:val="584EB446"/>
    <w:rsid w:val="58594EE9"/>
    <w:rsid w:val="587526B3"/>
    <w:rsid w:val="588C1A03"/>
    <w:rsid w:val="58F3F93B"/>
    <w:rsid w:val="58FD9147"/>
    <w:rsid w:val="59259D16"/>
    <w:rsid w:val="59513B7F"/>
    <w:rsid w:val="595EF894"/>
    <w:rsid w:val="596E444A"/>
    <w:rsid w:val="597629AA"/>
    <w:rsid w:val="598768B4"/>
    <w:rsid w:val="59B7A687"/>
    <w:rsid w:val="59BE154F"/>
    <w:rsid w:val="59E37B6A"/>
    <w:rsid w:val="59F368B7"/>
    <w:rsid w:val="5A0DF146"/>
    <w:rsid w:val="5A43B7DF"/>
    <w:rsid w:val="5A43E123"/>
    <w:rsid w:val="5A460FA3"/>
    <w:rsid w:val="5A4E76B2"/>
    <w:rsid w:val="5A731F4C"/>
    <w:rsid w:val="5A76572F"/>
    <w:rsid w:val="5A77F76A"/>
    <w:rsid w:val="5A8C4238"/>
    <w:rsid w:val="5A9497B1"/>
    <w:rsid w:val="5AB92E05"/>
    <w:rsid w:val="5ACB7CD7"/>
    <w:rsid w:val="5ADDBA5D"/>
    <w:rsid w:val="5AE7A3DF"/>
    <w:rsid w:val="5AF9D5F3"/>
    <w:rsid w:val="5B1CD2FC"/>
    <w:rsid w:val="5B256AE2"/>
    <w:rsid w:val="5B3D67A7"/>
    <w:rsid w:val="5B50F6D1"/>
    <w:rsid w:val="5B5B48D7"/>
    <w:rsid w:val="5B61D90F"/>
    <w:rsid w:val="5B647FE9"/>
    <w:rsid w:val="5B990314"/>
    <w:rsid w:val="5BEFE918"/>
    <w:rsid w:val="5BF5C806"/>
    <w:rsid w:val="5C006CEB"/>
    <w:rsid w:val="5C12C624"/>
    <w:rsid w:val="5C132548"/>
    <w:rsid w:val="5C1451B7"/>
    <w:rsid w:val="5C3033B9"/>
    <w:rsid w:val="5C549B2A"/>
    <w:rsid w:val="5C5C2DEC"/>
    <w:rsid w:val="5C6C5D50"/>
    <w:rsid w:val="5C6E89AB"/>
    <w:rsid w:val="5C75F4E9"/>
    <w:rsid w:val="5C848BF9"/>
    <w:rsid w:val="5C9F407B"/>
    <w:rsid w:val="5CB7C2AB"/>
    <w:rsid w:val="5CB8A1D8"/>
    <w:rsid w:val="5CC16DC5"/>
    <w:rsid w:val="5CC6D528"/>
    <w:rsid w:val="5CC71EAA"/>
    <w:rsid w:val="5CE0F9FD"/>
    <w:rsid w:val="5CE790F9"/>
    <w:rsid w:val="5CEB4C35"/>
    <w:rsid w:val="5CF7F385"/>
    <w:rsid w:val="5CFF22C5"/>
    <w:rsid w:val="5D121EEC"/>
    <w:rsid w:val="5D16AA8D"/>
    <w:rsid w:val="5D178268"/>
    <w:rsid w:val="5D31DBE7"/>
    <w:rsid w:val="5D6363AA"/>
    <w:rsid w:val="5D9DDDCA"/>
    <w:rsid w:val="5DA14542"/>
    <w:rsid w:val="5DA54351"/>
    <w:rsid w:val="5DA8B7C7"/>
    <w:rsid w:val="5DAF05E9"/>
    <w:rsid w:val="5DBCDFAE"/>
    <w:rsid w:val="5DD1930B"/>
    <w:rsid w:val="5E06D254"/>
    <w:rsid w:val="5E2238B6"/>
    <w:rsid w:val="5E2E12BC"/>
    <w:rsid w:val="5E3A701E"/>
    <w:rsid w:val="5E52C70F"/>
    <w:rsid w:val="5E6DD8A2"/>
    <w:rsid w:val="5E7EECEB"/>
    <w:rsid w:val="5E80BD22"/>
    <w:rsid w:val="5E9E52A5"/>
    <w:rsid w:val="5EA1A4BE"/>
    <w:rsid w:val="5EB591FF"/>
    <w:rsid w:val="5EE5F570"/>
    <w:rsid w:val="5EE6657A"/>
    <w:rsid w:val="5EE757E3"/>
    <w:rsid w:val="5EFF3DD2"/>
    <w:rsid w:val="5F217B02"/>
    <w:rsid w:val="5F273226"/>
    <w:rsid w:val="5F2D68C8"/>
    <w:rsid w:val="5F31DFA9"/>
    <w:rsid w:val="5F35EB65"/>
    <w:rsid w:val="5F464E90"/>
    <w:rsid w:val="5F62767E"/>
    <w:rsid w:val="5F7ED78C"/>
    <w:rsid w:val="5F8A9D08"/>
    <w:rsid w:val="5F94A12E"/>
    <w:rsid w:val="5FA6CD1D"/>
    <w:rsid w:val="5FAEC9CA"/>
    <w:rsid w:val="5FB61EB0"/>
    <w:rsid w:val="5FB9D123"/>
    <w:rsid w:val="5FC2B0FD"/>
    <w:rsid w:val="5FCB97E8"/>
    <w:rsid w:val="5FD103D8"/>
    <w:rsid w:val="5FEED4EE"/>
    <w:rsid w:val="60218D4E"/>
    <w:rsid w:val="602AD982"/>
    <w:rsid w:val="602D6FF3"/>
    <w:rsid w:val="60461971"/>
    <w:rsid w:val="6046BF78"/>
    <w:rsid w:val="609F59CF"/>
    <w:rsid w:val="60B333C9"/>
    <w:rsid w:val="60B53566"/>
    <w:rsid w:val="60C06931"/>
    <w:rsid w:val="60CB4560"/>
    <w:rsid w:val="60D2CF5F"/>
    <w:rsid w:val="60F44D32"/>
    <w:rsid w:val="61538E68"/>
    <w:rsid w:val="61758FBC"/>
    <w:rsid w:val="6197E87F"/>
    <w:rsid w:val="61CCBBB5"/>
    <w:rsid w:val="61D2927D"/>
    <w:rsid w:val="61D51964"/>
    <w:rsid w:val="61EB36D0"/>
    <w:rsid w:val="6220241B"/>
    <w:rsid w:val="6256C478"/>
    <w:rsid w:val="62813677"/>
    <w:rsid w:val="62C6BC69"/>
    <w:rsid w:val="62CBCB17"/>
    <w:rsid w:val="62E6D8BF"/>
    <w:rsid w:val="62FE3741"/>
    <w:rsid w:val="63361A56"/>
    <w:rsid w:val="63399C62"/>
    <w:rsid w:val="633D8D83"/>
    <w:rsid w:val="633FA82B"/>
    <w:rsid w:val="6345A14F"/>
    <w:rsid w:val="638F8624"/>
    <w:rsid w:val="6392DE08"/>
    <w:rsid w:val="63966832"/>
    <w:rsid w:val="63A65B3C"/>
    <w:rsid w:val="63DE1FD9"/>
    <w:rsid w:val="63E019E6"/>
    <w:rsid w:val="63EBD7A3"/>
    <w:rsid w:val="64358F8E"/>
    <w:rsid w:val="64386F74"/>
    <w:rsid w:val="6448A556"/>
    <w:rsid w:val="64527A94"/>
    <w:rsid w:val="645D5B9F"/>
    <w:rsid w:val="64661F10"/>
    <w:rsid w:val="647DCC79"/>
    <w:rsid w:val="64826B10"/>
    <w:rsid w:val="64A91CE4"/>
    <w:rsid w:val="64D3C56B"/>
    <w:rsid w:val="64E39502"/>
    <w:rsid w:val="65014592"/>
    <w:rsid w:val="6515BAF8"/>
    <w:rsid w:val="6529CD89"/>
    <w:rsid w:val="656ADA74"/>
    <w:rsid w:val="65792C79"/>
    <w:rsid w:val="65A755CA"/>
    <w:rsid w:val="65BF9159"/>
    <w:rsid w:val="65C3A3BD"/>
    <w:rsid w:val="65CC609C"/>
    <w:rsid w:val="65CF3248"/>
    <w:rsid w:val="65D989A6"/>
    <w:rsid w:val="6604CDBE"/>
    <w:rsid w:val="6607010A"/>
    <w:rsid w:val="661DD192"/>
    <w:rsid w:val="662F8A8A"/>
    <w:rsid w:val="66312720"/>
    <w:rsid w:val="66398F0A"/>
    <w:rsid w:val="66408003"/>
    <w:rsid w:val="66534310"/>
    <w:rsid w:val="66639A3B"/>
    <w:rsid w:val="666C6939"/>
    <w:rsid w:val="6673FEF5"/>
    <w:rsid w:val="66868A35"/>
    <w:rsid w:val="66B59C9B"/>
    <w:rsid w:val="66E874A5"/>
    <w:rsid w:val="66EBC006"/>
    <w:rsid w:val="66F22741"/>
    <w:rsid w:val="674E0676"/>
    <w:rsid w:val="674E1FC9"/>
    <w:rsid w:val="675CDDEA"/>
    <w:rsid w:val="6761A5EB"/>
    <w:rsid w:val="67704026"/>
    <w:rsid w:val="677C7B45"/>
    <w:rsid w:val="67A670DD"/>
    <w:rsid w:val="67BF990B"/>
    <w:rsid w:val="67C092CF"/>
    <w:rsid w:val="67C8235C"/>
    <w:rsid w:val="67CEB0A0"/>
    <w:rsid w:val="67D9405A"/>
    <w:rsid w:val="67D94A3F"/>
    <w:rsid w:val="67FE227F"/>
    <w:rsid w:val="68025527"/>
    <w:rsid w:val="680A6D09"/>
    <w:rsid w:val="681142DD"/>
    <w:rsid w:val="684176A1"/>
    <w:rsid w:val="684F84DC"/>
    <w:rsid w:val="6858F321"/>
    <w:rsid w:val="6866937C"/>
    <w:rsid w:val="68C71998"/>
    <w:rsid w:val="68CABA2D"/>
    <w:rsid w:val="68E16132"/>
    <w:rsid w:val="68F077FB"/>
    <w:rsid w:val="68F77E83"/>
    <w:rsid w:val="6920F786"/>
    <w:rsid w:val="6926AE6A"/>
    <w:rsid w:val="69294E96"/>
    <w:rsid w:val="692970F1"/>
    <w:rsid w:val="6982090D"/>
    <w:rsid w:val="69856F67"/>
    <w:rsid w:val="69986C30"/>
    <w:rsid w:val="69BFCFA1"/>
    <w:rsid w:val="69C04388"/>
    <w:rsid w:val="69CDB333"/>
    <w:rsid w:val="69FBFA89"/>
    <w:rsid w:val="6A0C19E4"/>
    <w:rsid w:val="6A104874"/>
    <w:rsid w:val="6A11358F"/>
    <w:rsid w:val="6A14019F"/>
    <w:rsid w:val="6A1B3A28"/>
    <w:rsid w:val="6A36FD56"/>
    <w:rsid w:val="6A5229F4"/>
    <w:rsid w:val="6A66FAC8"/>
    <w:rsid w:val="6AAAC918"/>
    <w:rsid w:val="6AB3E718"/>
    <w:rsid w:val="6AD25278"/>
    <w:rsid w:val="6ADF5F67"/>
    <w:rsid w:val="6AFD35E7"/>
    <w:rsid w:val="6B1969E4"/>
    <w:rsid w:val="6B4351BF"/>
    <w:rsid w:val="6B5B4A3C"/>
    <w:rsid w:val="6B7378F1"/>
    <w:rsid w:val="6B832921"/>
    <w:rsid w:val="6B95C230"/>
    <w:rsid w:val="6B998DE5"/>
    <w:rsid w:val="6BDF6CB3"/>
    <w:rsid w:val="6BFA52CD"/>
    <w:rsid w:val="6C1BAC52"/>
    <w:rsid w:val="6C5E6238"/>
    <w:rsid w:val="6C8059B8"/>
    <w:rsid w:val="6C8295DA"/>
    <w:rsid w:val="6CAB1790"/>
    <w:rsid w:val="6CAD3D8E"/>
    <w:rsid w:val="6CC90AB7"/>
    <w:rsid w:val="6CD21BB7"/>
    <w:rsid w:val="6D0CC121"/>
    <w:rsid w:val="6D330AD4"/>
    <w:rsid w:val="6D36E9B7"/>
    <w:rsid w:val="6D3C5570"/>
    <w:rsid w:val="6D71FE5E"/>
    <w:rsid w:val="6D84D11D"/>
    <w:rsid w:val="6D888815"/>
    <w:rsid w:val="6D908244"/>
    <w:rsid w:val="6D9346BB"/>
    <w:rsid w:val="6DAB8043"/>
    <w:rsid w:val="6DAFC3FC"/>
    <w:rsid w:val="6DEAAA23"/>
    <w:rsid w:val="6DEFF96A"/>
    <w:rsid w:val="6DFD05A5"/>
    <w:rsid w:val="6E117C9C"/>
    <w:rsid w:val="6E1C335F"/>
    <w:rsid w:val="6E507F2D"/>
    <w:rsid w:val="6E719F28"/>
    <w:rsid w:val="6E84F74F"/>
    <w:rsid w:val="6E87F769"/>
    <w:rsid w:val="6ECC9AC7"/>
    <w:rsid w:val="6EED31FD"/>
    <w:rsid w:val="6EF7E03F"/>
    <w:rsid w:val="6EFC9DC1"/>
    <w:rsid w:val="6F05618B"/>
    <w:rsid w:val="6F16D774"/>
    <w:rsid w:val="6F530A33"/>
    <w:rsid w:val="6F5B9923"/>
    <w:rsid w:val="6F601913"/>
    <w:rsid w:val="6F7088AB"/>
    <w:rsid w:val="6F7BFA69"/>
    <w:rsid w:val="6F848028"/>
    <w:rsid w:val="6F97A53E"/>
    <w:rsid w:val="6FA4E9A4"/>
    <w:rsid w:val="6FC02AE9"/>
    <w:rsid w:val="6FF119E2"/>
    <w:rsid w:val="7017D847"/>
    <w:rsid w:val="701917EF"/>
    <w:rsid w:val="70196145"/>
    <w:rsid w:val="70235C8A"/>
    <w:rsid w:val="70281EFA"/>
    <w:rsid w:val="702DD403"/>
    <w:rsid w:val="7037A683"/>
    <w:rsid w:val="70712768"/>
    <w:rsid w:val="7097CA64"/>
    <w:rsid w:val="70C09383"/>
    <w:rsid w:val="70D79E7B"/>
    <w:rsid w:val="70D813C4"/>
    <w:rsid w:val="70F0BE55"/>
    <w:rsid w:val="70F1B505"/>
    <w:rsid w:val="70FDDAE5"/>
    <w:rsid w:val="711AAE38"/>
    <w:rsid w:val="7133CC9A"/>
    <w:rsid w:val="71534020"/>
    <w:rsid w:val="71703736"/>
    <w:rsid w:val="71940B8F"/>
    <w:rsid w:val="71B17931"/>
    <w:rsid w:val="71C5EB43"/>
    <w:rsid w:val="722A242C"/>
    <w:rsid w:val="722ED1FE"/>
    <w:rsid w:val="72372771"/>
    <w:rsid w:val="724D23EF"/>
    <w:rsid w:val="72591374"/>
    <w:rsid w:val="725B71DA"/>
    <w:rsid w:val="725D0B7C"/>
    <w:rsid w:val="726DB089"/>
    <w:rsid w:val="72A0F437"/>
    <w:rsid w:val="72A73D06"/>
    <w:rsid w:val="72BEDD5B"/>
    <w:rsid w:val="72C4ADDF"/>
    <w:rsid w:val="732F716D"/>
    <w:rsid w:val="73315542"/>
    <w:rsid w:val="7350B8B1"/>
    <w:rsid w:val="736574C5"/>
    <w:rsid w:val="7370205D"/>
    <w:rsid w:val="73796EAE"/>
    <w:rsid w:val="739F403B"/>
    <w:rsid w:val="73A21F99"/>
    <w:rsid w:val="73B0F303"/>
    <w:rsid w:val="73BEC7AB"/>
    <w:rsid w:val="73CC9DDA"/>
    <w:rsid w:val="73FD60ED"/>
    <w:rsid w:val="740766A8"/>
    <w:rsid w:val="741E02FA"/>
    <w:rsid w:val="74212C5A"/>
    <w:rsid w:val="7466EDBE"/>
    <w:rsid w:val="74751D01"/>
    <w:rsid w:val="7479FD45"/>
    <w:rsid w:val="7491DBCB"/>
    <w:rsid w:val="74A5471D"/>
    <w:rsid w:val="74C5594F"/>
    <w:rsid w:val="74CFFBBF"/>
    <w:rsid w:val="74DED61D"/>
    <w:rsid w:val="74E2B01D"/>
    <w:rsid w:val="74F68F16"/>
    <w:rsid w:val="750A5200"/>
    <w:rsid w:val="750EABF8"/>
    <w:rsid w:val="753F581C"/>
    <w:rsid w:val="754E395C"/>
    <w:rsid w:val="755F810C"/>
    <w:rsid w:val="75A4C2D3"/>
    <w:rsid w:val="75CDE5D8"/>
    <w:rsid w:val="75E14FDB"/>
    <w:rsid w:val="75F5354F"/>
    <w:rsid w:val="76260650"/>
    <w:rsid w:val="762AC8E2"/>
    <w:rsid w:val="762D43CB"/>
    <w:rsid w:val="7694DB53"/>
    <w:rsid w:val="76A4A294"/>
    <w:rsid w:val="76B2CE86"/>
    <w:rsid w:val="76BB6B82"/>
    <w:rsid w:val="76FAFA35"/>
    <w:rsid w:val="770E8E93"/>
    <w:rsid w:val="77222E95"/>
    <w:rsid w:val="777023C3"/>
    <w:rsid w:val="7785D0EE"/>
    <w:rsid w:val="778EE9DE"/>
    <w:rsid w:val="77AB9092"/>
    <w:rsid w:val="77CD67DD"/>
    <w:rsid w:val="77D76F31"/>
    <w:rsid w:val="77DC4CBA"/>
    <w:rsid w:val="77DF398F"/>
    <w:rsid w:val="77E1E2D8"/>
    <w:rsid w:val="77E9F316"/>
    <w:rsid w:val="77FA3BC3"/>
    <w:rsid w:val="781678E9"/>
    <w:rsid w:val="783025B5"/>
    <w:rsid w:val="783227DF"/>
    <w:rsid w:val="7838E5E8"/>
    <w:rsid w:val="783D51AB"/>
    <w:rsid w:val="784321B2"/>
    <w:rsid w:val="785A7370"/>
    <w:rsid w:val="7861FF61"/>
    <w:rsid w:val="78725E7D"/>
    <w:rsid w:val="78A86B94"/>
    <w:rsid w:val="78C1B400"/>
    <w:rsid w:val="78CD2DF2"/>
    <w:rsid w:val="78CEB067"/>
    <w:rsid w:val="78D265A7"/>
    <w:rsid w:val="78D6AAEC"/>
    <w:rsid w:val="78E7EB0F"/>
    <w:rsid w:val="78F11B60"/>
    <w:rsid w:val="79026198"/>
    <w:rsid w:val="792C6C3E"/>
    <w:rsid w:val="7953A329"/>
    <w:rsid w:val="79654CEE"/>
    <w:rsid w:val="7968A5A7"/>
    <w:rsid w:val="79769938"/>
    <w:rsid w:val="79840E1B"/>
    <w:rsid w:val="7991CF58"/>
    <w:rsid w:val="79CD7DAD"/>
    <w:rsid w:val="79E3B6AE"/>
    <w:rsid w:val="79EF7D2A"/>
    <w:rsid w:val="7A0F8AD7"/>
    <w:rsid w:val="7A143913"/>
    <w:rsid w:val="7A1B2BAA"/>
    <w:rsid w:val="7A282234"/>
    <w:rsid w:val="7A2CAAC7"/>
    <w:rsid w:val="7A2F3366"/>
    <w:rsid w:val="7A3A8583"/>
    <w:rsid w:val="7A4D75C3"/>
    <w:rsid w:val="7A4EED88"/>
    <w:rsid w:val="7A76A82C"/>
    <w:rsid w:val="7A98D5A8"/>
    <w:rsid w:val="7A98FC94"/>
    <w:rsid w:val="7AE5C970"/>
    <w:rsid w:val="7AEE7CF6"/>
    <w:rsid w:val="7AF77293"/>
    <w:rsid w:val="7B20A75D"/>
    <w:rsid w:val="7B51F9AB"/>
    <w:rsid w:val="7B59A2DB"/>
    <w:rsid w:val="7B7B4F9F"/>
    <w:rsid w:val="7B877DEA"/>
    <w:rsid w:val="7B92F977"/>
    <w:rsid w:val="7BAA47D3"/>
    <w:rsid w:val="7BBA77A2"/>
    <w:rsid w:val="7BD77747"/>
    <w:rsid w:val="7BD93FE9"/>
    <w:rsid w:val="7BDA6B37"/>
    <w:rsid w:val="7BDF43BA"/>
    <w:rsid w:val="7BE0B138"/>
    <w:rsid w:val="7C56408C"/>
    <w:rsid w:val="7C699113"/>
    <w:rsid w:val="7C80E209"/>
    <w:rsid w:val="7C9629EE"/>
    <w:rsid w:val="7C9DA1B5"/>
    <w:rsid w:val="7CA13E18"/>
    <w:rsid w:val="7CAA78CA"/>
    <w:rsid w:val="7CADEBCE"/>
    <w:rsid w:val="7CB88DB6"/>
    <w:rsid w:val="7CFF6C5F"/>
    <w:rsid w:val="7D0CD924"/>
    <w:rsid w:val="7D2CB441"/>
    <w:rsid w:val="7D5B28F7"/>
    <w:rsid w:val="7D7599A8"/>
    <w:rsid w:val="7D84F4B3"/>
    <w:rsid w:val="7DCEB0FF"/>
    <w:rsid w:val="7E26A383"/>
    <w:rsid w:val="7E5A69D2"/>
    <w:rsid w:val="7E5C8E63"/>
    <w:rsid w:val="7E8948D4"/>
    <w:rsid w:val="7E89C66A"/>
    <w:rsid w:val="7EBD8265"/>
    <w:rsid w:val="7ED39DE8"/>
    <w:rsid w:val="7EF07539"/>
    <w:rsid w:val="7F04DBEF"/>
    <w:rsid w:val="7F2F2805"/>
    <w:rsid w:val="7F44BF72"/>
    <w:rsid w:val="7F4EE33E"/>
    <w:rsid w:val="7F51FE0D"/>
    <w:rsid w:val="7F66E2CD"/>
    <w:rsid w:val="7F95FC34"/>
    <w:rsid w:val="7F99A2AA"/>
    <w:rsid w:val="7FB819CD"/>
    <w:rsid w:val="7FBD4A19"/>
    <w:rsid w:val="7FDD3BD3"/>
    <w:rsid w:val="7FE0DFB9"/>
    <w:rsid w:val="7FF31037"/>
    <w:rsid w:val="7FF62193"/>
    <w:rsid w:val="7FFCC4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3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95"/>
    <w:pPr>
      <w:spacing w:after="0"/>
    </w:pPr>
    <w:rPr>
      <w:sz w:val="20"/>
    </w:rPr>
  </w:style>
  <w:style w:type="paragraph" w:styleId="Heading1">
    <w:name w:val="heading 1"/>
    <w:aliases w:val="h1,Level 1 Topic Heading,Level 1,Heading 1X,1st level,I1,heading 1,Chapter title,l1,l1+toc 1,toc1,11pt Heading 1,Chapter Heading,II+,I,Section Head,Titre§,Level 11,Topic Heading 1,H1,(Alt+1),Header1,KDO.Titre 1,Titre Chapitre,Numbered - 1,Part"/>
    <w:basedOn w:val="Normal"/>
    <w:next w:val="Normal"/>
    <w:link w:val="Heading1Char"/>
    <w:qFormat/>
    <w:rsid w:val="005514AB"/>
    <w:pPr>
      <w:keepNext/>
      <w:keepLines/>
      <w:pageBreakBefore/>
      <w:numPr>
        <w:numId w:val="6"/>
      </w:numPr>
      <w:spacing w:after="240" w:line="240" w:lineRule="auto"/>
      <w:outlineLvl w:val="0"/>
    </w:pPr>
    <w:rPr>
      <w:rFonts w:asciiTheme="majorHAnsi" w:eastAsiaTheme="majorEastAsia" w:hAnsiTheme="majorHAnsi" w:cstheme="majorBidi"/>
      <w:bCs/>
      <w:sz w:val="32"/>
      <w:szCs w:val="56"/>
    </w:rPr>
  </w:style>
  <w:style w:type="paragraph" w:styleId="Heading2">
    <w:name w:val="heading 2"/>
    <w:aliases w:val="h2,Level 2 Topic Heading,11pt Heading 2,2nd level,I2,heading 2,Section Title,l2,H2,level 2 Head,level 2 no toc,1st level heading,A,Titre2,A.B.C.,TitreProp,Header 2,Head 2,ITT t2,PA Major Section,1.1,Chapter Title,(Alt+2),Lev 2,A Heading 2,sh2"/>
    <w:basedOn w:val="Normal"/>
    <w:next w:val="Normal"/>
    <w:link w:val="Heading2Char"/>
    <w:unhideWhenUsed/>
    <w:qFormat/>
    <w:rsid w:val="005514AB"/>
    <w:pPr>
      <w:keepNext/>
      <w:keepLines/>
      <w:numPr>
        <w:ilvl w:val="1"/>
        <w:numId w:val="6"/>
      </w:numPr>
      <w:spacing w:before="240" w:after="60"/>
      <w:outlineLvl w:val="1"/>
    </w:pPr>
    <w:rPr>
      <w:rFonts w:asciiTheme="majorHAnsi" w:eastAsiaTheme="majorEastAsia" w:hAnsiTheme="majorHAnsi" w:cstheme="majorBidi"/>
      <w:bCs/>
      <w:sz w:val="24"/>
      <w:szCs w:val="26"/>
    </w:rPr>
  </w:style>
  <w:style w:type="paragraph" w:styleId="Heading3">
    <w:name w:val="heading 3"/>
    <w:aliases w:val="H3,h3,Level 3 Topic Heading,l3+toc 3,heading 3,l3,CT,Sub-section Title,3,Level 3 Head,level 3 no TOC,3rd level,Head 3,subhead,1.,TF-Overskrift 3,Subhead,titre 1.1.1,ITT t3,PA Minor Section,level3,Topic Sub Heading,H31,Lev 3,(Alt+3),W6_Hdg3,H32"/>
    <w:basedOn w:val="Normal"/>
    <w:next w:val="Normal"/>
    <w:link w:val="Heading3Char"/>
    <w:uiPriority w:val="9"/>
    <w:unhideWhenUsed/>
    <w:qFormat/>
    <w:rsid w:val="005514AB"/>
    <w:pPr>
      <w:keepNext/>
      <w:keepLines/>
      <w:numPr>
        <w:ilvl w:val="2"/>
        <w:numId w:val="6"/>
      </w:numPr>
      <w:spacing w:before="240" w:after="60"/>
      <w:outlineLvl w:val="2"/>
    </w:pPr>
    <w:rPr>
      <w:rFonts w:asciiTheme="majorHAnsi" w:eastAsiaTheme="majorEastAsia" w:hAnsiTheme="majorHAnsi" w:cstheme="majorBidi"/>
      <w:bCs/>
    </w:rPr>
  </w:style>
  <w:style w:type="paragraph" w:styleId="Heading4">
    <w:name w:val="heading 4"/>
    <w:aliases w:val="h4,Level 4 Topic Heading,14,l4,a.,Map Title,parapoint,¶,H4,l4+toc4,heading 4,Numbered List,dash,(RFP Heading 4),Heading 4*,Numbered - 4"/>
    <w:basedOn w:val="Normal"/>
    <w:next w:val="Normal"/>
    <w:link w:val="Heading4Char"/>
    <w:unhideWhenUsed/>
    <w:qFormat/>
    <w:rsid w:val="00F96363"/>
    <w:pPr>
      <w:keepNext/>
      <w:keepLines/>
      <w:numPr>
        <w:ilvl w:val="3"/>
        <w:numId w:val="6"/>
      </w:numPr>
      <w:spacing w:before="240" w:after="60"/>
      <w:outlineLvl w:val="3"/>
    </w:pPr>
    <w:rPr>
      <w:rFonts w:eastAsiaTheme="majorEastAsia" w:cstheme="majorBidi"/>
      <w:bCs/>
      <w:i/>
      <w:iCs/>
    </w:rPr>
  </w:style>
  <w:style w:type="paragraph" w:styleId="Heading5">
    <w:name w:val="heading 5"/>
    <w:aliases w:val="h5,Level 5 Topic Heading,Block Label,Second Level Subtopic,Heading 5 (do not use),Heading 5*,Numbered - 5"/>
    <w:basedOn w:val="Normal"/>
    <w:next w:val="Normal"/>
    <w:link w:val="Heading5Char"/>
    <w:uiPriority w:val="9"/>
    <w:unhideWhenUsed/>
    <w:qFormat/>
    <w:rsid w:val="00B459A9"/>
    <w:pPr>
      <w:keepNext/>
      <w:keepLines/>
      <w:numPr>
        <w:ilvl w:val="4"/>
        <w:numId w:val="6"/>
      </w:numPr>
      <w:spacing w:before="240" w:after="60"/>
      <w:outlineLvl w:val="4"/>
    </w:pPr>
    <w:rPr>
      <w:rFonts w:eastAsiaTheme="majorEastAsia" w:cstheme="majorBidi"/>
      <w:i/>
    </w:rPr>
  </w:style>
  <w:style w:type="paragraph" w:styleId="Heading6">
    <w:name w:val="heading 6"/>
    <w:aliases w:val="h6,Level 6 Topic Heading"/>
    <w:basedOn w:val="Normal"/>
    <w:next w:val="Normal"/>
    <w:link w:val="Heading6Char"/>
    <w:unhideWhenUsed/>
    <w:qFormat/>
    <w:rsid w:val="00153387"/>
    <w:pPr>
      <w:keepNext/>
      <w:keepLines/>
      <w:numPr>
        <w:ilvl w:val="5"/>
        <w:numId w:val="6"/>
      </w:numPr>
      <w:spacing w:before="240" w:after="60"/>
      <w:outlineLvl w:val="5"/>
    </w:pPr>
    <w:rPr>
      <w:rFonts w:asciiTheme="majorHAnsi" w:eastAsiaTheme="majorEastAsia" w:hAnsiTheme="majorHAnsi" w:cstheme="majorBidi"/>
      <w:i/>
      <w:iCs/>
      <w:color w:val="333333" w:themeColor="text1"/>
    </w:rPr>
  </w:style>
  <w:style w:type="paragraph" w:styleId="Heading7">
    <w:name w:val="heading 7"/>
    <w:aliases w:val="h7,First Subheading"/>
    <w:basedOn w:val="Normal"/>
    <w:next w:val="Normal"/>
    <w:link w:val="Heading7Char"/>
    <w:unhideWhenUsed/>
    <w:qFormat/>
    <w:rsid w:val="00883DC4"/>
    <w:pPr>
      <w:keepNext/>
      <w:keepLines/>
      <w:numPr>
        <w:ilvl w:val="6"/>
        <w:numId w:val="6"/>
      </w:numPr>
      <w:spacing w:before="200"/>
      <w:outlineLvl w:val="6"/>
    </w:pPr>
    <w:rPr>
      <w:rFonts w:asciiTheme="majorHAnsi" w:eastAsiaTheme="majorEastAsia" w:hAnsiTheme="majorHAnsi" w:cstheme="majorBidi"/>
      <w:i/>
      <w:iCs/>
      <w:color w:val="666666" w:themeColor="text1" w:themeTint="BF"/>
      <w:sz w:val="22"/>
    </w:rPr>
  </w:style>
  <w:style w:type="paragraph" w:styleId="Heading8">
    <w:name w:val="heading 8"/>
    <w:aliases w:val="h8,Second Subheading"/>
    <w:basedOn w:val="Normal"/>
    <w:next w:val="Normal"/>
    <w:link w:val="Heading8Char"/>
    <w:unhideWhenUsed/>
    <w:qFormat/>
    <w:rsid w:val="00883DC4"/>
    <w:pPr>
      <w:keepNext/>
      <w:keepLines/>
      <w:numPr>
        <w:ilvl w:val="7"/>
        <w:numId w:val="6"/>
      </w:numPr>
      <w:spacing w:before="200"/>
      <w:outlineLvl w:val="7"/>
    </w:pPr>
    <w:rPr>
      <w:rFonts w:asciiTheme="majorHAnsi" w:eastAsiaTheme="majorEastAsia" w:hAnsiTheme="majorHAnsi" w:cstheme="majorBidi"/>
      <w:color w:val="666666" w:themeColor="text1" w:themeTint="BF"/>
      <w:szCs w:val="20"/>
    </w:rPr>
  </w:style>
  <w:style w:type="paragraph" w:styleId="Heading9">
    <w:name w:val="heading 9"/>
    <w:aliases w:val="h9,Third Subheading"/>
    <w:basedOn w:val="Normal"/>
    <w:next w:val="Normal"/>
    <w:link w:val="Heading9Char"/>
    <w:unhideWhenUsed/>
    <w:qFormat/>
    <w:rsid w:val="00883DC4"/>
    <w:pPr>
      <w:keepNext/>
      <w:keepLines/>
      <w:numPr>
        <w:ilvl w:val="8"/>
        <w:numId w:val="6"/>
      </w:numPr>
      <w:spacing w:before="200"/>
      <w:outlineLvl w:val="8"/>
    </w:pPr>
    <w:rPr>
      <w:rFonts w:asciiTheme="majorHAnsi" w:eastAsiaTheme="majorEastAsia" w:hAnsiTheme="majorHAnsi" w:cstheme="majorBidi"/>
      <w:i/>
      <w:iCs/>
      <w:color w:val="666666"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0AE"/>
    <w:pPr>
      <w:tabs>
        <w:tab w:val="center" w:pos="4680"/>
        <w:tab w:val="right" w:pos="9360"/>
      </w:tabs>
      <w:spacing w:line="240" w:lineRule="auto"/>
    </w:pPr>
  </w:style>
  <w:style w:type="character" w:customStyle="1" w:styleId="HeaderChar">
    <w:name w:val="Header Char"/>
    <w:basedOn w:val="DefaultParagraphFont"/>
    <w:link w:val="Header"/>
    <w:uiPriority w:val="99"/>
    <w:rsid w:val="00BB00AE"/>
  </w:style>
  <w:style w:type="paragraph" w:styleId="Footer">
    <w:name w:val="footer"/>
    <w:basedOn w:val="Normal"/>
    <w:link w:val="FooterChar"/>
    <w:uiPriority w:val="99"/>
    <w:unhideWhenUsed/>
    <w:rsid w:val="00BB00AE"/>
    <w:pPr>
      <w:tabs>
        <w:tab w:val="center" w:pos="4680"/>
        <w:tab w:val="right" w:pos="9360"/>
      </w:tabs>
      <w:spacing w:line="240" w:lineRule="auto"/>
    </w:pPr>
  </w:style>
  <w:style w:type="character" w:customStyle="1" w:styleId="FooterChar">
    <w:name w:val="Footer Char"/>
    <w:basedOn w:val="DefaultParagraphFont"/>
    <w:link w:val="Footer"/>
    <w:uiPriority w:val="99"/>
    <w:rsid w:val="00BB00AE"/>
  </w:style>
  <w:style w:type="paragraph" w:styleId="BalloonText">
    <w:name w:val="Balloon Text"/>
    <w:basedOn w:val="Normal"/>
    <w:link w:val="BalloonTextChar"/>
    <w:uiPriority w:val="99"/>
    <w:semiHidden/>
    <w:unhideWhenUsed/>
    <w:rsid w:val="00BB00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AE"/>
    <w:rPr>
      <w:rFonts w:ascii="Tahoma" w:hAnsi="Tahoma" w:cs="Tahoma"/>
      <w:sz w:val="16"/>
      <w:szCs w:val="16"/>
    </w:rPr>
  </w:style>
  <w:style w:type="table" w:styleId="TableGrid">
    <w:name w:val="Table Grid"/>
    <w:aliases w:val="HLSD Table,Bordure"/>
    <w:basedOn w:val="TableNormal"/>
    <w:rsid w:val="00EE527E"/>
    <w:pPr>
      <w:spacing w:after="0" w:line="240" w:lineRule="auto"/>
    </w:pPr>
    <w:tblPr>
      <w:tblBorders>
        <w:top w:val="single" w:sz="4" w:space="0" w:color="333333" w:themeColor="text1"/>
        <w:left w:val="single" w:sz="4" w:space="0" w:color="333333" w:themeColor="text1"/>
        <w:bottom w:val="single" w:sz="4" w:space="0" w:color="333333" w:themeColor="text1"/>
        <w:right w:val="single" w:sz="4" w:space="0" w:color="333333" w:themeColor="text1"/>
        <w:insideH w:val="single" w:sz="4" w:space="0" w:color="333333" w:themeColor="text1"/>
        <w:insideV w:val="single" w:sz="4" w:space="0" w:color="333333" w:themeColor="text1"/>
      </w:tblBorders>
    </w:tblPr>
  </w:style>
  <w:style w:type="character" w:customStyle="1" w:styleId="Heading1Char">
    <w:name w:val="Heading 1 Char"/>
    <w:aliases w:val="h1 Char,Level 1 Topic Heading Char,Level 1 Char,Heading 1X Char,1st level Char,I1 Char,heading 1 Char,Chapter title Char,l1 Char,l1+toc 1 Char,toc1 Char,11pt Heading 1 Char,Chapter Heading Char,II+ Char,I Char,Section Head Char,H1 Char"/>
    <w:basedOn w:val="DefaultParagraphFont"/>
    <w:link w:val="Heading1"/>
    <w:rsid w:val="005514AB"/>
    <w:rPr>
      <w:rFonts w:asciiTheme="majorHAnsi" w:eastAsiaTheme="majorEastAsia" w:hAnsiTheme="majorHAnsi" w:cstheme="majorBidi"/>
      <w:bCs/>
      <w:sz w:val="32"/>
      <w:szCs w:val="56"/>
    </w:rPr>
  </w:style>
  <w:style w:type="character" w:customStyle="1" w:styleId="Heading3Char">
    <w:name w:val="Heading 3 Char"/>
    <w:aliases w:val="H3 Char,h3 Char,Level 3 Topic Heading Char,l3+toc 3 Char,heading 3 Char,l3 Char,CT Char,Sub-section Title Char,3 Char,Level 3 Head Char,level 3 no TOC Char,3rd level Char,Head 3 Char,subhead Char,1. Char,TF-Overskrift 3 Char,Subhead Char"/>
    <w:basedOn w:val="DefaultParagraphFont"/>
    <w:link w:val="Heading3"/>
    <w:uiPriority w:val="9"/>
    <w:rsid w:val="005514AB"/>
    <w:rPr>
      <w:rFonts w:asciiTheme="majorHAnsi" w:eastAsiaTheme="majorEastAsia" w:hAnsiTheme="majorHAnsi" w:cstheme="majorBidi"/>
      <w:bCs/>
      <w:sz w:val="20"/>
    </w:rPr>
  </w:style>
  <w:style w:type="character" w:customStyle="1" w:styleId="Heading2Char">
    <w:name w:val="Heading 2 Char"/>
    <w:aliases w:val="h2 Char,Level 2 Topic Heading Char,11pt Heading 2 Char,2nd level Char,I2 Char,heading 2 Char,Section Title Char,l2 Char,H2 Char,level 2 Head Char,level 2 no toc Char,1st level heading Char,A Char,Titre2 Char,A.B.C. Char,TitreProp Char"/>
    <w:basedOn w:val="DefaultParagraphFont"/>
    <w:link w:val="Heading2"/>
    <w:rsid w:val="005514AB"/>
    <w:rPr>
      <w:rFonts w:asciiTheme="majorHAnsi" w:eastAsiaTheme="majorEastAsia" w:hAnsiTheme="majorHAnsi" w:cstheme="majorBidi"/>
      <w:bCs/>
      <w:sz w:val="24"/>
      <w:szCs w:val="26"/>
    </w:rPr>
  </w:style>
  <w:style w:type="character" w:customStyle="1" w:styleId="Heading4Char">
    <w:name w:val="Heading 4 Char"/>
    <w:aliases w:val="h4 Char,Level 4 Topic Heading Char,14 Char,l4 Char,a. Char,Map Title Char,parapoint Char,¶ Char,H4 Char,l4+toc4 Char,heading 4 Char,Numbered List Char,dash Char,(RFP Heading 4) Char,Heading 4* Char,Numbered - 4 Char"/>
    <w:basedOn w:val="DefaultParagraphFont"/>
    <w:link w:val="Heading4"/>
    <w:rsid w:val="00F96363"/>
    <w:rPr>
      <w:rFonts w:eastAsiaTheme="majorEastAsia" w:cstheme="majorBidi"/>
      <w:bCs/>
      <w:i/>
      <w:iCs/>
      <w:sz w:val="20"/>
    </w:rPr>
  </w:style>
  <w:style w:type="character" w:customStyle="1" w:styleId="Heading5Char">
    <w:name w:val="Heading 5 Char"/>
    <w:aliases w:val="h5 Char,Level 5 Topic Heading Char,Block Label Char,Second Level Subtopic Char,Heading 5 (do not use) Char,Heading 5* Char,Numbered - 5 Char"/>
    <w:basedOn w:val="DefaultParagraphFont"/>
    <w:link w:val="Heading5"/>
    <w:uiPriority w:val="9"/>
    <w:rsid w:val="00B459A9"/>
    <w:rPr>
      <w:rFonts w:eastAsiaTheme="majorEastAsia" w:cstheme="majorBidi"/>
      <w:i/>
      <w:sz w:val="20"/>
    </w:rPr>
  </w:style>
  <w:style w:type="character" w:customStyle="1" w:styleId="Heading6Char">
    <w:name w:val="Heading 6 Char"/>
    <w:aliases w:val="h6 Char,Level 6 Topic Heading Char"/>
    <w:basedOn w:val="DefaultParagraphFont"/>
    <w:link w:val="Heading6"/>
    <w:rsid w:val="00153387"/>
    <w:rPr>
      <w:rFonts w:asciiTheme="majorHAnsi" w:eastAsiaTheme="majorEastAsia" w:hAnsiTheme="majorHAnsi" w:cstheme="majorBidi"/>
      <w:i/>
      <w:iCs/>
      <w:color w:val="333333" w:themeColor="text1"/>
      <w:sz w:val="20"/>
    </w:rPr>
  </w:style>
  <w:style w:type="character" w:customStyle="1" w:styleId="Heading7Char">
    <w:name w:val="Heading 7 Char"/>
    <w:aliases w:val="h7 Char,First Subheading Char"/>
    <w:basedOn w:val="DefaultParagraphFont"/>
    <w:link w:val="Heading7"/>
    <w:rsid w:val="00883DC4"/>
    <w:rPr>
      <w:rFonts w:asciiTheme="majorHAnsi" w:eastAsiaTheme="majorEastAsia" w:hAnsiTheme="majorHAnsi" w:cstheme="majorBidi"/>
      <w:i/>
      <w:iCs/>
      <w:color w:val="666666" w:themeColor="text1" w:themeTint="BF"/>
    </w:rPr>
  </w:style>
  <w:style w:type="character" w:customStyle="1" w:styleId="Heading8Char">
    <w:name w:val="Heading 8 Char"/>
    <w:aliases w:val="h8 Char,Second Subheading Char"/>
    <w:basedOn w:val="DefaultParagraphFont"/>
    <w:link w:val="Heading8"/>
    <w:rsid w:val="00883DC4"/>
    <w:rPr>
      <w:rFonts w:asciiTheme="majorHAnsi" w:eastAsiaTheme="majorEastAsia" w:hAnsiTheme="majorHAnsi" w:cstheme="majorBidi"/>
      <w:color w:val="666666" w:themeColor="text1" w:themeTint="BF"/>
      <w:sz w:val="20"/>
      <w:szCs w:val="20"/>
    </w:rPr>
  </w:style>
  <w:style w:type="character" w:customStyle="1" w:styleId="Heading9Char">
    <w:name w:val="Heading 9 Char"/>
    <w:aliases w:val="h9 Char,Third Subheading Char"/>
    <w:basedOn w:val="DefaultParagraphFont"/>
    <w:link w:val="Heading9"/>
    <w:rsid w:val="00883DC4"/>
    <w:rPr>
      <w:rFonts w:asciiTheme="majorHAnsi" w:eastAsiaTheme="majorEastAsia" w:hAnsiTheme="majorHAnsi" w:cstheme="majorBidi"/>
      <w:i/>
      <w:iCs/>
      <w:color w:val="666666" w:themeColor="text1" w:themeTint="BF"/>
      <w:sz w:val="20"/>
      <w:szCs w:val="20"/>
    </w:rPr>
  </w:style>
  <w:style w:type="paragraph" w:customStyle="1" w:styleId="FauxHeading1">
    <w:name w:val="Faux Heading 1"/>
    <w:basedOn w:val="Normal"/>
    <w:next w:val="Normal"/>
    <w:qFormat/>
    <w:rsid w:val="00ED6C0D"/>
    <w:pPr>
      <w:ind w:left="142"/>
    </w:pPr>
    <w:rPr>
      <w:b/>
      <w:color w:val="FF5800" w:themeColor="accent1"/>
      <w:sz w:val="56"/>
      <w:szCs w:val="56"/>
    </w:rPr>
  </w:style>
  <w:style w:type="paragraph" w:styleId="TOCHeading">
    <w:name w:val="TOC Heading"/>
    <w:basedOn w:val="Heading1"/>
    <w:next w:val="Normal"/>
    <w:uiPriority w:val="39"/>
    <w:unhideWhenUsed/>
    <w:qFormat/>
    <w:rsid w:val="00153387"/>
    <w:pPr>
      <w:pageBreakBefore w:val="0"/>
      <w:numPr>
        <w:numId w:val="0"/>
      </w:numPr>
      <w:outlineLvl w:val="9"/>
    </w:pPr>
    <w:rPr>
      <w:rFonts w:cs="Arial"/>
    </w:rPr>
  </w:style>
  <w:style w:type="paragraph" w:styleId="TOC1">
    <w:name w:val="toc 1"/>
    <w:basedOn w:val="Normal"/>
    <w:next w:val="Normal"/>
    <w:autoRedefine/>
    <w:uiPriority w:val="39"/>
    <w:unhideWhenUsed/>
    <w:qFormat/>
    <w:rsid w:val="00F94641"/>
    <w:pPr>
      <w:spacing w:before="120" w:line="240" w:lineRule="auto"/>
    </w:pPr>
    <w:rPr>
      <w:rFonts w:asciiTheme="majorHAnsi" w:hAnsiTheme="majorHAnsi" w:cstheme="majorHAnsi"/>
      <w:bCs/>
      <w:color w:val="333333" w:themeColor="text1"/>
      <w:sz w:val="24"/>
      <w:szCs w:val="24"/>
    </w:rPr>
  </w:style>
  <w:style w:type="paragraph" w:styleId="TOC2">
    <w:name w:val="toc 2"/>
    <w:basedOn w:val="Normal"/>
    <w:next w:val="Normal"/>
    <w:uiPriority w:val="39"/>
    <w:unhideWhenUsed/>
    <w:qFormat/>
    <w:rsid w:val="00F94641"/>
    <w:pPr>
      <w:spacing w:line="240" w:lineRule="auto"/>
    </w:pPr>
    <w:rPr>
      <w:rFonts w:cstheme="minorHAnsi"/>
      <w:bCs/>
      <w:color w:val="333333" w:themeColor="text1"/>
      <w:szCs w:val="20"/>
    </w:rPr>
  </w:style>
  <w:style w:type="paragraph" w:styleId="TOC3">
    <w:name w:val="toc 3"/>
    <w:basedOn w:val="Normal"/>
    <w:next w:val="Normal"/>
    <w:uiPriority w:val="39"/>
    <w:unhideWhenUsed/>
    <w:qFormat/>
    <w:rsid w:val="007C5D54"/>
    <w:pPr>
      <w:spacing w:line="240" w:lineRule="auto"/>
      <w:ind w:left="202"/>
    </w:pPr>
    <w:rPr>
      <w:rFonts w:cstheme="minorHAnsi"/>
      <w:color w:val="333333" w:themeColor="text1"/>
      <w:szCs w:val="20"/>
    </w:rPr>
  </w:style>
  <w:style w:type="character" w:styleId="Hyperlink">
    <w:name w:val="Hyperlink"/>
    <w:basedOn w:val="DefaultParagraphFont"/>
    <w:uiPriority w:val="99"/>
    <w:unhideWhenUsed/>
    <w:rsid w:val="004657F5"/>
    <w:rPr>
      <w:color w:val="055082" w:themeColor="hyperlink"/>
      <w:u w:val="single"/>
    </w:rPr>
  </w:style>
  <w:style w:type="character" w:styleId="PlaceholderText">
    <w:name w:val="Placeholder Text"/>
    <w:basedOn w:val="DefaultParagraphFont"/>
    <w:uiPriority w:val="99"/>
    <w:semiHidden/>
    <w:rsid w:val="00A62A36"/>
    <w:rPr>
      <w:color w:val="808080"/>
    </w:rPr>
  </w:style>
  <w:style w:type="paragraph" w:styleId="Title">
    <w:name w:val="Title"/>
    <w:basedOn w:val="Normal"/>
    <w:next w:val="Normal"/>
    <w:link w:val="TitleChar"/>
    <w:uiPriority w:val="10"/>
    <w:qFormat/>
    <w:rsid w:val="00ED6C0D"/>
    <w:pPr>
      <w:framePr w:hSpace="141" w:wrap="around" w:vAnchor="page" w:hAnchor="margin" w:xAlign="center" w:y="3376"/>
      <w:spacing w:line="240" w:lineRule="auto"/>
      <w:ind w:right="284"/>
    </w:pPr>
    <w:rPr>
      <w:b/>
      <w:color w:val="FF5800"/>
      <w:sz w:val="120"/>
      <w:szCs w:val="120"/>
    </w:rPr>
  </w:style>
  <w:style w:type="character" w:customStyle="1" w:styleId="TitleChar">
    <w:name w:val="Title Char"/>
    <w:basedOn w:val="DefaultParagraphFont"/>
    <w:link w:val="Title"/>
    <w:uiPriority w:val="10"/>
    <w:rsid w:val="00ED6C0D"/>
    <w:rPr>
      <w:rFonts w:ascii="Arial" w:hAnsi="Arial"/>
      <w:b/>
      <w:color w:val="FF5800"/>
      <w:sz w:val="120"/>
      <w:szCs w:val="120"/>
    </w:rPr>
  </w:style>
  <w:style w:type="paragraph" w:styleId="Subtitle">
    <w:name w:val="Subtitle"/>
    <w:basedOn w:val="Normal"/>
    <w:next w:val="Normal"/>
    <w:link w:val="SubtitleChar"/>
    <w:uiPriority w:val="11"/>
    <w:qFormat/>
    <w:rsid w:val="00ED6C0D"/>
    <w:pPr>
      <w:framePr w:hSpace="141" w:wrap="around" w:vAnchor="page" w:hAnchor="margin" w:xAlign="center" w:y="3376"/>
      <w:spacing w:line="240" w:lineRule="auto"/>
      <w:ind w:right="284"/>
    </w:pPr>
    <w:rPr>
      <w:b/>
      <w:color w:val="FF5800"/>
      <w:sz w:val="36"/>
      <w:szCs w:val="120"/>
    </w:rPr>
  </w:style>
  <w:style w:type="character" w:customStyle="1" w:styleId="SubtitleChar">
    <w:name w:val="Subtitle Char"/>
    <w:basedOn w:val="DefaultParagraphFont"/>
    <w:link w:val="Subtitle"/>
    <w:uiPriority w:val="11"/>
    <w:rsid w:val="00ED6C0D"/>
    <w:rPr>
      <w:rFonts w:ascii="Arial" w:hAnsi="Arial"/>
      <w:b/>
      <w:color w:val="FF5800"/>
      <w:sz w:val="36"/>
      <w:szCs w:val="120"/>
    </w:rPr>
  </w:style>
  <w:style w:type="character" w:styleId="Strong">
    <w:name w:val="Strong"/>
    <w:uiPriority w:val="22"/>
    <w:qFormat/>
    <w:rsid w:val="00883DC4"/>
    <w:rPr>
      <w:b/>
      <w:bCs/>
    </w:rPr>
  </w:style>
  <w:style w:type="character" w:styleId="Emphasis">
    <w:name w:val="Emphasis"/>
    <w:uiPriority w:val="20"/>
    <w:qFormat/>
    <w:rsid w:val="00883DC4"/>
    <w:rPr>
      <w:i/>
      <w:iCs/>
    </w:rPr>
  </w:style>
  <w:style w:type="paragraph" w:styleId="NoSpacing">
    <w:name w:val="No Spacing"/>
    <w:basedOn w:val="Normal"/>
    <w:link w:val="NoSpacingChar"/>
    <w:uiPriority w:val="1"/>
    <w:qFormat/>
    <w:rsid w:val="00883DC4"/>
    <w:pPr>
      <w:spacing w:line="240" w:lineRule="auto"/>
    </w:pPr>
  </w:style>
  <w:style w:type="paragraph" w:styleId="ListParagraph">
    <w:name w:val="List Paragraph"/>
    <w:aliases w:val="List Paragraph1,lp1,Bullet List,FooterText,Liste à puce - Normal,Texte-Nelite,normal,Normal1,Normal11,Figure_name,Equipment,Numbered Indented Text,List_TIS,List Paragraph11,Ref,alpha List,Alpha List Paragraph,List Paragraph Char Char Char"/>
    <w:basedOn w:val="Normal"/>
    <w:link w:val="ListParagraphChar"/>
    <w:uiPriority w:val="34"/>
    <w:qFormat/>
    <w:rsid w:val="00883DC4"/>
    <w:pPr>
      <w:numPr>
        <w:numId w:val="7"/>
      </w:numPr>
      <w:contextualSpacing/>
    </w:pPr>
  </w:style>
  <w:style w:type="paragraph" w:styleId="Quote">
    <w:name w:val="Quote"/>
    <w:basedOn w:val="Normal"/>
    <w:next w:val="Normal"/>
    <w:link w:val="QuoteChar"/>
    <w:uiPriority w:val="29"/>
    <w:qFormat/>
    <w:rsid w:val="00883DC4"/>
    <w:rPr>
      <w:i/>
      <w:iCs/>
      <w:color w:val="333333" w:themeColor="text1"/>
    </w:rPr>
  </w:style>
  <w:style w:type="character" w:customStyle="1" w:styleId="QuoteChar">
    <w:name w:val="Quote Char"/>
    <w:basedOn w:val="DefaultParagraphFont"/>
    <w:link w:val="Quote"/>
    <w:uiPriority w:val="29"/>
    <w:rsid w:val="00883DC4"/>
    <w:rPr>
      <w:rFonts w:ascii="Arial" w:hAnsi="Arial"/>
      <w:i/>
      <w:iCs/>
      <w:color w:val="333333" w:themeColor="text1"/>
      <w:sz w:val="20"/>
    </w:rPr>
  </w:style>
  <w:style w:type="paragraph" w:styleId="IntenseQuote">
    <w:name w:val="Intense Quote"/>
    <w:basedOn w:val="Normal"/>
    <w:next w:val="Normal"/>
    <w:link w:val="IntenseQuoteChar"/>
    <w:uiPriority w:val="30"/>
    <w:qFormat/>
    <w:rsid w:val="00883DC4"/>
    <w:pPr>
      <w:pBdr>
        <w:bottom w:val="single" w:sz="4" w:space="4" w:color="FF5800" w:themeColor="accent1"/>
      </w:pBdr>
      <w:spacing w:before="200" w:after="280"/>
      <w:ind w:left="936" w:right="936"/>
    </w:pPr>
    <w:rPr>
      <w:b/>
      <w:bCs/>
      <w:i/>
      <w:iCs/>
      <w:color w:val="FF5800" w:themeColor="accent1"/>
    </w:rPr>
  </w:style>
  <w:style w:type="character" w:customStyle="1" w:styleId="IntenseQuoteChar">
    <w:name w:val="Intense Quote Char"/>
    <w:basedOn w:val="DefaultParagraphFont"/>
    <w:link w:val="IntenseQuote"/>
    <w:uiPriority w:val="30"/>
    <w:rsid w:val="00883DC4"/>
    <w:rPr>
      <w:rFonts w:ascii="Arial" w:hAnsi="Arial"/>
      <w:b/>
      <w:bCs/>
      <w:i/>
      <w:iCs/>
      <w:color w:val="FF5800" w:themeColor="accent1"/>
      <w:sz w:val="20"/>
    </w:rPr>
  </w:style>
  <w:style w:type="character" w:styleId="SubtleEmphasis">
    <w:name w:val="Subtle Emphasis"/>
    <w:uiPriority w:val="19"/>
    <w:qFormat/>
    <w:rsid w:val="00883DC4"/>
    <w:rPr>
      <w:i/>
      <w:iCs/>
      <w:color w:val="999999" w:themeColor="text1" w:themeTint="7F"/>
    </w:rPr>
  </w:style>
  <w:style w:type="character" w:styleId="IntenseEmphasis">
    <w:name w:val="Intense Emphasis"/>
    <w:uiPriority w:val="21"/>
    <w:qFormat/>
    <w:rsid w:val="00883DC4"/>
    <w:rPr>
      <w:b/>
      <w:bCs/>
      <w:i/>
      <w:iCs/>
      <w:color w:val="FF5800" w:themeColor="accent1"/>
    </w:rPr>
  </w:style>
  <w:style w:type="character" w:styleId="SubtleReference">
    <w:name w:val="Subtle Reference"/>
    <w:uiPriority w:val="31"/>
    <w:qFormat/>
    <w:rsid w:val="00883DC4"/>
    <w:rPr>
      <w:smallCaps/>
      <w:color w:val="A50646" w:themeColor="accent2"/>
      <w:u w:val="single"/>
    </w:rPr>
  </w:style>
  <w:style w:type="character" w:styleId="IntenseReference">
    <w:name w:val="Intense Reference"/>
    <w:uiPriority w:val="32"/>
    <w:qFormat/>
    <w:rsid w:val="00883DC4"/>
    <w:rPr>
      <w:b/>
      <w:bCs/>
      <w:smallCaps/>
      <w:color w:val="A50646" w:themeColor="accent2"/>
      <w:spacing w:val="5"/>
      <w:u w:val="single"/>
    </w:rPr>
  </w:style>
  <w:style w:type="character" w:styleId="BookTitle">
    <w:name w:val="Book Title"/>
    <w:uiPriority w:val="33"/>
    <w:qFormat/>
    <w:rsid w:val="00883DC4"/>
    <w:rPr>
      <w:b/>
      <w:bCs/>
      <w:smallCaps/>
      <w:spacing w:val="5"/>
    </w:rPr>
  </w:style>
  <w:style w:type="paragraph" w:customStyle="1" w:styleId="Default">
    <w:name w:val="Default"/>
    <w:rsid w:val="00ED6C0D"/>
    <w:pPr>
      <w:autoSpaceDE w:val="0"/>
      <w:autoSpaceDN w:val="0"/>
      <w:adjustRightInd w:val="0"/>
      <w:spacing w:after="0" w:line="240" w:lineRule="auto"/>
    </w:pPr>
    <w:rPr>
      <w:rFonts w:ascii="Arial" w:eastAsia="Times New Roman" w:hAnsi="Arial" w:cs="Arial"/>
      <w:color w:val="000000"/>
      <w:sz w:val="20"/>
      <w:szCs w:val="24"/>
    </w:rPr>
  </w:style>
  <w:style w:type="paragraph" w:styleId="FootnoteText">
    <w:name w:val="footnote text"/>
    <w:basedOn w:val="Normal"/>
    <w:link w:val="FootnoteTextChar"/>
    <w:uiPriority w:val="99"/>
    <w:semiHidden/>
    <w:unhideWhenUsed/>
    <w:rsid w:val="0071268F"/>
    <w:pPr>
      <w:spacing w:line="240" w:lineRule="auto"/>
    </w:pPr>
    <w:rPr>
      <w:szCs w:val="20"/>
    </w:rPr>
  </w:style>
  <w:style w:type="character" w:customStyle="1" w:styleId="FootnoteTextChar">
    <w:name w:val="Footnote Text Char"/>
    <w:basedOn w:val="DefaultParagraphFont"/>
    <w:link w:val="FootnoteText"/>
    <w:uiPriority w:val="99"/>
    <w:semiHidden/>
    <w:rsid w:val="0071268F"/>
    <w:rPr>
      <w:rFonts w:ascii="Arial" w:hAnsi="Arial"/>
      <w:sz w:val="20"/>
      <w:szCs w:val="20"/>
    </w:rPr>
  </w:style>
  <w:style w:type="character" w:styleId="FootnoteReference">
    <w:name w:val="footnote reference"/>
    <w:basedOn w:val="DefaultParagraphFont"/>
    <w:uiPriority w:val="99"/>
    <w:semiHidden/>
    <w:unhideWhenUsed/>
    <w:rsid w:val="0071268F"/>
    <w:rPr>
      <w:vertAlign w:val="superscript"/>
    </w:rPr>
  </w:style>
  <w:style w:type="paragraph" w:styleId="Caption">
    <w:name w:val="caption"/>
    <w:aliases w:val="Caption Char1,Caption Char Char,cp,HUD Caption"/>
    <w:basedOn w:val="Normal"/>
    <w:next w:val="Normal"/>
    <w:link w:val="CaptionChar"/>
    <w:unhideWhenUsed/>
    <w:qFormat/>
    <w:rsid w:val="002F6907"/>
    <w:pPr>
      <w:spacing w:before="60" w:after="240" w:line="240" w:lineRule="auto"/>
      <w:jc w:val="center"/>
    </w:pPr>
    <w:rPr>
      <w:b/>
      <w:bCs/>
      <w:color w:val="333333" w:themeColor="text1"/>
      <w:sz w:val="16"/>
      <w:szCs w:val="18"/>
    </w:rPr>
  </w:style>
  <w:style w:type="paragraph" w:styleId="TableofFigures">
    <w:name w:val="table of figures"/>
    <w:basedOn w:val="Normal"/>
    <w:next w:val="Normal"/>
    <w:uiPriority w:val="99"/>
    <w:unhideWhenUsed/>
    <w:rsid w:val="00F94641"/>
    <w:pPr>
      <w:ind w:left="400" w:hanging="400"/>
    </w:pPr>
    <w:rPr>
      <w:rFonts w:cstheme="minorHAnsi"/>
      <w:szCs w:val="20"/>
    </w:rPr>
  </w:style>
  <w:style w:type="paragraph" w:styleId="NormalWeb">
    <w:name w:val="Normal (Web)"/>
    <w:basedOn w:val="Normal"/>
    <w:uiPriority w:val="99"/>
    <w:unhideWhenUsed/>
    <w:rsid w:val="00BF6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237E2D"/>
    <w:rPr>
      <w:rFonts w:ascii="Arial" w:hAnsi="Arial"/>
      <w:sz w:val="20"/>
    </w:rPr>
  </w:style>
  <w:style w:type="table" w:styleId="GridTable3-Accent5">
    <w:name w:val="Grid Table 3 Accent 5"/>
    <w:basedOn w:val="TableNormal"/>
    <w:uiPriority w:val="48"/>
    <w:rsid w:val="00237E2D"/>
    <w:pPr>
      <w:spacing w:after="0" w:line="240" w:lineRule="auto"/>
    </w:pPr>
    <w:tblPr>
      <w:tblStyleRowBandSize w:val="1"/>
      <w:tblStyleColBandSize w:val="1"/>
      <w:tblBorders>
        <w:top w:val="single" w:sz="4" w:space="0" w:color="F0C976" w:themeColor="accent5" w:themeTint="99"/>
        <w:left w:val="single" w:sz="4" w:space="0" w:color="F0C976" w:themeColor="accent5" w:themeTint="99"/>
        <w:bottom w:val="single" w:sz="4" w:space="0" w:color="F0C976" w:themeColor="accent5" w:themeTint="99"/>
        <w:right w:val="single" w:sz="4" w:space="0" w:color="F0C976" w:themeColor="accent5" w:themeTint="99"/>
        <w:insideH w:val="single" w:sz="4" w:space="0" w:color="F0C976" w:themeColor="accent5" w:themeTint="99"/>
        <w:insideV w:val="single" w:sz="4" w:space="0" w:color="F0C9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DD1" w:themeFill="accent5" w:themeFillTint="33"/>
      </w:tcPr>
    </w:tblStylePr>
    <w:tblStylePr w:type="band1Horz">
      <w:tblPr/>
      <w:tcPr>
        <w:shd w:val="clear" w:color="auto" w:fill="FAEDD1" w:themeFill="accent5" w:themeFillTint="33"/>
      </w:tcPr>
    </w:tblStylePr>
    <w:tblStylePr w:type="neCell">
      <w:tblPr/>
      <w:tcPr>
        <w:tcBorders>
          <w:bottom w:val="single" w:sz="4" w:space="0" w:color="F0C976" w:themeColor="accent5" w:themeTint="99"/>
        </w:tcBorders>
      </w:tcPr>
    </w:tblStylePr>
    <w:tblStylePr w:type="nwCell">
      <w:tblPr/>
      <w:tcPr>
        <w:tcBorders>
          <w:bottom w:val="single" w:sz="4" w:space="0" w:color="F0C976" w:themeColor="accent5" w:themeTint="99"/>
        </w:tcBorders>
      </w:tcPr>
    </w:tblStylePr>
    <w:tblStylePr w:type="seCell">
      <w:tblPr/>
      <w:tcPr>
        <w:tcBorders>
          <w:top w:val="single" w:sz="4" w:space="0" w:color="F0C976" w:themeColor="accent5" w:themeTint="99"/>
        </w:tcBorders>
      </w:tcPr>
    </w:tblStylePr>
    <w:tblStylePr w:type="swCell">
      <w:tblPr/>
      <w:tcPr>
        <w:tcBorders>
          <w:top w:val="single" w:sz="4" w:space="0" w:color="F0C976" w:themeColor="accent5" w:themeTint="99"/>
        </w:tcBorders>
      </w:tcPr>
    </w:tblStylePr>
  </w:style>
  <w:style w:type="character" w:styleId="UnresolvedMention">
    <w:name w:val="Unresolved Mention"/>
    <w:basedOn w:val="DefaultParagraphFont"/>
    <w:uiPriority w:val="99"/>
    <w:semiHidden/>
    <w:unhideWhenUsed/>
    <w:rsid w:val="00DA4100"/>
    <w:rPr>
      <w:color w:val="808080"/>
      <w:shd w:val="clear" w:color="auto" w:fill="E6E6E6"/>
    </w:rPr>
  </w:style>
  <w:style w:type="character" w:styleId="CommentReference">
    <w:name w:val="annotation reference"/>
    <w:basedOn w:val="DefaultParagraphFont"/>
    <w:uiPriority w:val="99"/>
    <w:semiHidden/>
    <w:unhideWhenUsed/>
    <w:rsid w:val="00365FE0"/>
    <w:rPr>
      <w:sz w:val="16"/>
      <w:szCs w:val="16"/>
    </w:rPr>
  </w:style>
  <w:style w:type="paragraph" w:styleId="CommentText">
    <w:name w:val="annotation text"/>
    <w:basedOn w:val="Normal"/>
    <w:link w:val="CommentTextChar"/>
    <w:uiPriority w:val="99"/>
    <w:unhideWhenUsed/>
    <w:rsid w:val="00365FE0"/>
    <w:pPr>
      <w:spacing w:line="240" w:lineRule="auto"/>
    </w:pPr>
    <w:rPr>
      <w:szCs w:val="20"/>
    </w:rPr>
  </w:style>
  <w:style w:type="character" w:customStyle="1" w:styleId="CommentTextChar">
    <w:name w:val="Comment Text Char"/>
    <w:basedOn w:val="DefaultParagraphFont"/>
    <w:link w:val="CommentText"/>
    <w:uiPriority w:val="99"/>
    <w:rsid w:val="00365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65FE0"/>
    <w:rPr>
      <w:b/>
      <w:bCs/>
    </w:rPr>
  </w:style>
  <w:style w:type="character" w:customStyle="1" w:styleId="CommentSubjectChar">
    <w:name w:val="Comment Subject Char"/>
    <w:basedOn w:val="CommentTextChar"/>
    <w:link w:val="CommentSubject"/>
    <w:uiPriority w:val="99"/>
    <w:semiHidden/>
    <w:rsid w:val="00365FE0"/>
    <w:rPr>
      <w:rFonts w:ascii="Arial" w:hAnsi="Arial"/>
      <w:b/>
      <w:bCs/>
      <w:sz w:val="20"/>
      <w:szCs w:val="20"/>
    </w:rPr>
  </w:style>
  <w:style w:type="table" w:styleId="GridTable4-Accent2">
    <w:name w:val="Grid Table 4 Accent 2"/>
    <w:basedOn w:val="TableNormal"/>
    <w:uiPriority w:val="49"/>
    <w:rsid w:val="000F1C8D"/>
    <w:pPr>
      <w:spacing w:after="0" w:line="240" w:lineRule="auto"/>
    </w:pPr>
    <w:tblPr>
      <w:tblStyleRowBandSize w:val="1"/>
      <w:tblStyleColBandSize w:val="1"/>
      <w:tblBorders>
        <w:top w:val="single" w:sz="4" w:space="0" w:color="F73A86" w:themeColor="accent2" w:themeTint="99"/>
        <w:left w:val="single" w:sz="4" w:space="0" w:color="F73A86" w:themeColor="accent2" w:themeTint="99"/>
        <w:bottom w:val="single" w:sz="4" w:space="0" w:color="F73A86" w:themeColor="accent2" w:themeTint="99"/>
        <w:right w:val="single" w:sz="4" w:space="0" w:color="F73A86" w:themeColor="accent2" w:themeTint="99"/>
        <w:insideH w:val="single" w:sz="4" w:space="0" w:color="F73A86" w:themeColor="accent2" w:themeTint="99"/>
        <w:insideV w:val="single" w:sz="4" w:space="0" w:color="F73A86" w:themeColor="accent2" w:themeTint="99"/>
      </w:tblBorders>
    </w:tblPr>
    <w:tblStylePr w:type="firstRow">
      <w:rPr>
        <w:b/>
        <w:bCs/>
        <w:color w:val="FFFFFF" w:themeColor="background1"/>
      </w:rPr>
      <w:tblPr/>
      <w:tcPr>
        <w:tcBorders>
          <w:top w:val="single" w:sz="4" w:space="0" w:color="A50646" w:themeColor="accent2"/>
          <w:left w:val="single" w:sz="4" w:space="0" w:color="A50646" w:themeColor="accent2"/>
          <w:bottom w:val="single" w:sz="4" w:space="0" w:color="A50646" w:themeColor="accent2"/>
          <w:right w:val="single" w:sz="4" w:space="0" w:color="A50646" w:themeColor="accent2"/>
          <w:insideH w:val="nil"/>
          <w:insideV w:val="nil"/>
        </w:tcBorders>
        <w:shd w:val="clear" w:color="auto" w:fill="A50646" w:themeFill="accent2"/>
      </w:tcPr>
    </w:tblStylePr>
    <w:tblStylePr w:type="lastRow">
      <w:rPr>
        <w:b/>
        <w:bCs/>
      </w:rPr>
      <w:tblPr/>
      <w:tcPr>
        <w:tcBorders>
          <w:top w:val="double" w:sz="4" w:space="0" w:color="A50646" w:themeColor="accent2"/>
        </w:tcBorders>
      </w:tcPr>
    </w:tblStylePr>
    <w:tblStylePr w:type="firstCol">
      <w:rPr>
        <w:b/>
        <w:bCs/>
      </w:rPr>
    </w:tblStylePr>
    <w:tblStylePr w:type="lastCol">
      <w:rPr>
        <w:b/>
        <w:bCs/>
      </w:rPr>
    </w:tblStylePr>
    <w:tblStylePr w:type="band1Vert">
      <w:tblPr/>
      <w:tcPr>
        <w:shd w:val="clear" w:color="auto" w:fill="FCBDD6" w:themeFill="accent2" w:themeFillTint="33"/>
      </w:tcPr>
    </w:tblStylePr>
    <w:tblStylePr w:type="band1Horz">
      <w:tblPr/>
      <w:tcPr>
        <w:shd w:val="clear" w:color="auto" w:fill="FCBDD6" w:themeFill="accent2" w:themeFillTint="33"/>
      </w:tcPr>
    </w:tblStylePr>
  </w:style>
  <w:style w:type="table" w:styleId="PlainTable4">
    <w:name w:val="Plain Table 4"/>
    <w:basedOn w:val="TableNormal"/>
    <w:uiPriority w:val="44"/>
    <w:rsid w:val="00D73A3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93EB6"/>
    <w:pPr>
      <w:spacing w:after="0" w:line="240" w:lineRule="auto"/>
    </w:pPr>
    <w:tblPr>
      <w:tblStyleRowBandSize w:val="1"/>
      <w:tblStyleColBandSize w:val="1"/>
      <w:tblBorders>
        <w:top w:val="single" w:sz="4" w:space="0" w:color="F0C976" w:themeColor="accent5" w:themeTint="99"/>
        <w:left w:val="single" w:sz="4" w:space="0" w:color="F0C976" w:themeColor="accent5" w:themeTint="99"/>
        <w:bottom w:val="single" w:sz="4" w:space="0" w:color="F0C976" w:themeColor="accent5" w:themeTint="99"/>
        <w:right w:val="single" w:sz="4" w:space="0" w:color="F0C976" w:themeColor="accent5" w:themeTint="99"/>
        <w:insideH w:val="single" w:sz="4" w:space="0" w:color="F0C976" w:themeColor="accent5" w:themeTint="99"/>
        <w:insideV w:val="single" w:sz="4" w:space="0" w:color="F0C976" w:themeColor="accent5" w:themeTint="99"/>
      </w:tblBorders>
    </w:tblPr>
    <w:tblStylePr w:type="firstRow">
      <w:rPr>
        <w:b/>
        <w:bCs/>
        <w:color w:val="FFFFFF" w:themeColor="background1"/>
      </w:rPr>
      <w:tblPr/>
      <w:tcPr>
        <w:tcBorders>
          <w:top w:val="single" w:sz="4" w:space="0" w:color="E6A61C" w:themeColor="accent5"/>
          <w:left w:val="single" w:sz="4" w:space="0" w:color="E6A61C" w:themeColor="accent5"/>
          <w:bottom w:val="single" w:sz="4" w:space="0" w:color="E6A61C" w:themeColor="accent5"/>
          <w:right w:val="single" w:sz="4" w:space="0" w:color="E6A61C" w:themeColor="accent5"/>
          <w:insideH w:val="nil"/>
          <w:insideV w:val="nil"/>
        </w:tcBorders>
        <w:shd w:val="clear" w:color="auto" w:fill="E6A61C" w:themeFill="accent5"/>
      </w:tcPr>
    </w:tblStylePr>
    <w:tblStylePr w:type="lastRow">
      <w:rPr>
        <w:b/>
        <w:bCs/>
      </w:rPr>
      <w:tblPr/>
      <w:tcPr>
        <w:tcBorders>
          <w:top w:val="double" w:sz="4" w:space="0" w:color="E6A61C" w:themeColor="accent5"/>
        </w:tcBorders>
      </w:tcPr>
    </w:tblStylePr>
    <w:tblStylePr w:type="firstCol">
      <w:rPr>
        <w:b/>
        <w:bCs/>
      </w:rPr>
    </w:tblStylePr>
    <w:tblStylePr w:type="lastCol">
      <w:rPr>
        <w:b/>
        <w:bCs/>
      </w:rPr>
    </w:tblStylePr>
    <w:tblStylePr w:type="band1Vert">
      <w:tblPr/>
      <w:tcPr>
        <w:shd w:val="clear" w:color="auto" w:fill="FAEDD1" w:themeFill="accent5" w:themeFillTint="33"/>
      </w:tcPr>
    </w:tblStylePr>
    <w:tblStylePr w:type="band1Horz">
      <w:tblPr/>
      <w:tcPr>
        <w:shd w:val="clear" w:color="auto" w:fill="FAEDD1" w:themeFill="accent5" w:themeFillTint="33"/>
      </w:tcPr>
    </w:tblStylePr>
  </w:style>
  <w:style w:type="paragraph" w:styleId="EndnoteText">
    <w:name w:val="endnote text"/>
    <w:basedOn w:val="Normal"/>
    <w:link w:val="EndnoteTextChar"/>
    <w:uiPriority w:val="99"/>
    <w:semiHidden/>
    <w:unhideWhenUsed/>
    <w:rsid w:val="00241DFE"/>
    <w:pPr>
      <w:spacing w:line="240" w:lineRule="auto"/>
    </w:pPr>
    <w:rPr>
      <w:szCs w:val="20"/>
    </w:rPr>
  </w:style>
  <w:style w:type="character" w:customStyle="1" w:styleId="EndnoteTextChar">
    <w:name w:val="Endnote Text Char"/>
    <w:basedOn w:val="DefaultParagraphFont"/>
    <w:link w:val="EndnoteText"/>
    <w:uiPriority w:val="99"/>
    <w:semiHidden/>
    <w:rsid w:val="00241DFE"/>
    <w:rPr>
      <w:rFonts w:ascii="Arial" w:hAnsi="Arial"/>
      <w:sz w:val="20"/>
      <w:szCs w:val="20"/>
    </w:rPr>
  </w:style>
  <w:style w:type="character" w:styleId="EndnoteReference">
    <w:name w:val="endnote reference"/>
    <w:basedOn w:val="DefaultParagraphFont"/>
    <w:uiPriority w:val="99"/>
    <w:semiHidden/>
    <w:unhideWhenUsed/>
    <w:rsid w:val="00241DFE"/>
    <w:rPr>
      <w:vertAlign w:val="superscript"/>
    </w:rPr>
  </w:style>
  <w:style w:type="character" w:styleId="FollowedHyperlink">
    <w:name w:val="FollowedHyperlink"/>
    <w:basedOn w:val="DefaultParagraphFont"/>
    <w:uiPriority w:val="99"/>
    <w:semiHidden/>
    <w:unhideWhenUsed/>
    <w:rsid w:val="00267939"/>
    <w:rPr>
      <w:color w:val="055082" w:themeColor="followedHyperlink"/>
      <w:u w:val="single"/>
    </w:rPr>
  </w:style>
  <w:style w:type="paragraph" w:styleId="ListNumber">
    <w:name w:val="List Number"/>
    <w:basedOn w:val="Normal"/>
    <w:rsid w:val="00D523AA"/>
    <w:pPr>
      <w:numPr>
        <w:numId w:val="8"/>
      </w:numPr>
      <w:spacing w:after="160" w:line="259" w:lineRule="auto"/>
    </w:pPr>
    <w:rPr>
      <w:rFonts w:eastAsiaTheme="minorEastAsia"/>
      <w:sz w:val="22"/>
      <w:lang w:val="en-GB"/>
    </w:rPr>
  </w:style>
  <w:style w:type="paragraph" w:customStyle="1" w:styleId="Accenture">
    <w:name w:val="Accenture"/>
    <w:basedOn w:val="Normal"/>
    <w:qFormat/>
    <w:rsid w:val="00773F1E"/>
    <w:pPr>
      <w:spacing w:after="120" w:line="240" w:lineRule="auto"/>
      <w:ind w:right="1189"/>
      <w:jc w:val="both"/>
    </w:pPr>
    <w:rPr>
      <w:rFonts w:eastAsia="Cambria" w:cs="Times New Roman"/>
      <w:sz w:val="24"/>
      <w:szCs w:val="24"/>
      <w:lang w:val="en-GB"/>
    </w:rPr>
  </w:style>
  <w:style w:type="paragraph" w:customStyle="1" w:styleId="DesignDecision">
    <w:name w:val="Design Decision"/>
    <w:basedOn w:val="Normal"/>
    <w:link w:val="DesignDecisionChar"/>
    <w:uiPriority w:val="99"/>
    <w:qFormat/>
    <w:rsid w:val="00773F1E"/>
    <w:pPr>
      <w:spacing w:before="120" w:after="60" w:line="240" w:lineRule="auto"/>
      <w:jc w:val="both"/>
    </w:pPr>
    <w:rPr>
      <w:rFonts w:eastAsia="Times New Roman" w:cs="Times New Roman"/>
      <w:b/>
      <w:i/>
      <w:kern w:val="20"/>
      <w:szCs w:val="20"/>
      <w:lang w:val="en-GB"/>
    </w:rPr>
  </w:style>
  <w:style w:type="character" w:customStyle="1" w:styleId="DesignDecisionChar">
    <w:name w:val="Design Decision Char"/>
    <w:link w:val="DesignDecision"/>
    <w:uiPriority w:val="99"/>
    <w:rsid w:val="00773F1E"/>
    <w:rPr>
      <w:rFonts w:ascii="Arial" w:eastAsia="Times New Roman" w:hAnsi="Arial" w:cs="Times New Roman"/>
      <w:b/>
      <w:i/>
      <w:kern w:val="20"/>
      <w:sz w:val="20"/>
      <w:szCs w:val="20"/>
      <w:lang w:val="en-GB"/>
    </w:rPr>
  </w:style>
  <w:style w:type="table" w:customStyle="1" w:styleId="TableGrid1">
    <w:name w:val="Table Grid1"/>
    <w:basedOn w:val="TableNormal"/>
    <w:next w:val="TableGrid"/>
    <w:uiPriority w:val="59"/>
    <w:rsid w:val="008D4C2F"/>
    <w:pPr>
      <w:spacing w:after="0" w:line="240" w:lineRule="auto"/>
    </w:pPr>
    <w:rPr>
      <w:rFonts w:ascii="Nokia Pure Text" w:hAnsi="Nokia Pure Text"/>
      <w:color w:val="68717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749D5"/>
    <w:pPr>
      <w:spacing w:after="0" w:line="240" w:lineRule="auto"/>
    </w:pPr>
    <w:tblPr>
      <w:tblStyleRowBandSize w:val="1"/>
      <w:tblStyleColBandSize w:val="1"/>
      <w:tblBorders>
        <w:top w:val="single" w:sz="4" w:space="0" w:color="D33AC7" w:themeColor="accent3" w:themeTint="99"/>
        <w:left w:val="single" w:sz="4" w:space="0" w:color="D33AC7" w:themeColor="accent3" w:themeTint="99"/>
        <w:bottom w:val="single" w:sz="4" w:space="0" w:color="D33AC7" w:themeColor="accent3" w:themeTint="99"/>
        <w:right w:val="single" w:sz="4" w:space="0" w:color="D33AC7" w:themeColor="accent3" w:themeTint="99"/>
        <w:insideH w:val="single" w:sz="4" w:space="0" w:color="D33AC7" w:themeColor="accent3" w:themeTint="99"/>
      </w:tblBorders>
    </w:tblPr>
    <w:tblStylePr w:type="firstRow">
      <w:rPr>
        <w:b/>
        <w:bCs/>
        <w:color w:val="FFFFFF" w:themeColor="background1"/>
      </w:rPr>
      <w:tblPr/>
      <w:tcPr>
        <w:tcBorders>
          <w:top w:val="single" w:sz="4" w:space="0" w:color="5A1455" w:themeColor="accent3"/>
          <w:left w:val="single" w:sz="4" w:space="0" w:color="5A1455" w:themeColor="accent3"/>
          <w:bottom w:val="single" w:sz="4" w:space="0" w:color="5A1455" w:themeColor="accent3"/>
          <w:right w:val="single" w:sz="4" w:space="0" w:color="5A1455" w:themeColor="accent3"/>
          <w:insideH w:val="nil"/>
        </w:tcBorders>
        <w:shd w:val="clear" w:color="auto" w:fill="5A1455" w:themeFill="accent3"/>
      </w:tcPr>
    </w:tblStylePr>
    <w:tblStylePr w:type="lastRow">
      <w:rPr>
        <w:b/>
        <w:bCs/>
      </w:rPr>
      <w:tblPr/>
      <w:tcPr>
        <w:tcBorders>
          <w:top w:val="double" w:sz="4" w:space="0" w:color="D33AC7" w:themeColor="accent3" w:themeTint="99"/>
        </w:tcBorders>
      </w:tcPr>
    </w:tblStylePr>
    <w:tblStylePr w:type="firstCol">
      <w:rPr>
        <w:b/>
        <w:bCs/>
      </w:rPr>
    </w:tblStylePr>
    <w:tblStylePr w:type="lastCol">
      <w:rPr>
        <w:b/>
        <w:bCs/>
      </w:rPr>
    </w:tblStylePr>
    <w:tblStylePr w:type="band1Vert">
      <w:tblPr/>
      <w:tcPr>
        <w:shd w:val="clear" w:color="auto" w:fill="F0BDEC" w:themeFill="accent3" w:themeFillTint="33"/>
      </w:tcPr>
    </w:tblStylePr>
    <w:tblStylePr w:type="band1Horz">
      <w:tblPr/>
      <w:tcPr>
        <w:shd w:val="clear" w:color="auto" w:fill="F0BDEC" w:themeFill="accent3" w:themeFillTint="33"/>
      </w:tcPr>
    </w:tblStylePr>
  </w:style>
  <w:style w:type="paragraph" w:styleId="Revision">
    <w:name w:val="Revision"/>
    <w:hidden/>
    <w:uiPriority w:val="99"/>
    <w:semiHidden/>
    <w:rsid w:val="00D534AC"/>
    <w:pPr>
      <w:spacing w:after="0" w:line="240" w:lineRule="auto"/>
    </w:pPr>
    <w:rPr>
      <w:rFonts w:ascii="Arial" w:hAnsi="Arial"/>
      <w:sz w:val="20"/>
    </w:rPr>
  </w:style>
  <w:style w:type="table" w:styleId="GridTable4-Accent1">
    <w:name w:val="Grid Table 4 Accent 1"/>
    <w:basedOn w:val="TableNormal"/>
    <w:uiPriority w:val="49"/>
    <w:rsid w:val="007922B1"/>
    <w:pPr>
      <w:spacing w:after="0" w:line="240" w:lineRule="auto"/>
    </w:pPr>
    <w:tblPr>
      <w:tblStyleRowBandSize w:val="1"/>
      <w:tblStyleColBandSize w:val="1"/>
      <w:tblBorders>
        <w:top w:val="single" w:sz="4" w:space="0" w:color="FF9A66" w:themeColor="accent1" w:themeTint="99"/>
        <w:left w:val="single" w:sz="4" w:space="0" w:color="FF9A66" w:themeColor="accent1" w:themeTint="99"/>
        <w:bottom w:val="single" w:sz="4" w:space="0" w:color="FF9A66" w:themeColor="accent1" w:themeTint="99"/>
        <w:right w:val="single" w:sz="4" w:space="0" w:color="FF9A66" w:themeColor="accent1" w:themeTint="99"/>
        <w:insideH w:val="single" w:sz="4" w:space="0" w:color="FF9A66" w:themeColor="accent1" w:themeTint="99"/>
        <w:insideV w:val="single" w:sz="4" w:space="0" w:color="FF9A66" w:themeColor="accent1" w:themeTint="99"/>
      </w:tblBorders>
    </w:tblPr>
    <w:tblStylePr w:type="firstRow">
      <w:rPr>
        <w:b/>
        <w:bCs/>
        <w:color w:val="FFFFFF" w:themeColor="background1"/>
      </w:rPr>
      <w:tblPr/>
      <w:tcPr>
        <w:tcBorders>
          <w:top w:val="single" w:sz="4" w:space="0" w:color="FF5800" w:themeColor="accent1"/>
          <w:left w:val="single" w:sz="4" w:space="0" w:color="FF5800" w:themeColor="accent1"/>
          <w:bottom w:val="single" w:sz="4" w:space="0" w:color="FF5800" w:themeColor="accent1"/>
          <w:right w:val="single" w:sz="4" w:space="0" w:color="FF5800" w:themeColor="accent1"/>
          <w:insideH w:val="nil"/>
          <w:insideV w:val="nil"/>
        </w:tcBorders>
        <w:shd w:val="clear" w:color="auto" w:fill="FF5800" w:themeFill="accent1"/>
      </w:tcPr>
    </w:tblStylePr>
    <w:tblStylePr w:type="lastRow">
      <w:rPr>
        <w:b/>
        <w:bCs/>
      </w:rPr>
      <w:tblPr/>
      <w:tcPr>
        <w:tcBorders>
          <w:top w:val="double" w:sz="4" w:space="0" w:color="FF5800" w:themeColor="accent1"/>
        </w:tcBorders>
      </w:tcPr>
    </w:tblStylePr>
    <w:tblStylePr w:type="firstCol">
      <w:rPr>
        <w:b/>
        <w:bCs/>
      </w:rPr>
    </w:tblStylePr>
    <w:tblStylePr w:type="lastCol">
      <w:rPr>
        <w:b/>
        <w:bCs/>
      </w:rPr>
    </w:tblStylePr>
    <w:tblStylePr w:type="band1Vert">
      <w:tblPr/>
      <w:tcPr>
        <w:shd w:val="clear" w:color="auto" w:fill="FFDDCC" w:themeFill="accent1" w:themeFillTint="33"/>
      </w:tcPr>
    </w:tblStylePr>
    <w:tblStylePr w:type="band1Horz">
      <w:tblPr/>
      <w:tcPr>
        <w:shd w:val="clear" w:color="auto" w:fill="FFDDCC" w:themeFill="accent1" w:themeFillTint="33"/>
      </w:tcPr>
    </w:tblStylePr>
  </w:style>
  <w:style w:type="table" w:styleId="GridTable4-Accent3">
    <w:name w:val="Grid Table 4 Accent 3"/>
    <w:basedOn w:val="TableNormal"/>
    <w:uiPriority w:val="49"/>
    <w:rsid w:val="002E5547"/>
    <w:pPr>
      <w:spacing w:after="0" w:line="240" w:lineRule="auto"/>
    </w:pPr>
    <w:tblPr>
      <w:tblStyleRowBandSize w:val="1"/>
      <w:tblStyleColBandSize w:val="1"/>
      <w:tblBorders>
        <w:top w:val="single" w:sz="4" w:space="0" w:color="D33AC7" w:themeColor="accent3" w:themeTint="99"/>
        <w:left w:val="single" w:sz="4" w:space="0" w:color="D33AC7" w:themeColor="accent3" w:themeTint="99"/>
        <w:bottom w:val="single" w:sz="4" w:space="0" w:color="D33AC7" w:themeColor="accent3" w:themeTint="99"/>
        <w:right w:val="single" w:sz="4" w:space="0" w:color="D33AC7" w:themeColor="accent3" w:themeTint="99"/>
        <w:insideH w:val="single" w:sz="4" w:space="0" w:color="D33AC7" w:themeColor="accent3" w:themeTint="99"/>
        <w:insideV w:val="single" w:sz="4" w:space="0" w:color="D33AC7" w:themeColor="accent3" w:themeTint="99"/>
      </w:tblBorders>
    </w:tblPr>
    <w:tblStylePr w:type="firstRow">
      <w:rPr>
        <w:b/>
        <w:bCs/>
        <w:color w:val="FFFFFF" w:themeColor="background1"/>
      </w:rPr>
      <w:tblPr/>
      <w:tcPr>
        <w:tcBorders>
          <w:top w:val="single" w:sz="4" w:space="0" w:color="5A1455" w:themeColor="accent3"/>
          <w:left w:val="single" w:sz="4" w:space="0" w:color="5A1455" w:themeColor="accent3"/>
          <w:bottom w:val="single" w:sz="4" w:space="0" w:color="5A1455" w:themeColor="accent3"/>
          <w:right w:val="single" w:sz="4" w:space="0" w:color="5A1455" w:themeColor="accent3"/>
          <w:insideH w:val="nil"/>
          <w:insideV w:val="nil"/>
        </w:tcBorders>
        <w:shd w:val="clear" w:color="auto" w:fill="5A1455" w:themeFill="accent3"/>
      </w:tcPr>
    </w:tblStylePr>
    <w:tblStylePr w:type="lastRow">
      <w:rPr>
        <w:b/>
        <w:bCs/>
      </w:rPr>
      <w:tblPr/>
      <w:tcPr>
        <w:tcBorders>
          <w:top w:val="double" w:sz="4" w:space="0" w:color="5A1455" w:themeColor="accent3"/>
        </w:tcBorders>
      </w:tcPr>
    </w:tblStylePr>
    <w:tblStylePr w:type="firstCol">
      <w:rPr>
        <w:b/>
        <w:bCs/>
      </w:rPr>
    </w:tblStylePr>
    <w:tblStylePr w:type="lastCol">
      <w:rPr>
        <w:b/>
        <w:bCs/>
      </w:rPr>
    </w:tblStylePr>
    <w:tblStylePr w:type="band1Vert">
      <w:tblPr/>
      <w:tcPr>
        <w:shd w:val="clear" w:color="auto" w:fill="F0BDEC" w:themeFill="accent3" w:themeFillTint="33"/>
      </w:tcPr>
    </w:tblStylePr>
    <w:tblStylePr w:type="band1Horz">
      <w:tblPr/>
      <w:tcPr>
        <w:shd w:val="clear" w:color="auto" w:fill="F0BDEC" w:themeFill="accent3" w:themeFillTint="33"/>
      </w:tcPr>
    </w:tblStylePr>
  </w:style>
  <w:style w:type="table" w:styleId="ListTable4-Accent4">
    <w:name w:val="List Table 4 Accent 4"/>
    <w:basedOn w:val="TableNormal"/>
    <w:uiPriority w:val="49"/>
    <w:rsid w:val="00F4049A"/>
    <w:pPr>
      <w:spacing w:after="0" w:line="240" w:lineRule="auto"/>
    </w:pPr>
    <w:tblPr>
      <w:tblStyleRowBandSize w:val="1"/>
      <w:tblStyleColBandSize w:val="1"/>
      <w:tblBorders>
        <w:top w:val="single" w:sz="4" w:space="0" w:color="EE4944" w:themeColor="accent4" w:themeTint="99"/>
        <w:left w:val="single" w:sz="4" w:space="0" w:color="EE4944" w:themeColor="accent4" w:themeTint="99"/>
        <w:bottom w:val="single" w:sz="4" w:space="0" w:color="EE4944" w:themeColor="accent4" w:themeTint="99"/>
        <w:right w:val="single" w:sz="4" w:space="0" w:color="EE4944" w:themeColor="accent4" w:themeTint="99"/>
        <w:insideH w:val="single" w:sz="4" w:space="0" w:color="EE4944" w:themeColor="accent4" w:themeTint="99"/>
      </w:tblBorders>
    </w:tblPr>
    <w:tblStylePr w:type="firstRow">
      <w:rPr>
        <w:b/>
        <w:bCs/>
        <w:color w:val="FFFFFF" w:themeColor="background1"/>
      </w:rPr>
      <w:tblPr/>
      <w:tcPr>
        <w:tcBorders>
          <w:top w:val="single" w:sz="4" w:space="0" w:color="9E120E" w:themeColor="accent4"/>
          <w:left w:val="single" w:sz="4" w:space="0" w:color="9E120E" w:themeColor="accent4"/>
          <w:bottom w:val="single" w:sz="4" w:space="0" w:color="9E120E" w:themeColor="accent4"/>
          <w:right w:val="single" w:sz="4" w:space="0" w:color="9E120E" w:themeColor="accent4"/>
          <w:insideH w:val="nil"/>
        </w:tcBorders>
        <w:shd w:val="clear" w:color="auto" w:fill="9E120E" w:themeFill="accent4"/>
      </w:tcPr>
    </w:tblStylePr>
    <w:tblStylePr w:type="lastRow">
      <w:rPr>
        <w:b/>
        <w:bCs/>
      </w:rPr>
      <w:tblPr/>
      <w:tcPr>
        <w:tcBorders>
          <w:top w:val="double" w:sz="4" w:space="0" w:color="EE4944" w:themeColor="accent4" w:themeTint="99"/>
        </w:tcBorders>
      </w:tcPr>
    </w:tblStylePr>
    <w:tblStylePr w:type="firstCol">
      <w:rPr>
        <w:b/>
        <w:bCs/>
      </w:rPr>
    </w:tblStylePr>
    <w:tblStylePr w:type="lastCol">
      <w:rPr>
        <w:b/>
        <w:bCs/>
      </w:rPr>
    </w:tblStylePr>
    <w:tblStylePr w:type="band1Vert">
      <w:tblPr/>
      <w:tcPr>
        <w:shd w:val="clear" w:color="auto" w:fill="F9C2C0" w:themeFill="accent4" w:themeFillTint="33"/>
      </w:tcPr>
    </w:tblStylePr>
    <w:tblStylePr w:type="band1Horz">
      <w:tblPr/>
      <w:tcPr>
        <w:shd w:val="clear" w:color="auto" w:fill="F9C2C0" w:themeFill="accent4" w:themeFillTint="33"/>
      </w:tcPr>
    </w:tblStylePr>
  </w:style>
  <w:style w:type="table" w:styleId="ListTable3-Accent5">
    <w:name w:val="List Table 3 Accent 5"/>
    <w:basedOn w:val="TableNormal"/>
    <w:uiPriority w:val="48"/>
    <w:rsid w:val="00965628"/>
    <w:pPr>
      <w:spacing w:after="0" w:line="240" w:lineRule="auto"/>
    </w:pPr>
    <w:tblPr>
      <w:tblStyleRowBandSize w:val="1"/>
      <w:tblStyleColBandSize w:val="1"/>
      <w:tblBorders>
        <w:top w:val="single" w:sz="4" w:space="0" w:color="E6A61C" w:themeColor="accent5"/>
        <w:left w:val="single" w:sz="4" w:space="0" w:color="E6A61C" w:themeColor="accent5"/>
        <w:bottom w:val="single" w:sz="4" w:space="0" w:color="E6A61C" w:themeColor="accent5"/>
        <w:right w:val="single" w:sz="4" w:space="0" w:color="E6A61C" w:themeColor="accent5"/>
      </w:tblBorders>
    </w:tblPr>
    <w:tblStylePr w:type="firstRow">
      <w:rPr>
        <w:b/>
        <w:bCs/>
        <w:color w:val="FFFFFF" w:themeColor="background1"/>
      </w:rPr>
      <w:tblPr/>
      <w:tcPr>
        <w:shd w:val="clear" w:color="auto" w:fill="E6A61C" w:themeFill="accent5"/>
      </w:tcPr>
    </w:tblStylePr>
    <w:tblStylePr w:type="lastRow">
      <w:rPr>
        <w:b/>
        <w:bCs/>
      </w:rPr>
      <w:tblPr/>
      <w:tcPr>
        <w:tcBorders>
          <w:top w:val="double" w:sz="4" w:space="0" w:color="E6A61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A61C" w:themeColor="accent5"/>
          <w:right w:val="single" w:sz="4" w:space="0" w:color="E6A61C" w:themeColor="accent5"/>
        </w:tcBorders>
      </w:tcPr>
    </w:tblStylePr>
    <w:tblStylePr w:type="band1Horz">
      <w:tblPr/>
      <w:tcPr>
        <w:tcBorders>
          <w:top w:val="single" w:sz="4" w:space="0" w:color="E6A61C" w:themeColor="accent5"/>
          <w:bottom w:val="single" w:sz="4" w:space="0" w:color="E6A61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A61C" w:themeColor="accent5"/>
          <w:left w:val="nil"/>
        </w:tcBorders>
      </w:tcPr>
    </w:tblStylePr>
    <w:tblStylePr w:type="swCell">
      <w:tblPr/>
      <w:tcPr>
        <w:tcBorders>
          <w:top w:val="double" w:sz="4" w:space="0" w:color="E6A61C" w:themeColor="accent5"/>
          <w:right w:val="nil"/>
        </w:tcBorders>
      </w:tcPr>
    </w:tblStylePr>
  </w:style>
  <w:style w:type="paragraph" w:customStyle="1" w:styleId="paragraph">
    <w:name w:val="paragraph"/>
    <w:basedOn w:val="Normal"/>
    <w:rsid w:val="008F1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10A3"/>
  </w:style>
  <w:style w:type="character" w:customStyle="1" w:styleId="eop">
    <w:name w:val="eop"/>
    <w:basedOn w:val="DefaultParagraphFont"/>
    <w:rsid w:val="008F10A3"/>
  </w:style>
  <w:style w:type="paragraph" w:customStyle="1" w:styleId="TableContent">
    <w:name w:val="Table Content"/>
    <w:basedOn w:val="Normal"/>
    <w:link w:val="TableContentChar"/>
    <w:uiPriority w:val="99"/>
    <w:rsid w:val="006B5074"/>
    <w:pPr>
      <w:spacing w:before="60" w:after="60" w:line="274" w:lineRule="auto"/>
    </w:pPr>
    <w:rPr>
      <w:rFonts w:ascii="Calibri" w:eastAsia="Calibri" w:hAnsi="Calibri" w:cs="Times New Roman"/>
      <w:szCs w:val="18"/>
      <w:lang w:val="en-GB" w:eastAsia="en-GB"/>
    </w:rPr>
  </w:style>
  <w:style w:type="character" w:customStyle="1" w:styleId="TableContentChar">
    <w:name w:val="Table Content Char"/>
    <w:link w:val="TableContent"/>
    <w:uiPriority w:val="99"/>
    <w:locked/>
    <w:rsid w:val="006B5074"/>
    <w:rPr>
      <w:rFonts w:ascii="Calibri" w:eastAsia="Calibri" w:hAnsi="Calibri" w:cs="Times New Roman"/>
      <w:sz w:val="20"/>
      <w:szCs w:val="18"/>
      <w:lang w:val="en-GB" w:eastAsia="en-GB"/>
    </w:rPr>
  </w:style>
  <w:style w:type="paragraph" w:customStyle="1" w:styleId="Spacer">
    <w:name w:val="Spacer"/>
    <w:basedOn w:val="Normal"/>
    <w:link w:val="SpacerChar"/>
    <w:uiPriority w:val="99"/>
    <w:rsid w:val="006B5074"/>
    <w:rPr>
      <w:rFonts w:ascii="Calibri" w:eastAsia="Times New Roman" w:hAnsi="Calibri" w:cs="Times New Roman"/>
      <w:szCs w:val="20"/>
      <w:lang w:val="en-GB"/>
    </w:rPr>
  </w:style>
  <w:style w:type="character" w:customStyle="1" w:styleId="SpacerChar">
    <w:name w:val="Spacer Char"/>
    <w:link w:val="Spacer"/>
    <w:uiPriority w:val="99"/>
    <w:locked/>
    <w:rsid w:val="006B5074"/>
    <w:rPr>
      <w:rFonts w:ascii="Calibri" w:eastAsia="Times New Roman" w:hAnsi="Calibri" w:cs="Times New Roman"/>
      <w:sz w:val="20"/>
      <w:szCs w:val="20"/>
      <w:lang w:val="en-GB"/>
    </w:rPr>
  </w:style>
  <w:style w:type="table" w:styleId="GridTable1Light-Accent1">
    <w:name w:val="Grid Table 1 Light Accent 1"/>
    <w:basedOn w:val="TableNormal"/>
    <w:uiPriority w:val="46"/>
    <w:rsid w:val="00D256EB"/>
    <w:pPr>
      <w:spacing w:after="0" w:line="240" w:lineRule="auto"/>
    </w:pPr>
    <w:tblPr>
      <w:tblStyleRowBandSize w:val="1"/>
      <w:tblStyleColBandSize w:val="1"/>
      <w:jc w:val="center"/>
      <w:tblBorders>
        <w:top w:val="single" w:sz="4" w:space="0" w:color="FFBC99" w:themeColor="accent1" w:themeTint="66"/>
        <w:left w:val="single" w:sz="4" w:space="0" w:color="FFBC99" w:themeColor="accent1" w:themeTint="66"/>
        <w:bottom w:val="single" w:sz="4" w:space="0" w:color="FFBC99" w:themeColor="accent1" w:themeTint="66"/>
        <w:right w:val="single" w:sz="4" w:space="0" w:color="FFBC99" w:themeColor="accent1" w:themeTint="66"/>
        <w:insideH w:val="single" w:sz="4" w:space="0" w:color="FFBC99" w:themeColor="accent1" w:themeTint="66"/>
        <w:insideV w:val="single" w:sz="4" w:space="0" w:color="FFBC99" w:themeColor="accent1" w:themeTint="66"/>
      </w:tblBorders>
    </w:tblPr>
    <w:trPr>
      <w:jc w:val="center"/>
    </w:trPr>
    <w:tblStylePr w:type="firstRow">
      <w:rPr>
        <w:b/>
        <w:bCs/>
      </w:rPr>
      <w:tblPr/>
      <w:tcPr>
        <w:tcBorders>
          <w:bottom w:val="single" w:sz="12" w:space="0" w:color="FF9A66" w:themeColor="accent1" w:themeTint="99"/>
        </w:tcBorders>
      </w:tcPr>
    </w:tblStylePr>
    <w:tblStylePr w:type="lastRow">
      <w:rPr>
        <w:b/>
        <w:bCs/>
      </w:rPr>
      <w:tblPr/>
      <w:tcPr>
        <w:tcBorders>
          <w:top w:val="double" w:sz="2" w:space="0" w:color="FF9A66"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B64DC9"/>
    <w:pPr>
      <w:spacing w:after="0" w:line="240" w:lineRule="auto"/>
    </w:pPr>
    <w:tblPr>
      <w:tblStyleRowBandSize w:val="1"/>
      <w:tblStyleColBandSize w:val="1"/>
      <w:tblBorders>
        <w:top w:val="single" w:sz="4" w:space="0" w:color="FF5800" w:themeColor="accent1"/>
        <w:left w:val="single" w:sz="4" w:space="0" w:color="FF5800" w:themeColor="accent1"/>
        <w:bottom w:val="single" w:sz="4" w:space="0" w:color="FF5800" w:themeColor="accent1"/>
        <w:right w:val="single" w:sz="4" w:space="0" w:color="FF5800" w:themeColor="accent1"/>
      </w:tblBorders>
    </w:tblPr>
    <w:tblStylePr w:type="firstRow">
      <w:rPr>
        <w:b/>
        <w:bCs/>
        <w:color w:val="FFFFFF" w:themeColor="background1"/>
      </w:rPr>
      <w:tblPr/>
      <w:tcPr>
        <w:shd w:val="clear" w:color="auto" w:fill="FF5800" w:themeFill="accent1"/>
      </w:tcPr>
    </w:tblStylePr>
    <w:tblStylePr w:type="lastRow">
      <w:rPr>
        <w:b/>
        <w:bCs/>
      </w:rPr>
      <w:tblPr/>
      <w:tcPr>
        <w:tcBorders>
          <w:top w:val="double" w:sz="4" w:space="0" w:color="FF58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800" w:themeColor="accent1"/>
          <w:right w:val="single" w:sz="4" w:space="0" w:color="FF5800" w:themeColor="accent1"/>
        </w:tcBorders>
      </w:tcPr>
    </w:tblStylePr>
    <w:tblStylePr w:type="band1Horz">
      <w:tblPr/>
      <w:tcPr>
        <w:tcBorders>
          <w:top w:val="single" w:sz="4" w:space="0" w:color="FF5800" w:themeColor="accent1"/>
          <w:bottom w:val="single" w:sz="4" w:space="0" w:color="FF58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800" w:themeColor="accent1"/>
          <w:left w:val="nil"/>
        </w:tcBorders>
      </w:tcPr>
    </w:tblStylePr>
    <w:tblStylePr w:type="swCell">
      <w:tblPr/>
      <w:tcPr>
        <w:tcBorders>
          <w:top w:val="double" w:sz="4" w:space="0" w:color="FF5800" w:themeColor="accent1"/>
          <w:right w:val="nil"/>
        </w:tcBorders>
      </w:tcPr>
    </w:tblStylePr>
  </w:style>
  <w:style w:type="table" w:styleId="ListTable3-Accent6">
    <w:name w:val="List Table 3 Accent 6"/>
    <w:basedOn w:val="TableNormal"/>
    <w:uiPriority w:val="48"/>
    <w:rsid w:val="00906D9C"/>
    <w:pPr>
      <w:spacing w:after="0" w:line="240" w:lineRule="auto"/>
    </w:pPr>
    <w:tblPr>
      <w:tblStyleRowBandSize w:val="1"/>
      <w:tblStyleColBandSize w:val="1"/>
      <w:tblBorders>
        <w:top w:val="single" w:sz="4" w:space="0" w:color="05732A" w:themeColor="accent6"/>
        <w:left w:val="single" w:sz="4" w:space="0" w:color="05732A" w:themeColor="accent6"/>
        <w:bottom w:val="single" w:sz="4" w:space="0" w:color="05732A" w:themeColor="accent6"/>
        <w:right w:val="single" w:sz="4" w:space="0" w:color="05732A" w:themeColor="accent6"/>
      </w:tblBorders>
    </w:tblPr>
    <w:tblStylePr w:type="firstRow">
      <w:rPr>
        <w:b/>
        <w:bCs/>
        <w:color w:val="FFFFFF" w:themeColor="background1"/>
      </w:rPr>
      <w:tblPr/>
      <w:tcPr>
        <w:shd w:val="clear" w:color="auto" w:fill="05732A" w:themeFill="accent6"/>
      </w:tcPr>
    </w:tblStylePr>
    <w:tblStylePr w:type="lastRow">
      <w:rPr>
        <w:b/>
        <w:bCs/>
      </w:rPr>
      <w:tblPr/>
      <w:tcPr>
        <w:tcBorders>
          <w:top w:val="double" w:sz="4" w:space="0" w:color="05732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732A" w:themeColor="accent6"/>
          <w:right w:val="single" w:sz="4" w:space="0" w:color="05732A" w:themeColor="accent6"/>
        </w:tcBorders>
      </w:tcPr>
    </w:tblStylePr>
    <w:tblStylePr w:type="band1Horz">
      <w:tblPr/>
      <w:tcPr>
        <w:tcBorders>
          <w:top w:val="single" w:sz="4" w:space="0" w:color="05732A" w:themeColor="accent6"/>
          <w:bottom w:val="single" w:sz="4" w:space="0" w:color="05732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732A" w:themeColor="accent6"/>
          <w:left w:val="nil"/>
        </w:tcBorders>
      </w:tcPr>
    </w:tblStylePr>
    <w:tblStylePr w:type="swCell">
      <w:tblPr/>
      <w:tcPr>
        <w:tcBorders>
          <w:top w:val="double" w:sz="4" w:space="0" w:color="05732A" w:themeColor="accent6"/>
          <w:right w:val="nil"/>
        </w:tcBorders>
      </w:tcPr>
    </w:tblStylePr>
  </w:style>
  <w:style w:type="table" w:styleId="GridTable2-Accent1">
    <w:name w:val="Grid Table 2 Accent 1"/>
    <w:basedOn w:val="TableNormal"/>
    <w:uiPriority w:val="47"/>
    <w:rsid w:val="00456966"/>
    <w:pPr>
      <w:spacing w:after="0" w:line="240" w:lineRule="auto"/>
    </w:pPr>
    <w:tblPr>
      <w:tblStyleRowBandSize w:val="1"/>
      <w:tblStyleColBandSize w:val="1"/>
      <w:tblBorders>
        <w:top w:val="single" w:sz="2" w:space="0" w:color="FF9A66" w:themeColor="accent1" w:themeTint="99"/>
        <w:bottom w:val="single" w:sz="2" w:space="0" w:color="FF9A66" w:themeColor="accent1" w:themeTint="99"/>
        <w:insideH w:val="single" w:sz="2" w:space="0" w:color="FF9A66" w:themeColor="accent1" w:themeTint="99"/>
        <w:insideV w:val="single" w:sz="2" w:space="0" w:color="FF9A66" w:themeColor="accent1" w:themeTint="99"/>
      </w:tblBorders>
    </w:tblPr>
    <w:tblStylePr w:type="firstRow">
      <w:rPr>
        <w:b/>
        <w:bCs/>
      </w:rPr>
      <w:tblPr/>
      <w:tcPr>
        <w:tcBorders>
          <w:top w:val="nil"/>
          <w:bottom w:val="single" w:sz="12" w:space="0" w:color="FF9A66" w:themeColor="accent1" w:themeTint="99"/>
          <w:insideH w:val="nil"/>
          <w:insideV w:val="nil"/>
        </w:tcBorders>
        <w:shd w:val="clear" w:color="auto" w:fill="FFFFFF" w:themeFill="background1"/>
      </w:tcPr>
    </w:tblStylePr>
    <w:tblStylePr w:type="lastRow">
      <w:rPr>
        <w:b/>
        <w:bCs/>
      </w:rPr>
      <w:tblPr/>
      <w:tcPr>
        <w:tcBorders>
          <w:top w:val="double" w:sz="2" w:space="0" w:color="FF9A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C" w:themeFill="accent1" w:themeFillTint="33"/>
      </w:tcPr>
    </w:tblStylePr>
    <w:tblStylePr w:type="band1Horz">
      <w:tblPr/>
      <w:tcPr>
        <w:shd w:val="clear" w:color="auto" w:fill="FFDDCC" w:themeFill="accent1" w:themeFillTint="33"/>
      </w:tcPr>
    </w:tblStylePr>
  </w:style>
  <w:style w:type="table" w:styleId="GridTable5Dark-Accent1">
    <w:name w:val="Grid Table 5 Dark Accent 1"/>
    <w:basedOn w:val="TableNormal"/>
    <w:uiPriority w:val="50"/>
    <w:rsid w:val="00A441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58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58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58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5800" w:themeFill="accent1"/>
      </w:tcPr>
    </w:tblStylePr>
    <w:tblStylePr w:type="band1Vert">
      <w:tblPr/>
      <w:tcPr>
        <w:shd w:val="clear" w:color="auto" w:fill="FFBC99" w:themeFill="accent1" w:themeFillTint="66"/>
      </w:tcPr>
    </w:tblStylePr>
    <w:tblStylePr w:type="band1Horz">
      <w:tblPr/>
      <w:tcPr>
        <w:shd w:val="clear" w:color="auto" w:fill="FFBC99" w:themeFill="accent1" w:themeFillTint="66"/>
      </w:tcPr>
    </w:tblStylePr>
  </w:style>
  <w:style w:type="paragraph" w:styleId="TOC4">
    <w:name w:val="toc 4"/>
    <w:basedOn w:val="Normal"/>
    <w:next w:val="Normal"/>
    <w:link w:val="TOC4Char"/>
    <w:autoRedefine/>
    <w:uiPriority w:val="39"/>
    <w:unhideWhenUsed/>
    <w:rsid w:val="007C5D54"/>
    <w:pPr>
      <w:ind w:left="400"/>
    </w:pPr>
    <w:rPr>
      <w:rFonts w:cstheme="minorHAnsi"/>
      <w:color w:val="333333" w:themeColor="text1"/>
      <w:szCs w:val="20"/>
    </w:rPr>
  </w:style>
  <w:style w:type="paragraph" w:styleId="TOC5">
    <w:name w:val="toc 5"/>
    <w:basedOn w:val="Normal"/>
    <w:next w:val="Normal"/>
    <w:autoRedefine/>
    <w:uiPriority w:val="39"/>
    <w:unhideWhenUsed/>
    <w:rsid w:val="009113F6"/>
    <w:pPr>
      <w:ind w:left="600"/>
    </w:pPr>
    <w:rPr>
      <w:rFonts w:cstheme="minorHAnsi"/>
      <w:szCs w:val="20"/>
    </w:rPr>
  </w:style>
  <w:style w:type="paragraph" w:styleId="TOC6">
    <w:name w:val="toc 6"/>
    <w:basedOn w:val="Normal"/>
    <w:next w:val="Normal"/>
    <w:autoRedefine/>
    <w:uiPriority w:val="39"/>
    <w:unhideWhenUsed/>
    <w:rsid w:val="009113F6"/>
    <w:pPr>
      <w:ind w:left="800"/>
    </w:pPr>
    <w:rPr>
      <w:rFonts w:cstheme="minorHAnsi"/>
      <w:szCs w:val="20"/>
    </w:rPr>
  </w:style>
  <w:style w:type="paragraph" w:styleId="TOC7">
    <w:name w:val="toc 7"/>
    <w:basedOn w:val="Normal"/>
    <w:next w:val="Normal"/>
    <w:autoRedefine/>
    <w:uiPriority w:val="39"/>
    <w:unhideWhenUsed/>
    <w:rsid w:val="009113F6"/>
    <w:pPr>
      <w:ind w:left="1000"/>
    </w:pPr>
    <w:rPr>
      <w:rFonts w:cstheme="minorHAnsi"/>
      <w:szCs w:val="20"/>
    </w:rPr>
  </w:style>
  <w:style w:type="paragraph" w:styleId="TOC8">
    <w:name w:val="toc 8"/>
    <w:basedOn w:val="Normal"/>
    <w:next w:val="Normal"/>
    <w:autoRedefine/>
    <w:uiPriority w:val="39"/>
    <w:unhideWhenUsed/>
    <w:rsid w:val="009113F6"/>
    <w:pPr>
      <w:ind w:left="1200"/>
    </w:pPr>
    <w:rPr>
      <w:rFonts w:cstheme="minorHAnsi"/>
      <w:szCs w:val="20"/>
    </w:rPr>
  </w:style>
  <w:style w:type="paragraph" w:styleId="TOC9">
    <w:name w:val="toc 9"/>
    <w:basedOn w:val="Normal"/>
    <w:next w:val="Normal"/>
    <w:autoRedefine/>
    <w:uiPriority w:val="39"/>
    <w:unhideWhenUsed/>
    <w:rsid w:val="009113F6"/>
    <w:pPr>
      <w:ind w:left="1400"/>
    </w:pPr>
    <w:rPr>
      <w:rFonts w:cstheme="minorHAnsi"/>
      <w:szCs w:val="20"/>
    </w:rPr>
  </w:style>
  <w:style w:type="table" w:styleId="ListTable3">
    <w:name w:val="List Table 3"/>
    <w:basedOn w:val="TableNormal"/>
    <w:uiPriority w:val="48"/>
    <w:rsid w:val="008D7248"/>
    <w:pPr>
      <w:spacing w:after="0" w:line="240" w:lineRule="auto"/>
    </w:pPr>
    <w:tblPr>
      <w:tblStyleRowBandSize w:val="1"/>
      <w:tblStyleColBandSize w:val="1"/>
      <w:tblBorders>
        <w:top w:val="single" w:sz="4" w:space="0" w:color="333333" w:themeColor="text1"/>
        <w:left w:val="single" w:sz="4" w:space="0" w:color="333333" w:themeColor="text1"/>
        <w:bottom w:val="single" w:sz="4" w:space="0" w:color="333333" w:themeColor="text1"/>
        <w:right w:val="single" w:sz="4" w:space="0" w:color="333333" w:themeColor="text1"/>
      </w:tblBorders>
    </w:tblPr>
    <w:tblStylePr w:type="firstRow">
      <w:rPr>
        <w:b/>
        <w:bCs/>
        <w:color w:val="FFFFFF" w:themeColor="background1"/>
      </w:rPr>
      <w:tblPr/>
      <w:tcPr>
        <w:shd w:val="clear" w:color="auto" w:fill="333333" w:themeFill="text1"/>
      </w:tcPr>
    </w:tblStylePr>
    <w:tblStylePr w:type="lastRow">
      <w:rPr>
        <w:b/>
        <w:bCs/>
      </w:rPr>
      <w:tblPr/>
      <w:tcPr>
        <w:tcBorders>
          <w:top w:val="double" w:sz="4" w:space="0" w:color="333333"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text1"/>
          <w:right w:val="single" w:sz="4" w:space="0" w:color="333333" w:themeColor="text1"/>
        </w:tcBorders>
      </w:tcPr>
    </w:tblStylePr>
    <w:tblStylePr w:type="band1Horz">
      <w:tblPr/>
      <w:tcPr>
        <w:tcBorders>
          <w:top w:val="single" w:sz="4" w:space="0" w:color="333333" w:themeColor="text1"/>
          <w:bottom w:val="single" w:sz="4" w:space="0" w:color="333333"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text1"/>
          <w:left w:val="nil"/>
        </w:tcBorders>
      </w:tcPr>
    </w:tblStylePr>
    <w:tblStylePr w:type="swCell">
      <w:tblPr/>
      <w:tcPr>
        <w:tcBorders>
          <w:top w:val="double" w:sz="4" w:space="0" w:color="333333" w:themeColor="text1"/>
          <w:right w:val="nil"/>
        </w:tcBorders>
      </w:tcPr>
    </w:tblStylePr>
  </w:style>
  <w:style w:type="table" w:styleId="GridTable1Light">
    <w:name w:val="Grid Table 1 Light"/>
    <w:basedOn w:val="TableNormal"/>
    <w:uiPriority w:val="46"/>
    <w:rsid w:val="004B672C"/>
    <w:pPr>
      <w:spacing w:after="0" w:line="240" w:lineRule="auto"/>
    </w:pPr>
    <w:tblPr>
      <w:tblStyleRowBandSize w:val="1"/>
      <w:tblStyleColBandSize w:val="1"/>
      <w:jc w:val="center"/>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rPr>
      <w:jc w:val="center"/>
    </w:tr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table" w:customStyle="1" w:styleId="AvanadeDefaultTable">
    <w:name w:val="Avanade Default Table"/>
    <w:basedOn w:val="TableGrid10"/>
    <w:uiPriority w:val="99"/>
    <w:rsid w:val="009E0C3C"/>
    <w:pPr>
      <w:spacing w:line="240" w:lineRule="auto"/>
    </w:pPr>
    <w:tblPr>
      <w:tblStyleRowBandSize w:val="1"/>
      <w:tblStyleColBandSize w:val="1"/>
      <w:jc w:val="center"/>
    </w:tblPr>
    <w:trPr>
      <w:jc w:val="center"/>
    </w:trPr>
    <w:tcPr>
      <w:shd w:val="clear" w:color="auto" w:fill="D9D9D9" w:themeFill="background1" w:themeFillShade="D9"/>
      <w:vAlign w:val="center"/>
    </w:tcPr>
    <w:tblStylePr w:type="firstRow">
      <w:rPr>
        <w:rFonts w:asciiTheme="minorHAnsi" w:hAnsiTheme="minorHAnsi"/>
        <w:b/>
        <w:color w:val="FFFFFF" w:themeColor="background1"/>
      </w:rPr>
      <w:tblPr/>
      <w:trPr>
        <w:cantSplit/>
        <w:tblHeader/>
      </w:trPr>
      <w:tcPr>
        <w:shd w:val="clear" w:color="auto" w:fill="FF5800" w:themeFill="text2"/>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2Horz">
      <w:rPr>
        <w:rFonts w:asciiTheme="minorHAnsi" w:hAnsiTheme="minorHAnsi"/>
        <w:color w:val="333333" w:themeColor="text1"/>
        <w:sz w:val="20"/>
      </w:rPr>
    </w:tblStylePr>
  </w:style>
  <w:style w:type="table" w:styleId="TableGrid10">
    <w:name w:val="Table Grid 1"/>
    <w:basedOn w:val="TableNormal"/>
    <w:uiPriority w:val="99"/>
    <w:semiHidden/>
    <w:unhideWhenUsed/>
    <w:rsid w:val="007C5D8A"/>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OC4Char">
    <w:name w:val="TOC 4 Char"/>
    <w:basedOn w:val="DefaultParagraphFont"/>
    <w:link w:val="TOC4"/>
    <w:uiPriority w:val="39"/>
    <w:rsid w:val="00F94641"/>
    <w:rPr>
      <w:rFonts w:cstheme="minorHAnsi"/>
      <w:color w:val="333333" w:themeColor="text1"/>
      <w:sz w:val="20"/>
      <w:szCs w:val="20"/>
    </w:rPr>
  </w:style>
  <w:style w:type="character" w:customStyle="1" w:styleId="CaptionChar">
    <w:name w:val="Caption Char"/>
    <w:aliases w:val="Caption Char1 Char,Caption Char Char Char,cp Char,HUD Caption Char"/>
    <w:basedOn w:val="DefaultParagraphFont"/>
    <w:link w:val="Caption"/>
    <w:rsid w:val="008C41FE"/>
    <w:rPr>
      <w:b/>
      <w:bCs/>
      <w:color w:val="333333" w:themeColor="text1"/>
      <w:sz w:val="16"/>
      <w:szCs w:val="18"/>
    </w:rPr>
  </w:style>
  <w:style w:type="paragraph" w:customStyle="1" w:styleId="TableTextLeft">
    <w:name w:val="Table Text Left"/>
    <w:uiPriority w:val="99"/>
    <w:qFormat/>
    <w:rsid w:val="00890A3C"/>
    <w:pPr>
      <w:spacing w:before="60" w:after="60" w:line="288" w:lineRule="auto"/>
    </w:pPr>
    <w:rPr>
      <w:rFonts w:ascii="Arial" w:eastAsia="Times New Roman" w:hAnsi="Arial" w:cs="Arial"/>
      <w:sz w:val="18"/>
      <w:szCs w:val="24"/>
      <w:lang w:val="en-AU" w:eastAsia="en-AU"/>
    </w:rPr>
  </w:style>
  <w:style w:type="table" w:customStyle="1" w:styleId="TableDTAHeaderRow">
    <w:name w:val="Table DTA Header Row"/>
    <w:basedOn w:val="TableNormal"/>
    <w:rsid w:val="00890A3C"/>
    <w:pPr>
      <w:spacing w:before="20" w:after="20" w:line="200" w:lineRule="atLeast"/>
    </w:pPr>
    <w:rPr>
      <w:rFonts w:ascii="Helvetica" w:eastAsia="Times" w:hAnsi="Helvetica" w:cs="Times New Roman"/>
      <w:color w:val="414141"/>
      <w:sz w:val="18"/>
      <w:szCs w:val="20"/>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BodyText">
    <w:name w:val="Body Text"/>
    <w:basedOn w:val="Normal"/>
    <w:link w:val="BodyTextChar"/>
    <w:rsid w:val="00DF7296"/>
    <w:pPr>
      <w:widowControl w:val="0"/>
      <w:spacing w:after="120" w:line="264" w:lineRule="auto"/>
    </w:pPr>
    <w:rPr>
      <w:rFonts w:ascii="Arial" w:eastAsia="Times New Roman" w:hAnsi="Arial" w:cs="Times New Roman"/>
      <w:color w:val="7A7A7A" w:themeColor="text1" w:themeTint="A6"/>
      <w:szCs w:val="24"/>
      <w:lang w:val="en-AU" w:eastAsia="en-AU"/>
    </w:rPr>
  </w:style>
  <w:style w:type="character" w:customStyle="1" w:styleId="BodyTextChar">
    <w:name w:val="Body Text Char"/>
    <w:basedOn w:val="DefaultParagraphFont"/>
    <w:link w:val="BodyText"/>
    <w:rsid w:val="00DF7296"/>
    <w:rPr>
      <w:rFonts w:ascii="Arial" w:eastAsia="Times New Roman" w:hAnsi="Arial" w:cs="Times New Roman"/>
      <w:color w:val="7A7A7A" w:themeColor="text1" w:themeTint="A6"/>
      <w:sz w:val="20"/>
      <w:szCs w:val="24"/>
      <w:lang w:val="en-AU" w:eastAsia="en-AU"/>
    </w:rPr>
  </w:style>
  <w:style w:type="paragraph" w:customStyle="1" w:styleId="ListBulletLevel1">
    <w:name w:val="List Bullet Level 1"/>
    <w:basedOn w:val="BodyText"/>
    <w:link w:val="ListBulletLevel1Char"/>
    <w:qFormat/>
    <w:rsid w:val="00DF7296"/>
    <w:pPr>
      <w:widowControl/>
      <w:numPr>
        <w:numId w:val="9"/>
      </w:numPr>
      <w:suppressAutoHyphens/>
      <w:spacing w:before="140" w:after="140" w:line="336" w:lineRule="auto"/>
    </w:pPr>
    <w:rPr>
      <w:rFonts w:asciiTheme="minorHAnsi" w:hAnsiTheme="minorHAnsi" w:cstheme="majorHAnsi"/>
      <w:color w:val="auto"/>
      <w:szCs w:val="20"/>
    </w:rPr>
  </w:style>
  <w:style w:type="paragraph" w:customStyle="1" w:styleId="ListBulletLevel2">
    <w:name w:val="List Bullet Level 2"/>
    <w:basedOn w:val="ListBulletLevel1"/>
    <w:qFormat/>
    <w:rsid w:val="00DF7296"/>
    <w:pPr>
      <w:numPr>
        <w:ilvl w:val="1"/>
      </w:numPr>
      <w:tabs>
        <w:tab w:val="clear" w:pos="907"/>
        <w:tab w:val="num" w:pos="1440"/>
      </w:tabs>
      <w:spacing w:before="0"/>
      <w:ind w:left="1440" w:hanging="360"/>
    </w:pPr>
  </w:style>
  <w:style w:type="character" w:customStyle="1" w:styleId="ListBulletLevel1Char">
    <w:name w:val="List Bullet Level 1 Char"/>
    <w:link w:val="ListBulletLevel1"/>
    <w:rsid w:val="00DF7296"/>
    <w:rPr>
      <w:rFonts w:eastAsia="Times New Roman" w:cstheme="majorHAnsi"/>
      <w:sz w:val="20"/>
      <w:szCs w:val="20"/>
      <w:lang w:val="en-AU" w:eastAsia="en-AU"/>
    </w:rPr>
  </w:style>
  <w:style w:type="character" w:customStyle="1" w:styleId="ListParagraphChar">
    <w:name w:val="List Paragraph Char"/>
    <w:aliases w:val="List Paragraph1 Char,lp1 Char,Bullet List Char,FooterText Char,Liste à puce - Normal Char,Texte-Nelite Char,normal Char,Normal1 Char,Normal11 Char,Figure_name Char,Equipment Char,Numbered Indented Text Char,List_TIS Char,Ref Char"/>
    <w:basedOn w:val="DefaultParagraphFont"/>
    <w:link w:val="ListParagraph"/>
    <w:uiPriority w:val="34"/>
    <w:qFormat/>
    <w:rsid w:val="006D66A4"/>
    <w:rPr>
      <w:sz w:val="20"/>
    </w:rPr>
  </w:style>
  <w:style w:type="table" w:customStyle="1" w:styleId="Bordure2">
    <w:name w:val="Bordure2"/>
    <w:basedOn w:val="TableNormal"/>
    <w:next w:val="TableGrid"/>
    <w:rsid w:val="004B78F7"/>
    <w:pPr>
      <w:widowControl w:val="0"/>
      <w:spacing w:after="0" w:line="240" w:lineRule="auto"/>
    </w:pPr>
    <w:rPr>
      <w:rFonts w:ascii="Calibri" w:eastAsia="Times New Roman" w:hAnsi="Calibri" w:cs="Times New Roman"/>
      <w:color w:val="000000"/>
      <w:sz w:val="20"/>
      <w:szCs w:val="20"/>
      <w:lang w:val="en-AU" w:eastAsia="en-AU"/>
    </w:rPr>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rPr>
      <w:cantSplit/>
    </w:trPr>
    <w:tcPr>
      <w:shd w:val="clear" w:color="auto" w:fill="FFFFFF"/>
    </w:tcPr>
    <w:tblStylePr w:type="firstRow">
      <w:pPr>
        <w:keepNext/>
        <w:wordWrap/>
        <w:spacing w:beforeLines="0" w:beforeAutospacing="0" w:afterLines="0" w:afterAutospacing="0"/>
      </w:pPr>
      <w:rPr>
        <w:rFonts w:ascii="Calibri" w:hAnsi="Calibri"/>
        <w:b w:val="0"/>
        <w:color w:val="000000"/>
        <w:sz w:val="20"/>
      </w:rPr>
      <w:tblPr/>
      <w:trPr>
        <w:tblHeader/>
      </w:tr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TemplateInstructions">
    <w:name w:val="Template Instructions"/>
    <w:basedOn w:val="Normal"/>
    <w:link w:val="TemplateInstructionsChar"/>
    <w:uiPriority w:val="9"/>
    <w:qFormat/>
    <w:rsid w:val="00AB395E"/>
    <w:pPr>
      <w:spacing w:after="160" w:line="240" w:lineRule="auto"/>
    </w:pPr>
    <w:rPr>
      <w:rFonts w:ascii="Arial" w:eastAsia="Times New Roman" w:hAnsi="Arial" w:cs="Times New Roman"/>
      <w:i/>
      <w:color w:val="FF5800"/>
    </w:rPr>
  </w:style>
  <w:style w:type="character" w:customStyle="1" w:styleId="TemplateInstructionsChar">
    <w:name w:val="Template Instructions Char"/>
    <w:basedOn w:val="DefaultParagraphFont"/>
    <w:link w:val="TemplateInstructions"/>
    <w:uiPriority w:val="9"/>
    <w:rsid w:val="00AB395E"/>
    <w:rPr>
      <w:rFonts w:ascii="Arial" w:eastAsia="Times New Roman" w:hAnsi="Arial" w:cs="Times New Roman"/>
      <w:i/>
      <w:color w:val="FF5800"/>
      <w:sz w:val="20"/>
    </w:rPr>
  </w:style>
  <w:style w:type="table" w:customStyle="1" w:styleId="ACMTable1">
    <w:name w:val="ACM Table 1"/>
    <w:basedOn w:val="TableNormal"/>
    <w:uiPriority w:val="99"/>
    <w:rsid w:val="00DC5BFF"/>
    <w:pPr>
      <w:spacing w:before="60" w:after="0" w:line="240" w:lineRule="auto"/>
    </w:pPr>
    <w:rPr>
      <w:rFonts w:ascii="Arial" w:hAnsi="Arial"/>
      <w:sz w:val="18"/>
    </w:rPr>
    <w:tblPr>
      <w:tblStyleRowBandSize w:val="1"/>
      <w:tblStyleColBandSize w:val="1"/>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CellMar>
        <w:top w:w="43" w:type="dxa"/>
        <w:left w:w="115" w:type="dxa"/>
        <w:bottom w:w="43" w:type="dxa"/>
        <w:right w:w="115" w:type="dxa"/>
      </w:tblCellMar>
    </w:tblPr>
    <w:tblStylePr w:type="firstRow">
      <w:pPr>
        <w:wordWrap/>
        <w:spacing w:beforeLines="0" w:before="0" w:beforeAutospacing="0" w:afterLines="0" w:after="0" w:afterAutospacing="0"/>
      </w:pPr>
      <w:rPr>
        <w:rFonts w:ascii="Arial" w:hAnsi="Arial"/>
        <w:b/>
        <w:color w:val="FFFFFF" w:themeColor="background1"/>
        <w:sz w:val="20"/>
      </w:rPr>
      <w:tblPr/>
      <w:tcPr>
        <w:tcBorders>
          <w:top w:val="single" w:sz="4" w:space="0" w:color="FF5800"/>
          <w:left w:val="single" w:sz="4" w:space="0" w:color="FF5800"/>
          <w:bottom w:val="single" w:sz="4" w:space="0" w:color="FF5800"/>
          <w:right w:val="single" w:sz="4" w:space="0" w:color="FF5800"/>
          <w:insideH w:val="nil"/>
          <w:insideV w:val="single" w:sz="4" w:space="0" w:color="FFFFFF" w:themeColor="background1"/>
          <w:tl2br w:val="nil"/>
          <w:tr2bl w:val="nil"/>
        </w:tcBorders>
        <w:shd w:val="clear" w:color="auto" w:fill="FF5800"/>
        <w:vAlign w:val="center"/>
      </w:tcPr>
    </w:tblStylePr>
    <w:tblStylePr w:type="lastRow">
      <w:rPr>
        <w:rFonts w:ascii="Arial" w:hAnsi="Arial"/>
      </w:rPr>
    </w:tblStylePr>
    <w:tblStylePr w:type="firstCol">
      <w:pPr>
        <w:wordWrap/>
        <w:spacing w:beforeLines="0" w:before="0" w:beforeAutospacing="0" w:afterLines="0" w:after="0" w:afterAutospacing="0"/>
      </w:pPr>
      <w:rPr>
        <w:rFonts w:ascii="Arial" w:hAnsi="Arial"/>
        <w:b/>
        <w:color w:val="FFFFFF" w:themeColor="background1"/>
        <w:sz w:val="20"/>
      </w:rPr>
      <w:tblPr/>
      <w:tcPr>
        <w:tcBorders>
          <w:top w:val="nil"/>
          <w:insideH w:val="single" w:sz="4" w:space="0" w:color="FFFFFF" w:themeColor="background1"/>
        </w:tcBorders>
        <w:shd w:val="clear" w:color="auto" w:fill="FF5800"/>
        <w:vAlign w:val="center"/>
      </w:tcPr>
    </w:tblStylePr>
    <w:tblStylePr w:type="lastCol">
      <w:rPr>
        <w:rFonts w:ascii="Arial" w:hAnsi="Arial"/>
      </w:rPr>
    </w:tblStylePr>
    <w:tblStylePr w:type="band1Vert">
      <w:rPr>
        <w:rFonts w:ascii="Arial" w:hAnsi="Arial"/>
      </w:rPr>
    </w:tblStylePr>
    <w:tblStylePr w:type="band2Vert">
      <w:rPr>
        <w:rFonts w:ascii="Arial" w:hAnsi="Arial"/>
      </w:rPr>
    </w:tblStylePr>
    <w:tblStylePr w:type="band1Horz">
      <w:pPr>
        <w:wordWrap/>
        <w:spacing w:beforeLines="0" w:before="60" w:beforeAutospacing="0" w:afterLines="0" w:after="0" w:afterAutospacing="0"/>
      </w:pPr>
      <w:rPr>
        <w:rFonts w:ascii="Arial" w:hAnsi="Arial"/>
        <w:sz w:val="18"/>
      </w:rPr>
      <w:tblPr/>
      <w:tcPr>
        <w:shd w:val="clear" w:color="auto" w:fill="F9C2C0" w:themeFill="accent4" w:themeFillTint="33"/>
      </w:tcPr>
    </w:tblStylePr>
    <w:tblStylePr w:type="band2Horz">
      <w:pPr>
        <w:wordWrap/>
        <w:spacing w:beforeLines="0" w:before="60" w:beforeAutospacing="0" w:afterLines="0" w:after="0" w:afterAutospacing="0"/>
      </w:pPr>
      <w:rPr>
        <w:rFonts w:ascii="Arial" w:hAnsi="Arial"/>
        <w:sz w:val="18"/>
      </w:rPr>
    </w:tblStylePr>
    <w:tblStylePr w:type="neCell">
      <w:rPr>
        <w:rFonts w:ascii="Arial" w:hAnsi="Arial"/>
      </w:rPr>
    </w:tblStylePr>
    <w:tblStylePr w:type="nwCell">
      <w:rPr>
        <w:rFonts w:ascii="Arial" w:hAnsi="Arial"/>
        <w:b/>
        <w:color w:val="FFFFFF" w:themeColor="background1"/>
        <w:sz w:val="20"/>
      </w:rPr>
      <w:tblPr/>
      <w:tcPr>
        <w:tcBorders>
          <w:bottom w:val="nil"/>
        </w:tcBorders>
      </w:tcPr>
    </w:tblStylePr>
    <w:tblStylePr w:type="seCell">
      <w:rPr>
        <w:rFonts w:ascii="Arial" w:hAnsi="Arial"/>
      </w:rPr>
    </w:tblStylePr>
    <w:tblStylePr w:type="swCell">
      <w:rPr>
        <w:rFonts w:ascii="Arial" w:hAnsi="Arial"/>
      </w:rPr>
    </w:tblStylePr>
  </w:style>
  <w:style w:type="paragraph" w:customStyle="1" w:styleId="SubstitutionText">
    <w:name w:val="Substitution Text"/>
    <w:basedOn w:val="Normal"/>
    <w:link w:val="SubstitutionTextChar"/>
    <w:qFormat/>
    <w:rsid w:val="00DC5BFF"/>
    <w:pPr>
      <w:spacing w:after="120" w:line="240" w:lineRule="auto"/>
    </w:pPr>
    <w:rPr>
      <w:rFonts w:ascii="Arial" w:eastAsia="Times New Roman" w:hAnsi="Arial" w:cs="Times New Roman"/>
      <w:i/>
      <w:color w:val="FF5800"/>
      <w:sz w:val="22"/>
      <w:szCs w:val="24"/>
    </w:rPr>
  </w:style>
  <w:style w:type="character" w:customStyle="1" w:styleId="SubstitutionTextChar">
    <w:name w:val="Substitution Text Char"/>
    <w:basedOn w:val="DefaultParagraphFont"/>
    <w:link w:val="SubstitutionText"/>
    <w:rsid w:val="00DC5BFF"/>
    <w:rPr>
      <w:rFonts w:ascii="Arial" w:eastAsia="Times New Roman" w:hAnsi="Arial" w:cs="Times New Roman"/>
      <w:i/>
      <w:color w:val="FF5800"/>
      <w:szCs w:val="24"/>
    </w:rPr>
  </w:style>
  <w:style w:type="character" w:customStyle="1" w:styleId="js-path-segment">
    <w:name w:val="js-path-segment"/>
    <w:basedOn w:val="DefaultParagraphFont"/>
    <w:rsid w:val="00EE7AA3"/>
  </w:style>
  <w:style w:type="character" w:customStyle="1" w:styleId="mx-1">
    <w:name w:val="mx-1"/>
    <w:basedOn w:val="DefaultParagraphFont"/>
    <w:rsid w:val="00EE7AA3"/>
  </w:style>
  <w:style w:type="character" w:customStyle="1" w:styleId="separator">
    <w:name w:val="separator"/>
    <w:basedOn w:val="DefaultParagraphFont"/>
    <w:rsid w:val="00EE7AA3"/>
  </w:style>
  <w:style w:type="character" w:customStyle="1" w:styleId="ui-provider">
    <w:name w:val="ui-provider"/>
    <w:basedOn w:val="DefaultParagraphFont"/>
    <w:rsid w:val="00A840B4"/>
  </w:style>
  <w:style w:type="character" w:customStyle="1" w:styleId="css-truncate">
    <w:name w:val="css-truncate"/>
    <w:basedOn w:val="DefaultParagraphFont"/>
    <w:rsid w:val="005B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80">
      <w:bodyDiv w:val="1"/>
      <w:marLeft w:val="0"/>
      <w:marRight w:val="0"/>
      <w:marTop w:val="0"/>
      <w:marBottom w:val="0"/>
      <w:divBdr>
        <w:top w:val="none" w:sz="0" w:space="0" w:color="auto"/>
        <w:left w:val="none" w:sz="0" w:space="0" w:color="auto"/>
        <w:bottom w:val="none" w:sz="0" w:space="0" w:color="auto"/>
        <w:right w:val="none" w:sz="0" w:space="0" w:color="auto"/>
      </w:divBdr>
    </w:div>
    <w:div w:id="8144937">
      <w:bodyDiv w:val="1"/>
      <w:marLeft w:val="0"/>
      <w:marRight w:val="0"/>
      <w:marTop w:val="0"/>
      <w:marBottom w:val="0"/>
      <w:divBdr>
        <w:top w:val="none" w:sz="0" w:space="0" w:color="auto"/>
        <w:left w:val="none" w:sz="0" w:space="0" w:color="auto"/>
        <w:bottom w:val="none" w:sz="0" w:space="0" w:color="auto"/>
        <w:right w:val="none" w:sz="0" w:space="0" w:color="auto"/>
      </w:divBdr>
    </w:div>
    <w:div w:id="36126051">
      <w:bodyDiv w:val="1"/>
      <w:marLeft w:val="0"/>
      <w:marRight w:val="0"/>
      <w:marTop w:val="0"/>
      <w:marBottom w:val="0"/>
      <w:divBdr>
        <w:top w:val="none" w:sz="0" w:space="0" w:color="auto"/>
        <w:left w:val="none" w:sz="0" w:space="0" w:color="auto"/>
        <w:bottom w:val="none" w:sz="0" w:space="0" w:color="auto"/>
        <w:right w:val="none" w:sz="0" w:space="0" w:color="auto"/>
      </w:divBdr>
      <w:divsChild>
        <w:div w:id="1316641825">
          <w:marLeft w:val="0"/>
          <w:marRight w:val="0"/>
          <w:marTop w:val="0"/>
          <w:marBottom w:val="0"/>
          <w:divBdr>
            <w:top w:val="none" w:sz="0" w:space="0" w:color="auto"/>
            <w:left w:val="none" w:sz="0" w:space="0" w:color="auto"/>
            <w:bottom w:val="none" w:sz="0" w:space="0" w:color="auto"/>
            <w:right w:val="none" w:sz="0" w:space="0" w:color="auto"/>
          </w:divBdr>
          <w:divsChild>
            <w:div w:id="4522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529">
      <w:bodyDiv w:val="1"/>
      <w:marLeft w:val="0"/>
      <w:marRight w:val="0"/>
      <w:marTop w:val="0"/>
      <w:marBottom w:val="0"/>
      <w:divBdr>
        <w:top w:val="none" w:sz="0" w:space="0" w:color="auto"/>
        <w:left w:val="none" w:sz="0" w:space="0" w:color="auto"/>
        <w:bottom w:val="none" w:sz="0" w:space="0" w:color="auto"/>
        <w:right w:val="none" w:sz="0" w:space="0" w:color="auto"/>
      </w:divBdr>
    </w:div>
    <w:div w:id="44255295">
      <w:bodyDiv w:val="1"/>
      <w:marLeft w:val="0"/>
      <w:marRight w:val="0"/>
      <w:marTop w:val="0"/>
      <w:marBottom w:val="0"/>
      <w:divBdr>
        <w:top w:val="none" w:sz="0" w:space="0" w:color="auto"/>
        <w:left w:val="none" w:sz="0" w:space="0" w:color="auto"/>
        <w:bottom w:val="none" w:sz="0" w:space="0" w:color="auto"/>
        <w:right w:val="none" w:sz="0" w:space="0" w:color="auto"/>
      </w:divBdr>
    </w:div>
    <w:div w:id="52242750">
      <w:bodyDiv w:val="1"/>
      <w:marLeft w:val="0"/>
      <w:marRight w:val="0"/>
      <w:marTop w:val="0"/>
      <w:marBottom w:val="0"/>
      <w:divBdr>
        <w:top w:val="none" w:sz="0" w:space="0" w:color="auto"/>
        <w:left w:val="none" w:sz="0" w:space="0" w:color="auto"/>
        <w:bottom w:val="none" w:sz="0" w:space="0" w:color="auto"/>
        <w:right w:val="none" w:sz="0" w:space="0" w:color="auto"/>
      </w:divBdr>
    </w:div>
    <w:div w:id="72363524">
      <w:bodyDiv w:val="1"/>
      <w:marLeft w:val="0"/>
      <w:marRight w:val="0"/>
      <w:marTop w:val="0"/>
      <w:marBottom w:val="0"/>
      <w:divBdr>
        <w:top w:val="none" w:sz="0" w:space="0" w:color="auto"/>
        <w:left w:val="none" w:sz="0" w:space="0" w:color="auto"/>
        <w:bottom w:val="none" w:sz="0" w:space="0" w:color="auto"/>
        <w:right w:val="none" w:sz="0" w:space="0" w:color="auto"/>
      </w:divBdr>
      <w:divsChild>
        <w:div w:id="1226258423">
          <w:marLeft w:val="0"/>
          <w:marRight w:val="0"/>
          <w:marTop w:val="0"/>
          <w:marBottom w:val="0"/>
          <w:divBdr>
            <w:top w:val="none" w:sz="0" w:space="0" w:color="auto"/>
            <w:left w:val="none" w:sz="0" w:space="0" w:color="auto"/>
            <w:bottom w:val="none" w:sz="0" w:space="0" w:color="auto"/>
            <w:right w:val="none" w:sz="0" w:space="0" w:color="auto"/>
          </w:divBdr>
          <w:divsChild>
            <w:div w:id="18482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455">
      <w:bodyDiv w:val="1"/>
      <w:marLeft w:val="0"/>
      <w:marRight w:val="0"/>
      <w:marTop w:val="0"/>
      <w:marBottom w:val="0"/>
      <w:divBdr>
        <w:top w:val="none" w:sz="0" w:space="0" w:color="auto"/>
        <w:left w:val="none" w:sz="0" w:space="0" w:color="auto"/>
        <w:bottom w:val="none" w:sz="0" w:space="0" w:color="auto"/>
        <w:right w:val="none" w:sz="0" w:space="0" w:color="auto"/>
      </w:divBdr>
    </w:div>
    <w:div w:id="107240110">
      <w:bodyDiv w:val="1"/>
      <w:marLeft w:val="0"/>
      <w:marRight w:val="0"/>
      <w:marTop w:val="0"/>
      <w:marBottom w:val="0"/>
      <w:divBdr>
        <w:top w:val="none" w:sz="0" w:space="0" w:color="auto"/>
        <w:left w:val="none" w:sz="0" w:space="0" w:color="auto"/>
        <w:bottom w:val="none" w:sz="0" w:space="0" w:color="auto"/>
        <w:right w:val="none" w:sz="0" w:space="0" w:color="auto"/>
      </w:divBdr>
      <w:divsChild>
        <w:div w:id="798835607">
          <w:marLeft w:val="0"/>
          <w:marRight w:val="0"/>
          <w:marTop w:val="0"/>
          <w:marBottom w:val="0"/>
          <w:divBdr>
            <w:top w:val="none" w:sz="0" w:space="0" w:color="auto"/>
            <w:left w:val="none" w:sz="0" w:space="0" w:color="auto"/>
            <w:bottom w:val="none" w:sz="0" w:space="0" w:color="auto"/>
            <w:right w:val="none" w:sz="0" w:space="0" w:color="auto"/>
          </w:divBdr>
          <w:divsChild>
            <w:div w:id="3691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55">
      <w:bodyDiv w:val="1"/>
      <w:marLeft w:val="0"/>
      <w:marRight w:val="0"/>
      <w:marTop w:val="0"/>
      <w:marBottom w:val="0"/>
      <w:divBdr>
        <w:top w:val="none" w:sz="0" w:space="0" w:color="auto"/>
        <w:left w:val="none" w:sz="0" w:space="0" w:color="auto"/>
        <w:bottom w:val="none" w:sz="0" w:space="0" w:color="auto"/>
        <w:right w:val="none" w:sz="0" w:space="0" w:color="auto"/>
      </w:divBdr>
    </w:div>
    <w:div w:id="193930643">
      <w:bodyDiv w:val="1"/>
      <w:marLeft w:val="0"/>
      <w:marRight w:val="0"/>
      <w:marTop w:val="0"/>
      <w:marBottom w:val="0"/>
      <w:divBdr>
        <w:top w:val="none" w:sz="0" w:space="0" w:color="auto"/>
        <w:left w:val="none" w:sz="0" w:space="0" w:color="auto"/>
        <w:bottom w:val="none" w:sz="0" w:space="0" w:color="auto"/>
        <w:right w:val="none" w:sz="0" w:space="0" w:color="auto"/>
      </w:divBdr>
    </w:div>
    <w:div w:id="195197929">
      <w:bodyDiv w:val="1"/>
      <w:marLeft w:val="0"/>
      <w:marRight w:val="0"/>
      <w:marTop w:val="0"/>
      <w:marBottom w:val="0"/>
      <w:divBdr>
        <w:top w:val="none" w:sz="0" w:space="0" w:color="auto"/>
        <w:left w:val="none" w:sz="0" w:space="0" w:color="auto"/>
        <w:bottom w:val="none" w:sz="0" w:space="0" w:color="auto"/>
        <w:right w:val="none" w:sz="0" w:space="0" w:color="auto"/>
      </w:divBdr>
      <w:divsChild>
        <w:div w:id="573928780">
          <w:marLeft w:val="0"/>
          <w:marRight w:val="0"/>
          <w:marTop w:val="0"/>
          <w:marBottom w:val="0"/>
          <w:divBdr>
            <w:top w:val="none" w:sz="0" w:space="0" w:color="auto"/>
            <w:left w:val="none" w:sz="0" w:space="0" w:color="auto"/>
            <w:bottom w:val="none" w:sz="0" w:space="0" w:color="auto"/>
            <w:right w:val="none" w:sz="0" w:space="0" w:color="auto"/>
          </w:divBdr>
          <w:divsChild>
            <w:div w:id="392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266">
      <w:bodyDiv w:val="1"/>
      <w:marLeft w:val="0"/>
      <w:marRight w:val="0"/>
      <w:marTop w:val="0"/>
      <w:marBottom w:val="0"/>
      <w:divBdr>
        <w:top w:val="none" w:sz="0" w:space="0" w:color="auto"/>
        <w:left w:val="none" w:sz="0" w:space="0" w:color="auto"/>
        <w:bottom w:val="none" w:sz="0" w:space="0" w:color="auto"/>
        <w:right w:val="none" w:sz="0" w:space="0" w:color="auto"/>
      </w:divBdr>
      <w:divsChild>
        <w:div w:id="1693144140">
          <w:marLeft w:val="0"/>
          <w:marRight w:val="0"/>
          <w:marTop w:val="0"/>
          <w:marBottom w:val="0"/>
          <w:divBdr>
            <w:top w:val="none" w:sz="0" w:space="0" w:color="auto"/>
            <w:left w:val="none" w:sz="0" w:space="0" w:color="auto"/>
            <w:bottom w:val="none" w:sz="0" w:space="0" w:color="auto"/>
            <w:right w:val="none" w:sz="0" w:space="0" w:color="auto"/>
          </w:divBdr>
          <w:divsChild>
            <w:div w:id="109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70">
      <w:bodyDiv w:val="1"/>
      <w:marLeft w:val="0"/>
      <w:marRight w:val="0"/>
      <w:marTop w:val="0"/>
      <w:marBottom w:val="0"/>
      <w:divBdr>
        <w:top w:val="none" w:sz="0" w:space="0" w:color="auto"/>
        <w:left w:val="none" w:sz="0" w:space="0" w:color="auto"/>
        <w:bottom w:val="none" w:sz="0" w:space="0" w:color="auto"/>
        <w:right w:val="none" w:sz="0" w:space="0" w:color="auto"/>
      </w:divBdr>
    </w:div>
    <w:div w:id="237256230">
      <w:bodyDiv w:val="1"/>
      <w:marLeft w:val="0"/>
      <w:marRight w:val="0"/>
      <w:marTop w:val="0"/>
      <w:marBottom w:val="0"/>
      <w:divBdr>
        <w:top w:val="none" w:sz="0" w:space="0" w:color="auto"/>
        <w:left w:val="none" w:sz="0" w:space="0" w:color="auto"/>
        <w:bottom w:val="none" w:sz="0" w:space="0" w:color="auto"/>
        <w:right w:val="none" w:sz="0" w:space="0" w:color="auto"/>
      </w:divBdr>
    </w:div>
    <w:div w:id="247005360">
      <w:bodyDiv w:val="1"/>
      <w:marLeft w:val="0"/>
      <w:marRight w:val="0"/>
      <w:marTop w:val="0"/>
      <w:marBottom w:val="0"/>
      <w:divBdr>
        <w:top w:val="none" w:sz="0" w:space="0" w:color="auto"/>
        <w:left w:val="none" w:sz="0" w:space="0" w:color="auto"/>
        <w:bottom w:val="none" w:sz="0" w:space="0" w:color="auto"/>
        <w:right w:val="none" w:sz="0" w:space="0" w:color="auto"/>
      </w:divBdr>
    </w:div>
    <w:div w:id="253562277">
      <w:bodyDiv w:val="1"/>
      <w:marLeft w:val="0"/>
      <w:marRight w:val="0"/>
      <w:marTop w:val="0"/>
      <w:marBottom w:val="0"/>
      <w:divBdr>
        <w:top w:val="none" w:sz="0" w:space="0" w:color="auto"/>
        <w:left w:val="none" w:sz="0" w:space="0" w:color="auto"/>
        <w:bottom w:val="none" w:sz="0" w:space="0" w:color="auto"/>
        <w:right w:val="none" w:sz="0" w:space="0" w:color="auto"/>
      </w:divBdr>
      <w:divsChild>
        <w:div w:id="1407536667">
          <w:marLeft w:val="0"/>
          <w:marRight w:val="0"/>
          <w:marTop w:val="0"/>
          <w:marBottom w:val="0"/>
          <w:divBdr>
            <w:top w:val="none" w:sz="0" w:space="0" w:color="auto"/>
            <w:left w:val="none" w:sz="0" w:space="0" w:color="auto"/>
            <w:bottom w:val="none" w:sz="0" w:space="0" w:color="auto"/>
            <w:right w:val="none" w:sz="0" w:space="0" w:color="auto"/>
          </w:divBdr>
          <w:divsChild>
            <w:div w:id="1710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668">
      <w:bodyDiv w:val="1"/>
      <w:marLeft w:val="0"/>
      <w:marRight w:val="0"/>
      <w:marTop w:val="0"/>
      <w:marBottom w:val="0"/>
      <w:divBdr>
        <w:top w:val="none" w:sz="0" w:space="0" w:color="auto"/>
        <w:left w:val="none" w:sz="0" w:space="0" w:color="auto"/>
        <w:bottom w:val="none" w:sz="0" w:space="0" w:color="auto"/>
        <w:right w:val="none" w:sz="0" w:space="0" w:color="auto"/>
      </w:divBdr>
    </w:div>
    <w:div w:id="341471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3976">
          <w:marLeft w:val="0"/>
          <w:marRight w:val="0"/>
          <w:marTop w:val="0"/>
          <w:marBottom w:val="0"/>
          <w:divBdr>
            <w:top w:val="none" w:sz="0" w:space="0" w:color="auto"/>
            <w:left w:val="none" w:sz="0" w:space="0" w:color="auto"/>
            <w:bottom w:val="none" w:sz="0" w:space="0" w:color="auto"/>
            <w:right w:val="none" w:sz="0" w:space="0" w:color="auto"/>
          </w:divBdr>
          <w:divsChild>
            <w:div w:id="16361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316">
      <w:bodyDiv w:val="1"/>
      <w:marLeft w:val="0"/>
      <w:marRight w:val="0"/>
      <w:marTop w:val="0"/>
      <w:marBottom w:val="0"/>
      <w:divBdr>
        <w:top w:val="none" w:sz="0" w:space="0" w:color="auto"/>
        <w:left w:val="none" w:sz="0" w:space="0" w:color="auto"/>
        <w:bottom w:val="none" w:sz="0" w:space="0" w:color="auto"/>
        <w:right w:val="none" w:sz="0" w:space="0" w:color="auto"/>
      </w:divBdr>
    </w:div>
    <w:div w:id="420682434">
      <w:bodyDiv w:val="1"/>
      <w:marLeft w:val="0"/>
      <w:marRight w:val="0"/>
      <w:marTop w:val="0"/>
      <w:marBottom w:val="0"/>
      <w:divBdr>
        <w:top w:val="none" w:sz="0" w:space="0" w:color="auto"/>
        <w:left w:val="none" w:sz="0" w:space="0" w:color="auto"/>
        <w:bottom w:val="none" w:sz="0" w:space="0" w:color="auto"/>
        <w:right w:val="none" w:sz="0" w:space="0" w:color="auto"/>
      </w:divBdr>
    </w:div>
    <w:div w:id="434327313">
      <w:bodyDiv w:val="1"/>
      <w:marLeft w:val="0"/>
      <w:marRight w:val="0"/>
      <w:marTop w:val="0"/>
      <w:marBottom w:val="0"/>
      <w:divBdr>
        <w:top w:val="none" w:sz="0" w:space="0" w:color="auto"/>
        <w:left w:val="none" w:sz="0" w:space="0" w:color="auto"/>
        <w:bottom w:val="none" w:sz="0" w:space="0" w:color="auto"/>
        <w:right w:val="none" w:sz="0" w:space="0" w:color="auto"/>
      </w:divBdr>
    </w:div>
    <w:div w:id="441844741">
      <w:bodyDiv w:val="1"/>
      <w:marLeft w:val="0"/>
      <w:marRight w:val="0"/>
      <w:marTop w:val="0"/>
      <w:marBottom w:val="0"/>
      <w:divBdr>
        <w:top w:val="none" w:sz="0" w:space="0" w:color="auto"/>
        <w:left w:val="none" w:sz="0" w:space="0" w:color="auto"/>
        <w:bottom w:val="none" w:sz="0" w:space="0" w:color="auto"/>
        <w:right w:val="none" w:sz="0" w:space="0" w:color="auto"/>
      </w:divBdr>
      <w:divsChild>
        <w:div w:id="1268348099">
          <w:marLeft w:val="0"/>
          <w:marRight w:val="0"/>
          <w:marTop w:val="0"/>
          <w:marBottom w:val="0"/>
          <w:divBdr>
            <w:top w:val="none" w:sz="0" w:space="0" w:color="auto"/>
            <w:left w:val="none" w:sz="0" w:space="0" w:color="auto"/>
            <w:bottom w:val="none" w:sz="0" w:space="0" w:color="auto"/>
            <w:right w:val="none" w:sz="0" w:space="0" w:color="auto"/>
          </w:divBdr>
          <w:divsChild>
            <w:div w:id="1586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6969">
      <w:bodyDiv w:val="1"/>
      <w:marLeft w:val="0"/>
      <w:marRight w:val="0"/>
      <w:marTop w:val="0"/>
      <w:marBottom w:val="0"/>
      <w:divBdr>
        <w:top w:val="none" w:sz="0" w:space="0" w:color="auto"/>
        <w:left w:val="none" w:sz="0" w:space="0" w:color="auto"/>
        <w:bottom w:val="none" w:sz="0" w:space="0" w:color="auto"/>
        <w:right w:val="none" w:sz="0" w:space="0" w:color="auto"/>
      </w:divBdr>
      <w:divsChild>
        <w:div w:id="506680067">
          <w:marLeft w:val="274"/>
          <w:marRight w:val="0"/>
          <w:marTop w:val="0"/>
          <w:marBottom w:val="0"/>
          <w:divBdr>
            <w:top w:val="none" w:sz="0" w:space="0" w:color="auto"/>
            <w:left w:val="none" w:sz="0" w:space="0" w:color="auto"/>
            <w:bottom w:val="none" w:sz="0" w:space="0" w:color="auto"/>
            <w:right w:val="none" w:sz="0" w:space="0" w:color="auto"/>
          </w:divBdr>
        </w:div>
        <w:div w:id="554508287">
          <w:marLeft w:val="274"/>
          <w:marRight w:val="0"/>
          <w:marTop w:val="0"/>
          <w:marBottom w:val="0"/>
          <w:divBdr>
            <w:top w:val="none" w:sz="0" w:space="0" w:color="auto"/>
            <w:left w:val="none" w:sz="0" w:space="0" w:color="auto"/>
            <w:bottom w:val="none" w:sz="0" w:space="0" w:color="auto"/>
            <w:right w:val="none" w:sz="0" w:space="0" w:color="auto"/>
          </w:divBdr>
        </w:div>
        <w:div w:id="786201223">
          <w:marLeft w:val="274"/>
          <w:marRight w:val="0"/>
          <w:marTop w:val="0"/>
          <w:marBottom w:val="0"/>
          <w:divBdr>
            <w:top w:val="none" w:sz="0" w:space="0" w:color="auto"/>
            <w:left w:val="none" w:sz="0" w:space="0" w:color="auto"/>
            <w:bottom w:val="none" w:sz="0" w:space="0" w:color="auto"/>
            <w:right w:val="none" w:sz="0" w:space="0" w:color="auto"/>
          </w:divBdr>
        </w:div>
        <w:div w:id="797452030">
          <w:marLeft w:val="274"/>
          <w:marRight w:val="0"/>
          <w:marTop w:val="0"/>
          <w:marBottom w:val="0"/>
          <w:divBdr>
            <w:top w:val="none" w:sz="0" w:space="0" w:color="auto"/>
            <w:left w:val="none" w:sz="0" w:space="0" w:color="auto"/>
            <w:bottom w:val="none" w:sz="0" w:space="0" w:color="auto"/>
            <w:right w:val="none" w:sz="0" w:space="0" w:color="auto"/>
          </w:divBdr>
        </w:div>
        <w:div w:id="1072316682">
          <w:marLeft w:val="274"/>
          <w:marRight w:val="0"/>
          <w:marTop w:val="0"/>
          <w:marBottom w:val="0"/>
          <w:divBdr>
            <w:top w:val="none" w:sz="0" w:space="0" w:color="auto"/>
            <w:left w:val="none" w:sz="0" w:space="0" w:color="auto"/>
            <w:bottom w:val="none" w:sz="0" w:space="0" w:color="auto"/>
            <w:right w:val="none" w:sz="0" w:space="0" w:color="auto"/>
          </w:divBdr>
        </w:div>
        <w:div w:id="1182669302">
          <w:marLeft w:val="274"/>
          <w:marRight w:val="0"/>
          <w:marTop w:val="0"/>
          <w:marBottom w:val="0"/>
          <w:divBdr>
            <w:top w:val="none" w:sz="0" w:space="0" w:color="auto"/>
            <w:left w:val="none" w:sz="0" w:space="0" w:color="auto"/>
            <w:bottom w:val="none" w:sz="0" w:space="0" w:color="auto"/>
            <w:right w:val="none" w:sz="0" w:space="0" w:color="auto"/>
          </w:divBdr>
        </w:div>
        <w:div w:id="2002922514">
          <w:marLeft w:val="274"/>
          <w:marRight w:val="0"/>
          <w:marTop w:val="0"/>
          <w:marBottom w:val="0"/>
          <w:divBdr>
            <w:top w:val="none" w:sz="0" w:space="0" w:color="auto"/>
            <w:left w:val="none" w:sz="0" w:space="0" w:color="auto"/>
            <w:bottom w:val="none" w:sz="0" w:space="0" w:color="auto"/>
            <w:right w:val="none" w:sz="0" w:space="0" w:color="auto"/>
          </w:divBdr>
        </w:div>
        <w:div w:id="2022583762">
          <w:marLeft w:val="274"/>
          <w:marRight w:val="0"/>
          <w:marTop w:val="0"/>
          <w:marBottom w:val="0"/>
          <w:divBdr>
            <w:top w:val="none" w:sz="0" w:space="0" w:color="auto"/>
            <w:left w:val="none" w:sz="0" w:space="0" w:color="auto"/>
            <w:bottom w:val="none" w:sz="0" w:space="0" w:color="auto"/>
            <w:right w:val="none" w:sz="0" w:space="0" w:color="auto"/>
          </w:divBdr>
        </w:div>
        <w:div w:id="2082671430">
          <w:marLeft w:val="274"/>
          <w:marRight w:val="0"/>
          <w:marTop w:val="0"/>
          <w:marBottom w:val="0"/>
          <w:divBdr>
            <w:top w:val="none" w:sz="0" w:space="0" w:color="auto"/>
            <w:left w:val="none" w:sz="0" w:space="0" w:color="auto"/>
            <w:bottom w:val="none" w:sz="0" w:space="0" w:color="auto"/>
            <w:right w:val="none" w:sz="0" w:space="0" w:color="auto"/>
          </w:divBdr>
        </w:div>
      </w:divsChild>
    </w:div>
    <w:div w:id="451246437">
      <w:bodyDiv w:val="1"/>
      <w:marLeft w:val="0"/>
      <w:marRight w:val="0"/>
      <w:marTop w:val="0"/>
      <w:marBottom w:val="0"/>
      <w:divBdr>
        <w:top w:val="none" w:sz="0" w:space="0" w:color="auto"/>
        <w:left w:val="none" w:sz="0" w:space="0" w:color="auto"/>
        <w:bottom w:val="none" w:sz="0" w:space="0" w:color="auto"/>
        <w:right w:val="none" w:sz="0" w:space="0" w:color="auto"/>
      </w:divBdr>
    </w:div>
    <w:div w:id="499345230">
      <w:bodyDiv w:val="1"/>
      <w:marLeft w:val="0"/>
      <w:marRight w:val="0"/>
      <w:marTop w:val="0"/>
      <w:marBottom w:val="0"/>
      <w:divBdr>
        <w:top w:val="none" w:sz="0" w:space="0" w:color="auto"/>
        <w:left w:val="none" w:sz="0" w:space="0" w:color="auto"/>
        <w:bottom w:val="none" w:sz="0" w:space="0" w:color="auto"/>
        <w:right w:val="none" w:sz="0" w:space="0" w:color="auto"/>
      </w:divBdr>
    </w:div>
    <w:div w:id="518666665">
      <w:bodyDiv w:val="1"/>
      <w:marLeft w:val="0"/>
      <w:marRight w:val="0"/>
      <w:marTop w:val="0"/>
      <w:marBottom w:val="0"/>
      <w:divBdr>
        <w:top w:val="none" w:sz="0" w:space="0" w:color="auto"/>
        <w:left w:val="none" w:sz="0" w:space="0" w:color="auto"/>
        <w:bottom w:val="none" w:sz="0" w:space="0" w:color="auto"/>
        <w:right w:val="none" w:sz="0" w:space="0" w:color="auto"/>
      </w:divBdr>
      <w:divsChild>
        <w:div w:id="2003655874">
          <w:marLeft w:val="0"/>
          <w:marRight w:val="0"/>
          <w:marTop w:val="0"/>
          <w:marBottom w:val="0"/>
          <w:divBdr>
            <w:top w:val="none" w:sz="0" w:space="0" w:color="auto"/>
            <w:left w:val="none" w:sz="0" w:space="0" w:color="auto"/>
            <w:bottom w:val="none" w:sz="0" w:space="0" w:color="auto"/>
            <w:right w:val="none" w:sz="0" w:space="0" w:color="auto"/>
          </w:divBdr>
          <w:divsChild>
            <w:div w:id="8362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900">
      <w:bodyDiv w:val="1"/>
      <w:marLeft w:val="0"/>
      <w:marRight w:val="0"/>
      <w:marTop w:val="0"/>
      <w:marBottom w:val="0"/>
      <w:divBdr>
        <w:top w:val="none" w:sz="0" w:space="0" w:color="auto"/>
        <w:left w:val="none" w:sz="0" w:space="0" w:color="auto"/>
        <w:bottom w:val="none" w:sz="0" w:space="0" w:color="auto"/>
        <w:right w:val="none" w:sz="0" w:space="0" w:color="auto"/>
      </w:divBdr>
      <w:divsChild>
        <w:div w:id="377123536">
          <w:marLeft w:val="0"/>
          <w:marRight w:val="0"/>
          <w:marTop w:val="0"/>
          <w:marBottom w:val="0"/>
          <w:divBdr>
            <w:top w:val="none" w:sz="0" w:space="0" w:color="auto"/>
            <w:left w:val="none" w:sz="0" w:space="0" w:color="auto"/>
            <w:bottom w:val="none" w:sz="0" w:space="0" w:color="auto"/>
            <w:right w:val="none" w:sz="0" w:space="0" w:color="auto"/>
          </w:divBdr>
        </w:div>
        <w:div w:id="414940219">
          <w:marLeft w:val="0"/>
          <w:marRight w:val="0"/>
          <w:marTop w:val="0"/>
          <w:marBottom w:val="0"/>
          <w:divBdr>
            <w:top w:val="none" w:sz="0" w:space="0" w:color="auto"/>
            <w:left w:val="none" w:sz="0" w:space="0" w:color="auto"/>
            <w:bottom w:val="none" w:sz="0" w:space="0" w:color="auto"/>
            <w:right w:val="none" w:sz="0" w:space="0" w:color="auto"/>
          </w:divBdr>
        </w:div>
        <w:div w:id="605385394">
          <w:marLeft w:val="0"/>
          <w:marRight w:val="0"/>
          <w:marTop w:val="0"/>
          <w:marBottom w:val="0"/>
          <w:divBdr>
            <w:top w:val="none" w:sz="0" w:space="0" w:color="auto"/>
            <w:left w:val="none" w:sz="0" w:space="0" w:color="auto"/>
            <w:bottom w:val="none" w:sz="0" w:space="0" w:color="auto"/>
            <w:right w:val="none" w:sz="0" w:space="0" w:color="auto"/>
          </w:divBdr>
        </w:div>
        <w:div w:id="628361536">
          <w:marLeft w:val="0"/>
          <w:marRight w:val="0"/>
          <w:marTop w:val="0"/>
          <w:marBottom w:val="0"/>
          <w:divBdr>
            <w:top w:val="none" w:sz="0" w:space="0" w:color="auto"/>
            <w:left w:val="none" w:sz="0" w:space="0" w:color="auto"/>
            <w:bottom w:val="none" w:sz="0" w:space="0" w:color="auto"/>
            <w:right w:val="none" w:sz="0" w:space="0" w:color="auto"/>
          </w:divBdr>
        </w:div>
        <w:div w:id="733703611">
          <w:marLeft w:val="0"/>
          <w:marRight w:val="0"/>
          <w:marTop w:val="0"/>
          <w:marBottom w:val="0"/>
          <w:divBdr>
            <w:top w:val="none" w:sz="0" w:space="0" w:color="auto"/>
            <w:left w:val="none" w:sz="0" w:space="0" w:color="auto"/>
            <w:bottom w:val="none" w:sz="0" w:space="0" w:color="auto"/>
            <w:right w:val="none" w:sz="0" w:space="0" w:color="auto"/>
          </w:divBdr>
        </w:div>
        <w:div w:id="741103490">
          <w:marLeft w:val="0"/>
          <w:marRight w:val="0"/>
          <w:marTop w:val="0"/>
          <w:marBottom w:val="0"/>
          <w:divBdr>
            <w:top w:val="none" w:sz="0" w:space="0" w:color="auto"/>
            <w:left w:val="none" w:sz="0" w:space="0" w:color="auto"/>
            <w:bottom w:val="none" w:sz="0" w:space="0" w:color="auto"/>
            <w:right w:val="none" w:sz="0" w:space="0" w:color="auto"/>
          </w:divBdr>
        </w:div>
        <w:div w:id="759134716">
          <w:marLeft w:val="0"/>
          <w:marRight w:val="0"/>
          <w:marTop w:val="0"/>
          <w:marBottom w:val="0"/>
          <w:divBdr>
            <w:top w:val="none" w:sz="0" w:space="0" w:color="auto"/>
            <w:left w:val="none" w:sz="0" w:space="0" w:color="auto"/>
            <w:bottom w:val="none" w:sz="0" w:space="0" w:color="auto"/>
            <w:right w:val="none" w:sz="0" w:space="0" w:color="auto"/>
          </w:divBdr>
        </w:div>
        <w:div w:id="956377189">
          <w:marLeft w:val="0"/>
          <w:marRight w:val="0"/>
          <w:marTop w:val="0"/>
          <w:marBottom w:val="0"/>
          <w:divBdr>
            <w:top w:val="none" w:sz="0" w:space="0" w:color="auto"/>
            <w:left w:val="none" w:sz="0" w:space="0" w:color="auto"/>
            <w:bottom w:val="none" w:sz="0" w:space="0" w:color="auto"/>
            <w:right w:val="none" w:sz="0" w:space="0" w:color="auto"/>
          </w:divBdr>
        </w:div>
        <w:div w:id="1108040803">
          <w:marLeft w:val="0"/>
          <w:marRight w:val="0"/>
          <w:marTop w:val="0"/>
          <w:marBottom w:val="0"/>
          <w:divBdr>
            <w:top w:val="none" w:sz="0" w:space="0" w:color="auto"/>
            <w:left w:val="none" w:sz="0" w:space="0" w:color="auto"/>
            <w:bottom w:val="none" w:sz="0" w:space="0" w:color="auto"/>
            <w:right w:val="none" w:sz="0" w:space="0" w:color="auto"/>
          </w:divBdr>
        </w:div>
        <w:div w:id="1185362618">
          <w:marLeft w:val="0"/>
          <w:marRight w:val="0"/>
          <w:marTop w:val="0"/>
          <w:marBottom w:val="0"/>
          <w:divBdr>
            <w:top w:val="none" w:sz="0" w:space="0" w:color="auto"/>
            <w:left w:val="none" w:sz="0" w:space="0" w:color="auto"/>
            <w:bottom w:val="none" w:sz="0" w:space="0" w:color="auto"/>
            <w:right w:val="none" w:sz="0" w:space="0" w:color="auto"/>
          </w:divBdr>
        </w:div>
        <w:div w:id="1218591435">
          <w:marLeft w:val="0"/>
          <w:marRight w:val="0"/>
          <w:marTop w:val="0"/>
          <w:marBottom w:val="0"/>
          <w:divBdr>
            <w:top w:val="none" w:sz="0" w:space="0" w:color="auto"/>
            <w:left w:val="none" w:sz="0" w:space="0" w:color="auto"/>
            <w:bottom w:val="none" w:sz="0" w:space="0" w:color="auto"/>
            <w:right w:val="none" w:sz="0" w:space="0" w:color="auto"/>
          </w:divBdr>
        </w:div>
        <w:div w:id="1233933887">
          <w:marLeft w:val="0"/>
          <w:marRight w:val="0"/>
          <w:marTop w:val="0"/>
          <w:marBottom w:val="0"/>
          <w:divBdr>
            <w:top w:val="none" w:sz="0" w:space="0" w:color="auto"/>
            <w:left w:val="none" w:sz="0" w:space="0" w:color="auto"/>
            <w:bottom w:val="none" w:sz="0" w:space="0" w:color="auto"/>
            <w:right w:val="none" w:sz="0" w:space="0" w:color="auto"/>
          </w:divBdr>
        </w:div>
        <w:div w:id="1239290167">
          <w:marLeft w:val="0"/>
          <w:marRight w:val="0"/>
          <w:marTop w:val="0"/>
          <w:marBottom w:val="0"/>
          <w:divBdr>
            <w:top w:val="none" w:sz="0" w:space="0" w:color="auto"/>
            <w:left w:val="none" w:sz="0" w:space="0" w:color="auto"/>
            <w:bottom w:val="none" w:sz="0" w:space="0" w:color="auto"/>
            <w:right w:val="none" w:sz="0" w:space="0" w:color="auto"/>
          </w:divBdr>
        </w:div>
        <w:div w:id="1323005701">
          <w:marLeft w:val="0"/>
          <w:marRight w:val="0"/>
          <w:marTop w:val="0"/>
          <w:marBottom w:val="0"/>
          <w:divBdr>
            <w:top w:val="none" w:sz="0" w:space="0" w:color="auto"/>
            <w:left w:val="none" w:sz="0" w:space="0" w:color="auto"/>
            <w:bottom w:val="none" w:sz="0" w:space="0" w:color="auto"/>
            <w:right w:val="none" w:sz="0" w:space="0" w:color="auto"/>
          </w:divBdr>
        </w:div>
        <w:div w:id="1377393649">
          <w:marLeft w:val="0"/>
          <w:marRight w:val="0"/>
          <w:marTop w:val="0"/>
          <w:marBottom w:val="0"/>
          <w:divBdr>
            <w:top w:val="none" w:sz="0" w:space="0" w:color="auto"/>
            <w:left w:val="none" w:sz="0" w:space="0" w:color="auto"/>
            <w:bottom w:val="none" w:sz="0" w:space="0" w:color="auto"/>
            <w:right w:val="none" w:sz="0" w:space="0" w:color="auto"/>
          </w:divBdr>
        </w:div>
        <w:div w:id="1405760474">
          <w:marLeft w:val="0"/>
          <w:marRight w:val="0"/>
          <w:marTop w:val="0"/>
          <w:marBottom w:val="0"/>
          <w:divBdr>
            <w:top w:val="none" w:sz="0" w:space="0" w:color="auto"/>
            <w:left w:val="none" w:sz="0" w:space="0" w:color="auto"/>
            <w:bottom w:val="none" w:sz="0" w:space="0" w:color="auto"/>
            <w:right w:val="none" w:sz="0" w:space="0" w:color="auto"/>
          </w:divBdr>
        </w:div>
        <w:div w:id="1619871522">
          <w:marLeft w:val="0"/>
          <w:marRight w:val="0"/>
          <w:marTop w:val="0"/>
          <w:marBottom w:val="0"/>
          <w:divBdr>
            <w:top w:val="none" w:sz="0" w:space="0" w:color="auto"/>
            <w:left w:val="none" w:sz="0" w:space="0" w:color="auto"/>
            <w:bottom w:val="none" w:sz="0" w:space="0" w:color="auto"/>
            <w:right w:val="none" w:sz="0" w:space="0" w:color="auto"/>
          </w:divBdr>
        </w:div>
        <w:div w:id="1770851776">
          <w:marLeft w:val="0"/>
          <w:marRight w:val="0"/>
          <w:marTop w:val="0"/>
          <w:marBottom w:val="0"/>
          <w:divBdr>
            <w:top w:val="none" w:sz="0" w:space="0" w:color="auto"/>
            <w:left w:val="none" w:sz="0" w:space="0" w:color="auto"/>
            <w:bottom w:val="none" w:sz="0" w:space="0" w:color="auto"/>
            <w:right w:val="none" w:sz="0" w:space="0" w:color="auto"/>
          </w:divBdr>
        </w:div>
        <w:div w:id="1901281703">
          <w:marLeft w:val="0"/>
          <w:marRight w:val="0"/>
          <w:marTop w:val="0"/>
          <w:marBottom w:val="0"/>
          <w:divBdr>
            <w:top w:val="none" w:sz="0" w:space="0" w:color="auto"/>
            <w:left w:val="none" w:sz="0" w:space="0" w:color="auto"/>
            <w:bottom w:val="none" w:sz="0" w:space="0" w:color="auto"/>
            <w:right w:val="none" w:sz="0" w:space="0" w:color="auto"/>
          </w:divBdr>
        </w:div>
        <w:div w:id="2097939709">
          <w:marLeft w:val="0"/>
          <w:marRight w:val="0"/>
          <w:marTop w:val="0"/>
          <w:marBottom w:val="0"/>
          <w:divBdr>
            <w:top w:val="none" w:sz="0" w:space="0" w:color="auto"/>
            <w:left w:val="none" w:sz="0" w:space="0" w:color="auto"/>
            <w:bottom w:val="none" w:sz="0" w:space="0" w:color="auto"/>
            <w:right w:val="none" w:sz="0" w:space="0" w:color="auto"/>
          </w:divBdr>
        </w:div>
        <w:div w:id="2134984557">
          <w:marLeft w:val="0"/>
          <w:marRight w:val="0"/>
          <w:marTop w:val="0"/>
          <w:marBottom w:val="0"/>
          <w:divBdr>
            <w:top w:val="none" w:sz="0" w:space="0" w:color="auto"/>
            <w:left w:val="none" w:sz="0" w:space="0" w:color="auto"/>
            <w:bottom w:val="none" w:sz="0" w:space="0" w:color="auto"/>
            <w:right w:val="none" w:sz="0" w:space="0" w:color="auto"/>
          </w:divBdr>
        </w:div>
      </w:divsChild>
    </w:div>
    <w:div w:id="597491723">
      <w:bodyDiv w:val="1"/>
      <w:marLeft w:val="0"/>
      <w:marRight w:val="0"/>
      <w:marTop w:val="0"/>
      <w:marBottom w:val="0"/>
      <w:divBdr>
        <w:top w:val="none" w:sz="0" w:space="0" w:color="auto"/>
        <w:left w:val="none" w:sz="0" w:space="0" w:color="auto"/>
        <w:bottom w:val="none" w:sz="0" w:space="0" w:color="auto"/>
        <w:right w:val="none" w:sz="0" w:space="0" w:color="auto"/>
      </w:divBdr>
      <w:divsChild>
        <w:div w:id="1935359568">
          <w:marLeft w:val="0"/>
          <w:marRight w:val="0"/>
          <w:marTop w:val="0"/>
          <w:marBottom w:val="0"/>
          <w:divBdr>
            <w:top w:val="none" w:sz="0" w:space="0" w:color="auto"/>
            <w:left w:val="none" w:sz="0" w:space="0" w:color="auto"/>
            <w:bottom w:val="none" w:sz="0" w:space="0" w:color="auto"/>
            <w:right w:val="none" w:sz="0" w:space="0" w:color="auto"/>
          </w:divBdr>
          <w:divsChild>
            <w:div w:id="18078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919">
      <w:bodyDiv w:val="1"/>
      <w:marLeft w:val="0"/>
      <w:marRight w:val="0"/>
      <w:marTop w:val="0"/>
      <w:marBottom w:val="0"/>
      <w:divBdr>
        <w:top w:val="none" w:sz="0" w:space="0" w:color="auto"/>
        <w:left w:val="none" w:sz="0" w:space="0" w:color="auto"/>
        <w:bottom w:val="none" w:sz="0" w:space="0" w:color="auto"/>
        <w:right w:val="none" w:sz="0" w:space="0" w:color="auto"/>
      </w:divBdr>
    </w:div>
    <w:div w:id="678313277">
      <w:bodyDiv w:val="1"/>
      <w:marLeft w:val="0"/>
      <w:marRight w:val="0"/>
      <w:marTop w:val="0"/>
      <w:marBottom w:val="0"/>
      <w:divBdr>
        <w:top w:val="none" w:sz="0" w:space="0" w:color="auto"/>
        <w:left w:val="none" w:sz="0" w:space="0" w:color="auto"/>
        <w:bottom w:val="none" w:sz="0" w:space="0" w:color="auto"/>
        <w:right w:val="none" w:sz="0" w:space="0" w:color="auto"/>
      </w:divBdr>
    </w:div>
    <w:div w:id="684863626">
      <w:bodyDiv w:val="1"/>
      <w:marLeft w:val="0"/>
      <w:marRight w:val="0"/>
      <w:marTop w:val="0"/>
      <w:marBottom w:val="0"/>
      <w:divBdr>
        <w:top w:val="none" w:sz="0" w:space="0" w:color="auto"/>
        <w:left w:val="none" w:sz="0" w:space="0" w:color="auto"/>
        <w:bottom w:val="none" w:sz="0" w:space="0" w:color="auto"/>
        <w:right w:val="none" w:sz="0" w:space="0" w:color="auto"/>
      </w:divBdr>
      <w:divsChild>
        <w:div w:id="1088307696">
          <w:marLeft w:val="0"/>
          <w:marRight w:val="0"/>
          <w:marTop w:val="0"/>
          <w:marBottom w:val="0"/>
          <w:divBdr>
            <w:top w:val="none" w:sz="0" w:space="0" w:color="auto"/>
            <w:left w:val="none" w:sz="0" w:space="0" w:color="auto"/>
            <w:bottom w:val="none" w:sz="0" w:space="0" w:color="auto"/>
            <w:right w:val="none" w:sz="0" w:space="0" w:color="auto"/>
          </w:divBdr>
          <w:divsChild>
            <w:div w:id="16890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5171">
      <w:bodyDiv w:val="1"/>
      <w:marLeft w:val="0"/>
      <w:marRight w:val="0"/>
      <w:marTop w:val="0"/>
      <w:marBottom w:val="0"/>
      <w:divBdr>
        <w:top w:val="none" w:sz="0" w:space="0" w:color="auto"/>
        <w:left w:val="none" w:sz="0" w:space="0" w:color="auto"/>
        <w:bottom w:val="none" w:sz="0" w:space="0" w:color="auto"/>
        <w:right w:val="none" w:sz="0" w:space="0" w:color="auto"/>
      </w:divBdr>
    </w:div>
    <w:div w:id="704907872">
      <w:bodyDiv w:val="1"/>
      <w:marLeft w:val="0"/>
      <w:marRight w:val="0"/>
      <w:marTop w:val="0"/>
      <w:marBottom w:val="0"/>
      <w:divBdr>
        <w:top w:val="none" w:sz="0" w:space="0" w:color="auto"/>
        <w:left w:val="none" w:sz="0" w:space="0" w:color="auto"/>
        <w:bottom w:val="none" w:sz="0" w:space="0" w:color="auto"/>
        <w:right w:val="none" w:sz="0" w:space="0" w:color="auto"/>
      </w:divBdr>
      <w:divsChild>
        <w:div w:id="1092235799">
          <w:marLeft w:val="0"/>
          <w:marRight w:val="0"/>
          <w:marTop w:val="0"/>
          <w:marBottom w:val="0"/>
          <w:divBdr>
            <w:top w:val="none" w:sz="0" w:space="0" w:color="auto"/>
            <w:left w:val="none" w:sz="0" w:space="0" w:color="auto"/>
            <w:bottom w:val="none" w:sz="0" w:space="0" w:color="auto"/>
            <w:right w:val="none" w:sz="0" w:space="0" w:color="auto"/>
          </w:divBdr>
          <w:divsChild>
            <w:div w:id="1114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0233">
      <w:bodyDiv w:val="1"/>
      <w:marLeft w:val="0"/>
      <w:marRight w:val="0"/>
      <w:marTop w:val="0"/>
      <w:marBottom w:val="0"/>
      <w:divBdr>
        <w:top w:val="none" w:sz="0" w:space="0" w:color="auto"/>
        <w:left w:val="none" w:sz="0" w:space="0" w:color="auto"/>
        <w:bottom w:val="none" w:sz="0" w:space="0" w:color="auto"/>
        <w:right w:val="none" w:sz="0" w:space="0" w:color="auto"/>
      </w:divBdr>
    </w:div>
    <w:div w:id="754866155">
      <w:bodyDiv w:val="1"/>
      <w:marLeft w:val="0"/>
      <w:marRight w:val="0"/>
      <w:marTop w:val="0"/>
      <w:marBottom w:val="0"/>
      <w:divBdr>
        <w:top w:val="none" w:sz="0" w:space="0" w:color="auto"/>
        <w:left w:val="none" w:sz="0" w:space="0" w:color="auto"/>
        <w:bottom w:val="none" w:sz="0" w:space="0" w:color="auto"/>
        <w:right w:val="none" w:sz="0" w:space="0" w:color="auto"/>
      </w:divBdr>
      <w:divsChild>
        <w:div w:id="165875121">
          <w:marLeft w:val="274"/>
          <w:marRight w:val="0"/>
          <w:marTop w:val="0"/>
          <w:marBottom w:val="0"/>
          <w:divBdr>
            <w:top w:val="none" w:sz="0" w:space="0" w:color="auto"/>
            <w:left w:val="none" w:sz="0" w:space="0" w:color="auto"/>
            <w:bottom w:val="none" w:sz="0" w:space="0" w:color="auto"/>
            <w:right w:val="none" w:sz="0" w:space="0" w:color="auto"/>
          </w:divBdr>
        </w:div>
        <w:div w:id="178080046">
          <w:marLeft w:val="274"/>
          <w:marRight w:val="0"/>
          <w:marTop w:val="0"/>
          <w:marBottom w:val="0"/>
          <w:divBdr>
            <w:top w:val="none" w:sz="0" w:space="0" w:color="auto"/>
            <w:left w:val="none" w:sz="0" w:space="0" w:color="auto"/>
            <w:bottom w:val="none" w:sz="0" w:space="0" w:color="auto"/>
            <w:right w:val="none" w:sz="0" w:space="0" w:color="auto"/>
          </w:divBdr>
        </w:div>
        <w:div w:id="561604329">
          <w:marLeft w:val="274"/>
          <w:marRight w:val="0"/>
          <w:marTop w:val="0"/>
          <w:marBottom w:val="0"/>
          <w:divBdr>
            <w:top w:val="none" w:sz="0" w:space="0" w:color="auto"/>
            <w:left w:val="none" w:sz="0" w:space="0" w:color="auto"/>
            <w:bottom w:val="none" w:sz="0" w:space="0" w:color="auto"/>
            <w:right w:val="none" w:sz="0" w:space="0" w:color="auto"/>
          </w:divBdr>
        </w:div>
        <w:div w:id="808863215">
          <w:marLeft w:val="274"/>
          <w:marRight w:val="0"/>
          <w:marTop w:val="0"/>
          <w:marBottom w:val="0"/>
          <w:divBdr>
            <w:top w:val="none" w:sz="0" w:space="0" w:color="auto"/>
            <w:left w:val="none" w:sz="0" w:space="0" w:color="auto"/>
            <w:bottom w:val="none" w:sz="0" w:space="0" w:color="auto"/>
            <w:right w:val="none" w:sz="0" w:space="0" w:color="auto"/>
          </w:divBdr>
        </w:div>
        <w:div w:id="834539302">
          <w:marLeft w:val="274"/>
          <w:marRight w:val="0"/>
          <w:marTop w:val="0"/>
          <w:marBottom w:val="0"/>
          <w:divBdr>
            <w:top w:val="none" w:sz="0" w:space="0" w:color="auto"/>
            <w:left w:val="none" w:sz="0" w:space="0" w:color="auto"/>
            <w:bottom w:val="none" w:sz="0" w:space="0" w:color="auto"/>
            <w:right w:val="none" w:sz="0" w:space="0" w:color="auto"/>
          </w:divBdr>
        </w:div>
        <w:div w:id="836729430">
          <w:marLeft w:val="274"/>
          <w:marRight w:val="0"/>
          <w:marTop w:val="0"/>
          <w:marBottom w:val="0"/>
          <w:divBdr>
            <w:top w:val="none" w:sz="0" w:space="0" w:color="auto"/>
            <w:left w:val="none" w:sz="0" w:space="0" w:color="auto"/>
            <w:bottom w:val="none" w:sz="0" w:space="0" w:color="auto"/>
            <w:right w:val="none" w:sz="0" w:space="0" w:color="auto"/>
          </w:divBdr>
        </w:div>
        <w:div w:id="941259025">
          <w:marLeft w:val="274"/>
          <w:marRight w:val="0"/>
          <w:marTop w:val="0"/>
          <w:marBottom w:val="0"/>
          <w:divBdr>
            <w:top w:val="none" w:sz="0" w:space="0" w:color="auto"/>
            <w:left w:val="none" w:sz="0" w:space="0" w:color="auto"/>
            <w:bottom w:val="none" w:sz="0" w:space="0" w:color="auto"/>
            <w:right w:val="none" w:sz="0" w:space="0" w:color="auto"/>
          </w:divBdr>
        </w:div>
        <w:div w:id="1164663295">
          <w:marLeft w:val="274"/>
          <w:marRight w:val="0"/>
          <w:marTop w:val="0"/>
          <w:marBottom w:val="0"/>
          <w:divBdr>
            <w:top w:val="none" w:sz="0" w:space="0" w:color="auto"/>
            <w:left w:val="none" w:sz="0" w:space="0" w:color="auto"/>
            <w:bottom w:val="none" w:sz="0" w:space="0" w:color="auto"/>
            <w:right w:val="none" w:sz="0" w:space="0" w:color="auto"/>
          </w:divBdr>
        </w:div>
        <w:div w:id="1489050248">
          <w:marLeft w:val="274"/>
          <w:marRight w:val="0"/>
          <w:marTop w:val="0"/>
          <w:marBottom w:val="0"/>
          <w:divBdr>
            <w:top w:val="none" w:sz="0" w:space="0" w:color="auto"/>
            <w:left w:val="none" w:sz="0" w:space="0" w:color="auto"/>
            <w:bottom w:val="none" w:sz="0" w:space="0" w:color="auto"/>
            <w:right w:val="none" w:sz="0" w:space="0" w:color="auto"/>
          </w:divBdr>
        </w:div>
        <w:div w:id="1503079471">
          <w:marLeft w:val="274"/>
          <w:marRight w:val="0"/>
          <w:marTop w:val="0"/>
          <w:marBottom w:val="0"/>
          <w:divBdr>
            <w:top w:val="none" w:sz="0" w:space="0" w:color="auto"/>
            <w:left w:val="none" w:sz="0" w:space="0" w:color="auto"/>
            <w:bottom w:val="none" w:sz="0" w:space="0" w:color="auto"/>
            <w:right w:val="none" w:sz="0" w:space="0" w:color="auto"/>
          </w:divBdr>
        </w:div>
        <w:div w:id="1781029573">
          <w:marLeft w:val="274"/>
          <w:marRight w:val="0"/>
          <w:marTop w:val="0"/>
          <w:marBottom w:val="0"/>
          <w:divBdr>
            <w:top w:val="none" w:sz="0" w:space="0" w:color="auto"/>
            <w:left w:val="none" w:sz="0" w:space="0" w:color="auto"/>
            <w:bottom w:val="none" w:sz="0" w:space="0" w:color="auto"/>
            <w:right w:val="none" w:sz="0" w:space="0" w:color="auto"/>
          </w:divBdr>
        </w:div>
        <w:div w:id="1858039341">
          <w:marLeft w:val="274"/>
          <w:marRight w:val="0"/>
          <w:marTop w:val="0"/>
          <w:marBottom w:val="0"/>
          <w:divBdr>
            <w:top w:val="none" w:sz="0" w:space="0" w:color="auto"/>
            <w:left w:val="none" w:sz="0" w:space="0" w:color="auto"/>
            <w:bottom w:val="none" w:sz="0" w:space="0" w:color="auto"/>
            <w:right w:val="none" w:sz="0" w:space="0" w:color="auto"/>
          </w:divBdr>
        </w:div>
        <w:div w:id="1865635341">
          <w:marLeft w:val="274"/>
          <w:marRight w:val="0"/>
          <w:marTop w:val="0"/>
          <w:marBottom w:val="0"/>
          <w:divBdr>
            <w:top w:val="none" w:sz="0" w:space="0" w:color="auto"/>
            <w:left w:val="none" w:sz="0" w:space="0" w:color="auto"/>
            <w:bottom w:val="none" w:sz="0" w:space="0" w:color="auto"/>
            <w:right w:val="none" w:sz="0" w:space="0" w:color="auto"/>
          </w:divBdr>
        </w:div>
        <w:div w:id="1877883500">
          <w:marLeft w:val="274"/>
          <w:marRight w:val="0"/>
          <w:marTop w:val="0"/>
          <w:marBottom w:val="0"/>
          <w:divBdr>
            <w:top w:val="none" w:sz="0" w:space="0" w:color="auto"/>
            <w:left w:val="none" w:sz="0" w:space="0" w:color="auto"/>
            <w:bottom w:val="none" w:sz="0" w:space="0" w:color="auto"/>
            <w:right w:val="none" w:sz="0" w:space="0" w:color="auto"/>
          </w:divBdr>
        </w:div>
        <w:div w:id="1916012917">
          <w:marLeft w:val="274"/>
          <w:marRight w:val="0"/>
          <w:marTop w:val="0"/>
          <w:marBottom w:val="0"/>
          <w:divBdr>
            <w:top w:val="none" w:sz="0" w:space="0" w:color="auto"/>
            <w:left w:val="none" w:sz="0" w:space="0" w:color="auto"/>
            <w:bottom w:val="none" w:sz="0" w:space="0" w:color="auto"/>
            <w:right w:val="none" w:sz="0" w:space="0" w:color="auto"/>
          </w:divBdr>
        </w:div>
        <w:div w:id="2131119221">
          <w:marLeft w:val="274"/>
          <w:marRight w:val="0"/>
          <w:marTop w:val="0"/>
          <w:marBottom w:val="0"/>
          <w:divBdr>
            <w:top w:val="none" w:sz="0" w:space="0" w:color="auto"/>
            <w:left w:val="none" w:sz="0" w:space="0" w:color="auto"/>
            <w:bottom w:val="none" w:sz="0" w:space="0" w:color="auto"/>
            <w:right w:val="none" w:sz="0" w:space="0" w:color="auto"/>
          </w:divBdr>
        </w:div>
      </w:divsChild>
    </w:div>
    <w:div w:id="757868054">
      <w:bodyDiv w:val="1"/>
      <w:marLeft w:val="0"/>
      <w:marRight w:val="0"/>
      <w:marTop w:val="0"/>
      <w:marBottom w:val="0"/>
      <w:divBdr>
        <w:top w:val="none" w:sz="0" w:space="0" w:color="auto"/>
        <w:left w:val="none" w:sz="0" w:space="0" w:color="auto"/>
        <w:bottom w:val="none" w:sz="0" w:space="0" w:color="auto"/>
        <w:right w:val="none" w:sz="0" w:space="0" w:color="auto"/>
      </w:divBdr>
    </w:div>
    <w:div w:id="780033503">
      <w:bodyDiv w:val="1"/>
      <w:marLeft w:val="0"/>
      <w:marRight w:val="0"/>
      <w:marTop w:val="0"/>
      <w:marBottom w:val="0"/>
      <w:divBdr>
        <w:top w:val="none" w:sz="0" w:space="0" w:color="auto"/>
        <w:left w:val="none" w:sz="0" w:space="0" w:color="auto"/>
        <w:bottom w:val="none" w:sz="0" w:space="0" w:color="auto"/>
        <w:right w:val="none" w:sz="0" w:space="0" w:color="auto"/>
      </w:divBdr>
      <w:divsChild>
        <w:div w:id="784035792">
          <w:marLeft w:val="0"/>
          <w:marRight w:val="0"/>
          <w:marTop w:val="0"/>
          <w:marBottom w:val="0"/>
          <w:divBdr>
            <w:top w:val="none" w:sz="0" w:space="0" w:color="auto"/>
            <w:left w:val="none" w:sz="0" w:space="0" w:color="auto"/>
            <w:bottom w:val="none" w:sz="0" w:space="0" w:color="auto"/>
            <w:right w:val="none" w:sz="0" w:space="0" w:color="auto"/>
          </w:divBdr>
          <w:divsChild>
            <w:div w:id="1455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0793">
      <w:bodyDiv w:val="1"/>
      <w:marLeft w:val="0"/>
      <w:marRight w:val="0"/>
      <w:marTop w:val="0"/>
      <w:marBottom w:val="0"/>
      <w:divBdr>
        <w:top w:val="none" w:sz="0" w:space="0" w:color="auto"/>
        <w:left w:val="none" w:sz="0" w:space="0" w:color="auto"/>
        <w:bottom w:val="none" w:sz="0" w:space="0" w:color="auto"/>
        <w:right w:val="none" w:sz="0" w:space="0" w:color="auto"/>
      </w:divBdr>
    </w:div>
    <w:div w:id="820119205">
      <w:bodyDiv w:val="1"/>
      <w:marLeft w:val="0"/>
      <w:marRight w:val="0"/>
      <w:marTop w:val="0"/>
      <w:marBottom w:val="0"/>
      <w:divBdr>
        <w:top w:val="none" w:sz="0" w:space="0" w:color="auto"/>
        <w:left w:val="none" w:sz="0" w:space="0" w:color="auto"/>
        <w:bottom w:val="none" w:sz="0" w:space="0" w:color="auto"/>
        <w:right w:val="none" w:sz="0" w:space="0" w:color="auto"/>
      </w:divBdr>
    </w:div>
    <w:div w:id="828517128">
      <w:bodyDiv w:val="1"/>
      <w:marLeft w:val="0"/>
      <w:marRight w:val="0"/>
      <w:marTop w:val="0"/>
      <w:marBottom w:val="0"/>
      <w:divBdr>
        <w:top w:val="none" w:sz="0" w:space="0" w:color="auto"/>
        <w:left w:val="none" w:sz="0" w:space="0" w:color="auto"/>
        <w:bottom w:val="none" w:sz="0" w:space="0" w:color="auto"/>
        <w:right w:val="none" w:sz="0" w:space="0" w:color="auto"/>
      </w:divBdr>
    </w:div>
    <w:div w:id="831914267">
      <w:bodyDiv w:val="1"/>
      <w:marLeft w:val="0"/>
      <w:marRight w:val="0"/>
      <w:marTop w:val="0"/>
      <w:marBottom w:val="0"/>
      <w:divBdr>
        <w:top w:val="none" w:sz="0" w:space="0" w:color="auto"/>
        <w:left w:val="none" w:sz="0" w:space="0" w:color="auto"/>
        <w:bottom w:val="none" w:sz="0" w:space="0" w:color="auto"/>
        <w:right w:val="none" w:sz="0" w:space="0" w:color="auto"/>
      </w:divBdr>
    </w:div>
    <w:div w:id="833374704">
      <w:bodyDiv w:val="1"/>
      <w:marLeft w:val="0"/>
      <w:marRight w:val="0"/>
      <w:marTop w:val="0"/>
      <w:marBottom w:val="0"/>
      <w:divBdr>
        <w:top w:val="none" w:sz="0" w:space="0" w:color="auto"/>
        <w:left w:val="none" w:sz="0" w:space="0" w:color="auto"/>
        <w:bottom w:val="none" w:sz="0" w:space="0" w:color="auto"/>
        <w:right w:val="none" w:sz="0" w:space="0" w:color="auto"/>
      </w:divBdr>
    </w:div>
    <w:div w:id="894048822">
      <w:bodyDiv w:val="1"/>
      <w:marLeft w:val="0"/>
      <w:marRight w:val="0"/>
      <w:marTop w:val="0"/>
      <w:marBottom w:val="0"/>
      <w:divBdr>
        <w:top w:val="none" w:sz="0" w:space="0" w:color="auto"/>
        <w:left w:val="none" w:sz="0" w:space="0" w:color="auto"/>
        <w:bottom w:val="none" w:sz="0" w:space="0" w:color="auto"/>
        <w:right w:val="none" w:sz="0" w:space="0" w:color="auto"/>
      </w:divBdr>
    </w:div>
    <w:div w:id="927662635">
      <w:bodyDiv w:val="1"/>
      <w:marLeft w:val="0"/>
      <w:marRight w:val="0"/>
      <w:marTop w:val="0"/>
      <w:marBottom w:val="0"/>
      <w:divBdr>
        <w:top w:val="none" w:sz="0" w:space="0" w:color="auto"/>
        <w:left w:val="none" w:sz="0" w:space="0" w:color="auto"/>
        <w:bottom w:val="none" w:sz="0" w:space="0" w:color="auto"/>
        <w:right w:val="none" w:sz="0" w:space="0" w:color="auto"/>
      </w:divBdr>
    </w:div>
    <w:div w:id="939415659">
      <w:bodyDiv w:val="1"/>
      <w:marLeft w:val="0"/>
      <w:marRight w:val="0"/>
      <w:marTop w:val="0"/>
      <w:marBottom w:val="0"/>
      <w:divBdr>
        <w:top w:val="none" w:sz="0" w:space="0" w:color="auto"/>
        <w:left w:val="none" w:sz="0" w:space="0" w:color="auto"/>
        <w:bottom w:val="none" w:sz="0" w:space="0" w:color="auto"/>
        <w:right w:val="none" w:sz="0" w:space="0" w:color="auto"/>
      </w:divBdr>
    </w:div>
    <w:div w:id="940144661">
      <w:bodyDiv w:val="1"/>
      <w:marLeft w:val="0"/>
      <w:marRight w:val="0"/>
      <w:marTop w:val="0"/>
      <w:marBottom w:val="0"/>
      <w:divBdr>
        <w:top w:val="none" w:sz="0" w:space="0" w:color="auto"/>
        <w:left w:val="none" w:sz="0" w:space="0" w:color="auto"/>
        <w:bottom w:val="none" w:sz="0" w:space="0" w:color="auto"/>
        <w:right w:val="none" w:sz="0" w:space="0" w:color="auto"/>
      </w:divBdr>
    </w:div>
    <w:div w:id="955134188">
      <w:bodyDiv w:val="1"/>
      <w:marLeft w:val="0"/>
      <w:marRight w:val="0"/>
      <w:marTop w:val="0"/>
      <w:marBottom w:val="0"/>
      <w:divBdr>
        <w:top w:val="none" w:sz="0" w:space="0" w:color="auto"/>
        <w:left w:val="none" w:sz="0" w:space="0" w:color="auto"/>
        <w:bottom w:val="none" w:sz="0" w:space="0" w:color="auto"/>
        <w:right w:val="none" w:sz="0" w:space="0" w:color="auto"/>
      </w:divBdr>
      <w:divsChild>
        <w:div w:id="1646739248">
          <w:marLeft w:val="0"/>
          <w:marRight w:val="0"/>
          <w:marTop w:val="0"/>
          <w:marBottom w:val="0"/>
          <w:divBdr>
            <w:top w:val="none" w:sz="0" w:space="0" w:color="auto"/>
            <w:left w:val="none" w:sz="0" w:space="0" w:color="auto"/>
            <w:bottom w:val="none" w:sz="0" w:space="0" w:color="auto"/>
            <w:right w:val="none" w:sz="0" w:space="0" w:color="auto"/>
          </w:divBdr>
          <w:divsChild>
            <w:div w:id="109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110">
      <w:bodyDiv w:val="1"/>
      <w:marLeft w:val="0"/>
      <w:marRight w:val="0"/>
      <w:marTop w:val="0"/>
      <w:marBottom w:val="0"/>
      <w:divBdr>
        <w:top w:val="none" w:sz="0" w:space="0" w:color="auto"/>
        <w:left w:val="none" w:sz="0" w:space="0" w:color="auto"/>
        <w:bottom w:val="none" w:sz="0" w:space="0" w:color="auto"/>
        <w:right w:val="none" w:sz="0" w:space="0" w:color="auto"/>
      </w:divBdr>
    </w:div>
    <w:div w:id="979260903">
      <w:bodyDiv w:val="1"/>
      <w:marLeft w:val="0"/>
      <w:marRight w:val="0"/>
      <w:marTop w:val="0"/>
      <w:marBottom w:val="0"/>
      <w:divBdr>
        <w:top w:val="none" w:sz="0" w:space="0" w:color="auto"/>
        <w:left w:val="none" w:sz="0" w:space="0" w:color="auto"/>
        <w:bottom w:val="none" w:sz="0" w:space="0" w:color="auto"/>
        <w:right w:val="none" w:sz="0" w:space="0" w:color="auto"/>
      </w:divBdr>
    </w:div>
    <w:div w:id="1007249962">
      <w:bodyDiv w:val="1"/>
      <w:marLeft w:val="0"/>
      <w:marRight w:val="0"/>
      <w:marTop w:val="0"/>
      <w:marBottom w:val="0"/>
      <w:divBdr>
        <w:top w:val="none" w:sz="0" w:space="0" w:color="auto"/>
        <w:left w:val="none" w:sz="0" w:space="0" w:color="auto"/>
        <w:bottom w:val="none" w:sz="0" w:space="0" w:color="auto"/>
        <w:right w:val="none" w:sz="0" w:space="0" w:color="auto"/>
      </w:divBdr>
    </w:div>
    <w:div w:id="1011907698">
      <w:bodyDiv w:val="1"/>
      <w:marLeft w:val="0"/>
      <w:marRight w:val="0"/>
      <w:marTop w:val="0"/>
      <w:marBottom w:val="0"/>
      <w:divBdr>
        <w:top w:val="none" w:sz="0" w:space="0" w:color="auto"/>
        <w:left w:val="none" w:sz="0" w:space="0" w:color="auto"/>
        <w:bottom w:val="none" w:sz="0" w:space="0" w:color="auto"/>
        <w:right w:val="none" w:sz="0" w:space="0" w:color="auto"/>
      </w:divBdr>
    </w:div>
    <w:div w:id="1015232764">
      <w:bodyDiv w:val="1"/>
      <w:marLeft w:val="0"/>
      <w:marRight w:val="0"/>
      <w:marTop w:val="0"/>
      <w:marBottom w:val="0"/>
      <w:divBdr>
        <w:top w:val="none" w:sz="0" w:space="0" w:color="auto"/>
        <w:left w:val="none" w:sz="0" w:space="0" w:color="auto"/>
        <w:bottom w:val="none" w:sz="0" w:space="0" w:color="auto"/>
        <w:right w:val="none" w:sz="0" w:space="0" w:color="auto"/>
      </w:divBdr>
    </w:div>
    <w:div w:id="1056122826">
      <w:bodyDiv w:val="1"/>
      <w:marLeft w:val="0"/>
      <w:marRight w:val="0"/>
      <w:marTop w:val="0"/>
      <w:marBottom w:val="0"/>
      <w:divBdr>
        <w:top w:val="none" w:sz="0" w:space="0" w:color="auto"/>
        <w:left w:val="none" w:sz="0" w:space="0" w:color="auto"/>
        <w:bottom w:val="none" w:sz="0" w:space="0" w:color="auto"/>
        <w:right w:val="none" w:sz="0" w:space="0" w:color="auto"/>
      </w:divBdr>
    </w:div>
    <w:div w:id="1058284961">
      <w:bodyDiv w:val="1"/>
      <w:marLeft w:val="0"/>
      <w:marRight w:val="0"/>
      <w:marTop w:val="0"/>
      <w:marBottom w:val="0"/>
      <w:divBdr>
        <w:top w:val="none" w:sz="0" w:space="0" w:color="auto"/>
        <w:left w:val="none" w:sz="0" w:space="0" w:color="auto"/>
        <w:bottom w:val="none" w:sz="0" w:space="0" w:color="auto"/>
        <w:right w:val="none" w:sz="0" w:space="0" w:color="auto"/>
      </w:divBdr>
    </w:div>
    <w:div w:id="1069227319">
      <w:bodyDiv w:val="1"/>
      <w:marLeft w:val="0"/>
      <w:marRight w:val="0"/>
      <w:marTop w:val="0"/>
      <w:marBottom w:val="0"/>
      <w:divBdr>
        <w:top w:val="none" w:sz="0" w:space="0" w:color="auto"/>
        <w:left w:val="none" w:sz="0" w:space="0" w:color="auto"/>
        <w:bottom w:val="none" w:sz="0" w:space="0" w:color="auto"/>
        <w:right w:val="none" w:sz="0" w:space="0" w:color="auto"/>
      </w:divBdr>
    </w:div>
    <w:div w:id="1072041271">
      <w:bodyDiv w:val="1"/>
      <w:marLeft w:val="0"/>
      <w:marRight w:val="0"/>
      <w:marTop w:val="0"/>
      <w:marBottom w:val="0"/>
      <w:divBdr>
        <w:top w:val="none" w:sz="0" w:space="0" w:color="auto"/>
        <w:left w:val="none" w:sz="0" w:space="0" w:color="auto"/>
        <w:bottom w:val="none" w:sz="0" w:space="0" w:color="auto"/>
        <w:right w:val="none" w:sz="0" w:space="0" w:color="auto"/>
      </w:divBdr>
    </w:div>
    <w:div w:id="1094521994">
      <w:bodyDiv w:val="1"/>
      <w:marLeft w:val="0"/>
      <w:marRight w:val="0"/>
      <w:marTop w:val="0"/>
      <w:marBottom w:val="0"/>
      <w:divBdr>
        <w:top w:val="none" w:sz="0" w:space="0" w:color="auto"/>
        <w:left w:val="none" w:sz="0" w:space="0" w:color="auto"/>
        <w:bottom w:val="none" w:sz="0" w:space="0" w:color="auto"/>
        <w:right w:val="none" w:sz="0" w:space="0" w:color="auto"/>
      </w:divBdr>
    </w:div>
    <w:div w:id="1117261749">
      <w:bodyDiv w:val="1"/>
      <w:marLeft w:val="0"/>
      <w:marRight w:val="0"/>
      <w:marTop w:val="0"/>
      <w:marBottom w:val="0"/>
      <w:divBdr>
        <w:top w:val="none" w:sz="0" w:space="0" w:color="auto"/>
        <w:left w:val="none" w:sz="0" w:space="0" w:color="auto"/>
        <w:bottom w:val="none" w:sz="0" w:space="0" w:color="auto"/>
        <w:right w:val="none" w:sz="0" w:space="0" w:color="auto"/>
      </w:divBdr>
      <w:divsChild>
        <w:div w:id="498734063">
          <w:marLeft w:val="0"/>
          <w:marRight w:val="0"/>
          <w:marTop w:val="0"/>
          <w:marBottom w:val="0"/>
          <w:divBdr>
            <w:top w:val="none" w:sz="0" w:space="0" w:color="auto"/>
            <w:left w:val="none" w:sz="0" w:space="0" w:color="auto"/>
            <w:bottom w:val="none" w:sz="0" w:space="0" w:color="auto"/>
            <w:right w:val="none" w:sz="0" w:space="0" w:color="auto"/>
          </w:divBdr>
        </w:div>
        <w:div w:id="873159051">
          <w:marLeft w:val="0"/>
          <w:marRight w:val="0"/>
          <w:marTop w:val="0"/>
          <w:marBottom w:val="0"/>
          <w:divBdr>
            <w:top w:val="none" w:sz="0" w:space="0" w:color="auto"/>
            <w:left w:val="none" w:sz="0" w:space="0" w:color="auto"/>
            <w:bottom w:val="none" w:sz="0" w:space="0" w:color="auto"/>
            <w:right w:val="none" w:sz="0" w:space="0" w:color="auto"/>
          </w:divBdr>
        </w:div>
        <w:div w:id="1009721512">
          <w:marLeft w:val="0"/>
          <w:marRight w:val="0"/>
          <w:marTop w:val="0"/>
          <w:marBottom w:val="0"/>
          <w:divBdr>
            <w:top w:val="none" w:sz="0" w:space="0" w:color="auto"/>
            <w:left w:val="none" w:sz="0" w:space="0" w:color="auto"/>
            <w:bottom w:val="none" w:sz="0" w:space="0" w:color="auto"/>
            <w:right w:val="none" w:sz="0" w:space="0" w:color="auto"/>
          </w:divBdr>
        </w:div>
        <w:div w:id="1665936190">
          <w:marLeft w:val="0"/>
          <w:marRight w:val="0"/>
          <w:marTop w:val="0"/>
          <w:marBottom w:val="0"/>
          <w:divBdr>
            <w:top w:val="none" w:sz="0" w:space="0" w:color="auto"/>
            <w:left w:val="none" w:sz="0" w:space="0" w:color="auto"/>
            <w:bottom w:val="none" w:sz="0" w:space="0" w:color="auto"/>
            <w:right w:val="none" w:sz="0" w:space="0" w:color="auto"/>
          </w:divBdr>
        </w:div>
      </w:divsChild>
    </w:div>
    <w:div w:id="1120337951">
      <w:bodyDiv w:val="1"/>
      <w:marLeft w:val="0"/>
      <w:marRight w:val="0"/>
      <w:marTop w:val="0"/>
      <w:marBottom w:val="0"/>
      <w:divBdr>
        <w:top w:val="none" w:sz="0" w:space="0" w:color="auto"/>
        <w:left w:val="none" w:sz="0" w:space="0" w:color="auto"/>
        <w:bottom w:val="none" w:sz="0" w:space="0" w:color="auto"/>
        <w:right w:val="none" w:sz="0" w:space="0" w:color="auto"/>
      </w:divBdr>
    </w:div>
    <w:div w:id="1127889636">
      <w:bodyDiv w:val="1"/>
      <w:marLeft w:val="0"/>
      <w:marRight w:val="0"/>
      <w:marTop w:val="0"/>
      <w:marBottom w:val="0"/>
      <w:divBdr>
        <w:top w:val="none" w:sz="0" w:space="0" w:color="auto"/>
        <w:left w:val="none" w:sz="0" w:space="0" w:color="auto"/>
        <w:bottom w:val="none" w:sz="0" w:space="0" w:color="auto"/>
        <w:right w:val="none" w:sz="0" w:space="0" w:color="auto"/>
      </w:divBdr>
      <w:divsChild>
        <w:div w:id="366226373">
          <w:marLeft w:val="0"/>
          <w:marRight w:val="0"/>
          <w:marTop w:val="0"/>
          <w:marBottom w:val="0"/>
          <w:divBdr>
            <w:top w:val="none" w:sz="0" w:space="0" w:color="auto"/>
            <w:left w:val="none" w:sz="0" w:space="0" w:color="auto"/>
            <w:bottom w:val="none" w:sz="0" w:space="0" w:color="auto"/>
            <w:right w:val="none" w:sz="0" w:space="0" w:color="auto"/>
          </w:divBdr>
          <w:divsChild>
            <w:div w:id="1367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00706">
      <w:bodyDiv w:val="1"/>
      <w:marLeft w:val="0"/>
      <w:marRight w:val="0"/>
      <w:marTop w:val="0"/>
      <w:marBottom w:val="0"/>
      <w:divBdr>
        <w:top w:val="none" w:sz="0" w:space="0" w:color="auto"/>
        <w:left w:val="none" w:sz="0" w:space="0" w:color="auto"/>
        <w:bottom w:val="none" w:sz="0" w:space="0" w:color="auto"/>
        <w:right w:val="none" w:sz="0" w:space="0" w:color="auto"/>
      </w:divBdr>
      <w:divsChild>
        <w:div w:id="191771257">
          <w:marLeft w:val="0"/>
          <w:marRight w:val="0"/>
          <w:marTop w:val="0"/>
          <w:marBottom w:val="0"/>
          <w:divBdr>
            <w:top w:val="none" w:sz="0" w:space="0" w:color="auto"/>
            <w:left w:val="none" w:sz="0" w:space="0" w:color="auto"/>
            <w:bottom w:val="none" w:sz="0" w:space="0" w:color="auto"/>
            <w:right w:val="none" w:sz="0" w:space="0" w:color="auto"/>
          </w:divBdr>
          <w:divsChild>
            <w:div w:id="1814055284">
              <w:marLeft w:val="0"/>
              <w:marRight w:val="0"/>
              <w:marTop w:val="0"/>
              <w:marBottom w:val="0"/>
              <w:divBdr>
                <w:top w:val="none" w:sz="0" w:space="0" w:color="auto"/>
                <w:left w:val="none" w:sz="0" w:space="0" w:color="auto"/>
                <w:bottom w:val="none" w:sz="0" w:space="0" w:color="auto"/>
                <w:right w:val="none" w:sz="0" w:space="0" w:color="auto"/>
              </w:divBdr>
            </w:div>
          </w:divsChild>
        </w:div>
        <w:div w:id="434523020">
          <w:marLeft w:val="0"/>
          <w:marRight w:val="0"/>
          <w:marTop w:val="0"/>
          <w:marBottom w:val="0"/>
          <w:divBdr>
            <w:top w:val="none" w:sz="0" w:space="0" w:color="auto"/>
            <w:left w:val="none" w:sz="0" w:space="0" w:color="auto"/>
            <w:bottom w:val="none" w:sz="0" w:space="0" w:color="auto"/>
            <w:right w:val="none" w:sz="0" w:space="0" w:color="auto"/>
          </w:divBdr>
          <w:divsChild>
            <w:div w:id="1767188627">
              <w:marLeft w:val="0"/>
              <w:marRight w:val="0"/>
              <w:marTop w:val="0"/>
              <w:marBottom w:val="0"/>
              <w:divBdr>
                <w:top w:val="none" w:sz="0" w:space="0" w:color="auto"/>
                <w:left w:val="none" w:sz="0" w:space="0" w:color="auto"/>
                <w:bottom w:val="none" w:sz="0" w:space="0" w:color="auto"/>
                <w:right w:val="none" w:sz="0" w:space="0" w:color="auto"/>
              </w:divBdr>
            </w:div>
          </w:divsChild>
        </w:div>
        <w:div w:id="798189235">
          <w:marLeft w:val="0"/>
          <w:marRight w:val="0"/>
          <w:marTop w:val="0"/>
          <w:marBottom w:val="0"/>
          <w:divBdr>
            <w:top w:val="none" w:sz="0" w:space="0" w:color="auto"/>
            <w:left w:val="none" w:sz="0" w:space="0" w:color="auto"/>
            <w:bottom w:val="none" w:sz="0" w:space="0" w:color="auto"/>
            <w:right w:val="none" w:sz="0" w:space="0" w:color="auto"/>
          </w:divBdr>
          <w:divsChild>
            <w:div w:id="1963346847">
              <w:marLeft w:val="0"/>
              <w:marRight w:val="0"/>
              <w:marTop w:val="0"/>
              <w:marBottom w:val="0"/>
              <w:divBdr>
                <w:top w:val="none" w:sz="0" w:space="0" w:color="auto"/>
                <w:left w:val="none" w:sz="0" w:space="0" w:color="auto"/>
                <w:bottom w:val="none" w:sz="0" w:space="0" w:color="auto"/>
                <w:right w:val="none" w:sz="0" w:space="0" w:color="auto"/>
              </w:divBdr>
            </w:div>
          </w:divsChild>
        </w:div>
        <w:div w:id="891698040">
          <w:marLeft w:val="0"/>
          <w:marRight w:val="0"/>
          <w:marTop w:val="0"/>
          <w:marBottom w:val="0"/>
          <w:divBdr>
            <w:top w:val="none" w:sz="0" w:space="0" w:color="auto"/>
            <w:left w:val="none" w:sz="0" w:space="0" w:color="auto"/>
            <w:bottom w:val="none" w:sz="0" w:space="0" w:color="auto"/>
            <w:right w:val="none" w:sz="0" w:space="0" w:color="auto"/>
          </w:divBdr>
          <w:divsChild>
            <w:div w:id="1955625657">
              <w:marLeft w:val="0"/>
              <w:marRight w:val="0"/>
              <w:marTop w:val="0"/>
              <w:marBottom w:val="0"/>
              <w:divBdr>
                <w:top w:val="none" w:sz="0" w:space="0" w:color="auto"/>
                <w:left w:val="none" w:sz="0" w:space="0" w:color="auto"/>
                <w:bottom w:val="none" w:sz="0" w:space="0" w:color="auto"/>
                <w:right w:val="none" w:sz="0" w:space="0" w:color="auto"/>
              </w:divBdr>
            </w:div>
          </w:divsChild>
        </w:div>
        <w:div w:id="1261335499">
          <w:marLeft w:val="0"/>
          <w:marRight w:val="0"/>
          <w:marTop w:val="0"/>
          <w:marBottom w:val="0"/>
          <w:divBdr>
            <w:top w:val="none" w:sz="0" w:space="0" w:color="auto"/>
            <w:left w:val="none" w:sz="0" w:space="0" w:color="auto"/>
            <w:bottom w:val="none" w:sz="0" w:space="0" w:color="auto"/>
            <w:right w:val="none" w:sz="0" w:space="0" w:color="auto"/>
          </w:divBdr>
          <w:divsChild>
            <w:div w:id="347099590">
              <w:marLeft w:val="0"/>
              <w:marRight w:val="0"/>
              <w:marTop w:val="0"/>
              <w:marBottom w:val="0"/>
              <w:divBdr>
                <w:top w:val="none" w:sz="0" w:space="0" w:color="auto"/>
                <w:left w:val="none" w:sz="0" w:space="0" w:color="auto"/>
                <w:bottom w:val="none" w:sz="0" w:space="0" w:color="auto"/>
                <w:right w:val="none" w:sz="0" w:space="0" w:color="auto"/>
              </w:divBdr>
            </w:div>
          </w:divsChild>
        </w:div>
        <w:div w:id="1485660748">
          <w:marLeft w:val="0"/>
          <w:marRight w:val="0"/>
          <w:marTop w:val="0"/>
          <w:marBottom w:val="0"/>
          <w:divBdr>
            <w:top w:val="none" w:sz="0" w:space="0" w:color="auto"/>
            <w:left w:val="none" w:sz="0" w:space="0" w:color="auto"/>
            <w:bottom w:val="none" w:sz="0" w:space="0" w:color="auto"/>
            <w:right w:val="none" w:sz="0" w:space="0" w:color="auto"/>
          </w:divBdr>
          <w:divsChild>
            <w:div w:id="2052722621">
              <w:marLeft w:val="0"/>
              <w:marRight w:val="0"/>
              <w:marTop w:val="0"/>
              <w:marBottom w:val="0"/>
              <w:divBdr>
                <w:top w:val="none" w:sz="0" w:space="0" w:color="auto"/>
                <w:left w:val="none" w:sz="0" w:space="0" w:color="auto"/>
                <w:bottom w:val="none" w:sz="0" w:space="0" w:color="auto"/>
                <w:right w:val="none" w:sz="0" w:space="0" w:color="auto"/>
              </w:divBdr>
            </w:div>
          </w:divsChild>
        </w:div>
        <w:div w:id="1940211076">
          <w:marLeft w:val="0"/>
          <w:marRight w:val="0"/>
          <w:marTop w:val="0"/>
          <w:marBottom w:val="0"/>
          <w:divBdr>
            <w:top w:val="none" w:sz="0" w:space="0" w:color="auto"/>
            <w:left w:val="none" w:sz="0" w:space="0" w:color="auto"/>
            <w:bottom w:val="none" w:sz="0" w:space="0" w:color="auto"/>
            <w:right w:val="none" w:sz="0" w:space="0" w:color="auto"/>
          </w:divBdr>
          <w:divsChild>
            <w:div w:id="77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5549">
      <w:bodyDiv w:val="1"/>
      <w:marLeft w:val="0"/>
      <w:marRight w:val="0"/>
      <w:marTop w:val="0"/>
      <w:marBottom w:val="0"/>
      <w:divBdr>
        <w:top w:val="none" w:sz="0" w:space="0" w:color="auto"/>
        <w:left w:val="none" w:sz="0" w:space="0" w:color="auto"/>
        <w:bottom w:val="none" w:sz="0" w:space="0" w:color="auto"/>
        <w:right w:val="none" w:sz="0" w:space="0" w:color="auto"/>
      </w:divBdr>
    </w:div>
    <w:div w:id="1178040819">
      <w:bodyDiv w:val="1"/>
      <w:marLeft w:val="0"/>
      <w:marRight w:val="0"/>
      <w:marTop w:val="0"/>
      <w:marBottom w:val="0"/>
      <w:divBdr>
        <w:top w:val="none" w:sz="0" w:space="0" w:color="auto"/>
        <w:left w:val="none" w:sz="0" w:space="0" w:color="auto"/>
        <w:bottom w:val="none" w:sz="0" w:space="0" w:color="auto"/>
        <w:right w:val="none" w:sz="0" w:space="0" w:color="auto"/>
      </w:divBdr>
      <w:divsChild>
        <w:div w:id="425922720">
          <w:marLeft w:val="0"/>
          <w:marRight w:val="0"/>
          <w:marTop w:val="0"/>
          <w:marBottom w:val="0"/>
          <w:divBdr>
            <w:top w:val="single" w:sz="6" w:space="0" w:color="D7D8DA"/>
            <w:left w:val="single" w:sz="6" w:space="0" w:color="D7D8DA"/>
            <w:bottom w:val="single" w:sz="12" w:space="0" w:color="CACBCE"/>
            <w:right w:val="single" w:sz="6" w:space="0" w:color="D7D8DA"/>
          </w:divBdr>
          <w:divsChild>
            <w:div w:id="890045406">
              <w:marLeft w:val="0"/>
              <w:marRight w:val="0"/>
              <w:marTop w:val="0"/>
              <w:marBottom w:val="0"/>
              <w:divBdr>
                <w:top w:val="none" w:sz="0" w:space="0" w:color="auto"/>
                <w:left w:val="none" w:sz="0" w:space="0" w:color="auto"/>
                <w:bottom w:val="none" w:sz="0" w:space="0" w:color="auto"/>
                <w:right w:val="none" w:sz="0" w:space="0" w:color="auto"/>
              </w:divBdr>
            </w:div>
            <w:div w:id="1501774977">
              <w:marLeft w:val="0"/>
              <w:marRight w:val="0"/>
              <w:marTop w:val="0"/>
              <w:marBottom w:val="0"/>
              <w:divBdr>
                <w:top w:val="none" w:sz="0" w:space="0" w:color="auto"/>
                <w:left w:val="none" w:sz="0" w:space="0" w:color="auto"/>
                <w:bottom w:val="none" w:sz="0" w:space="0" w:color="auto"/>
                <w:right w:val="none" w:sz="0" w:space="0" w:color="auto"/>
              </w:divBdr>
              <w:divsChild>
                <w:div w:id="2053647469">
                  <w:marLeft w:val="0"/>
                  <w:marRight w:val="0"/>
                  <w:marTop w:val="0"/>
                  <w:marBottom w:val="0"/>
                  <w:divBdr>
                    <w:top w:val="single" w:sz="6" w:space="0" w:color="D7D8DA"/>
                    <w:left w:val="single" w:sz="6" w:space="0" w:color="D7D8DA"/>
                    <w:bottom w:val="single" w:sz="12" w:space="0" w:color="CACBCE"/>
                    <w:right w:val="single" w:sz="6" w:space="0" w:color="D7D8DA"/>
                  </w:divBdr>
                  <w:divsChild>
                    <w:div w:id="422184453">
                      <w:marLeft w:val="0"/>
                      <w:marRight w:val="0"/>
                      <w:marTop w:val="0"/>
                      <w:marBottom w:val="0"/>
                      <w:divBdr>
                        <w:top w:val="none" w:sz="0" w:space="0" w:color="auto"/>
                        <w:left w:val="none" w:sz="0" w:space="0" w:color="auto"/>
                        <w:bottom w:val="none" w:sz="0" w:space="0" w:color="auto"/>
                        <w:right w:val="none" w:sz="0" w:space="0" w:color="auto"/>
                      </w:divBdr>
                      <w:divsChild>
                        <w:div w:id="378894899">
                          <w:marLeft w:val="0"/>
                          <w:marRight w:val="0"/>
                          <w:marTop w:val="0"/>
                          <w:marBottom w:val="0"/>
                          <w:divBdr>
                            <w:top w:val="single" w:sz="6" w:space="0" w:color="D7D8DA"/>
                            <w:left w:val="single" w:sz="6" w:space="0" w:color="D7D8DA"/>
                            <w:bottom w:val="single" w:sz="12" w:space="0" w:color="CACBCE"/>
                            <w:right w:val="single" w:sz="6" w:space="0" w:color="D7D8DA"/>
                          </w:divBdr>
                          <w:divsChild>
                            <w:div w:id="1456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05682">
      <w:bodyDiv w:val="1"/>
      <w:marLeft w:val="0"/>
      <w:marRight w:val="0"/>
      <w:marTop w:val="0"/>
      <w:marBottom w:val="0"/>
      <w:divBdr>
        <w:top w:val="none" w:sz="0" w:space="0" w:color="auto"/>
        <w:left w:val="none" w:sz="0" w:space="0" w:color="auto"/>
        <w:bottom w:val="none" w:sz="0" w:space="0" w:color="auto"/>
        <w:right w:val="none" w:sz="0" w:space="0" w:color="auto"/>
      </w:divBdr>
    </w:div>
    <w:div w:id="1194264897">
      <w:bodyDiv w:val="1"/>
      <w:marLeft w:val="0"/>
      <w:marRight w:val="0"/>
      <w:marTop w:val="0"/>
      <w:marBottom w:val="0"/>
      <w:divBdr>
        <w:top w:val="none" w:sz="0" w:space="0" w:color="auto"/>
        <w:left w:val="none" w:sz="0" w:space="0" w:color="auto"/>
        <w:bottom w:val="none" w:sz="0" w:space="0" w:color="auto"/>
        <w:right w:val="none" w:sz="0" w:space="0" w:color="auto"/>
      </w:divBdr>
      <w:divsChild>
        <w:div w:id="1631126620">
          <w:marLeft w:val="0"/>
          <w:marRight w:val="0"/>
          <w:marTop w:val="0"/>
          <w:marBottom w:val="0"/>
          <w:divBdr>
            <w:top w:val="none" w:sz="0" w:space="0" w:color="auto"/>
            <w:left w:val="none" w:sz="0" w:space="0" w:color="auto"/>
            <w:bottom w:val="none" w:sz="0" w:space="0" w:color="auto"/>
            <w:right w:val="none" w:sz="0" w:space="0" w:color="auto"/>
          </w:divBdr>
          <w:divsChild>
            <w:div w:id="6029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50139">
      <w:bodyDiv w:val="1"/>
      <w:marLeft w:val="0"/>
      <w:marRight w:val="0"/>
      <w:marTop w:val="0"/>
      <w:marBottom w:val="0"/>
      <w:divBdr>
        <w:top w:val="none" w:sz="0" w:space="0" w:color="auto"/>
        <w:left w:val="none" w:sz="0" w:space="0" w:color="auto"/>
        <w:bottom w:val="none" w:sz="0" w:space="0" w:color="auto"/>
        <w:right w:val="none" w:sz="0" w:space="0" w:color="auto"/>
      </w:divBdr>
    </w:div>
    <w:div w:id="1254242404">
      <w:bodyDiv w:val="1"/>
      <w:marLeft w:val="0"/>
      <w:marRight w:val="0"/>
      <w:marTop w:val="0"/>
      <w:marBottom w:val="0"/>
      <w:divBdr>
        <w:top w:val="none" w:sz="0" w:space="0" w:color="auto"/>
        <w:left w:val="none" w:sz="0" w:space="0" w:color="auto"/>
        <w:bottom w:val="none" w:sz="0" w:space="0" w:color="auto"/>
        <w:right w:val="none" w:sz="0" w:space="0" w:color="auto"/>
      </w:divBdr>
    </w:div>
    <w:div w:id="1294598734">
      <w:bodyDiv w:val="1"/>
      <w:marLeft w:val="0"/>
      <w:marRight w:val="0"/>
      <w:marTop w:val="0"/>
      <w:marBottom w:val="0"/>
      <w:divBdr>
        <w:top w:val="none" w:sz="0" w:space="0" w:color="auto"/>
        <w:left w:val="none" w:sz="0" w:space="0" w:color="auto"/>
        <w:bottom w:val="none" w:sz="0" w:space="0" w:color="auto"/>
        <w:right w:val="none" w:sz="0" w:space="0" w:color="auto"/>
      </w:divBdr>
    </w:div>
    <w:div w:id="1297299716">
      <w:bodyDiv w:val="1"/>
      <w:marLeft w:val="0"/>
      <w:marRight w:val="0"/>
      <w:marTop w:val="0"/>
      <w:marBottom w:val="0"/>
      <w:divBdr>
        <w:top w:val="none" w:sz="0" w:space="0" w:color="auto"/>
        <w:left w:val="none" w:sz="0" w:space="0" w:color="auto"/>
        <w:bottom w:val="none" w:sz="0" w:space="0" w:color="auto"/>
        <w:right w:val="none" w:sz="0" w:space="0" w:color="auto"/>
      </w:divBdr>
    </w:div>
    <w:div w:id="1302688836">
      <w:bodyDiv w:val="1"/>
      <w:marLeft w:val="0"/>
      <w:marRight w:val="0"/>
      <w:marTop w:val="0"/>
      <w:marBottom w:val="0"/>
      <w:divBdr>
        <w:top w:val="none" w:sz="0" w:space="0" w:color="auto"/>
        <w:left w:val="none" w:sz="0" w:space="0" w:color="auto"/>
        <w:bottom w:val="none" w:sz="0" w:space="0" w:color="auto"/>
        <w:right w:val="none" w:sz="0" w:space="0" w:color="auto"/>
      </w:divBdr>
    </w:div>
    <w:div w:id="1304123063">
      <w:bodyDiv w:val="1"/>
      <w:marLeft w:val="0"/>
      <w:marRight w:val="0"/>
      <w:marTop w:val="0"/>
      <w:marBottom w:val="0"/>
      <w:divBdr>
        <w:top w:val="none" w:sz="0" w:space="0" w:color="auto"/>
        <w:left w:val="none" w:sz="0" w:space="0" w:color="auto"/>
        <w:bottom w:val="none" w:sz="0" w:space="0" w:color="auto"/>
        <w:right w:val="none" w:sz="0" w:space="0" w:color="auto"/>
      </w:divBdr>
    </w:div>
    <w:div w:id="1331257683">
      <w:bodyDiv w:val="1"/>
      <w:marLeft w:val="0"/>
      <w:marRight w:val="0"/>
      <w:marTop w:val="0"/>
      <w:marBottom w:val="0"/>
      <w:divBdr>
        <w:top w:val="none" w:sz="0" w:space="0" w:color="auto"/>
        <w:left w:val="none" w:sz="0" w:space="0" w:color="auto"/>
        <w:bottom w:val="none" w:sz="0" w:space="0" w:color="auto"/>
        <w:right w:val="none" w:sz="0" w:space="0" w:color="auto"/>
      </w:divBdr>
    </w:div>
    <w:div w:id="1346782897">
      <w:bodyDiv w:val="1"/>
      <w:marLeft w:val="0"/>
      <w:marRight w:val="0"/>
      <w:marTop w:val="0"/>
      <w:marBottom w:val="0"/>
      <w:divBdr>
        <w:top w:val="none" w:sz="0" w:space="0" w:color="auto"/>
        <w:left w:val="none" w:sz="0" w:space="0" w:color="auto"/>
        <w:bottom w:val="none" w:sz="0" w:space="0" w:color="auto"/>
        <w:right w:val="none" w:sz="0" w:space="0" w:color="auto"/>
      </w:divBdr>
    </w:div>
    <w:div w:id="1388145573">
      <w:bodyDiv w:val="1"/>
      <w:marLeft w:val="0"/>
      <w:marRight w:val="0"/>
      <w:marTop w:val="0"/>
      <w:marBottom w:val="0"/>
      <w:divBdr>
        <w:top w:val="none" w:sz="0" w:space="0" w:color="auto"/>
        <w:left w:val="none" w:sz="0" w:space="0" w:color="auto"/>
        <w:bottom w:val="none" w:sz="0" w:space="0" w:color="auto"/>
        <w:right w:val="none" w:sz="0" w:space="0" w:color="auto"/>
      </w:divBdr>
    </w:div>
    <w:div w:id="1389374813">
      <w:bodyDiv w:val="1"/>
      <w:marLeft w:val="0"/>
      <w:marRight w:val="0"/>
      <w:marTop w:val="0"/>
      <w:marBottom w:val="0"/>
      <w:divBdr>
        <w:top w:val="none" w:sz="0" w:space="0" w:color="auto"/>
        <w:left w:val="none" w:sz="0" w:space="0" w:color="auto"/>
        <w:bottom w:val="none" w:sz="0" w:space="0" w:color="auto"/>
        <w:right w:val="none" w:sz="0" w:space="0" w:color="auto"/>
      </w:divBdr>
      <w:divsChild>
        <w:div w:id="108935228">
          <w:marLeft w:val="274"/>
          <w:marRight w:val="0"/>
          <w:marTop w:val="0"/>
          <w:marBottom w:val="0"/>
          <w:divBdr>
            <w:top w:val="none" w:sz="0" w:space="0" w:color="auto"/>
            <w:left w:val="none" w:sz="0" w:space="0" w:color="auto"/>
            <w:bottom w:val="none" w:sz="0" w:space="0" w:color="auto"/>
            <w:right w:val="none" w:sz="0" w:space="0" w:color="auto"/>
          </w:divBdr>
        </w:div>
        <w:div w:id="124740881">
          <w:marLeft w:val="274"/>
          <w:marRight w:val="0"/>
          <w:marTop w:val="0"/>
          <w:marBottom w:val="0"/>
          <w:divBdr>
            <w:top w:val="none" w:sz="0" w:space="0" w:color="auto"/>
            <w:left w:val="none" w:sz="0" w:space="0" w:color="auto"/>
            <w:bottom w:val="none" w:sz="0" w:space="0" w:color="auto"/>
            <w:right w:val="none" w:sz="0" w:space="0" w:color="auto"/>
          </w:divBdr>
        </w:div>
        <w:div w:id="157962119">
          <w:marLeft w:val="274"/>
          <w:marRight w:val="0"/>
          <w:marTop w:val="0"/>
          <w:marBottom w:val="0"/>
          <w:divBdr>
            <w:top w:val="none" w:sz="0" w:space="0" w:color="auto"/>
            <w:left w:val="none" w:sz="0" w:space="0" w:color="auto"/>
            <w:bottom w:val="none" w:sz="0" w:space="0" w:color="auto"/>
            <w:right w:val="none" w:sz="0" w:space="0" w:color="auto"/>
          </w:divBdr>
        </w:div>
        <w:div w:id="213541135">
          <w:marLeft w:val="274"/>
          <w:marRight w:val="0"/>
          <w:marTop w:val="0"/>
          <w:marBottom w:val="0"/>
          <w:divBdr>
            <w:top w:val="none" w:sz="0" w:space="0" w:color="auto"/>
            <w:left w:val="none" w:sz="0" w:space="0" w:color="auto"/>
            <w:bottom w:val="none" w:sz="0" w:space="0" w:color="auto"/>
            <w:right w:val="none" w:sz="0" w:space="0" w:color="auto"/>
          </w:divBdr>
        </w:div>
        <w:div w:id="223832800">
          <w:marLeft w:val="274"/>
          <w:marRight w:val="0"/>
          <w:marTop w:val="0"/>
          <w:marBottom w:val="0"/>
          <w:divBdr>
            <w:top w:val="none" w:sz="0" w:space="0" w:color="auto"/>
            <w:left w:val="none" w:sz="0" w:space="0" w:color="auto"/>
            <w:bottom w:val="none" w:sz="0" w:space="0" w:color="auto"/>
            <w:right w:val="none" w:sz="0" w:space="0" w:color="auto"/>
          </w:divBdr>
        </w:div>
        <w:div w:id="628437431">
          <w:marLeft w:val="274"/>
          <w:marRight w:val="0"/>
          <w:marTop w:val="0"/>
          <w:marBottom w:val="0"/>
          <w:divBdr>
            <w:top w:val="none" w:sz="0" w:space="0" w:color="auto"/>
            <w:left w:val="none" w:sz="0" w:space="0" w:color="auto"/>
            <w:bottom w:val="none" w:sz="0" w:space="0" w:color="auto"/>
            <w:right w:val="none" w:sz="0" w:space="0" w:color="auto"/>
          </w:divBdr>
        </w:div>
        <w:div w:id="730349702">
          <w:marLeft w:val="274"/>
          <w:marRight w:val="0"/>
          <w:marTop w:val="0"/>
          <w:marBottom w:val="0"/>
          <w:divBdr>
            <w:top w:val="none" w:sz="0" w:space="0" w:color="auto"/>
            <w:left w:val="none" w:sz="0" w:space="0" w:color="auto"/>
            <w:bottom w:val="none" w:sz="0" w:space="0" w:color="auto"/>
            <w:right w:val="none" w:sz="0" w:space="0" w:color="auto"/>
          </w:divBdr>
        </w:div>
        <w:div w:id="749304589">
          <w:marLeft w:val="274"/>
          <w:marRight w:val="0"/>
          <w:marTop w:val="0"/>
          <w:marBottom w:val="0"/>
          <w:divBdr>
            <w:top w:val="none" w:sz="0" w:space="0" w:color="auto"/>
            <w:left w:val="none" w:sz="0" w:space="0" w:color="auto"/>
            <w:bottom w:val="none" w:sz="0" w:space="0" w:color="auto"/>
            <w:right w:val="none" w:sz="0" w:space="0" w:color="auto"/>
          </w:divBdr>
        </w:div>
        <w:div w:id="794445752">
          <w:marLeft w:val="274"/>
          <w:marRight w:val="0"/>
          <w:marTop w:val="0"/>
          <w:marBottom w:val="0"/>
          <w:divBdr>
            <w:top w:val="none" w:sz="0" w:space="0" w:color="auto"/>
            <w:left w:val="none" w:sz="0" w:space="0" w:color="auto"/>
            <w:bottom w:val="none" w:sz="0" w:space="0" w:color="auto"/>
            <w:right w:val="none" w:sz="0" w:space="0" w:color="auto"/>
          </w:divBdr>
        </w:div>
        <w:div w:id="898787137">
          <w:marLeft w:val="274"/>
          <w:marRight w:val="0"/>
          <w:marTop w:val="0"/>
          <w:marBottom w:val="0"/>
          <w:divBdr>
            <w:top w:val="none" w:sz="0" w:space="0" w:color="auto"/>
            <w:left w:val="none" w:sz="0" w:space="0" w:color="auto"/>
            <w:bottom w:val="none" w:sz="0" w:space="0" w:color="auto"/>
            <w:right w:val="none" w:sz="0" w:space="0" w:color="auto"/>
          </w:divBdr>
        </w:div>
        <w:div w:id="1384212214">
          <w:marLeft w:val="274"/>
          <w:marRight w:val="0"/>
          <w:marTop w:val="0"/>
          <w:marBottom w:val="0"/>
          <w:divBdr>
            <w:top w:val="none" w:sz="0" w:space="0" w:color="auto"/>
            <w:left w:val="none" w:sz="0" w:space="0" w:color="auto"/>
            <w:bottom w:val="none" w:sz="0" w:space="0" w:color="auto"/>
            <w:right w:val="none" w:sz="0" w:space="0" w:color="auto"/>
          </w:divBdr>
        </w:div>
        <w:div w:id="1398043611">
          <w:marLeft w:val="274"/>
          <w:marRight w:val="0"/>
          <w:marTop w:val="0"/>
          <w:marBottom w:val="0"/>
          <w:divBdr>
            <w:top w:val="none" w:sz="0" w:space="0" w:color="auto"/>
            <w:left w:val="none" w:sz="0" w:space="0" w:color="auto"/>
            <w:bottom w:val="none" w:sz="0" w:space="0" w:color="auto"/>
            <w:right w:val="none" w:sz="0" w:space="0" w:color="auto"/>
          </w:divBdr>
        </w:div>
        <w:div w:id="1527715110">
          <w:marLeft w:val="274"/>
          <w:marRight w:val="0"/>
          <w:marTop w:val="0"/>
          <w:marBottom w:val="0"/>
          <w:divBdr>
            <w:top w:val="none" w:sz="0" w:space="0" w:color="auto"/>
            <w:left w:val="none" w:sz="0" w:space="0" w:color="auto"/>
            <w:bottom w:val="none" w:sz="0" w:space="0" w:color="auto"/>
            <w:right w:val="none" w:sz="0" w:space="0" w:color="auto"/>
          </w:divBdr>
        </w:div>
        <w:div w:id="1628661738">
          <w:marLeft w:val="274"/>
          <w:marRight w:val="0"/>
          <w:marTop w:val="0"/>
          <w:marBottom w:val="0"/>
          <w:divBdr>
            <w:top w:val="none" w:sz="0" w:space="0" w:color="auto"/>
            <w:left w:val="none" w:sz="0" w:space="0" w:color="auto"/>
            <w:bottom w:val="none" w:sz="0" w:space="0" w:color="auto"/>
            <w:right w:val="none" w:sz="0" w:space="0" w:color="auto"/>
          </w:divBdr>
        </w:div>
        <w:div w:id="1708944378">
          <w:marLeft w:val="274"/>
          <w:marRight w:val="0"/>
          <w:marTop w:val="0"/>
          <w:marBottom w:val="0"/>
          <w:divBdr>
            <w:top w:val="none" w:sz="0" w:space="0" w:color="auto"/>
            <w:left w:val="none" w:sz="0" w:space="0" w:color="auto"/>
            <w:bottom w:val="none" w:sz="0" w:space="0" w:color="auto"/>
            <w:right w:val="none" w:sz="0" w:space="0" w:color="auto"/>
          </w:divBdr>
        </w:div>
        <w:div w:id="2020960383">
          <w:marLeft w:val="274"/>
          <w:marRight w:val="0"/>
          <w:marTop w:val="0"/>
          <w:marBottom w:val="0"/>
          <w:divBdr>
            <w:top w:val="none" w:sz="0" w:space="0" w:color="auto"/>
            <w:left w:val="none" w:sz="0" w:space="0" w:color="auto"/>
            <w:bottom w:val="none" w:sz="0" w:space="0" w:color="auto"/>
            <w:right w:val="none" w:sz="0" w:space="0" w:color="auto"/>
          </w:divBdr>
        </w:div>
      </w:divsChild>
    </w:div>
    <w:div w:id="1426804620">
      <w:bodyDiv w:val="1"/>
      <w:marLeft w:val="0"/>
      <w:marRight w:val="0"/>
      <w:marTop w:val="0"/>
      <w:marBottom w:val="0"/>
      <w:divBdr>
        <w:top w:val="none" w:sz="0" w:space="0" w:color="auto"/>
        <w:left w:val="none" w:sz="0" w:space="0" w:color="auto"/>
        <w:bottom w:val="none" w:sz="0" w:space="0" w:color="auto"/>
        <w:right w:val="none" w:sz="0" w:space="0" w:color="auto"/>
      </w:divBdr>
    </w:div>
    <w:div w:id="1433553564">
      <w:bodyDiv w:val="1"/>
      <w:marLeft w:val="0"/>
      <w:marRight w:val="0"/>
      <w:marTop w:val="0"/>
      <w:marBottom w:val="0"/>
      <w:divBdr>
        <w:top w:val="none" w:sz="0" w:space="0" w:color="auto"/>
        <w:left w:val="none" w:sz="0" w:space="0" w:color="auto"/>
        <w:bottom w:val="none" w:sz="0" w:space="0" w:color="auto"/>
        <w:right w:val="none" w:sz="0" w:space="0" w:color="auto"/>
      </w:divBdr>
    </w:div>
    <w:div w:id="1464421345">
      <w:bodyDiv w:val="1"/>
      <w:marLeft w:val="0"/>
      <w:marRight w:val="0"/>
      <w:marTop w:val="0"/>
      <w:marBottom w:val="0"/>
      <w:divBdr>
        <w:top w:val="none" w:sz="0" w:space="0" w:color="auto"/>
        <w:left w:val="none" w:sz="0" w:space="0" w:color="auto"/>
        <w:bottom w:val="none" w:sz="0" w:space="0" w:color="auto"/>
        <w:right w:val="none" w:sz="0" w:space="0" w:color="auto"/>
      </w:divBdr>
    </w:div>
    <w:div w:id="1473905314">
      <w:bodyDiv w:val="1"/>
      <w:marLeft w:val="0"/>
      <w:marRight w:val="0"/>
      <w:marTop w:val="0"/>
      <w:marBottom w:val="0"/>
      <w:divBdr>
        <w:top w:val="none" w:sz="0" w:space="0" w:color="auto"/>
        <w:left w:val="none" w:sz="0" w:space="0" w:color="auto"/>
        <w:bottom w:val="none" w:sz="0" w:space="0" w:color="auto"/>
        <w:right w:val="none" w:sz="0" w:space="0" w:color="auto"/>
      </w:divBdr>
    </w:div>
    <w:div w:id="1490638868">
      <w:bodyDiv w:val="1"/>
      <w:marLeft w:val="0"/>
      <w:marRight w:val="0"/>
      <w:marTop w:val="0"/>
      <w:marBottom w:val="0"/>
      <w:divBdr>
        <w:top w:val="none" w:sz="0" w:space="0" w:color="auto"/>
        <w:left w:val="none" w:sz="0" w:space="0" w:color="auto"/>
        <w:bottom w:val="none" w:sz="0" w:space="0" w:color="auto"/>
        <w:right w:val="none" w:sz="0" w:space="0" w:color="auto"/>
      </w:divBdr>
    </w:div>
    <w:div w:id="1495410384">
      <w:bodyDiv w:val="1"/>
      <w:marLeft w:val="0"/>
      <w:marRight w:val="0"/>
      <w:marTop w:val="0"/>
      <w:marBottom w:val="0"/>
      <w:divBdr>
        <w:top w:val="none" w:sz="0" w:space="0" w:color="auto"/>
        <w:left w:val="none" w:sz="0" w:space="0" w:color="auto"/>
        <w:bottom w:val="none" w:sz="0" w:space="0" w:color="auto"/>
        <w:right w:val="none" w:sz="0" w:space="0" w:color="auto"/>
      </w:divBdr>
    </w:div>
    <w:div w:id="1499031560">
      <w:bodyDiv w:val="1"/>
      <w:marLeft w:val="0"/>
      <w:marRight w:val="0"/>
      <w:marTop w:val="0"/>
      <w:marBottom w:val="0"/>
      <w:divBdr>
        <w:top w:val="none" w:sz="0" w:space="0" w:color="auto"/>
        <w:left w:val="none" w:sz="0" w:space="0" w:color="auto"/>
        <w:bottom w:val="none" w:sz="0" w:space="0" w:color="auto"/>
        <w:right w:val="none" w:sz="0" w:space="0" w:color="auto"/>
      </w:divBdr>
    </w:div>
    <w:div w:id="1511063578">
      <w:bodyDiv w:val="1"/>
      <w:marLeft w:val="0"/>
      <w:marRight w:val="0"/>
      <w:marTop w:val="0"/>
      <w:marBottom w:val="0"/>
      <w:divBdr>
        <w:top w:val="none" w:sz="0" w:space="0" w:color="auto"/>
        <w:left w:val="none" w:sz="0" w:space="0" w:color="auto"/>
        <w:bottom w:val="none" w:sz="0" w:space="0" w:color="auto"/>
        <w:right w:val="none" w:sz="0" w:space="0" w:color="auto"/>
      </w:divBdr>
    </w:div>
    <w:div w:id="1517690940">
      <w:bodyDiv w:val="1"/>
      <w:marLeft w:val="0"/>
      <w:marRight w:val="0"/>
      <w:marTop w:val="0"/>
      <w:marBottom w:val="0"/>
      <w:divBdr>
        <w:top w:val="none" w:sz="0" w:space="0" w:color="auto"/>
        <w:left w:val="none" w:sz="0" w:space="0" w:color="auto"/>
        <w:bottom w:val="none" w:sz="0" w:space="0" w:color="auto"/>
        <w:right w:val="none" w:sz="0" w:space="0" w:color="auto"/>
      </w:divBdr>
      <w:divsChild>
        <w:div w:id="2134254056">
          <w:marLeft w:val="0"/>
          <w:marRight w:val="0"/>
          <w:marTop w:val="0"/>
          <w:marBottom w:val="0"/>
          <w:divBdr>
            <w:top w:val="none" w:sz="0" w:space="0" w:color="auto"/>
            <w:left w:val="none" w:sz="0" w:space="0" w:color="auto"/>
            <w:bottom w:val="none" w:sz="0" w:space="0" w:color="auto"/>
            <w:right w:val="none" w:sz="0" w:space="0" w:color="auto"/>
          </w:divBdr>
          <w:divsChild>
            <w:div w:id="21093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0973">
      <w:bodyDiv w:val="1"/>
      <w:marLeft w:val="0"/>
      <w:marRight w:val="0"/>
      <w:marTop w:val="0"/>
      <w:marBottom w:val="0"/>
      <w:divBdr>
        <w:top w:val="none" w:sz="0" w:space="0" w:color="auto"/>
        <w:left w:val="none" w:sz="0" w:space="0" w:color="auto"/>
        <w:bottom w:val="none" w:sz="0" w:space="0" w:color="auto"/>
        <w:right w:val="none" w:sz="0" w:space="0" w:color="auto"/>
      </w:divBdr>
    </w:div>
    <w:div w:id="1533418119">
      <w:bodyDiv w:val="1"/>
      <w:marLeft w:val="0"/>
      <w:marRight w:val="0"/>
      <w:marTop w:val="0"/>
      <w:marBottom w:val="0"/>
      <w:divBdr>
        <w:top w:val="none" w:sz="0" w:space="0" w:color="auto"/>
        <w:left w:val="none" w:sz="0" w:space="0" w:color="auto"/>
        <w:bottom w:val="none" w:sz="0" w:space="0" w:color="auto"/>
        <w:right w:val="none" w:sz="0" w:space="0" w:color="auto"/>
      </w:divBdr>
      <w:divsChild>
        <w:div w:id="303118667">
          <w:marLeft w:val="274"/>
          <w:marRight w:val="0"/>
          <w:marTop w:val="0"/>
          <w:marBottom w:val="0"/>
          <w:divBdr>
            <w:top w:val="none" w:sz="0" w:space="0" w:color="auto"/>
            <w:left w:val="none" w:sz="0" w:space="0" w:color="auto"/>
            <w:bottom w:val="none" w:sz="0" w:space="0" w:color="auto"/>
            <w:right w:val="none" w:sz="0" w:space="0" w:color="auto"/>
          </w:divBdr>
        </w:div>
        <w:div w:id="358238918">
          <w:marLeft w:val="274"/>
          <w:marRight w:val="0"/>
          <w:marTop w:val="0"/>
          <w:marBottom w:val="0"/>
          <w:divBdr>
            <w:top w:val="none" w:sz="0" w:space="0" w:color="auto"/>
            <w:left w:val="none" w:sz="0" w:space="0" w:color="auto"/>
            <w:bottom w:val="none" w:sz="0" w:space="0" w:color="auto"/>
            <w:right w:val="none" w:sz="0" w:space="0" w:color="auto"/>
          </w:divBdr>
        </w:div>
        <w:div w:id="429668343">
          <w:marLeft w:val="274"/>
          <w:marRight w:val="0"/>
          <w:marTop w:val="0"/>
          <w:marBottom w:val="0"/>
          <w:divBdr>
            <w:top w:val="none" w:sz="0" w:space="0" w:color="auto"/>
            <w:left w:val="none" w:sz="0" w:space="0" w:color="auto"/>
            <w:bottom w:val="none" w:sz="0" w:space="0" w:color="auto"/>
            <w:right w:val="none" w:sz="0" w:space="0" w:color="auto"/>
          </w:divBdr>
        </w:div>
        <w:div w:id="1249314705">
          <w:marLeft w:val="274"/>
          <w:marRight w:val="0"/>
          <w:marTop w:val="0"/>
          <w:marBottom w:val="0"/>
          <w:divBdr>
            <w:top w:val="none" w:sz="0" w:space="0" w:color="auto"/>
            <w:left w:val="none" w:sz="0" w:space="0" w:color="auto"/>
            <w:bottom w:val="none" w:sz="0" w:space="0" w:color="auto"/>
            <w:right w:val="none" w:sz="0" w:space="0" w:color="auto"/>
          </w:divBdr>
        </w:div>
        <w:div w:id="1330404055">
          <w:marLeft w:val="274"/>
          <w:marRight w:val="0"/>
          <w:marTop w:val="0"/>
          <w:marBottom w:val="0"/>
          <w:divBdr>
            <w:top w:val="none" w:sz="0" w:space="0" w:color="auto"/>
            <w:left w:val="none" w:sz="0" w:space="0" w:color="auto"/>
            <w:bottom w:val="none" w:sz="0" w:space="0" w:color="auto"/>
            <w:right w:val="none" w:sz="0" w:space="0" w:color="auto"/>
          </w:divBdr>
        </w:div>
        <w:div w:id="1945723413">
          <w:marLeft w:val="274"/>
          <w:marRight w:val="0"/>
          <w:marTop w:val="0"/>
          <w:marBottom w:val="0"/>
          <w:divBdr>
            <w:top w:val="none" w:sz="0" w:space="0" w:color="auto"/>
            <w:left w:val="none" w:sz="0" w:space="0" w:color="auto"/>
            <w:bottom w:val="none" w:sz="0" w:space="0" w:color="auto"/>
            <w:right w:val="none" w:sz="0" w:space="0" w:color="auto"/>
          </w:divBdr>
        </w:div>
      </w:divsChild>
    </w:div>
    <w:div w:id="1541937769">
      <w:bodyDiv w:val="1"/>
      <w:marLeft w:val="0"/>
      <w:marRight w:val="0"/>
      <w:marTop w:val="0"/>
      <w:marBottom w:val="0"/>
      <w:divBdr>
        <w:top w:val="none" w:sz="0" w:space="0" w:color="auto"/>
        <w:left w:val="none" w:sz="0" w:space="0" w:color="auto"/>
        <w:bottom w:val="none" w:sz="0" w:space="0" w:color="auto"/>
        <w:right w:val="none" w:sz="0" w:space="0" w:color="auto"/>
      </w:divBdr>
    </w:div>
    <w:div w:id="1549681233">
      <w:bodyDiv w:val="1"/>
      <w:marLeft w:val="0"/>
      <w:marRight w:val="0"/>
      <w:marTop w:val="0"/>
      <w:marBottom w:val="0"/>
      <w:divBdr>
        <w:top w:val="none" w:sz="0" w:space="0" w:color="auto"/>
        <w:left w:val="none" w:sz="0" w:space="0" w:color="auto"/>
        <w:bottom w:val="none" w:sz="0" w:space="0" w:color="auto"/>
        <w:right w:val="none" w:sz="0" w:space="0" w:color="auto"/>
      </w:divBdr>
    </w:div>
    <w:div w:id="1556429492">
      <w:bodyDiv w:val="1"/>
      <w:marLeft w:val="0"/>
      <w:marRight w:val="0"/>
      <w:marTop w:val="0"/>
      <w:marBottom w:val="0"/>
      <w:divBdr>
        <w:top w:val="none" w:sz="0" w:space="0" w:color="auto"/>
        <w:left w:val="none" w:sz="0" w:space="0" w:color="auto"/>
        <w:bottom w:val="none" w:sz="0" w:space="0" w:color="auto"/>
        <w:right w:val="none" w:sz="0" w:space="0" w:color="auto"/>
      </w:divBdr>
    </w:div>
    <w:div w:id="1564412021">
      <w:bodyDiv w:val="1"/>
      <w:marLeft w:val="0"/>
      <w:marRight w:val="0"/>
      <w:marTop w:val="0"/>
      <w:marBottom w:val="0"/>
      <w:divBdr>
        <w:top w:val="none" w:sz="0" w:space="0" w:color="auto"/>
        <w:left w:val="none" w:sz="0" w:space="0" w:color="auto"/>
        <w:bottom w:val="none" w:sz="0" w:space="0" w:color="auto"/>
        <w:right w:val="none" w:sz="0" w:space="0" w:color="auto"/>
      </w:divBdr>
      <w:divsChild>
        <w:div w:id="1891645530">
          <w:marLeft w:val="0"/>
          <w:marRight w:val="0"/>
          <w:marTop w:val="0"/>
          <w:marBottom w:val="0"/>
          <w:divBdr>
            <w:top w:val="none" w:sz="0" w:space="0" w:color="auto"/>
            <w:left w:val="none" w:sz="0" w:space="0" w:color="auto"/>
            <w:bottom w:val="none" w:sz="0" w:space="0" w:color="auto"/>
            <w:right w:val="none" w:sz="0" w:space="0" w:color="auto"/>
          </w:divBdr>
        </w:div>
      </w:divsChild>
    </w:div>
    <w:div w:id="1573420346">
      <w:bodyDiv w:val="1"/>
      <w:marLeft w:val="0"/>
      <w:marRight w:val="0"/>
      <w:marTop w:val="0"/>
      <w:marBottom w:val="0"/>
      <w:divBdr>
        <w:top w:val="none" w:sz="0" w:space="0" w:color="auto"/>
        <w:left w:val="none" w:sz="0" w:space="0" w:color="auto"/>
        <w:bottom w:val="none" w:sz="0" w:space="0" w:color="auto"/>
        <w:right w:val="none" w:sz="0" w:space="0" w:color="auto"/>
      </w:divBdr>
    </w:div>
    <w:div w:id="1583679971">
      <w:bodyDiv w:val="1"/>
      <w:marLeft w:val="0"/>
      <w:marRight w:val="0"/>
      <w:marTop w:val="0"/>
      <w:marBottom w:val="0"/>
      <w:divBdr>
        <w:top w:val="none" w:sz="0" w:space="0" w:color="auto"/>
        <w:left w:val="none" w:sz="0" w:space="0" w:color="auto"/>
        <w:bottom w:val="none" w:sz="0" w:space="0" w:color="auto"/>
        <w:right w:val="none" w:sz="0" w:space="0" w:color="auto"/>
      </w:divBdr>
    </w:div>
    <w:div w:id="1584144373">
      <w:bodyDiv w:val="1"/>
      <w:marLeft w:val="0"/>
      <w:marRight w:val="0"/>
      <w:marTop w:val="0"/>
      <w:marBottom w:val="0"/>
      <w:divBdr>
        <w:top w:val="none" w:sz="0" w:space="0" w:color="auto"/>
        <w:left w:val="none" w:sz="0" w:space="0" w:color="auto"/>
        <w:bottom w:val="none" w:sz="0" w:space="0" w:color="auto"/>
        <w:right w:val="none" w:sz="0" w:space="0" w:color="auto"/>
      </w:divBdr>
    </w:div>
    <w:div w:id="1586838124">
      <w:bodyDiv w:val="1"/>
      <w:marLeft w:val="0"/>
      <w:marRight w:val="0"/>
      <w:marTop w:val="0"/>
      <w:marBottom w:val="0"/>
      <w:divBdr>
        <w:top w:val="none" w:sz="0" w:space="0" w:color="auto"/>
        <w:left w:val="none" w:sz="0" w:space="0" w:color="auto"/>
        <w:bottom w:val="none" w:sz="0" w:space="0" w:color="auto"/>
        <w:right w:val="none" w:sz="0" w:space="0" w:color="auto"/>
      </w:divBdr>
    </w:div>
    <w:div w:id="1586961841">
      <w:bodyDiv w:val="1"/>
      <w:marLeft w:val="0"/>
      <w:marRight w:val="0"/>
      <w:marTop w:val="0"/>
      <w:marBottom w:val="0"/>
      <w:divBdr>
        <w:top w:val="none" w:sz="0" w:space="0" w:color="auto"/>
        <w:left w:val="none" w:sz="0" w:space="0" w:color="auto"/>
        <w:bottom w:val="none" w:sz="0" w:space="0" w:color="auto"/>
        <w:right w:val="none" w:sz="0" w:space="0" w:color="auto"/>
      </w:divBdr>
    </w:div>
    <w:div w:id="1608658272">
      <w:bodyDiv w:val="1"/>
      <w:marLeft w:val="0"/>
      <w:marRight w:val="0"/>
      <w:marTop w:val="0"/>
      <w:marBottom w:val="0"/>
      <w:divBdr>
        <w:top w:val="none" w:sz="0" w:space="0" w:color="auto"/>
        <w:left w:val="none" w:sz="0" w:space="0" w:color="auto"/>
        <w:bottom w:val="none" w:sz="0" w:space="0" w:color="auto"/>
        <w:right w:val="none" w:sz="0" w:space="0" w:color="auto"/>
      </w:divBdr>
    </w:div>
    <w:div w:id="1627929633">
      <w:bodyDiv w:val="1"/>
      <w:marLeft w:val="0"/>
      <w:marRight w:val="0"/>
      <w:marTop w:val="0"/>
      <w:marBottom w:val="0"/>
      <w:divBdr>
        <w:top w:val="none" w:sz="0" w:space="0" w:color="auto"/>
        <w:left w:val="none" w:sz="0" w:space="0" w:color="auto"/>
        <w:bottom w:val="none" w:sz="0" w:space="0" w:color="auto"/>
        <w:right w:val="none" w:sz="0" w:space="0" w:color="auto"/>
      </w:divBdr>
    </w:div>
    <w:div w:id="1654022265">
      <w:bodyDiv w:val="1"/>
      <w:marLeft w:val="0"/>
      <w:marRight w:val="0"/>
      <w:marTop w:val="0"/>
      <w:marBottom w:val="0"/>
      <w:divBdr>
        <w:top w:val="none" w:sz="0" w:space="0" w:color="auto"/>
        <w:left w:val="none" w:sz="0" w:space="0" w:color="auto"/>
        <w:bottom w:val="none" w:sz="0" w:space="0" w:color="auto"/>
        <w:right w:val="none" w:sz="0" w:space="0" w:color="auto"/>
      </w:divBdr>
    </w:div>
    <w:div w:id="1662005579">
      <w:bodyDiv w:val="1"/>
      <w:marLeft w:val="0"/>
      <w:marRight w:val="0"/>
      <w:marTop w:val="0"/>
      <w:marBottom w:val="0"/>
      <w:divBdr>
        <w:top w:val="none" w:sz="0" w:space="0" w:color="auto"/>
        <w:left w:val="none" w:sz="0" w:space="0" w:color="auto"/>
        <w:bottom w:val="none" w:sz="0" w:space="0" w:color="auto"/>
        <w:right w:val="none" w:sz="0" w:space="0" w:color="auto"/>
      </w:divBdr>
    </w:div>
    <w:div w:id="1669670995">
      <w:bodyDiv w:val="1"/>
      <w:marLeft w:val="0"/>
      <w:marRight w:val="0"/>
      <w:marTop w:val="0"/>
      <w:marBottom w:val="0"/>
      <w:divBdr>
        <w:top w:val="none" w:sz="0" w:space="0" w:color="auto"/>
        <w:left w:val="none" w:sz="0" w:space="0" w:color="auto"/>
        <w:bottom w:val="none" w:sz="0" w:space="0" w:color="auto"/>
        <w:right w:val="none" w:sz="0" w:space="0" w:color="auto"/>
      </w:divBdr>
    </w:div>
    <w:div w:id="1683241530">
      <w:bodyDiv w:val="1"/>
      <w:marLeft w:val="0"/>
      <w:marRight w:val="0"/>
      <w:marTop w:val="0"/>
      <w:marBottom w:val="0"/>
      <w:divBdr>
        <w:top w:val="none" w:sz="0" w:space="0" w:color="auto"/>
        <w:left w:val="none" w:sz="0" w:space="0" w:color="auto"/>
        <w:bottom w:val="none" w:sz="0" w:space="0" w:color="auto"/>
        <w:right w:val="none" w:sz="0" w:space="0" w:color="auto"/>
      </w:divBdr>
    </w:div>
    <w:div w:id="1688556207">
      <w:bodyDiv w:val="1"/>
      <w:marLeft w:val="0"/>
      <w:marRight w:val="0"/>
      <w:marTop w:val="0"/>
      <w:marBottom w:val="0"/>
      <w:divBdr>
        <w:top w:val="none" w:sz="0" w:space="0" w:color="auto"/>
        <w:left w:val="none" w:sz="0" w:space="0" w:color="auto"/>
        <w:bottom w:val="none" w:sz="0" w:space="0" w:color="auto"/>
        <w:right w:val="none" w:sz="0" w:space="0" w:color="auto"/>
      </w:divBdr>
    </w:div>
    <w:div w:id="1693532265">
      <w:bodyDiv w:val="1"/>
      <w:marLeft w:val="0"/>
      <w:marRight w:val="0"/>
      <w:marTop w:val="0"/>
      <w:marBottom w:val="0"/>
      <w:divBdr>
        <w:top w:val="none" w:sz="0" w:space="0" w:color="auto"/>
        <w:left w:val="none" w:sz="0" w:space="0" w:color="auto"/>
        <w:bottom w:val="none" w:sz="0" w:space="0" w:color="auto"/>
        <w:right w:val="none" w:sz="0" w:space="0" w:color="auto"/>
      </w:divBdr>
    </w:div>
    <w:div w:id="1696076089">
      <w:bodyDiv w:val="1"/>
      <w:marLeft w:val="0"/>
      <w:marRight w:val="0"/>
      <w:marTop w:val="0"/>
      <w:marBottom w:val="0"/>
      <w:divBdr>
        <w:top w:val="none" w:sz="0" w:space="0" w:color="auto"/>
        <w:left w:val="none" w:sz="0" w:space="0" w:color="auto"/>
        <w:bottom w:val="none" w:sz="0" w:space="0" w:color="auto"/>
        <w:right w:val="none" w:sz="0" w:space="0" w:color="auto"/>
      </w:divBdr>
      <w:divsChild>
        <w:div w:id="1488132020">
          <w:marLeft w:val="0"/>
          <w:marRight w:val="0"/>
          <w:marTop w:val="0"/>
          <w:marBottom w:val="0"/>
          <w:divBdr>
            <w:top w:val="none" w:sz="0" w:space="0" w:color="auto"/>
            <w:left w:val="none" w:sz="0" w:space="0" w:color="auto"/>
            <w:bottom w:val="none" w:sz="0" w:space="0" w:color="auto"/>
            <w:right w:val="none" w:sz="0" w:space="0" w:color="auto"/>
          </w:divBdr>
          <w:divsChild>
            <w:div w:id="9272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3953">
      <w:bodyDiv w:val="1"/>
      <w:marLeft w:val="0"/>
      <w:marRight w:val="0"/>
      <w:marTop w:val="0"/>
      <w:marBottom w:val="0"/>
      <w:divBdr>
        <w:top w:val="none" w:sz="0" w:space="0" w:color="auto"/>
        <w:left w:val="none" w:sz="0" w:space="0" w:color="auto"/>
        <w:bottom w:val="none" w:sz="0" w:space="0" w:color="auto"/>
        <w:right w:val="none" w:sz="0" w:space="0" w:color="auto"/>
      </w:divBdr>
    </w:div>
    <w:div w:id="1777747205">
      <w:bodyDiv w:val="1"/>
      <w:marLeft w:val="0"/>
      <w:marRight w:val="0"/>
      <w:marTop w:val="0"/>
      <w:marBottom w:val="0"/>
      <w:divBdr>
        <w:top w:val="none" w:sz="0" w:space="0" w:color="auto"/>
        <w:left w:val="none" w:sz="0" w:space="0" w:color="auto"/>
        <w:bottom w:val="none" w:sz="0" w:space="0" w:color="auto"/>
        <w:right w:val="none" w:sz="0" w:space="0" w:color="auto"/>
      </w:divBdr>
    </w:div>
    <w:div w:id="1792937969">
      <w:bodyDiv w:val="1"/>
      <w:marLeft w:val="0"/>
      <w:marRight w:val="0"/>
      <w:marTop w:val="0"/>
      <w:marBottom w:val="0"/>
      <w:divBdr>
        <w:top w:val="none" w:sz="0" w:space="0" w:color="auto"/>
        <w:left w:val="none" w:sz="0" w:space="0" w:color="auto"/>
        <w:bottom w:val="none" w:sz="0" w:space="0" w:color="auto"/>
        <w:right w:val="none" w:sz="0" w:space="0" w:color="auto"/>
      </w:divBdr>
    </w:div>
    <w:div w:id="1793091466">
      <w:bodyDiv w:val="1"/>
      <w:marLeft w:val="0"/>
      <w:marRight w:val="0"/>
      <w:marTop w:val="0"/>
      <w:marBottom w:val="0"/>
      <w:divBdr>
        <w:top w:val="none" w:sz="0" w:space="0" w:color="auto"/>
        <w:left w:val="none" w:sz="0" w:space="0" w:color="auto"/>
        <w:bottom w:val="none" w:sz="0" w:space="0" w:color="auto"/>
        <w:right w:val="none" w:sz="0" w:space="0" w:color="auto"/>
      </w:divBdr>
    </w:div>
    <w:div w:id="1805998003">
      <w:bodyDiv w:val="1"/>
      <w:marLeft w:val="0"/>
      <w:marRight w:val="0"/>
      <w:marTop w:val="0"/>
      <w:marBottom w:val="0"/>
      <w:divBdr>
        <w:top w:val="none" w:sz="0" w:space="0" w:color="auto"/>
        <w:left w:val="none" w:sz="0" w:space="0" w:color="auto"/>
        <w:bottom w:val="none" w:sz="0" w:space="0" w:color="auto"/>
        <w:right w:val="none" w:sz="0" w:space="0" w:color="auto"/>
      </w:divBdr>
    </w:div>
    <w:div w:id="1832137785">
      <w:bodyDiv w:val="1"/>
      <w:marLeft w:val="0"/>
      <w:marRight w:val="0"/>
      <w:marTop w:val="0"/>
      <w:marBottom w:val="0"/>
      <w:divBdr>
        <w:top w:val="none" w:sz="0" w:space="0" w:color="auto"/>
        <w:left w:val="none" w:sz="0" w:space="0" w:color="auto"/>
        <w:bottom w:val="none" w:sz="0" w:space="0" w:color="auto"/>
        <w:right w:val="none" w:sz="0" w:space="0" w:color="auto"/>
      </w:divBdr>
    </w:div>
    <w:div w:id="1867332870">
      <w:bodyDiv w:val="1"/>
      <w:marLeft w:val="0"/>
      <w:marRight w:val="0"/>
      <w:marTop w:val="0"/>
      <w:marBottom w:val="0"/>
      <w:divBdr>
        <w:top w:val="none" w:sz="0" w:space="0" w:color="auto"/>
        <w:left w:val="none" w:sz="0" w:space="0" w:color="auto"/>
        <w:bottom w:val="none" w:sz="0" w:space="0" w:color="auto"/>
        <w:right w:val="none" w:sz="0" w:space="0" w:color="auto"/>
      </w:divBdr>
    </w:div>
    <w:div w:id="1871911940">
      <w:bodyDiv w:val="1"/>
      <w:marLeft w:val="0"/>
      <w:marRight w:val="0"/>
      <w:marTop w:val="0"/>
      <w:marBottom w:val="0"/>
      <w:divBdr>
        <w:top w:val="none" w:sz="0" w:space="0" w:color="auto"/>
        <w:left w:val="none" w:sz="0" w:space="0" w:color="auto"/>
        <w:bottom w:val="none" w:sz="0" w:space="0" w:color="auto"/>
        <w:right w:val="none" w:sz="0" w:space="0" w:color="auto"/>
      </w:divBdr>
      <w:divsChild>
        <w:div w:id="269703647">
          <w:marLeft w:val="0"/>
          <w:marRight w:val="0"/>
          <w:marTop w:val="0"/>
          <w:marBottom w:val="0"/>
          <w:divBdr>
            <w:top w:val="none" w:sz="0" w:space="0" w:color="auto"/>
            <w:left w:val="none" w:sz="0" w:space="0" w:color="auto"/>
            <w:bottom w:val="none" w:sz="0" w:space="0" w:color="auto"/>
            <w:right w:val="none" w:sz="0" w:space="0" w:color="auto"/>
          </w:divBdr>
          <w:divsChild>
            <w:div w:id="21130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0290">
      <w:bodyDiv w:val="1"/>
      <w:marLeft w:val="0"/>
      <w:marRight w:val="0"/>
      <w:marTop w:val="0"/>
      <w:marBottom w:val="0"/>
      <w:divBdr>
        <w:top w:val="none" w:sz="0" w:space="0" w:color="auto"/>
        <w:left w:val="none" w:sz="0" w:space="0" w:color="auto"/>
        <w:bottom w:val="none" w:sz="0" w:space="0" w:color="auto"/>
        <w:right w:val="none" w:sz="0" w:space="0" w:color="auto"/>
      </w:divBdr>
    </w:div>
    <w:div w:id="1902986023">
      <w:bodyDiv w:val="1"/>
      <w:marLeft w:val="0"/>
      <w:marRight w:val="0"/>
      <w:marTop w:val="0"/>
      <w:marBottom w:val="0"/>
      <w:divBdr>
        <w:top w:val="none" w:sz="0" w:space="0" w:color="auto"/>
        <w:left w:val="none" w:sz="0" w:space="0" w:color="auto"/>
        <w:bottom w:val="none" w:sz="0" w:space="0" w:color="auto"/>
        <w:right w:val="none" w:sz="0" w:space="0" w:color="auto"/>
      </w:divBdr>
    </w:div>
    <w:div w:id="1910726897">
      <w:bodyDiv w:val="1"/>
      <w:marLeft w:val="0"/>
      <w:marRight w:val="0"/>
      <w:marTop w:val="0"/>
      <w:marBottom w:val="0"/>
      <w:divBdr>
        <w:top w:val="none" w:sz="0" w:space="0" w:color="auto"/>
        <w:left w:val="none" w:sz="0" w:space="0" w:color="auto"/>
        <w:bottom w:val="none" w:sz="0" w:space="0" w:color="auto"/>
        <w:right w:val="none" w:sz="0" w:space="0" w:color="auto"/>
      </w:divBdr>
      <w:divsChild>
        <w:div w:id="2048066833">
          <w:marLeft w:val="0"/>
          <w:marRight w:val="0"/>
          <w:marTop w:val="0"/>
          <w:marBottom w:val="0"/>
          <w:divBdr>
            <w:top w:val="none" w:sz="0" w:space="0" w:color="auto"/>
            <w:left w:val="none" w:sz="0" w:space="0" w:color="auto"/>
            <w:bottom w:val="none" w:sz="0" w:space="0" w:color="auto"/>
            <w:right w:val="none" w:sz="0" w:space="0" w:color="auto"/>
          </w:divBdr>
          <w:divsChild>
            <w:div w:id="611206415">
              <w:marLeft w:val="0"/>
              <w:marRight w:val="0"/>
              <w:marTop w:val="0"/>
              <w:marBottom w:val="0"/>
              <w:divBdr>
                <w:top w:val="none" w:sz="0" w:space="0" w:color="auto"/>
                <w:left w:val="none" w:sz="0" w:space="0" w:color="auto"/>
                <w:bottom w:val="none" w:sz="0" w:space="0" w:color="auto"/>
                <w:right w:val="none" w:sz="0" w:space="0" w:color="auto"/>
              </w:divBdr>
              <w:divsChild>
                <w:div w:id="1497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1299">
      <w:bodyDiv w:val="1"/>
      <w:marLeft w:val="0"/>
      <w:marRight w:val="0"/>
      <w:marTop w:val="0"/>
      <w:marBottom w:val="0"/>
      <w:divBdr>
        <w:top w:val="none" w:sz="0" w:space="0" w:color="auto"/>
        <w:left w:val="none" w:sz="0" w:space="0" w:color="auto"/>
        <w:bottom w:val="none" w:sz="0" w:space="0" w:color="auto"/>
        <w:right w:val="none" w:sz="0" w:space="0" w:color="auto"/>
      </w:divBdr>
    </w:div>
    <w:div w:id="1950042585">
      <w:bodyDiv w:val="1"/>
      <w:marLeft w:val="0"/>
      <w:marRight w:val="0"/>
      <w:marTop w:val="0"/>
      <w:marBottom w:val="0"/>
      <w:divBdr>
        <w:top w:val="none" w:sz="0" w:space="0" w:color="auto"/>
        <w:left w:val="none" w:sz="0" w:space="0" w:color="auto"/>
        <w:bottom w:val="none" w:sz="0" w:space="0" w:color="auto"/>
        <w:right w:val="none" w:sz="0" w:space="0" w:color="auto"/>
      </w:divBdr>
      <w:divsChild>
        <w:div w:id="1415005188">
          <w:marLeft w:val="0"/>
          <w:marRight w:val="0"/>
          <w:marTop w:val="0"/>
          <w:marBottom w:val="0"/>
          <w:divBdr>
            <w:top w:val="none" w:sz="0" w:space="0" w:color="auto"/>
            <w:left w:val="none" w:sz="0" w:space="0" w:color="auto"/>
            <w:bottom w:val="none" w:sz="0" w:space="0" w:color="auto"/>
            <w:right w:val="none" w:sz="0" w:space="0" w:color="auto"/>
          </w:divBdr>
          <w:divsChild>
            <w:div w:id="15796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588">
      <w:bodyDiv w:val="1"/>
      <w:marLeft w:val="0"/>
      <w:marRight w:val="0"/>
      <w:marTop w:val="0"/>
      <w:marBottom w:val="0"/>
      <w:divBdr>
        <w:top w:val="none" w:sz="0" w:space="0" w:color="auto"/>
        <w:left w:val="none" w:sz="0" w:space="0" w:color="auto"/>
        <w:bottom w:val="none" w:sz="0" w:space="0" w:color="auto"/>
        <w:right w:val="none" w:sz="0" w:space="0" w:color="auto"/>
      </w:divBdr>
    </w:div>
    <w:div w:id="1966496939">
      <w:bodyDiv w:val="1"/>
      <w:marLeft w:val="0"/>
      <w:marRight w:val="0"/>
      <w:marTop w:val="0"/>
      <w:marBottom w:val="0"/>
      <w:divBdr>
        <w:top w:val="none" w:sz="0" w:space="0" w:color="auto"/>
        <w:left w:val="none" w:sz="0" w:space="0" w:color="auto"/>
        <w:bottom w:val="none" w:sz="0" w:space="0" w:color="auto"/>
        <w:right w:val="none" w:sz="0" w:space="0" w:color="auto"/>
      </w:divBdr>
    </w:div>
    <w:div w:id="1995795835">
      <w:bodyDiv w:val="1"/>
      <w:marLeft w:val="0"/>
      <w:marRight w:val="0"/>
      <w:marTop w:val="0"/>
      <w:marBottom w:val="0"/>
      <w:divBdr>
        <w:top w:val="none" w:sz="0" w:space="0" w:color="auto"/>
        <w:left w:val="none" w:sz="0" w:space="0" w:color="auto"/>
        <w:bottom w:val="none" w:sz="0" w:space="0" w:color="auto"/>
        <w:right w:val="none" w:sz="0" w:space="0" w:color="auto"/>
      </w:divBdr>
    </w:div>
    <w:div w:id="2036617499">
      <w:bodyDiv w:val="1"/>
      <w:marLeft w:val="0"/>
      <w:marRight w:val="0"/>
      <w:marTop w:val="0"/>
      <w:marBottom w:val="0"/>
      <w:divBdr>
        <w:top w:val="none" w:sz="0" w:space="0" w:color="auto"/>
        <w:left w:val="none" w:sz="0" w:space="0" w:color="auto"/>
        <w:bottom w:val="none" w:sz="0" w:space="0" w:color="auto"/>
        <w:right w:val="none" w:sz="0" w:space="0" w:color="auto"/>
      </w:divBdr>
    </w:div>
    <w:div w:id="2053268955">
      <w:bodyDiv w:val="1"/>
      <w:marLeft w:val="0"/>
      <w:marRight w:val="0"/>
      <w:marTop w:val="0"/>
      <w:marBottom w:val="0"/>
      <w:divBdr>
        <w:top w:val="none" w:sz="0" w:space="0" w:color="auto"/>
        <w:left w:val="none" w:sz="0" w:space="0" w:color="auto"/>
        <w:bottom w:val="none" w:sz="0" w:space="0" w:color="auto"/>
        <w:right w:val="none" w:sz="0" w:space="0" w:color="auto"/>
      </w:divBdr>
      <w:divsChild>
        <w:div w:id="1787961106">
          <w:marLeft w:val="0"/>
          <w:marRight w:val="0"/>
          <w:marTop w:val="0"/>
          <w:marBottom w:val="0"/>
          <w:divBdr>
            <w:top w:val="none" w:sz="0" w:space="0" w:color="auto"/>
            <w:left w:val="none" w:sz="0" w:space="0" w:color="auto"/>
            <w:bottom w:val="none" w:sz="0" w:space="0" w:color="auto"/>
            <w:right w:val="none" w:sz="0" w:space="0" w:color="auto"/>
          </w:divBdr>
          <w:divsChild>
            <w:div w:id="56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658">
      <w:bodyDiv w:val="1"/>
      <w:marLeft w:val="0"/>
      <w:marRight w:val="0"/>
      <w:marTop w:val="0"/>
      <w:marBottom w:val="0"/>
      <w:divBdr>
        <w:top w:val="none" w:sz="0" w:space="0" w:color="auto"/>
        <w:left w:val="none" w:sz="0" w:space="0" w:color="auto"/>
        <w:bottom w:val="none" w:sz="0" w:space="0" w:color="auto"/>
        <w:right w:val="none" w:sz="0" w:space="0" w:color="auto"/>
      </w:divBdr>
      <w:divsChild>
        <w:div w:id="1162547434">
          <w:marLeft w:val="0"/>
          <w:marRight w:val="0"/>
          <w:marTop w:val="0"/>
          <w:marBottom w:val="0"/>
          <w:divBdr>
            <w:top w:val="none" w:sz="0" w:space="0" w:color="auto"/>
            <w:left w:val="none" w:sz="0" w:space="0" w:color="auto"/>
            <w:bottom w:val="none" w:sz="0" w:space="0" w:color="auto"/>
            <w:right w:val="none" w:sz="0" w:space="0" w:color="auto"/>
          </w:divBdr>
          <w:divsChild>
            <w:div w:id="21157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625">
      <w:bodyDiv w:val="1"/>
      <w:marLeft w:val="0"/>
      <w:marRight w:val="0"/>
      <w:marTop w:val="0"/>
      <w:marBottom w:val="0"/>
      <w:divBdr>
        <w:top w:val="none" w:sz="0" w:space="0" w:color="auto"/>
        <w:left w:val="none" w:sz="0" w:space="0" w:color="auto"/>
        <w:bottom w:val="none" w:sz="0" w:space="0" w:color="auto"/>
        <w:right w:val="none" w:sz="0" w:space="0" w:color="auto"/>
      </w:divBdr>
      <w:divsChild>
        <w:div w:id="593973594">
          <w:marLeft w:val="0"/>
          <w:marRight w:val="0"/>
          <w:marTop w:val="0"/>
          <w:marBottom w:val="0"/>
          <w:divBdr>
            <w:top w:val="none" w:sz="0" w:space="0" w:color="auto"/>
            <w:left w:val="none" w:sz="0" w:space="0" w:color="auto"/>
            <w:bottom w:val="none" w:sz="0" w:space="0" w:color="auto"/>
            <w:right w:val="none" w:sz="0" w:space="0" w:color="auto"/>
          </w:divBdr>
          <w:divsChild>
            <w:div w:id="286744777">
              <w:marLeft w:val="0"/>
              <w:marRight w:val="0"/>
              <w:marTop w:val="0"/>
              <w:marBottom w:val="0"/>
              <w:divBdr>
                <w:top w:val="none" w:sz="0" w:space="0" w:color="auto"/>
                <w:left w:val="none" w:sz="0" w:space="0" w:color="auto"/>
                <w:bottom w:val="none" w:sz="0" w:space="0" w:color="auto"/>
                <w:right w:val="none" w:sz="0" w:space="0" w:color="auto"/>
              </w:divBdr>
              <w:divsChild>
                <w:div w:id="1947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9476">
      <w:bodyDiv w:val="1"/>
      <w:marLeft w:val="0"/>
      <w:marRight w:val="0"/>
      <w:marTop w:val="0"/>
      <w:marBottom w:val="0"/>
      <w:divBdr>
        <w:top w:val="none" w:sz="0" w:space="0" w:color="auto"/>
        <w:left w:val="none" w:sz="0" w:space="0" w:color="auto"/>
        <w:bottom w:val="none" w:sz="0" w:space="0" w:color="auto"/>
        <w:right w:val="none" w:sz="0" w:space="0" w:color="auto"/>
      </w:divBdr>
    </w:div>
    <w:div w:id="2106270249">
      <w:bodyDiv w:val="1"/>
      <w:marLeft w:val="0"/>
      <w:marRight w:val="0"/>
      <w:marTop w:val="0"/>
      <w:marBottom w:val="0"/>
      <w:divBdr>
        <w:top w:val="none" w:sz="0" w:space="0" w:color="auto"/>
        <w:left w:val="none" w:sz="0" w:space="0" w:color="auto"/>
        <w:bottom w:val="none" w:sz="0" w:space="0" w:color="auto"/>
        <w:right w:val="none" w:sz="0" w:space="0" w:color="auto"/>
      </w:divBdr>
    </w:div>
    <w:div w:id="2121415275">
      <w:bodyDiv w:val="1"/>
      <w:marLeft w:val="0"/>
      <w:marRight w:val="0"/>
      <w:marTop w:val="0"/>
      <w:marBottom w:val="0"/>
      <w:divBdr>
        <w:top w:val="none" w:sz="0" w:space="0" w:color="auto"/>
        <w:left w:val="none" w:sz="0" w:space="0" w:color="auto"/>
        <w:bottom w:val="none" w:sz="0" w:space="0" w:color="auto"/>
        <w:right w:val="none" w:sz="0" w:space="0" w:color="auto"/>
      </w:divBdr>
    </w:div>
    <w:div w:id="2126460619">
      <w:bodyDiv w:val="1"/>
      <w:marLeft w:val="0"/>
      <w:marRight w:val="0"/>
      <w:marTop w:val="0"/>
      <w:marBottom w:val="0"/>
      <w:divBdr>
        <w:top w:val="none" w:sz="0" w:space="0" w:color="auto"/>
        <w:left w:val="none" w:sz="0" w:space="0" w:color="auto"/>
        <w:bottom w:val="none" w:sz="0" w:space="0" w:color="auto"/>
        <w:right w:val="none" w:sz="0" w:space="0" w:color="auto"/>
      </w:divBdr>
    </w:div>
    <w:div w:id="213971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github.com/CFSCo/cfs-data-migration" TargetMode="External"/><Relationship Id="rId3" Type="http://schemas.openxmlformats.org/officeDocument/2006/relationships/customXml" Target="../customXml/item3.xml"/><Relationship Id="rId21" Type="http://schemas.openxmlformats.org/officeDocument/2006/relationships/hyperlink" Target="https://github.com/CFSCo/cfs-data-migration" TargetMode="External"/><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github.com/CFSCo/cfs-data-migration/tree/main/CFS.Core.BKOF/azure-pipelines" TargetMode="External"/><Relationship Id="rId28" Type="http://schemas.openxmlformats.org/officeDocument/2006/relationships/hyperlink" Target="https://github.com/CFSCo/cfs-data-migration/tree/main/CFS.Core.BKOF/azure-pipeline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hub.com/CFSCo/cfs-data-migration/tree/main/CFS.Core.BKOF" TargetMode="External"/><Relationship Id="rId27" Type="http://schemas.openxmlformats.org/officeDocument/2006/relationships/hyperlink" Target="https://github.com/CFSCo/cfs-data-migration/tree/main/CFS.Core.BKOF"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reativeServices\BrandRefresh_2017\CoreMaterials\Templates\V2\2020%20copyrights\word\Word%20Template%20-%20A4.dotx" TargetMode="External"/></Relationships>
</file>

<file path=word/theme/theme1.xml><?xml version="1.0" encoding="utf-8"?>
<a:theme xmlns:a="http://schemas.openxmlformats.org/drawingml/2006/main" name="Avanade">
  <a:themeElements>
    <a:clrScheme name="Avanade Brand">
      <a:dk1>
        <a:srgbClr val="333333"/>
      </a:dk1>
      <a:lt1>
        <a:sysClr val="window" lastClr="FFFFFF"/>
      </a:lt1>
      <a:dk2>
        <a:srgbClr val="FF5800"/>
      </a:dk2>
      <a:lt2>
        <a:srgbClr val="CCCCCC"/>
      </a:lt2>
      <a:accent1>
        <a:srgbClr val="FF5800"/>
      </a:accent1>
      <a:accent2>
        <a:srgbClr val="A50646"/>
      </a:accent2>
      <a:accent3>
        <a:srgbClr val="5A1455"/>
      </a:accent3>
      <a:accent4>
        <a:srgbClr val="9E120E"/>
      </a:accent4>
      <a:accent5>
        <a:srgbClr val="E6A61C"/>
      </a:accent5>
      <a:accent6>
        <a:srgbClr val="05732A"/>
      </a:accent6>
      <a:hlink>
        <a:srgbClr val="055082"/>
      </a:hlink>
      <a:folHlink>
        <a:srgbClr val="055082"/>
      </a:folHlink>
    </a:clrScheme>
    <a:fontScheme name="Custom 4">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6B3BFA886782458D419F12713DEFE6" ma:contentTypeVersion="15" ma:contentTypeDescription="Create a new document." ma:contentTypeScope="" ma:versionID="21e6eba45f01350e006ac4178f6c59ef">
  <xsd:schema xmlns:xsd="http://www.w3.org/2001/XMLSchema" xmlns:xs="http://www.w3.org/2001/XMLSchema" xmlns:p="http://schemas.microsoft.com/office/2006/metadata/properties" xmlns:ns2="7928a41b-387a-4b95-a1bd-e5c01f9896c8" xmlns:ns3="0b0d4802-c86d-494d-920c-e7427ba545da" targetNamespace="http://schemas.microsoft.com/office/2006/metadata/properties" ma:root="true" ma:fieldsID="065469bbbfee23991d2c273ff85b4324" ns2:_="" ns3:_="">
    <xsd:import namespace="7928a41b-387a-4b95-a1bd-e5c01f9896c8"/>
    <xsd:import namespace="0b0d4802-c86d-494d-920c-e7427ba545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a41b-387a-4b95-a1bd-e5c01f989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217ff2e-1616-4146-8372-4640400776c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0d4802-c86d-494d-920c-e7427ba545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928a41b-387a-4b95-a1bd-e5c01f9896c8" xsi:nil="true"/>
    <lcf76f155ced4ddcb4097134ff3c332f xmlns="7928a41b-387a-4b95-a1bd-e5c01f9896c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71818-9EA9-4FEB-B38B-41FDDC447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a41b-387a-4b95-a1bd-e5c01f9896c8"/>
    <ds:schemaRef ds:uri="0b0d4802-c86d-494d-920c-e7427ba54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5BFD4-7CDD-4223-8065-1BC2D4454A27}">
  <ds:schemaRefs>
    <ds:schemaRef ds:uri="http://schemas.microsoft.com/office/2006/metadata/properties"/>
    <ds:schemaRef ds:uri="http://schemas.microsoft.com/office/infopath/2007/PartnerControls"/>
    <ds:schemaRef ds:uri="7928a41b-387a-4b95-a1bd-e5c01f9896c8"/>
  </ds:schemaRefs>
</ds:datastoreItem>
</file>

<file path=customXml/itemProps4.xml><?xml version="1.0" encoding="utf-8"?>
<ds:datastoreItem xmlns:ds="http://schemas.openxmlformats.org/officeDocument/2006/customXml" ds:itemID="{A63307B9-E2E8-47B4-A519-F145EAC2378E}">
  <ds:schemaRefs>
    <ds:schemaRef ds:uri="http://schemas.microsoft.com/sharepoint/v3/contenttype/forms"/>
  </ds:schemaRefs>
</ds:datastoreItem>
</file>

<file path=customXml/itemProps5.xml><?xml version="1.0" encoding="utf-8"?>
<ds:datastoreItem xmlns:ds="http://schemas.openxmlformats.org/officeDocument/2006/customXml" ds:itemID="{324C275E-56C0-471F-85E1-C99E8BDD12CE}">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removed="0"/>
</clbl:labelList>
</file>

<file path=docProps/app.xml><?xml version="1.0" encoding="utf-8"?>
<Properties xmlns="http://schemas.openxmlformats.org/officeDocument/2006/extended-properties" xmlns:vt="http://schemas.openxmlformats.org/officeDocument/2006/docPropsVTypes">
  <Template>Word Template - A4.dotx</Template>
  <TotalTime>0</TotalTime>
  <Pages>1</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2023-04-14T21:09:00Z</dcterms:created>
  <dcterms:modified xsi:type="dcterms:W3CDTF">2023-04-17T07:18:00Z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0x010100516B3BFA886782458D419F12713DEFE6</vt:lpwstr>
  </property>
  <property fmtid="{D5CDD505-2E9C-101B-9397-08002B2CF9AE}" pid="3" name="MSIP_Label_5fae8262-b78e-4366-8929-a5d6aac95320_Enabled">
    <vt:lpwstr>true</vt:lpwstr>
  </property>
  <property fmtid="{D5CDD505-2E9C-101B-9397-08002B2CF9AE}" pid="4" name="MSIP_Label_5fae8262-b78e-4366-8929-a5d6aac95320_SetDate">
    <vt:lpwstr>2021-11-15T05:41:46Z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0587a5b1-c526-4318-b61c-bcb777956840</vt:lpwstr>
  </property>
  <property fmtid="{D5CDD505-2E9C-101B-9397-08002B2CF9AE}" pid="9" name="MSIP_Label_5fae8262-b78e-4366-8929-a5d6aac95320_ContentBits">
    <vt:lpwstr>0</vt:lpwstr>
  </property>
  <property fmtid="{D5CDD505-2E9C-101B-9397-08002B2CF9AE}" pid="10" name="MediaServiceImageTags">
    <vt:lpwstr/>
  </property>
</Properties>
</file>