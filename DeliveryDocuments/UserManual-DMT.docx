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EC669" w14:textId="19E5FE1E" w:rsidR="00237E2D" w:rsidRPr="00CF694F" w:rsidRDefault="003B479A" w:rsidP="00237E2D">
      <w:pPr>
        <w:rPr>
          <w:color w:val="333333" w:themeColor="text1"/>
          <w:highlight w:val="yellow"/>
        </w:rPr>
      </w:pPr>
      <w:r>
        <w:rPr>
          <w:noProof/>
        </w:rPr>
        <mc:AlternateContent>
          <mc:Choice Requires="wps">
            <w:drawing>
              <wp:anchor distT="0" distB="0" distL="114300" distR="114300" simplePos="0" relativeHeight="251658241" behindDoc="0" locked="0" layoutInCell="1" allowOverlap="1" wp14:anchorId="6C11AC79" wp14:editId="1AAC8221">
                <wp:simplePos x="0" y="0"/>
                <wp:positionH relativeFrom="margin">
                  <wp:posOffset>457200</wp:posOffset>
                </wp:positionH>
                <wp:positionV relativeFrom="paragraph">
                  <wp:posOffset>574040</wp:posOffset>
                </wp:positionV>
                <wp:extent cx="3248025" cy="3209925"/>
                <wp:effectExtent l="0" t="0" r="0" b="0"/>
                <wp:wrapNone/>
                <wp:docPr id="3" name="Text Box 3"/>
                <wp:cNvGraphicFramePr/>
                <a:graphic xmlns:a="http://schemas.openxmlformats.org/drawingml/2006/main">
                  <a:graphicData uri="http://schemas.microsoft.com/office/word/2010/wordprocessingShape">
                    <wps:wsp>
                      <wps:cNvSpPr txBox="1"/>
                      <wps:spPr>
                        <a:xfrm>
                          <a:off x="0" y="0"/>
                          <a:ext cx="3248025" cy="3209925"/>
                        </a:xfrm>
                        <a:prstGeom prst="rect">
                          <a:avLst/>
                        </a:prstGeom>
                        <a:noFill/>
                        <a:ln w="6350">
                          <a:noFill/>
                        </a:ln>
                      </wps:spPr>
                      <wps:txbx>
                        <w:txbxContent>
                          <w:p w14:paraId="236FB694" w14:textId="2917E297" w:rsidR="00A52BBD" w:rsidRPr="00B81FEF" w:rsidRDefault="00A52BBD">
                            <w:pPr>
                              <w:rPr>
                                <w:rFonts w:ascii="Segoe UI Light" w:hAnsi="Segoe UI Light" w:cs="Segoe UI Light"/>
                                <w:color w:val="FFFFFF" w:themeColor="background1"/>
                                <w:sz w:val="48"/>
                                <w:szCs w:val="48"/>
                              </w:rPr>
                            </w:pPr>
                            <w:r w:rsidRPr="00B81FEF">
                              <w:rPr>
                                <w:rFonts w:ascii="Segoe UI Light" w:hAnsi="Segoe UI Light" w:cs="Segoe UI Light"/>
                                <w:color w:val="FFFFFF" w:themeColor="background1"/>
                                <w:sz w:val="48"/>
                                <w:szCs w:val="48"/>
                              </w:rPr>
                              <w:t>Colonial First State</w:t>
                            </w:r>
                          </w:p>
                          <w:p w14:paraId="48FFF195" w14:textId="2D62B21E" w:rsidR="006C57AD" w:rsidRPr="00B81FEF" w:rsidRDefault="00245667">
                            <w:pPr>
                              <w:rPr>
                                <w:rFonts w:ascii="Segoe UI Light" w:hAnsi="Segoe UI Light" w:cs="Segoe UI Light"/>
                                <w:color w:val="FFFFFF" w:themeColor="background1"/>
                                <w:sz w:val="48"/>
                                <w:szCs w:val="48"/>
                              </w:rPr>
                            </w:pPr>
                            <w:r>
                              <w:rPr>
                                <w:rFonts w:ascii="Segoe UI Light" w:hAnsi="Segoe UI Light" w:cs="Segoe UI Light"/>
                                <w:color w:val="FFFFFF" w:themeColor="background1"/>
                                <w:sz w:val="48"/>
                                <w:szCs w:val="48"/>
                              </w:rPr>
                              <w:t>D</w:t>
                            </w:r>
                            <w:r w:rsidR="001D09B4">
                              <w:rPr>
                                <w:rFonts w:ascii="Segoe UI Light" w:hAnsi="Segoe UI Light" w:cs="Segoe UI Light"/>
                                <w:color w:val="FFFFFF" w:themeColor="background1"/>
                                <w:sz w:val="48"/>
                                <w:szCs w:val="48"/>
                              </w:rPr>
                              <w:t xml:space="preserve">evOps </w:t>
                            </w:r>
                            <w:r w:rsidR="00746900">
                              <w:rPr>
                                <w:rFonts w:ascii="Segoe UI Light" w:hAnsi="Segoe UI Light" w:cs="Segoe UI Light"/>
                                <w:color w:val="FFFFFF" w:themeColor="background1"/>
                                <w:sz w:val="48"/>
                                <w:szCs w:val="48"/>
                              </w:rPr>
                              <w:t>User</w:t>
                            </w:r>
                            <w:r w:rsidR="001D09B4">
                              <w:rPr>
                                <w:rFonts w:ascii="Segoe UI Light" w:hAnsi="Segoe UI Light" w:cs="Segoe UI Light"/>
                                <w:color w:val="FFFFFF" w:themeColor="background1"/>
                                <w:sz w:val="48"/>
                                <w:szCs w:val="48"/>
                              </w:rPr>
                              <w:t xml:space="preserve">Manual - </w:t>
                            </w:r>
                          </w:p>
                          <w:p w14:paraId="4C0E564D" w14:textId="09257602" w:rsidR="00B77084" w:rsidRPr="00B81FEF" w:rsidRDefault="001D09B4">
                            <w:pPr>
                              <w:rPr>
                                <w:rFonts w:ascii="Segoe UI Light" w:hAnsi="Segoe UI Light" w:cs="Segoe UI Light"/>
                                <w:color w:val="FFFFFF" w:themeColor="background1"/>
                                <w:sz w:val="48"/>
                                <w:szCs w:val="48"/>
                              </w:rPr>
                            </w:pPr>
                            <w:r>
                              <w:rPr>
                                <w:rFonts w:ascii="Segoe UI Light" w:hAnsi="Segoe UI Light" w:cs="Segoe UI Light"/>
                                <w:color w:val="FFFFFF" w:themeColor="background1"/>
                                <w:sz w:val="48"/>
                                <w:szCs w:val="48"/>
                              </w:rPr>
                              <w:t>DMT</w:t>
                            </w:r>
                          </w:p>
                          <w:p w14:paraId="7782FCCA" w14:textId="5EB40366" w:rsidR="00A50F52" w:rsidRPr="00B81FEF" w:rsidRDefault="00245667">
                            <w:pPr>
                              <w:rPr>
                                <w:rFonts w:ascii="Segoe UI Light" w:hAnsi="Segoe UI Light" w:cs="Segoe UI Light"/>
                                <w:color w:val="FFFFFF" w:themeColor="background1"/>
                                <w:sz w:val="22"/>
                              </w:rPr>
                            </w:pPr>
                            <w:r>
                              <w:rPr>
                                <w:rFonts w:ascii="Segoe UI Light" w:hAnsi="Segoe UI Light" w:cs="Segoe UI Light"/>
                                <w:color w:val="FFFFFF" w:themeColor="background1"/>
                                <w:sz w:val="22"/>
                              </w:rPr>
                              <w:t>Jan</w:t>
                            </w:r>
                            <w:r w:rsidR="0008291B" w:rsidRPr="00B81FEF">
                              <w:rPr>
                                <w:rFonts w:ascii="Segoe UI Light" w:hAnsi="Segoe UI Light" w:cs="Segoe UI Light"/>
                                <w:color w:val="FFFFFF" w:themeColor="background1"/>
                                <w:sz w:val="22"/>
                              </w:rPr>
                              <w:t xml:space="preserve"> </w:t>
                            </w:r>
                            <w:r w:rsidR="00A50F52" w:rsidRPr="00B81FEF">
                              <w:rPr>
                                <w:rFonts w:ascii="Segoe UI Light" w:hAnsi="Segoe UI Light" w:cs="Segoe UI Light"/>
                                <w:color w:val="FFFFFF" w:themeColor="background1"/>
                                <w:sz w:val="22"/>
                              </w:rPr>
                              <w:t>202</w:t>
                            </w:r>
                            <w:r>
                              <w:rPr>
                                <w:rFonts w:ascii="Segoe UI Light" w:hAnsi="Segoe UI Light" w:cs="Segoe UI Light"/>
                                <w:color w:val="FFFFFF" w:themeColor="background1"/>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1AC79" id="_x0000_t202" coordsize="21600,21600" o:spt="202" path="m,l,21600r21600,l21600,xe">
                <v:stroke joinstyle="miter"/>
                <v:path gradientshapeok="t" o:connecttype="rect"/>
              </v:shapetype>
              <v:shape id="Text Box 3" o:spid="_x0000_s1026" type="#_x0000_t202" style="position:absolute;margin-left:36pt;margin-top:45.2pt;width:255.75pt;height:252.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" filled="f" stroked="f" strokeweight=".5pt">
                <v:textbox>
                  <w:txbxContent>
                    <w:p w14:paraId="236FB694" w14:textId="2917E297" w:rsidR="00A52BBD" w:rsidRPr="00B81FEF" w:rsidRDefault="00A52BBD">
                      <w:pPr>
                        <w:rPr>
                          <w:rFonts w:ascii="Segoe UI Light" w:hAnsi="Segoe UI Light" w:cs="Segoe UI Light"/>
                          <w:color w:val="FFFFFF" w:themeColor="background1"/>
                          <w:sz w:val="48"/>
                          <w:szCs w:val="48"/>
                        </w:rPr>
                      </w:pPr>
                      <w:r w:rsidRPr="00B81FEF">
                        <w:rPr>
                          <w:rFonts w:ascii="Segoe UI Light" w:hAnsi="Segoe UI Light" w:cs="Segoe UI Light"/>
                          <w:color w:val="FFFFFF" w:themeColor="background1"/>
                          <w:sz w:val="48"/>
                          <w:szCs w:val="48"/>
                        </w:rPr>
                        <w:t>Colonial First State</w:t>
                      </w:r>
                    </w:p>
                    <w:p w14:paraId="48FFF195" w14:textId="2D62B21E" w:rsidR="006C57AD" w:rsidRPr="00B81FEF" w:rsidRDefault="00245667">
                      <w:pPr>
                        <w:rPr>
                          <w:rFonts w:ascii="Segoe UI Light" w:hAnsi="Segoe UI Light" w:cs="Segoe UI Light"/>
                          <w:color w:val="FFFFFF" w:themeColor="background1"/>
                          <w:sz w:val="48"/>
                          <w:szCs w:val="48"/>
                        </w:rPr>
                      </w:pPr>
                      <w:r>
                        <w:rPr>
                          <w:rFonts w:ascii="Segoe UI Light" w:hAnsi="Segoe UI Light" w:cs="Segoe UI Light"/>
                          <w:color w:val="FFFFFF" w:themeColor="background1"/>
                          <w:sz w:val="48"/>
                          <w:szCs w:val="48"/>
                        </w:rPr>
                        <w:t>D</w:t>
                      </w:r>
                      <w:r w:rsidR="001D09B4">
                        <w:rPr>
                          <w:rFonts w:ascii="Segoe UI Light" w:hAnsi="Segoe UI Light" w:cs="Segoe UI Light"/>
                          <w:color w:val="FFFFFF" w:themeColor="background1"/>
                          <w:sz w:val="48"/>
                          <w:szCs w:val="48"/>
                        </w:rPr>
                        <w:t xml:space="preserve">evOps </w:t>
                      </w:r>
                      <w:r w:rsidR="00746900">
                        <w:rPr>
                          <w:rFonts w:ascii="Segoe UI Light" w:hAnsi="Segoe UI Light" w:cs="Segoe UI Light"/>
                          <w:color w:val="FFFFFF" w:themeColor="background1"/>
                          <w:sz w:val="48"/>
                          <w:szCs w:val="48"/>
                        </w:rPr>
                        <w:t>User</w:t>
                      </w:r>
                      <w:r w:rsidR="001D09B4">
                        <w:rPr>
                          <w:rFonts w:ascii="Segoe UI Light" w:hAnsi="Segoe UI Light" w:cs="Segoe UI Light"/>
                          <w:color w:val="FFFFFF" w:themeColor="background1"/>
                          <w:sz w:val="48"/>
                          <w:szCs w:val="48"/>
                        </w:rPr>
                        <w:t xml:space="preserve">Manual - </w:t>
                      </w:r>
                    </w:p>
                    <w:p w14:paraId="4C0E564D" w14:textId="09257602" w:rsidR="00B77084" w:rsidRPr="00B81FEF" w:rsidRDefault="001D09B4">
                      <w:pPr>
                        <w:rPr>
                          <w:rFonts w:ascii="Segoe UI Light" w:hAnsi="Segoe UI Light" w:cs="Segoe UI Light"/>
                          <w:color w:val="FFFFFF" w:themeColor="background1"/>
                          <w:sz w:val="48"/>
                          <w:szCs w:val="48"/>
                        </w:rPr>
                      </w:pPr>
                      <w:r>
                        <w:rPr>
                          <w:rFonts w:ascii="Segoe UI Light" w:hAnsi="Segoe UI Light" w:cs="Segoe UI Light"/>
                          <w:color w:val="FFFFFF" w:themeColor="background1"/>
                          <w:sz w:val="48"/>
                          <w:szCs w:val="48"/>
                        </w:rPr>
                        <w:t>DMT</w:t>
                      </w:r>
                    </w:p>
                    <w:p w14:paraId="7782FCCA" w14:textId="5EB40366" w:rsidR="00A50F52" w:rsidRPr="00B81FEF" w:rsidRDefault="00245667">
                      <w:pPr>
                        <w:rPr>
                          <w:rFonts w:ascii="Segoe UI Light" w:hAnsi="Segoe UI Light" w:cs="Segoe UI Light"/>
                          <w:color w:val="FFFFFF" w:themeColor="background1"/>
                          <w:sz w:val="22"/>
                        </w:rPr>
                      </w:pPr>
                      <w:r>
                        <w:rPr>
                          <w:rFonts w:ascii="Segoe UI Light" w:hAnsi="Segoe UI Light" w:cs="Segoe UI Light"/>
                          <w:color w:val="FFFFFF" w:themeColor="background1"/>
                          <w:sz w:val="22"/>
                        </w:rPr>
                        <w:t>Jan</w:t>
                      </w:r>
                      <w:r w:rsidR="0008291B" w:rsidRPr="00B81FEF">
                        <w:rPr>
                          <w:rFonts w:ascii="Segoe UI Light" w:hAnsi="Segoe UI Light" w:cs="Segoe UI Light"/>
                          <w:color w:val="FFFFFF" w:themeColor="background1"/>
                          <w:sz w:val="22"/>
                        </w:rPr>
                        <w:t xml:space="preserve"> </w:t>
                      </w:r>
                      <w:r w:rsidR="00A50F52" w:rsidRPr="00B81FEF">
                        <w:rPr>
                          <w:rFonts w:ascii="Segoe UI Light" w:hAnsi="Segoe UI Light" w:cs="Segoe UI Light"/>
                          <w:color w:val="FFFFFF" w:themeColor="background1"/>
                          <w:sz w:val="22"/>
                        </w:rPr>
                        <w:t>202</w:t>
                      </w:r>
                      <w:r>
                        <w:rPr>
                          <w:rFonts w:ascii="Segoe UI Light" w:hAnsi="Segoe UI Light" w:cs="Segoe UI Light"/>
                          <w:color w:val="FFFFFF" w:themeColor="background1"/>
                          <w:sz w:val="22"/>
                        </w:rPr>
                        <w:t>3</w:t>
                      </w:r>
                    </w:p>
                  </w:txbxContent>
                </v:textbox>
                <w10:wrap anchorx="margin"/>
              </v:shape>
            </w:pict>
          </mc:Fallback>
        </mc:AlternateContent>
      </w:r>
      <w:r w:rsidR="00715F45">
        <w:rPr>
          <w:noProof/>
        </w:rPr>
        <w:drawing>
          <wp:anchor distT="0" distB="0" distL="114300" distR="114300" simplePos="0" relativeHeight="251658240" behindDoc="0" locked="0" layoutInCell="1" allowOverlap="1" wp14:anchorId="2BCFBBE0" wp14:editId="352D01D8">
            <wp:simplePos x="0" y="0"/>
            <wp:positionH relativeFrom="column">
              <wp:posOffset>0</wp:posOffset>
            </wp:positionH>
            <wp:positionV relativeFrom="paragraph">
              <wp:posOffset>0</wp:posOffset>
            </wp:positionV>
            <wp:extent cx="6645910" cy="9399905"/>
            <wp:effectExtent l="0" t="0" r="2540" b="0"/>
            <wp:wrapThrough wrapText="bothSides">
              <wp:wrapPolygon edited="0">
                <wp:start x="0" y="0"/>
                <wp:lineTo x="0" y="21537"/>
                <wp:lineTo x="21546" y="21537"/>
                <wp:lineTo x="21546" y="0"/>
                <wp:lineTo x="0" y="0"/>
              </wp:wrapPolygon>
            </wp:wrapThrough>
            <wp:docPr id="844543638" name="Picture 8445436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3638" name="Picture 844543638" descr="Shape&#10;&#10;Description automatically generated with low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9399905"/>
                    </a:xfrm>
                    <a:prstGeom prst="rect">
                      <a:avLst/>
                    </a:prstGeom>
                  </pic:spPr>
                </pic:pic>
              </a:graphicData>
            </a:graphic>
            <wp14:sizeRelH relativeFrom="page">
              <wp14:pctWidth>0</wp14:pctWidth>
            </wp14:sizeRelH>
            <wp14:sizeRelV relativeFrom="page">
              <wp14:pctHeight>0</wp14:pctHeight>
            </wp14:sizeRelV>
          </wp:anchor>
        </w:drawing>
      </w:r>
    </w:p>
    <w:p w14:paraId="50E1A529" w14:textId="466FBBEA" w:rsidR="00E20E63" w:rsidRPr="00AA71CD" w:rsidRDefault="00EC3666" w:rsidP="6CD21BB7">
      <w:pPr>
        <w:jc w:val="center"/>
        <w:rPr>
          <w:rFonts w:asciiTheme="majorHAnsi" w:hAnsiTheme="majorHAnsi" w:cstheme="majorBidi"/>
          <w:color w:val="333333"/>
          <w:sz w:val="32"/>
          <w:szCs w:val="32"/>
        </w:rPr>
      </w:pPr>
      <w:r w:rsidRPr="00AA71CD">
        <w:rPr>
          <w:rFonts w:asciiTheme="majorHAnsi" w:hAnsiTheme="majorHAnsi" w:cstheme="majorBidi"/>
          <w:color w:val="333333"/>
          <w:sz w:val="32"/>
          <w:szCs w:val="32"/>
        </w:rPr>
        <w:lastRenderedPageBreak/>
        <w:t xml:space="preserve">Document </w:t>
      </w:r>
      <w:r w:rsidR="64358F8E" w:rsidRPr="00AA71CD">
        <w:rPr>
          <w:rFonts w:asciiTheme="majorHAnsi" w:hAnsiTheme="majorHAnsi" w:cstheme="majorBidi"/>
          <w:color w:val="333333"/>
          <w:sz w:val="32"/>
          <w:szCs w:val="32"/>
        </w:rPr>
        <w:t>t</w:t>
      </w:r>
      <w:r w:rsidRPr="00AA71CD">
        <w:rPr>
          <w:rFonts w:asciiTheme="majorHAnsi" w:hAnsiTheme="majorHAnsi" w:cstheme="majorBidi"/>
          <w:color w:val="333333"/>
          <w:sz w:val="32"/>
          <w:szCs w:val="32"/>
        </w:rPr>
        <w:t>itle</w:t>
      </w:r>
    </w:p>
    <w:p w14:paraId="45FB0818" w14:textId="77777777" w:rsidR="00E20E63" w:rsidRPr="00AA71CD" w:rsidRDefault="00E20E63" w:rsidP="00E20E63">
      <w:pPr>
        <w:rPr>
          <w:rFonts w:ascii="Segoe UI" w:hAnsi="Segoe UI" w:cs="Segoe UI"/>
          <w:color w:val="333333"/>
        </w:rPr>
      </w:pPr>
    </w:p>
    <w:tbl>
      <w:tblPr>
        <w:tblStyle w:val="GridTable1Light"/>
        <w:tblW w:w="8160" w:type="dxa"/>
        <w:tblLayout w:type="fixed"/>
        <w:tblLook w:val="0600" w:firstRow="0" w:lastRow="0" w:firstColumn="0" w:lastColumn="0" w:noHBand="1" w:noVBand="1"/>
      </w:tblPr>
      <w:tblGrid>
        <w:gridCol w:w="2739"/>
        <w:gridCol w:w="5421"/>
      </w:tblGrid>
      <w:tr w:rsidR="00AA71CD" w:rsidRPr="00AA71CD" w14:paraId="44856CC5" w14:textId="77777777" w:rsidTr="701917EF">
        <w:trPr>
          <w:trHeight w:val="600"/>
        </w:trPr>
        <w:tc>
          <w:tcPr>
            <w:tcW w:w="2739" w:type="dxa"/>
            <w:hideMark/>
          </w:tcPr>
          <w:p w14:paraId="016BB6A0"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Project Title</w:t>
            </w:r>
          </w:p>
        </w:tc>
        <w:tc>
          <w:tcPr>
            <w:tcW w:w="5421" w:type="dxa"/>
            <w:vAlign w:val="center"/>
          </w:tcPr>
          <w:p w14:paraId="405837DD" w14:textId="75F6B605" w:rsidR="008C1803" w:rsidRPr="00AA71CD" w:rsidRDefault="003D6CF3" w:rsidP="000F3984">
            <w:pPr>
              <w:keepLines/>
              <w:snapToGrid w:val="0"/>
              <w:spacing w:before="120" w:after="120" w:line="256" w:lineRule="auto"/>
              <w:rPr>
                <w:rFonts w:eastAsia="GE Inspira,Arial"/>
                <w:color w:val="333333"/>
                <w:lang w:val="en-GB"/>
              </w:rPr>
            </w:pPr>
            <w:r>
              <w:rPr>
                <w:rFonts w:eastAsia="GE Inspira,Arial"/>
                <w:color w:val="333333"/>
                <w:lang w:val="en-GB"/>
              </w:rPr>
              <w:t>CFS Core IT</w:t>
            </w:r>
          </w:p>
        </w:tc>
      </w:tr>
      <w:tr w:rsidR="00AA71CD" w:rsidRPr="00AA71CD" w14:paraId="56287D34" w14:textId="77777777" w:rsidTr="701917EF">
        <w:trPr>
          <w:trHeight w:val="600"/>
        </w:trPr>
        <w:tc>
          <w:tcPr>
            <w:tcW w:w="2739" w:type="dxa"/>
            <w:hideMark/>
          </w:tcPr>
          <w:p w14:paraId="1C7DF0E4" w14:textId="77777777" w:rsidR="008C1803" w:rsidRPr="00AA71CD" w:rsidRDefault="008C1803" w:rsidP="008C1803">
            <w:pPr>
              <w:keepLines/>
              <w:snapToGrid w:val="0"/>
              <w:spacing w:before="120" w:after="120" w:line="256" w:lineRule="auto"/>
              <w:jc w:val="right"/>
              <w:rPr>
                <w:rFonts w:eastAsiaTheme="minorEastAsia"/>
                <w:b/>
                <w:color w:val="333333"/>
                <w:lang w:val="en-GB"/>
              </w:rPr>
            </w:pPr>
            <w:r w:rsidRPr="00AA71CD">
              <w:rPr>
                <w:rFonts w:eastAsia="GE Inspira,Arial"/>
                <w:b/>
                <w:color w:val="333333"/>
                <w:lang w:val="en-GB"/>
              </w:rPr>
              <w:t>Author</w:t>
            </w:r>
          </w:p>
        </w:tc>
        <w:tc>
          <w:tcPr>
            <w:tcW w:w="5421" w:type="dxa"/>
            <w:vAlign w:val="center"/>
          </w:tcPr>
          <w:p w14:paraId="7B1B5A6D" w14:textId="77777777" w:rsidR="00F965BD" w:rsidRPr="00AA71CD" w:rsidRDefault="00F965BD" w:rsidP="00F965BD">
            <w:pPr>
              <w:keepLines/>
              <w:snapToGrid w:val="0"/>
              <w:spacing w:before="120" w:after="120" w:line="256" w:lineRule="auto"/>
              <w:rPr>
                <w:rFonts w:eastAsia="GE Inspira,Arial"/>
                <w:color w:val="333333"/>
                <w:lang w:val="en-GB"/>
              </w:rPr>
            </w:pPr>
            <w:r w:rsidRPr="00AA71CD">
              <w:rPr>
                <w:rFonts w:eastAsia="GE Inspira,Arial"/>
                <w:color w:val="333333"/>
                <w:lang w:val="en-GB"/>
              </w:rPr>
              <w:t xml:space="preserve">Avanade: </w:t>
            </w:r>
          </w:p>
          <w:p w14:paraId="472B6CAA" w14:textId="04CD05A6" w:rsidR="008C1803" w:rsidRPr="00AA71CD" w:rsidRDefault="001D09B4" w:rsidP="00F965BD">
            <w:pPr>
              <w:keepLines/>
              <w:snapToGrid w:val="0"/>
              <w:spacing w:before="120" w:after="120" w:line="256" w:lineRule="auto"/>
              <w:rPr>
                <w:rFonts w:eastAsia="GE Inspira,Arial"/>
                <w:color w:val="333333"/>
                <w:lang w:val="en-GB"/>
              </w:rPr>
            </w:pPr>
            <w:r w:rsidRPr="701917EF">
              <w:rPr>
                <w:color w:val="333333" w:themeColor="text1"/>
                <w:lang w:val="en-GB"/>
              </w:rPr>
              <w:t>Achroo Batta/Abaigail</w:t>
            </w:r>
            <w:r w:rsidR="2DB6153D" w:rsidRPr="701917EF">
              <w:rPr>
                <w:color w:val="333333" w:themeColor="text1"/>
                <w:lang w:val="en-GB"/>
              </w:rPr>
              <w:t xml:space="preserve"> Artagame</w:t>
            </w:r>
          </w:p>
        </w:tc>
      </w:tr>
      <w:tr w:rsidR="00AA71CD" w:rsidRPr="00AA71CD" w14:paraId="678E8CA8" w14:textId="77777777" w:rsidTr="701917EF">
        <w:trPr>
          <w:trHeight w:val="600"/>
        </w:trPr>
        <w:tc>
          <w:tcPr>
            <w:tcW w:w="2739" w:type="dxa"/>
            <w:hideMark/>
          </w:tcPr>
          <w:p w14:paraId="4480B6AE"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Reviewer</w:t>
            </w:r>
          </w:p>
        </w:tc>
        <w:tc>
          <w:tcPr>
            <w:tcW w:w="5421" w:type="dxa"/>
            <w:vAlign w:val="center"/>
          </w:tcPr>
          <w:p w14:paraId="27E3832E" w14:textId="17F52000" w:rsidR="006424E0" w:rsidRPr="00F36420" w:rsidRDefault="00F36420" w:rsidP="00842994">
            <w:pPr>
              <w:keepLines/>
              <w:snapToGrid w:val="0"/>
              <w:spacing w:before="120" w:after="120" w:line="256" w:lineRule="auto"/>
              <w:rPr>
                <w:rFonts w:eastAsia="GE Inspira,Arial"/>
                <w:color w:val="333333"/>
                <w:highlight w:val="yellow"/>
                <w:lang w:val="en-GB"/>
              </w:rPr>
            </w:pPr>
            <w:r w:rsidRPr="00F36420">
              <w:rPr>
                <w:rFonts w:eastAsia="GE Inspira,Arial"/>
                <w:color w:val="333333"/>
                <w:highlight w:val="yellow"/>
                <w:lang w:val="en-GB"/>
              </w:rPr>
              <w:t>&lt;Insert&gt;</w:t>
            </w:r>
          </w:p>
        </w:tc>
      </w:tr>
      <w:tr w:rsidR="00714756" w:rsidRPr="00AA71CD" w14:paraId="7D85E757" w14:textId="77777777" w:rsidTr="701917EF">
        <w:trPr>
          <w:trHeight w:val="600"/>
        </w:trPr>
        <w:tc>
          <w:tcPr>
            <w:tcW w:w="2739" w:type="dxa"/>
          </w:tcPr>
          <w:p w14:paraId="6DF11655" w14:textId="2F261050" w:rsidR="00714756" w:rsidRPr="00AA71CD" w:rsidRDefault="00714756" w:rsidP="008C1803">
            <w:pPr>
              <w:keepLines/>
              <w:snapToGrid w:val="0"/>
              <w:spacing w:before="120" w:after="120" w:line="256" w:lineRule="auto"/>
              <w:jc w:val="right"/>
              <w:rPr>
                <w:rFonts w:eastAsia="GE Inspira,Arial"/>
                <w:b/>
                <w:color w:val="333333"/>
                <w:lang w:val="en-GB"/>
              </w:rPr>
            </w:pPr>
            <w:r>
              <w:rPr>
                <w:rFonts w:eastAsia="GE Inspira,Arial"/>
                <w:b/>
                <w:color w:val="333333"/>
                <w:lang w:val="en-GB"/>
              </w:rPr>
              <w:t>Approver</w:t>
            </w:r>
          </w:p>
        </w:tc>
        <w:tc>
          <w:tcPr>
            <w:tcW w:w="5421" w:type="dxa"/>
            <w:vAlign w:val="center"/>
          </w:tcPr>
          <w:p w14:paraId="54F2B13A" w14:textId="33192FF0" w:rsidR="00714756" w:rsidRPr="00F36420" w:rsidRDefault="00F36420" w:rsidP="000F3984">
            <w:pPr>
              <w:keepLines/>
              <w:snapToGrid w:val="0"/>
              <w:spacing w:before="120" w:after="120" w:line="256" w:lineRule="auto"/>
              <w:rPr>
                <w:rFonts w:eastAsia="GE Inspira,Arial"/>
                <w:color w:val="333333"/>
                <w:highlight w:val="yellow"/>
                <w:lang w:val="en-GB"/>
              </w:rPr>
            </w:pPr>
            <w:r w:rsidRPr="00F36420">
              <w:rPr>
                <w:rFonts w:eastAsia="GE Inspira,Arial"/>
                <w:color w:val="333333"/>
                <w:highlight w:val="yellow"/>
                <w:lang w:val="en-GB"/>
              </w:rPr>
              <w:t>&lt;Insert&gt;</w:t>
            </w:r>
          </w:p>
        </w:tc>
      </w:tr>
      <w:tr w:rsidR="00AA71CD" w:rsidRPr="00AA71CD" w14:paraId="030C30B2" w14:textId="77777777" w:rsidTr="701917EF">
        <w:trPr>
          <w:trHeight w:val="600"/>
        </w:trPr>
        <w:tc>
          <w:tcPr>
            <w:tcW w:w="2739" w:type="dxa"/>
            <w:hideMark/>
          </w:tcPr>
          <w:p w14:paraId="5F1074DC" w14:textId="77777777" w:rsidR="008C1803" w:rsidRPr="00AA71CD" w:rsidRDefault="008C1803" w:rsidP="008C1803">
            <w:pPr>
              <w:keepLines/>
              <w:snapToGrid w:val="0"/>
              <w:spacing w:before="120" w:after="120" w:line="256" w:lineRule="auto"/>
              <w:jc w:val="right"/>
              <w:rPr>
                <w:b/>
                <w:color w:val="333333"/>
                <w:lang w:val="en-GB"/>
              </w:rPr>
            </w:pPr>
            <w:r w:rsidRPr="00AA71CD">
              <w:rPr>
                <w:rFonts w:eastAsia="GE Inspira,Arial"/>
                <w:b/>
                <w:color w:val="333333"/>
                <w:lang w:val="en-GB"/>
              </w:rPr>
              <w:t>Current Version</w:t>
            </w:r>
          </w:p>
        </w:tc>
        <w:tc>
          <w:tcPr>
            <w:tcW w:w="5421" w:type="dxa"/>
            <w:vAlign w:val="center"/>
          </w:tcPr>
          <w:p w14:paraId="38F68F4B" w14:textId="3A14D5A3" w:rsidR="008C1803" w:rsidRPr="00AA71CD" w:rsidRDefault="00245667" w:rsidP="000F3984">
            <w:pPr>
              <w:keepLines/>
              <w:snapToGrid w:val="0"/>
              <w:spacing w:before="120" w:after="120" w:line="256" w:lineRule="auto"/>
              <w:rPr>
                <w:rFonts w:eastAsia="GE Inspira,Arial"/>
                <w:color w:val="333333"/>
                <w:lang w:val="en-GB"/>
              </w:rPr>
            </w:pPr>
            <w:r>
              <w:rPr>
                <w:rFonts w:eastAsia="GE Inspira,Arial"/>
                <w:color w:val="333333"/>
                <w:lang w:val="en-GB"/>
              </w:rPr>
              <w:t>1.0</w:t>
            </w:r>
          </w:p>
        </w:tc>
      </w:tr>
      <w:tr w:rsidR="00AA71CD" w:rsidRPr="00AA71CD" w14:paraId="361421DB" w14:textId="77777777" w:rsidTr="701917EF">
        <w:trPr>
          <w:trHeight w:val="600"/>
        </w:trPr>
        <w:tc>
          <w:tcPr>
            <w:tcW w:w="2739" w:type="dxa"/>
            <w:hideMark/>
          </w:tcPr>
          <w:p w14:paraId="1331C9CB" w14:textId="77777777" w:rsidR="008C1803" w:rsidRPr="00AA71CD" w:rsidRDefault="008C1803" w:rsidP="008C1803">
            <w:pPr>
              <w:keepLines/>
              <w:snapToGrid w:val="0"/>
              <w:spacing w:before="120" w:after="120" w:line="256" w:lineRule="auto"/>
              <w:jc w:val="right"/>
              <w:rPr>
                <w:rFonts w:eastAsiaTheme="minorEastAsia"/>
                <w:b/>
                <w:color w:val="333333"/>
                <w:lang w:val="en-GB"/>
              </w:rPr>
            </w:pPr>
            <w:r w:rsidRPr="00AA71CD">
              <w:rPr>
                <w:rFonts w:eastAsia="GE Inspira,Arial"/>
                <w:b/>
                <w:color w:val="333333"/>
                <w:lang w:val="en-GB"/>
              </w:rPr>
              <w:t>File Name</w:t>
            </w:r>
          </w:p>
        </w:tc>
        <w:tc>
          <w:tcPr>
            <w:tcW w:w="5421" w:type="dxa"/>
            <w:vAlign w:val="center"/>
          </w:tcPr>
          <w:p w14:paraId="05B0C7B1" w14:textId="1D876A10" w:rsidR="001D09B4" w:rsidRPr="00AA71CD" w:rsidRDefault="001D09B4" w:rsidP="000F3984">
            <w:pPr>
              <w:rPr>
                <w:color w:val="333333"/>
                <w:lang w:val="en-GB"/>
              </w:rPr>
            </w:pPr>
            <w:r>
              <w:rPr>
                <w:color w:val="333333"/>
                <w:lang w:val="en-GB"/>
              </w:rPr>
              <w:t xml:space="preserve">DevOps </w:t>
            </w:r>
            <w:r w:rsidR="00746900">
              <w:rPr>
                <w:color w:val="333333"/>
                <w:lang w:val="en-GB"/>
              </w:rPr>
              <w:t>User</w:t>
            </w:r>
            <w:r>
              <w:rPr>
                <w:color w:val="333333"/>
                <w:lang w:val="en-GB"/>
              </w:rPr>
              <w:t>Manual-DMT</w:t>
            </w:r>
          </w:p>
        </w:tc>
      </w:tr>
      <w:tr w:rsidR="00AA71CD" w:rsidRPr="00AA71CD" w14:paraId="68AA5526" w14:textId="77777777" w:rsidTr="701917EF">
        <w:trPr>
          <w:trHeight w:val="600"/>
        </w:trPr>
        <w:tc>
          <w:tcPr>
            <w:tcW w:w="2739" w:type="dxa"/>
          </w:tcPr>
          <w:p w14:paraId="4A0A1F57" w14:textId="77777777" w:rsidR="008C1803" w:rsidRPr="00AA71CD" w:rsidRDefault="008C1803" w:rsidP="008C1803">
            <w:pPr>
              <w:keepLines/>
              <w:snapToGrid w:val="0"/>
              <w:spacing w:before="120" w:after="120" w:line="256" w:lineRule="auto"/>
              <w:jc w:val="right"/>
              <w:rPr>
                <w:rFonts w:eastAsia="GE Inspira,Arial"/>
                <w:b/>
                <w:color w:val="333333"/>
                <w:lang w:val="en-GB"/>
              </w:rPr>
            </w:pPr>
            <w:r w:rsidRPr="00AA71CD">
              <w:rPr>
                <w:rFonts w:eastAsia="GE Inspira,Arial"/>
                <w:b/>
                <w:color w:val="333333"/>
                <w:lang w:val="en-GB"/>
              </w:rPr>
              <w:t>Publication Date</w:t>
            </w:r>
          </w:p>
        </w:tc>
        <w:tc>
          <w:tcPr>
            <w:tcW w:w="5421" w:type="dxa"/>
            <w:vAlign w:val="center"/>
          </w:tcPr>
          <w:p w14:paraId="4B6F30D5" w14:textId="5082E70F" w:rsidR="008C1803" w:rsidRPr="00AA71CD" w:rsidRDefault="008C1803" w:rsidP="000F3984">
            <w:pPr>
              <w:rPr>
                <w:color w:val="333333"/>
                <w:lang w:val="en-GB"/>
              </w:rPr>
            </w:pPr>
          </w:p>
        </w:tc>
      </w:tr>
    </w:tbl>
    <w:p w14:paraId="049F31CB" w14:textId="77777777" w:rsidR="00E20E63" w:rsidRPr="00AA71CD" w:rsidRDefault="00E20E63" w:rsidP="00E20E63">
      <w:pPr>
        <w:jc w:val="center"/>
        <w:rPr>
          <w:rFonts w:ascii="Segoe UI" w:hAnsi="Segoe UI" w:cs="Segoe UI"/>
          <w:b/>
          <w:color w:val="333333"/>
        </w:rPr>
      </w:pPr>
    </w:p>
    <w:p w14:paraId="4B08E8BD" w14:textId="0EBDC05E" w:rsidR="00E20E63" w:rsidRPr="00AA71CD" w:rsidRDefault="00E20E63" w:rsidP="6CD21BB7">
      <w:pPr>
        <w:jc w:val="center"/>
        <w:rPr>
          <w:rFonts w:asciiTheme="majorHAnsi" w:hAnsiTheme="majorHAnsi" w:cstheme="majorBidi"/>
          <w:color w:val="333333"/>
          <w:sz w:val="32"/>
          <w:szCs w:val="32"/>
        </w:rPr>
      </w:pPr>
      <w:r w:rsidRPr="00AA71CD">
        <w:rPr>
          <w:rFonts w:asciiTheme="majorHAnsi" w:hAnsiTheme="majorHAnsi" w:cstheme="majorBidi"/>
          <w:color w:val="333333"/>
          <w:sz w:val="32"/>
          <w:szCs w:val="32"/>
        </w:rPr>
        <w:t xml:space="preserve">Revision </w:t>
      </w:r>
      <w:r w:rsidR="1A389988" w:rsidRPr="00AA71CD">
        <w:rPr>
          <w:rFonts w:asciiTheme="majorHAnsi" w:hAnsiTheme="majorHAnsi" w:cstheme="majorBidi"/>
          <w:color w:val="333333"/>
          <w:sz w:val="32"/>
          <w:szCs w:val="32"/>
        </w:rPr>
        <w:t>h</w:t>
      </w:r>
      <w:r w:rsidRPr="00AA71CD">
        <w:rPr>
          <w:rFonts w:asciiTheme="majorHAnsi" w:hAnsiTheme="majorHAnsi" w:cstheme="majorBidi"/>
          <w:color w:val="333333"/>
          <w:sz w:val="32"/>
          <w:szCs w:val="32"/>
        </w:rPr>
        <w:t>istory</w:t>
      </w:r>
    </w:p>
    <w:p w14:paraId="53128261" w14:textId="77777777" w:rsidR="00E20E63" w:rsidRPr="00CF694F" w:rsidRDefault="00E20E63" w:rsidP="00E20E63">
      <w:pPr>
        <w:rPr>
          <w:rFonts w:ascii="Segoe UI" w:hAnsi="Segoe UI" w:cs="Segoe UI"/>
          <w:color w:val="333333" w:themeColor="text1"/>
        </w:rPr>
      </w:pPr>
    </w:p>
    <w:tbl>
      <w:tblPr>
        <w:tblStyle w:val="AvanadeDefaultTable"/>
        <w:tblW w:w="0" w:type="auto"/>
        <w:tblLook w:val="04A0" w:firstRow="1" w:lastRow="0" w:firstColumn="1" w:lastColumn="0" w:noHBand="0" w:noVBand="1"/>
      </w:tblPr>
      <w:tblGrid>
        <w:gridCol w:w="926"/>
        <w:gridCol w:w="1255"/>
        <w:gridCol w:w="3359"/>
        <w:gridCol w:w="4910"/>
      </w:tblGrid>
      <w:tr w:rsidR="003F1B46" w:rsidRPr="00CF694F" w14:paraId="756FE153" w14:textId="77777777" w:rsidTr="004E5A7A">
        <w:trPr>
          <w:cnfStyle w:val="100000000000" w:firstRow="1" w:lastRow="0" w:firstColumn="0" w:lastColumn="0" w:oddVBand="0" w:evenVBand="0" w:oddHBand="0" w:evenHBand="0" w:firstRowFirstColumn="0" w:firstRowLastColumn="0" w:lastRowFirstColumn="0" w:lastRowLastColumn="0"/>
        </w:trPr>
        <w:tc>
          <w:tcPr>
            <w:tcW w:w="926" w:type="dxa"/>
          </w:tcPr>
          <w:p w14:paraId="6B814A1E" w14:textId="77777777" w:rsidR="00E20E63" w:rsidRPr="00EA3C82" w:rsidRDefault="00E20E63" w:rsidP="004F40FC">
            <w:pPr>
              <w:rPr>
                <w:rFonts w:ascii="Segoe UI" w:hAnsi="Segoe UI" w:cs="Segoe UI"/>
                <w:b w:val="0"/>
              </w:rPr>
            </w:pPr>
            <w:r w:rsidRPr="00EA3C82">
              <w:rPr>
                <w:rFonts w:ascii="Segoe UI" w:hAnsi="Segoe UI" w:cs="Segoe UI"/>
              </w:rPr>
              <w:t>Version</w:t>
            </w:r>
          </w:p>
        </w:tc>
        <w:tc>
          <w:tcPr>
            <w:tcW w:w="1255" w:type="dxa"/>
          </w:tcPr>
          <w:p w14:paraId="491072FA" w14:textId="77777777" w:rsidR="00E20E63" w:rsidRPr="00EA3C82" w:rsidRDefault="00E20E63" w:rsidP="004F40FC">
            <w:pPr>
              <w:rPr>
                <w:rFonts w:ascii="Segoe UI" w:hAnsi="Segoe UI" w:cs="Segoe UI"/>
                <w:b w:val="0"/>
              </w:rPr>
            </w:pPr>
            <w:r w:rsidRPr="00EA3C82">
              <w:rPr>
                <w:rFonts w:ascii="Segoe UI" w:hAnsi="Segoe UI" w:cs="Segoe UI"/>
              </w:rPr>
              <w:t>Date</w:t>
            </w:r>
          </w:p>
        </w:tc>
        <w:tc>
          <w:tcPr>
            <w:tcW w:w="3359" w:type="dxa"/>
          </w:tcPr>
          <w:p w14:paraId="41C3E7DB" w14:textId="77777777" w:rsidR="00E20E63" w:rsidRPr="00EA3C82" w:rsidRDefault="00E20E63" w:rsidP="004F40FC">
            <w:pPr>
              <w:rPr>
                <w:rFonts w:ascii="Segoe UI" w:hAnsi="Segoe UI" w:cs="Segoe UI"/>
                <w:b w:val="0"/>
              </w:rPr>
            </w:pPr>
            <w:r w:rsidRPr="00EA3C82">
              <w:rPr>
                <w:rFonts w:ascii="Segoe UI" w:hAnsi="Segoe UI" w:cs="Segoe UI"/>
              </w:rPr>
              <w:t>Author</w:t>
            </w:r>
          </w:p>
        </w:tc>
        <w:tc>
          <w:tcPr>
            <w:tcW w:w="4910" w:type="dxa"/>
          </w:tcPr>
          <w:p w14:paraId="7D6FFD51" w14:textId="77777777" w:rsidR="00E20E63" w:rsidRPr="00EA3C82" w:rsidRDefault="00E20E63" w:rsidP="004F40FC">
            <w:pPr>
              <w:rPr>
                <w:rFonts w:ascii="Segoe UI" w:hAnsi="Segoe UI" w:cs="Segoe UI"/>
                <w:b w:val="0"/>
              </w:rPr>
            </w:pPr>
            <w:r w:rsidRPr="00EA3C82">
              <w:rPr>
                <w:rFonts w:ascii="Segoe UI" w:hAnsi="Segoe UI" w:cs="Segoe UI"/>
              </w:rPr>
              <w:t>Changes</w:t>
            </w:r>
          </w:p>
        </w:tc>
      </w:tr>
      <w:tr w:rsidR="00DC205E" w:rsidRPr="00CF694F" w14:paraId="62486C05" w14:textId="77777777" w:rsidTr="004E5A7A">
        <w:tc>
          <w:tcPr>
            <w:tcW w:w="926" w:type="dxa"/>
          </w:tcPr>
          <w:p w14:paraId="4101652C" w14:textId="50EDF61A" w:rsidR="00DC205E" w:rsidRPr="007F3A55" w:rsidRDefault="00993A22" w:rsidP="004F40FC">
            <w:pPr>
              <w:rPr>
                <w:rFonts w:ascii="Segoe UI" w:hAnsi="Segoe UI" w:cs="Segoe UI"/>
              </w:rPr>
            </w:pPr>
            <w:r>
              <w:rPr>
                <w:rFonts w:ascii="Segoe UI" w:hAnsi="Segoe UI" w:cs="Segoe UI"/>
              </w:rPr>
              <w:t>1</w:t>
            </w:r>
            <w:r w:rsidR="007F3A55" w:rsidRPr="007F3A55">
              <w:rPr>
                <w:rFonts w:ascii="Segoe UI" w:hAnsi="Segoe UI" w:cs="Segoe UI"/>
              </w:rPr>
              <w:t>.</w:t>
            </w:r>
            <w:r>
              <w:rPr>
                <w:rFonts w:ascii="Segoe UI" w:hAnsi="Segoe UI" w:cs="Segoe UI"/>
              </w:rPr>
              <w:t>0</w:t>
            </w:r>
          </w:p>
        </w:tc>
        <w:tc>
          <w:tcPr>
            <w:tcW w:w="1255" w:type="dxa"/>
          </w:tcPr>
          <w:p w14:paraId="4B99056E" w14:textId="3F4A6BC8" w:rsidR="00DC205E" w:rsidRPr="007F3A55" w:rsidRDefault="001D09B4" w:rsidP="004F40FC">
            <w:pPr>
              <w:rPr>
                <w:rFonts w:ascii="Segoe UI" w:hAnsi="Segoe UI" w:cs="Segoe UI"/>
              </w:rPr>
            </w:pPr>
            <w:r>
              <w:rPr>
                <w:rFonts w:ascii="Segoe UI" w:hAnsi="Segoe UI" w:cs="Segoe UI"/>
              </w:rPr>
              <w:t>23</w:t>
            </w:r>
            <w:r w:rsidR="007F3A55" w:rsidRPr="007F3A55">
              <w:rPr>
                <w:rFonts w:ascii="Segoe UI" w:hAnsi="Segoe UI" w:cs="Segoe UI"/>
              </w:rPr>
              <w:t>/1/202</w:t>
            </w:r>
            <w:r w:rsidR="00245667">
              <w:rPr>
                <w:rFonts w:ascii="Segoe UI" w:hAnsi="Segoe UI" w:cs="Segoe UI"/>
              </w:rPr>
              <w:t>3</w:t>
            </w:r>
          </w:p>
        </w:tc>
        <w:tc>
          <w:tcPr>
            <w:tcW w:w="3359" w:type="dxa"/>
          </w:tcPr>
          <w:p w14:paraId="1299C43A" w14:textId="27990A4D" w:rsidR="00DC205E" w:rsidRPr="007F3A55" w:rsidRDefault="001D09B4" w:rsidP="004F40FC">
            <w:pPr>
              <w:rPr>
                <w:rFonts w:ascii="Segoe UI" w:hAnsi="Segoe UI" w:cs="Segoe UI"/>
              </w:rPr>
            </w:pPr>
            <w:r w:rsidRPr="701917EF">
              <w:rPr>
                <w:rFonts w:ascii="Segoe UI" w:hAnsi="Segoe UI" w:cs="Segoe UI"/>
              </w:rPr>
              <w:t>Achroo Batta/Abaigail</w:t>
            </w:r>
            <w:r w:rsidR="5316240B" w:rsidRPr="701917EF">
              <w:rPr>
                <w:rFonts w:ascii="Segoe UI" w:hAnsi="Segoe UI" w:cs="Segoe UI"/>
              </w:rPr>
              <w:t xml:space="preserve"> Artagame</w:t>
            </w:r>
          </w:p>
        </w:tc>
        <w:tc>
          <w:tcPr>
            <w:tcW w:w="4910" w:type="dxa"/>
          </w:tcPr>
          <w:p w14:paraId="4DDBEF00" w14:textId="39F748E4" w:rsidR="00DC205E" w:rsidRPr="007F3A55" w:rsidRDefault="007F3A55" w:rsidP="004F40FC">
            <w:pPr>
              <w:rPr>
                <w:rFonts w:ascii="Segoe UI" w:hAnsi="Segoe UI" w:cs="Segoe UI"/>
              </w:rPr>
            </w:pPr>
            <w:r w:rsidRPr="007F3A55">
              <w:rPr>
                <w:rFonts w:ascii="Segoe UI" w:hAnsi="Segoe UI" w:cs="Segoe UI"/>
              </w:rPr>
              <w:t>Initial Version</w:t>
            </w:r>
          </w:p>
        </w:tc>
      </w:tr>
      <w:tr w:rsidR="006E426B" w:rsidRPr="00CF694F" w14:paraId="3461D779" w14:textId="77777777" w:rsidTr="004E5A7A">
        <w:trPr>
          <w:cnfStyle w:val="000000010000" w:firstRow="0" w:lastRow="0" w:firstColumn="0" w:lastColumn="0" w:oddVBand="0" w:evenVBand="0" w:oddHBand="0" w:evenHBand="1" w:firstRowFirstColumn="0" w:firstRowLastColumn="0" w:lastRowFirstColumn="0" w:lastRowLastColumn="0"/>
        </w:trPr>
        <w:tc>
          <w:tcPr>
            <w:tcW w:w="926" w:type="dxa"/>
          </w:tcPr>
          <w:p w14:paraId="3CF2D8B6" w14:textId="12333A32" w:rsidR="006E426B" w:rsidRPr="007F3A55" w:rsidRDefault="35A70041" w:rsidP="006E426B">
            <w:pPr>
              <w:rPr>
                <w:rFonts w:ascii="Segoe UI" w:hAnsi="Segoe UI" w:cs="Segoe UI"/>
                <w:color w:val="auto"/>
              </w:rPr>
            </w:pPr>
            <w:r w:rsidRPr="104B66BF">
              <w:rPr>
                <w:rFonts w:ascii="Segoe UI" w:hAnsi="Segoe UI" w:cs="Segoe UI"/>
                <w:color w:val="auto"/>
              </w:rPr>
              <w:t>1.1</w:t>
            </w:r>
          </w:p>
        </w:tc>
        <w:tc>
          <w:tcPr>
            <w:tcW w:w="1255" w:type="dxa"/>
          </w:tcPr>
          <w:p w14:paraId="0FB78278" w14:textId="1A9661B4" w:rsidR="006E426B" w:rsidRPr="007F3A55" w:rsidRDefault="35A70041" w:rsidP="006E426B">
            <w:pPr>
              <w:rPr>
                <w:rFonts w:ascii="Segoe UI" w:hAnsi="Segoe UI" w:cs="Segoe UI"/>
                <w:color w:val="auto"/>
              </w:rPr>
            </w:pPr>
            <w:r w:rsidRPr="104B66BF">
              <w:rPr>
                <w:rFonts w:ascii="Segoe UI" w:hAnsi="Segoe UI" w:cs="Segoe UI"/>
                <w:color w:val="auto"/>
              </w:rPr>
              <w:t>01/03/2023</w:t>
            </w:r>
          </w:p>
        </w:tc>
        <w:tc>
          <w:tcPr>
            <w:tcW w:w="3359" w:type="dxa"/>
          </w:tcPr>
          <w:p w14:paraId="1FC39945" w14:textId="28B188E9" w:rsidR="006E426B" w:rsidRPr="007F3A55" w:rsidRDefault="35A70041" w:rsidP="006E426B">
            <w:pPr>
              <w:rPr>
                <w:rFonts w:ascii="Segoe UI" w:hAnsi="Segoe UI" w:cs="Segoe UI"/>
                <w:color w:val="auto"/>
              </w:rPr>
            </w:pPr>
            <w:r w:rsidRPr="104B66BF">
              <w:rPr>
                <w:rFonts w:ascii="Segoe UI" w:hAnsi="Segoe UI" w:cs="Segoe UI"/>
                <w:color w:val="auto"/>
              </w:rPr>
              <w:t>Achroo</w:t>
            </w:r>
          </w:p>
        </w:tc>
        <w:tc>
          <w:tcPr>
            <w:tcW w:w="4910" w:type="dxa"/>
          </w:tcPr>
          <w:p w14:paraId="0562CB0E" w14:textId="622D7D89" w:rsidR="006E426B" w:rsidRPr="007F3A55" w:rsidRDefault="35A70041" w:rsidP="006E426B">
            <w:pPr>
              <w:rPr>
                <w:rFonts w:ascii="Segoe UI" w:hAnsi="Segoe UI" w:cs="Segoe UI"/>
                <w:color w:val="auto"/>
              </w:rPr>
            </w:pPr>
            <w:r w:rsidRPr="104B66BF">
              <w:rPr>
                <w:rFonts w:ascii="Segoe UI" w:hAnsi="Segoe UI" w:cs="Segoe UI"/>
                <w:color w:val="auto"/>
              </w:rPr>
              <w:t>Changes</w:t>
            </w:r>
          </w:p>
        </w:tc>
      </w:tr>
      <w:tr w:rsidR="006E426B" w:rsidRPr="00CF694F" w14:paraId="34CE0A41" w14:textId="77777777" w:rsidTr="004E5A7A">
        <w:tc>
          <w:tcPr>
            <w:tcW w:w="926" w:type="dxa"/>
          </w:tcPr>
          <w:p w14:paraId="62EBF3C5" w14:textId="0CE01401" w:rsidR="006E426B" w:rsidRPr="007F3A55" w:rsidRDefault="001E53EC" w:rsidP="006E426B">
            <w:pPr>
              <w:rPr>
                <w:rFonts w:ascii="Segoe UI" w:hAnsi="Segoe UI" w:cs="Segoe UI"/>
              </w:rPr>
            </w:pPr>
            <w:r>
              <w:rPr>
                <w:rFonts w:ascii="Segoe UI" w:hAnsi="Segoe UI" w:cs="Segoe UI"/>
              </w:rPr>
              <w:t>1.2</w:t>
            </w:r>
          </w:p>
        </w:tc>
        <w:tc>
          <w:tcPr>
            <w:tcW w:w="1255" w:type="dxa"/>
          </w:tcPr>
          <w:p w14:paraId="6D98A12B" w14:textId="70C58932" w:rsidR="006E426B" w:rsidRPr="007F3A55" w:rsidRDefault="001E53EC" w:rsidP="006E426B">
            <w:pPr>
              <w:rPr>
                <w:rFonts w:ascii="Segoe UI" w:hAnsi="Segoe UI" w:cs="Segoe UI"/>
              </w:rPr>
            </w:pPr>
            <w:r>
              <w:rPr>
                <w:rFonts w:ascii="Segoe UI" w:hAnsi="Segoe UI" w:cs="Segoe UI"/>
              </w:rPr>
              <w:t>02/03/2023</w:t>
            </w:r>
          </w:p>
        </w:tc>
        <w:tc>
          <w:tcPr>
            <w:tcW w:w="3359" w:type="dxa"/>
          </w:tcPr>
          <w:p w14:paraId="2946DB82" w14:textId="6F7671F2" w:rsidR="006E426B" w:rsidRPr="007F3A55" w:rsidRDefault="001E53EC" w:rsidP="009B416D">
            <w:pPr>
              <w:rPr>
                <w:rFonts w:ascii="Segoe UI" w:hAnsi="Segoe UI" w:cs="Segoe UI"/>
              </w:rPr>
            </w:pPr>
            <w:r>
              <w:rPr>
                <w:rFonts w:ascii="Segoe UI" w:hAnsi="Segoe UI" w:cs="Segoe UI"/>
              </w:rPr>
              <w:t>Rhoda</w:t>
            </w:r>
          </w:p>
        </w:tc>
        <w:tc>
          <w:tcPr>
            <w:tcW w:w="4910" w:type="dxa"/>
          </w:tcPr>
          <w:p w14:paraId="5997CC1D" w14:textId="23D7C820" w:rsidR="006E426B" w:rsidRPr="007F3A55" w:rsidRDefault="00806D54" w:rsidP="006E426B">
            <w:pPr>
              <w:rPr>
                <w:rFonts w:ascii="Segoe UI" w:hAnsi="Segoe UI" w:cs="Segoe UI"/>
              </w:rPr>
            </w:pPr>
            <w:r>
              <w:rPr>
                <w:rFonts w:ascii="Segoe UI" w:hAnsi="Segoe UI" w:cs="Segoe UI"/>
              </w:rPr>
              <w:t>Added E2E Process</w:t>
            </w:r>
          </w:p>
        </w:tc>
      </w:tr>
      <w:tr w:rsidR="00CB1C8A" w:rsidRPr="00CF694F" w14:paraId="110FFD37" w14:textId="77777777" w:rsidTr="004E5A7A">
        <w:trPr>
          <w:cnfStyle w:val="000000010000" w:firstRow="0" w:lastRow="0" w:firstColumn="0" w:lastColumn="0" w:oddVBand="0" w:evenVBand="0" w:oddHBand="0" w:evenHBand="1" w:firstRowFirstColumn="0" w:firstRowLastColumn="0" w:lastRowFirstColumn="0" w:lastRowLastColumn="0"/>
        </w:trPr>
        <w:tc>
          <w:tcPr>
            <w:tcW w:w="926" w:type="dxa"/>
          </w:tcPr>
          <w:p w14:paraId="6B699379" w14:textId="56BFA5BC" w:rsidR="00CB1C8A" w:rsidRPr="007F3A55" w:rsidRDefault="6EED31FD" w:rsidP="00CB1C8A">
            <w:pPr>
              <w:rPr>
                <w:rFonts w:ascii="Segoe UI" w:hAnsi="Segoe UI" w:cs="Segoe UI"/>
                <w:color w:val="auto"/>
              </w:rPr>
            </w:pPr>
            <w:r w:rsidRPr="7F44BF72">
              <w:rPr>
                <w:rFonts w:ascii="Segoe UI" w:hAnsi="Segoe UI" w:cs="Segoe UI"/>
                <w:color w:val="auto"/>
              </w:rPr>
              <w:t>1.3</w:t>
            </w:r>
          </w:p>
        </w:tc>
        <w:tc>
          <w:tcPr>
            <w:tcW w:w="1255" w:type="dxa"/>
          </w:tcPr>
          <w:p w14:paraId="3FE9F23F" w14:textId="38DB591C" w:rsidR="00CB1C8A" w:rsidRPr="007F3A55" w:rsidRDefault="6EED31FD" w:rsidP="00CB1C8A">
            <w:pPr>
              <w:rPr>
                <w:rFonts w:ascii="Segoe UI" w:hAnsi="Segoe UI" w:cs="Segoe UI"/>
                <w:color w:val="auto"/>
              </w:rPr>
            </w:pPr>
            <w:r w:rsidRPr="7F44BF72">
              <w:rPr>
                <w:rFonts w:ascii="Segoe UI" w:hAnsi="Segoe UI" w:cs="Segoe UI"/>
                <w:color w:val="auto"/>
              </w:rPr>
              <w:t>02/03/2023</w:t>
            </w:r>
          </w:p>
        </w:tc>
        <w:tc>
          <w:tcPr>
            <w:tcW w:w="3359" w:type="dxa"/>
          </w:tcPr>
          <w:p w14:paraId="1F72F646" w14:textId="6E941FC8" w:rsidR="00CB1C8A" w:rsidRPr="007F3A55" w:rsidRDefault="6EED31FD" w:rsidP="00CB1C8A">
            <w:pPr>
              <w:rPr>
                <w:rFonts w:ascii="Segoe UI" w:hAnsi="Segoe UI" w:cs="Segoe UI"/>
                <w:color w:val="auto"/>
              </w:rPr>
            </w:pPr>
            <w:r w:rsidRPr="7F44BF72">
              <w:rPr>
                <w:rFonts w:ascii="Segoe UI" w:hAnsi="Segoe UI" w:cs="Segoe UI"/>
                <w:color w:val="auto"/>
              </w:rPr>
              <w:t>Abby/Rhoda/Nelvin/Achroo/Joshua</w:t>
            </w:r>
          </w:p>
        </w:tc>
        <w:tc>
          <w:tcPr>
            <w:tcW w:w="4910" w:type="dxa"/>
          </w:tcPr>
          <w:p w14:paraId="08CE6F91" w14:textId="07843117" w:rsidR="00CB1C8A" w:rsidRPr="007F3A55" w:rsidRDefault="6EED31FD" w:rsidP="00CB1C8A">
            <w:pPr>
              <w:rPr>
                <w:rFonts w:ascii="Segoe UI" w:hAnsi="Segoe UI" w:cs="Segoe UI"/>
                <w:color w:val="auto"/>
              </w:rPr>
            </w:pPr>
            <w:r w:rsidRPr="7F44BF72">
              <w:rPr>
                <w:rFonts w:ascii="Segoe UI" w:hAnsi="Segoe UI" w:cs="Segoe UI"/>
                <w:color w:val="auto"/>
              </w:rPr>
              <w:t>Added FAQs</w:t>
            </w:r>
          </w:p>
        </w:tc>
      </w:tr>
      <w:tr w:rsidR="00FC1C1F" w:rsidRPr="00CF694F" w14:paraId="61CDCEAD" w14:textId="77777777" w:rsidTr="004E5A7A">
        <w:tc>
          <w:tcPr>
            <w:tcW w:w="926" w:type="dxa"/>
          </w:tcPr>
          <w:p w14:paraId="6BB9E253" w14:textId="7495134D" w:rsidR="00FC1C1F" w:rsidRPr="007F3A55" w:rsidRDefault="003629FF" w:rsidP="00FC1C1F">
            <w:pPr>
              <w:rPr>
                <w:rFonts w:ascii="Segoe UI" w:hAnsi="Segoe UI" w:cs="Segoe UI"/>
              </w:rPr>
            </w:pPr>
            <w:r>
              <w:rPr>
                <w:rFonts w:ascii="Segoe UI" w:hAnsi="Segoe UI" w:cs="Segoe UI"/>
              </w:rPr>
              <w:t>1.4</w:t>
            </w:r>
          </w:p>
        </w:tc>
        <w:tc>
          <w:tcPr>
            <w:tcW w:w="1255" w:type="dxa"/>
          </w:tcPr>
          <w:p w14:paraId="23DE523C" w14:textId="2D9E87AD" w:rsidR="00FC1C1F" w:rsidRPr="007F3A55" w:rsidRDefault="00BB4219" w:rsidP="00FC1C1F">
            <w:pPr>
              <w:rPr>
                <w:rFonts w:ascii="Segoe UI" w:hAnsi="Segoe UI" w:cs="Segoe UI"/>
              </w:rPr>
            </w:pPr>
            <w:r>
              <w:rPr>
                <w:rFonts w:ascii="Segoe UI" w:hAnsi="Segoe UI" w:cs="Segoe UI"/>
              </w:rPr>
              <w:t>14</w:t>
            </w:r>
            <w:r w:rsidR="003629FF">
              <w:rPr>
                <w:rFonts w:ascii="Segoe UI" w:hAnsi="Segoe UI" w:cs="Segoe UI"/>
              </w:rPr>
              <w:t>/</w:t>
            </w:r>
            <w:r>
              <w:rPr>
                <w:rFonts w:ascii="Segoe UI" w:hAnsi="Segoe UI" w:cs="Segoe UI"/>
              </w:rPr>
              <w:t>04</w:t>
            </w:r>
            <w:r w:rsidR="003629FF">
              <w:rPr>
                <w:rFonts w:ascii="Segoe UI" w:hAnsi="Segoe UI" w:cs="Segoe UI"/>
              </w:rPr>
              <w:t>/2023</w:t>
            </w:r>
          </w:p>
        </w:tc>
        <w:tc>
          <w:tcPr>
            <w:tcW w:w="3359" w:type="dxa"/>
          </w:tcPr>
          <w:p w14:paraId="52E56223" w14:textId="79ABC513" w:rsidR="00FC1C1F" w:rsidRPr="007F3A55" w:rsidRDefault="003629FF" w:rsidP="00FC1C1F">
            <w:pPr>
              <w:rPr>
                <w:rFonts w:ascii="Segoe UI" w:hAnsi="Segoe UI" w:cs="Segoe UI"/>
              </w:rPr>
            </w:pPr>
            <w:r>
              <w:rPr>
                <w:rFonts w:ascii="Segoe UI" w:hAnsi="Segoe UI" w:cs="Segoe UI"/>
              </w:rPr>
              <w:t>Achroo</w:t>
            </w:r>
          </w:p>
        </w:tc>
        <w:tc>
          <w:tcPr>
            <w:tcW w:w="4910" w:type="dxa"/>
          </w:tcPr>
          <w:p w14:paraId="07547A01" w14:textId="532A4C28" w:rsidR="00FC1C1F" w:rsidRPr="007F3A55" w:rsidRDefault="003629FF" w:rsidP="00FC1C1F">
            <w:pPr>
              <w:rPr>
                <w:rFonts w:ascii="Segoe UI" w:hAnsi="Segoe UI" w:cs="Segoe UI"/>
              </w:rPr>
            </w:pPr>
            <w:r>
              <w:rPr>
                <w:rFonts w:ascii="Segoe UI" w:hAnsi="Segoe UI" w:cs="Segoe UI"/>
              </w:rPr>
              <w:t>CR -OnDemand</w:t>
            </w:r>
          </w:p>
        </w:tc>
      </w:tr>
      <w:tr w:rsidR="004E5A7A" w:rsidRPr="00CF694F" w14:paraId="44FEC4A0" w14:textId="77777777" w:rsidTr="004E5A7A">
        <w:trPr>
          <w:cnfStyle w:val="000000010000" w:firstRow="0" w:lastRow="0" w:firstColumn="0" w:lastColumn="0" w:oddVBand="0" w:evenVBand="0" w:oddHBand="0" w:evenHBand="1" w:firstRowFirstColumn="0" w:firstRowLastColumn="0" w:lastRowFirstColumn="0" w:lastRowLastColumn="0"/>
        </w:trPr>
        <w:tc>
          <w:tcPr>
            <w:tcW w:w="926" w:type="dxa"/>
          </w:tcPr>
          <w:p w14:paraId="2B13999B" w14:textId="3FEABB10" w:rsidR="004E5A7A" w:rsidRDefault="004E5A7A" w:rsidP="004E5A7A">
            <w:pPr>
              <w:rPr>
                <w:rFonts w:ascii="Segoe UI" w:hAnsi="Segoe UI" w:cs="Segoe UI"/>
              </w:rPr>
            </w:pPr>
            <w:r>
              <w:rPr>
                <w:rFonts w:ascii="Segoe UI" w:hAnsi="Segoe UI" w:cs="Segoe UI"/>
              </w:rPr>
              <w:t>1.4</w:t>
            </w:r>
          </w:p>
        </w:tc>
        <w:tc>
          <w:tcPr>
            <w:tcW w:w="1255" w:type="dxa"/>
          </w:tcPr>
          <w:p w14:paraId="29F895AB" w14:textId="37BAF5E5" w:rsidR="004E5A7A" w:rsidRDefault="00BB4219" w:rsidP="004E5A7A">
            <w:pPr>
              <w:rPr>
                <w:rFonts w:ascii="Segoe UI" w:hAnsi="Segoe UI" w:cs="Segoe UI"/>
              </w:rPr>
            </w:pPr>
            <w:r>
              <w:rPr>
                <w:rFonts w:ascii="Segoe UI" w:hAnsi="Segoe UI" w:cs="Segoe UI"/>
              </w:rPr>
              <w:t>14</w:t>
            </w:r>
            <w:r w:rsidR="004E5A7A">
              <w:rPr>
                <w:rFonts w:ascii="Segoe UI" w:hAnsi="Segoe UI" w:cs="Segoe UI"/>
              </w:rPr>
              <w:t>/</w:t>
            </w:r>
            <w:r>
              <w:rPr>
                <w:rFonts w:ascii="Segoe UI" w:hAnsi="Segoe UI" w:cs="Segoe UI"/>
              </w:rPr>
              <w:t>04</w:t>
            </w:r>
            <w:r w:rsidR="004E5A7A">
              <w:rPr>
                <w:rFonts w:ascii="Segoe UI" w:hAnsi="Segoe UI" w:cs="Segoe UI"/>
              </w:rPr>
              <w:t>/2023</w:t>
            </w:r>
          </w:p>
        </w:tc>
        <w:tc>
          <w:tcPr>
            <w:tcW w:w="3359" w:type="dxa"/>
          </w:tcPr>
          <w:p w14:paraId="40928A1A" w14:textId="288A359A" w:rsidR="004E5A7A" w:rsidRDefault="004E5A7A" w:rsidP="004E5A7A">
            <w:pPr>
              <w:rPr>
                <w:rFonts w:ascii="Segoe UI" w:hAnsi="Segoe UI" w:cs="Segoe UI"/>
              </w:rPr>
            </w:pPr>
            <w:r>
              <w:rPr>
                <w:rFonts w:ascii="Segoe UI" w:hAnsi="Segoe UI" w:cs="Segoe UI"/>
              </w:rPr>
              <w:t>Abby</w:t>
            </w:r>
          </w:p>
        </w:tc>
        <w:tc>
          <w:tcPr>
            <w:tcW w:w="4910" w:type="dxa"/>
          </w:tcPr>
          <w:p w14:paraId="50C8DE23" w14:textId="24939932" w:rsidR="004E5A7A" w:rsidRDefault="004E5A7A" w:rsidP="004E5A7A">
            <w:pPr>
              <w:rPr>
                <w:rFonts w:ascii="Segoe UI" w:hAnsi="Segoe UI" w:cs="Segoe UI"/>
              </w:rPr>
            </w:pPr>
            <w:r>
              <w:rPr>
                <w:rFonts w:ascii="Segoe UI" w:hAnsi="Segoe UI" w:cs="Segoe UI"/>
              </w:rPr>
              <w:t>Trigger/Housekeeping Pipeline</w:t>
            </w:r>
            <w:r w:rsidR="00E702FD">
              <w:rPr>
                <w:rFonts w:ascii="Segoe UI" w:hAnsi="Segoe UI" w:cs="Segoe UI"/>
              </w:rPr>
              <w:t xml:space="preserve"> Updates</w:t>
            </w:r>
          </w:p>
        </w:tc>
      </w:tr>
      <w:tr w:rsidR="00E57ADD" w:rsidRPr="00CF694F" w14:paraId="212939FC" w14:textId="77777777" w:rsidTr="004E5A7A">
        <w:tc>
          <w:tcPr>
            <w:tcW w:w="926" w:type="dxa"/>
          </w:tcPr>
          <w:p w14:paraId="054295BC" w14:textId="5D96B686" w:rsidR="00E57ADD" w:rsidRDefault="00E57ADD" w:rsidP="004E5A7A">
            <w:pPr>
              <w:rPr>
                <w:rFonts w:ascii="Segoe UI" w:hAnsi="Segoe UI" w:cs="Segoe UI"/>
              </w:rPr>
            </w:pPr>
            <w:r>
              <w:rPr>
                <w:rFonts w:ascii="Segoe UI" w:hAnsi="Segoe UI" w:cs="Segoe UI"/>
              </w:rPr>
              <w:t>1.5</w:t>
            </w:r>
          </w:p>
        </w:tc>
        <w:tc>
          <w:tcPr>
            <w:tcW w:w="1255" w:type="dxa"/>
          </w:tcPr>
          <w:p w14:paraId="6676FFA6" w14:textId="274D8862" w:rsidR="00E57ADD" w:rsidRDefault="00BB4219" w:rsidP="004E5A7A">
            <w:pPr>
              <w:rPr>
                <w:rFonts w:ascii="Segoe UI" w:hAnsi="Segoe UI" w:cs="Segoe UI"/>
              </w:rPr>
            </w:pPr>
            <w:r>
              <w:rPr>
                <w:rFonts w:ascii="Segoe UI" w:hAnsi="Segoe UI" w:cs="Segoe UI"/>
              </w:rPr>
              <w:t>20/04/2023</w:t>
            </w:r>
          </w:p>
        </w:tc>
        <w:tc>
          <w:tcPr>
            <w:tcW w:w="3359" w:type="dxa"/>
          </w:tcPr>
          <w:p w14:paraId="7E3A6B09" w14:textId="4B6624DA" w:rsidR="00E57ADD" w:rsidRDefault="00BB4219" w:rsidP="004E5A7A">
            <w:pPr>
              <w:rPr>
                <w:rFonts w:ascii="Segoe UI" w:hAnsi="Segoe UI" w:cs="Segoe UI"/>
              </w:rPr>
            </w:pPr>
            <w:r>
              <w:rPr>
                <w:rFonts w:ascii="Segoe UI" w:hAnsi="Segoe UI" w:cs="Segoe UI"/>
              </w:rPr>
              <w:t>Abby</w:t>
            </w:r>
          </w:p>
        </w:tc>
        <w:tc>
          <w:tcPr>
            <w:tcW w:w="4910" w:type="dxa"/>
          </w:tcPr>
          <w:p w14:paraId="22293028" w14:textId="415D0BF5" w:rsidR="00E57ADD" w:rsidRDefault="00BB4219" w:rsidP="004E5A7A">
            <w:pPr>
              <w:rPr>
                <w:rFonts w:ascii="Segoe UI" w:hAnsi="Segoe UI" w:cs="Segoe UI"/>
              </w:rPr>
            </w:pPr>
            <w:r>
              <w:rPr>
                <w:rFonts w:ascii="Segoe UI" w:hAnsi="Segoe UI" w:cs="Segoe UI"/>
              </w:rPr>
              <w:t>Updates</w:t>
            </w:r>
          </w:p>
        </w:tc>
      </w:tr>
    </w:tbl>
    <w:p w14:paraId="07459315" w14:textId="77777777" w:rsidR="00E20E63" w:rsidRPr="00CF694F" w:rsidRDefault="00E20E63">
      <w:pPr>
        <w:spacing w:after="200"/>
        <w:rPr>
          <w:color w:val="333333" w:themeColor="text1"/>
          <w:highlight w:val="yellow"/>
        </w:rPr>
      </w:pPr>
      <w:r w:rsidRPr="00CF694F">
        <w:rPr>
          <w:b/>
          <w:bCs/>
          <w:color w:val="333333" w:themeColor="text1"/>
          <w:highlight w:val="yellow"/>
        </w:rPr>
        <w:br w:type="page"/>
      </w:r>
    </w:p>
    <w:p w14:paraId="6537F28F" w14:textId="77777777" w:rsidR="003979A8" w:rsidRPr="00CF694F" w:rsidRDefault="003979A8" w:rsidP="003979A8">
      <w:pPr>
        <w:rPr>
          <w:rFonts w:asciiTheme="majorHAnsi" w:hAnsiTheme="majorHAnsi" w:cstheme="majorHAnsi"/>
          <w:b/>
          <w:color w:val="333333" w:themeColor="text1"/>
          <w:highlight w:val="yellow"/>
          <w:u w:val="single"/>
        </w:rPr>
      </w:pPr>
    </w:p>
    <w:p w14:paraId="6DFB9E20" w14:textId="77777777" w:rsidR="00BC1390" w:rsidRPr="00CF694F" w:rsidRDefault="00BC1390" w:rsidP="003979A8">
      <w:pPr>
        <w:rPr>
          <w:rFonts w:asciiTheme="majorHAnsi" w:hAnsiTheme="majorHAnsi" w:cstheme="majorHAnsi"/>
          <w:b/>
          <w:color w:val="333333" w:themeColor="text1"/>
          <w:highlight w:val="yellow"/>
          <w:u w:val="single"/>
        </w:rPr>
      </w:pPr>
    </w:p>
    <w:sdt>
      <w:sdtPr>
        <w:rPr>
          <w:rFonts w:asciiTheme="minorHAnsi" w:eastAsiaTheme="minorHAnsi" w:hAnsiTheme="minorHAnsi" w:cstheme="minorHAnsi"/>
          <w:bCs w:val="0"/>
          <w:color w:val="333333" w:themeColor="text1"/>
          <w:sz w:val="20"/>
          <w:szCs w:val="20"/>
        </w:rPr>
        <w:id w:val="887698113"/>
        <w:docPartObj>
          <w:docPartGallery w:val="Table of Contents"/>
          <w:docPartUnique/>
        </w:docPartObj>
      </w:sdtPr>
      <w:sdtContent>
        <w:p w14:paraId="22E0FC93" w14:textId="77777777" w:rsidR="009113F6" w:rsidRPr="00AA71CD" w:rsidRDefault="5EE5F570" w:rsidP="7F44BF72">
          <w:pPr>
            <w:pStyle w:val="TOCHeading"/>
            <w:rPr>
              <w:color w:val="333333"/>
            </w:rPr>
          </w:pPr>
          <w:r w:rsidRPr="7F44BF72">
            <w:rPr>
              <w:color w:val="333333" w:themeColor="text1"/>
            </w:rPr>
            <w:t xml:space="preserve">Table of </w:t>
          </w:r>
          <w:r w:rsidR="51A0B622" w:rsidRPr="7F44BF72">
            <w:rPr>
              <w:color w:val="333333" w:themeColor="text1"/>
            </w:rPr>
            <w:t>Contents</w:t>
          </w:r>
        </w:p>
        <w:p w14:paraId="2D7C963F" w14:textId="6DE9747A" w:rsidR="0036227C" w:rsidRDefault="7F44BF72">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r>
            <w:fldChar w:fldCharType="begin"/>
          </w:r>
          <w:r w:rsidR="2E34F439">
            <w:instrText>TOC \o "1-3" \h \z \u</w:instrText>
          </w:r>
          <w:r>
            <w:fldChar w:fldCharType="separate"/>
          </w:r>
          <w:hyperlink w:anchor="_Toc132312585" w:history="1">
            <w:r w:rsidR="0036227C" w:rsidRPr="00416333">
              <w:rPr>
                <w:rStyle w:val="Hyperlink"/>
                <w:noProof/>
              </w:rPr>
              <w:t>1</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rPr>
              <w:t>Introduction</w:t>
            </w:r>
            <w:r w:rsidR="0036227C">
              <w:rPr>
                <w:noProof/>
                <w:webHidden/>
              </w:rPr>
              <w:tab/>
            </w:r>
            <w:r w:rsidR="0036227C">
              <w:rPr>
                <w:noProof/>
                <w:webHidden/>
              </w:rPr>
              <w:fldChar w:fldCharType="begin"/>
            </w:r>
            <w:r w:rsidR="0036227C">
              <w:rPr>
                <w:noProof/>
                <w:webHidden/>
              </w:rPr>
              <w:instrText xml:space="preserve"> PAGEREF _Toc132312585 \h </w:instrText>
            </w:r>
            <w:r w:rsidR="0036227C">
              <w:rPr>
                <w:noProof/>
                <w:webHidden/>
              </w:rPr>
            </w:r>
            <w:r w:rsidR="0036227C">
              <w:rPr>
                <w:noProof/>
                <w:webHidden/>
              </w:rPr>
              <w:fldChar w:fldCharType="separate"/>
            </w:r>
            <w:r w:rsidR="0036227C">
              <w:rPr>
                <w:noProof/>
                <w:webHidden/>
              </w:rPr>
              <w:t>1</w:t>
            </w:r>
            <w:r w:rsidR="0036227C">
              <w:rPr>
                <w:noProof/>
                <w:webHidden/>
              </w:rPr>
              <w:fldChar w:fldCharType="end"/>
            </w:r>
          </w:hyperlink>
        </w:p>
        <w:p w14:paraId="1F9CAEF4" w14:textId="4790C639"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86" w:history="1">
            <w:r w:rsidR="0036227C" w:rsidRPr="00416333">
              <w:rPr>
                <w:rStyle w:val="Hyperlink"/>
                <w:noProof/>
              </w:rPr>
              <w:t>1.1</w:t>
            </w:r>
            <w:r w:rsidR="0036227C">
              <w:rPr>
                <w:rFonts w:eastAsiaTheme="minorEastAsia" w:cstheme="minorBidi"/>
                <w:bCs w:val="0"/>
                <w:noProof/>
                <w:color w:val="auto"/>
                <w:sz w:val="22"/>
                <w:szCs w:val="22"/>
                <w:lang w:eastAsia="ja-JP"/>
              </w:rPr>
              <w:tab/>
            </w:r>
            <w:r w:rsidR="0036227C" w:rsidRPr="00416333">
              <w:rPr>
                <w:rStyle w:val="Hyperlink"/>
                <w:noProof/>
              </w:rPr>
              <w:t>Purpose</w:t>
            </w:r>
            <w:r w:rsidR="0036227C">
              <w:rPr>
                <w:noProof/>
                <w:webHidden/>
              </w:rPr>
              <w:tab/>
            </w:r>
            <w:r w:rsidR="0036227C">
              <w:rPr>
                <w:noProof/>
                <w:webHidden/>
              </w:rPr>
              <w:fldChar w:fldCharType="begin"/>
            </w:r>
            <w:r w:rsidR="0036227C">
              <w:rPr>
                <w:noProof/>
                <w:webHidden/>
              </w:rPr>
              <w:instrText xml:space="preserve"> PAGEREF _Toc132312586 \h </w:instrText>
            </w:r>
            <w:r w:rsidR="0036227C">
              <w:rPr>
                <w:noProof/>
                <w:webHidden/>
              </w:rPr>
            </w:r>
            <w:r w:rsidR="0036227C">
              <w:rPr>
                <w:noProof/>
                <w:webHidden/>
              </w:rPr>
              <w:fldChar w:fldCharType="separate"/>
            </w:r>
            <w:r w:rsidR="0036227C">
              <w:rPr>
                <w:noProof/>
                <w:webHidden/>
              </w:rPr>
              <w:t>1</w:t>
            </w:r>
            <w:r w:rsidR="0036227C">
              <w:rPr>
                <w:noProof/>
                <w:webHidden/>
              </w:rPr>
              <w:fldChar w:fldCharType="end"/>
            </w:r>
          </w:hyperlink>
        </w:p>
        <w:p w14:paraId="58F085BB" w14:textId="0D5DD273"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87" w:history="1">
            <w:r w:rsidR="0036227C" w:rsidRPr="00416333">
              <w:rPr>
                <w:rStyle w:val="Hyperlink"/>
                <w:noProof/>
              </w:rPr>
              <w:t>1.2</w:t>
            </w:r>
            <w:r w:rsidR="0036227C">
              <w:rPr>
                <w:rFonts w:eastAsiaTheme="minorEastAsia" w:cstheme="minorBidi"/>
                <w:bCs w:val="0"/>
                <w:noProof/>
                <w:color w:val="auto"/>
                <w:sz w:val="22"/>
                <w:szCs w:val="22"/>
                <w:lang w:eastAsia="ja-JP"/>
              </w:rPr>
              <w:tab/>
            </w:r>
            <w:r w:rsidR="0036227C" w:rsidRPr="00416333">
              <w:rPr>
                <w:rStyle w:val="Hyperlink"/>
                <w:noProof/>
              </w:rPr>
              <w:t>Project Description</w:t>
            </w:r>
            <w:r w:rsidR="0036227C">
              <w:rPr>
                <w:noProof/>
                <w:webHidden/>
              </w:rPr>
              <w:tab/>
            </w:r>
            <w:r w:rsidR="0036227C">
              <w:rPr>
                <w:noProof/>
                <w:webHidden/>
              </w:rPr>
              <w:fldChar w:fldCharType="begin"/>
            </w:r>
            <w:r w:rsidR="0036227C">
              <w:rPr>
                <w:noProof/>
                <w:webHidden/>
              </w:rPr>
              <w:instrText xml:space="preserve"> PAGEREF _Toc132312587 \h </w:instrText>
            </w:r>
            <w:r w:rsidR="0036227C">
              <w:rPr>
                <w:noProof/>
                <w:webHidden/>
              </w:rPr>
            </w:r>
            <w:r w:rsidR="0036227C">
              <w:rPr>
                <w:noProof/>
                <w:webHidden/>
              </w:rPr>
              <w:fldChar w:fldCharType="separate"/>
            </w:r>
            <w:r w:rsidR="0036227C">
              <w:rPr>
                <w:noProof/>
                <w:webHidden/>
              </w:rPr>
              <w:t>1</w:t>
            </w:r>
            <w:r w:rsidR="0036227C">
              <w:rPr>
                <w:noProof/>
                <w:webHidden/>
              </w:rPr>
              <w:fldChar w:fldCharType="end"/>
            </w:r>
          </w:hyperlink>
        </w:p>
        <w:p w14:paraId="1E472E87" w14:textId="06147125"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88" w:history="1">
            <w:r w:rsidR="0036227C" w:rsidRPr="00416333">
              <w:rPr>
                <w:rStyle w:val="Hyperlink"/>
                <w:noProof/>
                <w:lang w:val="en-GB"/>
              </w:rPr>
              <w:t>2</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Core infrastructure, technical details, and dependencies</w:t>
            </w:r>
            <w:r w:rsidR="0036227C">
              <w:rPr>
                <w:noProof/>
                <w:webHidden/>
              </w:rPr>
              <w:tab/>
            </w:r>
            <w:r w:rsidR="0036227C">
              <w:rPr>
                <w:noProof/>
                <w:webHidden/>
              </w:rPr>
              <w:fldChar w:fldCharType="begin"/>
            </w:r>
            <w:r w:rsidR="0036227C">
              <w:rPr>
                <w:noProof/>
                <w:webHidden/>
              </w:rPr>
              <w:instrText xml:space="preserve"> PAGEREF _Toc132312588 \h </w:instrText>
            </w:r>
            <w:r w:rsidR="0036227C">
              <w:rPr>
                <w:noProof/>
                <w:webHidden/>
              </w:rPr>
            </w:r>
            <w:r w:rsidR="0036227C">
              <w:rPr>
                <w:noProof/>
                <w:webHidden/>
              </w:rPr>
              <w:fldChar w:fldCharType="separate"/>
            </w:r>
            <w:r w:rsidR="0036227C">
              <w:rPr>
                <w:noProof/>
                <w:webHidden/>
              </w:rPr>
              <w:t>2</w:t>
            </w:r>
            <w:r w:rsidR="0036227C">
              <w:rPr>
                <w:noProof/>
                <w:webHidden/>
              </w:rPr>
              <w:fldChar w:fldCharType="end"/>
            </w:r>
          </w:hyperlink>
        </w:p>
        <w:p w14:paraId="2BD0B17C" w14:textId="7D68127F"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89" w:history="1">
            <w:r w:rsidR="0036227C" w:rsidRPr="00416333">
              <w:rPr>
                <w:rStyle w:val="Hyperlink"/>
                <w:noProof/>
                <w:lang w:val="en-GB"/>
              </w:rPr>
              <w:t>3</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GitHub Action – CI Job</w:t>
            </w:r>
            <w:r w:rsidR="0036227C">
              <w:rPr>
                <w:noProof/>
                <w:webHidden/>
              </w:rPr>
              <w:tab/>
            </w:r>
            <w:r w:rsidR="0036227C">
              <w:rPr>
                <w:noProof/>
                <w:webHidden/>
              </w:rPr>
              <w:fldChar w:fldCharType="begin"/>
            </w:r>
            <w:r w:rsidR="0036227C">
              <w:rPr>
                <w:noProof/>
                <w:webHidden/>
              </w:rPr>
              <w:instrText xml:space="preserve"> PAGEREF _Toc132312589 \h </w:instrText>
            </w:r>
            <w:r w:rsidR="0036227C">
              <w:rPr>
                <w:noProof/>
                <w:webHidden/>
              </w:rPr>
            </w:r>
            <w:r w:rsidR="0036227C">
              <w:rPr>
                <w:noProof/>
                <w:webHidden/>
              </w:rPr>
              <w:fldChar w:fldCharType="separate"/>
            </w:r>
            <w:r w:rsidR="0036227C">
              <w:rPr>
                <w:noProof/>
                <w:webHidden/>
              </w:rPr>
              <w:t>3</w:t>
            </w:r>
            <w:r w:rsidR="0036227C">
              <w:rPr>
                <w:noProof/>
                <w:webHidden/>
              </w:rPr>
              <w:fldChar w:fldCharType="end"/>
            </w:r>
          </w:hyperlink>
        </w:p>
        <w:p w14:paraId="00359D9E" w14:textId="07ED00C5"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90" w:history="1">
            <w:r w:rsidR="0036227C" w:rsidRPr="00416333">
              <w:rPr>
                <w:rStyle w:val="Hyperlink"/>
                <w:noProof/>
                <w:lang w:val="en-GB"/>
              </w:rPr>
              <w:t>4</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Core Services Pipeline</w:t>
            </w:r>
            <w:r w:rsidR="0036227C">
              <w:rPr>
                <w:noProof/>
                <w:webHidden/>
              </w:rPr>
              <w:tab/>
            </w:r>
            <w:r w:rsidR="0036227C">
              <w:rPr>
                <w:noProof/>
                <w:webHidden/>
              </w:rPr>
              <w:fldChar w:fldCharType="begin"/>
            </w:r>
            <w:r w:rsidR="0036227C">
              <w:rPr>
                <w:noProof/>
                <w:webHidden/>
              </w:rPr>
              <w:instrText xml:space="preserve"> PAGEREF _Toc132312590 \h </w:instrText>
            </w:r>
            <w:r w:rsidR="0036227C">
              <w:rPr>
                <w:noProof/>
                <w:webHidden/>
              </w:rPr>
            </w:r>
            <w:r w:rsidR="0036227C">
              <w:rPr>
                <w:noProof/>
                <w:webHidden/>
              </w:rPr>
              <w:fldChar w:fldCharType="separate"/>
            </w:r>
            <w:r w:rsidR="0036227C">
              <w:rPr>
                <w:noProof/>
                <w:webHidden/>
              </w:rPr>
              <w:t>4</w:t>
            </w:r>
            <w:r w:rsidR="0036227C">
              <w:rPr>
                <w:noProof/>
                <w:webHidden/>
              </w:rPr>
              <w:fldChar w:fldCharType="end"/>
            </w:r>
          </w:hyperlink>
        </w:p>
        <w:p w14:paraId="23EC7963" w14:textId="26EF012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1" w:history="1">
            <w:r w:rsidR="0036227C" w:rsidRPr="00416333">
              <w:rPr>
                <w:rStyle w:val="Hyperlink"/>
                <w:noProof/>
                <w:lang w:val="en-GB"/>
              </w:rPr>
              <w:t>4.1</w:t>
            </w:r>
            <w:r w:rsidR="0036227C">
              <w:rPr>
                <w:rFonts w:eastAsiaTheme="minorEastAsia" w:cstheme="minorBidi"/>
                <w:bCs w:val="0"/>
                <w:noProof/>
                <w:color w:val="auto"/>
                <w:sz w:val="22"/>
                <w:szCs w:val="22"/>
                <w:lang w:eastAsia="ja-JP"/>
              </w:rPr>
              <w:tab/>
            </w:r>
            <w:r w:rsidR="0036227C" w:rsidRPr="00416333">
              <w:rPr>
                <w:rStyle w:val="Hyperlink"/>
                <w:noProof/>
                <w:lang w:val="en-GB"/>
              </w:rPr>
              <w:t>Existing CFS Vnet pipeline</w:t>
            </w:r>
            <w:r w:rsidR="0036227C">
              <w:rPr>
                <w:noProof/>
                <w:webHidden/>
              </w:rPr>
              <w:tab/>
            </w:r>
            <w:r w:rsidR="0036227C">
              <w:rPr>
                <w:noProof/>
                <w:webHidden/>
              </w:rPr>
              <w:fldChar w:fldCharType="begin"/>
            </w:r>
            <w:r w:rsidR="0036227C">
              <w:rPr>
                <w:noProof/>
                <w:webHidden/>
              </w:rPr>
              <w:instrText xml:space="preserve"> PAGEREF _Toc132312591 \h </w:instrText>
            </w:r>
            <w:r w:rsidR="0036227C">
              <w:rPr>
                <w:noProof/>
                <w:webHidden/>
              </w:rPr>
            </w:r>
            <w:r w:rsidR="0036227C">
              <w:rPr>
                <w:noProof/>
                <w:webHidden/>
              </w:rPr>
              <w:fldChar w:fldCharType="separate"/>
            </w:r>
            <w:r w:rsidR="0036227C">
              <w:rPr>
                <w:noProof/>
                <w:webHidden/>
              </w:rPr>
              <w:t>4</w:t>
            </w:r>
            <w:r w:rsidR="0036227C">
              <w:rPr>
                <w:noProof/>
                <w:webHidden/>
              </w:rPr>
              <w:fldChar w:fldCharType="end"/>
            </w:r>
          </w:hyperlink>
        </w:p>
        <w:p w14:paraId="41F98D47" w14:textId="2A36B657"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2" w:history="1">
            <w:r w:rsidR="0036227C" w:rsidRPr="00416333">
              <w:rPr>
                <w:rStyle w:val="Hyperlink"/>
                <w:noProof/>
                <w:lang w:val="en-GB"/>
              </w:rPr>
              <w:t>4.2</w:t>
            </w:r>
            <w:r w:rsidR="0036227C">
              <w:rPr>
                <w:rFonts w:eastAsiaTheme="minorEastAsia" w:cstheme="minorBidi"/>
                <w:bCs w:val="0"/>
                <w:noProof/>
                <w:color w:val="auto"/>
                <w:sz w:val="22"/>
                <w:szCs w:val="22"/>
                <w:lang w:eastAsia="ja-JP"/>
              </w:rPr>
              <w:tab/>
            </w:r>
            <w:r w:rsidR="0036227C" w:rsidRPr="00416333">
              <w:rPr>
                <w:rStyle w:val="Hyperlink"/>
                <w:noProof/>
                <w:lang w:val="en-GB"/>
              </w:rPr>
              <w:t>Core services</w:t>
            </w:r>
            <w:r w:rsidR="0036227C">
              <w:rPr>
                <w:noProof/>
                <w:webHidden/>
              </w:rPr>
              <w:tab/>
            </w:r>
            <w:r w:rsidR="0036227C">
              <w:rPr>
                <w:noProof/>
                <w:webHidden/>
              </w:rPr>
              <w:fldChar w:fldCharType="begin"/>
            </w:r>
            <w:r w:rsidR="0036227C">
              <w:rPr>
                <w:noProof/>
                <w:webHidden/>
              </w:rPr>
              <w:instrText xml:space="preserve"> PAGEREF _Toc132312592 \h </w:instrText>
            </w:r>
            <w:r w:rsidR="0036227C">
              <w:rPr>
                <w:noProof/>
                <w:webHidden/>
              </w:rPr>
            </w:r>
            <w:r w:rsidR="0036227C">
              <w:rPr>
                <w:noProof/>
                <w:webHidden/>
              </w:rPr>
              <w:fldChar w:fldCharType="separate"/>
            </w:r>
            <w:r w:rsidR="0036227C">
              <w:rPr>
                <w:noProof/>
                <w:webHidden/>
              </w:rPr>
              <w:t>4</w:t>
            </w:r>
            <w:r w:rsidR="0036227C">
              <w:rPr>
                <w:noProof/>
                <w:webHidden/>
              </w:rPr>
              <w:fldChar w:fldCharType="end"/>
            </w:r>
          </w:hyperlink>
        </w:p>
        <w:p w14:paraId="1DADBB81" w14:textId="7B301729"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93" w:history="1">
            <w:r w:rsidR="0036227C" w:rsidRPr="00416333">
              <w:rPr>
                <w:rStyle w:val="Hyperlink"/>
                <w:noProof/>
                <w:lang w:val="en-GB"/>
              </w:rPr>
              <w:t>5</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Trigger Pipeline</w:t>
            </w:r>
            <w:r w:rsidR="0036227C">
              <w:rPr>
                <w:noProof/>
                <w:webHidden/>
              </w:rPr>
              <w:tab/>
            </w:r>
            <w:r w:rsidR="0036227C">
              <w:rPr>
                <w:noProof/>
                <w:webHidden/>
              </w:rPr>
              <w:fldChar w:fldCharType="begin"/>
            </w:r>
            <w:r w:rsidR="0036227C">
              <w:rPr>
                <w:noProof/>
                <w:webHidden/>
              </w:rPr>
              <w:instrText xml:space="preserve"> PAGEREF _Toc132312593 \h </w:instrText>
            </w:r>
            <w:r w:rsidR="0036227C">
              <w:rPr>
                <w:noProof/>
                <w:webHidden/>
              </w:rPr>
            </w:r>
            <w:r w:rsidR="0036227C">
              <w:rPr>
                <w:noProof/>
                <w:webHidden/>
              </w:rPr>
              <w:fldChar w:fldCharType="separate"/>
            </w:r>
            <w:r w:rsidR="0036227C">
              <w:rPr>
                <w:noProof/>
                <w:webHidden/>
              </w:rPr>
              <w:t>5</w:t>
            </w:r>
            <w:r w:rsidR="0036227C">
              <w:rPr>
                <w:noProof/>
                <w:webHidden/>
              </w:rPr>
              <w:fldChar w:fldCharType="end"/>
            </w:r>
          </w:hyperlink>
        </w:p>
        <w:p w14:paraId="2CFF0E1E" w14:textId="0B81AD61"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4" w:history="1">
            <w:r w:rsidR="0036227C" w:rsidRPr="00416333">
              <w:rPr>
                <w:rStyle w:val="Hyperlink"/>
                <w:noProof/>
                <w:lang w:val="en-GB"/>
              </w:rPr>
              <w:t>5.1</w:t>
            </w:r>
            <w:r w:rsidR="0036227C">
              <w:rPr>
                <w:rFonts w:eastAsiaTheme="minorEastAsia" w:cstheme="minorBidi"/>
                <w:bCs w:val="0"/>
                <w:noProof/>
                <w:color w:val="auto"/>
                <w:sz w:val="22"/>
                <w:szCs w:val="22"/>
                <w:lang w:eastAsia="ja-JP"/>
              </w:rPr>
              <w:tab/>
            </w:r>
            <w:r w:rsidR="0036227C" w:rsidRPr="00416333">
              <w:rPr>
                <w:rStyle w:val="Hyperlink"/>
                <w:noProof/>
                <w:lang w:val="en-GB"/>
              </w:rPr>
              <w:t>Prerequisites</w:t>
            </w:r>
            <w:r w:rsidR="0036227C">
              <w:rPr>
                <w:noProof/>
                <w:webHidden/>
              </w:rPr>
              <w:tab/>
            </w:r>
            <w:r w:rsidR="0036227C">
              <w:rPr>
                <w:noProof/>
                <w:webHidden/>
              </w:rPr>
              <w:fldChar w:fldCharType="begin"/>
            </w:r>
            <w:r w:rsidR="0036227C">
              <w:rPr>
                <w:noProof/>
                <w:webHidden/>
              </w:rPr>
              <w:instrText xml:space="preserve"> PAGEREF _Toc132312594 \h </w:instrText>
            </w:r>
            <w:r w:rsidR="0036227C">
              <w:rPr>
                <w:noProof/>
                <w:webHidden/>
              </w:rPr>
            </w:r>
            <w:r w:rsidR="0036227C">
              <w:rPr>
                <w:noProof/>
                <w:webHidden/>
              </w:rPr>
              <w:fldChar w:fldCharType="separate"/>
            </w:r>
            <w:r w:rsidR="0036227C">
              <w:rPr>
                <w:noProof/>
                <w:webHidden/>
              </w:rPr>
              <w:t>5</w:t>
            </w:r>
            <w:r w:rsidR="0036227C">
              <w:rPr>
                <w:noProof/>
                <w:webHidden/>
              </w:rPr>
              <w:fldChar w:fldCharType="end"/>
            </w:r>
          </w:hyperlink>
        </w:p>
        <w:p w14:paraId="4FCD6EF6" w14:textId="0FFCBF0B"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5" w:history="1">
            <w:r w:rsidR="0036227C" w:rsidRPr="00416333">
              <w:rPr>
                <w:rStyle w:val="Hyperlink"/>
                <w:noProof/>
              </w:rPr>
              <w:t>5.2</w:t>
            </w:r>
            <w:r w:rsidR="0036227C">
              <w:rPr>
                <w:rFonts w:eastAsiaTheme="minorEastAsia" w:cstheme="minorBidi"/>
                <w:bCs w:val="0"/>
                <w:noProof/>
                <w:color w:val="auto"/>
                <w:sz w:val="22"/>
                <w:szCs w:val="22"/>
                <w:lang w:eastAsia="ja-JP"/>
              </w:rPr>
              <w:tab/>
            </w:r>
            <w:r w:rsidR="0036227C" w:rsidRPr="00416333">
              <w:rPr>
                <w:rStyle w:val="Hyperlink"/>
                <w:noProof/>
              </w:rPr>
              <w:t>Work Item Task Creation Instructions</w:t>
            </w:r>
            <w:r w:rsidR="0036227C">
              <w:rPr>
                <w:noProof/>
                <w:webHidden/>
              </w:rPr>
              <w:tab/>
            </w:r>
            <w:r w:rsidR="0036227C">
              <w:rPr>
                <w:noProof/>
                <w:webHidden/>
              </w:rPr>
              <w:fldChar w:fldCharType="begin"/>
            </w:r>
            <w:r w:rsidR="0036227C">
              <w:rPr>
                <w:noProof/>
                <w:webHidden/>
              </w:rPr>
              <w:instrText xml:space="preserve"> PAGEREF _Toc132312595 \h </w:instrText>
            </w:r>
            <w:r w:rsidR="0036227C">
              <w:rPr>
                <w:noProof/>
                <w:webHidden/>
              </w:rPr>
            </w:r>
            <w:r w:rsidR="0036227C">
              <w:rPr>
                <w:noProof/>
                <w:webHidden/>
              </w:rPr>
              <w:fldChar w:fldCharType="separate"/>
            </w:r>
            <w:r w:rsidR="0036227C">
              <w:rPr>
                <w:noProof/>
                <w:webHidden/>
              </w:rPr>
              <w:t>6</w:t>
            </w:r>
            <w:r w:rsidR="0036227C">
              <w:rPr>
                <w:noProof/>
                <w:webHidden/>
              </w:rPr>
              <w:fldChar w:fldCharType="end"/>
            </w:r>
          </w:hyperlink>
        </w:p>
        <w:p w14:paraId="1726B9F2" w14:textId="7664BC68"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6" w:history="1">
            <w:r w:rsidR="0036227C" w:rsidRPr="00416333">
              <w:rPr>
                <w:rStyle w:val="Hyperlink"/>
                <w:noProof/>
              </w:rPr>
              <w:t>5.3</w:t>
            </w:r>
            <w:r w:rsidR="0036227C">
              <w:rPr>
                <w:rFonts w:eastAsiaTheme="minorEastAsia" w:cstheme="minorBidi"/>
                <w:bCs w:val="0"/>
                <w:noProof/>
                <w:color w:val="auto"/>
                <w:sz w:val="22"/>
                <w:szCs w:val="22"/>
                <w:lang w:eastAsia="ja-JP"/>
              </w:rPr>
              <w:tab/>
            </w:r>
            <w:r w:rsidR="0036227C" w:rsidRPr="00416333">
              <w:rPr>
                <w:rStyle w:val="Hyperlink"/>
                <w:noProof/>
              </w:rPr>
              <w:t>Trigger Pipeline Stages</w:t>
            </w:r>
            <w:r w:rsidR="0036227C">
              <w:rPr>
                <w:noProof/>
                <w:webHidden/>
              </w:rPr>
              <w:tab/>
            </w:r>
            <w:r w:rsidR="0036227C">
              <w:rPr>
                <w:noProof/>
                <w:webHidden/>
              </w:rPr>
              <w:fldChar w:fldCharType="begin"/>
            </w:r>
            <w:r w:rsidR="0036227C">
              <w:rPr>
                <w:noProof/>
                <w:webHidden/>
              </w:rPr>
              <w:instrText xml:space="preserve"> PAGEREF _Toc132312596 \h </w:instrText>
            </w:r>
            <w:r w:rsidR="0036227C">
              <w:rPr>
                <w:noProof/>
                <w:webHidden/>
              </w:rPr>
            </w:r>
            <w:r w:rsidR="0036227C">
              <w:rPr>
                <w:noProof/>
                <w:webHidden/>
              </w:rPr>
              <w:fldChar w:fldCharType="separate"/>
            </w:r>
            <w:r w:rsidR="0036227C">
              <w:rPr>
                <w:noProof/>
                <w:webHidden/>
              </w:rPr>
              <w:t>8</w:t>
            </w:r>
            <w:r w:rsidR="0036227C">
              <w:rPr>
                <w:noProof/>
                <w:webHidden/>
              </w:rPr>
              <w:fldChar w:fldCharType="end"/>
            </w:r>
          </w:hyperlink>
        </w:p>
        <w:p w14:paraId="43B845F1" w14:textId="25CC66F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597" w:history="1">
            <w:r w:rsidR="0036227C" w:rsidRPr="00416333">
              <w:rPr>
                <w:rStyle w:val="Hyperlink"/>
                <w:noProof/>
              </w:rPr>
              <w:t>5.4</w:t>
            </w:r>
            <w:r w:rsidR="0036227C">
              <w:rPr>
                <w:rFonts w:eastAsiaTheme="minorEastAsia" w:cstheme="minorBidi"/>
                <w:bCs w:val="0"/>
                <w:noProof/>
                <w:color w:val="auto"/>
                <w:sz w:val="22"/>
                <w:szCs w:val="22"/>
                <w:lang w:eastAsia="ja-JP"/>
              </w:rPr>
              <w:tab/>
            </w:r>
            <w:r w:rsidR="0036227C" w:rsidRPr="00416333">
              <w:rPr>
                <w:rStyle w:val="Hyperlink"/>
                <w:noProof/>
              </w:rPr>
              <w:t>YAML Files and Scripts</w:t>
            </w:r>
            <w:r w:rsidR="0036227C">
              <w:rPr>
                <w:noProof/>
                <w:webHidden/>
              </w:rPr>
              <w:tab/>
            </w:r>
            <w:r w:rsidR="0036227C">
              <w:rPr>
                <w:noProof/>
                <w:webHidden/>
              </w:rPr>
              <w:fldChar w:fldCharType="begin"/>
            </w:r>
            <w:r w:rsidR="0036227C">
              <w:rPr>
                <w:noProof/>
                <w:webHidden/>
              </w:rPr>
              <w:instrText xml:space="preserve"> PAGEREF _Toc132312597 \h </w:instrText>
            </w:r>
            <w:r w:rsidR="0036227C">
              <w:rPr>
                <w:noProof/>
                <w:webHidden/>
              </w:rPr>
            </w:r>
            <w:r w:rsidR="0036227C">
              <w:rPr>
                <w:noProof/>
                <w:webHidden/>
              </w:rPr>
              <w:fldChar w:fldCharType="separate"/>
            </w:r>
            <w:r w:rsidR="0036227C">
              <w:rPr>
                <w:noProof/>
                <w:webHidden/>
              </w:rPr>
              <w:t>9</w:t>
            </w:r>
            <w:r w:rsidR="0036227C">
              <w:rPr>
                <w:noProof/>
                <w:webHidden/>
              </w:rPr>
              <w:fldChar w:fldCharType="end"/>
            </w:r>
          </w:hyperlink>
        </w:p>
        <w:p w14:paraId="0F5FFDE7" w14:textId="1F0504D7"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98" w:history="1">
            <w:r w:rsidR="0036227C" w:rsidRPr="00416333">
              <w:rPr>
                <w:rStyle w:val="Hyperlink"/>
                <w:noProof/>
                <w:lang w:val="en-GB"/>
              </w:rPr>
              <w:t>6</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OnDemand Pipeline</w:t>
            </w:r>
            <w:r w:rsidR="0036227C">
              <w:rPr>
                <w:noProof/>
                <w:webHidden/>
              </w:rPr>
              <w:tab/>
            </w:r>
            <w:r w:rsidR="0036227C">
              <w:rPr>
                <w:noProof/>
                <w:webHidden/>
              </w:rPr>
              <w:fldChar w:fldCharType="begin"/>
            </w:r>
            <w:r w:rsidR="0036227C">
              <w:rPr>
                <w:noProof/>
                <w:webHidden/>
              </w:rPr>
              <w:instrText xml:space="preserve"> PAGEREF _Toc132312598 \h </w:instrText>
            </w:r>
            <w:r w:rsidR="0036227C">
              <w:rPr>
                <w:noProof/>
                <w:webHidden/>
              </w:rPr>
            </w:r>
            <w:r w:rsidR="0036227C">
              <w:rPr>
                <w:noProof/>
                <w:webHidden/>
              </w:rPr>
              <w:fldChar w:fldCharType="separate"/>
            </w:r>
            <w:r w:rsidR="0036227C">
              <w:rPr>
                <w:noProof/>
                <w:webHidden/>
              </w:rPr>
              <w:t>11</w:t>
            </w:r>
            <w:r w:rsidR="0036227C">
              <w:rPr>
                <w:noProof/>
                <w:webHidden/>
              </w:rPr>
              <w:fldChar w:fldCharType="end"/>
            </w:r>
          </w:hyperlink>
        </w:p>
        <w:p w14:paraId="709C481A" w14:textId="4CD620C0"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599" w:history="1">
            <w:r w:rsidR="0036227C" w:rsidRPr="00416333">
              <w:rPr>
                <w:rStyle w:val="Hyperlink"/>
                <w:noProof/>
                <w:lang w:val="en-GB"/>
              </w:rPr>
              <w:t>7</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OnDemand Pipeline - CR</w:t>
            </w:r>
            <w:r w:rsidR="0036227C">
              <w:rPr>
                <w:noProof/>
                <w:webHidden/>
              </w:rPr>
              <w:tab/>
            </w:r>
            <w:r w:rsidR="0036227C">
              <w:rPr>
                <w:noProof/>
                <w:webHidden/>
              </w:rPr>
              <w:fldChar w:fldCharType="begin"/>
            </w:r>
            <w:r w:rsidR="0036227C">
              <w:rPr>
                <w:noProof/>
                <w:webHidden/>
              </w:rPr>
              <w:instrText xml:space="preserve"> PAGEREF _Toc132312599 \h </w:instrText>
            </w:r>
            <w:r w:rsidR="0036227C">
              <w:rPr>
                <w:noProof/>
                <w:webHidden/>
              </w:rPr>
            </w:r>
            <w:r w:rsidR="0036227C">
              <w:rPr>
                <w:noProof/>
                <w:webHidden/>
              </w:rPr>
              <w:fldChar w:fldCharType="separate"/>
            </w:r>
            <w:r w:rsidR="0036227C">
              <w:rPr>
                <w:noProof/>
                <w:webHidden/>
              </w:rPr>
              <w:t>16</w:t>
            </w:r>
            <w:r w:rsidR="0036227C">
              <w:rPr>
                <w:noProof/>
                <w:webHidden/>
              </w:rPr>
              <w:fldChar w:fldCharType="end"/>
            </w:r>
          </w:hyperlink>
        </w:p>
        <w:p w14:paraId="36870EB3" w14:textId="7C2922C4"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600" w:history="1">
            <w:r w:rsidR="0036227C" w:rsidRPr="00416333">
              <w:rPr>
                <w:rStyle w:val="Hyperlink"/>
                <w:noProof/>
                <w:lang w:val="en-GB"/>
              </w:rPr>
              <w:t>8</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Master Script Powershell</w:t>
            </w:r>
            <w:r w:rsidR="0036227C">
              <w:rPr>
                <w:noProof/>
                <w:webHidden/>
              </w:rPr>
              <w:tab/>
            </w:r>
            <w:r w:rsidR="0036227C">
              <w:rPr>
                <w:noProof/>
                <w:webHidden/>
              </w:rPr>
              <w:fldChar w:fldCharType="begin"/>
            </w:r>
            <w:r w:rsidR="0036227C">
              <w:rPr>
                <w:noProof/>
                <w:webHidden/>
              </w:rPr>
              <w:instrText xml:space="preserve"> PAGEREF _Toc132312600 \h </w:instrText>
            </w:r>
            <w:r w:rsidR="0036227C">
              <w:rPr>
                <w:noProof/>
                <w:webHidden/>
              </w:rPr>
            </w:r>
            <w:r w:rsidR="0036227C">
              <w:rPr>
                <w:noProof/>
                <w:webHidden/>
              </w:rPr>
              <w:fldChar w:fldCharType="separate"/>
            </w:r>
            <w:r w:rsidR="0036227C">
              <w:rPr>
                <w:noProof/>
                <w:webHidden/>
              </w:rPr>
              <w:t>18</w:t>
            </w:r>
            <w:r w:rsidR="0036227C">
              <w:rPr>
                <w:noProof/>
                <w:webHidden/>
              </w:rPr>
              <w:fldChar w:fldCharType="end"/>
            </w:r>
          </w:hyperlink>
        </w:p>
        <w:p w14:paraId="764BA93D" w14:textId="4EB1D0C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1" w:history="1">
            <w:r w:rsidR="0036227C" w:rsidRPr="00416333">
              <w:rPr>
                <w:rStyle w:val="Hyperlink"/>
                <w:noProof/>
                <w:lang w:val="en-GB"/>
              </w:rPr>
              <w:t>8.1</w:t>
            </w:r>
            <w:r w:rsidR="0036227C">
              <w:rPr>
                <w:rFonts w:eastAsiaTheme="minorEastAsia" w:cstheme="minorBidi"/>
                <w:bCs w:val="0"/>
                <w:noProof/>
                <w:color w:val="auto"/>
                <w:sz w:val="22"/>
                <w:szCs w:val="22"/>
                <w:lang w:eastAsia="ja-JP"/>
              </w:rPr>
              <w:tab/>
            </w:r>
            <w:r w:rsidR="0036227C" w:rsidRPr="00416333">
              <w:rPr>
                <w:rStyle w:val="Hyperlink"/>
                <w:noProof/>
                <w:lang w:val="en-GB"/>
              </w:rPr>
              <w:t>Functions being run by the Master script.</w:t>
            </w:r>
            <w:r w:rsidR="0036227C">
              <w:rPr>
                <w:noProof/>
                <w:webHidden/>
              </w:rPr>
              <w:tab/>
            </w:r>
            <w:r w:rsidR="0036227C">
              <w:rPr>
                <w:noProof/>
                <w:webHidden/>
              </w:rPr>
              <w:fldChar w:fldCharType="begin"/>
            </w:r>
            <w:r w:rsidR="0036227C">
              <w:rPr>
                <w:noProof/>
                <w:webHidden/>
              </w:rPr>
              <w:instrText xml:space="preserve"> PAGEREF _Toc132312601 \h </w:instrText>
            </w:r>
            <w:r w:rsidR="0036227C">
              <w:rPr>
                <w:noProof/>
                <w:webHidden/>
              </w:rPr>
            </w:r>
            <w:r w:rsidR="0036227C">
              <w:rPr>
                <w:noProof/>
                <w:webHidden/>
              </w:rPr>
              <w:fldChar w:fldCharType="separate"/>
            </w:r>
            <w:r w:rsidR="0036227C">
              <w:rPr>
                <w:noProof/>
                <w:webHidden/>
              </w:rPr>
              <w:t>18</w:t>
            </w:r>
            <w:r w:rsidR="0036227C">
              <w:rPr>
                <w:noProof/>
                <w:webHidden/>
              </w:rPr>
              <w:fldChar w:fldCharType="end"/>
            </w:r>
          </w:hyperlink>
        </w:p>
        <w:p w14:paraId="4FA87C8D" w14:textId="5E7C032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2" w:history="1">
            <w:r w:rsidR="0036227C" w:rsidRPr="00416333">
              <w:rPr>
                <w:rStyle w:val="Hyperlink"/>
                <w:noProof/>
                <w:lang w:val="en-GB"/>
              </w:rPr>
              <w:t>8.2</w:t>
            </w:r>
            <w:r w:rsidR="0036227C">
              <w:rPr>
                <w:rFonts w:eastAsiaTheme="minorEastAsia" w:cstheme="minorBidi"/>
                <w:bCs w:val="0"/>
                <w:noProof/>
                <w:color w:val="auto"/>
                <w:sz w:val="22"/>
                <w:szCs w:val="22"/>
                <w:lang w:eastAsia="ja-JP"/>
              </w:rPr>
              <w:tab/>
            </w:r>
            <w:r w:rsidR="0036227C" w:rsidRPr="00416333">
              <w:rPr>
                <w:rStyle w:val="Hyperlink"/>
                <w:noProof/>
                <w:lang w:val="en-GB"/>
              </w:rPr>
              <w:t>Scripts definition and needed parameters.</w:t>
            </w:r>
            <w:r w:rsidR="0036227C">
              <w:rPr>
                <w:noProof/>
                <w:webHidden/>
              </w:rPr>
              <w:tab/>
            </w:r>
            <w:r w:rsidR="0036227C">
              <w:rPr>
                <w:noProof/>
                <w:webHidden/>
              </w:rPr>
              <w:fldChar w:fldCharType="begin"/>
            </w:r>
            <w:r w:rsidR="0036227C">
              <w:rPr>
                <w:noProof/>
                <w:webHidden/>
              </w:rPr>
              <w:instrText xml:space="preserve"> PAGEREF _Toc132312602 \h </w:instrText>
            </w:r>
            <w:r w:rsidR="0036227C">
              <w:rPr>
                <w:noProof/>
                <w:webHidden/>
              </w:rPr>
            </w:r>
            <w:r w:rsidR="0036227C">
              <w:rPr>
                <w:noProof/>
                <w:webHidden/>
              </w:rPr>
              <w:fldChar w:fldCharType="separate"/>
            </w:r>
            <w:r w:rsidR="0036227C">
              <w:rPr>
                <w:noProof/>
                <w:webHidden/>
              </w:rPr>
              <w:t>19</w:t>
            </w:r>
            <w:r w:rsidR="0036227C">
              <w:rPr>
                <w:noProof/>
                <w:webHidden/>
              </w:rPr>
              <w:fldChar w:fldCharType="end"/>
            </w:r>
          </w:hyperlink>
        </w:p>
        <w:p w14:paraId="0DBEFC93" w14:textId="3F907A5C"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3" w:history="1">
            <w:r w:rsidR="0036227C" w:rsidRPr="00416333">
              <w:rPr>
                <w:rStyle w:val="Hyperlink"/>
                <w:noProof/>
                <w:lang w:val="en-GB"/>
              </w:rPr>
              <w:t>8.3</w:t>
            </w:r>
            <w:r w:rsidR="0036227C">
              <w:rPr>
                <w:rFonts w:eastAsiaTheme="minorEastAsia" w:cstheme="minorBidi"/>
                <w:bCs w:val="0"/>
                <w:noProof/>
                <w:color w:val="auto"/>
                <w:sz w:val="22"/>
                <w:szCs w:val="22"/>
                <w:lang w:eastAsia="ja-JP"/>
              </w:rPr>
              <w:tab/>
            </w:r>
            <w:r w:rsidR="0036227C" w:rsidRPr="00416333">
              <w:rPr>
                <w:rStyle w:val="Hyperlink"/>
                <w:noProof/>
                <w:lang w:val="en-GB"/>
              </w:rPr>
              <w:t>Migration Flow</w:t>
            </w:r>
            <w:r w:rsidR="0036227C">
              <w:rPr>
                <w:noProof/>
                <w:webHidden/>
              </w:rPr>
              <w:tab/>
            </w:r>
            <w:r w:rsidR="0036227C">
              <w:rPr>
                <w:noProof/>
                <w:webHidden/>
              </w:rPr>
              <w:fldChar w:fldCharType="begin"/>
            </w:r>
            <w:r w:rsidR="0036227C">
              <w:rPr>
                <w:noProof/>
                <w:webHidden/>
              </w:rPr>
              <w:instrText xml:space="preserve"> PAGEREF _Toc132312603 \h </w:instrText>
            </w:r>
            <w:r w:rsidR="0036227C">
              <w:rPr>
                <w:noProof/>
                <w:webHidden/>
              </w:rPr>
            </w:r>
            <w:r w:rsidR="0036227C">
              <w:rPr>
                <w:noProof/>
                <w:webHidden/>
              </w:rPr>
              <w:fldChar w:fldCharType="separate"/>
            </w:r>
            <w:r w:rsidR="0036227C">
              <w:rPr>
                <w:noProof/>
                <w:webHidden/>
              </w:rPr>
              <w:t>22</w:t>
            </w:r>
            <w:r w:rsidR="0036227C">
              <w:rPr>
                <w:noProof/>
                <w:webHidden/>
              </w:rPr>
              <w:fldChar w:fldCharType="end"/>
            </w:r>
          </w:hyperlink>
        </w:p>
        <w:p w14:paraId="72EC5496" w14:textId="033C8D4A"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4" w:history="1">
            <w:r w:rsidR="0036227C" w:rsidRPr="00416333">
              <w:rPr>
                <w:rStyle w:val="Hyperlink"/>
                <w:noProof/>
                <w:lang w:val="en-GB"/>
              </w:rPr>
              <w:t>8.4</w:t>
            </w:r>
            <w:r w:rsidR="0036227C">
              <w:rPr>
                <w:rFonts w:eastAsiaTheme="minorEastAsia" w:cstheme="minorBidi"/>
                <w:bCs w:val="0"/>
                <w:noProof/>
                <w:color w:val="auto"/>
                <w:sz w:val="22"/>
                <w:szCs w:val="22"/>
                <w:lang w:eastAsia="ja-JP"/>
              </w:rPr>
              <w:tab/>
            </w:r>
            <w:r w:rsidR="0036227C" w:rsidRPr="00416333">
              <w:rPr>
                <w:rStyle w:val="Hyperlink"/>
                <w:noProof/>
                <w:lang w:val="en-GB"/>
              </w:rPr>
              <w:t>Script Monitoring</w:t>
            </w:r>
            <w:r w:rsidR="0036227C">
              <w:rPr>
                <w:noProof/>
                <w:webHidden/>
              </w:rPr>
              <w:tab/>
            </w:r>
            <w:r w:rsidR="0036227C">
              <w:rPr>
                <w:noProof/>
                <w:webHidden/>
              </w:rPr>
              <w:fldChar w:fldCharType="begin"/>
            </w:r>
            <w:r w:rsidR="0036227C">
              <w:rPr>
                <w:noProof/>
                <w:webHidden/>
              </w:rPr>
              <w:instrText xml:space="preserve"> PAGEREF _Toc132312604 \h </w:instrText>
            </w:r>
            <w:r w:rsidR="0036227C">
              <w:rPr>
                <w:noProof/>
                <w:webHidden/>
              </w:rPr>
            </w:r>
            <w:r w:rsidR="0036227C">
              <w:rPr>
                <w:noProof/>
                <w:webHidden/>
              </w:rPr>
              <w:fldChar w:fldCharType="separate"/>
            </w:r>
            <w:r w:rsidR="0036227C">
              <w:rPr>
                <w:noProof/>
                <w:webHidden/>
              </w:rPr>
              <w:t>22</w:t>
            </w:r>
            <w:r w:rsidR="0036227C">
              <w:rPr>
                <w:noProof/>
                <w:webHidden/>
              </w:rPr>
              <w:fldChar w:fldCharType="end"/>
            </w:r>
          </w:hyperlink>
        </w:p>
        <w:p w14:paraId="6F75FFBE" w14:textId="6639905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5" w:history="1">
            <w:r w:rsidR="0036227C" w:rsidRPr="00416333">
              <w:rPr>
                <w:rStyle w:val="Hyperlink"/>
                <w:noProof/>
                <w:lang w:val="en-GB"/>
              </w:rPr>
              <w:t>8.5</w:t>
            </w:r>
            <w:r w:rsidR="0036227C">
              <w:rPr>
                <w:rFonts w:eastAsiaTheme="minorEastAsia" w:cstheme="minorBidi"/>
                <w:bCs w:val="0"/>
                <w:noProof/>
                <w:color w:val="auto"/>
                <w:sz w:val="22"/>
                <w:szCs w:val="22"/>
                <w:lang w:eastAsia="ja-JP"/>
              </w:rPr>
              <w:tab/>
            </w:r>
            <w:r w:rsidR="0036227C" w:rsidRPr="00416333">
              <w:rPr>
                <w:rStyle w:val="Hyperlink"/>
                <w:noProof/>
                <w:lang w:val="en-GB"/>
              </w:rPr>
              <w:t>Definition of terms</w:t>
            </w:r>
            <w:r w:rsidR="0036227C">
              <w:rPr>
                <w:noProof/>
                <w:webHidden/>
              </w:rPr>
              <w:tab/>
            </w:r>
            <w:r w:rsidR="0036227C">
              <w:rPr>
                <w:noProof/>
                <w:webHidden/>
              </w:rPr>
              <w:fldChar w:fldCharType="begin"/>
            </w:r>
            <w:r w:rsidR="0036227C">
              <w:rPr>
                <w:noProof/>
                <w:webHidden/>
              </w:rPr>
              <w:instrText xml:space="preserve"> PAGEREF _Toc132312605 \h </w:instrText>
            </w:r>
            <w:r w:rsidR="0036227C">
              <w:rPr>
                <w:noProof/>
                <w:webHidden/>
              </w:rPr>
            </w:r>
            <w:r w:rsidR="0036227C">
              <w:rPr>
                <w:noProof/>
                <w:webHidden/>
              </w:rPr>
              <w:fldChar w:fldCharType="separate"/>
            </w:r>
            <w:r w:rsidR="0036227C">
              <w:rPr>
                <w:noProof/>
                <w:webHidden/>
              </w:rPr>
              <w:t>23</w:t>
            </w:r>
            <w:r w:rsidR="0036227C">
              <w:rPr>
                <w:noProof/>
                <w:webHidden/>
              </w:rPr>
              <w:fldChar w:fldCharType="end"/>
            </w:r>
          </w:hyperlink>
        </w:p>
        <w:p w14:paraId="1CE1029A" w14:textId="3E56AE4E" w:rsidR="0036227C" w:rsidRDefault="00000000">
          <w:pPr>
            <w:pStyle w:val="TOC1"/>
            <w:tabs>
              <w:tab w:val="left" w:pos="400"/>
              <w:tab w:val="right" w:leader="dot" w:pos="10456"/>
            </w:tabs>
            <w:rPr>
              <w:rFonts w:asciiTheme="minorHAnsi" w:eastAsiaTheme="minorEastAsia" w:hAnsiTheme="minorHAnsi" w:cstheme="minorBidi"/>
              <w:bCs w:val="0"/>
              <w:noProof/>
              <w:color w:val="auto"/>
              <w:sz w:val="22"/>
              <w:szCs w:val="22"/>
              <w:lang w:eastAsia="ja-JP"/>
            </w:rPr>
          </w:pPr>
          <w:hyperlink w:anchor="_Toc132312606" w:history="1">
            <w:r w:rsidR="0036227C" w:rsidRPr="00416333">
              <w:rPr>
                <w:rStyle w:val="Hyperlink"/>
                <w:noProof/>
                <w:lang w:val="en-GB"/>
              </w:rPr>
              <w:t>9</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lang w:val="en-GB"/>
              </w:rPr>
              <w:t>HouseKeeping Pipeline</w:t>
            </w:r>
            <w:r w:rsidR="0036227C">
              <w:rPr>
                <w:noProof/>
                <w:webHidden/>
              </w:rPr>
              <w:tab/>
            </w:r>
            <w:r w:rsidR="0036227C">
              <w:rPr>
                <w:noProof/>
                <w:webHidden/>
              </w:rPr>
              <w:fldChar w:fldCharType="begin"/>
            </w:r>
            <w:r w:rsidR="0036227C">
              <w:rPr>
                <w:noProof/>
                <w:webHidden/>
              </w:rPr>
              <w:instrText xml:space="preserve"> PAGEREF _Toc132312606 \h </w:instrText>
            </w:r>
            <w:r w:rsidR="0036227C">
              <w:rPr>
                <w:noProof/>
                <w:webHidden/>
              </w:rPr>
            </w:r>
            <w:r w:rsidR="0036227C">
              <w:rPr>
                <w:noProof/>
                <w:webHidden/>
              </w:rPr>
              <w:fldChar w:fldCharType="separate"/>
            </w:r>
            <w:r w:rsidR="0036227C">
              <w:rPr>
                <w:noProof/>
                <w:webHidden/>
              </w:rPr>
              <w:t>25</w:t>
            </w:r>
            <w:r w:rsidR="0036227C">
              <w:rPr>
                <w:noProof/>
                <w:webHidden/>
              </w:rPr>
              <w:fldChar w:fldCharType="end"/>
            </w:r>
          </w:hyperlink>
        </w:p>
        <w:p w14:paraId="7F2D9B0B" w14:textId="02CE34E4"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7" w:history="1">
            <w:r w:rsidR="0036227C" w:rsidRPr="00416333">
              <w:rPr>
                <w:rStyle w:val="Hyperlink"/>
                <w:noProof/>
              </w:rPr>
              <w:t>9.1</w:t>
            </w:r>
            <w:r w:rsidR="0036227C">
              <w:rPr>
                <w:rFonts w:eastAsiaTheme="minorEastAsia" w:cstheme="minorBidi"/>
                <w:bCs w:val="0"/>
                <w:noProof/>
                <w:color w:val="auto"/>
                <w:sz w:val="22"/>
                <w:szCs w:val="22"/>
                <w:lang w:eastAsia="ja-JP"/>
              </w:rPr>
              <w:tab/>
            </w:r>
            <w:r w:rsidR="0036227C" w:rsidRPr="00416333">
              <w:rPr>
                <w:rStyle w:val="Hyperlink"/>
                <w:noProof/>
              </w:rPr>
              <w:t>Housekeeping Pipeline Stages</w:t>
            </w:r>
            <w:r w:rsidR="0036227C">
              <w:rPr>
                <w:noProof/>
                <w:webHidden/>
              </w:rPr>
              <w:tab/>
            </w:r>
            <w:r w:rsidR="0036227C">
              <w:rPr>
                <w:noProof/>
                <w:webHidden/>
              </w:rPr>
              <w:fldChar w:fldCharType="begin"/>
            </w:r>
            <w:r w:rsidR="0036227C">
              <w:rPr>
                <w:noProof/>
                <w:webHidden/>
              </w:rPr>
              <w:instrText xml:space="preserve"> PAGEREF _Toc132312607 \h </w:instrText>
            </w:r>
            <w:r w:rsidR="0036227C">
              <w:rPr>
                <w:noProof/>
                <w:webHidden/>
              </w:rPr>
            </w:r>
            <w:r w:rsidR="0036227C">
              <w:rPr>
                <w:noProof/>
                <w:webHidden/>
              </w:rPr>
              <w:fldChar w:fldCharType="separate"/>
            </w:r>
            <w:r w:rsidR="0036227C">
              <w:rPr>
                <w:noProof/>
                <w:webHidden/>
              </w:rPr>
              <w:t>29</w:t>
            </w:r>
            <w:r w:rsidR="0036227C">
              <w:rPr>
                <w:noProof/>
                <w:webHidden/>
              </w:rPr>
              <w:fldChar w:fldCharType="end"/>
            </w:r>
          </w:hyperlink>
        </w:p>
        <w:p w14:paraId="13A1F1AE" w14:textId="5212F682"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08" w:history="1">
            <w:r w:rsidR="0036227C" w:rsidRPr="00416333">
              <w:rPr>
                <w:rStyle w:val="Hyperlink"/>
                <w:noProof/>
              </w:rPr>
              <w:t>9.2</w:t>
            </w:r>
            <w:r w:rsidR="0036227C">
              <w:rPr>
                <w:rFonts w:eastAsiaTheme="minorEastAsia" w:cstheme="minorBidi"/>
                <w:bCs w:val="0"/>
                <w:noProof/>
                <w:color w:val="auto"/>
                <w:sz w:val="22"/>
                <w:szCs w:val="22"/>
                <w:lang w:eastAsia="ja-JP"/>
              </w:rPr>
              <w:tab/>
            </w:r>
            <w:r w:rsidR="0036227C" w:rsidRPr="00416333">
              <w:rPr>
                <w:rStyle w:val="Hyperlink"/>
                <w:noProof/>
              </w:rPr>
              <w:t>YAML Files and Scripts</w:t>
            </w:r>
            <w:r w:rsidR="0036227C">
              <w:rPr>
                <w:noProof/>
                <w:webHidden/>
              </w:rPr>
              <w:tab/>
            </w:r>
            <w:r w:rsidR="0036227C">
              <w:rPr>
                <w:noProof/>
                <w:webHidden/>
              </w:rPr>
              <w:fldChar w:fldCharType="begin"/>
            </w:r>
            <w:r w:rsidR="0036227C">
              <w:rPr>
                <w:noProof/>
                <w:webHidden/>
              </w:rPr>
              <w:instrText xml:space="preserve"> PAGEREF _Toc132312608 \h </w:instrText>
            </w:r>
            <w:r w:rsidR="0036227C">
              <w:rPr>
                <w:noProof/>
                <w:webHidden/>
              </w:rPr>
            </w:r>
            <w:r w:rsidR="0036227C">
              <w:rPr>
                <w:noProof/>
                <w:webHidden/>
              </w:rPr>
              <w:fldChar w:fldCharType="separate"/>
            </w:r>
            <w:r w:rsidR="0036227C">
              <w:rPr>
                <w:noProof/>
                <w:webHidden/>
              </w:rPr>
              <w:t>30</w:t>
            </w:r>
            <w:r w:rsidR="0036227C">
              <w:rPr>
                <w:noProof/>
                <w:webHidden/>
              </w:rPr>
              <w:fldChar w:fldCharType="end"/>
            </w:r>
          </w:hyperlink>
        </w:p>
        <w:p w14:paraId="46C15D47" w14:textId="5E8A335D" w:rsidR="0036227C" w:rsidRDefault="00000000">
          <w:pPr>
            <w:pStyle w:val="TOC1"/>
            <w:tabs>
              <w:tab w:val="left" w:pos="600"/>
              <w:tab w:val="right" w:leader="dot" w:pos="10456"/>
            </w:tabs>
            <w:rPr>
              <w:rFonts w:asciiTheme="minorHAnsi" w:eastAsiaTheme="minorEastAsia" w:hAnsiTheme="minorHAnsi" w:cstheme="minorBidi"/>
              <w:bCs w:val="0"/>
              <w:noProof/>
              <w:color w:val="auto"/>
              <w:sz w:val="22"/>
              <w:szCs w:val="22"/>
              <w:lang w:eastAsia="ja-JP"/>
            </w:rPr>
          </w:pPr>
          <w:hyperlink w:anchor="_Toc132312609" w:history="1">
            <w:r w:rsidR="0036227C" w:rsidRPr="00416333">
              <w:rPr>
                <w:rStyle w:val="Hyperlink"/>
                <w:noProof/>
              </w:rPr>
              <w:t>10</w:t>
            </w:r>
            <w:r w:rsidR="0036227C">
              <w:rPr>
                <w:rFonts w:asciiTheme="minorHAnsi" w:eastAsiaTheme="minorEastAsia" w:hAnsiTheme="minorHAnsi" w:cstheme="minorBidi"/>
                <w:bCs w:val="0"/>
                <w:noProof/>
                <w:color w:val="auto"/>
                <w:sz w:val="22"/>
                <w:szCs w:val="22"/>
                <w:lang w:eastAsia="ja-JP"/>
              </w:rPr>
              <w:tab/>
            </w:r>
            <w:r w:rsidR="0036227C" w:rsidRPr="00416333">
              <w:rPr>
                <w:rStyle w:val="Hyperlink"/>
                <w:noProof/>
              </w:rPr>
              <w:t>End-to-End Testing</w:t>
            </w:r>
            <w:r w:rsidR="0036227C">
              <w:rPr>
                <w:noProof/>
                <w:webHidden/>
              </w:rPr>
              <w:tab/>
            </w:r>
            <w:r w:rsidR="0036227C">
              <w:rPr>
                <w:noProof/>
                <w:webHidden/>
              </w:rPr>
              <w:fldChar w:fldCharType="begin"/>
            </w:r>
            <w:r w:rsidR="0036227C">
              <w:rPr>
                <w:noProof/>
                <w:webHidden/>
              </w:rPr>
              <w:instrText xml:space="preserve"> PAGEREF _Toc132312609 \h </w:instrText>
            </w:r>
            <w:r w:rsidR="0036227C">
              <w:rPr>
                <w:noProof/>
                <w:webHidden/>
              </w:rPr>
            </w:r>
            <w:r w:rsidR="0036227C">
              <w:rPr>
                <w:noProof/>
                <w:webHidden/>
              </w:rPr>
              <w:fldChar w:fldCharType="separate"/>
            </w:r>
            <w:r w:rsidR="0036227C">
              <w:rPr>
                <w:noProof/>
                <w:webHidden/>
              </w:rPr>
              <w:t>31</w:t>
            </w:r>
            <w:r w:rsidR="0036227C">
              <w:rPr>
                <w:noProof/>
                <w:webHidden/>
              </w:rPr>
              <w:fldChar w:fldCharType="end"/>
            </w:r>
          </w:hyperlink>
        </w:p>
        <w:p w14:paraId="0324480F" w14:textId="7D666329"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10" w:history="1">
            <w:r w:rsidR="0036227C" w:rsidRPr="00416333">
              <w:rPr>
                <w:rStyle w:val="Hyperlink"/>
                <w:noProof/>
              </w:rPr>
              <w:t>10.1</w:t>
            </w:r>
            <w:r w:rsidR="0036227C">
              <w:rPr>
                <w:rFonts w:eastAsiaTheme="minorEastAsia" w:cstheme="minorBidi"/>
                <w:bCs w:val="0"/>
                <w:noProof/>
                <w:color w:val="auto"/>
                <w:sz w:val="22"/>
                <w:szCs w:val="22"/>
                <w:lang w:eastAsia="ja-JP"/>
              </w:rPr>
              <w:tab/>
            </w:r>
            <w:r w:rsidR="0036227C" w:rsidRPr="00416333">
              <w:rPr>
                <w:rStyle w:val="Hyperlink"/>
                <w:noProof/>
              </w:rPr>
              <w:t>Input Parameter File</w:t>
            </w:r>
            <w:r w:rsidR="0036227C">
              <w:rPr>
                <w:noProof/>
                <w:webHidden/>
              </w:rPr>
              <w:tab/>
            </w:r>
            <w:r w:rsidR="0036227C">
              <w:rPr>
                <w:noProof/>
                <w:webHidden/>
              </w:rPr>
              <w:fldChar w:fldCharType="begin"/>
            </w:r>
            <w:r w:rsidR="0036227C">
              <w:rPr>
                <w:noProof/>
                <w:webHidden/>
              </w:rPr>
              <w:instrText xml:space="preserve"> PAGEREF _Toc132312610 \h </w:instrText>
            </w:r>
            <w:r w:rsidR="0036227C">
              <w:rPr>
                <w:noProof/>
                <w:webHidden/>
              </w:rPr>
            </w:r>
            <w:r w:rsidR="0036227C">
              <w:rPr>
                <w:noProof/>
                <w:webHidden/>
              </w:rPr>
              <w:fldChar w:fldCharType="separate"/>
            </w:r>
            <w:r w:rsidR="0036227C">
              <w:rPr>
                <w:noProof/>
                <w:webHidden/>
              </w:rPr>
              <w:t>31</w:t>
            </w:r>
            <w:r w:rsidR="0036227C">
              <w:rPr>
                <w:noProof/>
                <w:webHidden/>
              </w:rPr>
              <w:fldChar w:fldCharType="end"/>
            </w:r>
          </w:hyperlink>
        </w:p>
        <w:p w14:paraId="21ED2412" w14:textId="03CC2F7C"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1" w:history="1">
            <w:r w:rsidR="0036227C" w:rsidRPr="00416333">
              <w:rPr>
                <w:rStyle w:val="Hyperlink"/>
                <w:noProof/>
              </w:rPr>
              <w:t>10.1.1</w:t>
            </w:r>
            <w:r w:rsidR="0036227C">
              <w:rPr>
                <w:rFonts w:eastAsiaTheme="minorEastAsia" w:cstheme="minorBidi"/>
                <w:noProof/>
                <w:color w:val="auto"/>
                <w:sz w:val="22"/>
                <w:szCs w:val="22"/>
                <w:lang w:eastAsia="ja-JP"/>
              </w:rPr>
              <w:tab/>
            </w:r>
            <w:r w:rsidR="0036227C" w:rsidRPr="00416333">
              <w:rPr>
                <w:rStyle w:val="Hyperlink"/>
                <w:noProof/>
              </w:rPr>
              <w:t>Sample Input Parameter Files</w:t>
            </w:r>
            <w:r w:rsidR="0036227C">
              <w:rPr>
                <w:noProof/>
                <w:webHidden/>
              </w:rPr>
              <w:tab/>
            </w:r>
            <w:r w:rsidR="0036227C">
              <w:rPr>
                <w:noProof/>
                <w:webHidden/>
              </w:rPr>
              <w:fldChar w:fldCharType="begin"/>
            </w:r>
            <w:r w:rsidR="0036227C">
              <w:rPr>
                <w:noProof/>
                <w:webHidden/>
              </w:rPr>
              <w:instrText xml:space="preserve"> PAGEREF _Toc132312611 \h </w:instrText>
            </w:r>
            <w:r w:rsidR="0036227C">
              <w:rPr>
                <w:noProof/>
                <w:webHidden/>
              </w:rPr>
            </w:r>
            <w:r w:rsidR="0036227C">
              <w:rPr>
                <w:noProof/>
                <w:webHidden/>
              </w:rPr>
              <w:fldChar w:fldCharType="separate"/>
            </w:r>
            <w:r w:rsidR="0036227C">
              <w:rPr>
                <w:noProof/>
                <w:webHidden/>
              </w:rPr>
              <w:t>34</w:t>
            </w:r>
            <w:r w:rsidR="0036227C">
              <w:rPr>
                <w:noProof/>
                <w:webHidden/>
              </w:rPr>
              <w:fldChar w:fldCharType="end"/>
            </w:r>
          </w:hyperlink>
        </w:p>
        <w:p w14:paraId="218D77FF" w14:textId="0D5F913F"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2" w:history="1">
            <w:r w:rsidR="0036227C" w:rsidRPr="00416333">
              <w:rPr>
                <w:rStyle w:val="Hyperlink"/>
                <w:noProof/>
              </w:rPr>
              <w:t>10.1.2</w:t>
            </w:r>
            <w:r w:rsidR="0036227C">
              <w:rPr>
                <w:rFonts w:eastAsiaTheme="minorEastAsia" w:cstheme="minorBidi"/>
                <w:noProof/>
                <w:color w:val="auto"/>
                <w:sz w:val="22"/>
                <w:szCs w:val="22"/>
                <w:lang w:eastAsia="ja-JP"/>
              </w:rPr>
              <w:tab/>
            </w:r>
            <w:r w:rsidR="0036227C" w:rsidRPr="00416333">
              <w:rPr>
                <w:rStyle w:val="Hyperlink"/>
                <w:noProof/>
              </w:rPr>
              <w:t>Sample Input Parameter Files - CR</w:t>
            </w:r>
            <w:r w:rsidR="0036227C">
              <w:rPr>
                <w:noProof/>
                <w:webHidden/>
              </w:rPr>
              <w:tab/>
            </w:r>
            <w:r w:rsidR="0036227C">
              <w:rPr>
                <w:noProof/>
                <w:webHidden/>
              </w:rPr>
              <w:fldChar w:fldCharType="begin"/>
            </w:r>
            <w:r w:rsidR="0036227C">
              <w:rPr>
                <w:noProof/>
                <w:webHidden/>
              </w:rPr>
              <w:instrText xml:space="preserve"> PAGEREF _Toc132312612 \h </w:instrText>
            </w:r>
            <w:r w:rsidR="0036227C">
              <w:rPr>
                <w:noProof/>
                <w:webHidden/>
              </w:rPr>
            </w:r>
            <w:r w:rsidR="0036227C">
              <w:rPr>
                <w:noProof/>
                <w:webHidden/>
              </w:rPr>
              <w:fldChar w:fldCharType="separate"/>
            </w:r>
            <w:r w:rsidR="0036227C">
              <w:rPr>
                <w:noProof/>
                <w:webHidden/>
              </w:rPr>
              <w:t>36</w:t>
            </w:r>
            <w:r w:rsidR="0036227C">
              <w:rPr>
                <w:noProof/>
                <w:webHidden/>
              </w:rPr>
              <w:fldChar w:fldCharType="end"/>
            </w:r>
          </w:hyperlink>
        </w:p>
        <w:p w14:paraId="4B41379F" w14:textId="67BC9DA3"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13" w:history="1">
            <w:r w:rsidR="0036227C" w:rsidRPr="00416333">
              <w:rPr>
                <w:rStyle w:val="Hyperlink"/>
                <w:noProof/>
              </w:rPr>
              <w:t>10.2</w:t>
            </w:r>
            <w:r w:rsidR="0036227C">
              <w:rPr>
                <w:rFonts w:eastAsiaTheme="minorEastAsia" w:cstheme="minorBidi"/>
                <w:bCs w:val="0"/>
                <w:noProof/>
                <w:color w:val="auto"/>
                <w:sz w:val="22"/>
                <w:szCs w:val="22"/>
                <w:lang w:eastAsia="ja-JP"/>
              </w:rPr>
              <w:tab/>
            </w:r>
            <w:r w:rsidR="0036227C" w:rsidRPr="00416333">
              <w:rPr>
                <w:rStyle w:val="Hyperlink"/>
                <w:noProof/>
              </w:rPr>
              <w:t>Trigger End-to-End Testing</w:t>
            </w:r>
            <w:r w:rsidR="0036227C">
              <w:rPr>
                <w:noProof/>
                <w:webHidden/>
              </w:rPr>
              <w:tab/>
            </w:r>
            <w:r w:rsidR="0036227C">
              <w:rPr>
                <w:noProof/>
                <w:webHidden/>
              </w:rPr>
              <w:fldChar w:fldCharType="begin"/>
            </w:r>
            <w:r w:rsidR="0036227C">
              <w:rPr>
                <w:noProof/>
                <w:webHidden/>
              </w:rPr>
              <w:instrText xml:space="preserve"> PAGEREF _Toc132312613 \h </w:instrText>
            </w:r>
            <w:r w:rsidR="0036227C">
              <w:rPr>
                <w:noProof/>
                <w:webHidden/>
              </w:rPr>
            </w:r>
            <w:r w:rsidR="0036227C">
              <w:rPr>
                <w:noProof/>
                <w:webHidden/>
              </w:rPr>
              <w:fldChar w:fldCharType="separate"/>
            </w:r>
            <w:r w:rsidR="0036227C">
              <w:rPr>
                <w:noProof/>
                <w:webHidden/>
              </w:rPr>
              <w:t>36</w:t>
            </w:r>
            <w:r w:rsidR="0036227C">
              <w:rPr>
                <w:noProof/>
                <w:webHidden/>
              </w:rPr>
              <w:fldChar w:fldCharType="end"/>
            </w:r>
          </w:hyperlink>
        </w:p>
        <w:p w14:paraId="1FFF9B44" w14:textId="3EC22D81" w:rsidR="0036227C" w:rsidRDefault="00000000">
          <w:pPr>
            <w:pStyle w:val="TOC2"/>
            <w:tabs>
              <w:tab w:val="left" w:pos="600"/>
              <w:tab w:val="right" w:leader="dot" w:pos="10456"/>
            </w:tabs>
            <w:rPr>
              <w:rFonts w:eastAsiaTheme="minorEastAsia" w:cstheme="minorBidi"/>
              <w:bCs w:val="0"/>
              <w:noProof/>
              <w:color w:val="auto"/>
              <w:sz w:val="22"/>
              <w:szCs w:val="22"/>
              <w:lang w:eastAsia="ja-JP"/>
            </w:rPr>
          </w:pPr>
          <w:hyperlink w:anchor="_Toc132312614" w:history="1">
            <w:r w:rsidR="0036227C" w:rsidRPr="00416333">
              <w:rPr>
                <w:rStyle w:val="Hyperlink"/>
                <w:noProof/>
              </w:rPr>
              <w:t>10.3</w:t>
            </w:r>
            <w:r w:rsidR="0036227C">
              <w:rPr>
                <w:rFonts w:eastAsiaTheme="minorEastAsia" w:cstheme="minorBidi"/>
                <w:bCs w:val="0"/>
                <w:noProof/>
                <w:color w:val="auto"/>
                <w:sz w:val="22"/>
                <w:szCs w:val="22"/>
                <w:lang w:eastAsia="ja-JP"/>
              </w:rPr>
              <w:tab/>
            </w:r>
            <w:r w:rsidR="0036227C" w:rsidRPr="00416333">
              <w:rPr>
                <w:rStyle w:val="Hyperlink"/>
                <w:noProof/>
              </w:rPr>
              <w:t>FAQs</w:t>
            </w:r>
            <w:r w:rsidR="0036227C">
              <w:rPr>
                <w:noProof/>
                <w:webHidden/>
              </w:rPr>
              <w:tab/>
            </w:r>
            <w:r w:rsidR="0036227C">
              <w:rPr>
                <w:noProof/>
                <w:webHidden/>
              </w:rPr>
              <w:fldChar w:fldCharType="begin"/>
            </w:r>
            <w:r w:rsidR="0036227C">
              <w:rPr>
                <w:noProof/>
                <w:webHidden/>
              </w:rPr>
              <w:instrText xml:space="preserve"> PAGEREF _Toc132312614 \h </w:instrText>
            </w:r>
            <w:r w:rsidR="0036227C">
              <w:rPr>
                <w:noProof/>
                <w:webHidden/>
              </w:rPr>
            </w:r>
            <w:r w:rsidR="0036227C">
              <w:rPr>
                <w:noProof/>
                <w:webHidden/>
              </w:rPr>
              <w:fldChar w:fldCharType="separate"/>
            </w:r>
            <w:r w:rsidR="0036227C">
              <w:rPr>
                <w:noProof/>
                <w:webHidden/>
              </w:rPr>
              <w:t>39</w:t>
            </w:r>
            <w:r w:rsidR="0036227C">
              <w:rPr>
                <w:noProof/>
                <w:webHidden/>
              </w:rPr>
              <w:fldChar w:fldCharType="end"/>
            </w:r>
          </w:hyperlink>
        </w:p>
        <w:p w14:paraId="2BF444A4" w14:textId="60C9B645"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5" w:history="1">
            <w:r w:rsidR="0036227C" w:rsidRPr="00416333">
              <w:rPr>
                <w:rStyle w:val="Hyperlink"/>
                <w:noProof/>
              </w:rPr>
              <w:t>10.3.1</w:t>
            </w:r>
            <w:r w:rsidR="0036227C">
              <w:rPr>
                <w:rFonts w:eastAsiaTheme="minorEastAsia" w:cstheme="minorBidi"/>
                <w:noProof/>
                <w:color w:val="auto"/>
                <w:sz w:val="22"/>
                <w:szCs w:val="22"/>
                <w:lang w:eastAsia="ja-JP"/>
              </w:rPr>
              <w:tab/>
            </w:r>
            <w:r w:rsidR="0036227C" w:rsidRPr="00416333">
              <w:rPr>
                <w:rStyle w:val="Hyperlink"/>
                <w:noProof/>
              </w:rPr>
              <w:t>Trigger Pipeline</w:t>
            </w:r>
            <w:r w:rsidR="0036227C">
              <w:rPr>
                <w:noProof/>
                <w:webHidden/>
              </w:rPr>
              <w:tab/>
            </w:r>
            <w:r w:rsidR="0036227C">
              <w:rPr>
                <w:noProof/>
                <w:webHidden/>
              </w:rPr>
              <w:fldChar w:fldCharType="begin"/>
            </w:r>
            <w:r w:rsidR="0036227C">
              <w:rPr>
                <w:noProof/>
                <w:webHidden/>
              </w:rPr>
              <w:instrText xml:space="preserve"> PAGEREF _Toc132312615 \h </w:instrText>
            </w:r>
            <w:r w:rsidR="0036227C">
              <w:rPr>
                <w:noProof/>
                <w:webHidden/>
              </w:rPr>
            </w:r>
            <w:r w:rsidR="0036227C">
              <w:rPr>
                <w:noProof/>
                <w:webHidden/>
              </w:rPr>
              <w:fldChar w:fldCharType="separate"/>
            </w:r>
            <w:r w:rsidR="0036227C">
              <w:rPr>
                <w:noProof/>
                <w:webHidden/>
              </w:rPr>
              <w:t>39</w:t>
            </w:r>
            <w:r w:rsidR="0036227C">
              <w:rPr>
                <w:noProof/>
                <w:webHidden/>
              </w:rPr>
              <w:fldChar w:fldCharType="end"/>
            </w:r>
          </w:hyperlink>
        </w:p>
        <w:p w14:paraId="54F9FF40" w14:textId="0595752C"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6" w:history="1">
            <w:r w:rsidR="0036227C" w:rsidRPr="00416333">
              <w:rPr>
                <w:rStyle w:val="Hyperlink"/>
                <w:noProof/>
              </w:rPr>
              <w:t>10.3.2</w:t>
            </w:r>
            <w:r w:rsidR="0036227C">
              <w:rPr>
                <w:rFonts w:eastAsiaTheme="minorEastAsia" w:cstheme="minorBidi"/>
                <w:noProof/>
                <w:color w:val="auto"/>
                <w:sz w:val="22"/>
                <w:szCs w:val="22"/>
                <w:lang w:eastAsia="ja-JP"/>
              </w:rPr>
              <w:tab/>
            </w:r>
            <w:r w:rsidR="0036227C" w:rsidRPr="00416333">
              <w:rPr>
                <w:rStyle w:val="Hyperlink"/>
                <w:noProof/>
              </w:rPr>
              <w:t>OnDemand Pipeline</w:t>
            </w:r>
            <w:r w:rsidR="0036227C">
              <w:rPr>
                <w:noProof/>
                <w:webHidden/>
              </w:rPr>
              <w:tab/>
            </w:r>
            <w:r w:rsidR="0036227C">
              <w:rPr>
                <w:noProof/>
                <w:webHidden/>
              </w:rPr>
              <w:fldChar w:fldCharType="begin"/>
            </w:r>
            <w:r w:rsidR="0036227C">
              <w:rPr>
                <w:noProof/>
                <w:webHidden/>
              </w:rPr>
              <w:instrText xml:space="preserve"> PAGEREF _Toc132312616 \h </w:instrText>
            </w:r>
            <w:r w:rsidR="0036227C">
              <w:rPr>
                <w:noProof/>
                <w:webHidden/>
              </w:rPr>
            </w:r>
            <w:r w:rsidR="0036227C">
              <w:rPr>
                <w:noProof/>
                <w:webHidden/>
              </w:rPr>
              <w:fldChar w:fldCharType="separate"/>
            </w:r>
            <w:r w:rsidR="0036227C">
              <w:rPr>
                <w:noProof/>
                <w:webHidden/>
              </w:rPr>
              <w:t>50</w:t>
            </w:r>
            <w:r w:rsidR="0036227C">
              <w:rPr>
                <w:noProof/>
                <w:webHidden/>
              </w:rPr>
              <w:fldChar w:fldCharType="end"/>
            </w:r>
          </w:hyperlink>
        </w:p>
        <w:p w14:paraId="15C21285" w14:textId="48071B19"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7" w:history="1">
            <w:r w:rsidR="0036227C" w:rsidRPr="00416333">
              <w:rPr>
                <w:rStyle w:val="Hyperlink"/>
                <w:noProof/>
              </w:rPr>
              <w:t>10.3.3</w:t>
            </w:r>
            <w:r w:rsidR="0036227C">
              <w:rPr>
                <w:rFonts w:eastAsiaTheme="minorEastAsia" w:cstheme="minorBidi"/>
                <w:noProof/>
                <w:color w:val="auto"/>
                <w:sz w:val="22"/>
                <w:szCs w:val="22"/>
                <w:lang w:eastAsia="ja-JP"/>
              </w:rPr>
              <w:tab/>
            </w:r>
            <w:r w:rsidR="0036227C" w:rsidRPr="00416333">
              <w:rPr>
                <w:rStyle w:val="Hyperlink"/>
                <w:noProof/>
              </w:rPr>
              <w:t>Powershell Scripts</w:t>
            </w:r>
            <w:r w:rsidR="0036227C">
              <w:rPr>
                <w:noProof/>
                <w:webHidden/>
              </w:rPr>
              <w:tab/>
            </w:r>
            <w:r w:rsidR="0036227C">
              <w:rPr>
                <w:noProof/>
                <w:webHidden/>
              </w:rPr>
              <w:fldChar w:fldCharType="begin"/>
            </w:r>
            <w:r w:rsidR="0036227C">
              <w:rPr>
                <w:noProof/>
                <w:webHidden/>
              </w:rPr>
              <w:instrText xml:space="preserve"> PAGEREF _Toc132312617 \h </w:instrText>
            </w:r>
            <w:r w:rsidR="0036227C">
              <w:rPr>
                <w:noProof/>
                <w:webHidden/>
              </w:rPr>
            </w:r>
            <w:r w:rsidR="0036227C">
              <w:rPr>
                <w:noProof/>
                <w:webHidden/>
              </w:rPr>
              <w:fldChar w:fldCharType="separate"/>
            </w:r>
            <w:r w:rsidR="0036227C">
              <w:rPr>
                <w:noProof/>
                <w:webHidden/>
              </w:rPr>
              <w:t>58</w:t>
            </w:r>
            <w:r w:rsidR="0036227C">
              <w:rPr>
                <w:noProof/>
                <w:webHidden/>
              </w:rPr>
              <w:fldChar w:fldCharType="end"/>
            </w:r>
          </w:hyperlink>
        </w:p>
        <w:p w14:paraId="514D2ABE" w14:textId="31209205" w:rsidR="0036227C" w:rsidRDefault="00000000">
          <w:pPr>
            <w:pStyle w:val="TOC3"/>
            <w:tabs>
              <w:tab w:val="left" w:pos="1000"/>
              <w:tab w:val="right" w:leader="dot" w:pos="10456"/>
            </w:tabs>
            <w:rPr>
              <w:rFonts w:eastAsiaTheme="minorEastAsia" w:cstheme="minorBidi"/>
              <w:noProof/>
              <w:color w:val="auto"/>
              <w:sz w:val="22"/>
              <w:szCs w:val="22"/>
              <w:lang w:eastAsia="ja-JP"/>
            </w:rPr>
          </w:pPr>
          <w:hyperlink w:anchor="_Toc132312618" w:history="1">
            <w:r w:rsidR="0036227C" w:rsidRPr="00416333">
              <w:rPr>
                <w:rStyle w:val="Hyperlink"/>
                <w:noProof/>
              </w:rPr>
              <w:t>10.3.4</w:t>
            </w:r>
            <w:r w:rsidR="0036227C">
              <w:rPr>
                <w:rFonts w:eastAsiaTheme="minorEastAsia" w:cstheme="minorBidi"/>
                <w:noProof/>
                <w:color w:val="auto"/>
                <w:sz w:val="22"/>
                <w:szCs w:val="22"/>
                <w:lang w:eastAsia="ja-JP"/>
              </w:rPr>
              <w:tab/>
            </w:r>
            <w:r w:rsidR="0036227C" w:rsidRPr="00416333">
              <w:rPr>
                <w:rStyle w:val="Hyperlink"/>
                <w:noProof/>
              </w:rPr>
              <w:t>Housekeeping Pipeline</w:t>
            </w:r>
            <w:r w:rsidR="0036227C">
              <w:rPr>
                <w:noProof/>
                <w:webHidden/>
              </w:rPr>
              <w:tab/>
            </w:r>
            <w:r w:rsidR="0036227C">
              <w:rPr>
                <w:noProof/>
                <w:webHidden/>
              </w:rPr>
              <w:fldChar w:fldCharType="begin"/>
            </w:r>
            <w:r w:rsidR="0036227C">
              <w:rPr>
                <w:noProof/>
                <w:webHidden/>
              </w:rPr>
              <w:instrText xml:space="preserve"> PAGEREF _Toc132312618 \h </w:instrText>
            </w:r>
            <w:r w:rsidR="0036227C">
              <w:rPr>
                <w:noProof/>
                <w:webHidden/>
              </w:rPr>
            </w:r>
            <w:r w:rsidR="0036227C">
              <w:rPr>
                <w:noProof/>
                <w:webHidden/>
              </w:rPr>
              <w:fldChar w:fldCharType="separate"/>
            </w:r>
            <w:r w:rsidR="0036227C">
              <w:rPr>
                <w:noProof/>
                <w:webHidden/>
              </w:rPr>
              <w:t>63</w:t>
            </w:r>
            <w:r w:rsidR="0036227C">
              <w:rPr>
                <w:noProof/>
                <w:webHidden/>
              </w:rPr>
              <w:fldChar w:fldCharType="end"/>
            </w:r>
          </w:hyperlink>
        </w:p>
        <w:p w14:paraId="7DFC375B" w14:textId="186D9E3B" w:rsidR="7F44BF72" w:rsidRDefault="7F44BF72" w:rsidP="7F44BF72">
          <w:pPr>
            <w:pStyle w:val="TOC3"/>
            <w:tabs>
              <w:tab w:val="left" w:pos="990"/>
              <w:tab w:val="right" w:leader="dot" w:pos="10455"/>
            </w:tabs>
            <w:rPr>
              <w:rStyle w:val="Hyperlink"/>
            </w:rPr>
          </w:pPr>
          <w:r>
            <w:fldChar w:fldCharType="end"/>
          </w:r>
        </w:p>
      </w:sdtContent>
    </w:sdt>
    <w:p w14:paraId="2D6C1B24" w14:textId="3A15F44D" w:rsidR="4B0A57C6" w:rsidRDefault="4B0A57C6" w:rsidP="4B0A57C6">
      <w:pPr>
        <w:pStyle w:val="TOC2"/>
        <w:tabs>
          <w:tab w:val="left" w:pos="600"/>
          <w:tab w:val="right" w:leader="dot" w:pos="10455"/>
        </w:tabs>
        <w:rPr>
          <w:rStyle w:val="Hyperlink"/>
        </w:rPr>
      </w:pPr>
    </w:p>
    <w:p w14:paraId="43905017" w14:textId="55553F50" w:rsidR="001D09B4" w:rsidRDefault="001D09B4" w:rsidP="701917EF">
      <w:pPr>
        <w:pStyle w:val="TOC2"/>
        <w:tabs>
          <w:tab w:val="left" w:pos="600"/>
          <w:tab w:val="right" w:leader="dot" w:pos="10455"/>
        </w:tabs>
        <w:rPr>
          <w:rStyle w:val="Hyperlink"/>
          <w:noProof/>
          <w:lang w:val="en-AU" w:eastAsia="en-AU"/>
        </w:rPr>
      </w:pPr>
    </w:p>
    <w:p w14:paraId="144A5D23" w14:textId="125D4B44" w:rsidR="005D2FB8" w:rsidRPr="00F81F61" w:rsidRDefault="005D2FB8" w:rsidP="701917EF">
      <w:pPr>
        <w:rPr>
          <w:color w:val="333333" w:themeColor="text1"/>
        </w:rPr>
      </w:pPr>
    </w:p>
    <w:p w14:paraId="738610EB" w14:textId="77777777" w:rsidR="005D2FB8" w:rsidRPr="00CF694F" w:rsidRDefault="005D2FB8" w:rsidP="005D2FB8">
      <w:pPr>
        <w:rPr>
          <w:rFonts w:ascii="Segoe UI" w:hAnsi="Segoe UI" w:cs="Segoe UI"/>
          <w:color w:val="333333" w:themeColor="text1"/>
          <w:highlight w:val="yellow"/>
        </w:rPr>
      </w:pPr>
    </w:p>
    <w:p w14:paraId="637805D2" w14:textId="77777777" w:rsidR="005D2FB8" w:rsidRPr="00CF694F" w:rsidRDefault="005D2FB8" w:rsidP="005D2FB8">
      <w:pPr>
        <w:rPr>
          <w:rFonts w:ascii="Segoe UI" w:hAnsi="Segoe UI" w:cs="Segoe UI"/>
          <w:color w:val="333333" w:themeColor="text1"/>
          <w:highlight w:val="yellow"/>
        </w:rPr>
      </w:pPr>
    </w:p>
    <w:p w14:paraId="463F29E8" w14:textId="77777777" w:rsidR="004A34E4" w:rsidRPr="00CF694F" w:rsidRDefault="004A34E4" w:rsidP="005D2FB8">
      <w:pPr>
        <w:jc w:val="center"/>
        <w:rPr>
          <w:rFonts w:ascii="Segoe UI" w:hAnsi="Segoe UI" w:cs="Segoe UI"/>
          <w:color w:val="333333" w:themeColor="text1"/>
          <w:highlight w:val="yellow"/>
        </w:rPr>
      </w:pPr>
    </w:p>
    <w:p w14:paraId="0386D5D7" w14:textId="5A858D12" w:rsidR="701917EF" w:rsidRDefault="701917EF" w:rsidP="701917EF">
      <w:pPr>
        <w:jc w:val="center"/>
        <w:rPr>
          <w:rFonts w:ascii="Segoe UI" w:hAnsi="Segoe UI" w:cs="Segoe UI"/>
          <w:color w:val="333333" w:themeColor="text1"/>
          <w:highlight w:val="yellow"/>
        </w:rPr>
      </w:pPr>
    </w:p>
    <w:p w14:paraId="78A09075" w14:textId="06673816" w:rsidR="701917EF" w:rsidRDefault="701917EF" w:rsidP="701917EF">
      <w:pPr>
        <w:jc w:val="center"/>
        <w:rPr>
          <w:rFonts w:ascii="Segoe UI" w:hAnsi="Segoe UI" w:cs="Segoe UI"/>
          <w:color w:val="333333" w:themeColor="text1"/>
          <w:highlight w:val="yellow"/>
        </w:rPr>
        <w:sectPr w:rsidR="701917EF" w:rsidSect="00DE2977">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720" w:right="720" w:bottom="720" w:left="720" w:header="720" w:footer="792" w:gutter="0"/>
          <w:pgNumType w:fmt="lowerRoman" w:start="0"/>
          <w:cols w:space="720"/>
          <w:titlePg/>
          <w:docGrid w:linePitch="360"/>
        </w:sectPr>
      </w:pPr>
    </w:p>
    <w:p w14:paraId="3E7A9F1C" w14:textId="4543A1E1" w:rsidR="00405A6F" w:rsidRPr="00AA71CD" w:rsidRDefault="30AF12E5" w:rsidP="00405A6F">
      <w:pPr>
        <w:pStyle w:val="Heading1"/>
        <w:spacing w:before="240" w:after="0" w:line="259" w:lineRule="auto"/>
        <w:rPr>
          <w:color w:val="333333"/>
        </w:rPr>
      </w:pPr>
      <w:bookmarkStart w:id="0" w:name="_Toc482787443"/>
      <w:bookmarkStart w:id="1" w:name="_Toc482791841"/>
      <w:bookmarkStart w:id="2" w:name="_Toc482788176"/>
      <w:bookmarkStart w:id="3" w:name="_Toc484002376"/>
      <w:bookmarkStart w:id="4" w:name="_Toc484090374"/>
      <w:bookmarkStart w:id="5" w:name="_Toc484090344"/>
      <w:bookmarkStart w:id="6" w:name="_Toc501465987"/>
      <w:bookmarkStart w:id="7" w:name="_Toc518781937"/>
      <w:bookmarkStart w:id="8" w:name="_Toc518774526"/>
      <w:bookmarkStart w:id="9" w:name="_Toc25073968"/>
      <w:bookmarkStart w:id="10" w:name="_Toc132312585"/>
      <w:r w:rsidRPr="7F44BF72">
        <w:rPr>
          <w:color w:val="333333" w:themeColor="text1"/>
        </w:rPr>
        <w:lastRenderedPageBreak/>
        <w:t>In</w:t>
      </w:r>
      <w:r w:rsidR="65014592" w:rsidRPr="7F44BF72">
        <w:rPr>
          <w:color w:val="333333" w:themeColor="text1"/>
        </w:rPr>
        <w:t>troduction</w:t>
      </w:r>
      <w:bookmarkEnd w:id="0"/>
      <w:bookmarkEnd w:id="1"/>
      <w:bookmarkEnd w:id="2"/>
      <w:bookmarkEnd w:id="3"/>
      <w:bookmarkEnd w:id="4"/>
      <w:bookmarkEnd w:id="5"/>
      <w:bookmarkEnd w:id="6"/>
      <w:bookmarkEnd w:id="7"/>
      <w:bookmarkEnd w:id="8"/>
      <w:bookmarkEnd w:id="9"/>
      <w:bookmarkEnd w:id="10"/>
    </w:p>
    <w:p w14:paraId="7AB6A62A" w14:textId="001CE1C0" w:rsidR="00405A6F" w:rsidRPr="00AA71CD" w:rsidRDefault="15273800" w:rsidP="00405A6F">
      <w:pPr>
        <w:pStyle w:val="Heading2"/>
        <w:spacing w:before="480"/>
        <w:rPr>
          <w:color w:val="333333"/>
        </w:rPr>
      </w:pPr>
      <w:bookmarkStart w:id="11" w:name="_Toc132312586"/>
      <w:r w:rsidRPr="7F44BF72">
        <w:rPr>
          <w:color w:val="333333" w:themeColor="text1"/>
        </w:rPr>
        <w:t>Purpose</w:t>
      </w:r>
      <w:bookmarkEnd w:id="11"/>
    </w:p>
    <w:p w14:paraId="046475A4" w14:textId="55C1F67C" w:rsidR="00BD2A1E" w:rsidRDefault="00BD2A1E" w:rsidP="006652C8">
      <w:pPr>
        <w:spacing w:after="160" w:line="259" w:lineRule="auto"/>
        <w:ind w:left="425"/>
      </w:pPr>
      <w:r>
        <w:t xml:space="preserve">The purpose of this document is to </w:t>
      </w:r>
      <w:r w:rsidR="3C475880">
        <w:t xml:space="preserve">provide information about </w:t>
      </w:r>
      <w:r w:rsidR="006652C8">
        <w:t>Data Migration Tool Migration Landing Zone (DMT MLZ)</w:t>
      </w:r>
      <w:r w:rsidR="3C475880">
        <w:t>.</w:t>
      </w:r>
    </w:p>
    <w:p w14:paraId="6A8BA475" w14:textId="2D9F681A" w:rsidR="00405A6F" w:rsidRDefault="15273800" w:rsidP="00405A6F">
      <w:pPr>
        <w:pStyle w:val="Heading2"/>
        <w:spacing w:before="480"/>
        <w:rPr>
          <w:color w:val="333333" w:themeColor="text1"/>
        </w:rPr>
      </w:pPr>
      <w:bookmarkStart w:id="12" w:name="_Toc132312587"/>
      <w:r w:rsidRPr="7F44BF72">
        <w:rPr>
          <w:color w:val="333333" w:themeColor="text1"/>
        </w:rPr>
        <w:t>Project Description</w:t>
      </w:r>
      <w:bookmarkEnd w:id="12"/>
    </w:p>
    <w:p w14:paraId="6D9D91FC" w14:textId="77777777" w:rsidR="00746900" w:rsidRPr="00746900" w:rsidRDefault="00746900" w:rsidP="00746900"/>
    <w:p w14:paraId="31B9613F" w14:textId="030572AC" w:rsidR="00BD2A1E" w:rsidRDefault="00BD2A1E" w:rsidP="00746900">
      <w:pPr>
        <w:ind w:left="281"/>
        <w:jc w:val="both"/>
      </w:pPr>
      <w:r>
        <w:t>CFS Data Migration</w:t>
      </w:r>
      <w:r w:rsidR="3A4F2D05">
        <w:t xml:space="preserve"> –</w:t>
      </w:r>
      <w:r w:rsidR="00543249">
        <w:t xml:space="preserve"> </w:t>
      </w:r>
      <w:r w:rsidR="3A4F2D05">
        <w:t xml:space="preserve">DMT is an automated solution for data extraction processes for internal and external </w:t>
      </w:r>
      <w:r w:rsidR="3D742B4C">
        <w:t>recipients</w:t>
      </w:r>
      <w:r w:rsidR="3A4F2D05">
        <w:t xml:space="preserve"> based on parameters defined by bus</w:t>
      </w:r>
      <w:r w:rsidR="7BAA47D3">
        <w:t xml:space="preserve">iness users. </w:t>
      </w:r>
      <w:r w:rsidR="0801A47D">
        <w:t xml:space="preserve">All these pipelines are part of the AUSUP organization and Core-IT project. </w:t>
      </w:r>
      <w:r w:rsidR="7BAA47D3">
        <w:t>This solution uses</w:t>
      </w:r>
      <w:r w:rsidR="00543249">
        <w:t xml:space="preserve"> the</w:t>
      </w:r>
      <w:r w:rsidR="7BAA47D3">
        <w:t xml:space="preserve"> following set of pipelines to </w:t>
      </w:r>
      <w:r w:rsidR="54EA281C">
        <w:t>complete the extraction process:</w:t>
      </w:r>
    </w:p>
    <w:p w14:paraId="4A6D375C" w14:textId="6B630A69" w:rsidR="701917EF" w:rsidRDefault="701917EF" w:rsidP="701917EF">
      <w:pPr>
        <w:ind w:left="281" w:firstLine="720"/>
      </w:pPr>
    </w:p>
    <w:p w14:paraId="23344B90" w14:textId="19163F76" w:rsidR="00CC5EEA" w:rsidRDefault="00CC5EEA" w:rsidP="005F7F1C">
      <w:pPr>
        <w:pStyle w:val="ListParagraph"/>
        <w:numPr>
          <w:ilvl w:val="0"/>
          <w:numId w:val="5"/>
        </w:numPr>
      </w:pPr>
      <w:r>
        <w:t>GitHub action</w:t>
      </w:r>
      <w:r w:rsidR="00D75901">
        <w:t xml:space="preserve"> CI job</w:t>
      </w:r>
      <w:r>
        <w:t xml:space="preserve"> – </w:t>
      </w:r>
      <w:r w:rsidR="00543249">
        <w:t>GitHub</w:t>
      </w:r>
      <w:r w:rsidR="00D762B2">
        <w:t xml:space="preserve"> CI job lint Bicep and </w:t>
      </w:r>
      <w:r w:rsidR="00543249">
        <w:t>PowerShell</w:t>
      </w:r>
      <w:r w:rsidR="00D762B2">
        <w:t xml:space="preserve"> code, creates </w:t>
      </w:r>
      <w:r w:rsidR="00543249">
        <w:t>NuGet</w:t>
      </w:r>
      <w:r w:rsidR="00D762B2">
        <w:t xml:space="preserve"> package and </w:t>
      </w:r>
      <w:r w:rsidR="00AA6F23">
        <w:t>p</w:t>
      </w:r>
      <w:r w:rsidR="00692E97">
        <w:t>ush</w:t>
      </w:r>
      <w:r w:rsidR="00D762B2">
        <w:t>es</w:t>
      </w:r>
      <w:r w:rsidR="00692E97">
        <w:t xml:space="preserve"> to Azure Artifactory on completion. </w:t>
      </w:r>
    </w:p>
    <w:p w14:paraId="0E610B0F" w14:textId="77777777" w:rsidR="00CC5EEA" w:rsidRDefault="00CC5EEA" w:rsidP="00CC5EEA">
      <w:pPr>
        <w:pStyle w:val="ListParagraph"/>
        <w:numPr>
          <w:ilvl w:val="0"/>
          <w:numId w:val="0"/>
        </w:numPr>
        <w:ind w:left="720"/>
      </w:pPr>
    </w:p>
    <w:p w14:paraId="6F16E5FB" w14:textId="0D236DB4" w:rsidR="54EA281C" w:rsidRDefault="54EA281C" w:rsidP="005F7F1C">
      <w:pPr>
        <w:pStyle w:val="ListParagraph"/>
        <w:numPr>
          <w:ilvl w:val="0"/>
          <w:numId w:val="5"/>
        </w:numPr>
      </w:pPr>
      <w:r>
        <w:t xml:space="preserve">Core Service Pipeline – This pipeline in combination with Virtual Network pipeline (existing CFS) defines core </w:t>
      </w:r>
      <w:r w:rsidR="369ECC3E">
        <w:t>one-time</w:t>
      </w:r>
      <w:r>
        <w:t xml:space="preserve"> services for DMT project</w:t>
      </w:r>
      <w:r w:rsidR="34157B43">
        <w:t xml:space="preserve"> in the </w:t>
      </w:r>
      <w:r w:rsidR="00BB28C6">
        <w:t>Backoffice</w:t>
      </w:r>
      <w:r w:rsidR="34157B43">
        <w:t xml:space="preserve"> subscription</w:t>
      </w:r>
      <w:r>
        <w:t>.</w:t>
      </w:r>
    </w:p>
    <w:p w14:paraId="38701444" w14:textId="5746B9E5" w:rsidR="701917EF" w:rsidRDefault="701917EF" w:rsidP="701917EF"/>
    <w:p w14:paraId="7ADBFCC7" w14:textId="74B410BD" w:rsidR="5D6363AA" w:rsidRDefault="5D6363AA" w:rsidP="005F7F1C">
      <w:pPr>
        <w:pStyle w:val="ListParagraph"/>
        <w:numPr>
          <w:ilvl w:val="0"/>
          <w:numId w:val="5"/>
        </w:numPr>
      </w:pPr>
      <w:r>
        <w:t>Trigger Pipeline</w:t>
      </w:r>
      <w:r w:rsidR="2574A13C">
        <w:t xml:space="preserve"> – This pipeline gets trigger</w:t>
      </w:r>
      <w:r w:rsidR="4C6C752B">
        <w:t>s</w:t>
      </w:r>
      <w:r w:rsidR="2574A13C">
        <w:t xml:space="preserve"> when a task is created in Azure Boards in Core</w:t>
      </w:r>
      <w:r w:rsidR="22C60216">
        <w:t>-IT project under AUSUP organization.</w:t>
      </w:r>
      <w:r w:rsidR="15F7A9DF">
        <w:t xml:space="preserve"> This pipeline reads information mentioned in the parameters excel attached to the task. Also,</w:t>
      </w:r>
      <w:r w:rsidR="18041911">
        <w:t xml:space="preserve"> this pipeline triggers the On-Demand pipeline with the required set of parameters</w:t>
      </w:r>
      <w:r w:rsidR="150B748B">
        <w:t>. This pipeline will notify the CFS personnel about triggering of OnDemand pipeline.</w:t>
      </w:r>
    </w:p>
    <w:p w14:paraId="3A354B32" w14:textId="76C847BF" w:rsidR="701917EF" w:rsidRDefault="701917EF" w:rsidP="701917EF"/>
    <w:p w14:paraId="78B7ADCD" w14:textId="59425559" w:rsidR="18041911" w:rsidRDefault="18041911" w:rsidP="005F7F1C">
      <w:pPr>
        <w:pStyle w:val="ListParagraph"/>
        <w:numPr>
          <w:ilvl w:val="0"/>
          <w:numId w:val="5"/>
        </w:numPr>
      </w:pPr>
      <w:r>
        <w:t>OnDemand Pipeline: -</w:t>
      </w:r>
      <w:r w:rsidR="15F7A9DF">
        <w:t xml:space="preserve"> </w:t>
      </w:r>
      <w:r w:rsidR="3CB54580">
        <w:t xml:space="preserve">This pipeline consists of multiple stages which will deploy adhoc components in CFS </w:t>
      </w:r>
      <w:r w:rsidR="00BB28C6">
        <w:t>Backoffice</w:t>
      </w:r>
      <w:r w:rsidR="0BEC2601">
        <w:t xml:space="preserve"> </w:t>
      </w:r>
      <w:r w:rsidR="3CB54580">
        <w:t>network</w:t>
      </w:r>
      <w:r w:rsidR="1333DFAF">
        <w:t xml:space="preserve"> and triggers master script as a process on VM, which will carry out extraction process </w:t>
      </w:r>
      <w:r w:rsidR="00C30035">
        <w:t>based on</w:t>
      </w:r>
      <w:r w:rsidR="1333DFAF">
        <w:t xml:space="preserve"> the input file</w:t>
      </w:r>
      <w:r w:rsidR="00C30035">
        <w:t xml:space="preserve"> provided</w:t>
      </w:r>
      <w:r w:rsidR="1333DFAF">
        <w:t>.</w:t>
      </w:r>
      <w:r w:rsidR="55E98D95">
        <w:t xml:space="preserve"> </w:t>
      </w:r>
      <w:r w:rsidR="00C30035">
        <w:t>The OD pipeline</w:t>
      </w:r>
      <w:r w:rsidR="55E98D95">
        <w:t xml:space="preserve"> </w:t>
      </w:r>
      <w:r w:rsidR="46F8966C">
        <w:t xml:space="preserve">will notify CFS personnel with username, Destination Sftp password and sshkey </w:t>
      </w:r>
      <w:r w:rsidR="001A0EE1">
        <w:t>via</w:t>
      </w:r>
      <w:r w:rsidR="46F8966C">
        <w:t xml:space="preserve"> email.</w:t>
      </w:r>
    </w:p>
    <w:p w14:paraId="5915B94A" w14:textId="3F3B5244" w:rsidR="701917EF" w:rsidRDefault="701917EF" w:rsidP="701917EF"/>
    <w:p w14:paraId="74A61F52" w14:textId="637A59FF" w:rsidR="1333DFAF" w:rsidRDefault="1333DFAF" w:rsidP="005F7F1C">
      <w:pPr>
        <w:pStyle w:val="ListParagraph"/>
        <w:numPr>
          <w:ilvl w:val="0"/>
          <w:numId w:val="5"/>
        </w:numPr>
      </w:pPr>
      <w:r>
        <w:t xml:space="preserve">House-Keeping Pipeline: - This will be triggered by PowerShell last scripts on completion of extraction </w:t>
      </w:r>
      <w:r w:rsidR="6AD25278">
        <w:t>process,</w:t>
      </w:r>
      <w:r>
        <w:t xml:space="preserve"> and this will delete Adhoc components like VM, Disks, </w:t>
      </w:r>
      <w:r w:rsidR="2F0211ED">
        <w:t>Diagnostic</w:t>
      </w:r>
      <w:r>
        <w:t xml:space="preserve"> Storage Accounts</w:t>
      </w:r>
      <w:r w:rsidR="01C43E8D">
        <w:t xml:space="preserve"> and system-roles assigned to VM.</w:t>
      </w:r>
      <w:r w:rsidR="193C37B5">
        <w:t xml:space="preserve"> This will also notify CFS personnel about the location of </w:t>
      </w:r>
      <w:r w:rsidR="3CDFB44C">
        <w:t>the</w:t>
      </w:r>
      <w:r w:rsidR="193C37B5">
        <w:t xml:space="preserve"> extracted file.</w:t>
      </w:r>
    </w:p>
    <w:p w14:paraId="6EC10D6D" w14:textId="6C91BA6D" w:rsidR="701917EF" w:rsidRDefault="701917EF" w:rsidP="701917EF"/>
    <w:p w14:paraId="2D96E697" w14:textId="38B0324E" w:rsidR="701917EF" w:rsidRDefault="701917EF" w:rsidP="701917EF"/>
    <w:p w14:paraId="399376DC" w14:textId="68277338" w:rsidR="701917EF" w:rsidRDefault="701917EF" w:rsidP="701917EF"/>
    <w:p w14:paraId="2A7BC192" w14:textId="098A1F70" w:rsidR="701917EF" w:rsidRDefault="701917EF" w:rsidP="701917EF"/>
    <w:p w14:paraId="151F5047" w14:textId="5F17C7DD" w:rsidR="701917EF" w:rsidRDefault="701917EF" w:rsidP="701917EF"/>
    <w:p w14:paraId="19A11825" w14:textId="08A865BC" w:rsidR="701917EF" w:rsidRDefault="701917EF" w:rsidP="701917EF"/>
    <w:p w14:paraId="432CA21F" w14:textId="3AC6C3AC" w:rsidR="701917EF" w:rsidRDefault="701917EF" w:rsidP="701917EF"/>
    <w:p w14:paraId="3C232BD9" w14:textId="384E7C94" w:rsidR="701917EF" w:rsidRDefault="701917EF" w:rsidP="701917EF"/>
    <w:p w14:paraId="279A9769" w14:textId="36B10B15" w:rsidR="701917EF" w:rsidRDefault="701917EF" w:rsidP="701917EF"/>
    <w:p w14:paraId="1BF0662E" w14:textId="41EA9176" w:rsidR="701917EF" w:rsidRDefault="701917EF" w:rsidP="701917EF"/>
    <w:p w14:paraId="2309048A" w14:textId="54CBF17B" w:rsidR="701917EF" w:rsidRDefault="701917EF" w:rsidP="701917EF"/>
    <w:p w14:paraId="547172BF" w14:textId="78865F75" w:rsidR="701917EF" w:rsidRDefault="701917EF" w:rsidP="701917EF"/>
    <w:p w14:paraId="05B93DE2" w14:textId="51825A50" w:rsidR="701917EF" w:rsidRDefault="701917EF" w:rsidP="701917EF"/>
    <w:p w14:paraId="7E93C917" w14:textId="0D52B01A" w:rsidR="00E67179" w:rsidRDefault="00E67179" w:rsidP="005678B5">
      <w:pPr>
        <w:pStyle w:val="Heading1"/>
        <w:rPr>
          <w:lang w:val="en-GB"/>
        </w:rPr>
      </w:pPr>
      <w:bookmarkStart w:id="13" w:name="_Toc132312588"/>
      <w:r>
        <w:rPr>
          <w:lang w:val="en-GB"/>
        </w:rPr>
        <w:lastRenderedPageBreak/>
        <w:t>Core infrast</w:t>
      </w:r>
      <w:r w:rsidR="00880A18">
        <w:rPr>
          <w:lang w:val="en-GB"/>
        </w:rPr>
        <w:t>ructure</w:t>
      </w:r>
      <w:r w:rsidR="00B8498B">
        <w:rPr>
          <w:lang w:val="en-GB"/>
        </w:rPr>
        <w:t xml:space="preserve">, </w:t>
      </w:r>
      <w:r w:rsidR="00880A18">
        <w:rPr>
          <w:lang w:val="en-GB"/>
        </w:rPr>
        <w:t xml:space="preserve">technical </w:t>
      </w:r>
      <w:r w:rsidR="00075183">
        <w:rPr>
          <w:lang w:val="en-GB"/>
        </w:rPr>
        <w:t>details,</w:t>
      </w:r>
      <w:r w:rsidR="00B8498B">
        <w:rPr>
          <w:lang w:val="en-GB"/>
        </w:rPr>
        <w:t xml:space="preserve"> and dependencies</w:t>
      </w:r>
      <w:bookmarkEnd w:id="13"/>
    </w:p>
    <w:p w14:paraId="2C935E5F" w14:textId="766359A9" w:rsidR="00880A18" w:rsidRDefault="004E4B14" w:rsidP="005F7F1C">
      <w:pPr>
        <w:pStyle w:val="ListParagraph"/>
        <w:numPr>
          <w:ilvl w:val="0"/>
          <w:numId w:val="28"/>
        </w:numPr>
        <w:rPr>
          <w:lang w:val="en-GB"/>
        </w:rPr>
      </w:pPr>
      <w:r>
        <w:rPr>
          <w:lang w:val="en-GB"/>
        </w:rPr>
        <w:t>Production</w:t>
      </w:r>
    </w:p>
    <w:p w14:paraId="0C55FB31" w14:textId="24A5FF1D" w:rsidR="004E4B14" w:rsidRDefault="00DA1DF3" w:rsidP="005F7F1C">
      <w:pPr>
        <w:pStyle w:val="ListParagraph"/>
        <w:numPr>
          <w:ilvl w:val="1"/>
          <w:numId w:val="28"/>
        </w:numPr>
        <w:rPr>
          <w:lang w:val="en-GB"/>
        </w:rPr>
      </w:pPr>
      <w:r>
        <w:rPr>
          <w:lang w:val="en-GB"/>
        </w:rPr>
        <w:t>Service Principles used</w:t>
      </w:r>
    </w:p>
    <w:p w14:paraId="0BCAE6CD" w14:textId="45D8DBCD" w:rsidR="0085653E" w:rsidRDefault="0085653E" w:rsidP="005F7F1C">
      <w:pPr>
        <w:pStyle w:val="ListParagraph"/>
        <w:numPr>
          <w:ilvl w:val="1"/>
          <w:numId w:val="28"/>
        </w:numPr>
        <w:rPr>
          <w:lang w:val="en-GB"/>
        </w:rPr>
      </w:pPr>
      <w:r>
        <w:rPr>
          <w:lang w:val="en-GB"/>
        </w:rPr>
        <w:t xml:space="preserve">Security groups </w:t>
      </w:r>
      <w:r w:rsidR="002B63FD">
        <w:rPr>
          <w:lang w:val="en-GB"/>
        </w:rPr>
        <w:t>to gain access to Repositories</w:t>
      </w:r>
    </w:p>
    <w:p w14:paraId="06218408" w14:textId="1BDCE958" w:rsidR="006872BD" w:rsidRDefault="006872BD" w:rsidP="005F7F1C">
      <w:pPr>
        <w:pStyle w:val="ListParagraph"/>
        <w:numPr>
          <w:ilvl w:val="1"/>
          <w:numId w:val="28"/>
        </w:numPr>
        <w:rPr>
          <w:lang w:val="en-GB"/>
        </w:rPr>
      </w:pPr>
      <w:r>
        <w:rPr>
          <w:lang w:val="en-GB"/>
        </w:rPr>
        <w:t>PAT Tokens</w:t>
      </w:r>
    </w:p>
    <w:p w14:paraId="0DD549CC" w14:textId="37DD2176" w:rsidR="00DA1DF3" w:rsidRDefault="00DA1DF3" w:rsidP="005F7F1C">
      <w:pPr>
        <w:pStyle w:val="ListParagraph"/>
        <w:numPr>
          <w:ilvl w:val="1"/>
          <w:numId w:val="28"/>
        </w:numPr>
        <w:rPr>
          <w:lang w:val="en-GB"/>
        </w:rPr>
      </w:pPr>
      <w:r>
        <w:rPr>
          <w:lang w:val="en-GB"/>
        </w:rPr>
        <w:t>Mailbox used for email</w:t>
      </w:r>
    </w:p>
    <w:p w14:paraId="3BEF50F8" w14:textId="71F2E087" w:rsidR="00DA1DF3" w:rsidRDefault="00DA1DF3" w:rsidP="005F7F1C">
      <w:pPr>
        <w:pStyle w:val="ListParagraph"/>
        <w:numPr>
          <w:ilvl w:val="1"/>
          <w:numId w:val="28"/>
        </w:numPr>
        <w:rPr>
          <w:lang w:val="en-GB"/>
        </w:rPr>
      </w:pPr>
      <w:r>
        <w:rPr>
          <w:lang w:val="en-GB"/>
        </w:rPr>
        <w:t>Any key depend</w:t>
      </w:r>
      <w:r w:rsidR="0008561A">
        <w:rPr>
          <w:lang w:val="en-GB"/>
        </w:rPr>
        <w:t>encies that was setup to make Pipeline work end to end</w:t>
      </w:r>
    </w:p>
    <w:p w14:paraId="5D84D6FA" w14:textId="77777777" w:rsidR="004E4B14" w:rsidRDefault="004E4B14" w:rsidP="004E4B14">
      <w:pPr>
        <w:rPr>
          <w:lang w:val="en-GB"/>
        </w:rPr>
      </w:pPr>
    </w:p>
    <w:p w14:paraId="796F3ED0" w14:textId="69A8739F" w:rsidR="004E4B14" w:rsidRDefault="004E4B14" w:rsidP="005F7F1C">
      <w:pPr>
        <w:pStyle w:val="ListParagraph"/>
        <w:numPr>
          <w:ilvl w:val="0"/>
          <w:numId w:val="28"/>
        </w:numPr>
        <w:rPr>
          <w:lang w:val="en-GB"/>
        </w:rPr>
      </w:pPr>
      <w:r>
        <w:rPr>
          <w:lang w:val="en-GB"/>
        </w:rPr>
        <w:t>Non Production</w:t>
      </w:r>
    </w:p>
    <w:p w14:paraId="5EC398CC" w14:textId="77777777" w:rsidR="0008561A" w:rsidRDefault="0008561A" w:rsidP="005F7F1C">
      <w:pPr>
        <w:pStyle w:val="ListParagraph"/>
        <w:numPr>
          <w:ilvl w:val="1"/>
          <w:numId w:val="28"/>
        </w:numPr>
        <w:rPr>
          <w:lang w:val="en-GB"/>
        </w:rPr>
      </w:pPr>
      <w:r>
        <w:rPr>
          <w:lang w:val="en-GB"/>
        </w:rPr>
        <w:t>Service Principles used</w:t>
      </w:r>
    </w:p>
    <w:p w14:paraId="10C9BFC0" w14:textId="77777777" w:rsidR="0008561A" w:rsidRDefault="0008561A" w:rsidP="005F7F1C">
      <w:pPr>
        <w:pStyle w:val="ListParagraph"/>
        <w:numPr>
          <w:ilvl w:val="1"/>
          <w:numId w:val="28"/>
        </w:numPr>
        <w:rPr>
          <w:lang w:val="en-GB"/>
        </w:rPr>
      </w:pPr>
      <w:r>
        <w:rPr>
          <w:lang w:val="en-GB"/>
        </w:rPr>
        <w:t>Mailbox used for email</w:t>
      </w:r>
    </w:p>
    <w:p w14:paraId="26CDE2F9" w14:textId="77777777" w:rsidR="0008561A" w:rsidRDefault="0008561A" w:rsidP="005F7F1C">
      <w:pPr>
        <w:pStyle w:val="ListParagraph"/>
        <w:numPr>
          <w:ilvl w:val="1"/>
          <w:numId w:val="28"/>
        </w:numPr>
        <w:rPr>
          <w:lang w:val="en-GB"/>
        </w:rPr>
      </w:pPr>
      <w:r>
        <w:rPr>
          <w:lang w:val="en-GB"/>
        </w:rPr>
        <w:t>Any key dependencies that was setup to make Pipeline work end to end</w:t>
      </w:r>
    </w:p>
    <w:p w14:paraId="0ED54877" w14:textId="77777777" w:rsidR="0048232C" w:rsidRDefault="0048232C" w:rsidP="0048232C">
      <w:pPr>
        <w:rPr>
          <w:lang w:val="en-GB"/>
        </w:rPr>
      </w:pPr>
    </w:p>
    <w:p w14:paraId="3F75E445" w14:textId="77777777" w:rsidR="00726D7D" w:rsidRDefault="00726D7D" w:rsidP="00B8498B">
      <w:pPr>
        <w:rPr>
          <w:lang w:val="en-GB"/>
        </w:rPr>
      </w:pPr>
    </w:p>
    <w:p w14:paraId="37998DFB" w14:textId="5849D386" w:rsidR="00B8498B" w:rsidRPr="00B8498B" w:rsidRDefault="00B8498B" w:rsidP="005F7F1C">
      <w:pPr>
        <w:pStyle w:val="ListParagraph"/>
        <w:numPr>
          <w:ilvl w:val="0"/>
          <w:numId w:val="28"/>
        </w:numPr>
        <w:rPr>
          <w:lang w:val="en-GB"/>
        </w:rPr>
      </w:pPr>
      <w:r>
        <w:rPr>
          <w:lang w:val="en-GB"/>
        </w:rPr>
        <w:t xml:space="preserve">Anything else to be added, think about it, if someone takes over, that has no background, any key info that </w:t>
      </w:r>
      <w:r w:rsidR="00075183">
        <w:rPr>
          <w:lang w:val="en-GB"/>
        </w:rPr>
        <w:t>will help the person understand the dependencies on solution to get up to speed quicker.</w:t>
      </w:r>
    </w:p>
    <w:p w14:paraId="43B7018F" w14:textId="77777777" w:rsidR="0008561A" w:rsidRPr="004E4B14" w:rsidRDefault="0008561A" w:rsidP="0008561A">
      <w:pPr>
        <w:pStyle w:val="ListParagraph"/>
        <w:numPr>
          <w:ilvl w:val="0"/>
          <w:numId w:val="0"/>
        </w:numPr>
        <w:ind w:left="1440"/>
        <w:rPr>
          <w:lang w:val="en-GB"/>
        </w:rPr>
      </w:pPr>
    </w:p>
    <w:p w14:paraId="5EBA507A" w14:textId="656746F1" w:rsidR="00E2211C" w:rsidRDefault="3DAD3C74" w:rsidP="005678B5">
      <w:pPr>
        <w:pStyle w:val="Heading1"/>
        <w:rPr>
          <w:lang w:val="en-GB"/>
        </w:rPr>
      </w:pPr>
      <w:bookmarkStart w:id="14" w:name="_Toc132312589"/>
      <w:r w:rsidRPr="7F44BF72">
        <w:rPr>
          <w:lang w:val="en-GB"/>
        </w:rPr>
        <w:lastRenderedPageBreak/>
        <w:t xml:space="preserve">GitHub Action </w:t>
      </w:r>
      <w:r w:rsidR="26193275" w:rsidRPr="7F44BF72">
        <w:rPr>
          <w:lang w:val="en-GB"/>
        </w:rPr>
        <w:t>–</w:t>
      </w:r>
      <w:r w:rsidRPr="7F44BF72">
        <w:rPr>
          <w:lang w:val="en-GB"/>
        </w:rPr>
        <w:t xml:space="preserve"> CI</w:t>
      </w:r>
      <w:r w:rsidR="26193275" w:rsidRPr="7F44BF72">
        <w:rPr>
          <w:lang w:val="en-GB"/>
        </w:rPr>
        <w:t xml:space="preserve"> Job</w:t>
      </w:r>
      <w:bookmarkEnd w:id="14"/>
    </w:p>
    <w:p w14:paraId="27783EF8" w14:textId="0AE8B77D" w:rsidR="001B4331" w:rsidRDefault="00D762B2" w:rsidP="00D762B2">
      <w:pPr>
        <w:ind w:firstLine="432"/>
      </w:pPr>
      <w:r>
        <w:t xml:space="preserve">This </w:t>
      </w:r>
      <w:r w:rsidR="00FF6306">
        <w:t>job lints the bicep and powershell scripts</w:t>
      </w:r>
      <w:r w:rsidR="00130DB2">
        <w:t xml:space="preserve"> and scans the code for vulnerabilities. On successful completion, it creates </w:t>
      </w:r>
      <w:r w:rsidR="001B4331">
        <w:t>a nuget</w:t>
      </w:r>
      <w:r w:rsidR="00130DB2">
        <w:t xml:space="preserve"> package and pushes </w:t>
      </w:r>
      <w:r w:rsidR="00515641">
        <w:t>this package under the name of CFS.Core.BKOF</w:t>
      </w:r>
      <w:r w:rsidR="00C7785F">
        <w:t xml:space="preserve"> to </w:t>
      </w:r>
      <w:r w:rsidR="001B4331">
        <w:t xml:space="preserve">Azure Artifactory. </w:t>
      </w:r>
      <w:r w:rsidR="00734113">
        <w:t xml:space="preserve">As soon as, code is pushed to develop or main branch, </w:t>
      </w:r>
      <w:r w:rsidR="001A4F38">
        <w:t>CI jobs will be triggered automatically.</w:t>
      </w:r>
    </w:p>
    <w:p w14:paraId="6C055E20" w14:textId="77777777" w:rsidR="001B4331" w:rsidRDefault="001B4331" w:rsidP="00D762B2">
      <w:pPr>
        <w:ind w:firstLine="432"/>
      </w:pPr>
    </w:p>
    <w:p w14:paraId="1C3B3AA6" w14:textId="0E8A3CB6" w:rsidR="00D762B2" w:rsidRDefault="000403A6" w:rsidP="00D762B2">
      <w:pPr>
        <w:ind w:firstLine="432"/>
      </w:pPr>
      <w:r w:rsidRPr="000403A6">
        <w:rPr>
          <w:rStyle w:val="js-path-segment"/>
          <w:rFonts w:ascii="Segoe UI" w:hAnsi="Segoe UI" w:cs="Segoe UI"/>
          <w:b/>
          <w:bCs/>
          <w:color w:val="24292F"/>
        </w:rPr>
        <w:t>CIjob</w:t>
      </w:r>
      <w:r>
        <w:rPr>
          <w:rStyle w:val="js-path-segment"/>
          <w:rFonts w:ascii="Segoe UI" w:hAnsi="Segoe UI" w:cs="Segoe UI"/>
          <w:color w:val="24292F"/>
        </w:rPr>
        <w:t xml:space="preserve"> - </w:t>
      </w:r>
      <w:r w:rsidRPr="000403A6">
        <w:rPr>
          <w:rStyle w:val="js-path-segment"/>
          <w:rFonts w:ascii="Segoe UI" w:hAnsi="Segoe UI" w:cs="Segoe UI"/>
          <w:color w:val="24292F"/>
        </w:rPr>
        <w:t>cfs-data-migration</w:t>
      </w:r>
      <w:r>
        <w:rPr>
          <w:rStyle w:val="mx-1"/>
          <w:rFonts w:ascii="Segoe UI" w:hAnsi="Segoe UI" w:cs="Segoe UI"/>
          <w:color w:val="24292F"/>
          <w:shd w:val="clear" w:color="auto" w:fill="FFFFFF"/>
        </w:rPr>
        <w:t>/</w:t>
      </w:r>
      <w:r w:rsidRPr="000403A6">
        <w:rPr>
          <w:rStyle w:val="js-path-segment"/>
          <w:rFonts w:ascii="Segoe UI" w:hAnsi="Segoe UI" w:cs="Segoe UI"/>
          <w:color w:val="24292F"/>
        </w:rPr>
        <w:t>.github</w:t>
      </w:r>
      <w:r>
        <w:rPr>
          <w:rStyle w:val="mx-1"/>
          <w:rFonts w:ascii="Segoe UI" w:hAnsi="Segoe UI" w:cs="Segoe UI"/>
          <w:color w:val="24292F"/>
          <w:shd w:val="clear" w:color="auto" w:fill="FFFFFF"/>
        </w:rPr>
        <w:t>/</w:t>
      </w:r>
      <w:r>
        <w:rPr>
          <w:rStyle w:val="Strong"/>
          <w:rFonts w:ascii="Segoe UI" w:hAnsi="Segoe UI" w:cs="Segoe UI"/>
          <w:color w:val="24292F"/>
          <w:shd w:val="clear" w:color="auto" w:fill="FFFFFF"/>
        </w:rPr>
        <w:t>workflows</w:t>
      </w:r>
      <w:r>
        <w:rPr>
          <w:rStyle w:val="mx-1"/>
          <w:rFonts w:ascii="Segoe UI" w:hAnsi="Segoe UI" w:cs="Segoe UI"/>
          <w:color w:val="24292F"/>
          <w:shd w:val="clear" w:color="auto" w:fill="FFFFFF"/>
        </w:rPr>
        <w:t>/</w:t>
      </w:r>
      <w:r w:rsidR="00515641">
        <w:t xml:space="preserve"> </w:t>
      </w:r>
    </w:p>
    <w:p w14:paraId="5901F701" w14:textId="77777777" w:rsidR="00023134" w:rsidRDefault="00023134" w:rsidP="00D762B2">
      <w:pPr>
        <w:ind w:firstLine="432"/>
      </w:pPr>
    </w:p>
    <w:p w14:paraId="097658D9" w14:textId="75D41BB6" w:rsidR="00D762B2" w:rsidRPr="00023134" w:rsidRDefault="00023134" w:rsidP="00D762B2">
      <w:pPr>
        <w:rPr>
          <w:b/>
          <w:bCs/>
          <w:lang w:val="en-GB"/>
        </w:rPr>
      </w:pPr>
      <w:r w:rsidRPr="00023134">
        <w:rPr>
          <w:b/>
          <w:bCs/>
          <w:lang w:val="en-GB"/>
        </w:rPr>
        <w:t>Screenshots</w:t>
      </w:r>
    </w:p>
    <w:p w14:paraId="62FF00EB" w14:textId="01F2A69C" w:rsidR="00252451" w:rsidRDefault="0046768E" w:rsidP="00D762B2">
      <w:pPr>
        <w:rPr>
          <w:lang w:val="en-GB"/>
        </w:rPr>
      </w:pPr>
      <w:r w:rsidRPr="0046768E">
        <w:rPr>
          <w:noProof/>
          <w:lang w:val="en-GB"/>
        </w:rPr>
        <w:drawing>
          <wp:inline distT="0" distB="0" distL="0" distR="0" wp14:anchorId="54EE5E8D" wp14:editId="48785471">
            <wp:extent cx="6645910" cy="23418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341880"/>
                    </a:xfrm>
                    <a:prstGeom prst="rect">
                      <a:avLst/>
                    </a:prstGeom>
                  </pic:spPr>
                </pic:pic>
              </a:graphicData>
            </a:graphic>
          </wp:inline>
        </w:drawing>
      </w:r>
    </w:p>
    <w:p w14:paraId="36A60DC0" w14:textId="77777777" w:rsidR="00734113" w:rsidRDefault="00734113" w:rsidP="00D762B2">
      <w:pPr>
        <w:rPr>
          <w:lang w:val="en-GB"/>
        </w:rPr>
      </w:pPr>
    </w:p>
    <w:p w14:paraId="57FDFFBC" w14:textId="438233AB" w:rsidR="701917EF" w:rsidRDefault="00734113" w:rsidP="701917EF">
      <w:pPr>
        <w:rPr>
          <w:lang w:val="en-GB"/>
        </w:rPr>
      </w:pPr>
      <w:r w:rsidRPr="00734113">
        <w:rPr>
          <w:noProof/>
          <w:lang w:val="en-GB"/>
        </w:rPr>
        <w:drawing>
          <wp:inline distT="0" distB="0" distL="0" distR="0" wp14:anchorId="75050E4B" wp14:editId="7262D136">
            <wp:extent cx="6645910" cy="2720340"/>
            <wp:effectExtent l="0" t="0" r="2540" b="381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0"/>
                    <a:stretch>
                      <a:fillRect/>
                    </a:stretch>
                  </pic:blipFill>
                  <pic:spPr>
                    <a:xfrm>
                      <a:off x="0" y="0"/>
                      <a:ext cx="6645910" cy="2720340"/>
                    </a:xfrm>
                    <a:prstGeom prst="rect">
                      <a:avLst/>
                    </a:prstGeom>
                  </pic:spPr>
                </pic:pic>
              </a:graphicData>
            </a:graphic>
          </wp:inline>
        </w:drawing>
      </w:r>
    </w:p>
    <w:p w14:paraId="219A4BF4" w14:textId="77777777" w:rsidR="701917EF" w:rsidRPr="00D762B2" w:rsidRDefault="701917EF" w:rsidP="701917EF">
      <w:pPr>
        <w:rPr>
          <w:lang w:val="en-GB"/>
        </w:rPr>
      </w:pPr>
    </w:p>
    <w:p w14:paraId="680A4E5D" w14:textId="65F0B771" w:rsidR="00DE4DAB" w:rsidRPr="005678B5" w:rsidRDefault="4CD097DB" w:rsidP="005678B5">
      <w:pPr>
        <w:pStyle w:val="Heading1"/>
        <w:rPr>
          <w:lang w:val="en-GB"/>
        </w:rPr>
      </w:pPr>
      <w:bookmarkStart w:id="15" w:name="_Toc132312590"/>
      <w:r w:rsidRPr="7F44BF72">
        <w:rPr>
          <w:lang w:val="en-GB"/>
        </w:rPr>
        <w:lastRenderedPageBreak/>
        <w:t>Core Services Pipeline</w:t>
      </w:r>
      <w:bookmarkEnd w:id="15"/>
    </w:p>
    <w:p w14:paraId="4893117F" w14:textId="310DFF3A" w:rsidR="434835A5" w:rsidRDefault="434835A5" w:rsidP="701917EF">
      <w:pPr>
        <w:ind w:firstLine="432"/>
      </w:pPr>
      <w:r>
        <w:t xml:space="preserve">This pipeline in combination with Virtual Network pipeline (existing CFS) defines core one-time services for DMT     project in the </w:t>
      </w:r>
      <w:r w:rsidR="00BB28C6">
        <w:t>Backoffice</w:t>
      </w:r>
      <w:r>
        <w:t xml:space="preserve"> subscription.</w:t>
      </w:r>
    </w:p>
    <w:p w14:paraId="687F73CE" w14:textId="7C8AA177" w:rsidR="00126E54" w:rsidRDefault="63DE1FD9" w:rsidP="00126E54">
      <w:pPr>
        <w:pStyle w:val="Heading2"/>
        <w:rPr>
          <w:lang w:val="en-GB"/>
        </w:rPr>
      </w:pPr>
      <w:bookmarkStart w:id="16" w:name="_Toc132312591"/>
      <w:r w:rsidRPr="7F44BF72">
        <w:rPr>
          <w:lang w:val="en-GB"/>
        </w:rPr>
        <w:t xml:space="preserve">Existing CFS </w:t>
      </w:r>
      <w:r w:rsidR="6CC90AB7" w:rsidRPr="7F44BF72">
        <w:rPr>
          <w:lang w:val="en-GB"/>
        </w:rPr>
        <w:t>Vnet pipeline</w:t>
      </w:r>
      <w:bookmarkEnd w:id="16"/>
      <w:r w:rsidR="6CC90AB7" w:rsidRPr="7F44BF72">
        <w:rPr>
          <w:lang w:val="en-GB"/>
        </w:rPr>
        <w:t xml:space="preserve"> </w:t>
      </w:r>
    </w:p>
    <w:p w14:paraId="3AB2F9C4" w14:textId="2A4F5ACF" w:rsidR="701917EF" w:rsidRDefault="003E5AE2" w:rsidP="104B66BF">
      <w:pPr>
        <w:ind w:left="1001"/>
        <w:rPr>
          <w:rFonts w:ascii="Segoe UI" w:eastAsia="Segoe UI" w:hAnsi="Segoe UI" w:cs="Segoe UI"/>
          <w:color w:val="24292F"/>
          <w:sz w:val="24"/>
          <w:szCs w:val="24"/>
          <w:lang w:val="en-GB"/>
        </w:rPr>
      </w:pPr>
      <w:r w:rsidRPr="104B66BF">
        <w:rPr>
          <w:lang w:val="en-GB"/>
        </w:rPr>
        <w:t>To</w:t>
      </w:r>
      <w:r w:rsidR="1B4BAF33" w:rsidRPr="104B66BF">
        <w:rPr>
          <w:lang w:val="en-GB"/>
        </w:rPr>
        <w:t xml:space="preserve"> define Virtual network and related components in production raise a </w:t>
      </w:r>
      <w:r w:rsidR="66398F0A" w:rsidRPr="104B66BF">
        <w:rPr>
          <w:lang w:val="en-GB"/>
        </w:rPr>
        <w:t xml:space="preserve">CFS Service Now </w:t>
      </w:r>
      <w:r w:rsidR="1B4BAF33" w:rsidRPr="104B66BF">
        <w:rPr>
          <w:lang w:val="en-GB"/>
        </w:rPr>
        <w:t>ticket for Lalit Namdev/Dhanalakshmi’ team, because we share</w:t>
      </w:r>
      <w:r w:rsidR="1F7911BE" w:rsidRPr="104B66BF">
        <w:rPr>
          <w:lang w:val="en-GB"/>
        </w:rPr>
        <w:t xml:space="preserve"> network with R5. This is require</w:t>
      </w:r>
      <w:r w:rsidR="12C55085" w:rsidRPr="104B66BF">
        <w:rPr>
          <w:lang w:val="en-GB"/>
        </w:rPr>
        <w:t>d to maintain single source of truth in Github. For Non-prod, we have our own network, so use coreservice pipeline to deploy networking components.</w:t>
      </w:r>
      <w:r w:rsidR="00B227E1">
        <w:tab/>
      </w:r>
    </w:p>
    <w:p w14:paraId="02AF3830" w14:textId="6A49CD11" w:rsidR="00667241" w:rsidRPr="00667241" w:rsidRDefault="1FF6EC01" w:rsidP="00667241">
      <w:pPr>
        <w:pStyle w:val="Heading2"/>
        <w:rPr>
          <w:lang w:val="en-GB"/>
        </w:rPr>
      </w:pPr>
      <w:bookmarkStart w:id="17" w:name="_Toc132312592"/>
      <w:r w:rsidRPr="7F44BF72">
        <w:rPr>
          <w:lang w:val="en-GB"/>
        </w:rPr>
        <w:t>Core services</w:t>
      </w:r>
      <w:bookmarkEnd w:id="17"/>
      <w:r w:rsidRPr="7F44BF72">
        <w:rPr>
          <w:lang w:val="en-GB"/>
        </w:rPr>
        <w:t xml:space="preserve"> </w:t>
      </w:r>
    </w:p>
    <w:p w14:paraId="6A20CFB1" w14:textId="77777777" w:rsidR="006460A5" w:rsidRDefault="006460A5" w:rsidP="006460A5">
      <w:pPr>
        <w:ind w:left="1001"/>
        <w:rPr>
          <w:lang w:val="en-GB"/>
        </w:rPr>
      </w:pPr>
    </w:p>
    <w:p w14:paraId="1414FEE2" w14:textId="2D88E875" w:rsidR="006460A5" w:rsidRDefault="0017686F" w:rsidP="00C64952">
      <w:pPr>
        <w:ind w:left="1001"/>
        <w:jc w:val="both"/>
        <w:rPr>
          <w:lang w:val="en-GB"/>
        </w:rPr>
      </w:pPr>
      <w:r>
        <w:rPr>
          <w:lang w:val="en-GB"/>
        </w:rPr>
        <w:t xml:space="preserve">After creation of Networking components in </w:t>
      </w:r>
      <w:r w:rsidR="42FF01FA" w:rsidRPr="66534310">
        <w:rPr>
          <w:lang w:val="en-GB"/>
        </w:rPr>
        <w:t>non-production</w:t>
      </w:r>
      <w:r>
        <w:rPr>
          <w:lang w:val="en-GB"/>
        </w:rPr>
        <w:t xml:space="preserve">, </w:t>
      </w:r>
      <w:r w:rsidR="000A7D04">
        <w:rPr>
          <w:lang w:val="en-GB"/>
        </w:rPr>
        <w:t xml:space="preserve">this pipeline will </w:t>
      </w:r>
      <w:r w:rsidR="00D8375B">
        <w:rPr>
          <w:lang w:val="en-GB"/>
        </w:rPr>
        <w:t xml:space="preserve">create </w:t>
      </w:r>
      <w:r w:rsidR="001C2E42">
        <w:rPr>
          <w:lang w:val="en-GB"/>
        </w:rPr>
        <w:t xml:space="preserve">PrivateDNSZone, </w:t>
      </w:r>
      <w:r w:rsidR="00C73E4B">
        <w:rPr>
          <w:lang w:val="en-GB"/>
        </w:rPr>
        <w:t>S</w:t>
      </w:r>
      <w:r w:rsidR="00A42671">
        <w:rPr>
          <w:lang w:val="en-GB"/>
        </w:rPr>
        <w:t xml:space="preserve">ource Storage Account, Dependency Storage Account, </w:t>
      </w:r>
      <w:r w:rsidR="00F37C1A">
        <w:rPr>
          <w:lang w:val="en-GB"/>
        </w:rPr>
        <w:t>Key Vault</w:t>
      </w:r>
      <w:r w:rsidR="00781B38">
        <w:rPr>
          <w:lang w:val="en-GB"/>
        </w:rPr>
        <w:t>. User needs to choose branch</w:t>
      </w:r>
      <w:r w:rsidR="002320C4">
        <w:rPr>
          <w:lang w:val="en-GB"/>
        </w:rPr>
        <w:t xml:space="preserve">, select </w:t>
      </w:r>
      <w:r w:rsidR="00C64952">
        <w:rPr>
          <w:lang w:val="en-GB"/>
        </w:rPr>
        <w:t>environment,</w:t>
      </w:r>
      <w:r w:rsidR="002320C4">
        <w:rPr>
          <w:lang w:val="en-GB"/>
        </w:rPr>
        <w:t xml:space="preserve"> and tick </w:t>
      </w:r>
      <w:r w:rsidR="00C64952">
        <w:rPr>
          <w:lang w:val="en-GB"/>
        </w:rPr>
        <w:t>components which needs to be deployed and it will create those components in Azure. This is one time creation</w:t>
      </w:r>
      <w:r w:rsidR="003C4884">
        <w:rPr>
          <w:lang w:val="en-GB"/>
        </w:rPr>
        <w:t xml:space="preserve"> in respective environment and use bicep templates to deploy components.</w:t>
      </w:r>
    </w:p>
    <w:p w14:paraId="7E9832AE" w14:textId="77777777" w:rsidR="003C4884" w:rsidRDefault="003C4884" w:rsidP="00C64952">
      <w:pPr>
        <w:ind w:left="1001"/>
        <w:jc w:val="both"/>
        <w:rPr>
          <w:lang w:val="en-GB"/>
        </w:rPr>
      </w:pPr>
    </w:p>
    <w:p w14:paraId="533F77A3" w14:textId="53979119" w:rsidR="003C4884" w:rsidRPr="000D48E8" w:rsidRDefault="00AC48CF" w:rsidP="00C64952">
      <w:pPr>
        <w:ind w:left="1001"/>
        <w:jc w:val="both"/>
        <w:rPr>
          <w:lang w:val="en-GB"/>
        </w:rPr>
      </w:pPr>
      <w:r w:rsidRPr="006416A7">
        <w:rPr>
          <w:b/>
          <w:bCs/>
          <w:lang w:val="en-GB"/>
        </w:rPr>
        <w:t>Bicep</w:t>
      </w:r>
      <w:r w:rsidRPr="000D48E8">
        <w:rPr>
          <w:lang w:val="en-GB"/>
        </w:rPr>
        <w:t xml:space="preserve"> - cfs-data-migration/CFS.Core.BKOF/</w:t>
      </w:r>
      <w:r w:rsidRPr="000D48E8">
        <w:rPr>
          <w:b/>
          <w:bCs/>
          <w:lang w:val="en-GB"/>
        </w:rPr>
        <w:t>bicep-templates</w:t>
      </w:r>
      <w:r w:rsidRPr="000D48E8">
        <w:rPr>
          <w:lang w:val="en-GB"/>
        </w:rPr>
        <w:t>/</w:t>
      </w:r>
    </w:p>
    <w:p w14:paraId="5B83D380" w14:textId="47110789" w:rsidR="009D2577" w:rsidRPr="000D48E8" w:rsidRDefault="009D2577" w:rsidP="000D48E8">
      <w:pPr>
        <w:ind w:left="1001"/>
        <w:jc w:val="both"/>
        <w:rPr>
          <w:lang w:val="en-GB"/>
        </w:rPr>
      </w:pPr>
      <w:r w:rsidRPr="006416A7">
        <w:rPr>
          <w:b/>
          <w:bCs/>
          <w:lang w:val="en-GB"/>
        </w:rPr>
        <w:t>Pipeline</w:t>
      </w:r>
      <w:r w:rsidRPr="000D48E8">
        <w:rPr>
          <w:lang w:val="en-GB"/>
        </w:rPr>
        <w:t xml:space="preserve"> - </w:t>
      </w:r>
      <w:hyperlink r:id="rId21" w:history="1">
        <w:r w:rsidRPr="000D48E8">
          <w:rPr>
            <w:lang w:val="en-GB"/>
          </w:rPr>
          <w:t>cfs-data-migration</w:t>
        </w:r>
      </w:hyperlink>
      <w:r w:rsidRPr="000D48E8">
        <w:rPr>
          <w:lang w:val="en-GB"/>
        </w:rPr>
        <w:t>/</w:t>
      </w:r>
      <w:hyperlink r:id="rId22" w:history="1">
        <w:r w:rsidRPr="000D48E8">
          <w:rPr>
            <w:lang w:val="en-GB"/>
          </w:rPr>
          <w:t>CFS.Core.BKOF</w:t>
        </w:r>
      </w:hyperlink>
      <w:r w:rsidRPr="000D48E8">
        <w:rPr>
          <w:lang w:val="en-GB"/>
        </w:rPr>
        <w:t>/</w:t>
      </w:r>
      <w:hyperlink r:id="rId23" w:history="1">
        <w:r w:rsidRPr="000D48E8">
          <w:rPr>
            <w:lang w:val="en-GB"/>
          </w:rPr>
          <w:t>azure-pipelines</w:t>
        </w:r>
      </w:hyperlink>
      <w:r w:rsidRPr="000D48E8">
        <w:rPr>
          <w:lang w:val="en-GB"/>
        </w:rPr>
        <w:t>/DMCoreServicesPipeline.yml</w:t>
      </w:r>
    </w:p>
    <w:p w14:paraId="5621EA34" w14:textId="6B55AE23" w:rsidR="00B10F84" w:rsidRDefault="00B10F84" w:rsidP="00C64952">
      <w:pPr>
        <w:ind w:left="1001"/>
        <w:jc w:val="both"/>
        <w:rPr>
          <w:rFonts w:ascii="Segoe UI" w:eastAsia="Segoe UI" w:hAnsi="Segoe UI" w:cs="Segoe UI"/>
          <w:szCs w:val="20"/>
          <w:lang w:val="en-GB"/>
        </w:rPr>
      </w:pPr>
    </w:p>
    <w:p w14:paraId="36D0A4A4" w14:textId="45F95A27" w:rsidR="701917EF" w:rsidRPr="00502027" w:rsidRDefault="00502027" w:rsidP="00502027">
      <w:pPr>
        <w:ind w:firstLine="720"/>
        <w:rPr>
          <w:b/>
          <w:lang w:val="en-GB"/>
        </w:rPr>
      </w:pPr>
      <w:r w:rsidRPr="00502027">
        <w:rPr>
          <w:b/>
          <w:bCs/>
          <w:lang w:val="en-GB"/>
        </w:rPr>
        <w:t>Screenshots</w:t>
      </w:r>
    </w:p>
    <w:p w14:paraId="341930A0" w14:textId="63F29F47" w:rsidR="286F6BED" w:rsidRDefault="286F6BED" w:rsidP="006460A5">
      <w:pPr>
        <w:jc w:val="center"/>
      </w:pPr>
      <w:r>
        <w:rPr>
          <w:noProof/>
        </w:rPr>
        <w:drawing>
          <wp:inline distT="0" distB="0" distL="0" distR="0" wp14:anchorId="1E41605D" wp14:editId="47ACA438">
            <wp:extent cx="4572000" cy="2057400"/>
            <wp:effectExtent l="0" t="0" r="0" b="0"/>
            <wp:docPr id="926617495" name="Picture 92661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1A010DC8" w14:textId="387F3167" w:rsidR="701917EF" w:rsidRDefault="701917EF" w:rsidP="701917EF"/>
    <w:p w14:paraId="621DAEE9" w14:textId="08F8E581" w:rsidR="701917EF" w:rsidRDefault="701917EF" w:rsidP="701917EF"/>
    <w:p w14:paraId="510FF853" w14:textId="7BE6F847" w:rsidR="00331261" w:rsidRPr="00127774" w:rsidRDefault="286F6BED" w:rsidP="00127774">
      <w:pPr>
        <w:jc w:val="center"/>
      </w:pPr>
      <w:r>
        <w:rPr>
          <w:noProof/>
        </w:rPr>
        <w:drawing>
          <wp:inline distT="0" distB="0" distL="0" distR="0" wp14:anchorId="492F0E17" wp14:editId="6DD3C9E4">
            <wp:extent cx="4572000" cy="2200275"/>
            <wp:effectExtent l="0" t="0" r="0" b="0"/>
            <wp:docPr id="1309975430" name="Picture 130997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373277AE" w14:textId="68343E73" w:rsidR="005A752B" w:rsidRDefault="4CD097DB" w:rsidP="005A752B">
      <w:pPr>
        <w:pStyle w:val="Heading1"/>
        <w:rPr>
          <w:lang w:val="en-GB"/>
        </w:rPr>
      </w:pPr>
      <w:bookmarkStart w:id="18" w:name="_Toc132312593"/>
      <w:r w:rsidRPr="7F44BF72">
        <w:rPr>
          <w:lang w:val="en-GB"/>
        </w:rPr>
        <w:lastRenderedPageBreak/>
        <w:t>Trigger Pipeline</w:t>
      </w:r>
      <w:bookmarkEnd w:id="18"/>
    </w:p>
    <w:p w14:paraId="0B1B2EED" w14:textId="308C77F5" w:rsidR="004B0A5D" w:rsidRPr="004B0A5D" w:rsidRDefault="0005776D" w:rsidP="005A752B">
      <w:r>
        <w:t xml:space="preserve">This pipeline is triggered by an Azure DevOps Service </w:t>
      </w:r>
      <w:r w:rsidR="00C86C5F">
        <w:t>Connection (Incoming Web Hook) that is triggered by an Azure DevOps Service Hook (Web Hook)</w:t>
      </w:r>
      <w:r>
        <w:t xml:space="preserve"> with Azure DevOps work item task creation </w:t>
      </w:r>
      <w:r w:rsidR="00EA3972">
        <w:t xml:space="preserve">or update </w:t>
      </w:r>
      <w:r>
        <w:t xml:space="preserve">event. </w:t>
      </w:r>
      <w:r w:rsidR="00EC011F">
        <w:t xml:space="preserve">After completion it will trigger the OnDemand pipeline. </w:t>
      </w:r>
    </w:p>
    <w:p w14:paraId="794BCC92" w14:textId="2964CACA" w:rsidR="006B140A" w:rsidRDefault="40E33468" w:rsidP="0066427E">
      <w:pPr>
        <w:pStyle w:val="Heading2"/>
        <w:rPr>
          <w:lang w:val="en-GB"/>
        </w:rPr>
      </w:pPr>
      <w:bookmarkStart w:id="19" w:name="_Toc132312594"/>
      <w:r w:rsidRPr="7F44BF72">
        <w:rPr>
          <w:lang w:val="en-GB"/>
        </w:rPr>
        <w:t>Prerequisites</w:t>
      </w:r>
      <w:bookmarkEnd w:id="19"/>
    </w:p>
    <w:p w14:paraId="741A54F1" w14:textId="3090FDC6" w:rsidR="008A6D52" w:rsidRDefault="0066427E" w:rsidP="005F7F1C">
      <w:pPr>
        <w:pStyle w:val="ListParagraph"/>
        <w:numPr>
          <w:ilvl w:val="0"/>
          <w:numId w:val="11"/>
        </w:numPr>
        <w:rPr>
          <w:lang w:val="en-GB"/>
        </w:rPr>
      </w:pPr>
      <w:r w:rsidRPr="00BA53DE">
        <w:rPr>
          <w:lang w:val="en-GB"/>
        </w:rPr>
        <w:t>Service Hook Subscription</w:t>
      </w:r>
      <w:r w:rsidR="00BA53DE" w:rsidRPr="00BA53DE">
        <w:rPr>
          <w:lang w:val="en-GB"/>
        </w:rPr>
        <w:t>s</w:t>
      </w:r>
      <w:r w:rsidRPr="00BA53DE">
        <w:rPr>
          <w:lang w:val="en-GB"/>
        </w:rPr>
        <w:t xml:space="preserve"> (Web Hook)</w:t>
      </w:r>
    </w:p>
    <w:p w14:paraId="3836D609" w14:textId="75FB5A9C" w:rsidR="008A6D52" w:rsidRDefault="008A6D52" w:rsidP="008A6D52">
      <w:pPr>
        <w:pStyle w:val="ListParagraph"/>
        <w:numPr>
          <w:ilvl w:val="0"/>
          <w:numId w:val="0"/>
        </w:numPr>
        <w:ind w:left="1145"/>
        <w:rPr>
          <w:lang w:val="en-GB"/>
        </w:rPr>
      </w:pPr>
      <w:r>
        <w:rPr>
          <w:lang w:val="en-GB"/>
        </w:rPr>
        <w:t xml:space="preserve">This will trigger the Trigger Pipeline if the following event is created: </w:t>
      </w:r>
    </w:p>
    <w:p w14:paraId="3523A7B6" w14:textId="1534EF6F" w:rsidR="008A6D52" w:rsidRDefault="008A6D52" w:rsidP="005F7F1C">
      <w:pPr>
        <w:pStyle w:val="ListParagraph"/>
        <w:numPr>
          <w:ilvl w:val="1"/>
          <w:numId w:val="11"/>
        </w:numPr>
        <w:rPr>
          <w:lang w:val="en-GB"/>
        </w:rPr>
      </w:pPr>
      <w:r>
        <w:rPr>
          <w:lang w:val="en-GB"/>
        </w:rPr>
        <w:t>Work Item created with a tag</w:t>
      </w:r>
      <w:r w:rsidR="00C2041C">
        <w:rPr>
          <w:lang w:val="en-GB"/>
        </w:rPr>
        <w:t>:</w:t>
      </w:r>
    </w:p>
    <w:p w14:paraId="5DB2F847" w14:textId="2936B397" w:rsidR="00C2041C" w:rsidRDefault="00C2041C" w:rsidP="005F7F1C">
      <w:pPr>
        <w:pStyle w:val="ListParagraph"/>
        <w:numPr>
          <w:ilvl w:val="2"/>
          <w:numId w:val="11"/>
        </w:numPr>
        <w:rPr>
          <w:lang w:val="en-GB"/>
        </w:rPr>
      </w:pPr>
      <w:r>
        <w:rPr>
          <w:lang w:val="en-GB"/>
        </w:rPr>
        <w:t>request: non-production</w:t>
      </w:r>
    </w:p>
    <w:p w14:paraId="2F614841" w14:textId="77777777" w:rsidR="00C2041C" w:rsidRDefault="00C2041C" w:rsidP="005F7F1C">
      <w:pPr>
        <w:pStyle w:val="ListParagraph"/>
        <w:numPr>
          <w:ilvl w:val="1"/>
          <w:numId w:val="11"/>
        </w:numPr>
        <w:rPr>
          <w:lang w:val="en-GB"/>
        </w:rPr>
      </w:pPr>
      <w:r>
        <w:rPr>
          <w:lang w:val="en-GB"/>
        </w:rPr>
        <w:t>Work Item created with a tag:</w:t>
      </w:r>
    </w:p>
    <w:p w14:paraId="421DA321" w14:textId="1F89ABDF" w:rsidR="00C2041C" w:rsidRDefault="00C2041C" w:rsidP="005F7F1C">
      <w:pPr>
        <w:pStyle w:val="ListParagraph"/>
        <w:numPr>
          <w:ilvl w:val="2"/>
          <w:numId w:val="11"/>
        </w:numPr>
        <w:rPr>
          <w:lang w:val="en-GB"/>
        </w:rPr>
      </w:pPr>
      <w:r>
        <w:rPr>
          <w:lang w:val="en-GB"/>
        </w:rPr>
        <w:t>request: production</w:t>
      </w:r>
    </w:p>
    <w:p w14:paraId="675CAA20" w14:textId="1594A72F" w:rsidR="00C2041C" w:rsidRDefault="00C2041C" w:rsidP="005F7F1C">
      <w:pPr>
        <w:pStyle w:val="ListParagraph"/>
        <w:numPr>
          <w:ilvl w:val="1"/>
          <w:numId w:val="11"/>
        </w:numPr>
        <w:rPr>
          <w:lang w:val="en-GB"/>
        </w:rPr>
      </w:pPr>
      <w:r>
        <w:rPr>
          <w:lang w:val="en-GB"/>
        </w:rPr>
        <w:t>Work Item updated with a tag:</w:t>
      </w:r>
    </w:p>
    <w:p w14:paraId="64FADAB9" w14:textId="5BF17C39" w:rsidR="00EA59C1" w:rsidRDefault="0084416C" w:rsidP="005F7F1C">
      <w:pPr>
        <w:pStyle w:val="ListParagraph"/>
        <w:numPr>
          <w:ilvl w:val="2"/>
          <w:numId w:val="11"/>
        </w:numPr>
        <w:rPr>
          <w:lang w:val="en-GB"/>
        </w:rPr>
      </w:pPr>
      <w:r>
        <w:rPr>
          <w:lang w:val="en-GB"/>
        </w:rPr>
        <w:t>no attachment</w:t>
      </w:r>
    </w:p>
    <w:p w14:paraId="1EDC7680" w14:textId="75AACD7D" w:rsidR="005113FE" w:rsidRDefault="0084416C" w:rsidP="008A6D52">
      <w:pPr>
        <w:pStyle w:val="ListParagraph"/>
        <w:numPr>
          <w:ilvl w:val="0"/>
          <w:numId w:val="0"/>
        </w:numPr>
        <w:ind w:left="1145"/>
        <w:rPr>
          <w:lang w:val="en-GB"/>
        </w:rPr>
      </w:pPr>
      <w:r w:rsidRPr="0084416C">
        <w:rPr>
          <w:noProof/>
          <w:lang w:val="en-GB"/>
        </w:rPr>
        <w:drawing>
          <wp:inline distT="0" distB="0" distL="0" distR="0" wp14:anchorId="349A1D16" wp14:editId="22517FB8">
            <wp:extent cx="5784850" cy="213905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766" cy="2141244"/>
                    </a:xfrm>
                    <a:prstGeom prst="rect">
                      <a:avLst/>
                    </a:prstGeom>
                  </pic:spPr>
                </pic:pic>
              </a:graphicData>
            </a:graphic>
          </wp:inline>
        </w:drawing>
      </w:r>
    </w:p>
    <w:p w14:paraId="7030E928" w14:textId="5F02E094" w:rsidR="0034566B" w:rsidRDefault="0034566B" w:rsidP="008A6D52">
      <w:pPr>
        <w:pStyle w:val="ListParagraph"/>
        <w:numPr>
          <w:ilvl w:val="0"/>
          <w:numId w:val="0"/>
        </w:numPr>
        <w:ind w:left="1145"/>
        <w:rPr>
          <w:b/>
          <w:bCs/>
          <w:i/>
          <w:iCs/>
          <w:lang w:val="en-GB"/>
        </w:rPr>
      </w:pPr>
      <w:r w:rsidRPr="00103951">
        <w:rPr>
          <w:b/>
          <w:bCs/>
          <w:i/>
          <w:iCs/>
          <w:lang w:val="en-GB"/>
        </w:rPr>
        <w:t xml:space="preserve">Note: </w:t>
      </w:r>
      <w:r w:rsidR="00F12EB1" w:rsidRPr="00103951">
        <w:rPr>
          <w:b/>
          <w:bCs/>
          <w:i/>
          <w:iCs/>
          <w:lang w:val="en-GB"/>
        </w:rPr>
        <w:t xml:space="preserve">These </w:t>
      </w:r>
      <w:r w:rsidRPr="00103951">
        <w:rPr>
          <w:b/>
          <w:bCs/>
          <w:i/>
          <w:iCs/>
          <w:lang w:val="en-GB"/>
        </w:rPr>
        <w:t xml:space="preserve">should be modified if the Task will be created in a different </w:t>
      </w:r>
      <w:r w:rsidR="00F12EB1" w:rsidRPr="00103951">
        <w:rPr>
          <w:b/>
          <w:bCs/>
          <w:i/>
          <w:iCs/>
          <w:lang w:val="en-GB"/>
        </w:rPr>
        <w:t xml:space="preserve">Area path. </w:t>
      </w:r>
      <w:r w:rsidR="00103951">
        <w:rPr>
          <w:noProof/>
          <w:lang w:val="en-GB"/>
        </w:rPr>
        <w:drawing>
          <wp:inline distT="0" distB="0" distL="0" distR="0" wp14:anchorId="0C6E79F7" wp14:editId="124BF7AD">
            <wp:extent cx="3527342"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7215" cy="3560859"/>
                    </a:xfrm>
                    <a:prstGeom prst="rect">
                      <a:avLst/>
                    </a:prstGeom>
                    <a:noFill/>
                    <a:ln>
                      <a:noFill/>
                    </a:ln>
                  </pic:spPr>
                </pic:pic>
              </a:graphicData>
            </a:graphic>
          </wp:inline>
        </w:drawing>
      </w:r>
    </w:p>
    <w:p w14:paraId="18B8EE65" w14:textId="71C91902" w:rsidR="00976C11" w:rsidRPr="00EA59C1" w:rsidRDefault="00976C11" w:rsidP="005F7F1C">
      <w:pPr>
        <w:pStyle w:val="ListParagraph"/>
        <w:numPr>
          <w:ilvl w:val="0"/>
          <w:numId w:val="11"/>
        </w:numPr>
        <w:rPr>
          <w:lang w:val="en-GB"/>
        </w:rPr>
      </w:pPr>
      <w:r>
        <w:rPr>
          <w:lang w:val="en-GB"/>
        </w:rPr>
        <w:lastRenderedPageBreak/>
        <w:t>Incoming WebHook Service Connection</w:t>
      </w:r>
      <w:r w:rsidR="00164406" w:rsidRPr="00164406">
        <w:rPr>
          <w:noProof/>
        </w:rPr>
        <w:t xml:space="preserve"> </w:t>
      </w:r>
      <w:r w:rsidR="00164406" w:rsidRPr="00164406">
        <w:rPr>
          <w:noProof/>
          <w:lang w:val="en-GB"/>
        </w:rPr>
        <w:drawing>
          <wp:inline distT="0" distB="0" distL="0" distR="0" wp14:anchorId="7FC65861" wp14:editId="6651E790">
            <wp:extent cx="5792470" cy="2383181"/>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8"/>
                    <a:stretch>
                      <a:fillRect/>
                    </a:stretch>
                  </pic:blipFill>
                  <pic:spPr>
                    <a:xfrm>
                      <a:off x="0" y="0"/>
                      <a:ext cx="5802297" cy="2387224"/>
                    </a:xfrm>
                    <a:prstGeom prst="rect">
                      <a:avLst/>
                    </a:prstGeom>
                  </pic:spPr>
                </pic:pic>
              </a:graphicData>
            </a:graphic>
          </wp:inline>
        </w:drawing>
      </w:r>
    </w:p>
    <w:p w14:paraId="1D1831E9" w14:textId="77777777" w:rsidR="00F12EB1" w:rsidRPr="00103951" w:rsidRDefault="00F12EB1" w:rsidP="00103951">
      <w:pPr>
        <w:rPr>
          <w:lang w:val="en-GB"/>
        </w:rPr>
      </w:pPr>
    </w:p>
    <w:p w14:paraId="677CD1BE" w14:textId="29159EE0" w:rsidR="00EC3B2C" w:rsidRDefault="00EC3B2C" w:rsidP="005F7F1C">
      <w:pPr>
        <w:pStyle w:val="ListParagraph"/>
        <w:numPr>
          <w:ilvl w:val="0"/>
          <w:numId w:val="11"/>
        </w:numPr>
        <w:rPr>
          <w:lang w:val="en-GB"/>
        </w:rPr>
      </w:pPr>
      <w:r>
        <w:rPr>
          <w:lang w:val="en-GB"/>
        </w:rPr>
        <w:t>Personal Access Token – For Azure DevOps Authentication</w:t>
      </w:r>
    </w:p>
    <w:p w14:paraId="73B0337C" w14:textId="006DFB49" w:rsidR="00EC3B2C" w:rsidRDefault="007160A2" w:rsidP="005F7F1C">
      <w:pPr>
        <w:pStyle w:val="ListParagraph"/>
        <w:numPr>
          <w:ilvl w:val="0"/>
          <w:numId w:val="11"/>
        </w:numPr>
        <w:rPr>
          <w:lang w:val="en-GB"/>
        </w:rPr>
      </w:pPr>
      <w:r>
        <w:rPr>
          <w:lang w:val="en-GB"/>
        </w:rPr>
        <w:t>Existing Product Backlog Item (optional)</w:t>
      </w:r>
    </w:p>
    <w:p w14:paraId="4CE406FE" w14:textId="20D25C31" w:rsidR="00FB5AF1" w:rsidRDefault="007160A2" w:rsidP="00C2041C">
      <w:pPr>
        <w:ind w:left="1145"/>
        <w:rPr>
          <w:lang w:val="en-GB"/>
        </w:rPr>
      </w:pPr>
      <w:r>
        <w:rPr>
          <w:lang w:val="en-GB"/>
        </w:rPr>
        <w:t>This will act as a parent work Item for the newly created work item task (request ticket)</w:t>
      </w:r>
      <w:r w:rsidR="008A6D52">
        <w:rPr>
          <w:lang w:val="en-GB"/>
        </w:rPr>
        <w:t>.</w:t>
      </w:r>
    </w:p>
    <w:p w14:paraId="19E928E3" w14:textId="59BFA020" w:rsidR="00667807" w:rsidRPr="009C6184" w:rsidRDefault="00667807" w:rsidP="005F7F1C">
      <w:pPr>
        <w:pStyle w:val="ListParagraph"/>
        <w:numPr>
          <w:ilvl w:val="0"/>
          <w:numId w:val="11"/>
        </w:numPr>
        <w:rPr>
          <w:lang w:val="en-GB"/>
        </w:rPr>
      </w:pPr>
      <w:r>
        <w:rPr>
          <w:lang w:val="en-GB"/>
        </w:rPr>
        <w:t>Input Parameter File</w:t>
      </w:r>
    </w:p>
    <w:p w14:paraId="11DC855E" w14:textId="756028E0" w:rsidR="00657BBF" w:rsidRDefault="78D6AAEC" w:rsidP="00657BBF">
      <w:pPr>
        <w:pStyle w:val="Heading2"/>
      </w:pPr>
      <w:bookmarkStart w:id="20" w:name="_Toc132312595"/>
      <w:r>
        <w:t xml:space="preserve">Work Item </w:t>
      </w:r>
      <w:r w:rsidR="009B27EA">
        <w:t xml:space="preserve">Task </w:t>
      </w:r>
      <w:r>
        <w:t>Creation Instructions</w:t>
      </w:r>
      <w:bookmarkEnd w:id="20"/>
    </w:p>
    <w:p w14:paraId="3B891646" w14:textId="05932DE0" w:rsidR="00363E60" w:rsidRDefault="00667807" w:rsidP="005F7F1C">
      <w:pPr>
        <w:pStyle w:val="ListParagraph"/>
        <w:numPr>
          <w:ilvl w:val="1"/>
          <w:numId w:val="28"/>
        </w:numPr>
      </w:pPr>
      <w:r>
        <w:t xml:space="preserve">Open </w:t>
      </w:r>
      <w:hyperlink r:id="rId29" w:history="1">
        <w:r w:rsidRPr="00667807">
          <w:rPr>
            <w:rStyle w:val="Hyperlink"/>
          </w:rPr>
          <w:t>core-it</w:t>
        </w:r>
      </w:hyperlink>
      <w:r>
        <w:t xml:space="preserve"> project in the desired browser</w:t>
      </w:r>
      <w:r w:rsidR="009C6184">
        <w:t>.</w:t>
      </w:r>
      <w:r w:rsidR="00C151DF" w:rsidRPr="00C151DF">
        <w:t xml:space="preserve"> </w:t>
      </w:r>
      <w:r w:rsidR="00363E60" w:rsidRPr="00C151DF">
        <w:rPr>
          <w:noProof/>
        </w:rPr>
        <w:drawing>
          <wp:inline distT="0" distB="0" distL="0" distR="0" wp14:anchorId="7A539ADA" wp14:editId="74688B0A">
            <wp:extent cx="5380494" cy="2682240"/>
            <wp:effectExtent l="0" t="0" r="0" b="381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rotWithShape="1">
                    <a:blip r:embed="rId30"/>
                    <a:srcRect b="29294"/>
                    <a:stretch/>
                  </pic:blipFill>
                  <pic:spPr bwMode="auto">
                    <a:xfrm>
                      <a:off x="0" y="0"/>
                      <a:ext cx="5385689" cy="2684830"/>
                    </a:xfrm>
                    <a:prstGeom prst="rect">
                      <a:avLst/>
                    </a:prstGeom>
                    <a:ln>
                      <a:noFill/>
                    </a:ln>
                    <a:extLst>
                      <a:ext uri="{53640926-AAD7-44D8-BBD7-CCE9431645EC}">
                        <a14:shadowObscured xmlns:a14="http://schemas.microsoft.com/office/drawing/2010/main"/>
                      </a:ext>
                    </a:extLst>
                  </pic:spPr>
                </pic:pic>
              </a:graphicData>
            </a:graphic>
          </wp:inline>
        </w:drawing>
      </w:r>
    </w:p>
    <w:p w14:paraId="13FB40E4" w14:textId="65F68095" w:rsidR="00C151DF" w:rsidRDefault="00C151DF" w:rsidP="005F7F1C">
      <w:pPr>
        <w:pStyle w:val="ListParagraph"/>
        <w:numPr>
          <w:ilvl w:val="1"/>
          <w:numId w:val="28"/>
        </w:numPr>
      </w:pPr>
      <w:r>
        <w:lastRenderedPageBreak/>
        <w:t xml:space="preserve">Click on Boards </w:t>
      </w:r>
      <w:r w:rsidR="00903569">
        <w:t>and click on Work Items</w:t>
      </w:r>
      <w:r w:rsidR="007A3E49">
        <w:t>.</w:t>
      </w:r>
      <w:r w:rsidR="007A3E49">
        <w:rPr>
          <w:noProof/>
        </w:rPr>
        <w:drawing>
          <wp:inline distT="0" distB="0" distL="0" distR="0" wp14:anchorId="5F07B5D5" wp14:editId="208968F7">
            <wp:extent cx="4708502" cy="2392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39712"/>
                    <a:stretch/>
                  </pic:blipFill>
                  <pic:spPr bwMode="auto">
                    <a:xfrm>
                      <a:off x="0" y="0"/>
                      <a:ext cx="4732268" cy="2404757"/>
                    </a:xfrm>
                    <a:prstGeom prst="rect">
                      <a:avLst/>
                    </a:prstGeom>
                    <a:noFill/>
                    <a:ln>
                      <a:noFill/>
                    </a:ln>
                    <a:extLst>
                      <a:ext uri="{53640926-AAD7-44D8-BBD7-CCE9431645EC}">
                        <a14:shadowObscured xmlns:a14="http://schemas.microsoft.com/office/drawing/2010/main"/>
                      </a:ext>
                    </a:extLst>
                  </pic:spPr>
                </pic:pic>
              </a:graphicData>
            </a:graphic>
          </wp:inline>
        </w:drawing>
      </w:r>
    </w:p>
    <w:p w14:paraId="5B5F5109" w14:textId="03DCA317" w:rsidR="007A3E49" w:rsidRDefault="00363E60" w:rsidP="005F7F1C">
      <w:pPr>
        <w:pStyle w:val="ListParagraph"/>
        <w:numPr>
          <w:ilvl w:val="1"/>
          <w:numId w:val="28"/>
        </w:numPr>
      </w:pPr>
      <w:r>
        <w:t xml:space="preserve">Click the </w:t>
      </w:r>
      <w:r w:rsidR="00AC2C90">
        <w:t xml:space="preserve">+ New Work Item drop down and select </w:t>
      </w:r>
      <w:r w:rsidR="00166409">
        <w:t>Task.</w:t>
      </w:r>
      <w:r w:rsidR="00C84D4A">
        <w:rPr>
          <w:noProof/>
        </w:rPr>
        <w:drawing>
          <wp:inline distT="0" distB="0" distL="0" distR="0" wp14:anchorId="1D68E5C8" wp14:editId="387E6C4B">
            <wp:extent cx="4122420" cy="23901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1175" cy="2406823"/>
                    </a:xfrm>
                    <a:prstGeom prst="rect">
                      <a:avLst/>
                    </a:prstGeom>
                    <a:noFill/>
                    <a:ln>
                      <a:noFill/>
                    </a:ln>
                  </pic:spPr>
                </pic:pic>
              </a:graphicData>
            </a:graphic>
          </wp:inline>
        </w:drawing>
      </w:r>
    </w:p>
    <w:p w14:paraId="641242E3" w14:textId="63C81483" w:rsidR="0078317E" w:rsidRDefault="00656118" w:rsidP="005F7F1C">
      <w:pPr>
        <w:pStyle w:val="ListParagraph"/>
        <w:numPr>
          <w:ilvl w:val="1"/>
          <w:numId w:val="28"/>
        </w:numPr>
      </w:pPr>
      <w:r>
        <w:t xml:space="preserve">Enter the Task </w:t>
      </w:r>
      <w:r w:rsidR="00787B2E">
        <w:t>Title</w:t>
      </w:r>
      <w:r w:rsidR="0078317E">
        <w:t xml:space="preserve"> and add the </w:t>
      </w:r>
      <w:r w:rsidR="00CE6F83">
        <w:t xml:space="preserve">required tag. </w:t>
      </w:r>
    </w:p>
    <w:p w14:paraId="757F1B0A" w14:textId="49F935E9" w:rsidR="009C6184" w:rsidRDefault="00CE6F83" w:rsidP="005F7F1C">
      <w:pPr>
        <w:pStyle w:val="ListParagraph"/>
        <w:numPr>
          <w:ilvl w:val="1"/>
          <w:numId w:val="11"/>
        </w:numPr>
      </w:pPr>
      <w:r w:rsidRPr="00CE6F83">
        <w:rPr>
          <w:b/>
          <w:bCs/>
        </w:rPr>
        <w:t xml:space="preserve">request: non-production </w:t>
      </w:r>
      <w:r>
        <w:t>for Non-Production deployment</w:t>
      </w:r>
      <w:r w:rsidR="00700C06">
        <w:t xml:space="preserve"> request</w:t>
      </w:r>
    </w:p>
    <w:p w14:paraId="6500687A" w14:textId="78960781" w:rsidR="00CE6F83" w:rsidRDefault="00700C06" w:rsidP="005F7F1C">
      <w:pPr>
        <w:pStyle w:val="ListParagraph"/>
        <w:numPr>
          <w:ilvl w:val="1"/>
          <w:numId w:val="11"/>
        </w:numPr>
      </w:pPr>
      <w:r>
        <w:rPr>
          <w:b/>
          <w:bCs/>
        </w:rPr>
        <w:t xml:space="preserve">request: production </w:t>
      </w:r>
      <w:r w:rsidRPr="00590A01">
        <w:t xml:space="preserve">for </w:t>
      </w:r>
      <w:r>
        <w:t>Production deployment request</w:t>
      </w:r>
    </w:p>
    <w:p w14:paraId="2EAAD43A" w14:textId="6422F635" w:rsidR="00700C06" w:rsidRDefault="0032607A" w:rsidP="00700C06">
      <w:pPr>
        <w:ind w:left="1505"/>
      </w:pPr>
      <w:r>
        <w:rPr>
          <w:noProof/>
        </w:rPr>
        <w:drawing>
          <wp:inline distT="0" distB="0" distL="0" distR="0" wp14:anchorId="15F8B639" wp14:editId="115AD17A">
            <wp:extent cx="5623560" cy="29764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3927" cy="2987199"/>
                    </a:xfrm>
                    <a:prstGeom prst="rect">
                      <a:avLst/>
                    </a:prstGeom>
                    <a:noFill/>
                    <a:ln>
                      <a:noFill/>
                    </a:ln>
                  </pic:spPr>
                </pic:pic>
              </a:graphicData>
            </a:graphic>
          </wp:inline>
        </w:drawing>
      </w:r>
    </w:p>
    <w:p w14:paraId="2C4C34A2" w14:textId="6926B866" w:rsidR="0032607A" w:rsidRDefault="0032607A" w:rsidP="0032607A">
      <w:pPr>
        <w:ind w:left="1134"/>
      </w:pPr>
      <w:r>
        <w:lastRenderedPageBreak/>
        <w:t xml:space="preserve">5.  </w:t>
      </w:r>
      <w:r w:rsidR="00A47C24">
        <w:t xml:space="preserve">Upload the Input Parameter file from your local computer by </w:t>
      </w:r>
      <w:r w:rsidR="00705BFA">
        <w:t>going to</w:t>
      </w:r>
      <w:r w:rsidR="00A47C24">
        <w:t xml:space="preserve"> the </w:t>
      </w:r>
      <w:r w:rsidR="00705BFA">
        <w:t xml:space="preserve">Attachment tab and clicking </w:t>
      </w:r>
      <w:r w:rsidR="000C4913">
        <w:t>+ Add Attachment button.</w:t>
      </w:r>
      <w:r w:rsidR="00F535D7" w:rsidRPr="00F535D7">
        <w:rPr>
          <w:noProof/>
        </w:rPr>
        <w:t xml:space="preserve"> </w:t>
      </w:r>
      <w:r w:rsidR="00F535D7">
        <w:rPr>
          <w:noProof/>
        </w:rPr>
        <w:t xml:space="preserve"> </w:t>
      </w:r>
      <w:r w:rsidR="00F53294">
        <w:rPr>
          <w:noProof/>
        </w:rPr>
        <w:drawing>
          <wp:inline distT="0" distB="0" distL="0" distR="0" wp14:anchorId="12483B27" wp14:editId="4AE737B8">
            <wp:extent cx="5867400" cy="31490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5241" cy="3153225"/>
                    </a:xfrm>
                    <a:prstGeom prst="rect">
                      <a:avLst/>
                    </a:prstGeom>
                    <a:noFill/>
                    <a:ln>
                      <a:noFill/>
                    </a:ln>
                  </pic:spPr>
                </pic:pic>
              </a:graphicData>
            </a:graphic>
          </wp:inline>
        </w:drawing>
      </w:r>
    </w:p>
    <w:p w14:paraId="11464640" w14:textId="57F7EEAF" w:rsidR="000C4913" w:rsidRDefault="00F53294" w:rsidP="0032607A">
      <w:pPr>
        <w:ind w:left="1134"/>
      </w:pPr>
      <w:r>
        <w:t xml:space="preserve">6. </w:t>
      </w:r>
      <w:r w:rsidR="00BB3228">
        <w:t>Make sure th</w:t>
      </w:r>
      <w:r w:rsidR="00C16988">
        <w:t xml:space="preserve">at the </w:t>
      </w:r>
      <w:r w:rsidR="00BB3228">
        <w:t xml:space="preserve">following items </w:t>
      </w:r>
      <w:r w:rsidR="00C16988">
        <w:t>has values</w:t>
      </w:r>
      <w:r w:rsidR="00BB3228">
        <w:t xml:space="preserve"> before saving</w:t>
      </w:r>
      <w:r w:rsidR="00C16988">
        <w:t>:</w:t>
      </w:r>
    </w:p>
    <w:p w14:paraId="1901C50D" w14:textId="49F6F33F" w:rsidR="00C16988" w:rsidRDefault="00C16988" w:rsidP="005F7F1C">
      <w:pPr>
        <w:pStyle w:val="ListParagraph"/>
        <w:numPr>
          <w:ilvl w:val="0"/>
          <w:numId w:val="12"/>
        </w:numPr>
      </w:pPr>
      <w:r>
        <w:t>Area: core-it (can change depending what’s declared in the Service Hook subscription)</w:t>
      </w:r>
    </w:p>
    <w:p w14:paraId="21DE904E" w14:textId="2D936709" w:rsidR="00C16988" w:rsidRDefault="00787B2E" w:rsidP="005F7F1C">
      <w:pPr>
        <w:pStyle w:val="ListParagraph"/>
        <w:numPr>
          <w:ilvl w:val="0"/>
          <w:numId w:val="12"/>
        </w:numPr>
      </w:pPr>
      <w:r>
        <w:t>Attachments: Input Parameter excel file</w:t>
      </w:r>
    </w:p>
    <w:p w14:paraId="0AE490A0" w14:textId="580D6E85" w:rsidR="00787B2E" w:rsidRDefault="00787B2E" w:rsidP="005F7F1C">
      <w:pPr>
        <w:pStyle w:val="ListParagraph"/>
        <w:numPr>
          <w:ilvl w:val="0"/>
          <w:numId w:val="12"/>
        </w:numPr>
      </w:pPr>
      <w:r>
        <w:t>Tag: request: non-production or request: production</w:t>
      </w:r>
    </w:p>
    <w:p w14:paraId="1655DB01" w14:textId="0DC7BFBB" w:rsidR="00787B2E" w:rsidRDefault="00787B2E" w:rsidP="005F7F1C">
      <w:pPr>
        <w:pStyle w:val="ListParagraph"/>
        <w:numPr>
          <w:ilvl w:val="0"/>
          <w:numId w:val="12"/>
        </w:numPr>
      </w:pPr>
      <w:r>
        <w:t>Task Title</w:t>
      </w:r>
    </w:p>
    <w:p w14:paraId="4313301E" w14:textId="585B5F19" w:rsidR="00787B2E" w:rsidRDefault="0005112E" w:rsidP="0005112E">
      <w:pPr>
        <w:pStyle w:val="ListParagraph"/>
        <w:numPr>
          <w:ilvl w:val="0"/>
          <w:numId w:val="0"/>
        </w:numPr>
        <w:ind w:left="1854" w:hanging="578"/>
      </w:pPr>
      <w:r>
        <w:rPr>
          <w:noProof/>
        </w:rPr>
        <w:drawing>
          <wp:inline distT="0" distB="0" distL="0" distR="0" wp14:anchorId="2FEF6444" wp14:editId="5CD3A6A0">
            <wp:extent cx="5737860" cy="2516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377" cy="2524611"/>
                    </a:xfrm>
                    <a:prstGeom prst="rect">
                      <a:avLst/>
                    </a:prstGeom>
                    <a:noFill/>
                    <a:ln>
                      <a:noFill/>
                    </a:ln>
                  </pic:spPr>
                </pic:pic>
              </a:graphicData>
            </a:graphic>
          </wp:inline>
        </w:drawing>
      </w:r>
    </w:p>
    <w:p w14:paraId="1BF5F68D" w14:textId="2A5AC473" w:rsidR="00F53294" w:rsidRDefault="0005112E" w:rsidP="00F53294">
      <w:r>
        <w:tab/>
        <w:t xml:space="preserve">7.  Linking task to a Product backlog item can also be done by following the instructions found </w:t>
      </w:r>
      <w:hyperlink r:id="rId36" w:history="1">
        <w:r w:rsidRPr="00CA0A77">
          <w:rPr>
            <w:rStyle w:val="Hyperlink"/>
          </w:rPr>
          <w:t>here</w:t>
        </w:r>
      </w:hyperlink>
      <w:r>
        <w:t xml:space="preserve">. </w:t>
      </w:r>
    </w:p>
    <w:p w14:paraId="406DA4B7" w14:textId="69511A27" w:rsidR="0036172C" w:rsidRDefault="5CB7C2AB" w:rsidP="0036172C">
      <w:pPr>
        <w:pStyle w:val="Heading2"/>
      </w:pPr>
      <w:bookmarkStart w:id="21" w:name="_Toc132312596"/>
      <w:r>
        <w:t>Trigger Pipeline Stages</w:t>
      </w:r>
      <w:bookmarkEnd w:id="21"/>
    </w:p>
    <w:p w14:paraId="67652AC0" w14:textId="46004BF3" w:rsidR="0036172C" w:rsidRDefault="006238A1" w:rsidP="006238A1">
      <w:pPr>
        <w:ind w:left="432"/>
      </w:pPr>
      <w:r>
        <w:t xml:space="preserve">Trigger Pipeline </w:t>
      </w:r>
      <w:r w:rsidR="00C516EA">
        <w:t>has 3 stages and will p</w:t>
      </w:r>
      <w:r w:rsidR="009C0963">
        <w:t xml:space="preserve">erform the following task: </w:t>
      </w:r>
    </w:p>
    <w:p w14:paraId="146E831F" w14:textId="58030C73" w:rsidR="009C0963" w:rsidRDefault="00056E2C" w:rsidP="005F7F1C">
      <w:pPr>
        <w:pStyle w:val="ListParagraph"/>
        <w:numPr>
          <w:ilvl w:val="0"/>
          <w:numId w:val="13"/>
        </w:numPr>
      </w:pPr>
      <w:r>
        <w:t>Pre-Stage</w:t>
      </w:r>
      <w:r w:rsidR="009C0963">
        <w:t xml:space="preserve">: </w:t>
      </w:r>
    </w:p>
    <w:p w14:paraId="4FC62447" w14:textId="754B4F7F" w:rsidR="009C0963" w:rsidRDefault="002070D3" w:rsidP="005F7F1C">
      <w:pPr>
        <w:pStyle w:val="ListParagraph"/>
        <w:numPr>
          <w:ilvl w:val="1"/>
          <w:numId w:val="15"/>
        </w:numPr>
      </w:pPr>
      <w:r>
        <w:t xml:space="preserve">Get </w:t>
      </w:r>
      <w:r w:rsidR="00B81A94">
        <w:t xml:space="preserve">Work Item </w:t>
      </w:r>
      <w:r>
        <w:t>Task Details</w:t>
      </w:r>
    </w:p>
    <w:p w14:paraId="6535A5FC" w14:textId="17E46144" w:rsidR="00B81A94" w:rsidRDefault="00B81A94" w:rsidP="005F7F1C">
      <w:pPr>
        <w:pStyle w:val="ListParagraph"/>
        <w:numPr>
          <w:ilvl w:val="2"/>
          <w:numId w:val="13"/>
        </w:numPr>
        <w:ind w:left="1701"/>
      </w:pPr>
      <w:r>
        <w:t xml:space="preserve">Work Item State </w:t>
      </w:r>
      <w:r w:rsidR="00245CA9">
        <w:t>– If work item state is To Do, Trigger Pipeline will proceed else other stages will be skipped</w:t>
      </w:r>
      <w:r w:rsidR="00056E2C">
        <w:t>.</w:t>
      </w:r>
    </w:p>
    <w:p w14:paraId="50D4D6C8" w14:textId="5B8B39CF" w:rsidR="00B81A94" w:rsidRDefault="00B81A94" w:rsidP="005F7F1C">
      <w:pPr>
        <w:pStyle w:val="ListParagraph"/>
        <w:numPr>
          <w:ilvl w:val="2"/>
          <w:numId w:val="13"/>
        </w:numPr>
        <w:ind w:left="1701"/>
      </w:pPr>
      <w:r>
        <w:t>Work Item Id</w:t>
      </w:r>
      <w:r w:rsidR="00245CA9">
        <w:t xml:space="preserve"> – </w:t>
      </w:r>
      <w:r>
        <w:t>Task Number</w:t>
      </w:r>
    </w:p>
    <w:p w14:paraId="7F29C0EC" w14:textId="1C3AD404" w:rsidR="00B81A94" w:rsidRDefault="00B81A94" w:rsidP="005F7F1C">
      <w:pPr>
        <w:pStyle w:val="ListParagraph"/>
        <w:numPr>
          <w:ilvl w:val="2"/>
          <w:numId w:val="13"/>
        </w:numPr>
        <w:ind w:left="1701"/>
      </w:pPr>
      <w:r>
        <w:t xml:space="preserve">Work Item Tag – To Identify </w:t>
      </w:r>
      <w:r w:rsidR="00245CA9">
        <w:t>whether it’s a non-production or production request</w:t>
      </w:r>
      <w:r w:rsidR="00056E2C">
        <w:t>.</w:t>
      </w:r>
    </w:p>
    <w:p w14:paraId="1C9F861C" w14:textId="6137295E" w:rsidR="000F50F5" w:rsidRDefault="000F50F5" w:rsidP="005F7F1C">
      <w:pPr>
        <w:pStyle w:val="ListParagraph"/>
        <w:numPr>
          <w:ilvl w:val="2"/>
          <w:numId w:val="13"/>
        </w:numPr>
        <w:ind w:left="1701"/>
      </w:pPr>
      <w:r>
        <w:lastRenderedPageBreak/>
        <w:t>Work Item Updates – If this the work item has no attachment tag</w:t>
      </w:r>
      <w:r w:rsidR="00416286">
        <w:t>,</w:t>
      </w:r>
      <w:r>
        <w:t xml:space="preserve"> it will check if the trigger is from a</w:t>
      </w:r>
      <w:r w:rsidR="004662B8">
        <w:t xml:space="preserve"> work item update event </w:t>
      </w:r>
      <w:r w:rsidR="00056E2C">
        <w:t xml:space="preserve">and the event is triggered by uploading a work item attachment. </w:t>
      </w:r>
    </w:p>
    <w:p w14:paraId="3114F98F" w14:textId="39CC7A97" w:rsidR="00245CA9" w:rsidRDefault="00245CA9" w:rsidP="005F7F1C">
      <w:pPr>
        <w:pStyle w:val="ListParagraph"/>
        <w:numPr>
          <w:ilvl w:val="0"/>
          <w:numId w:val="13"/>
        </w:numPr>
      </w:pPr>
      <w:r>
        <w:t>Download and Publish Stage:</w:t>
      </w:r>
    </w:p>
    <w:p w14:paraId="7487C08E" w14:textId="08018973" w:rsidR="00245CA9" w:rsidRDefault="00430910" w:rsidP="005F7F1C">
      <w:pPr>
        <w:pStyle w:val="ListParagraph"/>
        <w:numPr>
          <w:ilvl w:val="1"/>
          <w:numId w:val="14"/>
        </w:numPr>
      </w:pPr>
      <w:r>
        <w:t>Download the Input Parameter file from the work item task</w:t>
      </w:r>
      <w:r w:rsidR="00056E2C">
        <w:t>.</w:t>
      </w:r>
    </w:p>
    <w:p w14:paraId="29F109B9" w14:textId="3E02A2F2" w:rsidR="00430910" w:rsidRDefault="00430910" w:rsidP="005F7F1C">
      <w:pPr>
        <w:pStyle w:val="ListParagraph"/>
        <w:numPr>
          <w:ilvl w:val="1"/>
          <w:numId w:val="14"/>
        </w:numPr>
      </w:pPr>
      <w:r>
        <w:t>Publish the Input Parameter file to the pipeline artifacts</w:t>
      </w:r>
      <w:r w:rsidR="00056E2C">
        <w:t>.</w:t>
      </w:r>
    </w:p>
    <w:p w14:paraId="16E6D49A" w14:textId="7FA034A9" w:rsidR="00430910" w:rsidRDefault="00430910" w:rsidP="005F7F1C">
      <w:pPr>
        <w:pStyle w:val="ListParagraph"/>
        <w:numPr>
          <w:ilvl w:val="1"/>
          <w:numId w:val="14"/>
        </w:numPr>
      </w:pPr>
      <w:r>
        <w:t>Send an email if there is no attachment found in the work item task</w:t>
      </w:r>
      <w:r w:rsidR="00A3149D">
        <w:t xml:space="preserve"> and add a no attachment tag to the work item.</w:t>
      </w:r>
    </w:p>
    <w:p w14:paraId="095A7A2A" w14:textId="124CF21D" w:rsidR="00430910" w:rsidRDefault="00430910" w:rsidP="005F7F1C">
      <w:pPr>
        <w:pStyle w:val="ListParagraph"/>
        <w:numPr>
          <w:ilvl w:val="1"/>
          <w:numId w:val="14"/>
        </w:numPr>
      </w:pPr>
      <w:r>
        <w:t xml:space="preserve">Add a comment on the work item task if </w:t>
      </w:r>
      <w:r w:rsidR="00FB0E84">
        <w:t>the attachment was downloaded successfully</w:t>
      </w:r>
      <w:r w:rsidR="00A3149D">
        <w:t xml:space="preserve"> and change its state to In Progress</w:t>
      </w:r>
      <w:r w:rsidR="00056E2C">
        <w:t>.</w:t>
      </w:r>
    </w:p>
    <w:p w14:paraId="181988E0" w14:textId="10B21856" w:rsidR="00430910" w:rsidRDefault="00C7252B" w:rsidP="005F7F1C">
      <w:pPr>
        <w:pStyle w:val="ListParagraph"/>
        <w:numPr>
          <w:ilvl w:val="0"/>
          <w:numId w:val="13"/>
        </w:numPr>
      </w:pPr>
      <w:r>
        <w:t>Trigger Stage</w:t>
      </w:r>
    </w:p>
    <w:p w14:paraId="1B5C6367" w14:textId="4E970EEA" w:rsidR="00C7252B" w:rsidRDefault="00BC20F3" w:rsidP="005F7F1C">
      <w:pPr>
        <w:pStyle w:val="ListParagraph"/>
        <w:numPr>
          <w:ilvl w:val="1"/>
          <w:numId w:val="18"/>
        </w:numPr>
      </w:pPr>
      <w:r>
        <w:t xml:space="preserve">Read the Input Parameter file from the artifacts and set it into pipeline output </w:t>
      </w:r>
      <w:r w:rsidR="00056E2C">
        <w:t>variables.</w:t>
      </w:r>
    </w:p>
    <w:p w14:paraId="400D1321" w14:textId="2440A1FA" w:rsidR="00025494" w:rsidRDefault="00025494" w:rsidP="005F7F1C">
      <w:pPr>
        <w:pStyle w:val="ListParagraph"/>
        <w:numPr>
          <w:ilvl w:val="1"/>
          <w:numId w:val="18"/>
        </w:numPr>
      </w:pPr>
      <w:r>
        <w:t xml:space="preserve">Send an email notification if failed read </w:t>
      </w:r>
      <w:r w:rsidR="00B47BF8">
        <w:t>input parameter files from artifacts.</w:t>
      </w:r>
    </w:p>
    <w:p w14:paraId="027EB763" w14:textId="3953FF1E" w:rsidR="00ED4B13" w:rsidRDefault="00D3209F" w:rsidP="005F7F1C">
      <w:pPr>
        <w:pStyle w:val="ListParagraph"/>
        <w:numPr>
          <w:ilvl w:val="1"/>
          <w:numId w:val="18"/>
        </w:numPr>
      </w:pPr>
      <w:r>
        <w:t xml:space="preserve">Validate Parameters if there are </w:t>
      </w:r>
      <w:r w:rsidR="00ED4B13">
        <w:t xml:space="preserve">lacking or </w:t>
      </w:r>
      <w:r>
        <w:t>mismatch parameters</w:t>
      </w:r>
      <w:r w:rsidR="00ED4B13">
        <w:t>.</w:t>
      </w:r>
    </w:p>
    <w:p w14:paraId="7E25CAA9" w14:textId="1A6D7BEB" w:rsidR="00BC20F3" w:rsidRDefault="00BC20F3" w:rsidP="005F7F1C">
      <w:pPr>
        <w:pStyle w:val="ListParagraph"/>
        <w:numPr>
          <w:ilvl w:val="1"/>
          <w:numId w:val="18"/>
        </w:numPr>
      </w:pPr>
      <w:r>
        <w:t>Trigger the OnDemand pipeline</w:t>
      </w:r>
      <w:r w:rsidR="00AF48C5">
        <w:t xml:space="preserve"> if there</w:t>
      </w:r>
      <w:r w:rsidR="00ED4B13">
        <w:t xml:space="preserve"> are no lacking or </w:t>
      </w:r>
      <w:r w:rsidR="00AF48C5">
        <w:t>mismatch parameters.</w:t>
      </w:r>
    </w:p>
    <w:p w14:paraId="75379858" w14:textId="705914AD" w:rsidR="00ED4B13" w:rsidRDefault="00ED4B13" w:rsidP="005F7F1C">
      <w:pPr>
        <w:pStyle w:val="ListParagraph"/>
        <w:numPr>
          <w:ilvl w:val="1"/>
          <w:numId w:val="18"/>
        </w:numPr>
      </w:pPr>
      <w:r>
        <w:t>Send and email noti</w:t>
      </w:r>
      <w:r w:rsidR="003E24F1">
        <w:t>fication if there are lacking or mismatch parameters.</w:t>
      </w:r>
    </w:p>
    <w:p w14:paraId="4C272EF1" w14:textId="6C578AF8" w:rsidR="00210C1B" w:rsidRDefault="00287738" w:rsidP="005F7F1C">
      <w:pPr>
        <w:pStyle w:val="ListParagraph"/>
        <w:numPr>
          <w:ilvl w:val="1"/>
          <w:numId w:val="18"/>
        </w:numPr>
      </w:pPr>
      <w:r>
        <w:t>Add a work item comment upon successful triggering of OnDemand Pipeline.</w:t>
      </w:r>
    </w:p>
    <w:p w14:paraId="7A0799E4" w14:textId="01025A77" w:rsidR="00210C1B" w:rsidRDefault="00210C1B" w:rsidP="005F7F1C">
      <w:pPr>
        <w:pStyle w:val="ListParagraph"/>
        <w:numPr>
          <w:ilvl w:val="1"/>
          <w:numId w:val="18"/>
        </w:numPr>
      </w:pPr>
      <w:r>
        <w:t xml:space="preserve">Send an email notification saying Extraction process has </w:t>
      </w:r>
      <w:r w:rsidR="00056E2C">
        <w:t>started.</w:t>
      </w:r>
      <w:r>
        <w:t xml:space="preserve"> </w:t>
      </w:r>
    </w:p>
    <w:p w14:paraId="49BA0B89" w14:textId="40601EC4" w:rsidR="007C33F7" w:rsidRDefault="007C33F7" w:rsidP="005F7F1C">
      <w:pPr>
        <w:pStyle w:val="ListParagraph"/>
        <w:numPr>
          <w:ilvl w:val="1"/>
          <w:numId w:val="18"/>
        </w:numPr>
      </w:pPr>
      <w:r>
        <w:t>Send an email notification</w:t>
      </w:r>
      <w:r w:rsidR="00287738">
        <w:t xml:space="preserve"> and add a work item comment</w:t>
      </w:r>
      <w:r>
        <w:t xml:space="preserve"> </w:t>
      </w:r>
      <w:r w:rsidR="00684722">
        <w:t xml:space="preserve">if failed to trigger OnDemand </w:t>
      </w:r>
      <w:r w:rsidR="00056E2C">
        <w:t>pipeline</w:t>
      </w:r>
      <w:r w:rsidR="00287738">
        <w:t>.</w:t>
      </w:r>
    </w:p>
    <w:p w14:paraId="57BB83D7" w14:textId="2211D4B3" w:rsidR="009C0963" w:rsidRPr="0036172C" w:rsidRDefault="00F81466" w:rsidP="006238A1">
      <w:pPr>
        <w:ind w:left="432"/>
      </w:pPr>
      <w:r w:rsidRPr="00F81466">
        <w:rPr>
          <w:noProof/>
        </w:rPr>
        <w:drawing>
          <wp:inline distT="0" distB="0" distL="0" distR="0" wp14:anchorId="2119A18C" wp14:editId="0BBF4ADD">
            <wp:extent cx="6645910" cy="4010660"/>
            <wp:effectExtent l="0" t="0" r="2540" b="889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7"/>
                    <a:stretch>
                      <a:fillRect/>
                    </a:stretch>
                  </pic:blipFill>
                  <pic:spPr>
                    <a:xfrm>
                      <a:off x="0" y="0"/>
                      <a:ext cx="6645910" cy="4010660"/>
                    </a:xfrm>
                    <a:prstGeom prst="rect">
                      <a:avLst/>
                    </a:prstGeom>
                  </pic:spPr>
                </pic:pic>
              </a:graphicData>
            </a:graphic>
          </wp:inline>
        </w:drawing>
      </w:r>
    </w:p>
    <w:p w14:paraId="00AA2EED" w14:textId="3B614E97" w:rsidR="00416773" w:rsidRDefault="6197E87F" w:rsidP="00416773">
      <w:pPr>
        <w:pStyle w:val="Heading2"/>
      </w:pPr>
      <w:bookmarkStart w:id="22" w:name="_Toc132312597"/>
      <w:r>
        <w:t>YAML Files and Scripts</w:t>
      </w:r>
      <w:bookmarkEnd w:id="22"/>
    </w:p>
    <w:p w14:paraId="1F10CE73" w14:textId="70D24B93" w:rsidR="00B03B72" w:rsidRPr="00B03B72" w:rsidRDefault="00B03B72" w:rsidP="008F47D8">
      <w:pPr>
        <w:ind w:firstLine="360"/>
      </w:pPr>
      <w:r w:rsidRPr="00B03B72">
        <w:rPr>
          <w:b/>
          <w:bCs/>
        </w:rPr>
        <w:t>Trigger Pipeline</w:t>
      </w:r>
      <w:r>
        <w:t xml:space="preserve"> - </w:t>
      </w:r>
      <w:r w:rsidRPr="00C01ADC">
        <w:t>cfs-data-migration/CFS.Core.BKOF/azure-pipelines/</w:t>
      </w:r>
      <w:r w:rsidR="00831E5E" w:rsidRPr="00831E5E">
        <w:t xml:space="preserve"> DMCoreTriggerPipeline</w:t>
      </w:r>
      <w:r w:rsidRPr="00C01ADC">
        <w:t>.yml</w:t>
      </w:r>
    </w:p>
    <w:p w14:paraId="3240A745" w14:textId="686696CB" w:rsidR="00416773" w:rsidRPr="00C51E65" w:rsidRDefault="008F47D8" w:rsidP="008F47D8">
      <w:pPr>
        <w:rPr>
          <w:b/>
          <w:bCs/>
        </w:rPr>
      </w:pPr>
      <w:r>
        <w:rPr>
          <w:b/>
          <w:bCs/>
        </w:rPr>
        <w:t xml:space="preserve">       </w:t>
      </w:r>
      <w:r w:rsidR="00416773" w:rsidRPr="00C51E65">
        <w:rPr>
          <w:b/>
          <w:bCs/>
        </w:rPr>
        <w:t xml:space="preserve">YAML </w:t>
      </w:r>
      <w:r w:rsidR="00B03B72" w:rsidRPr="00C51E65">
        <w:rPr>
          <w:b/>
          <w:bCs/>
        </w:rPr>
        <w:t>Templates</w:t>
      </w:r>
      <w:r w:rsidR="00416773" w:rsidRPr="00C51E65">
        <w:rPr>
          <w:b/>
          <w:bCs/>
        </w:rPr>
        <w:t>:</w:t>
      </w:r>
    </w:p>
    <w:p w14:paraId="70C10A11" w14:textId="3AC90E92" w:rsidR="008F47D8" w:rsidRDefault="008F47D8" w:rsidP="008F47D8">
      <w:pPr>
        <w:rPr>
          <w:b/>
          <w:bCs/>
        </w:rPr>
      </w:pPr>
      <w:r>
        <w:rPr>
          <w:b/>
          <w:bCs/>
        </w:rPr>
        <w:tab/>
      </w:r>
      <w:r w:rsidRPr="00CA2F8C">
        <w:rPr>
          <w:b/>
          <w:bCs/>
        </w:rPr>
        <w:t>cfs-data-migration/CFS.Core.BKOF/templates</w:t>
      </w:r>
      <w:r w:rsidR="00E37EC2">
        <w:rPr>
          <w:b/>
          <w:bCs/>
        </w:rPr>
        <w:t>/</w:t>
      </w:r>
    </w:p>
    <w:p w14:paraId="61D11892" w14:textId="73601C93" w:rsidR="00C5599C" w:rsidRDefault="00C5599C" w:rsidP="005F7F1C">
      <w:pPr>
        <w:pStyle w:val="ListParagraph"/>
        <w:numPr>
          <w:ilvl w:val="0"/>
          <w:numId w:val="16"/>
        </w:numPr>
      </w:pPr>
      <w:r w:rsidRPr="00C5599C">
        <w:t>pre-stage.yml</w:t>
      </w:r>
    </w:p>
    <w:p w14:paraId="49353A93" w14:textId="2FE1A5C7" w:rsidR="00C5599C" w:rsidRPr="00C5599C" w:rsidRDefault="002D0687" w:rsidP="005F7F1C">
      <w:pPr>
        <w:pStyle w:val="ListParagraph"/>
        <w:numPr>
          <w:ilvl w:val="1"/>
          <w:numId w:val="16"/>
        </w:numPr>
        <w:ind w:left="1134" w:firstLine="0"/>
      </w:pPr>
      <w:r>
        <w:t xml:space="preserve"> </w:t>
      </w:r>
      <w:r w:rsidRPr="002D0687">
        <w:t>getworkitemdetails.yml</w:t>
      </w:r>
    </w:p>
    <w:p w14:paraId="72F916C2" w14:textId="2A9FC30D" w:rsidR="00CA2F8C" w:rsidRDefault="00CA2F8C" w:rsidP="005F7F1C">
      <w:pPr>
        <w:pStyle w:val="ListParagraph"/>
        <w:numPr>
          <w:ilvl w:val="0"/>
          <w:numId w:val="13"/>
        </w:numPr>
      </w:pPr>
      <w:r w:rsidRPr="00030DA9">
        <w:t>downloadandpublish-stage.yml</w:t>
      </w:r>
    </w:p>
    <w:p w14:paraId="06E50997" w14:textId="0A330827" w:rsidR="00030DA9" w:rsidRDefault="00030DA9" w:rsidP="005F7F1C">
      <w:pPr>
        <w:pStyle w:val="ListParagraph"/>
        <w:numPr>
          <w:ilvl w:val="1"/>
          <w:numId w:val="13"/>
        </w:numPr>
      </w:pPr>
      <w:r w:rsidRPr="00030DA9">
        <w:lastRenderedPageBreak/>
        <w:t>downloadandpublish.yml</w:t>
      </w:r>
    </w:p>
    <w:p w14:paraId="62CC7A3C" w14:textId="750F20A4" w:rsidR="00030DA9" w:rsidRDefault="00E55E82" w:rsidP="005F7F1C">
      <w:pPr>
        <w:pStyle w:val="ListParagraph"/>
        <w:numPr>
          <w:ilvl w:val="1"/>
          <w:numId w:val="13"/>
        </w:numPr>
      </w:pPr>
      <w:r w:rsidRPr="00E55E82">
        <w:t>noattachmentemail.yml</w:t>
      </w:r>
    </w:p>
    <w:p w14:paraId="606427CA" w14:textId="29A1E448" w:rsidR="00E55E82" w:rsidRDefault="000A15E8" w:rsidP="005F7F1C">
      <w:pPr>
        <w:pStyle w:val="ListParagraph"/>
        <w:numPr>
          <w:ilvl w:val="1"/>
          <w:numId w:val="13"/>
        </w:numPr>
      </w:pPr>
      <w:r w:rsidRPr="000A15E8">
        <w:t>updateworkitem.yml</w:t>
      </w:r>
    </w:p>
    <w:p w14:paraId="42BF6710" w14:textId="050468FD" w:rsidR="000A15E8" w:rsidRDefault="001C6DDD" w:rsidP="005F7F1C">
      <w:pPr>
        <w:pStyle w:val="ListParagraph"/>
        <w:numPr>
          <w:ilvl w:val="0"/>
          <w:numId w:val="13"/>
        </w:numPr>
      </w:pPr>
      <w:r w:rsidRPr="001C6DDD">
        <w:t>trigger-stage.yml</w:t>
      </w:r>
    </w:p>
    <w:p w14:paraId="153C5654" w14:textId="7333E109" w:rsidR="001C6DDD" w:rsidRDefault="00106705" w:rsidP="005F7F1C">
      <w:pPr>
        <w:pStyle w:val="ListParagraph"/>
        <w:numPr>
          <w:ilvl w:val="1"/>
          <w:numId w:val="13"/>
        </w:numPr>
      </w:pPr>
      <w:r w:rsidRPr="00106705">
        <w:t>updatevariables.yml</w:t>
      </w:r>
    </w:p>
    <w:p w14:paraId="284D1D11" w14:textId="56431581" w:rsidR="00687AA9" w:rsidRDefault="00687AA9" w:rsidP="005F7F1C">
      <w:pPr>
        <w:pStyle w:val="ListParagraph"/>
        <w:numPr>
          <w:ilvl w:val="1"/>
          <w:numId w:val="13"/>
        </w:numPr>
      </w:pPr>
      <w:r>
        <w:t>validateparameters.yml</w:t>
      </w:r>
    </w:p>
    <w:p w14:paraId="1C7E73AD" w14:textId="31F776D4" w:rsidR="00106705" w:rsidRDefault="00106705" w:rsidP="005F7F1C">
      <w:pPr>
        <w:pStyle w:val="ListParagraph"/>
        <w:numPr>
          <w:ilvl w:val="1"/>
          <w:numId w:val="13"/>
        </w:numPr>
      </w:pPr>
      <w:r w:rsidRPr="00106705">
        <w:t>triggerpipeline.yml</w:t>
      </w:r>
    </w:p>
    <w:p w14:paraId="7D966ED7" w14:textId="7AF8E83A" w:rsidR="00106705" w:rsidRDefault="00106705" w:rsidP="005F7F1C">
      <w:pPr>
        <w:pStyle w:val="ListParagraph"/>
        <w:numPr>
          <w:ilvl w:val="1"/>
          <w:numId w:val="13"/>
        </w:numPr>
      </w:pPr>
      <w:r w:rsidRPr="00106705">
        <w:t>updateworkitem.yml</w:t>
      </w:r>
    </w:p>
    <w:p w14:paraId="39F1EFD5" w14:textId="4491745D" w:rsidR="00EB5170" w:rsidRDefault="00EB5170" w:rsidP="005F7F1C">
      <w:pPr>
        <w:pStyle w:val="ListParagraph"/>
        <w:numPr>
          <w:ilvl w:val="1"/>
          <w:numId w:val="13"/>
        </w:numPr>
      </w:pPr>
      <w:r w:rsidRPr="00EB5170">
        <w:t>sendemail.yml</w:t>
      </w:r>
    </w:p>
    <w:p w14:paraId="597910AB" w14:textId="4EA3479F" w:rsidR="00EB5170" w:rsidRDefault="00C51E65" w:rsidP="00C51E65">
      <w:pPr>
        <w:ind w:left="432"/>
        <w:rPr>
          <w:b/>
          <w:bCs/>
        </w:rPr>
      </w:pPr>
      <w:r w:rsidRPr="00C51E65">
        <w:rPr>
          <w:b/>
          <w:bCs/>
        </w:rPr>
        <w:t>Scripts</w:t>
      </w:r>
      <w:r>
        <w:rPr>
          <w:b/>
          <w:bCs/>
        </w:rPr>
        <w:t>:</w:t>
      </w:r>
    </w:p>
    <w:p w14:paraId="68FF8F9A" w14:textId="4E40D11A" w:rsidR="00E37EC2" w:rsidRDefault="00E37EC2" w:rsidP="00E37EC2">
      <w:pPr>
        <w:ind w:left="432" w:firstLine="288"/>
        <w:rPr>
          <w:b/>
          <w:bCs/>
        </w:rPr>
      </w:pPr>
      <w:r w:rsidRPr="00E37EC2">
        <w:rPr>
          <w:b/>
          <w:bCs/>
        </w:rPr>
        <w:t>cfs-data-migration/CFS.Core.BKOF/scripts/</w:t>
      </w:r>
    </w:p>
    <w:p w14:paraId="27A2B906" w14:textId="670E016B" w:rsidR="00E37EC2" w:rsidRPr="006D44F0" w:rsidRDefault="006D44F0" w:rsidP="005F7F1C">
      <w:pPr>
        <w:pStyle w:val="ListParagraph"/>
        <w:numPr>
          <w:ilvl w:val="0"/>
          <w:numId w:val="17"/>
        </w:numPr>
      </w:pPr>
      <w:r w:rsidRPr="006D44F0">
        <w:t>GetWorkItemDetails.ps1</w:t>
      </w:r>
    </w:p>
    <w:p w14:paraId="1F59439C" w14:textId="3741AD56" w:rsidR="006D44F0" w:rsidRDefault="00E57533" w:rsidP="005F7F1C">
      <w:pPr>
        <w:pStyle w:val="ListParagraph"/>
        <w:numPr>
          <w:ilvl w:val="0"/>
          <w:numId w:val="17"/>
        </w:numPr>
      </w:pPr>
      <w:r w:rsidRPr="00E57533">
        <w:t>DownloadWorkItemFile.ps1</w:t>
      </w:r>
    </w:p>
    <w:p w14:paraId="6DA39FAB" w14:textId="23275C38" w:rsidR="00E57533" w:rsidRDefault="00154F18" w:rsidP="005F7F1C">
      <w:pPr>
        <w:pStyle w:val="ListParagraph"/>
        <w:numPr>
          <w:ilvl w:val="0"/>
          <w:numId w:val="17"/>
        </w:numPr>
      </w:pPr>
      <w:r w:rsidRPr="00154F18">
        <w:t>UpdateWorkItem.ps1</w:t>
      </w:r>
    </w:p>
    <w:p w14:paraId="3809926E" w14:textId="61BB0D69" w:rsidR="00154F18" w:rsidRDefault="00154F18" w:rsidP="005F7F1C">
      <w:pPr>
        <w:pStyle w:val="ListParagraph"/>
        <w:numPr>
          <w:ilvl w:val="0"/>
          <w:numId w:val="17"/>
        </w:numPr>
      </w:pPr>
      <w:r w:rsidRPr="00154F18">
        <w:t>ExcelValuestoVariables.ps1</w:t>
      </w:r>
    </w:p>
    <w:p w14:paraId="5FFE702D" w14:textId="21B8825B" w:rsidR="00E702FD" w:rsidRDefault="00E702FD" w:rsidP="005F7F1C">
      <w:pPr>
        <w:pStyle w:val="ListParagraph"/>
        <w:numPr>
          <w:ilvl w:val="0"/>
          <w:numId w:val="17"/>
        </w:numPr>
      </w:pPr>
      <w:r w:rsidRPr="00E702FD">
        <w:t>ValidateParameters.ps1</w:t>
      </w:r>
    </w:p>
    <w:p w14:paraId="3330EF13" w14:textId="51D9FF05" w:rsidR="00416773" w:rsidRPr="00416773" w:rsidRDefault="002E6CE9" w:rsidP="005F7F1C">
      <w:pPr>
        <w:pStyle w:val="ListParagraph"/>
        <w:numPr>
          <w:ilvl w:val="0"/>
          <w:numId w:val="17"/>
        </w:numPr>
      </w:pPr>
      <w:r w:rsidRPr="002E6CE9">
        <w:t>TriggerPipeline.ps1</w:t>
      </w:r>
    </w:p>
    <w:p w14:paraId="6FE5968A" w14:textId="3BF9B164" w:rsidR="00386852" w:rsidRDefault="00386852">
      <w:pPr>
        <w:pStyle w:val="Heading2"/>
      </w:pPr>
      <w:bookmarkStart w:id="23" w:name="_Toc132312598"/>
      <w:r>
        <w:t>CR Changes</w:t>
      </w:r>
    </w:p>
    <w:p w14:paraId="75171228" w14:textId="112077A7" w:rsidR="00C419ED" w:rsidRDefault="00C419ED" w:rsidP="00C419ED"/>
    <w:p w14:paraId="18F5097F" w14:textId="083FC22B" w:rsidR="00924CB9" w:rsidRDefault="00433A99" w:rsidP="005F7F1C">
      <w:pPr>
        <w:pStyle w:val="ListParagraph"/>
        <w:numPr>
          <w:ilvl w:val="0"/>
          <w:numId w:val="29"/>
        </w:numPr>
      </w:pPr>
      <w:r>
        <w:t xml:space="preserve">Added </w:t>
      </w:r>
      <w:r w:rsidR="006769BB">
        <w:t xml:space="preserve">different step to send email notification if </w:t>
      </w:r>
      <w:r w:rsidR="00CC7A82">
        <w:t xml:space="preserve">runType parameter is </w:t>
      </w:r>
      <w:r w:rsidR="00497C06">
        <w:t>“</w:t>
      </w:r>
      <w:r w:rsidR="00497C06" w:rsidRPr="00497C06">
        <w:t>ETLPreprocessProduction</w:t>
      </w:r>
      <w:r w:rsidR="00497C06">
        <w:t>”</w:t>
      </w:r>
      <w:r w:rsidR="007B7EA2" w:rsidRPr="007B7EA2">
        <w:t xml:space="preserve"> </w:t>
      </w:r>
      <w:r w:rsidR="00B62FC0">
        <w:t>as this is for external process but should be in a data lake storage account.</w:t>
      </w:r>
      <w:r w:rsidR="00924CB9">
        <w:t xml:space="preserve"> </w:t>
      </w:r>
      <w:r w:rsidR="00DB78C1">
        <w:t xml:space="preserve">Below is a sample email notification. </w:t>
      </w:r>
    </w:p>
    <w:p w14:paraId="5229904D" w14:textId="75513E42" w:rsidR="00497C06" w:rsidRPr="00C419ED" w:rsidRDefault="007B7EA2" w:rsidP="007B7EA2">
      <w:pPr>
        <w:pStyle w:val="ListParagraph"/>
        <w:numPr>
          <w:ilvl w:val="0"/>
          <w:numId w:val="0"/>
        </w:numPr>
        <w:ind w:left="1145"/>
      </w:pPr>
      <w:r w:rsidRPr="007B7EA2">
        <w:rPr>
          <w:noProof/>
        </w:rPr>
        <w:drawing>
          <wp:inline distT="0" distB="0" distL="0" distR="0" wp14:anchorId="48CE5952" wp14:editId="2F4575A2">
            <wp:extent cx="5584276" cy="76352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8"/>
                    <a:stretch>
                      <a:fillRect/>
                    </a:stretch>
                  </pic:blipFill>
                  <pic:spPr>
                    <a:xfrm>
                      <a:off x="0" y="0"/>
                      <a:ext cx="5600211" cy="765708"/>
                    </a:xfrm>
                    <a:prstGeom prst="rect">
                      <a:avLst/>
                    </a:prstGeom>
                  </pic:spPr>
                </pic:pic>
              </a:graphicData>
            </a:graphic>
          </wp:inline>
        </w:drawing>
      </w:r>
    </w:p>
    <w:p w14:paraId="7CA754BD" w14:textId="77777777" w:rsidR="00C419ED" w:rsidRPr="00C419ED" w:rsidRDefault="00C419ED" w:rsidP="00C419ED"/>
    <w:p w14:paraId="7EFCE8BD" w14:textId="51463F58" w:rsidR="001A6A84" w:rsidRDefault="4CD097DB" w:rsidP="001A6A84">
      <w:pPr>
        <w:pStyle w:val="Heading1"/>
        <w:rPr>
          <w:lang w:val="en-GB"/>
        </w:rPr>
      </w:pPr>
      <w:r w:rsidRPr="7F44BF72">
        <w:rPr>
          <w:lang w:val="en-GB"/>
        </w:rPr>
        <w:lastRenderedPageBreak/>
        <w:t>OnDemand Pipeline</w:t>
      </w:r>
      <w:bookmarkEnd w:id="23"/>
    </w:p>
    <w:p w14:paraId="771A149A" w14:textId="38AE6513" w:rsidR="000E11CE" w:rsidRDefault="000E11CE" w:rsidP="000E11CE">
      <w:r>
        <w:t xml:space="preserve">This </w:t>
      </w:r>
      <w:r w:rsidR="00952625">
        <w:t>pipeline gets</w:t>
      </w:r>
      <w:r>
        <w:t xml:space="preserve"> triggered by Trigger Pipeline and supplied </w:t>
      </w:r>
      <w:r w:rsidR="003320D3">
        <w:t>by required set of parameters. It will perform following tasks in sequential order: -</w:t>
      </w:r>
    </w:p>
    <w:p w14:paraId="6253EFD9" w14:textId="77777777" w:rsidR="00952625" w:rsidRDefault="00952625" w:rsidP="000E11CE"/>
    <w:p w14:paraId="33E0DA4B" w14:textId="21F43EAE" w:rsidR="00952625" w:rsidRDefault="00AF1729" w:rsidP="005F7F1C">
      <w:pPr>
        <w:pStyle w:val="ListParagraph"/>
        <w:numPr>
          <w:ilvl w:val="0"/>
          <w:numId w:val="10"/>
        </w:numPr>
      </w:pPr>
      <w:r>
        <w:t>Deploy Adhoc Domain Joined VM</w:t>
      </w:r>
      <w:r w:rsidR="00574BE0">
        <w:t xml:space="preserve"> and mount </w:t>
      </w:r>
      <w:r w:rsidR="0030504F">
        <w:t>disks based on fileSize</w:t>
      </w:r>
    </w:p>
    <w:p w14:paraId="40B155D5" w14:textId="27CA3EF4" w:rsidR="00574BE0" w:rsidRDefault="00621D07" w:rsidP="005F7F1C">
      <w:pPr>
        <w:pStyle w:val="ListParagraph"/>
        <w:numPr>
          <w:ilvl w:val="0"/>
          <w:numId w:val="10"/>
        </w:numPr>
      </w:pPr>
      <w:r>
        <w:t xml:space="preserve">Copy Script Files and </w:t>
      </w:r>
      <w:r w:rsidR="00C363E5">
        <w:t>Software Folder (containing PowerShell Modules, 7Zip etc) on VM</w:t>
      </w:r>
    </w:p>
    <w:p w14:paraId="4DC90AA5" w14:textId="74B866AE" w:rsidR="00DC06BB" w:rsidRDefault="00DC06BB" w:rsidP="005F7F1C">
      <w:pPr>
        <w:pStyle w:val="ListParagraph"/>
        <w:numPr>
          <w:ilvl w:val="0"/>
          <w:numId w:val="10"/>
        </w:numPr>
      </w:pPr>
      <w:r>
        <w:t xml:space="preserve">Stripe the </w:t>
      </w:r>
      <w:r w:rsidR="00EB0CAF">
        <w:t>disks to create source</w:t>
      </w:r>
      <w:r w:rsidR="00551696">
        <w:t xml:space="preserve"> (S)</w:t>
      </w:r>
      <w:r w:rsidR="00EB0CAF">
        <w:t xml:space="preserve"> and destination volume</w:t>
      </w:r>
      <w:r w:rsidR="00551696">
        <w:t xml:space="preserve"> (T)</w:t>
      </w:r>
    </w:p>
    <w:p w14:paraId="25E0A092" w14:textId="58F18886" w:rsidR="00551696" w:rsidRDefault="004C748E" w:rsidP="005F7F1C">
      <w:pPr>
        <w:pStyle w:val="ListParagraph"/>
        <w:numPr>
          <w:ilvl w:val="0"/>
          <w:numId w:val="10"/>
        </w:numPr>
      </w:pPr>
      <w:r>
        <w:t xml:space="preserve">Install </w:t>
      </w:r>
      <w:r w:rsidR="002D63E0">
        <w:t xml:space="preserve">module on VM </w:t>
      </w:r>
      <w:r w:rsidR="00EB1EB6">
        <w:t>offline</w:t>
      </w:r>
    </w:p>
    <w:p w14:paraId="6FA0EE31" w14:textId="22CC98AC" w:rsidR="00EB1EB6" w:rsidRDefault="00EB1EB6" w:rsidP="005F7F1C">
      <w:pPr>
        <w:pStyle w:val="ListParagraph"/>
        <w:numPr>
          <w:ilvl w:val="0"/>
          <w:numId w:val="10"/>
        </w:numPr>
      </w:pPr>
      <w:r>
        <w:t>Deploy Destination storage account (DataLake or Sftp) based on target Data Type</w:t>
      </w:r>
      <w:r w:rsidR="0E5AF75B">
        <w:t xml:space="preserve">. This step will be carried out only in Dryrun. </w:t>
      </w:r>
      <w:r w:rsidR="2C524F25">
        <w:t xml:space="preserve">Pipeline will use storage account created in Dryrun for Production run. For Sftp, a SR should be created to translate firewall public </w:t>
      </w:r>
      <w:r w:rsidR="65A755CA">
        <w:t>ip to private ip.</w:t>
      </w:r>
    </w:p>
    <w:p w14:paraId="5506EE91" w14:textId="1CBEE1CD" w:rsidR="00EB1EB6" w:rsidRDefault="0002774C" w:rsidP="005F7F1C">
      <w:pPr>
        <w:pStyle w:val="ListParagraph"/>
        <w:numPr>
          <w:ilvl w:val="0"/>
          <w:numId w:val="10"/>
        </w:numPr>
      </w:pPr>
      <w:r>
        <w:t>Triggers Master PowerShell Scripts and pass required set of parameters</w:t>
      </w:r>
    </w:p>
    <w:p w14:paraId="653A3E72" w14:textId="77777777" w:rsidR="00AA78B6" w:rsidRPr="00AA78B6" w:rsidRDefault="00AA78B6" w:rsidP="00AA78B6"/>
    <w:p w14:paraId="7914DE41" w14:textId="50A98610" w:rsidR="00840B73" w:rsidRPr="00840B73" w:rsidRDefault="006416A7" w:rsidP="006416A7">
      <w:pPr>
        <w:ind w:firstLine="360"/>
      </w:pPr>
      <w:r w:rsidRPr="007B37CD">
        <w:rPr>
          <w:b/>
          <w:bCs/>
        </w:rPr>
        <w:t>Bicep –</w:t>
      </w:r>
      <w:r w:rsidR="007B37CD">
        <w:t xml:space="preserve"> </w:t>
      </w:r>
      <w:r w:rsidR="007B37CD" w:rsidRPr="007B37CD">
        <w:t>cfs-data-migration/CFS.Core.BKOF/bicep-templates/</w:t>
      </w:r>
    </w:p>
    <w:p w14:paraId="510BCC9D" w14:textId="77059AEC" w:rsidR="006416A7" w:rsidRDefault="006416A7" w:rsidP="006416A7">
      <w:pPr>
        <w:ind w:firstLine="360"/>
      </w:pPr>
      <w:r w:rsidRPr="00C01ADC">
        <w:rPr>
          <w:b/>
          <w:bCs/>
        </w:rPr>
        <w:t>Pipeline</w:t>
      </w:r>
      <w:r>
        <w:t xml:space="preserve"> - </w:t>
      </w:r>
      <w:r w:rsidR="00C01ADC" w:rsidRPr="00C01ADC">
        <w:t>cfs-data-migration/CFS.Core.BKOF/azure-pipelines/DMOnDemandPipeline.yml</w:t>
      </w:r>
    </w:p>
    <w:p w14:paraId="29291BD1" w14:textId="009B4AF2" w:rsidR="007B37CD" w:rsidRDefault="007B37CD" w:rsidP="006416A7">
      <w:pPr>
        <w:ind w:firstLine="360"/>
      </w:pPr>
      <w:r w:rsidRPr="007B37CD">
        <w:rPr>
          <w:b/>
          <w:bCs/>
        </w:rPr>
        <w:t>Scripts</w:t>
      </w:r>
      <w:r>
        <w:t xml:space="preserve"> - </w:t>
      </w:r>
      <w:r w:rsidR="008B4523" w:rsidRPr="008B4523">
        <w:t>cfs-data-migration/CFS.Core.BKOF/scripts/</w:t>
      </w:r>
    </w:p>
    <w:p w14:paraId="303F6F1A" w14:textId="77777777" w:rsidR="00F024AE" w:rsidRDefault="00F024AE" w:rsidP="006416A7">
      <w:pPr>
        <w:ind w:firstLine="360"/>
      </w:pPr>
    </w:p>
    <w:p w14:paraId="503C4742" w14:textId="77777777" w:rsidR="00F024AE" w:rsidRDefault="00F024AE" w:rsidP="006416A7">
      <w:pPr>
        <w:ind w:firstLine="360"/>
      </w:pPr>
    </w:p>
    <w:p w14:paraId="2222CC73" w14:textId="5071599F" w:rsidR="00F024AE" w:rsidRPr="00F024AE" w:rsidRDefault="00F024AE" w:rsidP="006416A7">
      <w:pPr>
        <w:ind w:firstLine="360"/>
        <w:rPr>
          <w:b/>
          <w:bCs/>
        </w:rPr>
      </w:pPr>
      <w:r w:rsidRPr="66534310">
        <w:rPr>
          <w:b/>
          <w:bCs/>
        </w:rPr>
        <w:t>Screenshot</w:t>
      </w:r>
      <w:r w:rsidR="4E461599" w:rsidRPr="66534310">
        <w:rPr>
          <w:b/>
          <w:bCs/>
        </w:rPr>
        <w:t xml:space="preserve"> of parameters – these parameters are populated by Trigger Pipeline</w:t>
      </w:r>
    </w:p>
    <w:p w14:paraId="769F7132" w14:textId="1488F5E3" w:rsidR="00CC5479" w:rsidRPr="00840B73" w:rsidRDefault="03B0C124" w:rsidP="006416A7">
      <w:pPr>
        <w:ind w:firstLine="360"/>
      </w:pPr>
      <w:r>
        <w:rPr>
          <w:noProof/>
        </w:rPr>
        <w:drawing>
          <wp:inline distT="0" distB="0" distL="0" distR="0" wp14:anchorId="01D0BB60" wp14:editId="1B3DA815">
            <wp:extent cx="4572000" cy="2800350"/>
            <wp:effectExtent l="0" t="0" r="0" b="0"/>
            <wp:docPr id="2092241526" name="Picture 209224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648348FD" w14:textId="6C5D0B11" w:rsidR="03B0C124" w:rsidRDefault="03B0C124" w:rsidP="66534310">
      <w:pPr>
        <w:ind w:firstLine="360"/>
      </w:pPr>
      <w:r>
        <w:rPr>
          <w:noProof/>
        </w:rPr>
        <w:drawing>
          <wp:inline distT="0" distB="0" distL="0" distR="0" wp14:anchorId="1E76B2B9" wp14:editId="0E8A5A78">
            <wp:extent cx="4572000" cy="2038350"/>
            <wp:effectExtent l="0" t="0" r="0" b="0"/>
            <wp:docPr id="1846829980" name="Picture 184682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18203D2E" w14:textId="5878747A" w:rsidR="03B0C124" w:rsidRDefault="03B0C124" w:rsidP="66534310">
      <w:pPr>
        <w:ind w:firstLine="360"/>
      </w:pPr>
      <w:r>
        <w:rPr>
          <w:noProof/>
        </w:rPr>
        <w:lastRenderedPageBreak/>
        <w:drawing>
          <wp:inline distT="0" distB="0" distL="0" distR="0" wp14:anchorId="1CACFCCA" wp14:editId="70ACB976">
            <wp:extent cx="4572000" cy="3495675"/>
            <wp:effectExtent l="0" t="0" r="0" b="0"/>
            <wp:docPr id="300247469" name="Picture 30024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0F310DB" w14:textId="39DFA393" w:rsidR="03B0C124" w:rsidRDefault="03B0C124" w:rsidP="66534310">
      <w:pPr>
        <w:ind w:firstLine="360"/>
      </w:pPr>
      <w:r>
        <w:rPr>
          <w:noProof/>
        </w:rPr>
        <w:drawing>
          <wp:inline distT="0" distB="0" distL="0" distR="0" wp14:anchorId="6555D30D" wp14:editId="3353FB3D">
            <wp:extent cx="4572000" cy="2505075"/>
            <wp:effectExtent l="0" t="0" r="0" b="0"/>
            <wp:docPr id="2074235272" name="Picture 207423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50E815BA" w14:textId="1BB167F5" w:rsidR="66534310" w:rsidRDefault="66534310" w:rsidP="66534310">
      <w:pPr>
        <w:ind w:firstLine="360"/>
      </w:pPr>
    </w:p>
    <w:p w14:paraId="438E2915" w14:textId="3A9A0EA9" w:rsidR="03B0C124" w:rsidRDefault="03B0C124" w:rsidP="66534310">
      <w:pPr>
        <w:ind w:firstLine="360"/>
      </w:pPr>
      <w:r>
        <w:rPr>
          <w:noProof/>
        </w:rPr>
        <w:drawing>
          <wp:inline distT="0" distB="0" distL="0" distR="0" wp14:anchorId="6E9AA572" wp14:editId="5B4909E8">
            <wp:extent cx="4572000" cy="2857500"/>
            <wp:effectExtent l="0" t="0" r="0" b="0"/>
            <wp:docPr id="1403574640" name="Picture 140357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DE37A65" w14:textId="4F9E060C" w:rsidR="03B0C124" w:rsidRDefault="03B0C124" w:rsidP="66534310">
      <w:pPr>
        <w:ind w:firstLine="360"/>
      </w:pPr>
      <w:r>
        <w:rPr>
          <w:noProof/>
        </w:rPr>
        <w:lastRenderedPageBreak/>
        <w:drawing>
          <wp:inline distT="0" distB="0" distL="0" distR="0" wp14:anchorId="429E1EBD" wp14:editId="2570DEB5">
            <wp:extent cx="4572000" cy="3162300"/>
            <wp:effectExtent l="0" t="0" r="0" b="0"/>
            <wp:docPr id="67335707" name="Picture 6733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3A5EB5AE" w14:textId="66D832BD" w:rsidR="03B0C124" w:rsidRDefault="03B0C124" w:rsidP="66534310">
      <w:pPr>
        <w:ind w:firstLine="360"/>
      </w:pPr>
      <w:r>
        <w:rPr>
          <w:noProof/>
        </w:rPr>
        <w:drawing>
          <wp:inline distT="0" distB="0" distL="0" distR="0" wp14:anchorId="47D65446" wp14:editId="3AE5CB5B">
            <wp:extent cx="4572000" cy="3114675"/>
            <wp:effectExtent l="0" t="0" r="0" b="0"/>
            <wp:docPr id="1562944613" name="Picture 156294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6D200D15" w14:textId="6B3BF568" w:rsidR="66534310" w:rsidRDefault="66534310" w:rsidP="66534310">
      <w:pPr>
        <w:ind w:firstLine="360"/>
      </w:pPr>
    </w:p>
    <w:p w14:paraId="4BE4F4AE" w14:textId="349BDFC6" w:rsidR="66534310" w:rsidRDefault="66534310" w:rsidP="66534310">
      <w:pPr>
        <w:ind w:firstLine="360"/>
      </w:pPr>
    </w:p>
    <w:p w14:paraId="2AC356F9" w14:textId="5140D01B" w:rsidR="03B0C124" w:rsidRDefault="03B0C124" w:rsidP="66534310">
      <w:pPr>
        <w:ind w:firstLine="360"/>
        <w:rPr>
          <w:b/>
          <w:bCs/>
        </w:rPr>
      </w:pPr>
      <w:r w:rsidRPr="66534310">
        <w:rPr>
          <w:b/>
          <w:bCs/>
        </w:rPr>
        <w:t>Stages</w:t>
      </w:r>
      <w:r w:rsidR="783227DF" w:rsidRPr="66534310">
        <w:rPr>
          <w:b/>
          <w:bCs/>
        </w:rPr>
        <w:t xml:space="preserve"> for OnDemand Pipeline</w:t>
      </w:r>
    </w:p>
    <w:p w14:paraId="4A82EBCA" w14:textId="58977D83" w:rsidR="03B0C124" w:rsidRDefault="03B0C124" w:rsidP="66534310">
      <w:pPr>
        <w:ind w:firstLine="360"/>
      </w:pPr>
      <w:r>
        <w:rPr>
          <w:noProof/>
        </w:rPr>
        <w:lastRenderedPageBreak/>
        <w:drawing>
          <wp:inline distT="0" distB="0" distL="0" distR="0" wp14:anchorId="3117F117" wp14:editId="712C7FFA">
            <wp:extent cx="4572000" cy="3686175"/>
            <wp:effectExtent l="0" t="0" r="0" b="0"/>
            <wp:docPr id="859244259" name="Picture 85924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14:paraId="6E6C2512" w14:textId="0712B6B6" w:rsidR="66534310" w:rsidRDefault="66534310" w:rsidP="66534310">
      <w:pPr>
        <w:ind w:firstLine="360"/>
      </w:pPr>
    </w:p>
    <w:p w14:paraId="382F2B38" w14:textId="09822CA1" w:rsidR="03B0C124" w:rsidRDefault="6DEFF96A" w:rsidP="66534310">
      <w:pPr>
        <w:ind w:firstLine="360"/>
      </w:pPr>
      <w:r>
        <w:rPr>
          <w:noProof/>
        </w:rPr>
        <w:drawing>
          <wp:inline distT="0" distB="0" distL="0" distR="0" wp14:anchorId="0E3861B0" wp14:editId="3FF971B0">
            <wp:extent cx="4572000" cy="4248150"/>
            <wp:effectExtent l="0" t="0" r="0" b="0"/>
            <wp:docPr id="1995330308" name="Picture 199533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330308"/>
                    <pic:cNvPicPr/>
                  </pic:nvPicPr>
                  <pic:blipFill>
                    <a:blip r:embed="rId47">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5FE66283" w14:textId="62A7D6DC" w:rsidR="7F44BF72" w:rsidRDefault="7F44BF72" w:rsidP="7F44BF72"/>
    <w:p w14:paraId="5BEA9C7F" w14:textId="5282A787" w:rsidR="004C3016" w:rsidRDefault="004C3016" w:rsidP="7F44BF72"/>
    <w:p w14:paraId="7961B564" w14:textId="048E6E5F" w:rsidR="004C3016" w:rsidRDefault="004C3016" w:rsidP="7F44BF72"/>
    <w:p w14:paraId="672CF053" w14:textId="20659D87" w:rsidR="004C3016" w:rsidRDefault="004C3016" w:rsidP="7F44BF72"/>
    <w:p w14:paraId="7558F651" w14:textId="2C29B5C5" w:rsidR="004C3016" w:rsidRDefault="004C3016" w:rsidP="7F44BF72"/>
    <w:p w14:paraId="572F2307" w14:textId="649114BA" w:rsidR="004C3016" w:rsidRDefault="004C3016" w:rsidP="7F44BF72"/>
    <w:p w14:paraId="2AF2923F" w14:textId="2206CA26" w:rsidR="004C3016" w:rsidRDefault="004C3016" w:rsidP="004C3016">
      <w:pPr>
        <w:pStyle w:val="Heading1"/>
        <w:rPr>
          <w:lang w:val="en-GB"/>
        </w:rPr>
      </w:pPr>
      <w:bookmarkStart w:id="24" w:name="_Toc132312599"/>
      <w:r w:rsidRPr="7F44BF72">
        <w:rPr>
          <w:lang w:val="en-GB"/>
        </w:rPr>
        <w:lastRenderedPageBreak/>
        <w:t>OnDemand Pipeline</w:t>
      </w:r>
      <w:r>
        <w:rPr>
          <w:lang w:val="en-GB"/>
        </w:rPr>
        <w:t xml:space="preserve"> - CR</w:t>
      </w:r>
      <w:bookmarkEnd w:id="24"/>
    </w:p>
    <w:p w14:paraId="36E150C1" w14:textId="77777777" w:rsidR="004C3016" w:rsidRDefault="004C3016" w:rsidP="004C3016">
      <w:r>
        <w:t>This pipeline gets triggered by Trigger Pipeline and supplied by required set of parameters. It will perform following tasks in sequential order: -</w:t>
      </w:r>
    </w:p>
    <w:p w14:paraId="7CE3DC18" w14:textId="77777777" w:rsidR="004C3016" w:rsidRDefault="004C3016" w:rsidP="004C3016"/>
    <w:p w14:paraId="4C7F78B5" w14:textId="77777777" w:rsidR="004C3016" w:rsidRDefault="004C3016" w:rsidP="005F7F1C">
      <w:pPr>
        <w:pStyle w:val="ListParagraph"/>
        <w:numPr>
          <w:ilvl w:val="0"/>
          <w:numId w:val="10"/>
        </w:numPr>
      </w:pPr>
      <w:r>
        <w:t>Deploy Adhoc Domain Joined VM and mount disks based on fileSize</w:t>
      </w:r>
    </w:p>
    <w:p w14:paraId="5146987C" w14:textId="77777777" w:rsidR="004C3016" w:rsidRDefault="004C3016" w:rsidP="005F7F1C">
      <w:pPr>
        <w:pStyle w:val="ListParagraph"/>
        <w:numPr>
          <w:ilvl w:val="0"/>
          <w:numId w:val="10"/>
        </w:numPr>
      </w:pPr>
      <w:r>
        <w:t>Copy Script Files and Software Folder (containing PowerShell Modules, 7Zip etc) on VM</w:t>
      </w:r>
    </w:p>
    <w:p w14:paraId="1C54B9FF" w14:textId="77777777" w:rsidR="004C3016" w:rsidRDefault="004C3016" w:rsidP="005F7F1C">
      <w:pPr>
        <w:pStyle w:val="ListParagraph"/>
        <w:numPr>
          <w:ilvl w:val="0"/>
          <w:numId w:val="10"/>
        </w:numPr>
      </w:pPr>
      <w:r>
        <w:t>Stripe the disks to create source (S) and destination volume (T)</w:t>
      </w:r>
    </w:p>
    <w:p w14:paraId="79702328" w14:textId="77777777" w:rsidR="004C3016" w:rsidRDefault="004C3016" w:rsidP="005F7F1C">
      <w:pPr>
        <w:pStyle w:val="ListParagraph"/>
        <w:numPr>
          <w:ilvl w:val="0"/>
          <w:numId w:val="10"/>
        </w:numPr>
      </w:pPr>
      <w:r>
        <w:t>Install module on VM offline</w:t>
      </w:r>
    </w:p>
    <w:p w14:paraId="5E01A639" w14:textId="22E22B60" w:rsidR="004C3016" w:rsidRDefault="004C3016" w:rsidP="005F7F1C">
      <w:pPr>
        <w:pStyle w:val="ListParagraph"/>
        <w:numPr>
          <w:ilvl w:val="0"/>
          <w:numId w:val="10"/>
        </w:numPr>
      </w:pPr>
      <w:r>
        <w:t xml:space="preserve">Deploy Destination storage account (DataLake or Sftp) based on target Data Type. This step will be carried out only in </w:t>
      </w:r>
      <w:r w:rsidR="003629FF">
        <w:t>ETLpreprocess</w:t>
      </w:r>
      <w:r>
        <w:t xml:space="preserve">Dryrun. Pipeline will use storage account created in </w:t>
      </w:r>
      <w:r w:rsidR="003629FF">
        <w:t xml:space="preserve">ETLpreprocessDryrun. </w:t>
      </w:r>
      <w:r>
        <w:t xml:space="preserve"> for Production run. For Sftp, a SR should be created to translate firewall public ip to private ip.</w:t>
      </w:r>
    </w:p>
    <w:p w14:paraId="0052B9BE" w14:textId="77777777" w:rsidR="004C3016" w:rsidRDefault="004C3016" w:rsidP="005F7F1C">
      <w:pPr>
        <w:pStyle w:val="ListParagraph"/>
        <w:numPr>
          <w:ilvl w:val="0"/>
          <w:numId w:val="10"/>
        </w:numPr>
      </w:pPr>
      <w:r>
        <w:t>Triggers Master PowerShell Scripts and pass required set of parameters</w:t>
      </w:r>
    </w:p>
    <w:p w14:paraId="00AC6A1F" w14:textId="77777777" w:rsidR="004C3016" w:rsidRPr="00AA78B6" w:rsidRDefault="004C3016" w:rsidP="004C3016"/>
    <w:p w14:paraId="716FCE4C" w14:textId="77777777" w:rsidR="004C3016" w:rsidRPr="00840B73" w:rsidRDefault="004C3016" w:rsidP="004C3016">
      <w:pPr>
        <w:ind w:firstLine="360"/>
      </w:pPr>
      <w:r w:rsidRPr="007B37CD">
        <w:rPr>
          <w:b/>
          <w:bCs/>
        </w:rPr>
        <w:t>Bicep –</w:t>
      </w:r>
      <w:r>
        <w:t xml:space="preserve"> </w:t>
      </w:r>
      <w:r w:rsidRPr="007B37CD">
        <w:t>cfs-data-migration/CFS.Core.BKOF/bicep-templates/</w:t>
      </w:r>
    </w:p>
    <w:p w14:paraId="694A3A2C" w14:textId="77777777" w:rsidR="004C3016" w:rsidRDefault="004C3016" w:rsidP="004C3016">
      <w:pPr>
        <w:ind w:firstLine="360"/>
      </w:pPr>
      <w:r w:rsidRPr="00C01ADC">
        <w:rPr>
          <w:b/>
          <w:bCs/>
        </w:rPr>
        <w:t>Pipeline</w:t>
      </w:r>
      <w:r>
        <w:t xml:space="preserve"> - </w:t>
      </w:r>
      <w:r w:rsidRPr="00C01ADC">
        <w:t>cfs-data-migration/CFS.Core.BKOF/azure-pipelines/DMOnDemandPipeline.yml</w:t>
      </w:r>
    </w:p>
    <w:p w14:paraId="5FA69342" w14:textId="77777777" w:rsidR="004C3016" w:rsidRDefault="004C3016" w:rsidP="004C3016">
      <w:pPr>
        <w:ind w:firstLine="360"/>
      </w:pPr>
      <w:r w:rsidRPr="007B37CD">
        <w:rPr>
          <w:b/>
          <w:bCs/>
        </w:rPr>
        <w:t>Scripts</w:t>
      </w:r>
      <w:r>
        <w:t xml:space="preserve"> - </w:t>
      </w:r>
      <w:r w:rsidRPr="008B4523">
        <w:t>cfs-data-migration/CFS.Core.BKOF/scripts/</w:t>
      </w:r>
    </w:p>
    <w:p w14:paraId="2CD50D85" w14:textId="7985D789" w:rsidR="004C3016" w:rsidRDefault="004C3016" w:rsidP="7F44BF72"/>
    <w:p w14:paraId="1EAAAAC4" w14:textId="7049F98C" w:rsidR="004C3016" w:rsidRDefault="004C3016" w:rsidP="7F44BF72">
      <w:r>
        <w:rPr>
          <w:noProof/>
        </w:rPr>
        <w:drawing>
          <wp:inline distT="0" distB="0" distL="0" distR="0" wp14:anchorId="63A75D14" wp14:editId="281CB49F">
            <wp:extent cx="6645910" cy="373824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8"/>
                    <a:stretch>
                      <a:fillRect/>
                    </a:stretch>
                  </pic:blipFill>
                  <pic:spPr>
                    <a:xfrm>
                      <a:off x="0" y="0"/>
                      <a:ext cx="6645910" cy="3738245"/>
                    </a:xfrm>
                    <a:prstGeom prst="rect">
                      <a:avLst/>
                    </a:prstGeom>
                  </pic:spPr>
                </pic:pic>
              </a:graphicData>
            </a:graphic>
          </wp:inline>
        </w:drawing>
      </w:r>
    </w:p>
    <w:p w14:paraId="60F75C21" w14:textId="28B9FFDF" w:rsidR="004C3016" w:rsidRDefault="004C3016" w:rsidP="7F44BF72"/>
    <w:p w14:paraId="0299C3E4" w14:textId="66E2C942" w:rsidR="004C3016" w:rsidRDefault="004C3016" w:rsidP="7F44BF72">
      <w:r w:rsidRPr="004C3016">
        <w:rPr>
          <w:noProof/>
        </w:rPr>
        <w:lastRenderedPageBreak/>
        <w:drawing>
          <wp:inline distT="0" distB="0" distL="0" distR="0" wp14:anchorId="34E2AF56" wp14:editId="738C4292">
            <wp:extent cx="6645910" cy="4307840"/>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9"/>
                    <a:stretch>
                      <a:fillRect/>
                    </a:stretch>
                  </pic:blipFill>
                  <pic:spPr>
                    <a:xfrm>
                      <a:off x="0" y="0"/>
                      <a:ext cx="6645910" cy="4307840"/>
                    </a:xfrm>
                    <a:prstGeom prst="rect">
                      <a:avLst/>
                    </a:prstGeom>
                  </pic:spPr>
                </pic:pic>
              </a:graphicData>
            </a:graphic>
          </wp:inline>
        </w:drawing>
      </w:r>
    </w:p>
    <w:p w14:paraId="254FCA4F" w14:textId="0901A5F7" w:rsidR="004C3016" w:rsidRDefault="004C3016" w:rsidP="7F44BF72"/>
    <w:p w14:paraId="1F489EBB" w14:textId="6EB4A0BC" w:rsidR="004C3016" w:rsidRPr="004C3016" w:rsidRDefault="004C3016" w:rsidP="7F44BF72">
      <w:pPr>
        <w:rPr>
          <w:b/>
          <w:bCs/>
        </w:rPr>
      </w:pPr>
      <w:r w:rsidRPr="004C3016">
        <w:rPr>
          <w:b/>
          <w:bCs/>
        </w:rPr>
        <w:t>For CR Changes</w:t>
      </w:r>
    </w:p>
    <w:p w14:paraId="22874DC6" w14:textId="3BBF79F9" w:rsidR="004C3016" w:rsidRDefault="004C3016" w:rsidP="7F44BF72"/>
    <w:p w14:paraId="3BB72584" w14:textId="3B1FF218" w:rsidR="004C3016" w:rsidRDefault="004C3016" w:rsidP="7F44BF72">
      <w:r>
        <w:t xml:space="preserve">If you need to do ETL on the file before sending it to Customer.  </w:t>
      </w:r>
    </w:p>
    <w:p w14:paraId="53975E0E" w14:textId="35EBE3AB" w:rsidR="004C3016" w:rsidRDefault="004C3016" w:rsidP="7F44BF72">
      <w:r w:rsidRPr="004C3016">
        <w:rPr>
          <w:b/>
          <w:bCs/>
        </w:rPr>
        <w:t>ETLPreprocessDryrun</w:t>
      </w:r>
      <w:r>
        <w:t>– This phase will do all the same steps which we did in pre-CR implementation. Like Allocating temporary VM, copy file/softwares to VM, installing softwares on VM and trigger master script. Additionally it will create two storage accounts one for customer will be used in Production phase and one for internally copying extracted file, on which ETL will be done by CFS. Finally this will process sample file.</w:t>
      </w:r>
    </w:p>
    <w:p w14:paraId="696C85F2" w14:textId="035B8888" w:rsidR="004C3016" w:rsidRDefault="004C3016" w:rsidP="7F44BF72"/>
    <w:p w14:paraId="6991874B" w14:textId="7A662F27" w:rsidR="004C3016" w:rsidRDefault="004C3016" w:rsidP="7F44BF72">
      <w:r w:rsidRPr="004C3016">
        <w:rPr>
          <w:b/>
          <w:bCs/>
        </w:rPr>
        <w:t>ETLPreprocessProduction</w:t>
      </w:r>
      <w:r>
        <w:t xml:space="preserve"> – This phase will process actual file and copy it to second storage account created in previous stage and send notification to CFS about file readiness for ETL phase.</w:t>
      </w:r>
    </w:p>
    <w:p w14:paraId="3D2BDB43" w14:textId="568768FD" w:rsidR="004C3016" w:rsidRDefault="004C3016" w:rsidP="7F44BF72"/>
    <w:p w14:paraId="23D38EF9" w14:textId="31F3759F" w:rsidR="004C3016" w:rsidRDefault="004C3016" w:rsidP="7F44BF72">
      <w:r>
        <w:t>CFS will do ETL and notify DevOps team/Application Team.</w:t>
      </w:r>
    </w:p>
    <w:p w14:paraId="63F42815" w14:textId="28B286DF" w:rsidR="004C3016" w:rsidRDefault="004C3016" w:rsidP="7F44BF72"/>
    <w:p w14:paraId="63ECD94C" w14:textId="338AC369" w:rsidR="004C3016" w:rsidRPr="004C3016" w:rsidRDefault="004C3016" w:rsidP="7F44BF72">
      <w:r w:rsidRPr="004C3016">
        <w:rPr>
          <w:b/>
          <w:bCs/>
        </w:rPr>
        <w:t>Production</w:t>
      </w:r>
      <w:r>
        <w:rPr>
          <w:b/>
          <w:bCs/>
        </w:rPr>
        <w:t xml:space="preserve"> – </w:t>
      </w:r>
      <w:r w:rsidRPr="004C3016">
        <w:t>This</w:t>
      </w:r>
      <w:r>
        <w:t xml:space="preserve"> phase will </w:t>
      </w:r>
      <w:r w:rsidR="00F53FEE">
        <w:t xml:space="preserve">process preprocessed file in previous phase, you also need to choose input file location coming from </w:t>
      </w:r>
      <w:r w:rsidR="00F53FEE" w:rsidRPr="00F53FEE">
        <w:rPr>
          <w:b/>
          <w:bCs/>
        </w:rPr>
        <w:t>ETL</w:t>
      </w:r>
      <w:r w:rsidR="00F53FEE">
        <w:t xml:space="preserve"> by selecting radio button. This phase will process the ETL processed file and zip it and copy it to destination storage account and send notification to stakeholders.</w:t>
      </w:r>
    </w:p>
    <w:p w14:paraId="0BDB051C" w14:textId="0BDD9971" w:rsidR="4F90B81F" w:rsidRDefault="4F90B81F" w:rsidP="7F44BF72">
      <w:pPr>
        <w:pStyle w:val="Heading1"/>
        <w:rPr>
          <w:lang w:val="en-GB"/>
        </w:rPr>
      </w:pPr>
      <w:bookmarkStart w:id="25" w:name="_Toc132312600"/>
      <w:r w:rsidRPr="7F44BF72">
        <w:rPr>
          <w:lang w:val="en-GB"/>
        </w:rPr>
        <w:lastRenderedPageBreak/>
        <w:t>Master Script Powershell</w:t>
      </w:r>
      <w:bookmarkEnd w:id="25"/>
    </w:p>
    <w:p w14:paraId="18E58DAF" w14:textId="1D1B8F16" w:rsidR="4F90B81F" w:rsidRDefault="4F90B81F" w:rsidP="7F44BF72">
      <w:pPr>
        <w:rPr>
          <w:lang w:val="en-GB"/>
        </w:rPr>
      </w:pPr>
      <w:r w:rsidRPr="7F44BF72">
        <w:rPr>
          <w:szCs w:val="20"/>
          <w:lang w:val="en-GB"/>
        </w:rPr>
        <w:t>PowerShell is part of DevOps, and it will trigger Master.ps1.</w:t>
      </w:r>
    </w:p>
    <w:p w14:paraId="7EB8AFF7" w14:textId="59F83D8B" w:rsidR="7F44BF72" w:rsidRDefault="7F44BF72" w:rsidP="7F44BF72">
      <w:pPr>
        <w:rPr>
          <w:szCs w:val="20"/>
          <w:lang w:val="en-GB"/>
        </w:rPr>
      </w:pPr>
    </w:p>
    <w:p w14:paraId="0D7340A9" w14:textId="39F211DF" w:rsidR="477B6203" w:rsidRDefault="477B6203" w:rsidP="009A3E7B">
      <w:pPr>
        <w:pStyle w:val="Heading2"/>
        <w:rPr>
          <w:lang w:val="en-GB"/>
        </w:rPr>
      </w:pPr>
      <w:bookmarkStart w:id="26" w:name="_Toc132312601"/>
      <w:r w:rsidRPr="7F44BF72">
        <w:rPr>
          <w:lang w:val="en-GB"/>
        </w:rPr>
        <w:t>Functions being run by the Master script.</w:t>
      </w:r>
      <w:bookmarkEnd w:id="26"/>
    </w:p>
    <w:p w14:paraId="5D5E2EB7" w14:textId="6F380917" w:rsidR="4A9C081C" w:rsidRDefault="4A9C081C" w:rsidP="7F44BF72"/>
    <w:tbl>
      <w:tblPr>
        <w:tblStyle w:val="TableGrid"/>
        <w:tblW w:w="0" w:type="auto"/>
        <w:tblInd w:w="720" w:type="dxa"/>
        <w:tblLayout w:type="fixed"/>
        <w:tblLook w:val="04A0" w:firstRow="1" w:lastRow="0" w:firstColumn="1" w:lastColumn="0" w:noHBand="0" w:noVBand="1"/>
      </w:tblPr>
      <w:tblGrid>
        <w:gridCol w:w="4305"/>
        <w:gridCol w:w="5025"/>
      </w:tblGrid>
      <w:tr w:rsidR="7F44BF72" w14:paraId="46636D03" w14:textId="77777777" w:rsidTr="37E5CEEC">
        <w:trPr>
          <w:trHeight w:val="300"/>
        </w:trPr>
        <w:tc>
          <w:tcPr>
            <w:tcW w:w="4305" w:type="dxa"/>
            <w:tcMar>
              <w:left w:w="105" w:type="dxa"/>
              <w:right w:w="105" w:type="dxa"/>
            </w:tcMar>
          </w:tcPr>
          <w:p w14:paraId="6993A878" w14:textId="3E217851" w:rsidR="7F44BF72" w:rsidRDefault="7F44BF72" w:rsidP="7F44BF72">
            <w:pPr>
              <w:spacing w:after="160" w:line="259" w:lineRule="auto"/>
              <w:rPr>
                <w:szCs w:val="20"/>
              </w:rPr>
            </w:pPr>
            <w:r w:rsidRPr="7F44BF72">
              <w:rPr>
                <w:szCs w:val="20"/>
              </w:rPr>
              <w:t>Prerequisites</w:t>
            </w:r>
          </w:p>
          <w:p w14:paraId="59C71935" w14:textId="5D40A2E4" w:rsidR="7F44BF72" w:rsidRDefault="7F44BF72" w:rsidP="7F44BF72">
            <w:pPr>
              <w:spacing w:line="259" w:lineRule="auto"/>
              <w:rPr>
                <w:szCs w:val="20"/>
              </w:rPr>
            </w:pPr>
          </w:p>
        </w:tc>
        <w:tc>
          <w:tcPr>
            <w:tcW w:w="5025" w:type="dxa"/>
            <w:tcMar>
              <w:left w:w="105" w:type="dxa"/>
              <w:right w:w="105" w:type="dxa"/>
            </w:tcMar>
          </w:tcPr>
          <w:p w14:paraId="70E46EAD" w14:textId="50641985" w:rsidR="7F44BF72" w:rsidRDefault="7F44BF72" w:rsidP="7F44BF72">
            <w:pPr>
              <w:spacing w:after="160" w:line="259" w:lineRule="auto"/>
              <w:rPr>
                <w:szCs w:val="20"/>
              </w:rPr>
            </w:pPr>
            <w:r w:rsidRPr="7F44BF72">
              <w:rPr>
                <w:szCs w:val="20"/>
              </w:rPr>
              <w:t>Below are the functions being run by the Master script:</w:t>
            </w:r>
          </w:p>
          <w:p w14:paraId="2401D551" w14:textId="0B5154FB" w:rsidR="00774BB8" w:rsidRDefault="00774BB8" w:rsidP="7F44BF72">
            <w:pPr>
              <w:spacing w:after="160" w:line="259" w:lineRule="auto"/>
              <w:rPr>
                <w:szCs w:val="20"/>
              </w:rPr>
            </w:pPr>
            <w:r>
              <w:rPr>
                <w:szCs w:val="20"/>
              </w:rPr>
              <w:t>Security / Access</w:t>
            </w:r>
          </w:p>
          <w:p w14:paraId="0BD923D7" w14:textId="77777777" w:rsidR="00774BB8" w:rsidRDefault="7F44BF72" w:rsidP="7F44BF72">
            <w:pPr>
              <w:spacing w:line="259" w:lineRule="auto"/>
              <w:rPr>
                <w:szCs w:val="20"/>
              </w:rPr>
            </w:pPr>
            <w:r w:rsidRPr="7F44BF72">
              <w:rPr>
                <w:szCs w:val="20"/>
              </w:rPr>
              <w:t>- Add a Personal Access Token (PAT) in Key vault and name the secret as "PAT"</w:t>
            </w:r>
            <w:r>
              <w:br/>
            </w:r>
            <w:r w:rsidRPr="7F44BF72">
              <w:rPr>
                <w:szCs w:val="20"/>
              </w:rPr>
              <w:t>- Add a License Key in Key vault and name the secret as "LicenseSecretKey"</w:t>
            </w:r>
          </w:p>
          <w:p w14:paraId="5FF490ED" w14:textId="77777777" w:rsidR="00774BB8" w:rsidRDefault="00774BB8" w:rsidP="7F44BF72">
            <w:pPr>
              <w:spacing w:line="259" w:lineRule="auto"/>
              <w:rPr>
                <w:szCs w:val="20"/>
              </w:rPr>
            </w:pPr>
          </w:p>
          <w:p w14:paraId="246C84EE" w14:textId="20316D8A" w:rsidR="7F44BF72" w:rsidRDefault="00774BB8" w:rsidP="7F44BF72">
            <w:pPr>
              <w:spacing w:line="259" w:lineRule="auto"/>
              <w:rPr>
                <w:szCs w:val="20"/>
              </w:rPr>
            </w:pPr>
            <w:r>
              <w:rPr>
                <w:szCs w:val="20"/>
              </w:rPr>
              <w:t xml:space="preserve">File processing (reconciliation) </w:t>
            </w:r>
            <w:r w:rsidR="7F44BF72">
              <w:br/>
            </w:r>
            <w:r w:rsidR="7F44BF72" w:rsidRPr="7F44BF72">
              <w:rPr>
                <w:szCs w:val="20"/>
              </w:rPr>
              <w:t>- Report provided should have "Treesize" and "Hash" in the file name for the script to pick up the file</w:t>
            </w:r>
          </w:p>
          <w:p w14:paraId="28730781" w14:textId="685AAB8C" w:rsidR="7F44BF72" w:rsidRDefault="7F44BF72" w:rsidP="7F44BF72">
            <w:pPr>
              <w:spacing w:line="259" w:lineRule="auto"/>
              <w:rPr>
                <w:szCs w:val="20"/>
              </w:rPr>
            </w:pPr>
            <w:r w:rsidRPr="7F44BF72">
              <w:rPr>
                <w:szCs w:val="20"/>
              </w:rPr>
              <w:t>- The file should have "MD5" and "Filenames" columns and these are the required fields.</w:t>
            </w:r>
          </w:p>
          <w:p w14:paraId="47D703F7" w14:textId="3A770B0D" w:rsidR="00774BB8" w:rsidRDefault="74CFFBBF" w:rsidP="37E5CEEC">
            <w:pPr>
              <w:spacing w:line="259" w:lineRule="auto"/>
              <w:rPr>
                <w:rFonts w:ascii="Calibri" w:eastAsia="Calibri" w:hAnsi="Calibri" w:cs="Calibri"/>
                <w:sz w:val="22"/>
              </w:rPr>
            </w:pPr>
            <w:r>
              <w:t xml:space="preserve">- </w:t>
            </w:r>
            <w:r w:rsidR="227BA165" w:rsidRPr="37E5CEEC">
              <w:rPr>
                <w:rFonts w:ascii="Segoe UI" w:eastAsia="Segoe UI" w:hAnsi="Segoe UI" w:cs="Segoe UI"/>
                <w:szCs w:val="20"/>
              </w:rPr>
              <w:t>The DMF folder should be in zip form, not the files under this folder.</w:t>
            </w:r>
          </w:p>
          <w:p w14:paraId="03E4F879" w14:textId="2091D86A" w:rsidR="0756FFCC" w:rsidRDefault="0756FFCC" w:rsidP="0756FFCC">
            <w:pPr>
              <w:spacing w:line="259" w:lineRule="auto"/>
              <w:rPr>
                <w:rFonts w:ascii="Calibri" w:eastAsia="Calibri" w:hAnsi="Calibri" w:cs="Calibri"/>
                <w:sz w:val="22"/>
              </w:rPr>
            </w:pPr>
          </w:p>
          <w:p w14:paraId="394AE189" w14:textId="43EB4E5D" w:rsidR="7F44BF72" w:rsidRDefault="00774BB8" w:rsidP="0599DE29">
            <w:pPr>
              <w:spacing w:line="259" w:lineRule="auto"/>
            </w:pPr>
            <w:r>
              <w:rPr>
                <w:rFonts w:ascii="Calibri" w:eastAsia="Calibri" w:hAnsi="Calibri" w:cs="Calibri"/>
                <w:sz w:val="22"/>
              </w:rPr>
              <w:t>Elevated access for Powershell execution</w:t>
            </w:r>
            <w:r w:rsidR="7F44BF72">
              <w:br/>
              <w:t>- Powershell.exe should be running as Admin</w:t>
            </w:r>
          </w:p>
        </w:tc>
      </w:tr>
      <w:tr w:rsidR="7F44BF72" w14:paraId="306D4AB3" w14:textId="77777777" w:rsidTr="37E5CEEC">
        <w:trPr>
          <w:trHeight w:val="300"/>
        </w:trPr>
        <w:tc>
          <w:tcPr>
            <w:tcW w:w="4305" w:type="dxa"/>
            <w:tcMar>
              <w:left w:w="105" w:type="dxa"/>
              <w:right w:w="105" w:type="dxa"/>
            </w:tcMar>
          </w:tcPr>
          <w:p w14:paraId="0C879A29" w14:textId="7950A784" w:rsidR="7F44BF72" w:rsidRDefault="7F44BF72" w:rsidP="7F44BF72">
            <w:pPr>
              <w:spacing w:line="259" w:lineRule="auto"/>
              <w:rPr>
                <w:szCs w:val="20"/>
              </w:rPr>
            </w:pPr>
            <w:r w:rsidRPr="7F44BF72">
              <w:rPr>
                <w:szCs w:val="20"/>
              </w:rPr>
              <w:t>Copy zip (password protected file) from Source storage to Disk</w:t>
            </w:r>
          </w:p>
        </w:tc>
        <w:tc>
          <w:tcPr>
            <w:tcW w:w="5025" w:type="dxa"/>
            <w:tcMar>
              <w:left w:w="105" w:type="dxa"/>
              <w:right w:w="105" w:type="dxa"/>
            </w:tcMar>
          </w:tcPr>
          <w:p w14:paraId="1FE06FAB" w14:textId="008EBD7F" w:rsidR="7F44BF72" w:rsidRDefault="7F44BF72" w:rsidP="7F44BF72">
            <w:pPr>
              <w:spacing w:line="259" w:lineRule="auto"/>
              <w:rPr>
                <w:szCs w:val="20"/>
              </w:rPr>
            </w:pPr>
            <w:r w:rsidRPr="7F44BF72">
              <w:rPr>
                <w:szCs w:val="20"/>
              </w:rPr>
              <w:t xml:space="preserve">CBA will upload the zipped and password protected file. </w:t>
            </w:r>
            <w:r>
              <w:br/>
            </w:r>
            <w:r w:rsidRPr="7F44BF72">
              <w:rPr>
                <w:szCs w:val="20"/>
              </w:rPr>
              <w:t>Storage Account: &lt;&gt;</w:t>
            </w:r>
            <w:r>
              <w:br/>
            </w:r>
            <w:r w:rsidRPr="7F44BF72">
              <w:rPr>
                <w:szCs w:val="20"/>
              </w:rPr>
              <w:t>Azure Key Vault: &lt;&gt;</w:t>
            </w:r>
            <w:r>
              <w:br/>
            </w:r>
            <w:r w:rsidRPr="7F44BF72">
              <w:rPr>
                <w:szCs w:val="20"/>
              </w:rPr>
              <w:t>From the source storage account, the script will download it and copy it to S:\FromStorageAccount.</w:t>
            </w:r>
          </w:p>
        </w:tc>
      </w:tr>
      <w:tr w:rsidR="7F44BF72" w14:paraId="040587DA" w14:textId="77777777" w:rsidTr="37E5CEEC">
        <w:trPr>
          <w:trHeight w:val="300"/>
        </w:trPr>
        <w:tc>
          <w:tcPr>
            <w:tcW w:w="4305" w:type="dxa"/>
            <w:tcMar>
              <w:left w:w="105" w:type="dxa"/>
              <w:right w:w="105" w:type="dxa"/>
            </w:tcMar>
          </w:tcPr>
          <w:p w14:paraId="2ADB3BCC" w14:textId="1092D449" w:rsidR="7F44BF72" w:rsidRDefault="7F44BF72" w:rsidP="7F44BF72">
            <w:pPr>
              <w:spacing w:line="259" w:lineRule="auto"/>
              <w:rPr>
                <w:szCs w:val="20"/>
              </w:rPr>
            </w:pPr>
            <w:r w:rsidRPr="7F44BF72">
              <w:rPr>
                <w:szCs w:val="20"/>
              </w:rPr>
              <w:t>Read secret from Keyvault</w:t>
            </w:r>
          </w:p>
        </w:tc>
        <w:tc>
          <w:tcPr>
            <w:tcW w:w="5025" w:type="dxa"/>
            <w:tcMar>
              <w:left w:w="105" w:type="dxa"/>
              <w:right w:w="105" w:type="dxa"/>
            </w:tcMar>
          </w:tcPr>
          <w:p w14:paraId="2DF3A0DE" w14:textId="17AE22A1" w:rsidR="7F44BF72" w:rsidRDefault="7F44BF72" w:rsidP="7F44BF72">
            <w:pPr>
              <w:spacing w:line="259" w:lineRule="auto"/>
              <w:rPr>
                <w:szCs w:val="20"/>
              </w:rPr>
            </w:pPr>
            <w:r w:rsidRPr="7F44BF72">
              <w:rPr>
                <w:szCs w:val="20"/>
              </w:rPr>
              <w:t>Given the keyvault name and keyvault secret name, the script will read it.</w:t>
            </w:r>
          </w:p>
        </w:tc>
      </w:tr>
      <w:tr w:rsidR="7F44BF72" w14:paraId="50CD8D32" w14:textId="77777777" w:rsidTr="37E5CEEC">
        <w:trPr>
          <w:trHeight w:val="300"/>
        </w:trPr>
        <w:tc>
          <w:tcPr>
            <w:tcW w:w="4305" w:type="dxa"/>
            <w:tcMar>
              <w:left w:w="105" w:type="dxa"/>
              <w:right w:w="105" w:type="dxa"/>
            </w:tcMar>
          </w:tcPr>
          <w:p w14:paraId="66F0E0CB" w14:textId="3C49ED92" w:rsidR="7F44BF72" w:rsidRDefault="7F44BF72" w:rsidP="7F44BF72">
            <w:pPr>
              <w:spacing w:line="259" w:lineRule="auto"/>
              <w:rPr>
                <w:szCs w:val="20"/>
              </w:rPr>
            </w:pPr>
            <w:r w:rsidRPr="7F44BF72">
              <w:rPr>
                <w:szCs w:val="20"/>
              </w:rPr>
              <w:t>Unzip and extract to another Disk</w:t>
            </w:r>
          </w:p>
        </w:tc>
        <w:tc>
          <w:tcPr>
            <w:tcW w:w="5025" w:type="dxa"/>
            <w:tcMar>
              <w:left w:w="105" w:type="dxa"/>
              <w:right w:w="105" w:type="dxa"/>
            </w:tcMar>
          </w:tcPr>
          <w:p w14:paraId="111B6E79" w14:textId="4B25E963" w:rsidR="7F44BF72" w:rsidRDefault="7F44BF72" w:rsidP="7F44BF72">
            <w:pPr>
              <w:spacing w:line="259" w:lineRule="auto"/>
              <w:rPr>
                <w:szCs w:val="20"/>
              </w:rPr>
            </w:pPr>
            <w:r w:rsidRPr="7F44BF72">
              <w:rPr>
                <w:szCs w:val="20"/>
              </w:rPr>
              <w:t>Once the secret has been acquired, the script will unzip it and copy the unzip file to T:\UnzipFile</w:t>
            </w:r>
          </w:p>
        </w:tc>
      </w:tr>
      <w:tr w:rsidR="7F44BF72" w14:paraId="3D1C479E" w14:textId="77777777" w:rsidTr="37E5CEEC">
        <w:trPr>
          <w:trHeight w:val="300"/>
        </w:trPr>
        <w:tc>
          <w:tcPr>
            <w:tcW w:w="4305" w:type="dxa"/>
            <w:tcMar>
              <w:left w:w="105" w:type="dxa"/>
              <w:right w:w="105" w:type="dxa"/>
            </w:tcMar>
          </w:tcPr>
          <w:p w14:paraId="05249951" w14:textId="17A2272E" w:rsidR="7F44BF72" w:rsidRDefault="7F44BF72" w:rsidP="7F44BF72">
            <w:pPr>
              <w:spacing w:line="259" w:lineRule="auto"/>
              <w:rPr>
                <w:szCs w:val="20"/>
              </w:rPr>
            </w:pPr>
            <w:r w:rsidRPr="7F44BF72">
              <w:rPr>
                <w:szCs w:val="20"/>
              </w:rPr>
              <w:t>As the Master.ps1 is ran, the user/s should input True or False on the Party Flag</w:t>
            </w:r>
          </w:p>
        </w:tc>
        <w:tc>
          <w:tcPr>
            <w:tcW w:w="5025" w:type="dxa"/>
            <w:tcMar>
              <w:left w:w="105" w:type="dxa"/>
              <w:right w:w="105" w:type="dxa"/>
            </w:tcMar>
          </w:tcPr>
          <w:p w14:paraId="36F80E5C" w14:textId="75E3ED71" w:rsidR="7F44BF72" w:rsidRDefault="7F44BF72" w:rsidP="7F44BF72">
            <w:pPr>
              <w:spacing w:line="259" w:lineRule="auto"/>
              <w:rPr>
                <w:szCs w:val="20"/>
              </w:rPr>
            </w:pPr>
          </w:p>
        </w:tc>
      </w:tr>
      <w:tr w:rsidR="7F44BF72" w14:paraId="4E227C1F" w14:textId="77777777" w:rsidTr="37E5CEEC">
        <w:trPr>
          <w:trHeight w:val="300"/>
        </w:trPr>
        <w:tc>
          <w:tcPr>
            <w:tcW w:w="4305" w:type="dxa"/>
            <w:tcMar>
              <w:left w:w="105" w:type="dxa"/>
              <w:right w:w="105" w:type="dxa"/>
            </w:tcMar>
          </w:tcPr>
          <w:p w14:paraId="6CF179E9" w14:textId="79F72FF1" w:rsidR="7F44BF72" w:rsidRDefault="7F44BF72" w:rsidP="7F44BF72">
            <w:pPr>
              <w:spacing w:line="259" w:lineRule="auto"/>
              <w:jc w:val="center"/>
              <w:rPr>
                <w:szCs w:val="20"/>
              </w:rPr>
            </w:pPr>
            <w:r w:rsidRPr="7F44BF72">
              <w:rPr>
                <w:szCs w:val="20"/>
              </w:rPr>
              <w:t>If 3rd Party Flag is False</w:t>
            </w:r>
          </w:p>
        </w:tc>
        <w:tc>
          <w:tcPr>
            <w:tcW w:w="5025" w:type="dxa"/>
            <w:tcMar>
              <w:left w:w="105" w:type="dxa"/>
              <w:right w:w="105" w:type="dxa"/>
            </w:tcMar>
          </w:tcPr>
          <w:p w14:paraId="3CA79629" w14:textId="6B5F9569" w:rsidR="7F44BF72" w:rsidRDefault="7F44BF72" w:rsidP="7F44BF72">
            <w:pPr>
              <w:spacing w:line="259" w:lineRule="auto"/>
              <w:rPr>
                <w:szCs w:val="20"/>
              </w:rPr>
            </w:pPr>
          </w:p>
        </w:tc>
      </w:tr>
      <w:tr w:rsidR="7F44BF72" w14:paraId="3FD7EA71" w14:textId="77777777" w:rsidTr="37E5CEEC">
        <w:trPr>
          <w:trHeight w:val="300"/>
        </w:trPr>
        <w:tc>
          <w:tcPr>
            <w:tcW w:w="4305" w:type="dxa"/>
            <w:tcMar>
              <w:left w:w="105" w:type="dxa"/>
              <w:right w:w="105" w:type="dxa"/>
            </w:tcMar>
          </w:tcPr>
          <w:p w14:paraId="687A8611" w14:textId="74BB32EE" w:rsidR="7F44BF72" w:rsidRDefault="7F44BF72" w:rsidP="7F44BF72">
            <w:pPr>
              <w:spacing w:line="259" w:lineRule="auto"/>
              <w:rPr>
                <w:szCs w:val="20"/>
              </w:rPr>
            </w:pPr>
            <w:r w:rsidRPr="7F44BF72">
              <w:rPr>
                <w:szCs w:val="20"/>
              </w:rPr>
              <w:t>Copy file from Disk to Storage Location</w:t>
            </w:r>
          </w:p>
        </w:tc>
        <w:tc>
          <w:tcPr>
            <w:tcW w:w="5025" w:type="dxa"/>
            <w:tcMar>
              <w:left w:w="105" w:type="dxa"/>
              <w:right w:w="105" w:type="dxa"/>
            </w:tcMar>
          </w:tcPr>
          <w:p w14:paraId="5ED13067" w14:textId="3FA90E93" w:rsidR="7F44BF72" w:rsidRDefault="61CCBBB5" w:rsidP="7F44BF72">
            <w:pPr>
              <w:spacing w:line="259" w:lineRule="auto"/>
            </w:pPr>
            <w:r>
              <w:t>The script will need to copy the unzipped files from T:\UnzipFile to Storage Location &lt;&gt;</w:t>
            </w:r>
          </w:p>
        </w:tc>
      </w:tr>
      <w:tr w:rsidR="7F44BF72" w14:paraId="6FABB884" w14:textId="77777777" w:rsidTr="37E5CEEC">
        <w:trPr>
          <w:trHeight w:val="300"/>
        </w:trPr>
        <w:tc>
          <w:tcPr>
            <w:tcW w:w="4305" w:type="dxa"/>
            <w:tcMar>
              <w:left w:w="105" w:type="dxa"/>
              <w:right w:w="105" w:type="dxa"/>
            </w:tcMar>
          </w:tcPr>
          <w:p w14:paraId="01A8E114" w14:textId="7F925630" w:rsidR="7F44BF72" w:rsidRDefault="7F44BF72" w:rsidP="7F44BF72">
            <w:pPr>
              <w:spacing w:line="259" w:lineRule="auto"/>
              <w:jc w:val="center"/>
              <w:rPr>
                <w:szCs w:val="20"/>
              </w:rPr>
            </w:pPr>
            <w:r w:rsidRPr="7F44BF72">
              <w:rPr>
                <w:szCs w:val="20"/>
              </w:rPr>
              <w:t>If 3rd Party Flag is True</w:t>
            </w:r>
          </w:p>
        </w:tc>
        <w:tc>
          <w:tcPr>
            <w:tcW w:w="5025" w:type="dxa"/>
            <w:tcMar>
              <w:left w:w="105" w:type="dxa"/>
              <w:right w:w="105" w:type="dxa"/>
            </w:tcMar>
          </w:tcPr>
          <w:p w14:paraId="34BF7947" w14:textId="589C03E7" w:rsidR="7F44BF72" w:rsidRDefault="7F44BF72" w:rsidP="7F44BF72">
            <w:pPr>
              <w:spacing w:line="259" w:lineRule="auto"/>
              <w:rPr>
                <w:szCs w:val="20"/>
              </w:rPr>
            </w:pPr>
          </w:p>
        </w:tc>
      </w:tr>
      <w:tr w:rsidR="7F44BF72" w14:paraId="2882BE8B" w14:textId="77777777" w:rsidTr="37E5CEEC">
        <w:trPr>
          <w:trHeight w:val="300"/>
        </w:trPr>
        <w:tc>
          <w:tcPr>
            <w:tcW w:w="4305" w:type="dxa"/>
            <w:tcMar>
              <w:left w:w="105" w:type="dxa"/>
              <w:right w:w="105" w:type="dxa"/>
            </w:tcMar>
          </w:tcPr>
          <w:p w14:paraId="51847265" w14:textId="5CAE9E2C" w:rsidR="7F44BF72" w:rsidRDefault="7F44BF72" w:rsidP="7F44BF72">
            <w:pPr>
              <w:spacing w:line="259" w:lineRule="auto"/>
              <w:rPr>
                <w:szCs w:val="20"/>
              </w:rPr>
            </w:pPr>
            <w:r w:rsidRPr="7F44BF72">
              <w:rPr>
                <w:szCs w:val="20"/>
              </w:rPr>
              <w:t>Read file from Disk</w:t>
            </w:r>
            <w:r>
              <w:br/>
            </w:r>
            <w:r w:rsidRPr="7F44BF72">
              <w:rPr>
                <w:szCs w:val="20"/>
              </w:rPr>
              <w:t>Zip and encrypt the file with a secret</w:t>
            </w:r>
          </w:p>
          <w:p w14:paraId="3FCFCAF7" w14:textId="62BB8A61" w:rsidR="7F44BF72" w:rsidRDefault="61CCBBB5" w:rsidP="7F44BF72">
            <w:pPr>
              <w:spacing w:line="259" w:lineRule="auto"/>
            </w:pPr>
            <w:r>
              <w:t>Write the secret in keyvault and copy</w:t>
            </w:r>
            <w:r w:rsidR="4F22A237">
              <w:t xml:space="preserve"> encrypted file</w:t>
            </w:r>
            <w:r>
              <w:t xml:space="preserve"> to another Disk</w:t>
            </w:r>
          </w:p>
        </w:tc>
        <w:tc>
          <w:tcPr>
            <w:tcW w:w="5025" w:type="dxa"/>
            <w:tcMar>
              <w:left w:w="105" w:type="dxa"/>
              <w:right w:w="105" w:type="dxa"/>
            </w:tcMar>
          </w:tcPr>
          <w:p w14:paraId="155B770A" w14:textId="73AC448B" w:rsidR="7F44BF72" w:rsidRDefault="7F44BF72" w:rsidP="7F44BF72">
            <w:pPr>
              <w:spacing w:line="259" w:lineRule="auto"/>
              <w:rPr>
                <w:szCs w:val="20"/>
              </w:rPr>
            </w:pPr>
            <w:r w:rsidRPr="7F44BF72">
              <w:rPr>
                <w:szCs w:val="20"/>
              </w:rPr>
              <w:t>The script generates a password and uploads it to Azure Key Vault. Using the new password, it will zip the file and save it to T:\EncryptedZipFile.</w:t>
            </w:r>
          </w:p>
          <w:p w14:paraId="20287847" w14:textId="1444411A" w:rsidR="7F44BF72" w:rsidRDefault="7F44BF72" w:rsidP="7F44BF72">
            <w:pPr>
              <w:spacing w:line="259" w:lineRule="auto"/>
              <w:rPr>
                <w:szCs w:val="20"/>
              </w:rPr>
            </w:pPr>
            <w:r w:rsidRPr="7F44BF72">
              <w:rPr>
                <w:szCs w:val="20"/>
              </w:rPr>
              <w:t>Also, the script will automatically create a secret name as it uploads on the key vault.</w:t>
            </w:r>
          </w:p>
        </w:tc>
      </w:tr>
      <w:tr w:rsidR="7F44BF72" w14:paraId="2371A083" w14:textId="77777777" w:rsidTr="37E5CEEC">
        <w:trPr>
          <w:trHeight w:val="300"/>
        </w:trPr>
        <w:tc>
          <w:tcPr>
            <w:tcW w:w="4305" w:type="dxa"/>
            <w:tcMar>
              <w:left w:w="105" w:type="dxa"/>
              <w:right w:w="105" w:type="dxa"/>
            </w:tcMar>
          </w:tcPr>
          <w:p w14:paraId="5DD1ED15" w14:textId="027E3974" w:rsidR="7F44BF72" w:rsidRDefault="7F44BF72" w:rsidP="7F44BF72">
            <w:pPr>
              <w:spacing w:line="259" w:lineRule="auto"/>
              <w:rPr>
                <w:szCs w:val="20"/>
              </w:rPr>
            </w:pPr>
            <w:r w:rsidRPr="7F44BF72">
              <w:rPr>
                <w:szCs w:val="20"/>
              </w:rPr>
              <w:t>Copy file from Disk to SFTP Storage location</w:t>
            </w:r>
          </w:p>
        </w:tc>
        <w:tc>
          <w:tcPr>
            <w:tcW w:w="5025" w:type="dxa"/>
            <w:tcMar>
              <w:left w:w="105" w:type="dxa"/>
              <w:right w:w="105" w:type="dxa"/>
            </w:tcMar>
          </w:tcPr>
          <w:p w14:paraId="4DFAD31F" w14:textId="77CCC515" w:rsidR="7F44BF72" w:rsidRDefault="61CCBBB5" w:rsidP="7F44BF72">
            <w:pPr>
              <w:spacing w:line="259" w:lineRule="auto"/>
            </w:pPr>
            <w:r>
              <w:t>This script will copy the zipped file from T:\EncryptedZipFile to SFTP Storage account &lt;&gt;</w:t>
            </w:r>
          </w:p>
        </w:tc>
      </w:tr>
      <w:tr w:rsidR="7F44BF72" w14:paraId="5E51684F" w14:textId="77777777" w:rsidTr="37E5CEEC">
        <w:trPr>
          <w:trHeight w:val="300"/>
        </w:trPr>
        <w:tc>
          <w:tcPr>
            <w:tcW w:w="4305" w:type="dxa"/>
            <w:tcMar>
              <w:left w:w="105" w:type="dxa"/>
              <w:right w:w="105" w:type="dxa"/>
            </w:tcMar>
          </w:tcPr>
          <w:p w14:paraId="28068131" w14:textId="248EA435" w:rsidR="7F44BF72" w:rsidRDefault="7F44BF72" w:rsidP="7F44BF72">
            <w:pPr>
              <w:spacing w:line="259" w:lineRule="auto"/>
              <w:rPr>
                <w:szCs w:val="20"/>
              </w:rPr>
            </w:pPr>
            <w:r w:rsidRPr="7F44BF72">
              <w:rPr>
                <w:szCs w:val="20"/>
              </w:rPr>
              <w:lastRenderedPageBreak/>
              <w:t>Create logs</w:t>
            </w:r>
          </w:p>
        </w:tc>
        <w:tc>
          <w:tcPr>
            <w:tcW w:w="5025" w:type="dxa"/>
            <w:tcMar>
              <w:left w:w="105" w:type="dxa"/>
              <w:right w:w="105" w:type="dxa"/>
            </w:tcMar>
          </w:tcPr>
          <w:p w14:paraId="1755676D" w14:textId="372A3F20" w:rsidR="7F44BF72" w:rsidRDefault="61CCBBB5" w:rsidP="7F44BF72">
            <w:pPr>
              <w:spacing w:line="259" w:lineRule="auto"/>
            </w:pPr>
            <w:r>
              <w:t>Included as a function on the Master.ps1</w:t>
            </w:r>
            <w:r w:rsidR="0FEACB9F">
              <w:t>.</w:t>
            </w:r>
            <w:r w:rsidR="7EBD8265">
              <w:t xml:space="preserve"> This will log the message progress in work item at DevOps.</w:t>
            </w:r>
          </w:p>
        </w:tc>
      </w:tr>
      <w:tr w:rsidR="7F44BF72" w14:paraId="16EA3716" w14:textId="77777777" w:rsidTr="37E5CEEC">
        <w:trPr>
          <w:trHeight w:val="300"/>
        </w:trPr>
        <w:tc>
          <w:tcPr>
            <w:tcW w:w="4305" w:type="dxa"/>
            <w:tcMar>
              <w:left w:w="105" w:type="dxa"/>
              <w:right w:w="105" w:type="dxa"/>
            </w:tcMar>
          </w:tcPr>
          <w:p w14:paraId="798A44C2" w14:textId="6AC525C3" w:rsidR="7F44BF72" w:rsidRDefault="7F44BF72" w:rsidP="7F44BF72">
            <w:pPr>
              <w:spacing w:line="259" w:lineRule="auto"/>
              <w:jc w:val="center"/>
              <w:rPr>
                <w:szCs w:val="20"/>
              </w:rPr>
            </w:pPr>
            <w:r w:rsidRPr="7F44BF72">
              <w:rPr>
                <w:szCs w:val="20"/>
              </w:rPr>
              <w:t>Limitations</w:t>
            </w:r>
          </w:p>
        </w:tc>
        <w:tc>
          <w:tcPr>
            <w:tcW w:w="5025" w:type="dxa"/>
            <w:tcMar>
              <w:left w:w="105" w:type="dxa"/>
              <w:right w:w="105" w:type="dxa"/>
            </w:tcMar>
          </w:tcPr>
          <w:p w14:paraId="1BC84295" w14:textId="415A8CDC" w:rsidR="7F44BF72" w:rsidRDefault="7F44BF72" w:rsidP="7F44BF72">
            <w:pPr>
              <w:spacing w:line="259" w:lineRule="auto"/>
              <w:rPr>
                <w:szCs w:val="20"/>
              </w:rPr>
            </w:pPr>
          </w:p>
        </w:tc>
      </w:tr>
      <w:tr w:rsidR="7F44BF72" w14:paraId="6EE7E3A9" w14:textId="77777777" w:rsidTr="37E5CEEC">
        <w:trPr>
          <w:trHeight w:val="300"/>
        </w:trPr>
        <w:tc>
          <w:tcPr>
            <w:tcW w:w="4305" w:type="dxa"/>
            <w:tcMar>
              <w:left w:w="105" w:type="dxa"/>
              <w:right w:w="105" w:type="dxa"/>
            </w:tcMar>
          </w:tcPr>
          <w:p w14:paraId="48C27EE9" w14:textId="79AE3A7D" w:rsidR="7F44BF72" w:rsidRDefault="7F44BF72" w:rsidP="7F44BF72">
            <w:pPr>
              <w:spacing w:line="259" w:lineRule="auto"/>
              <w:rPr>
                <w:szCs w:val="20"/>
              </w:rPr>
            </w:pPr>
            <w:r w:rsidRPr="7F44BF72">
              <w:rPr>
                <w:szCs w:val="20"/>
              </w:rPr>
              <w:t>Installation</w:t>
            </w:r>
          </w:p>
        </w:tc>
        <w:tc>
          <w:tcPr>
            <w:tcW w:w="5025" w:type="dxa"/>
            <w:tcMar>
              <w:left w:w="105" w:type="dxa"/>
              <w:right w:w="105" w:type="dxa"/>
            </w:tcMar>
          </w:tcPr>
          <w:p w14:paraId="44BDD03D" w14:textId="3C7DAF11" w:rsidR="7F44BF72" w:rsidRDefault="7F44BF72" w:rsidP="7F44BF72">
            <w:pPr>
              <w:spacing w:line="259" w:lineRule="auto"/>
              <w:rPr>
                <w:szCs w:val="20"/>
              </w:rPr>
            </w:pPr>
            <w:r w:rsidRPr="7F44BF72">
              <w:rPr>
                <w:szCs w:val="20"/>
              </w:rPr>
              <w:t>Unable to check if the installation has a defect.</w:t>
            </w:r>
          </w:p>
        </w:tc>
      </w:tr>
      <w:tr w:rsidR="7F44BF72" w14:paraId="08A1BC59" w14:textId="77777777" w:rsidTr="37E5CEEC">
        <w:trPr>
          <w:trHeight w:val="300"/>
        </w:trPr>
        <w:tc>
          <w:tcPr>
            <w:tcW w:w="4305" w:type="dxa"/>
            <w:tcMar>
              <w:left w:w="105" w:type="dxa"/>
              <w:right w:w="105" w:type="dxa"/>
            </w:tcMar>
          </w:tcPr>
          <w:p w14:paraId="68881320" w14:textId="232FA648" w:rsidR="7F44BF72" w:rsidRDefault="7F44BF72" w:rsidP="7F44BF72">
            <w:pPr>
              <w:spacing w:line="259" w:lineRule="auto"/>
              <w:rPr>
                <w:szCs w:val="20"/>
              </w:rPr>
            </w:pPr>
            <w:r w:rsidRPr="7F44BF72">
              <w:rPr>
                <w:szCs w:val="20"/>
              </w:rPr>
              <w:t>Zip files</w:t>
            </w:r>
          </w:p>
        </w:tc>
        <w:tc>
          <w:tcPr>
            <w:tcW w:w="5025" w:type="dxa"/>
            <w:tcMar>
              <w:left w:w="105" w:type="dxa"/>
              <w:right w:w="105" w:type="dxa"/>
            </w:tcMar>
          </w:tcPr>
          <w:p w14:paraId="0B972CC8" w14:textId="49A0B5DA" w:rsidR="7F44BF72" w:rsidRDefault="7F44BF72" w:rsidP="7F44BF72">
            <w:pPr>
              <w:spacing w:line="259" w:lineRule="auto"/>
              <w:rPr>
                <w:szCs w:val="20"/>
              </w:rPr>
            </w:pPr>
            <w:r w:rsidRPr="7F44BF72">
              <w:rPr>
                <w:szCs w:val="20"/>
              </w:rPr>
              <w:t>- If there are files other than zip files, the unzip7zUsingKeyvaultSecret.ps1 will fail.</w:t>
            </w:r>
            <w:r>
              <w:br/>
            </w:r>
            <w:r w:rsidRPr="7F44BF72">
              <w:rPr>
                <w:szCs w:val="20"/>
              </w:rPr>
              <w:t>- Cannot process 2 zip files with different passwords.</w:t>
            </w:r>
            <w:r>
              <w:br/>
            </w:r>
            <w:r w:rsidRPr="7F44BF72">
              <w:rPr>
                <w:szCs w:val="20"/>
              </w:rPr>
              <w:t>- Compression level should be "fastest" the same as the source zip file.</w:t>
            </w:r>
          </w:p>
        </w:tc>
      </w:tr>
    </w:tbl>
    <w:p w14:paraId="5777D12F" w14:textId="39A83A64" w:rsidR="7F44BF72" w:rsidRDefault="7F44BF72" w:rsidP="7F44BF72">
      <w:pPr>
        <w:rPr>
          <w:rFonts w:ascii="Segoe UI" w:eastAsia="Segoe UI" w:hAnsi="Segoe UI" w:cs="Segoe UI"/>
          <w:szCs w:val="20"/>
          <w:lang w:val="en-GB"/>
        </w:rPr>
      </w:pPr>
    </w:p>
    <w:p w14:paraId="1C5DF58C" w14:textId="523C9471" w:rsidR="22ADA36B" w:rsidRDefault="22ADA36B" w:rsidP="009A3E7B">
      <w:pPr>
        <w:pStyle w:val="Heading2"/>
        <w:rPr>
          <w:lang w:val="en-GB"/>
        </w:rPr>
      </w:pPr>
      <w:bookmarkStart w:id="27" w:name="_Toc132312602"/>
      <w:r w:rsidRPr="7F44BF72">
        <w:rPr>
          <w:lang w:val="en-GB"/>
        </w:rPr>
        <w:t xml:space="preserve">Scripts definition and </w:t>
      </w:r>
      <w:r w:rsidR="4E1876C9" w:rsidRPr="7F44BF72">
        <w:rPr>
          <w:lang w:val="en-GB"/>
        </w:rPr>
        <w:t>need</w:t>
      </w:r>
      <w:r w:rsidRPr="7F44BF72">
        <w:rPr>
          <w:lang w:val="en-GB"/>
        </w:rPr>
        <w:t xml:space="preserve">ed </w:t>
      </w:r>
      <w:r w:rsidR="009A3E7B" w:rsidRPr="7F44BF72">
        <w:rPr>
          <w:lang w:val="en-GB"/>
        </w:rPr>
        <w:t>parameters.</w:t>
      </w:r>
      <w:bookmarkEnd w:id="27"/>
    </w:p>
    <w:p w14:paraId="23894BD8" w14:textId="2B58FD0B" w:rsidR="7F44BF72" w:rsidRDefault="7F44BF72" w:rsidP="7F44BF72">
      <w:pPr>
        <w:rPr>
          <w:rFonts w:asciiTheme="majorHAnsi" w:eastAsiaTheme="majorEastAsia" w:hAnsiTheme="majorHAnsi" w:cstheme="majorBidi"/>
          <w:sz w:val="24"/>
          <w:szCs w:val="24"/>
          <w:lang w:val="en-GB"/>
        </w:rPr>
      </w:pPr>
    </w:p>
    <w:p w14:paraId="2C5D83A3" w14:textId="58CEF3F9" w:rsidR="6F7088AB" w:rsidRDefault="5E7EECEB" w:rsidP="00906964">
      <w:pPr>
        <w:spacing w:after="160" w:line="259" w:lineRule="auto"/>
        <w:rPr>
          <w:rFonts w:ascii="Calibri" w:eastAsia="Calibri" w:hAnsi="Calibri" w:cs="Calibri"/>
          <w:color w:val="000000"/>
          <w:sz w:val="22"/>
        </w:rPr>
      </w:pPr>
      <w:r w:rsidRPr="76260650">
        <w:rPr>
          <w:rFonts w:ascii="Calibri" w:eastAsia="Calibri" w:hAnsi="Calibri" w:cs="Calibri"/>
          <w:color w:val="000000"/>
          <w:sz w:val="22"/>
        </w:rPr>
        <w:t xml:space="preserve"> </w:t>
      </w:r>
      <w:r w:rsidR="6F7088AB">
        <w:tab/>
      </w:r>
      <w:r w:rsidR="6F7088AB" w:rsidRPr="76260650">
        <w:rPr>
          <w:rFonts w:ascii="Calibri" w:eastAsia="Calibri" w:hAnsi="Calibri" w:cs="Calibri"/>
          <w:color w:val="000000"/>
          <w:sz w:val="22"/>
        </w:rPr>
        <w:t>All PowerShell scripts are stored in CFS Github</w:t>
      </w:r>
      <w:r w:rsidR="00906964">
        <w:rPr>
          <w:rFonts w:ascii="Calibri" w:eastAsia="Calibri" w:hAnsi="Calibri" w:cs="Calibri"/>
          <w:color w:val="000000"/>
          <w:sz w:val="22"/>
        </w:rPr>
        <w:t>.</w:t>
      </w:r>
    </w:p>
    <w:p w14:paraId="43F1EE6C" w14:textId="73F3883C" w:rsidR="00906964" w:rsidRPr="00906964" w:rsidRDefault="00906964" w:rsidP="00906964">
      <w:pPr>
        <w:spacing w:after="160" w:line="259" w:lineRule="auto"/>
        <w:rPr>
          <w:rFonts w:ascii="Calibri" w:eastAsia="Calibri" w:hAnsi="Calibri" w:cs="Calibri"/>
          <w:color w:val="000000"/>
          <w:sz w:val="22"/>
          <w:lang w:val="en-GB"/>
        </w:rPr>
      </w:pPr>
      <w:r>
        <w:rPr>
          <w:rFonts w:ascii="Calibri" w:eastAsia="Calibri" w:hAnsi="Calibri" w:cs="Calibri"/>
          <w:color w:val="000000"/>
          <w:sz w:val="22"/>
        </w:rPr>
        <w:tab/>
        <w:t>The below table has been updated and includes all the changes completed during CR build of solution.</w:t>
      </w:r>
    </w:p>
    <w:p w14:paraId="4A851C68" w14:textId="77777777" w:rsidR="00FF624D" w:rsidRDefault="00FF624D" w:rsidP="7F44BF72">
      <w:pPr>
        <w:ind w:firstLine="720"/>
      </w:pPr>
    </w:p>
    <w:tbl>
      <w:tblPr>
        <w:tblStyle w:val="TableGrid"/>
        <w:tblW w:w="0" w:type="auto"/>
        <w:tblInd w:w="720" w:type="dxa"/>
        <w:tblLayout w:type="fixed"/>
        <w:tblLook w:val="06A0" w:firstRow="1" w:lastRow="0" w:firstColumn="1" w:lastColumn="0" w:noHBand="1" w:noVBand="1"/>
      </w:tblPr>
      <w:tblGrid>
        <w:gridCol w:w="3180"/>
        <w:gridCol w:w="3360"/>
        <w:gridCol w:w="2820"/>
      </w:tblGrid>
      <w:tr w:rsidR="7F44BF72" w14:paraId="6E76C654" w14:textId="77777777" w:rsidTr="37E5CEEC">
        <w:trPr>
          <w:trHeight w:val="300"/>
        </w:trPr>
        <w:tc>
          <w:tcPr>
            <w:tcW w:w="3180" w:type="dxa"/>
          </w:tcPr>
          <w:p w14:paraId="5FB3CD7C" w14:textId="4B8A18E0" w:rsidR="5A4E76B2" w:rsidRDefault="5A4E76B2" w:rsidP="7F44BF72">
            <w:pPr>
              <w:spacing w:line="259" w:lineRule="auto"/>
              <w:rPr>
                <w:rFonts w:ascii="Segoe UI Semibold" w:eastAsia="Segoe UI Semibold" w:hAnsi="Segoe UI Semibold" w:cs="Segoe UI Semibold"/>
                <w:sz w:val="24"/>
                <w:szCs w:val="24"/>
                <w:lang w:val="en-GB"/>
              </w:rPr>
            </w:pPr>
            <w:r w:rsidRPr="7F44BF72">
              <w:rPr>
                <w:rFonts w:ascii="Calibri" w:eastAsia="Calibri" w:hAnsi="Calibri" w:cs="Calibri"/>
                <w:b/>
                <w:bCs/>
                <w:color w:val="000000"/>
                <w:sz w:val="22"/>
              </w:rPr>
              <w:t>PowerShell Scripts</w:t>
            </w:r>
          </w:p>
        </w:tc>
        <w:tc>
          <w:tcPr>
            <w:tcW w:w="3360" w:type="dxa"/>
          </w:tcPr>
          <w:p w14:paraId="394BCC68" w14:textId="67609D98" w:rsidR="5A4E76B2" w:rsidRDefault="5A4E76B2" w:rsidP="7F44BF72">
            <w:pPr>
              <w:spacing w:line="259" w:lineRule="auto"/>
              <w:rPr>
                <w:rFonts w:ascii="Segoe UI Semibold" w:eastAsia="Segoe UI Semibold" w:hAnsi="Segoe UI Semibold" w:cs="Segoe UI Semibold"/>
                <w:sz w:val="24"/>
                <w:szCs w:val="24"/>
                <w:lang w:val="en-GB"/>
              </w:rPr>
            </w:pPr>
            <w:r w:rsidRPr="7F44BF72">
              <w:rPr>
                <w:rFonts w:ascii="Calibri" w:eastAsia="Calibri" w:hAnsi="Calibri" w:cs="Calibri"/>
                <w:b/>
                <w:bCs/>
                <w:color w:val="000000"/>
                <w:sz w:val="22"/>
              </w:rPr>
              <w:t>Script Usage</w:t>
            </w:r>
          </w:p>
        </w:tc>
        <w:tc>
          <w:tcPr>
            <w:tcW w:w="2820" w:type="dxa"/>
          </w:tcPr>
          <w:p w14:paraId="01771BCB" w14:textId="16B57042" w:rsidR="7F44BF72" w:rsidRDefault="7F44BF72">
            <w:r w:rsidRPr="7F44BF72">
              <w:rPr>
                <w:rFonts w:ascii="Calibri" w:eastAsia="Calibri" w:hAnsi="Calibri" w:cs="Calibri"/>
                <w:b/>
                <w:bCs/>
                <w:sz w:val="22"/>
              </w:rPr>
              <w:t>Parameters Needed</w:t>
            </w:r>
          </w:p>
        </w:tc>
      </w:tr>
      <w:tr w:rsidR="7F44BF72" w14:paraId="6CBA33C0" w14:textId="77777777" w:rsidTr="37E5CEEC">
        <w:trPr>
          <w:trHeight w:val="300"/>
        </w:trPr>
        <w:tc>
          <w:tcPr>
            <w:tcW w:w="3180" w:type="dxa"/>
          </w:tcPr>
          <w:p w14:paraId="387890D3" w14:textId="640D0614" w:rsidR="51BDE64C" w:rsidRDefault="51BDE64C" w:rsidP="7F44BF72">
            <w:pPr>
              <w:spacing w:line="259" w:lineRule="auto"/>
              <w:rPr>
                <w:rFonts w:ascii="Segoe UI Semibold" w:eastAsia="Segoe UI Semibold" w:hAnsi="Segoe UI Semibold" w:cs="Segoe UI Semibold"/>
                <w:sz w:val="24"/>
                <w:szCs w:val="24"/>
                <w:lang w:val="en-GB"/>
              </w:rPr>
            </w:pPr>
            <w:r w:rsidRPr="7F44BF72">
              <w:rPr>
                <w:rFonts w:ascii="Calibri" w:eastAsia="Calibri" w:hAnsi="Calibri" w:cs="Calibri"/>
                <w:color w:val="000000"/>
                <w:sz w:val="22"/>
              </w:rPr>
              <w:t>Master.ps1</w:t>
            </w:r>
          </w:p>
        </w:tc>
        <w:tc>
          <w:tcPr>
            <w:tcW w:w="3360" w:type="dxa"/>
          </w:tcPr>
          <w:p w14:paraId="1034288A" w14:textId="529CD0C7" w:rsidR="51BDE64C" w:rsidRDefault="51BDE64C" w:rsidP="7F44BF72">
            <w:pPr>
              <w:spacing w:line="259" w:lineRule="auto"/>
              <w:rPr>
                <w:rFonts w:ascii="Segoe UI Semibold" w:eastAsia="Segoe UI Semibold" w:hAnsi="Segoe UI Semibold" w:cs="Segoe UI Semibold"/>
                <w:sz w:val="24"/>
                <w:szCs w:val="24"/>
                <w:lang w:val="en-GB"/>
              </w:rPr>
            </w:pPr>
            <w:r w:rsidRPr="7F44BF72">
              <w:rPr>
                <w:rFonts w:ascii="Calibri" w:eastAsia="Calibri" w:hAnsi="Calibri" w:cs="Calibri"/>
                <w:color w:val="000000"/>
                <w:sz w:val="22"/>
              </w:rPr>
              <w:t>This will call all the PowerShell scripts, and this will be used by DevOps</w:t>
            </w:r>
          </w:p>
          <w:p w14:paraId="2304D681" w14:textId="0A8BAEBD" w:rsidR="7F44BF72" w:rsidRDefault="7F44BF72" w:rsidP="7F44BF72">
            <w:pPr>
              <w:rPr>
                <w:rFonts w:asciiTheme="majorHAnsi" w:eastAsiaTheme="majorEastAsia" w:hAnsiTheme="majorHAnsi" w:cstheme="majorBidi"/>
                <w:sz w:val="24"/>
                <w:szCs w:val="24"/>
                <w:lang w:val="en-GB"/>
              </w:rPr>
            </w:pPr>
          </w:p>
        </w:tc>
        <w:tc>
          <w:tcPr>
            <w:tcW w:w="2820" w:type="dxa"/>
          </w:tcPr>
          <w:p w14:paraId="4E2EA368" w14:textId="73274E50" w:rsidR="7F44BF72" w:rsidRDefault="242321C0" w:rsidP="0756FFCC">
            <w:pPr>
              <w:spacing w:line="257" w:lineRule="auto"/>
              <w:rPr>
                <w:rFonts w:ascii="Calibri" w:eastAsia="Calibri" w:hAnsi="Calibri" w:cs="Calibri"/>
                <w:sz w:val="18"/>
                <w:szCs w:val="18"/>
              </w:rPr>
            </w:pPr>
            <w:r w:rsidRPr="0756FFCC">
              <w:rPr>
                <w:rFonts w:ascii="Calibri" w:eastAsia="Calibri" w:hAnsi="Calibri" w:cs="Calibri"/>
                <w:sz w:val="18"/>
                <w:szCs w:val="18"/>
              </w:rPr>
              <w:t>#</w:t>
            </w:r>
            <w:r w:rsidR="5E52C70F" w:rsidRPr="0756FFCC">
              <w:rPr>
                <w:rFonts w:ascii="Calibri" w:eastAsia="Calibri" w:hAnsi="Calibri" w:cs="Calibri"/>
                <w:sz w:val="18"/>
                <w:szCs w:val="18"/>
              </w:rPr>
              <w:t>Dynamic Parameters</w:t>
            </w:r>
          </w:p>
          <w:p w14:paraId="57927D22" w14:textId="775FC53E" w:rsidR="7F44BF72" w:rsidRDefault="36B4B370" w:rsidP="0756FFCC">
            <w:pPr>
              <w:spacing w:line="257" w:lineRule="auto"/>
            </w:pPr>
            <w:r w:rsidRPr="0756FFCC">
              <w:rPr>
                <w:rFonts w:ascii="Calibri" w:eastAsia="Calibri" w:hAnsi="Calibri" w:cs="Calibri"/>
                <w:sz w:val="18"/>
                <w:szCs w:val="18"/>
              </w:rPr>
              <w:t>[string]$commRG</w:t>
            </w:r>
          </w:p>
          <w:p w14:paraId="2C2532BF" w14:textId="28FCEE2D" w:rsidR="7F44BF72" w:rsidRDefault="36B4B370" w:rsidP="0756FFCC">
            <w:pPr>
              <w:spacing w:line="257" w:lineRule="auto"/>
            </w:pPr>
            <w:r w:rsidRPr="0756FFCC">
              <w:rPr>
                <w:rFonts w:ascii="Calibri" w:eastAsia="Calibri" w:hAnsi="Calibri" w:cs="Calibri"/>
                <w:sz w:val="18"/>
                <w:szCs w:val="18"/>
              </w:rPr>
              <w:t>[string]$vmRG</w:t>
            </w:r>
          </w:p>
          <w:p w14:paraId="6D773FA2" w14:textId="59EC04A1" w:rsidR="7F44BF72" w:rsidRDefault="36B4B370" w:rsidP="0756FFCC">
            <w:pPr>
              <w:spacing w:line="257" w:lineRule="auto"/>
            </w:pPr>
            <w:r w:rsidRPr="0756FFCC">
              <w:rPr>
                <w:rFonts w:ascii="Calibri" w:eastAsia="Calibri" w:hAnsi="Calibri" w:cs="Calibri"/>
                <w:sz w:val="18"/>
                <w:szCs w:val="18"/>
              </w:rPr>
              <w:t>[string]$keyVaultNameforSecret</w:t>
            </w:r>
          </w:p>
          <w:p w14:paraId="18BEA6FB" w14:textId="390DD931" w:rsidR="7F44BF72" w:rsidRDefault="36B4B370" w:rsidP="0756FFCC">
            <w:pPr>
              <w:spacing w:line="257" w:lineRule="auto"/>
            </w:pPr>
            <w:r w:rsidRPr="0756FFCC">
              <w:rPr>
                <w:rFonts w:ascii="Calibri" w:eastAsia="Calibri" w:hAnsi="Calibri" w:cs="Calibri"/>
                <w:sz w:val="18"/>
                <w:szCs w:val="18"/>
              </w:rPr>
              <w:t>[string]$secretName</w:t>
            </w:r>
          </w:p>
          <w:p w14:paraId="0612439D" w14:textId="210D1C3D" w:rsidR="7F44BF72" w:rsidRDefault="36B4B370" w:rsidP="0756FFCC">
            <w:pPr>
              <w:spacing w:line="257" w:lineRule="auto"/>
            </w:pPr>
            <w:r w:rsidRPr="0756FFCC">
              <w:rPr>
                <w:rFonts w:ascii="Calibri" w:eastAsia="Calibri" w:hAnsi="Calibri" w:cs="Calibri"/>
                <w:sz w:val="18"/>
                <w:szCs w:val="18"/>
              </w:rPr>
              <w:t>[String]$destStorageAccount</w:t>
            </w:r>
          </w:p>
          <w:p w14:paraId="29B6CDF3" w14:textId="59F6ACDB" w:rsidR="7F44BF72" w:rsidRDefault="36B4B370" w:rsidP="0756FFCC">
            <w:pPr>
              <w:spacing w:line="257" w:lineRule="auto"/>
            </w:pPr>
            <w:r w:rsidRPr="0756FFCC">
              <w:rPr>
                <w:rFonts w:ascii="Calibri" w:eastAsia="Calibri" w:hAnsi="Calibri" w:cs="Calibri"/>
                <w:sz w:val="18"/>
                <w:szCs w:val="18"/>
              </w:rPr>
              <w:t>[String]$destContainerName</w:t>
            </w:r>
          </w:p>
          <w:p w14:paraId="10E46674" w14:textId="00360FEB" w:rsidR="7F44BF72" w:rsidRDefault="36B4B370" w:rsidP="0756FFCC">
            <w:pPr>
              <w:spacing w:line="257" w:lineRule="auto"/>
            </w:pPr>
            <w:r w:rsidRPr="0756FFCC">
              <w:rPr>
                <w:rFonts w:ascii="Calibri" w:eastAsia="Calibri" w:hAnsi="Calibri" w:cs="Calibri"/>
                <w:sz w:val="18"/>
                <w:szCs w:val="18"/>
              </w:rPr>
              <w:t>[string]$deployEnvironment</w:t>
            </w:r>
          </w:p>
          <w:p w14:paraId="4571B225" w14:textId="2D198518" w:rsidR="7F44BF72" w:rsidRDefault="36B4B370" w:rsidP="0756FFCC">
            <w:pPr>
              <w:spacing w:line="257" w:lineRule="auto"/>
            </w:pPr>
            <w:r w:rsidRPr="0756FFCC">
              <w:rPr>
                <w:rFonts w:ascii="Calibri" w:eastAsia="Calibri" w:hAnsi="Calibri" w:cs="Calibri"/>
                <w:sz w:val="18"/>
                <w:szCs w:val="18"/>
              </w:rPr>
              <w:t>[string]$targetDataType</w:t>
            </w:r>
          </w:p>
          <w:p w14:paraId="14F57E63" w14:textId="3960B98C" w:rsidR="7F44BF72" w:rsidRDefault="36B4B370" w:rsidP="0756FFCC">
            <w:pPr>
              <w:spacing w:line="257" w:lineRule="auto"/>
            </w:pPr>
            <w:r w:rsidRPr="0756FFCC">
              <w:rPr>
                <w:rFonts w:ascii="Calibri" w:eastAsia="Calibri" w:hAnsi="Calibri" w:cs="Calibri"/>
                <w:sz w:val="18"/>
                <w:szCs w:val="18"/>
              </w:rPr>
              <w:t>[string]$sourceDatatype</w:t>
            </w:r>
          </w:p>
          <w:p w14:paraId="32C64B50" w14:textId="5CC32016" w:rsidR="7F44BF72" w:rsidRDefault="36B4B370" w:rsidP="0756FFCC">
            <w:pPr>
              <w:spacing w:line="257" w:lineRule="auto"/>
            </w:pPr>
            <w:r w:rsidRPr="0756FFCC">
              <w:rPr>
                <w:rFonts w:ascii="Calibri" w:eastAsia="Calibri" w:hAnsi="Calibri" w:cs="Calibri"/>
                <w:sz w:val="18"/>
                <w:szCs w:val="18"/>
              </w:rPr>
              <w:t>[string]$sourceLocation</w:t>
            </w:r>
          </w:p>
          <w:p w14:paraId="0A48A9DF" w14:textId="05FD3B69" w:rsidR="7F44BF72" w:rsidRDefault="36B4B370" w:rsidP="0756FFCC">
            <w:pPr>
              <w:spacing w:line="257" w:lineRule="auto"/>
            </w:pPr>
            <w:r w:rsidRPr="0756FFCC">
              <w:rPr>
                <w:rFonts w:ascii="Calibri" w:eastAsia="Calibri" w:hAnsi="Calibri" w:cs="Calibri"/>
                <w:sz w:val="18"/>
                <w:szCs w:val="18"/>
              </w:rPr>
              <w:t>[string]$buildId</w:t>
            </w:r>
          </w:p>
          <w:p w14:paraId="62829E2E" w14:textId="34ED2257" w:rsidR="7F44BF72" w:rsidRDefault="36B4B370" w:rsidP="0756FFCC">
            <w:pPr>
              <w:spacing w:line="257" w:lineRule="auto"/>
            </w:pPr>
            <w:r w:rsidRPr="0756FFCC">
              <w:rPr>
                <w:rFonts w:ascii="Calibri" w:eastAsia="Calibri" w:hAnsi="Calibri" w:cs="Calibri"/>
                <w:sz w:val="18"/>
                <w:szCs w:val="18"/>
              </w:rPr>
              <w:t>[string]$sftpUsername</w:t>
            </w:r>
          </w:p>
          <w:p w14:paraId="6D7BA21C" w14:textId="4641BADA" w:rsidR="7F44BF72" w:rsidRDefault="36B4B370" w:rsidP="0756FFCC">
            <w:pPr>
              <w:spacing w:line="257" w:lineRule="auto"/>
            </w:pPr>
            <w:r w:rsidRPr="0756FFCC">
              <w:rPr>
                <w:rFonts w:ascii="Calibri" w:eastAsia="Calibri" w:hAnsi="Calibri" w:cs="Calibri"/>
                <w:sz w:val="18"/>
                <w:szCs w:val="18"/>
              </w:rPr>
              <w:t>[string]$sourceStorageAccountfromPipeline</w:t>
            </w:r>
          </w:p>
          <w:p w14:paraId="1502D10A" w14:textId="5C9CD5AD" w:rsidR="7F44BF72" w:rsidRDefault="36B4B370" w:rsidP="0756FFCC">
            <w:pPr>
              <w:spacing w:line="257" w:lineRule="auto"/>
            </w:pPr>
            <w:r w:rsidRPr="0756FFCC">
              <w:rPr>
                <w:rFonts w:ascii="Calibri" w:eastAsia="Calibri" w:hAnsi="Calibri" w:cs="Calibri"/>
                <w:sz w:val="18"/>
                <w:szCs w:val="18"/>
              </w:rPr>
              <w:t xml:space="preserve"> </w:t>
            </w:r>
          </w:p>
          <w:p w14:paraId="6C2B0D5B" w14:textId="5C2876C3" w:rsidR="7F44BF72" w:rsidRDefault="36B4B370" w:rsidP="0756FFCC">
            <w:pPr>
              <w:spacing w:line="257" w:lineRule="auto"/>
            </w:pPr>
            <w:r w:rsidRPr="0756FFCC">
              <w:rPr>
                <w:rFonts w:ascii="Calibri" w:eastAsia="Calibri" w:hAnsi="Calibri" w:cs="Calibri"/>
                <w:sz w:val="18"/>
                <w:szCs w:val="18"/>
              </w:rPr>
              <w:t>#SFTP Connection</w:t>
            </w:r>
          </w:p>
          <w:p w14:paraId="327BF079" w14:textId="77795F25" w:rsidR="7F44BF72" w:rsidRDefault="36B4B370" w:rsidP="0756FFCC">
            <w:pPr>
              <w:spacing w:line="257" w:lineRule="auto"/>
            </w:pPr>
            <w:r w:rsidRPr="0756FFCC">
              <w:rPr>
                <w:rFonts w:ascii="Calibri" w:eastAsia="Calibri" w:hAnsi="Calibri" w:cs="Calibri"/>
                <w:sz w:val="18"/>
                <w:szCs w:val="18"/>
              </w:rPr>
              <w:t>[string]$srcSftpCtn</w:t>
            </w:r>
          </w:p>
          <w:p w14:paraId="72FC132D" w14:textId="2A33DE4A" w:rsidR="7F44BF72" w:rsidRDefault="36B4B370" w:rsidP="0756FFCC">
            <w:pPr>
              <w:spacing w:line="257" w:lineRule="auto"/>
            </w:pPr>
            <w:r w:rsidRPr="0756FFCC">
              <w:rPr>
                <w:rFonts w:ascii="Calibri" w:eastAsia="Calibri" w:hAnsi="Calibri" w:cs="Calibri"/>
                <w:sz w:val="18"/>
                <w:szCs w:val="18"/>
              </w:rPr>
              <w:t>[string]$srcSftpAcctNm</w:t>
            </w:r>
          </w:p>
          <w:p w14:paraId="2396913C" w14:textId="1BFBD45F" w:rsidR="7F44BF72" w:rsidRDefault="36B4B370" w:rsidP="0756FFCC">
            <w:pPr>
              <w:spacing w:line="257" w:lineRule="auto"/>
            </w:pPr>
            <w:r w:rsidRPr="0756FFCC">
              <w:rPr>
                <w:rFonts w:ascii="Calibri" w:eastAsia="Calibri" w:hAnsi="Calibri" w:cs="Calibri"/>
                <w:sz w:val="18"/>
                <w:szCs w:val="18"/>
              </w:rPr>
              <w:t>[string]$srcSftpPass</w:t>
            </w:r>
          </w:p>
          <w:p w14:paraId="389453FD" w14:textId="32AF31FE" w:rsidR="7F44BF72" w:rsidRDefault="36B4B370" w:rsidP="0756FFCC">
            <w:pPr>
              <w:spacing w:line="257" w:lineRule="auto"/>
            </w:pPr>
            <w:r w:rsidRPr="0756FFCC">
              <w:rPr>
                <w:rFonts w:ascii="Calibri" w:eastAsia="Calibri" w:hAnsi="Calibri" w:cs="Calibri"/>
                <w:sz w:val="18"/>
                <w:szCs w:val="18"/>
              </w:rPr>
              <w:t>[string]$srcSftpKey</w:t>
            </w:r>
          </w:p>
          <w:p w14:paraId="2AB7176B" w14:textId="30FD783D" w:rsidR="7F44BF72" w:rsidRDefault="36B4B370" w:rsidP="0756FFCC">
            <w:pPr>
              <w:spacing w:line="257" w:lineRule="auto"/>
            </w:pPr>
            <w:r w:rsidRPr="0756FFCC">
              <w:rPr>
                <w:rFonts w:ascii="Calibri" w:eastAsia="Calibri" w:hAnsi="Calibri" w:cs="Calibri"/>
                <w:sz w:val="18"/>
                <w:szCs w:val="18"/>
              </w:rPr>
              <w:t>[string]$CBASFTPSourcePath</w:t>
            </w:r>
          </w:p>
          <w:p w14:paraId="57CD1C94" w14:textId="5327F113" w:rsidR="7F44BF72" w:rsidRDefault="36B4B370" w:rsidP="0756FFCC">
            <w:pPr>
              <w:spacing w:line="257" w:lineRule="auto"/>
            </w:pPr>
            <w:r w:rsidRPr="0756FFCC">
              <w:rPr>
                <w:rFonts w:ascii="Calibri" w:eastAsia="Calibri" w:hAnsi="Calibri" w:cs="Calibri"/>
                <w:sz w:val="18"/>
                <w:szCs w:val="18"/>
              </w:rPr>
              <w:t xml:space="preserve"> </w:t>
            </w:r>
          </w:p>
          <w:p w14:paraId="68116EF1" w14:textId="2BE2FFF1" w:rsidR="7F44BF72" w:rsidRDefault="36B4B370" w:rsidP="0756FFCC">
            <w:pPr>
              <w:spacing w:line="257" w:lineRule="auto"/>
            </w:pPr>
            <w:r w:rsidRPr="0756FFCC">
              <w:rPr>
                <w:rFonts w:ascii="Calibri" w:eastAsia="Calibri" w:hAnsi="Calibri" w:cs="Calibri"/>
                <w:sz w:val="18"/>
                <w:szCs w:val="18"/>
              </w:rPr>
              <w:t>#DevOps Parameters</w:t>
            </w:r>
          </w:p>
          <w:p w14:paraId="661DFB35" w14:textId="723FDF21" w:rsidR="7F44BF72" w:rsidRDefault="36B4B370" w:rsidP="0756FFCC">
            <w:pPr>
              <w:spacing w:line="257" w:lineRule="auto"/>
            </w:pPr>
            <w:r w:rsidRPr="0756FFCC">
              <w:rPr>
                <w:rFonts w:ascii="Calibri" w:eastAsia="Calibri" w:hAnsi="Calibri" w:cs="Calibri"/>
                <w:sz w:val="18"/>
                <w:szCs w:val="18"/>
              </w:rPr>
              <w:t>[int]$taskNumber</w:t>
            </w:r>
          </w:p>
          <w:p w14:paraId="093478C4" w14:textId="66D64A8E" w:rsidR="7F44BF72" w:rsidRDefault="36B4B370" w:rsidP="0756FFCC">
            <w:pPr>
              <w:spacing w:line="257" w:lineRule="auto"/>
            </w:pPr>
            <w:r w:rsidRPr="0756FFCC">
              <w:rPr>
                <w:rFonts w:ascii="Calibri" w:eastAsia="Calibri" w:hAnsi="Calibri" w:cs="Calibri"/>
                <w:sz w:val="18"/>
                <w:szCs w:val="18"/>
              </w:rPr>
              <w:t>[string]$resourceLocation</w:t>
            </w:r>
          </w:p>
          <w:p w14:paraId="57F2997D" w14:textId="36815E24" w:rsidR="7F44BF72" w:rsidRDefault="36B4B370" w:rsidP="0756FFCC">
            <w:pPr>
              <w:spacing w:line="257" w:lineRule="auto"/>
            </w:pPr>
            <w:r w:rsidRPr="0756FFCC">
              <w:rPr>
                <w:rFonts w:ascii="Calibri" w:eastAsia="Calibri" w:hAnsi="Calibri" w:cs="Calibri"/>
                <w:sz w:val="18"/>
                <w:szCs w:val="18"/>
              </w:rPr>
              <w:t>[string]$vmName</w:t>
            </w:r>
          </w:p>
          <w:p w14:paraId="61862167" w14:textId="1813920F" w:rsidR="7F44BF72" w:rsidRDefault="36B4B370" w:rsidP="0756FFCC">
            <w:pPr>
              <w:spacing w:line="257" w:lineRule="auto"/>
            </w:pPr>
            <w:r w:rsidRPr="0756FFCC">
              <w:rPr>
                <w:rFonts w:ascii="Calibri" w:eastAsia="Calibri" w:hAnsi="Calibri" w:cs="Calibri"/>
                <w:sz w:val="18"/>
                <w:szCs w:val="18"/>
              </w:rPr>
              <w:t>[string]$diagStorageAccount</w:t>
            </w:r>
          </w:p>
          <w:p w14:paraId="12090F92" w14:textId="0E5ECA4E" w:rsidR="7F44BF72" w:rsidRDefault="36B4B370" w:rsidP="0756FFCC">
            <w:pPr>
              <w:spacing w:line="257" w:lineRule="auto"/>
            </w:pPr>
            <w:r w:rsidRPr="0756FFCC">
              <w:rPr>
                <w:rFonts w:ascii="Calibri" w:eastAsia="Calibri" w:hAnsi="Calibri" w:cs="Calibri"/>
                <w:sz w:val="18"/>
                <w:szCs w:val="18"/>
              </w:rPr>
              <w:t>[string]$emailAddress</w:t>
            </w:r>
          </w:p>
          <w:p w14:paraId="68BD1E01" w14:textId="0810AC8C" w:rsidR="7F44BF72" w:rsidRDefault="36B4B370" w:rsidP="0756FFCC">
            <w:pPr>
              <w:spacing w:line="257" w:lineRule="auto"/>
            </w:pPr>
            <w:r w:rsidRPr="0756FFCC">
              <w:rPr>
                <w:rFonts w:ascii="Calibri" w:eastAsia="Calibri" w:hAnsi="Calibri" w:cs="Calibri"/>
                <w:sz w:val="18"/>
                <w:szCs w:val="18"/>
              </w:rPr>
              <w:t>[string]$clientEmailAddress</w:t>
            </w:r>
          </w:p>
          <w:p w14:paraId="7F3DE74A" w14:textId="5A464D58" w:rsidR="7F44BF72" w:rsidRDefault="36B4B370" w:rsidP="0756FFCC">
            <w:pPr>
              <w:spacing w:line="257" w:lineRule="auto"/>
            </w:pPr>
            <w:r w:rsidRPr="0756FFCC">
              <w:rPr>
                <w:rFonts w:ascii="Calibri" w:eastAsia="Calibri" w:hAnsi="Calibri" w:cs="Calibri"/>
                <w:sz w:val="18"/>
                <w:szCs w:val="18"/>
              </w:rPr>
              <w:t>[string]$runType</w:t>
            </w:r>
          </w:p>
          <w:p w14:paraId="7D655888" w14:textId="51A0520E" w:rsidR="7F44BF72" w:rsidRDefault="36B4B370" w:rsidP="0756FFCC">
            <w:pPr>
              <w:spacing w:line="257" w:lineRule="auto"/>
            </w:pPr>
            <w:r w:rsidRPr="0756FFCC">
              <w:rPr>
                <w:rFonts w:ascii="Calibri" w:eastAsia="Calibri" w:hAnsi="Calibri" w:cs="Calibri"/>
                <w:sz w:val="18"/>
                <w:szCs w:val="18"/>
              </w:rPr>
              <w:t>[string]$appName</w:t>
            </w:r>
          </w:p>
          <w:p w14:paraId="79CD1D99" w14:textId="799B7725" w:rsidR="7F44BF72" w:rsidRDefault="36B4B370" w:rsidP="0756FFCC">
            <w:pPr>
              <w:spacing w:line="257" w:lineRule="auto"/>
            </w:pPr>
            <w:r w:rsidRPr="0756FFCC">
              <w:rPr>
                <w:rFonts w:ascii="Calibri" w:eastAsia="Calibri" w:hAnsi="Calibri" w:cs="Calibri"/>
                <w:sz w:val="18"/>
                <w:szCs w:val="18"/>
              </w:rPr>
              <w:t>[string]$etlDestStorageAccountName</w:t>
            </w:r>
          </w:p>
          <w:p w14:paraId="36948799" w14:textId="4774BE74" w:rsidR="7F44BF72" w:rsidRDefault="7F44BF72" w:rsidP="0756FFCC">
            <w:pPr>
              <w:spacing w:line="257" w:lineRule="auto"/>
              <w:rPr>
                <w:rFonts w:ascii="Calibri" w:eastAsia="Calibri" w:hAnsi="Calibri" w:cs="Calibri"/>
                <w:sz w:val="18"/>
                <w:szCs w:val="18"/>
              </w:rPr>
            </w:pPr>
          </w:p>
          <w:p w14:paraId="150ED0ED" w14:textId="02A08438" w:rsidR="7F44BF72" w:rsidRDefault="36B4B370" w:rsidP="0756FFCC">
            <w:pPr>
              <w:spacing w:line="257" w:lineRule="auto"/>
            </w:pPr>
            <w:r w:rsidRPr="0756FFCC">
              <w:rPr>
                <w:rFonts w:ascii="Calibri" w:eastAsia="Calibri" w:hAnsi="Calibri" w:cs="Calibri"/>
                <w:sz w:val="18"/>
                <w:szCs w:val="18"/>
              </w:rPr>
              <w:t>#Azure connection</w:t>
            </w:r>
          </w:p>
          <w:p w14:paraId="4EAF3FFA" w14:textId="05D88CC9" w:rsidR="7F44BF72" w:rsidRDefault="36B4B370" w:rsidP="0756FFCC">
            <w:pPr>
              <w:spacing w:line="257" w:lineRule="auto"/>
            </w:pPr>
            <w:r w:rsidRPr="0756FFCC">
              <w:rPr>
                <w:rFonts w:ascii="Calibri" w:eastAsia="Calibri" w:hAnsi="Calibri" w:cs="Calibri"/>
                <w:sz w:val="18"/>
                <w:szCs w:val="18"/>
              </w:rPr>
              <w:t>[string]$subId</w:t>
            </w:r>
          </w:p>
          <w:p w14:paraId="5704D518" w14:textId="4C823A76" w:rsidR="7F44BF72" w:rsidRDefault="36B4B370" w:rsidP="0756FFCC">
            <w:r w:rsidRPr="0756FFCC">
              <w:rPr>
                <w:rFonts w:ascii="Calibri" w:eastAsia="Calibri" w:hAnsi="Calibri" w:cs="Calibri"/>
                <w:sz w:val="18"/>
                <w:szCs w:val="18"/>
              </w:rPr>
              <w:lastRenderedPageBreak/>
              <w:t>[string]$subTenantId</w:t>
            </w:r>
          </w:p>
        </w:tc>
      </w:tr>
      <w:tr w:rsidR="7F44BF72" w14:paraId="117295FF" w14:textId="77777777" w:rsidTr="37E5CEEC">
        <w:trPr>
          <w:trHeight w:val="2340"/>
        </w:trPr>
        <w:tc>
          <w:tcPr>
            <w:tcW w:w="3180" w:type="dxa"/>
          </w:tcPr>
          <w:p w14:paraId="48086FCB" w14:textId="196821EE"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lastRenderedPageBreak/>
              <w:t>copyfromStoragetoDisk.ps1</w:t>
            </w:r>
          </w:p>
        </w:tc>
        <w:tc>
          <w:tcPr>
            <w:tcW w:w="3360" w:type="dxa"/>
          </w:tcPr>
          <w:p w14:paraId="6904B3DC" w14:textId="50FA03B5"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Download of files from Storage to local disk, or drive S:\ FromStorageAccount</w:t>
            </w:r>
            <w:r>
              <w:br/>
            </w:r>
            <w:r>
              <w:br/>
            </w:r>
            <w:r w:rsidRPr="7F44BF72">
              <w:rPr>
                <w:rFonts w:ascii="Calibri" w:eastAsia="Calibri" w:hAnsi="Calibri" w:cs="Calibri"/>
                <w:color w:val="000000"/>
                <w:sz w:val="22"/>
              </w:rPr>
              <w:t>-</w:t>
            </w:r>
            <w:r w:rsidRPr="7F44BF72">
              <w:rPr>
                <w:rFonts w:ascii="Calibri" w:eastAsia="Calibri" w:hAnsi="Calibri" w:cs="Calibri"/>
                <w:i/>
                <w:iCs/>
                <w:color w:val="000000"/>
                <w:sz w:val="22"/>
              </w:rPr>
              <w:t xml:space="preserve"> This script will be activated if there is a 7zip installed already when downloading files from the source disk Databox.</w:t>
            </w:r>
          </w:p>
        </w:tc>
        <w:tc>
          <w:tcPr>
            <w:tcW w:w="2820" w:type="dxa"/>
          </w:tcPr>
          <w:p w14:paraId="25352FA2" w14:textId="0CA99C30" w:rsidR="7F44BF72" w:rsidRDefault="72BEDD5B" w:rsidP="37E5CEEC">
            <w:pPr>
              <w:spacing w:line="257" w:lineRule="auto"/>
            </w:pPr>
            <w:r w:rsidRPr="37E5CEEC">
              <w:rPr>
                <w:rFonts w:ascii="Calibri" w:eastAsia="Calibri" w:hAnsi="Calibri" w:cs="Calibri"/>
                <w:sz w:val="18"/>
                <w:szCs w:val="18"/>
              </w:rPr>
              <w:t>[string]$sourceStorageAccount</w:t>
            </w:r>
          </w:p>
          <w:p w14:paraId="162537AE" w14:textId="2280B6E2" w:rsidR="7F44BF72" w:rsidRDefault="72BEDD5B" w:rsidP="37E5CEEC">
            <w:pPr>
              <w:spacing w:line="257" w:lineRule="auto"/>
            </w:pPr>
            <w:r w:rsidRPr="37E5CEEC">
              <w:rPr>
                <w:rFonts w:ascii="Calibri" w:eastAsia="Calibri" w:hAnsi="Calibri" w:cs="Calibri"/>
                <w:sz w:val="18"/>
                <w:szCs w:val="18"/>
              </w:rPr>
              <w:t>[string]$localTargetDirectory</w:t>
            </w:r>
          </w:p>
          <w:p w14:paraId="0C5DF555" w14:textId="7A4B66BB" w:rsidR="7F44BF72" w:rsidRDefault="72BEDD5B" w:rsidP="37E5CEEC">
            <w:pPr>
              <w:spacing w:line="257" w:lineRule="auto"/>
              <w:rPr>
                <w:rFonts w:ascii="Calibri" w:eastAsia="Calibri" w:hAnsi="Calibri" w:cs="Calibri"/>
                <w:sz w:val="18"/>
                <w:szCs w:val="18"/>
              </w:rPr>
            </w:pPr>
            <w:r w:rsidRPr="37E5CEEC">
              <w:rPr>
                <w:rFonts w:ascii="Calibri" w:eastAsia="Calibri" w:hAnsi="Calibri" w:cs="Calibri"/>
                <w:sz w:val="18"/>
                <w:szCs w:val="18"/>
              </w:rPr>
              <w:t>[string]$sourceLocation</w:t>
            </w:r>
            <w:r w:rsidR="7F44BF72">
              <w:br/>
            </w:r>
            <w:r w:rsidRPr="37E5CEEC">
              <w:rPr>
                <w:rFonts w:ascii="Calibri" w:eastAsia="Calibri" w:hAnsi="Calibri" w:cs="Calibri"/>
                <w:sz w:val="18"/>
                <w:szCs w:val="18"/>
              </w:rPr>
              <w:t>[string]$subId</w:t>
            </w:r>
          </w:p>
          <w:p w14:paraId="24C0B63C" w14:textId="06023569" w:rsidR="7F44BF72" w:rsidRDefault="72BEDD5B" w:rsidP="37E5CEEC">
            <w:r w:rsidRPr="37E5CEEC">
              <w:rPr>
                <w:rFonts w:ascii="Calibri" w:eastAsia="Calibri" w:hAnsi="Calibri" w:cs="Calibri"/>
                <w:sz w:val="18"/>
                <w:szCs w:val="18"/>
              </w:rPr>
              <w:t>[string]$subTenantId</w:t>
            </w:r>
          </w:p>
        </w:tc>
      </w:tr>
      <w:tr w:rsidR="7F44BF72" w14:paraId="487DCE88" w14:textId="77777777" w:rsidTr="37E5CEEC">
        <w:trPr>
          <w:trHeight w:val="300"/>
        </w:trPr>
        <w:tc>
          <w:tcPr>
            <w:tcW w:w="3180" w:type="dxa"/>
          </w:tcPr>
          <w:p w14:paraId="19F50104" w14:textId="5B253750"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copyFilefromLocaltoStorage.ps1</w:t>
            </w:r>
          </w:p>
          <w:p w14:paraId="682E8F3B" w14:textId="79FB00BD" w:rsidR="7F44BF72" w:rsidRDefault="7F44BF72" w:rsidP="7F44BF72">
            <w:pPr>
              <w:spacing w:line="259" w:lineRule="auto"/>
              <w:rPr>
                <w:rFonts w:ascii="Calibri" w:eastAsia="Calibri" w:hAnsi="Calibri" w:cs="Calibri"/>
                <w:color w:val="000000"/>
                <w:sz w:val="22"/>
              </w:rPr>
            </w:pPr>
          </w:p>
        </w:tc>
        <w:tc>
          <w:tcPr>
            <w:tcW w:w="3360" w:type="dxa"/>
          </w:tcPr>
          <w:p w14:paraId="27A0B154" w14:textId="7F9AC6B2" w:rsidR="0B82486A" w:rsidRDefault="633D8D83" w:rsidP="37E5CEEC">
            <w:pPr>
              <w:spacing w:line="259" w:lineRule="auto"/>
              <w:rPr>
                <w:rFonts w:ascii="Calibri" w:eastAsia="Calibri" w:hAnsi="Calibri" w:cs="Calibri"/>
                <w:sz w:val="22"/>
              </w:rPr>
            </w:pPr>
            <w:r w:rsidRPr="37E5CEEC">
              <w:rPr>
                <w:rFonts w:ascii="Calibri" w:eastAsia="Calibri" w:hAnsi="Calibri" w:cs="Calibri"/>
                <w:color w:val="000000"/>
                <w:sz w:val="22"/>
              </w:rPr>
              <w:t>If flag is False on Master.ps1 Files after unzipping</w:t>
            </w:r>
            <w:r w:rsidR="35734A4C" w:rsidRPr="37E5CEEC">
              <w:rPr>
                <w:rFonts w:ascii="Calibri" w:eastAsia="Calibri" w:hAnsi="Calibri" w:cs="Calibri"/>
                <w:color w:val="000000"/>
                <w:sz w:val="22"/>
              </w:rPr>
              <w:t xml:space="preserve"> and reconciliation, </w:t>
            </w:r>
            <w:r w:rsidRPr="37E5CEEC">
              <w:rPr>
                <w:rFonts w:ascii="Calibri" w:eastAsia="Calibri" w:hAnsi="Calibri" w:cs="Calibri"/>
                <w:color w:val="000000"/>
                <w:sz w:val="22"/>
              </w:rPr>
              <w:t xml:space="preserve">will be </w:t>
            </w:r>
            <w:r w:rsidR="05D874CD" w:rsidRPr="37E5CEEC">
              <w:rPr>
                <w:rFonts w:ascii="Calibri" w:eastAsia="Calibri" w:hAnsi="Calibri" w:cs="Calibri"/>
                <w:color w:val="000000"/>
                <w:sz w:val="22"/>
              </w:rPr>
              <w:t xml:space="preserve">uploaded </w:t>
            </w:r>
            <w:r w:rsidRPr="37E5CEEC">
              <w:rPr>
                <w:rFonts w:ascii="Calibri" w:eastAsia="Calibri" w:hAnsi="Calibri" w:cs="Calibri"/>
                <w:color w:val="000000"/>
                <w:sz w:val="22"/>
              </w:rPr>
              <w:t>to Storage account</w:t>
            </w:r>
            <w:r w:rsidR="38347131" w:rsidRPr="37E5CEEC">
              <w:rPr>
                <w:rFonts w:ascii="Calibri" w:eastAsia="Calibri" w:hAnsi="Calibri" w:cs="Calibri"/>
                <w:color w:val="000000"/>
                <w:sz w:val="22"/>
              </w:rPr>
              <w:t>.</w:t>
            </w:r>
            <w:r w:rsidR="0B82486A">
              <w:br/>
            </w:r>
            <w:r w:rsidR="0B82486A">
              <w:br/>
            </w:r>
            <w:r w:rsidRPr="37E5CEEC">
              <w:rPr>
                <w:rFonts w:ascii="Calibri" w:eastAsia="Calibri" w:hAnsi="Calibri" w:cs="Calibri"/>
                <w:i/>
                <w:iCs/>
                <w:color w:val="000000"/>
                <w:sz w:val="22"/>
              </w:rPr>
              <w:t>- This script will be called if there are no mismatches in reconcilliationReport.ps1 and destination are equal to internal.</w:t>
            </w:r>
          </w:p>
        </w:tc>
        <w:tc>
          <w:tcPr>
            <w:tcW w:w="2820" w:type="dxa"/>
          </w:tcPr>
          <w:p w14:paraId="187B9FB4" w14:textId="45A3F4C1" w:rsidR="7F44BF72" w:rsidRDefault="0FEB06F6" w:rsidP="37E5CEEC">
            <w:pPr>
              <w:spacing w:line="257" w:lineRule="auto"/>
            </w:pPr>
            <w:r w:rsidRPr="37E5CEEC">
              <w:rPr>
                <w:rFonts w:ascii="Calibri" w:eastAsia="Calibri" w:hAnsi="Calibri" w:cs="Calibri"/>
                <w:sz w:val="18"/>
                <w:szCs w:val="18"/>
              </w:rPr>
              <w:t>[string]$commRG</w:t>
            </w:r>
          </w:p>
          <w:p w14:paraId="08161612" w14:textId="669C1AC7" w:rsidR="7F44BF72" w:rsidRDefault="0FEB06F6" w:rsidP="37E5CEEC">
            <w:pPr>
              <w:spacing w:line="257" w:lineRule="auto"/>
            </w:pPr>
            <w:r w:rsidRPr="37E5CEEC">
              <w:rPr>
                <w:rFonts w:ascii="Calibri" w:eastAsia="Calibri" w:hAnsi="Calibri" w:cs="Calibri"/>
                <w:sz w:val="18"/>
                <w:szCs w:val="18"/>
              </w:rPr>
              <w:t>[string]$destStorageAccount</w:t>
            </w:r>
          </w:p>
          <w:p w14:paraId="28894182" w14:textId="628CA043" w:rsidR="7F44BF72" w:rsidRDefault="0FEB06F6" w:rsidP="37E5CEEC">
            <w:pPr>
              <w:spacing w:line="257" w:lineRule="auto"/>
            </w:pPr>
            <w:r w:rsidRPr="37E5CEEC">
              <w:rPr>
                <w:rFonts w:ascii="Calibri" w:eastAsia="Calibri" w:hAnsi="Calibri" w:cs="Calibri"/>
                <w:sz w:val="18"/>
                <w:szCs w:val="18"/>
              </w:rPr>
              <w:t>[string]$destContainerName</w:t>
            </w:r>
          </w:p>
          <w:p w14:paraId="60C1AC52" w14:textId="7B3C8776" w:rsidR="7F44BF72" w:rsidRDefault="0FEB06F6" w:rsidP="37E5CEEC">
            <w:pPr>
              <w:spacing w:line="257" w:lineRule="auto"/>
            </w:pPr>
            <w:r w:rsidRPr="37E5CEEC">
              <w:rPr>
                <w:rFonts w:ascii="Calibri" w:eastAsia="Calibri" w:hAnsi="Calibri" w:cs="Calibri"/>
                <w:sz w:val="18"/>
                <w:szCs w:val="18"/>
              </w:rPr>
              <w:t>[string]$unzipPath</w:t>
            </w:r>
          </w:p>
          <w:p w14:paraId="76CF4B7E" w14:textId="5BCE99B2" w:rsidR="7F44BF72" w:rsidRDefault="0FEB06F6" w:rsidP="37E5CEEC">
            <w:pPr>
              <w:spacing w:line="257" w:lineRule="auto"/>
            </w:pPr>
            <w:r w:rsidRPr="37E5CEEC">
              <w:rPr>
                <w:rFonts w:ascii="Calibri" w:eastAsia="Calibri" w:hAnsi="Calibri" w:cs="Calibri"/>
                <w:sz w:val="18"/>
                <w:szCs w:val="18"/>
              </w:rPr>
              <w:t>[string]$subId</w:t>
            </w:r>
          </w:p>
          <w:p w14:paraId="0C943071" w14:textId="38E5C47E" w:rsidR="7F44BF72" w:rsidRDefault="0FEB06F6" w:rsidP="37E5CEEC">
            <w:pPr>
              <w:spacing w:line="257" w:lineRule="auto"/>
            </w:pPr>
            <w:r w:rsidRPr="37E5CEEC">
              <w:rPr>
                <w:rFonts w:ascii="Calibri" w:eastAsia="Calibri" w:hAnsi="Calibri" w:cs="Calibri"/>
                <w:sz w:val="18"/>
                <w:szCs w:val="18"/>
              </w:rPr>
              <w:t>[string]$subTenantId</w:t>
            </w:r>
          </w:p>
          <w:p w14:paraId="737EC2DC" w14:textId="0AE3722D" w:rsidR="7F44BF72" w:rsidRDefault="7F44BF72" w:rsidP="37E5CEEC">
            <w:pPr>
              <w:rPr>
                <w:rFonts w:ascii="Calibri" w:eastAsia="Calibri" w:hAnsi="Calibri" w:cs="Calibri"/>
                <w:color w:val="C45911"/>
                <w:sz w:val="18"/>
                <w:szCs w:val="18"/>
              </w:rPr>
            </w:pPr>
          </w:p>
        </w:tc>
      </w:tr>
      <w:tr w:rsidR="7F44BF72" w14:paraId="1D4B448C" w14:textId="77777777" w:rsidTr="37E5CEEC">
        <w:trPr>
          <w:trHeight w:val="300"/>
        </w:trPr>
        <w:tc>
          <w:tcPr>
            <w:tcW w:w="3180" w:type="dxa"/>
          </w:tcPr>
          <w:p w14:paraId="454E453F" w14:textId="6B9E3753"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zipFileUsing7z.ps1</w:t>
            </w:r>
          </w:p>
        </w:tc>
        <w:tc>
          <w:tcPr>
            <w:tcW w:w="3360" w:type="dxa"/>
          </w:tcPr>
          <w:p w14:paraId="5EE90BB3" w14:textId="2D6063F0" w:rsidR="0B82486A" w:rsidRDefault="633D8D83" w:rsidP="37E5CEEC">
            <w:pPr>
              <w:spacing w:line="259" w:lineRule="auto"/>
              <w:rPr>
                <w:rFonts w:ascii="Calibri" w:eastAsia="Calibri" w:hAnsi="Calibri" w:cs="Calibri"/>
                <w:sz w:val="22"/>
              </w:rPr>
            </w:pPr>
            <w:r w:rsidRPr="37E5CEEC">
              <w:rPr>
                <w:rFonts w:ascii="Calibri" w:eastAsia="Calibri" w:hAnsi="Calibri" w:cs="Calibri"/>
                <w:color w:val="000000"/>
                <w:sz w:val="22"/>
              </w:rPr>
              <w:t xml:space="preserve">If the flag is true this script will call generatePassword.ps1, zip the file using 7zip </w:t>
            </w:r>
            <w:r w:rsidR="25C78E4A" w:rsidRPr="37E5CEEC">
              <w:rPr>
                <w:rFonts w:ascii="Calibri" w:eastAsia="Calibri" w:hAnsi="Calibri" w:cs="Calibri"/>
                <w:color w:val="000000"/>
                <w:sz w:val="22"/>
              </w:rPr>
              <w:t xml:space="preserve">with newly generated password </w:t>
            </w:r>
            <w:r w:rsidRPr="37E5CEEC">
              <w:rPr>
                <w:rFonts w:ascii="Calibri" w:eastAsia="Calibri" w:hAnsi="Calibri" w:cs="Calibri"/>
                <w:color w:val="000000"/>
                <w:sz w:val="22"/>
              </w:rPr>
              <w:t>and save it on a new path.</w:t>
            </w:r>
            <w:r w:rsidR="0B82486A">
              <w:br/>
            </w:r>
            <w:r w:rsidR="0B82486A">
              <w:br/>
            </w:r>
            <w:r w:rsidRPr="37E5CEEC">
              <w:rPr>
                <w:rFonts w:ascii="Calibri" w:eastAsia="Calibri" w:hAnsi="Calibri" w:cs="Calibri"/>
                <w:i/>
                <w:iCs/>
                <w:color w:val="000000"/>
                <w:sz w:val="22"/>
              </w:rPr>
              <w:t>- This script will be called if there are no mismatches in reconcilliationReport.ps1 and destination is not equal to internal.</w:t>
            </w:r>
          </w:p>
        </w:tc>
        <w:tc>
          <w:tcPr>
            <w:tcW w:w="2820" w:type="dxa"/>
          </w:tcPr>
          <w:p w14:paraId="3DE5DC7E" w14:textId="04FC90F7" w:rsidR="7F44BF72" w:rsidRDefault="60C06931" w:rsidP="37E5CEEC">
            <w:pPr>
              <w:spacing w:line="257" w:lineRule="auto"/>
            </w:pPr>
            <w:r w:rsidRPr="37E5CEEC">
              <w:rPr>
                <w:rFonts w:ascii="Calibri" w:eastAsia="Calibri" w:hAnsi="Calibri" w:cs="Calibri"/>
                <w:sz w:val="18"/>
                <w:szCs w:val="18"/>
              </w:rPr>
              <w:t>[string]$keyVaultNameforSecret</w:t>
            </w:r>
          </w:p>
          <w:p w14:paraId="6AE40D66" w14:textId="62EC3818" w:rsidR="7F44BF72" w:rsidRDefault="60C06931" w:rsidP="37E5CEEC">
            <w:pPr>
              <w:spacing w:line="257" w:lineRule="auto"/>
            </w:pPr>
            <w:r w:rsidRPr="37E5CEEC">
              <w:rPr>
                <w:rFonts w:ascii="Calibri" w:eastAsia="Calibri" w:hAnsi="Calibri" w:cs="Calibri"/>
                <w:sz w:val="18"/>
                <w:szCs w:val="18"/>
              </w:rPr>
              <w:t>[string]$localTargetDirectory</w:t>
            </w:r>
          </w:p>
          <w:p w14:paraId="25DB054E" w14:textId="17381E5C" w:rsidR="7F44BF72" w:rsidRDefault="60C06931" w:rsidP="37E5CEEC">
            <w:pPr>
              <w:spacing w:line="257" w:lineRule="auto"/>
            </w:pPr>
            <w:r w:rsidRPr="37E5CEEC">
              <w:rPr>
                <w:rFonts w:ascii="Calibri" w:eastAsia="Calibri" w:hAnsi="Calibri" w:cs="Calibri"/>
                <w:sz w:val="18"/>
                <w:szCs w:val="18"/>
              </w:rPr>
              <w:t>[string]$unzipPath</w:t>
            </w:r>
          </w:p>
          <w:p w14:paraId="12B8A935" w14:textId="40AD1F80" w:rsidR="7F44BF72" w:rsidRDefault="60C06931" w:rsidP="37E5CEEC">
            <w:pPr>
              <w:spacing w:line="257" w:lineRule="auto"/>
            </w:pPr>
            <w:r w:rsidRPr="37E5CEEC">
              <w:rPr>
                <w:rFonts w:ascii="Calibri" w:eastAsia="Calibri" w:hAnsi="Calibri" w:cs="Calibri"/>
                <w:sz w:val="18"/>
                <w:szCs w:val="18"/>
              </w:rPr>
              <w:t>[string]$zipPath</w:t>
            </w:r>
          </w:p>
          <w:p w14:paraId="7062FB16" w14:textId="51FAD6BC" w:rsidR="7F44BF72" w:rsidRDefault="60C06931" w:rsidP="37E5CEEC">
            <w:pPr>
              <w:spacing w:line="257" w:lineRule="auto"/>
            </w:pPr>
            <w:r w:rsidRPr="37E5CEEC">
              <w:rPr>
                <w:rFonts w:ascii="Calibri" w:eastAsia="Calibri" w:hAnsi="Calibri" w:cs="Calibri"/>
                <w:sz w:val="18"/>
                <w:szCs w:val="18"/>
              </w:rPr>
              <w:t>[string]$sftpUsername</w:t>
            </w:r>
          </w:p>
          <w:p w14:paraId="716A6C5B" w14:textId="7B141E47" w:rsidR="7F44BF72" w:rsidRDefault="60C06931" w:rsidP="37E5CEEC">
            <w:pPr>
              <w:spacing w:line="257" w:lineRule="auto"/>
            </w:pPr>
            <w:r w:rsidRPr="37E5CEEC">
              <w:rPr>
                <w:rFonts w:ascii="Calibri" w:eastAsia="Calibri" w:hAnsi="Calibri" w:cs="Calibri"/>
                <w:sz w:val="18"/>
                <w:szCs w:val="18"/>
              </w:rPr>
              <w:t>[string]$subId</w:t>
            </w:r>
          </w:p>
          <w:p w14:paraId="536B17D8" w14:textId="3D931987" w:rsidR="7F44BF72" w:rsidRDefault="60C06931" w:rsidP="37E5CEEC">
            <w:r w:rsidRPr="37E5CEEC">
              <w:rPr>
                <w:rFonts w:ascii="Calibri" w:eastAsia="Calibri" w:hAnsi="Calibri" w:cs="Calibri"/>
                <w:sz w:val="18"/>
                <w:szCs w:val="18"/>
              </w:rPr>
              <w:t>[string]$subTenantId</w:t>
            </w:r>
          </w:p>
        </w:tc>
      </w:tr>
      <w:tr w:rsidR="7F44BF72" w14:paraId="47974DDB" w14:textId="77777777" w:rsidTr="37E5CEEC">
        <w:trPr>
          <w:trHeight w:val="300"/>
        </w:trPr>
        <w:tc>
          <w:tcPr>
            <w:tcW w:w="3180" w:type="dxa"/>
          </w:tcPr>
          <w:p w14:paraId="178880E1" w14:textId="6C69DEF1"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copyFilefromDisktoSFTP.ps1</w:t>
            </w:r>
          </w:p>
        </w:tc>
        <w:tc>
          <w:tcPr>
            <w:tcW w:w="3360" w:type="dxa"/>
          </w:tcPr>
          <w:p w14:paraId="322ADC50" w14:textId="2A233383" w:rsidR="0B82486A" w:rsidRDefault="633D8D83" w:rsidP="37E5CEEC">
            <w:pPr>
              <w:spacing w:line="259" w:lineRule="auto"/>
              <w:rPr>
                <w:rFonts w:ascii="Calibri" w:eastAsia="Calibri" w:hAnsi="Calibri" w:cs="Calibri"/>
                <w:sz w:val="22"/>
              </w:rPr>
            </w:pPr>
            <w:r w:rsidRPr="37E5CEEC">
              <w:rPr>
                <w:rFonts w:ascii="Calibri" w:eastAsia="Calibri" w:hAnsi="Calibri" w:cs="Calibri"/>
                <w:color w:val="000000"/>
                <w:sz w:val="22"/>
              </w:rPr>
              <w:t>Copy the zipped file from Disk</w:t>
            </w:r>
            <w:r w:rsidR="3AAD85AE" w:rsidRPr="37E5CEEC">
              <w:rPr>
                <w:rFonts w:ascii="Calibri" w:eastAsia="Calibri" w:hAnsi="Calibri" w:cs="Calibri"/>
                <w:color w:val="000000"/>
                <w:sz w:val="22"/>
              </w:rPr>
              <w:t xml:space="preserve"> (T:\EncryptedZipFile)</w:t>
            </w:r>
            <w:r w:rsidRPr="37E5CEEC">
              <w:rPr>
                <w:rFonts w:ascii="Calibri" w:eastAsia="Calibri" w:hAnsi="Calibri" w:cs="Calibri"/>
                <w:color w:val="000000"/>
                <w:sz w:val="22"/>
              </w:rPr>
              <w:t xml:space="preserve"> to SFTP (Storage account). This is the next action after zipFileUsing7z.ps1</w:t>
            </w:r>
            <w:r w:rsidR="0B82486A">
              <w:br/>
            </w:r>
            <w:r w:rsidR="0B82486A">
              <w:br/>
            </w:r>
            <w:r w:rsidRPr="37E5CEEC">
              <w:rPr>
                <w:rFonts w:ascii="Calibri" w:eastAsia="Calibri" w:hAnsi="Calibri" w:cs="Calibri"/>
                <w:i/>
                <w:iCs/>
                <w:color w:val="000000"/>
                <w:sz w:val="22"/>
              </w:rPr>
              <w:t xml:space="preserve">- This script is called </w:t>
            </w:r>
            <w:r w:rsidR="79EF7D2A" w:rsidRPr="37E5CEEC">
              <w:rPr>
                <w:rFonts w:ascii="Calibri" w:eastAsia="Calibri" w:hAnsi="Calibri" w:cs="Calibri"/>
                <w:i/>
                <w:iCs/>
                <w:color w:val="000000"/>
                <w:sz w:val="22"/>
              </w:rPr>
              <w:t xml:space="preserve">after </w:t>
            </w:r>
            <w:r w:rsidRPr="37E5CEEC">
              <w:rPr>
                <w:rFonts w:ascii="Calibri" w:eastAsia="Calibri" w:hAnsi="Calibri" w:cs="Calibri"/>
                <w:i/>
                <w:iCs/>
                <w:color w:val="000000"/>
                <w:sz w:val="22"/>
              </w:rPr>
              <w:t>zipFileUsing7z.ps1</w:t>
            </w:r>
          </w:p>
        </w:tc>
        <w:tc>
          <w:tcPr>
            <w:tcW w:w="2820" w:type="dxa"/>
          </w:tcPr>
          <w:p w14:paraId="17C2DDCA" w14:textId="352399E2" w:rsidR="7F44BF72" w:rsidRDefault="7370205D" w:rsidP="37E5CEEC">
            <w:pPr>
              <w:spacing w:line="257" w:lineRule="auto"/>
            </w:pPr>
            <w:r w:rsidRPr="37E5CEEC">
              <w:rPr>
                <w:rFonts w:ascii="Calibri" w:eastAsia="Calibri" w:hAnsi="Calibri" w:cs="Calibri"/>
                <w:sz w:val="18"/>
                <w:szCs w:val="18"/>
              </w:rPr>
              <w:t>[string]$commRG</w:t>
            </w:r>
          </w:p>
          <w:p w14:paraId="399F9E5E" w14:textId="6DA9C531" w:rsidR="7F44BF72" w:rsidRDefault="7370205D" w:rsidP="37E5CEEC">
            <w:pPr>
              <w:spacing w:line="257" w:lineRule="auto"/>
            </w:pPr>
            <w:r w:rsidRPr="37E5CEEC">
              <w:rPr>
                <w:rFonts w:ascii="Calibri" w:eastAsia="Calibri" w:hAnsi="Calibri" w:cs="Calibri"/>
                <w:sz w:val="18"/>
                <w:szCs w:val="18"/>
              </w:rPr>
              <w:t>[string]$destStorageAccount</w:t>
            </w:r>
          </w:p>
          <w:p w14:paraId="1FB90848" w14:textId="0D731FAA" w:rsidR="7F44BF72" w:rsidRDefault="7370205D" w:rsidP="37E5CEEC">
            <w:pPr>
              <w:spacing w:line="257" w:lineRule="auto"/>
            </w:pPr>
            <w:r w:rsidRPr="37E5CEEC">
              <w:rPr>
                <w:rFonts w:ascii="Calibri" w:eastAsia="Calibri" w:hAnsi="Calibri" w:cs="Calibri"/>
                <w:sz w:val="18"/>
                <w:szCs w:val="18"/>
              </w:rPr>
              <w:t>[string]$zipPath</w:t>
            </w:r>
          </w:p>
          <w:p w14:paraId="7D048CB2" w14:textId="37BBF5C8" w:rsidR="7F44BF72" w:rsidRDefault="7370205D" w:rsidP="37E5CEEC">
            <w:pPr>
              <w:spacing w:line="257" w:lineRule="auto"/>
              <w:rPr>
                <w:rFonts w:ascii="Calibri" w:eastAsia="Calibri" w:hAnsi="Calibri" w:cs="Calibri"/>
                <w:sz w:val="18"/>
                <w:szCs w:val="18"/>
              </w:rPr>
            </w:pPr>
            <w:r w:rsidRPr="37E5CEEC">
              <w:rPr>
                <w:rFonts w:ascii="Calibri" w:eastAsia="Calibri" w:hAnsi="Calibri" w:cs="Calibri"/>
                <w:sz w:val="18"/>
                <w:szCs w:val="18"/>
              </w:rPr>
              <w:t>[string]$destContainerName</w:t>
            </w:r>
          </w:p>
          <w:p w14:paraId="5C4975D9" w14:textId="29402261" w:rsidR="7F44BF72" w:rsidRDefault="7370205D" w:rsidP="37E5CEEC">
            <w:pPr>
              <w:spacing w:line="257" w:lineRule="auto"/>
              <w:rPr>
                <w:rFonts w:ascii="Calibri" w:eastAsia="Calibri" w:hAnsi="Calibri" w:cs="Calibri"/>
                <w:sz w:val="18"/>
                <w:szCs w:val="18"/>
              </w:rPr>
            </w:pPr>
            <w:r w:rsidRPr="37E5CEEC">
              <w:rPr>
                <w:rFonts w:ascii="Calibri" w:eastAsia="Calibri" w:hAnsi="Calibri" w:cs="Calibri"/>
                <w:sz w:val="18"/>
                <w:szCs w:val="18"/>
              </w:rPr>
              <w:t>[string]$subId</w:t>
            </w:r>
          </w:p>
          <w:p w14:paraId="24A23597" w14:textId="182BB38D" w:rsidR="7F44BF72" w:rsidRDefault="7370205D" w:rsidP="37E5CEEC">
            <w:pPr>
              <w:spacing w:line="257" w:lineRule="auto"/>
            </w:pPr>
            <w:r w:rsidRPr="37E5CEEC">
              <w:rPr>
                <w:rFonts w:ascii="Calibri" w:eastAsia="Calibri" w:hAnsi="Calibri" w:cs="Calibri"/>
                <w:sz w:val="18"/>
                <w:szCs w:val="18"/>
              </w:rPr>
              <w:t>[string]$subTenantId</w:t>
            </w:r>
          </w:p>
          <w:p w14:paraId="7908FB67" w14:textId="044490F8" w:rsidR="7F44BF72" w:rsidRDefault="7F44BF72" w:rsidP="37E5CEEC">
            <w:pPr>
              <w:rPr>
                <w:rFonts w:ascii="Calibri" w:eastAsia="Calibri" w:hAnsi="Calibri" w:cs="Calibri"/>
                <w:color w:val="C45911"/>
                <w:sz w:val="18"/>
                <w:szCs w:val="18"/>
              </w:rPr>
            </w:pPr>
          </w:p>
        </w:tc>
      </w:tr>
      <w:tr w:rsidR="7F44BF72" w14:paraId="1F04611D" w14:textId="77777777" w:rsidTr="37E5CEEC">
        <w:trPr>
          <w:trHeight w:val="300"/>
        </w:trPr>
        <w:tc>
          <w:tcPr>
            <w:tcW w:w="3180" w:type="dxa"/>
          </w:tcPr>
          <w:p w14:paraId="0B8ADE2D" w14:textId="1272F395"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CopyFilefromSFTPtoDisk.ps1</w:t>
            </w:r>
          </w:p>
          <w:p w14:paraId="243E2EAC" w14:textId="3396A755" w:rsidR="7F44BF72" w:rsidRDefault="7F44BF72" w:rsidP="7F44BF72">
            <w:pPr>
              <w:spacing w:line="259" w:lineRule="auto"/>
              <w:rPr>
                <w:rFonts w:ascii="Calibri" w:eastAsia="Calibri" w:hAnsi="Calibri" w:cs="Calibri"/>
                <w:color w:val="000000"/>
                <w:sz w:val="22"/>
              </w:rPr>
            </w:pPr>
          </w:p>
        </w:tc>
        <w:tc>
          <w:tcPr>
            <w:tcW w:w="3360" w:type="dxa"/>
          </w:tcPr>
          <w:p w14:paraId="4E145C35" w14:textId="1EF6C33F" w:rsidR="0B82486A" w:rsidRDefault="0B82486A" w:rsidP="7F44BF72">
            <w:pPr>
              <w:spacing w:line="259" w:lineRule="auto"/>
              <w:rPr>
                <w:rFonts w:ascii="Calibri" w:eastAsia="Calibri" w:hAnsi="Calibri" w:cs="Calibri"/>
                <w:color w:val="000000"/>
                <w:sz w:val="22"/>
              </w:rPr>
            </w:pPr>
            <w:r w:rsidRPr="7F44BF72">
              <w:rPr>
                <w:rFonts w:ascii="Calibri" w:eastAsia="Calibri" w:hAnsi="Calibri" w:cs="Calibri"/>
                <w:color w:val="000000"/>
                <w:sz w:val="22"/>
              </w:rPr>
              <w:t>Copy the zipped file from CBA SFTP to Disk. Whereas Disk is the Landing Zone.</w:t>
            </w:r>
          </w:p>
          <w:p w14:paraId="16E85A24" w14:textId="58D4E7DC" w:rsidR="7F44BF72" w:rsidRDefault="7F44BF72" w:rsidP="7F44BF72">
            <w:pPr>
              <w:spacing w:line="259" w:lineRule="auto"/>
              <w:rPr>
                <w:rFonts w:ascii="Calibri" w:eastAsia="Calibri" w:hAnsi="Calibri" w:cs="Calibri"/>
                <w:color w:val="000000"/>
                <w:sz w:val="22"/>
              </w:rPr>
            </w:pPr>
          </w:p>
          <w:p w14:paraId="02EAC968" w14:textId="344FF2A8" w:rsidR="7F44BF72" w:rsidRDefault="7F44BF72" w:rsidP="7F44BF72">
            <w:pPr>
              <w:spacing w:line="259" w:lineRule="auto"/>
              <w:rPr>
                <w:rFonts w:ascii="Calibri" w:eastAsia="Calibri" w:hAnsi="Calibri" w:cs="Calibri"/>
                <w:color w:val="000000"/>
                <w:sz w:val="22"/>
              </w:rPr>
            </w:pPr>
          </w:p>
          <w:p w14:paraId="062971AD" w14:textId="3F5EA793" w:rsidR="7F44BF72" w:rsidRDefault="7F44BF72" w:rsidP="7F44BF72">
            <w:pPr>
              <w:spacing w:line="259" w:lineRule="auto"/>
              <w:rPr>
                <w:rFonts w:ascii="Calibri" w:eastAsia="Calibri" w:hAnsi="Calibri" w:cs="Calibri"/>
                <w:color w:val="000000"/>
                <w:sz w:val="22"/>
              </w:rPr>
            </w:pPr>
          </w:p>
          <w:p w14:paraId="0456657B" w14:textId="509E0191" w:rsidR="7F44BF72" w:rsidRDefault="7F44BF72" w:rsidP="7F44BF72">
            <w:pPr>
              <w:spacing w:line="259" w:lineRule="auto"/>
              <w:rPr>
                <w:rFonts w:ascii="Calibri" w:eastAsia="Calibri" w:hAnsi="Calibri" w:cs="Calibri"/>
                <w:color w:val="000000"/>
                <w:sz w:val="22"/>
              </w:rPr>
            </w:pPr>
          </w:p>
          <w:p w14:paraId="6200B39E" w14:textId="75968804" w:rsidR="0B82486A" w:rsidRDefault="0B82486A" w:rsidP="7F44BF72">
            <w:pPr>
              <w:spacing w:line="259" w:lineRule="auto"/>
              <w:rPr>
                <w:rFonts w:ascii="Calibri" w:eastAsia="Calibri" w:hAnsi="Calibri" w:cs="Calibri"/>
                <w:color w:val="000000"/>
                <w:sz w:val="22"/>
              </w:rPr>
            </w:pPr>
            <w:r w:rsidRPr="7F44BF72">
              <w:rPr>
                <w:rFonts w:ascii="Calibri" w:eastAsia="Calibri" w:hAnsi="Calibri" w:cs="Calibri"/>
                <w:i/>
                <w:iCs/>
                <w:color w:val="000000"/>
                <w:sz w:val="22"/>
              </w:rPr>
              <w:t>- This script will be activated if there is a 7zip installed already when downloading files from the source disk SFTP.</w:t>
            </w:r>
          </w:p>
        </w:tc>
        <w:tc>
          <w:tcPr>
            <w:tcW w:w="2820" w:type="dxa"/>
          </w:tcPr>
          <w:p w14:paraId="6E85B6DC" w14:textId="7A95CDF6" w:rsidR="7F44BF72" w:rsidRDefault="51B650A8" w:rsidP="37E5CEEC">
            <w:pPr>
              <w:spacing w:line="257" w:lineRule="auto"/>
            </w:pPr>
            <w:r w:rsidRPr="37E5CEEC">
              <w:rPr>
                <w:rFonts w:ascii="Calibri" w:eastAsia="Calibri" w:hAnsi="Calibri" w:cs="Calibri"/>
                <w:sz w:val="18"/>
                <w:szCs w:val="18"/>
              </w:rPr>
              <w:t>[string]$commRG</w:t>
            </w:r>
          </w:p>
          <w:p w14:paraId="786385FA" w14:textId="5528788D" w:rsidR="7F44BF72" w:rsidRDefault="51B650A8" w:rsidP="37E5CEEC">
            <w:pPr>
              <w:spacing w:line="257" w:lineRule="auto"/>
            </w:pPr>
            <w:r w:rsidRPr="37E5CEEC">
              <w:rPr>
                <w:rFonts w:ascii="Calibri" w:eastAsia="Calibri" w:hAnsi="Calibri" w:cs="Calibri"/>
                <w:sz w:val="18"/>
                <w:szCs w:val="18"/>
              </w:rPr>
              <w:t>[string]$localTargetDirectory</w:t>
            </w:r>
          </w:p>
          <w:p w14:paraId="00FF2FFB" w14:textId="3F10E4CD" w:rsidR="7F44BF72" w:rsidRDefault="51B650A8" w:rsidP="37E5CEEC">
            <w:pPr>
              <w:spacing w:line="257" w:lineRule="auto"/>
            </w:pPr>
            <w:r w:rsidRPr="37E5CEEC">
              <w:rPr>
                <w:rFonts w:ascii="Calibri" w:eastAsia="Calibri" w:hAnsi="Calibri" w:cs="Calibri"/>
                <w:sz w:val="18"/>
                <w:szCs w:val="18"/>
              </w:rPr>
              <w:t>[string]$keyVaultNameforSecret</w:t>
            </w:r>
          </w:p>
          <w:p w14:paraId="41C607C0" w14:textId="7A66A740" w:rsidR="7F44BF72" w:rsidRDefault="51B650A8" w:rsidP="37E5CEEC">
            <w:pPr>
              <w:spacing w:line="257" w:lineRule="auto"/>
            </w:pPr>
            <w:r w:rsidRPr="37E5CEEC">
              <w:rPr>
                <w:rFonts w:ascii="Calibri" w:eastAsia="Calibri" w:hAnsi="Calibri" w:cs="Calibri"/>
                <w:sz w:val="18"/>
                <w:szCs w:val="18"/>
              </w:rPr>
              <w:t>[int]$taskNumber</w:t>
            </w:r>
          </w:p>
          <w:p w14:paraId="294E0454" w14:textId="2CBB87B4" w:rsidR="7F44BF72" w:rsidRDefault="51B650A8" w:rsidP="37E5CEEC">
            <w:pPr>
              <w:spacing w:line="257" w:lineRule="auto"/>
            </w:pPr>
            <w:r w:rsidRPr="37E5CEEC">
              <w:rPr>
                <w:rFonts w:ascii="Calibri" w:eastAsia="Calibri" w:hAnsi="Calibri" w:cs="Calibri"/>
                <w:sz w:val="18"/>
                <w:szCs w:val="18"/>
              </w:rPr>
              <w:t>[string]$buildId</w:t>
            </w:r>
          </w:p>
          <w:p w14:paraId="4E35CC70" w14:textId="6BA397A2" w:rsidR="7F44BF72" w:rsidRDefault="51B650A8" w:rsidP="37E5CEEC">
            <w:pPr>
              <w:spacing w:line="257" w:lineRule="auto"/>
            </w:pPr>
            <w:r w:rsidRPr="37E5CEEC">
              <w:rPr>
                <w:rFonts w:ascii="Calibri" w:eastAsia="Calibri" w:hAnsi="Calibri" w:cs="Calibri"/>
                <w:sz w:val="18"/>
                <w:szCs w:val="18"/>
              </w:rPr>
              <w:t>[string]$sourceStorageAccount</w:t>
            </w:r>
          </w:p>
          <w:p w14:paraId="346532EA" w14:textId="7519E5AB" w:rsidR="7F44BF72" w:rsidRDefault="51B650A8" w:rsidP="37E5CEEC">
            <w:pPr>
              <w:spacing w:line="257" w:lineRule="auto"/>
            </w:pPr>
            <w:r w:rsidRPr="37E5CEEC">
              <w:rPr>
                <w:rFonts w:ascii="Calibri" w:eastAsia="Calibri" w:hAnsi="Calibri" w:cs="Calibri"/>
                <w:sz w:val="18"/>
                <w:szCs w:val="18"/>
              </w:rPr>
              <w:t>[string]$srcSftpCtn</w:t>
            </w:r>
          </w:p>
          <w:p w14:paraId="2ED0CCD9" w14:textId="394ED665" w:rsidR="7F44BF72" w:rsidRDefault="51B650A8" w:rsidP="37E5CEEC">
            <w:pPr>
              <w:spacing w:line="257" w:lineRule="auto"/>
            </w:pPr>
            <w:r w:rsidRPr="37E5CEEC">
              <w:rPr>
                <w:rFonts w:ascii="Calibri" w:eastAsia="Calibri" w:hAnsi="Calibri" w:cs="Calibri"/>
                <w:sz w:val="18"/>
                <w:szCs w:val="18"/>
              </w:rPr>
              <w:t>[string]$srcSftpAcctNm</w:t>
            </w:r>
          </w:p>
          <w:p w14:paraId="0E9F4CB9" w14:textId="4726ADBC" w:rsidR="7F44BF72" w:rsidRDefault="51B650A8" w:rsidP="37E5CEEC">
            <w:pPr>
              <w:spacing w:line="257" w:lineRule="auto"/>
            </w:pPr>
            <w:r w:rsidRPr="37E5CEEC">
              <w:rPr>
                <w:rFonts w:ascii="Calibri" w:eastAsia="Calibri" w:hAnsi="Calibri" w:cs="Calibri"/>
                <w:sz w:val="18"/>
                <w:szCs w:val="18"/>
              </w:rPr>
              <w:t>[string]$srcSftpPass</w:t>
            </w:r>
          </w:p>
          <w:p w14:paraId="0288459B" w14:textId="2EBBB9BC" w:rsidR="7F44BF72" w:rsidRDefault="51B650A8" w:rsidP="37E5CEEC">
            <w:pPr>
              <w:spacing w:line="257" w:lineRule="auto"/>
            </w:pPr>
            <w:r w:rsidRPr="37E5CEEC">
              <w:rPr>
                <w:rFonts w:ascii="Calibri" w:eastAsia="Calibri" w:hAnsi="Calibri" w:cs="Calibri"/>
                <w:sz w:val="18"/>
                <w:szCs w:val="18"/>
              </w:rPr>
              <w:t>[string]$srcSftpKey</w:t>
            </w:r>
          </w:p>
          <w:p w14:paraId="5F74D530" w14:textId="61C60E18" w:rsidR="7F44BF72" w:rsidRDefault="51B650A8" w:rsidP="37E5CEEC">
            <w:pPr>
              <w:spacing w:line="257" w:lineRule="auto"/>
            </w:pPr>
            <w:r w:rsidRPr="37E5CEEC">
              <w:rPr>
                <w:rFonts w:ascii="Calibri" w:eastAsia="Calibri" w:hAnsi="Calibri" w:cs="Calibri"/>
                <w:sz w:val="18"/>
                <w:szCs w:val="18"/>
              </w:rPr>
              <w:t>[string]$CBASFTPSourcePath</w:t>
            </w:r>
          </w:p>
          <w:p w14:paraId="517A09FF" w14:textId="2B4C912C" w:rsidR="7F44BF72" w:rsidRDefault="51B650A8" w:rsidP="37E5CEEC">
            <w:pPr>
              <w:spacing w:line="257" w:lineRule="auto"/>
            </w:pPr>
            <w:r w:rsidRPr="37E5CEEC">
              <w:rPr>
                <w:rFonts w:ascii="Calibri" w:eastAsia="Calibri" w:hAnsi="Calibri" w:cs="Calibri"/>
                <w:sz w:val="18"/>
                <w:szCs w:val="18"/>
              </w:rPr>
              <w:t>[string]$subId</w:t>
            </w:r>
          </w:p>
          <w:p w14:paraId="1A484A76" w14:textId="6AA282B6" w:rsidR="7F44BF72" w:rsidRDefault="51B650A8" w:rsidP="37E5CEEC">
            <w:pPr>
              <w:spacing w:line="257" w:lineRule="auto"/>
            </w:pPr>
            <w:r w:rsidRPr="37E5CEEC">
              <w:rPr>
                <w:rFonts w:ascii="Calibri" w:eastAsia="Calibri" w:hAnsi="Calibri" w:cs="Calibri"/>
                <w:sz w:val="18"/>
                <w:szCs w:val="18"/>
              </w:rPr>
              <w:t>[string]$subTenantId</w:t>
            </w:r>
          </w:p>
          <w:p w14:paraId="4ECE7018" w14:textId="71E5CAD0" w:rsidR="7F44BF72" w:rsidRDefault="7F44BF72" w:rsidP="37E5CEEC">
            <w:pPr>
              <w:rPr>
                <w:rFonts w:ascii="Calibri" w:eastAsia="Calibri" w:hAnsi="Calibri" w:cs="Calibri"/>
                <w:color w:val="C45911"/>
                <w:sz w:val="18"/>
                <w:szCs w:val="18"/>
              </w:rPr>
            </w:pPr>
          </w:p>
        </w:tc>
      </w:tr>
      <w:tr w:rsidR="7F44BF72" w14:paraId="1EC9C018" w14:textId="77777777" w:rsidTr="37E5CEEC">
        <w:trPr>
          <w:trHeight w:val="300"/>
        </w:trPr>
        <w:tc>
          <w:tcPr>
            <w:tcW w:w="3180" w:type="dxa"/>
          </w:tcPr>
          <w:p w14:paraId="018B3DC3" w14:textId="4B7F7DF6"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UnzipusingKeyVaultSecret.ps1</w:t>
            </w:r>
          </w:p>
          <w:p w14:paraId="3AF5AE1A" w14:textId="35B08667" w:rsidR="7F44BF72" w:rsidRDefault="7F44BF72" w:rsidP="7F44BF72">
            <w:pPr>
              <w:spacing w:line="259" w:lineRule="auto"/>
              <w:rPr>
                <w:rFonts w:ascii="Calibri" w:eastAsia="Calibri" w:hAnsi="Calibri" w:cs="Calibri"/>
                <w:color w:val="000000"/>
                <w:sz w:val="22"/>
              </w:rPr>
            </w:pPr>
          </w:p>
        </w:tc>
        <w:tc>
          <w:tcPr>
            <w:tcW w:w="3360" w:type="dxa"/>
          </w:tcPr>
          <w:p w14:paraId="44E8A57E" w14:textId="6A5E31A7" w:rsidR="0B82486A" w:rsidRDefault="633D8D83" w:rsidP="37E5CEEC">
            <w:pPr>
              <w:spacing w:line="259" w:lineRule="auto"/>
              <w:rPr>
                <w:rFonts w:ascii="Calibri" w:eastAsia="Calibri" w:hAnsi="Calibri" w:cs="Calibri"/>
                <w:color w:val="000000"/>
                <w:sz w:val="22"/>
              </w:rPr>
            </w:pPr>
            <w:r w:rsidRPr="37E5CEEC">
              <w:rPr>
                <w:rFonts w:ascii="Calibri" w:eastAsia="Calibri" w:hAnsi="Calibri" w:cs="Calibri"/>
                <w:color w:val="000000"/>
                <w:sz w:val="22"/>
              </w:rPr>
              <w:t xml:space="preserve">Script to unzip the files that have been downloaded from the Storage account. On this script, </w:t>
            </w:r>
            <w:r w:rsidRPr="37E5CEEC">
              <w:rPr>
                <w:rFonts w:ascii="Calibri" w:eastAsia="Calibri" w:hAnsi="Calibri" w:cs="Calibri"/>
                <w:color w:val="000000"/>
                <w:sz w:val="22"/>
              </w:rPr>
              <w:lastRenderedPageBreak/>
              <w:t xml:space="preserve">calling the secret from the Key Vault is also included, </w:t>
            </w:r>
            <w:r w:rsidR="2F5443B7" w:rsidRPr="37E5CEEC">
              <w:rPr>
                <w:rFonts w:ascii="Calibri" w:eastAsia="Calibri" w:hAnsi="Calibri" w:cs="Calibri"/>
                <w:color w:val="000000"/>
                <w:sz w:val="22"/>
              </w:rPr>
              <w:t xml:space="preserve">the </w:t>
            </w:r>
            <w:r w:rsidR="4A721F3B" w:rsidRPr="37E5CEEC">
              <w:rPr>
                <w:rFonts w:ascii="Calibri" w:eastAsia="Calibri" w:hAnsi="Calibri" w:cs="Calibri"/>
                <w:color w:val="000000"/>
                <w:sz w:val="22"/>
              </w:rPr>
              <w:t xml:space="preserve">extracted </w:t>
            </w:r>
            <w:r w:rsidR="2F5443B7" w:rsidRPr="37E5CEEC">
              <w:rPr>
                <w:rFonts w:ascii="Calibri" w:eastAsia="Calibri" w:hAnsi="Calibri" w:cs="Calibri"/>
                <w:color w:val="000000"/>
                <w:sz w:val="22"/>
              </w:rPr>
              <w:t xml:space="preserve">file </w:t>
            </w:r>
            <w:r w:rsidRPr="37E5CEEC">
              <w:rPr>
                <w:rFonts w:ascii="Calibri" w:eastAsia="Calibri" w:hAnsi="Calibri" w:cs="Calibri"/>
                <w:color w:val="000000"/>
                <w:sz w:val="22"/>
              </w:rPr>
              <w:t>will be saved on T:\UnzipFile</w:t>
            </w:r>
            <w:r w:rsidR="26A489B7" w:rsidRPr="37E5CEEC">
              <w:rPr>
                <w:rFonts w:ascii="Calibri" w:eastAsia="Calibri" w:hAnsi="Calibri" w:cs="Calibri"/>
                <w:color w:val="000000"/>
                <w:sz w:val="22"/>
              </w:rPr>
              <w:t>.</w:t>
            </w:r>
          </w:p>
        </w:tc>
        <w:tc>
          <w:tcPr>
            <w:tcW w:w="2820" w:type="dxa"/>
          </w:tcPr>
          <w:p w14:paraId="4F5B2817" w14:textId="05BB6D44" w:rsidR="7F44BF72" w:rsidRDefault="5DAF05E9" w:rsidP="37E5CEEC">
            <w:pPr>
              <w:spacing w:line="257" w:lineRule="auto"/>
            </w:pPr>
            <w:r w:rsidRPr="37E5CEEC">
              <w:rPr>
                <w:rFonts w:ascii="Calibri" w:eastAsia="Calibri" w:hAnsi="Calibri" w:cs="Calibri"/>
                <w:sz w:val="18"/>
                <w:szCs w:val="18"/>
              </w:rPr>
              <w:lastRenderedPageBreak/>
              <w:t>[string]$keyVaultNameforSecret</w:t>
            </w:r>
          </w:p>
          <w:p w14:paraId="625C6B7A" w14:textId="5C0F94F4" w:rsidR="7F44BF72" w:rsidRDefault="5DAF05E9" w:rsidP="37E5CEEC">
            <w:pPr>
              <w:spacing w:line="257" w:lineRule="auto"/>
            </w:pPr>
            <w:r w:rsidRPr="37E5CEEC">
              <w:rPr>
                <w:rFonts w:ascii="Calibri" w:eastAsia="Calibri" w:hAnsi="Calibri" w:cs="Calibri"/>
                <w:sz w:val="18"/>
                <w:szCs w:val="18"/>
              </w:rPr>
              <w:t>[string]$secretName</w:t>
            </w:r>
          </w:p>
          <w:p w14:paraId="1CC8A781" w14:textId="2E05A8EE" w:rsidR="7F44BF72" w:rsidRDefault="5DAF05E9" w:rsidP="37E5CEEC">
            <w:pPr>
              <w:spacing w:line="257" w:lineRule="auto"/>
            </w:pPr>
            <w:r w:rsidRPr="37E5CEEC">
              <w:rPr>
                <w:rFonts w:ascii="Calibri" w:eastAsia="Calibri" w:hAnsi="Calibri" w:cs="Calibri"/>
                <w:sz w:val="18"/>
                <w:szCs w:val="18"/>
              </w:rPr>
              <w:t>[string]$localzippath</w:t>
            </w:r>
          </w:p>
          <w:p w14:paraId="66A1FB1B" w14:textId="6CD750D9" w:rsidR="7F44BF72" w:rsidRDefault="5DAF05E9" w:rsidP="37E5CEEC">
            <w:pPr>
              <w:spacing w:line="257" w:lineRule="auto"/>
            </w:pPr>
            <w:r w:rsidRPr="37E5CEEC">
              <w:rPr>
                <w:rFonts w:ascii="Calibri" w:eastAsia="Calibri" w:hAnsi="Calibri" w:cs="Calibri"/>
                <w:sz w:val="18"/>
                <w:szCs w:val="18"/>
              </w:rPr>
              <w:t>[string]$unzipPath</w:t>
            </w:r>
          </w:p>
          <w:p w14:paraId="36F2A8F8" w14:textId="66B157C9" w:rsidR="7F44BF72" w:rsidRDefault="5DAF05E9" w:rsidP="37E5CEEC">
            <w:pPr>
              <w:spacing w:line="257" w:lineRule="auto"/>
            </w:pPr>
            <w:r w:rsidRPr="37E5CEEC">
              <w:rPr>
                <w:rFonts w:ascii="Calibri" w:eastAsia="Calibri" w:hAnsi="Calibri" w:cs="Calibri"/>
                <w:sz w:val="18"/>
                <w:szCs w:val="18"/>
              </w:rPr>
              <w:lastRenderedPageBreak/>
              <w:t>[string]$subId</w:t>
            </w:r>
          </w:p>
          <w:p w14:paraId="08505D61" w14:textId="58129405" w:rsidR="7F44BF72" w:rsidRDefault="5DAF05E9" w:rsidP="37E5CEEC">
            <w:pPr>
              <w:spacing w:line="257" w:lineRule="auto"/>
            </w:pPr>
            <w:r w:rsidRPr="37E5CEEC">
              <w:rPr>
                <w:rFonts w:ascii="Calibri" w:eastAsia="Calibri" w:hAnsi="Calibri" w:cs="Calibri"/>
                <w:sz w:val="18"/>
                <w:szCs w:val="18"/>
              </w:rPr>
              <w:t>[string]$subTenantId</w:t>
            </w:r>
          </w:p>
          <w:p w14:paraId="01F8CF28" w14:textId="4E4FBB4F" w:rsidR="7F44BF72" w:rsidRDefault="7F44BF72" w:rsidP="37E5CEEC">
            <w:pPr>
              <w:rPr>
                <w:rFonts w:ascii="Calibri" w:eastAsia="Calibri" w:hAnsi="Calibri" w:cs="Calibri"/>
                <w:color w:val="C45911"/>
                <w:sz w:val="18"/>
                <w:szCs w:val="18"/>
              </w:rPr>
            </w:pPr>
          </w:p>
        </w:tc>
      </w:tr>
      <w:tr w:rsidR="7F44BF72" w14:paraId="3608E7D9" w14:textId="77777777" w:rsidTr="37E5CEEC">
        <w:trPr>
          <w:trHeight w:val="300"/>
        </w:trPr>
        <w:tc>
          <w:tcPr>
            <w:tcW w:w="3180" w:type="dxa"/>
          </w:tcPr>
          <w:p w14:paraId="7BF41E1B" w14:textId="5B2F798E" w:rsidR="0B82486A" w:rsidRDefault="0B82486A" w:rsidP="7F44BF72">
            <w:pPr>
              <w:spacing w:line="259" w:lineRule="auto"/>
              <w:rPr>
                <w:rFonts w:ascii="Calibri" w:eastAsia="Calibri" w:hAnsi="Calibri" w:cs="Calibri"/>
                <w:sz w:val="22"/>
              </w:rPr>
            </w:pPr>
            <w:r w:rsidRPr="7F44BF72">
              <w:rPr>
                <w:rFonts w:ascii="Calibri" w:eastAsia="Calibri" w:hAnsi="Calibri" w:cs="Calibri"/>
                <w:sz w:val="22"/>
              </w:rPr>
              <w:lastRenderedPageBreak/>
              <w:t>generatePassword.ps1</w:t>
            </w:r>
          </w:p>
        </w:tc>
        <w:tc>
          <w:tcPr>
            <w:tcW w:w="3360" w:type="dxa"/>
          </w:tcPr>
          <w:p w14:paraId="2F228B9C" w14:textId="35E70971"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Script to generate random password and upload it to Azure Key Vault</w:t>
            </w:r>
            <w:r>
              <w:br/>
            </w:r>
            <w:r>
              <w:br/>
            </w:r>
            <w:r w:rsidRPr="7F44BF72">
              <w:rPr>
                <w:rFonts w:ascii="Calibri" w:eastAsia="Calibri" w:hAnsi="Calibri" w:cs="Calibri"/>
                <w:color w:val="000000"/>
                <w:sz w:val="22"/>
              </w:rPr>
              <w:t xml:space="preserve">- </w:t>
            </w:r>
            <w:r w:rsidRPr="7F44BF72">
              <w:rPr>
                <w:rFonts w:ascii="Calibri" w:eastAsia="Calibri" w:hAnsi="Calibri" w:cs="Calibri"/>
                <w:i/>
                <w:iCs/>
                <w:color w:val="000000"/>
                <w:sz w:val="22"/>
              </w:rPr>
              <w:t>This script is being called by zipFileUsing7z.ps1</w:t>
            </w:r>
          </w:p>
        </w:tc>
        <w:tc>
          <w:tcPr>
            <w:tcW w:w="2820" w:type="dxa"/>
          </w:tcPr>
          <w:p w14:paraId="570E6C5E" w14:textId="56783B1D" w:rsidR="7F44BF72" w:rsidRDefault="4010187C" w:rsidP="37E5CEEC">
            <w:pPr>
              <w:spacing w:line="257" w:lineRule="auto"/>
            </w:pPr>
            <w:r w:rsidRPr="37E5CEEC">
              <w:rPr>
                <w:rFonts w:ascii="Calibri" w:eastAsia="Calibri" w:hAnsi="Calibri" w:cs="Calibri"/>
                <w:sz w:val="18"/>
                <w:szCs w:val="18"/>
              </w:rPr>
              <w:t>[string]$keyVaultNameforSecret</w:t>
            </w:r>
          </w:p>
          <w:p w14:paraId="62A80BF8" w14:textId="0064D131" w:rsidR="7F44BF72" w:rsidRDefault="4010187C" w:rsidP="37E5CEEC">
            <w:pPr>
              <w:spacing w:line="257" w:lineRule="auto"/>
            </w:pPr>
            <w:r w:rsidRPr="37E5CEEC">
              <w:rPr>
                <w:rFonts w:ascii="Calibri" w:eastAsia="Calibri" w:hAnsi="Calibri" w:cs="Calibri"/>
                <w:sz w:val="18"/>
                <w:szCs w:val="18"/>
              </w:rPr>
              <w:t>[string]$sftpUsername</w:t>
            </w:r>
          </w:p>
          <w:p w14:paraId="7BD83604" w14:textId="787D619F" w:rsidR="7F44BF72" w:rsidRDefault="4010187C" w:rsidP="37E5CEEC">
            <w:pPr>
              <w:spacing w:line="257" w:lineRule="auto"/>
            </w:pPr>
            <w:r w:rsidRPr="37E5CEEC">
              <w:rPr>
                <w:rFonts w:ascii="Calibri" w:eastAsia="Calibri" w:hAnsi="Calibri" w:cs="Calibri"/>
                <w:sz w:val="18"/>
                <w:szCs w:val="18"/>
              </w:rPr>
              <w:t>[string]$subId</w:t>
            </w:r>
          </w:p>
          <w:p w14:paraId="368268BD" w14:textId="62A94CEA" w:rsidR="7F44BF72" w:rsidRDefault="4010187C" w:rsidP="37E5CEEC">
            <w:r w:rsidRPr="37E5CEEC">
              <w:rPr>
                <w:rFonts w:ascii="Calibri" w:eastAsia="Calibri" w:hAnsi="Calibri" w:cs="Calibri"/>
                <w:sz w:val="18"/>
                <w:szCs w:val="18"/>
              </w:rPr>
              <w:t>[string]$subTenantId</w:t>
            </w:r>
          </w:p>
        </w:tc>
      </w:tr>
      <w:tr w:rsidR="7F44BF72" w14:paraId="1A0D8818" w14:textId="77777777" w:rsidTr="37E5CEEC">
        <w:trPr>
          <w:trHeight w:val="300"/>
        </w:trPr>
        <w:tc>
          <w:tcPr>
            <w:tcW w:w="3180" w:type="dxa"/>
          </w:tcPr>
          <w:p w14:paraId="3D47A804" w14:textId="19ADFA10"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PowerShell-readme.txt</w:t>
            </w:r>
          </w:p>
        </w:tc>
        <w:tc>
          <w:tcPr>
            <w:tcW w:w="3360" w:type="dxa"/>
          </w:tcPr>
          <w:p w14:paraId="508E7CCF" w14:textId="57338EED"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File containing descriptions, script names, usages and variables used of each ps1 modules</w:t>
            </w:r>
          </w:p>
        </w:tc>
        <w:tc>
          <w:tcPr>
            <w:tcW w:w="2820" w:type="dxa"/>
          </w:tcPr>
          <w:p w14:paraId="4A94D37A" w14:textId="2535EAE1" w:rsidR="7F44BF72" w:rsidRDefault="7F44BF72">
            <w:r w:rsidRPr="7F44BF72">
              <w:rPr>
                <w:rFonts w:ascii="Calibri" w:eastAsia="Calibri" w:hAnsi="Calibri" w:cs="Calibri"/>
                <w:sz w:val="22"/>
              </w:rPr>
              <w:t>No parameters required</w:t>
            </w:r>
          </w:p>
        </w:tc>
      </w:tr>
      <w:tr w:rsidR="7F44BF72" w14:paraId="02C27054" w14:textId="77777777" w:rsidTr="37E5CEEC">
        <w:trPr>
          <w:trHeight w:val="300"/>
        </w:trPr>
        <w:tc>
          <w:tcPr>
            <w:tcW w:w="3180" w:type="dxa"/>
          </w:tcPr>
          <w:p w14:paraId="6CD5A65D" w14:textId="5BF57CBB" w:rsidR="0B82486A" w:rsidRDefault="0B82486A" w:rsidP="7F44BF72">
            <w:pPr>
              <w:spacing w:line="259" w:lineRule="auto"/>
              <w:rPr>
                <w:rFonts w:ascii="Calibri" w:eastAsia="Calibri" w:hAnsi="Calibri" w:cs="Calibri"/>
                <w:sz w:val="22"/>
              </w:rPr>
            </w:pPr>
            <w:r w:rsidRPr="7F44BF72">
              <w:rPr>
                <w:rFonts w:ascii="Calibri" w:eastAsia="Calibri" w:hAnsi="Calibri" w:cs="Calibri"/>
                <w:color w:val="000000"/>
                <w:sz w:val="22"/>
              </w:rPr>
              <w:t>Install7zip.ps1</w:t>
            </w:r>
          </w:p>
        </w:tc>
        <w:tc>
          <w:tcPr>
            <w:tcW w:w="3360" w:type="dxa"/>
          </w:tcPr>
          <w:p w14:paraId="5EBBF08D" w14:textId="5331B051" w:rsidR="0B82486A" w:rsidRDefault="633D8D83" w:rsidP="37E5CEEC">
            <w:pPr>
              <w:spacing w:line="259" w:lineRule="auto"/>
              <w:rPr>
                <w:rFonts w:ascii="Calibri" w:eastAsia="Calibri" w:hAnsi="Calibri" w:cs="Calibri"/>
                <w:sz w:val="22"/>
              </w:rPr>
            </w:pPr>
            <w:r w:rsidRPr="37E5CEEC">
              <w:rPr>
                <w:rFonts w:ascii="Calibri" w:eastAsia="Calibri" w:hAnsi="Calibri" w:cs="Calibri"/>
                <w:color w:val="000000"/>
                <w:sz w:val="22"/>
              </w:rPr>
              <w:t>Installs 7zip and Treesize. The installation will be done and located at the C:\Users\&lt;name of the user&gt;</w:t>
            </w:r>
            <w:r w:rsidR="295F9164" w:rsidRPr="37E5CEEC">
              <w:rPr>
                <w:rFonts w:ascii="Calibri" w:eastAsia="Calibri" w:hAnsi="Calibri" w:cs="Calibri"/>
                <w:color w:val="000000"/>
                <w:sz w:val="22"/>
              </w:rPr>
              <w:t>\softwares</w:t>
            </w:r>
            <w:r w:rsidR="0B82486A">
              <w:br/>
            </w:r>
            <w:r w:rsidR="0B82486A">
              <w:br/>
            </w:r>
            <w:r w:rsidRPr="37E5CEEC">
              <w:rPr>
                <w:rFonts w:ascii="Calibri" w:eastAsia="Calibri" w:hAnsi="Calibri" w:cs="Calibri"/>
                <w:i/>
                <w:iCs/>
                <w:color w:val="000000"/>
                <w:sz w:val="22"/>
              </w:rPr>
              <w:t xml:space="preserve">- This script </w:t>
            </w:r>
            <w:r w:rsidR="0A3DFA5F" w:rsidRPr="37E5CEEC">
              <w:rPr>
                <w:rFonts w:ascii="Calibri" w:eastAsia="Calibri" w:hAnsi="Calibri" w:cs="Calibri"/>
                <w:i/>
                <w:iCs/>
                <w:color w:val="000000"/>
                <w:sz w:val="22"/>
              </w:rPr>
              <w:t>can detect i</w:t>
            </w:r>
            <w:r w:rsidRPr="37E5CEEC">
              <w:rPr>
                <w:rFonts w:ascii="Calibri" w:eastAsia="Calibri" w:hAnsi="Calibri" w:cs="Calibri"/>
                <w:i/>
                <w:iCs/>
                <w:color w:val="000000"/>
                <w:sz w:val="22"/>
              </w:rPr>
              <w:t xml:space="preserve">f </w:t>
            </w:r>
            <w:r w:rsidR="2FB9B468" w:rsidRPr="37E5CEEC">
              <w:rPr>
                <w:rFonts w:ascii="Calibri" w:eastAsia="Calibri" w:hAnsi="Calibri" w:cs="Calibri"/>
                <w:i/>
                <w:iCs/>
                <w:color w:val="000000"/>
                <w:sz w:val="22"/>
              </w:rPr>
              <w:t xml:space="preserve">the software is already installed or not </w:t>
            </w:r>
            <w:r w:rsidRPr="37E5CEEC">
              <w:rPr>
                <w:rFonts w:ascii="Calibri" w:eastAsia="Calibri" w:hAnsi="Calibri" w:cs="Calibri"/>
                <w:i/>
                <w:iCs/>
                <w:color w:val="000000"/>
                <w:sz w:val="22"/>
              </w:rPr>
              <w:t>within the VM.</w:t>
            </w:r>
          </w:p>
        </w:tc>
        <w:tc>
          <w:tcPr>
            <w:tcW w:w="2820" w:type="dxa"/>
          </w:tcPr>
          <w:p w14:paraId="69413149" w14:textId="6E6D730D" w:rsidR="0C33ECA9" w:rsidRDefault="0C33ECA9" w:rsidP="37E5CEEC">
            <w:pPr>
              <w:spacing w:line="257" w:lineRule="auto"/>
            </w:pPr>
            <w:r w:rsidRPr="37E5CEEC">
              <w:rPr>
                <w:rFonts w:ascii="Calibri" w:eastAsia="Calibri" w:hAnsi="Calibri" w:cs="Calibri"/>
                <w:sz w:val="18"/>
                <w:szCs w:val="18"/>
              </w:rPr>
              <w:t>[string]$keyVaultNameforSecret</w:t>
            </w:r>
          </w:p>
          <w:p w14:paraId="09A94E79" w14:textId="5E909811" w:rsidR="0C33ECA9" w:rsidRDefault="0C33ECA9" w:rsidP="37E5CEEC">
            <w:pPr>
              <w:spacing w:line="257" w:lineRule="auto"/>
            </w:pPr>
            <w:r w:rsidRPr="37E5CEEC">
              <w:rPr>
                <w:rFonts w:ascii="Calibri" w:eastAsia="Calibri" w:hAnsi="Calibri" w:cs="Calibri"/>
                <w:sz w:val="18"/>
                <w:szCs w:val="18"/>
              </w:rPr>
              <w:t>[string]$subId</w:t>
            </w:r>
          </w:p>
          <w:p w14:paraId="69074CF9" w14:textId="138F4CA3" w:rsidR="0C33ECA9" w:rsidRDefault="0C33ECA9" w:rsidP="37E5CEEC">
            <w:pPr>
              <w:spacing w:line="257" w:lineRule="auto"/>
            </w:pPr>
            <w:r w:rsidRPr="37E5CEEC">
              <w:rPr>
                <w:rFonts w:ascii="Calibri" w:eastAsia="Calibri" w:hAnsi="Calibri" w:cs="Calibri"/>
                <w:sz w:val="18"/>
                <w:szCs w:val="18"/>
              </w:rPr>
              <w:t>[string]$subTenantId</w:t>
            </w:r>
          </w:p>
          <w:p w14:paraId="578C8C3F" w14:textId="114161D9" w:rsidR="37E5CEEC" w:rsidRDefault="37E5CEEC" w:rsidP="37E5CEEC">
            <w:pPr>
              <w:rPr>
                <w:rFonts w:ascii="Calibri" w:eastAsia="Calibri" w:hAnsi="Calibri" w:cs="Calibri"/>
                <w:color w:val="C45911"/>
                <w:sz w:val="18"/>
                <w:szCs w:val="18"/>
              </w:rPr>
            </w:pPr>
          </w:p>
          <w:p w14:paraId="1103CEF1" w14:textId="580598E7" w:rsidR="7F44BF72" w:rsidRDefault="7F44BF72">
            <w:r w:rsidRPr="7F44BF72">
              <w:rPr>
                <w:rFonts w:ascii="Calibri" w:eastAsia="Calibri" w:hAnsi="Calibri" w:cs="Calibri"/>
                <w:sz w:val="22"/>
              </w:rPr>
              <w:t xml:space="preserve"> </w:t>
            </w:r>
          </w:p>
        </w:tc>
      </w:tr>
      <w:tr w:rsidR="7F44BF72" w14:paraId="40B86494" w14:textId="77777777" w:rsidTr="37E5CEEC">
        <w:trPr>
          <w:trHeight w:val="300"/>
        </w:trPr>
        <w:tc>
          <w:tcPr>
            <w:tcW w:w="3180" w:type="dxa"/>
          </w:tcPr>
          <w:p w14:paraId="629BCE1A" w14:textId="514B5836" w:rsidR="4B3B7817" w:rsidRDefault="4B3B7817" w:rsidP="7F44BF72">
            <w:pPr>
              <w:spacing w:line="259" w:lineRule="auto"/>
              <w:rPr>
                <w:rFonts w:ascii="Calibri" w:eastAsia="Calibri" w:hAnsi="Calibri" w:cs="Calibri"/>
                <w:sz w:val="22"/>
              </w:rPr>
            </w:pPr>
            <w:r w:rsidRPr="7F44BF72">
              <w:rPr>
                <w:rFonts w:ascii="Calibri" w:eastAsia="Calibri" w:hAnsi="Calibri" w:cs="Calibri"/>
                <w:color w:val="000000"/>
                <w:sz w:val="22"/>
              </w:rPr>
              <w:t>LoggingDevOps.ps1</w:t>
            </w:r>
          </w:p>
        </w:tc>
        <w:tc>
          <w:tcPr>
            <w:tcW w:w="3360" w:type="dxa"/>
          </w:tcPr>
          <w:p w14:paraId="6D5138F5" w14:textId="397BFEDE" w:rsidR="4B3B7817" w:rsidRDefault="5E2238B6" w:rsidP="37E5CEEC">
            <w:pPr>
              <w:spacing w:line="259" w:lineRule="auto"/>
              <w:rPr>
                <w:rFonts w:ascii="Calibri" w:eastAsia="Calibri" w:hAnsi="Calibri" w:cs="Calibri"/>
                <w:color w:val="000000"/>
                <w:sz w:val="22"/>
              </w:rPr>
            </w:pPr>
            <w:r w:rsidRPr="37E5CEEC">
              <w:rPr>
                <w:rFonts w:ascii="Calibri" w:eastAsia="Calibri" w:hAnsi="Calibri" w:cs="Calibri"/>
                <w:color w:val="000000"/>
                <w:sz w:val="22"/>
              </w:rPr>
              <w:t>Add work item comment</w:t>
            </w:r>
            <w:r w:rsidR="6B4351BF" w:rsidRPr="37E5CEEC">
              <w:rPr>
                <w:rFonts w:ascii="Calibri" w:eastAsia="Calibri" w:hAnsi="Calibri" w:cs="Calibri"/>
                <w:color w:val="000000"/>
                <w:sz w:val="22"/>
              </w:rPr>
              <w:t xml:space="preserve"> in DevOps</w:t>
            </w:r>
            <w:r w:rsidRPr="37E5CEEC">
              <w:rPr>
                <w:rFonts w:ascii="Calibri" w:eastAsia="Calibri" w:hAnsi="Calibri" w:cs="Calibri"/>
                <w:color w:val="000000"/>
                <w:sz w:val="22"/>
              </w:rPr>
              <w:t>.</w:t>
            </w:r>
            <w:r w:rsidR="5C1451B7" w:rsidRPr="37E5CEEC">
              <w:rPr>
                <w:rFonts w:ascii="Calibri" w:eastAsia="Calibri" w:hAnsi="Calibri" w:cs="Calibri"/>
                <w:color w:val="000000"/>
                <w:sz w:val="22"/>
              </w:rPr>
              <w:t xml:space="preserve"> </w:t>
            </w:r>
          </w:p>
          <w:p w14:paraId="7CC4AB2F" w14:textId="2D5B6DC6" w:rsidR="7F44BF72" w:rsidRDefault="7F44BF72" w:rsidP="7F44BF72">
            <w:pPr>
              <w:spacing w:line="259" w:lineRule="auto"/>
              <w:rPr>
                <w:rFonts w:ascii="Calibri" w:eastAsia="Calibri" w:hAnsi="Calibri" w:cs="Calibri"/>
                <w:color w:val="000000"/>
                <w:sz w:val="22"/>
              </w:rPr>
            </w:pPr>
          </w:p>
          <w:p w14:paraId="74235F3B" w14:textId="528DA6A5" w:rsidR="4B3B7817" w:rsidRDefault="5E2238B6" w:rsidP="37E5CEEC">
            <w:pPr>
              <w:spacing w:line="259" w:lineRule="auto"/>
              <w:rPr>
                <w:rFonts w:ascii="Calibri" w:eastAsia="Calibri" w:hAnsi="Calibri" w:cs="Calibri"/>
                <w:i/>
                <w:iCs/>
                <w:color w:val="000000"/>
                <w:sz w:val="22"/>
              </w:rPr>
            </w:pPr>
            <w:r w:rsidRPr="37E5CEEC">
              <w:rPr>
                <w:rFonts w:ascii="Calibri" w:eastAsia="Calibri" w:hAnsi="Calibri" w:cs="Calibri"/>
                <w:i/>
                <w:iCs/>
                <w:color w:val="000000"/>
                <w:sz w:val="22"/>
              </w:rPr>
              <w:t xml:space="preserve">- This script is called </w:t>
            </w:r>
            <w:r w:rsidR="4126AC9B" w:rsidRPr="37E5CEEC">
              <w:rPr>
                <w:rFonts w:ascii="Calibri" w:eastAsia="Calibri" w:hAnsi="Calibri" w:cs="Calibri"/>
                <w:i/>
                <w:iCs/>
                <w:color w:val="000000"/>
                <w:sz w:val="22"/>
              </w:rPr>
              <w:t>for every subscript in Master.ps1</w:t>
            </w:r>
          </w:p>
        </w:tc>
        <w:tc>
          <w:tcPr>
            <w:tcW w:w="2820" w:type="dxa"/>
          </w:tcPr>
          <w:p w14:paraId="2ED6E152" w14:textId="03F751A8" w:rsidR="7F44BF72" w:rsidRDefault="1A2C4EC2" w:rsidP="37E5CEEC">
            <w:pPr>
              <w:spacing w:line="257" w:lineRule="auto"/>
            </w:pPr>
            <w:r w:rsidRPr="37E5CEEC">
              <w:rPr>
                <w:rFonts w:ascii="Calibri" w:eastAsia="Calibri" w:hAnsi="Calibri" w:cs="Calibri"/>
                <w:sz w:val="18"/>
                <w:szCs w:val="18"/>
              </w:rPr>
              <w:t>$WorkItemComment</w:t>
            </w:r>
          </w:p>
          <w:p w14:paraId="2CB8131E" w14:textId="30C7D959" w:rsidR="7F44BF72" w:rsidRDefault="1A2C4EC2" w:rsidP="37E5CEEC">
            <w:pPr>
              <w:spacing w:line="257" w:lineRule="auto"/>
            </w:pPr>
            <w:r w:rsidRPr="37E5CEEC">
              <w:rPr>
                <w:rFonts w:ascii="Calibri" w:eastAsia="Calibri" w:hAnsi="Calibri" w:cs="Calibri"/>
                <w:sz w:val="18"/>
                <w:szCs w:val="18"/>
              </w:rPr>
              <w:t>[int]$taskNumber</w:t>
            </w:r>
          </w:p>
          <w:p w14:paraId="4C277045" w14:textId="34A8CF9C" w:rsidR="7F44BF72" w:rsidRDefault="1A2C4EC2" w:rsidP="37E5CEEC">
            <w:pPr>
              <w:spacing w:line="257" w:lineRule="auto"/>
            </w:pPr>
            <w:r w:rsidRPr="37E5CEEC">
              <w:rPr>
                <w:rFonts w:ascii="Calibri" w:eastAsia="Calibri" w:hAnsi="Calibri" w:cs="Calibri"/>
                <w:sz w:val="18"/>
                <w:szCs w:val="18"/>
              </w:rPr>
              <w:t>[string]$keyVaultNameforSecret</w:t>
            </w:r>
          </w:p>
          <w:p w14:paraId="363B5E5D" w14:textId="5A36544A" w:rsidR="7F44BF72" w:rsidRDefault="1A2C4EC2" w:rsidP="37E5CEEC">
            <w:pPr>
              <w:spacing w:line="257" w:lineRule="auto"/>
            </w:pPr>
            <w:r w:rsidRPr="37E5CEEC">
              <w:rPr>
                <w:rFonts w:ascii="Calibri" w:eastAsia="Calibri" w:hAnsi="Calibri" w:cs="Calibri"/>
                <w:sz w:val="18"/>
                <w:szCs w:val="18"/>
              </w:rPr>
              <w:t>[string]$subId</w:t>
            </w:r>
          </w:p>
          <w:p w14:paraId="2D857857" w14:textId="23881E69" w:rsidR="7F44BF72" w:rsidRDefault="1A2C4EC2" w:rsidP="37E5CEEC">
            <w:pPr>
              <w:spacing w:line="257" w:lineRule="auto"/>
              <w:rPr>
                <w:rFonts w:ascii="Calibri" w:eastAsia="Calibri" w:hAnsi="Calibri" w:cs="Calibri"/>
                <w:sz w:val="18"/>
                <w:szCs w:val="18"/>
              </w:rPr>
            </w:pPr>
            <w:r w:rsidRPr="37E5CEEC">
              <w:rPr>
                <w:rFonts w:ascii="Calibri" w:eastAsia="Calibri" w:hAnsi="Calibri" w:cs="Calibri"/>
                <w:sz w:val="18"/>
                <w:szCs w:val="18"/>
              </w:rPr>
              <w:t>[string]$subTenantId</w:t>
            </w:r>
          </w:p>
        </w:tc>
      </w:tr>
      <w:tr w:rsidR="7F44BF72" w14:paraId="76B2E3B9" w14:textId="77777777" w:rsidTr="37E5CEEC">
        <w:trPr>
          <w:trHeight w:val="300"/>
        </w:trPr>
        <w:tc>
          <w:tcPr>
            <w:tcW w:w="3180" w:type="dxa"/>
          </w:tcPr>
          <w:p w14:paraId="18079515" w14:textId="2C918014" w:rsidR="4B3B7817" w:rsidRDefault="4B3B7817" w:rsidP="7F44BF72">
            <w:pPr>
              <w:spacing w:line="259" w:lineRule="auto"/>
              <w:rPr>
                <w:rFonts w:ascii="Calibri" w:eastAsia="Calibri" w:hAnsi="Calibri" w:cs="Calibri"/>
                <w:sz w:val="22"/>
              </w:rPr>
            </w:pPr>
            <w:r w:rsidRPr="7F44BF72">
              <w:rPr>
                <w:rFonts w:ascii="Calibri" w:eastAsia="Calibri" w:hAnsi="Calibri" w:cs="Calibri"/>
                <w:color w:val="000000"/>
                <w:sz w:val="22"/>
              </w:rPr>
              <w:t>ReconciliationReport.ps1</w:t>
            </w:r>
          </w:p>
          <w:p w14:paraId="2AB4875F" w14:textId="718763C5" w:rsidR="7F44BF72" w:rsidRDefault="7F44BF72" w:rsidP="7F44BF72">
            <w:pPr>
              <w:spacing w:line="259" w:lineRule="auto"/>
              <w:rPr>
                <w:rFonts w:ascii="Calibri" w:eastAsia="Calibri" w:hAnsi="Calibri" w:cs="Calibri"/>
                <w:color w:val="000000"/>
                <w:sz w:val="22"/>
              </w:rPr>
            </w:pPr>
          </w:p>
        </w:tc>
        <w:tc>
          <w:tcPr>
            <w:tcW w:w="3360" w:type="dxa"/>
          </w:tcPr>
          <w:p w14:paraId="60AB9902" w14:textId="772260CF" w:rsidR="4B3B7817" w:rsidRDefault="4B3B7817" w:rsidP="7F44BF72">
            <w:pPr>
              <w:spacing w:line="259" w:lineRule="auto"/>
              <w:rPr>
                <w:rFonts w:ascii="Calibri" w:eastAsia="Calibri" w:hAnsi="Calibri" w:cs="Calibri"/>
                <w:color w:val="000000"/>
                <w:sz w:val="22"/>
              </w:rPr>
            </w:pPr>
            <w:r w:rsidRPr="7F44BF72">
              <w:rPr>
                <w:rFonts w:ascii="Calibri" w:eastAsia="Calibri" w:hAnsi="Calibri" w:cs="Calibri"/>
                <w:color w:val="000000"/>
                <w:sz w:val="22"/>
              </w:rPr>
              <w:t>This will help verify the files if the count of files extracted from Source to Target have a success migration or missed some files during migration.</w:t>
            </w:r>
          </w:p>
          <w:p w14:paraId="7DA89073" w14:textId="5F76EFCE" w:rsidR="7F44BF72" w:rsidRDefault="7F44BF72" w:rsidP="7F44BF72">
            <w:pPr>
              <w:spacing w:line="259" w:lineRule="auto"/>
              <w:rPr>
                <w:rFonts w:ascii="Calibri" w:eastAsia="Calibri" w:hAnsi="Calibri" w:cs="Calibri"/>
                <w:color w:val="000000"/>
                <w:sz w:val="22"/>
              </w:rPr>
            </w:pPr>
          </w:p>
          <w:p w14:paraId="0FA7BE80" w14:textId="5DB2CEAE" w:rsidR="4B3B7817" w:rsidRDefault="5E2238B6" w:rsidP="37E5CEEC">
            <w:pPr>
              <w:spacing w:line="259" w:lineRule="auto"/>
              <w:rPr>
                <w:rFonts w:ascii="Calibri" w:eastAsia="Calibri" w:hAnsi="Calibri" w:cs="Calibri"/>
                <w:color w:val="000000"/>
                <w:sz w:val="22"/>
              </w:rPr>
            </w:pPr>
            <w:r w:rsidRPr="37E5CEEC">
              <w:rPr>
                <w:rFonts w:ascii="Calibri" w:eastAsia="Calibri" w:hAnsi="Calibri" w:cs="Calibri"/>
                <w:i/>
                <w:iCs/>
                <w:color w:val="000000"/>
                <w:sz w:val="22"/>
              </w:rPr>
              <w:t>-This script is called</w:t>
            </w:r>
            <w:r w:rsidR="1E97C6D5" w:rsidRPr="37E5CEEC">
              <w:rPr>
                <w:rFonts w:ascii="Calibri" w:eastAsia="Calibri" w:hAnsi="Calibri" w:cs="Calibri"/>
                <w:i/>
                <w:iCs/>
                <w:color w:val="000000"/>
                <w:sz w:val="22"/>
              </w:rPr>
              <w:t xml:space="preserve"> after </w:t>
            </w:r>
            <w:r w:rsidRPr="37E5CEEC">
              <w:rPr>
                <w:rFonts w:ascii="Calibri" w:eastAsia="Calibri" w:hAnsi="Calibri" w:cs="Calibri"/>
                <w:i/>
                <w:iCs/>
                <w:color w:val="000000"/>
                <w:sz w:val="22"/>
              </w:rPr>
              <w:t>UnzipusingKeyVaultSecret.ps1</w:t>
            </w:r>
          </w:p>
        </w:tc>
        <w:tc>
          <w:tcPr>
            <w:tcW w:w="2820" w:type="dxa"/>
          </w:tcPr>
          <w:p w14:paraId="6D4FFD41" w14:textId="5693AE79" w:rsidR="7F44BF72" w:rsidRDefault="179462CD" w:rsidP="7F44BF72">
            <w:pPr>
              <w:spacing w:line="257" w:lineRule="auto"/>
            </w:pPr>
            <w:r w:rsidRPr="37E5CEEC">
              <w:rPr>
                <w:rFonts w:ascii="Calibri" w:eastAsia="Calibri" w:hAnsi="Calibri" w:cs="Calibri"/>
                <w:sz w:val="18"/>
                <w:szCs w:val="18"/>
              </w:rPr>
              <w:t>[string]$unzipPath</w:t>
            </w:r>
          </w:p>
          <w:p w14:paraId="20E4A974" w14:textId="54251217" w:rsidR="7F44BF72" w:rsidRDefault="179462CD" w:rsidP="37E5CEEC">
            <w:pPr>
              <w:spacing w:line="257" w:lineRule="auto"/>
            </w:pPr>
            <w:r w:rsidRPr="37E5CEEC">
              <w:rPr>
                <w:rFonts w:ascii="Calibri" w:eastAsia="Calibri" w:hAnsi="Calibri" w:cs="Calibri"/>
                <w:sz w:val="18"/>
                <w:szCs w:val="18"/>
              </w:rPr>
              <w:t>[string]$localTargetDirectory</w:t>
            </w:r>
          </w:p>
        </w:tc>
      </w:tr>
      <w:tr w:rsidR="7F44BF72" w14:paraId="73A1549E" w14:textId="77777777" w:rsidTr="37E5CEEC">
        <w:trPr>
          <w:trHeight w:val="300"/>
        </w:trPr>
        <w:tc>
          <w:tcPr>
            <w:tcW w:w="3180" w:type="dxa"/>
          </w:tcPr>
          <w:p w14:paraId="0976414C" w14:textId="46B1EC66" w:rsidR="4B3B7817" w:rsidRDefault="4B3B7817" w:rsidP="7F44BF72">
            <w:pPr>
              <w:spacing w:line="259" w:lineRule="auto"/>
              <w:rPr>
                <w:rFonts w:ascii="Calibri" w:eastAsia="Calibri" w:hAnsi="Calibri" w:cs="Calibri"/>
                <w:sz w:val="22"/>
              </w:rPr>
            </w:pPr>
            <w:r w:rsidRPr="7F44BF72">
              <w:rPr>
                <w:rFonts w:ascii="Calibri" w:eastAsia="Calibri" w:hAnsi="Calibri" w:cs="Calibri"/>
                <w:color w:val="000000"/>
                <w:sz w:val="22"/>
              </w:rPr>
              <w:t>TriggerHousekeeping.ps1</w:t>
            </w:r>
          </w:p>
        </w:tc>
        <w:tc>
          <w:tcPr>
            <w:tcW w:w="3360" w:type="dxa"/>
          </w:tcPr>
          <w:p w14:paraId="77D61102" w14:textId="2E1724B3" w:rsidR="4B3B7817" w:rsidRDefault="5E2238B6" w:rsidP="37E5CEEC">
            <w:pPr>
              <w:spacing w:line="259" w:lineRule="auto"/>
              <w:rPr>
                <w:rFonts w:ascii="Calibri" w:eastAsia="Calibri" w:hAnsi="Calibri" w:cs="Calibri"/>
                <w:color w:val="000000"/>
                <w:sz w:val="22"/>
              </w:rPr>
            </w:pPr>
            <w:r w:rsidRPr="37E5CEEC">
              <w:rPr>
                <w:rFonts w:ascii="Calibri" w:eastAsia="Calibri" w:hAnsi="Calibri" w:cs="Calibri"/>
                <w:color w:val="000000"/>
                <w:sz w:val="22"/>
              </w:rPr>
              <w:t xml:space="preserve">This script </w:t>
            </w:r>
            <w:r w:rsidR="1F9956C0" w:rsidRPr="37E5CEEC">
              <w:rPr>
                <w:rFonts w:ascii="Calibri" w:eastAsia="Calibri" w:hAnsi="Calibri" w:cs="Calibri"/>
                <w:color w:val="000000"/>
                <w:sz w:val="22"/>
              </w:rPr>
              <w:t xml:space="preserve">will trigger the Housekeeping Pipeline </w:t>
            </w:r>
            <w:r w:rsidRPr="37E5CEEC">
              <w:rPr>
                <w:rFonts w:ascii="Calibri" w:eastAsia="Calibri" w:hAnsi="Calibri" w:cs="Calibri"/>
                <w:color w:val="000000"/>
                <w:sz w:val="22"/>
              </w:rPr>
              <w:t xml:space="preserve">to start the cleanup of resources (VMs, and other items within the resources) in Azure </w:t>
            </w:r>
            <w:r w:rsidR="3660A693" w:rsidRPr="37E5CEEC">
              <w:rPr>
                <w:rFonts w:ascii="Calibri" w:eastAsia="Calibri" w:hAnsi="Calibri" w:cs="Calibri"/>
                <w:color w:val="000000"/>
                <w:sz w:val="22"/>
              </w:rPr>
              <w:t xml:space="preserve">by </w:t>
            </w:r>
            <w:r w:rsidRPr="37E5CEEC">
              <w:rPr>
                <w:rFonts w:ascii="Calibri" w:eastAsia="Calibri" w:hAnsi="Calibri" w:cs="Calibri"/>
                <w:color w:val="000000"/>
                <w:sz w:val="22"/>
              </w:rPr>
              <w:t xml:space="preserve">passing </w:t>
            </w:r>
            <w:r w:rsidR="00ED1B92" w:rsidRPr="37E5CEEC">
              <w:rPr>
                <w:rFonts w:ascii="Calibri" w:eastAsia="Calibri" w:hAnsi="Calibri" w:cs="Calibri"/>
                <w:color w:val="000000"/>
                <w:sz w:val="22"/>
              </w:rPr>
              <w:t xml:space="preserve">required </w:t>
            </w:r>
            <w:r w:rsidRPr="37E5CEEC">
              <w:rPr>
                <w:rFonts w:ascii="Calibri" w:eastAsia="Calibri" w:hAnsi="Calibri" w:cs="Calibri"/>
                <w:color w:val="000000"/>
                <w:sz w:val="22"/>
              </w:rPr>
              <w:t>parameters</w:t>
            </w:r>
            <w:r w:rsidR="15B340AF" w:rsidRPr="37E5CEEC">
              <w:rPr>
                <w:rFonts w:ascii="Calibri" w:eastAsia="Calibri" w:hAnsi="Calibri" w:cs="Calibri"/>
                <w:color w:val="000000"/>
                <w:sz w:val="22"/>
              </w:rPr>
              <w:t xml:space="preserve"> from TriggerHousekeeping.ps1 to Housekeeping Pipeline</w:t>
            </w:r>
            <w:r w:rsidRPr="37E5CEEC">
              <w:rPr>
                <w:rFonts w:ascii="Calibri" w:eastAsia="Calibri" w:hAnsi="Calibri" w:cs="Calibri"/>
                <w:color w:val="000000"/>
                <w:sz w:val="22"/>
              </w:rPr>
              <w:t>.</w:t>
            </w:r>
          </w:p>
          <w:p w14:paraId="2530A440" w14:textId="4507111F" w:rsidR="7F44BF72" w:rsidRDefault="7F44BF72" w:rsidP="7F44BF72">
            <w:pPr>
              <w:spacing w:line="259" w:lineRule="auto"/>
              <w:rPr>
                <w:rFonts w:ascii="Calibri" w:eastAsia="Calibri" w:hAnsi="Calibri" w:cs="Calibri"/>
                <w:color w:val="000000"/>
                <w:sz w:val="22"/>
              </w:rPr>
            </w:pPr>
          </w:p>
          <w:p w14:paraId="401F6ABA" w14:textId="48EC7EC0" w:rsidR="4B3B7817" w:rsidRDefault="5E2238B6" w:rsidP="37E5CEEC">
            <w:pPr>
              <w:spacing w:line="259" w:lineRule="auto"/>
              <w:rPr>
                <w:rFonts w:ascii="Calibri" w:eastAsia="Calibri" w:hAnsi="Calibri" w:cs="Calibri"/>
                <w:i/>
                <w:iCs/>
                <w:color w:val="000000"/>
                <w:sz w:val="22"/>
              </w:rPr>
            </w:pPr>
            <w:r w:rsidRPr="37E5CEEC">
              <w:rPr>
                <w:rFonts w:ascii="Calibri" w:eastAsia="Calibri" w:hAnsi="Calibri" w:cs="Calibri"/>
                <w:i/>
                <w:iCs/>
                <w:color w:val="000000"/>
                <w:sz w:val="22"/>
              </w:rPr>
              <w:t xml:space="preserve">- This script is called </w:t>
            </w:r>
            <w:r w:rsidR="71703736" w:rsidRPr="37E5CEEC">
              <w:rPr>
                <w:rFonts w:ascii="Calibri" w:eastAsia="Calibri" w:hAnsi="Calibri" w:cs="Calibri"/>
                <w:i/>
                <w:iCs/>
                <w:color w:val="000000"/>
                <w:sz w:val="22"/>
              </w:rPr>
              <w:t xml:space="preserve">after </w:t>
            </w:r>
            <w:r w:rsidRPr="37E5CEEC">
              <w:rPr>
                <w:rFonts w:ascii="Calibri" w:eastAsia="Calibri" w:hAnsi="Calibri" w:cs="Calibri"/>
                <w:i/>
                <w:iCs/>
                <w:color w:val="000000"/>
                <w:sz w:val="22"/>
              </w:rPr>
              <w:t xml:space="preserve">copyFilefromLocaltoStorage.ps1 </w:t>
            </w:r>
            <w:r w:rsidR="2AECD80E" w:rsidRPr="37E5CEEC">
              <w:rPr>
                <w:rFonts w:ascii="Calibri" w:eastAsia="Calibri" w:hAnsi="Calibri" w:cs="Calibri"/>
                <w:i/>
                <w:iCs/>
                <w:color w:val="000000"/>
                <w:sz w:val="22"/>
              </w:rPr>
              <w:t>or</w:t>
            </w:r>
            <w:r w:rsidRPr="37E5CEEC">
              <w:rPr>
                <w:rFonts w:ascii="Calibri" w:eastAsia="Calibri" w:hAnsi="Calibri" w:cs="Calibri"/>
                <w:i/>
                <w:iCs/>
                <w:color w:val="000000"/>
                <w:sz w:val="22"/>
              </w:rPr>
              <w:t xml:space="preserve"> copyFilefromDisktoSFTP.ps1</w:t>
            </w:r>
          </w:p>
        </w:tc>
        <w:tc>
          <w:tcPr>
            <w:tcW w:w="2820" w:type="dxa"/>
          </w:tcPr>
          <w:p w14:paraId="679F707C" w14:textId="2CCB297A" w:rsidR="7F44BF72" w:rsidRDefault="5650F2E0" w:rsidP="37E5CEEC">
            <w:pPr>
              <w:spacing w:line="257" w:lineRule="auto"/>
            </w:pPr>
            <w:r w:rsidRPr="37E5CEEC">
              <w:rPr>
                <w:rFonts w:ascii="Calibri" w:eastAsia="Calibri" w:hAnsi="Calibri" w:cs="Calibri"/>
                <w:sz w:val="18"/>
                <w:szCs w:val="18"/>
              </w:rPr>
              <w:t>[int]$taskNumber</w:t>
            </w:r>
          </w:p>
          <w:p w14:paraId="5BFBF033" w14:textId="455790F4" w:rsidR="7F44BF72" w:rsidRDefault="5650F2E0" w:rsidP="37E5CEEC">
            <w:pPr>
              <w:spacing w:line="257" w:lineRule="auto"/>
            </w:pPr>
            <w:r w:rsidRPr="37E5CEEC">
              <w:rPr>
                <w:rFonts w:ascii="Calibri" w:eastAsia="Calibri" w:hAnsi="Calibri" w:cs="Calibri"/>
                <w:sz w:val="18"/>
                <w:szCs w:val="18"/>
              </w:rPr>
              <w:t>[string]$deployEnvironment</w:t>
            </w:r>
          </w:p>
          <w:p w14:paraId="35172A7F" w14:textId="2BAD8FA4" w:rsidR="7F44BF72" w:rsidRDefault="5650F2E0" w:rsidP="37E5CEEC">
            <w:pPr>
              <w:spacing w:line="257" w:lineRule="auto"/>
            </w:pPr>
            <w:r w:rsidRPr="37E5CEEC">
              <w:rPr>
                <w:rFonts w:ascii="Calibri" w:eastAsia="Calibri" w:hAnsi="Calibri" w:cs="Calibri"/>
                <w:sz w:val="18"/>
                <w:szCs w:val="18"/>
              </w:rPr>
              <w:t>[string]$vmName</w:t>
            </w:r>
          </w:p>
          <w:p w14:paraId="3B86D9D0" w14:textId="4D78CA66" w:rsidR="7F44BF72" w:rsidRDefault="5650F2E0" w:rsidP="37E5CEEC">
            <w:pPr>
              <w:spacing w:line="257" w:lineRule="auto"/>
            </w:pPr>
            <w:r w:rsidRPr="37E5CEEC">
              <w:rPr>
                <w:rFonts w:ascii="Calibri" w:eastAsia="Calibri" w:hAnsi="Calibri" w:cs="Calibri"/>
                <w:sz w:val="18"/>
                <w:szCs w:val="18"/>
              </w:rPr>
              <w:t>[string]$vmRG</w:t>
            </w:r>
          </w:p>
          <w:p w14:paraId="6430FA25" w14:textId="74B16A0D" w:rsidR="7F44BF72" w:rsidRDefault="5650F2E0" w:rsidP="37E5CEEC">
            <w:pPr>
              <w:spacing w:line="257" w:lineRule="auto"/>
            </w:pPr>
            <w:r w:rsidRPr="37E5CEEC">
              <w:rPr>
                <w:rFonts w:ascii="Calibri" w:eastAsia="Calibri" w:hAnsi="Calibri" w:cs="Calibri"/>
                <w:sz w:val="18"/>
                <w:szCs w:val="18"/>
              </w:rPr>
              <w:t>[string]$diagStorageAccount</w:t>
            </w:r>
          </w:p>
          <w:p w14:paraId="63E96652" w14:textId="24DD19DD" w:rsidR="7F44BF72" w:rsidRDefault="5650F2E0" w:rsidP="37E5CEEC">
            <w:pPr>
              <w:spacing w:line="257" w:lineRule="auto"/>
            </w:pPr>
            <w:r w:rsidRPr="37E5CEEC">
              <w:rPr>
                <w:rFonts w:ascii="Calibri" w:eastAsia="Calibri" w:hAnsi="Calibri" w:cs="Calibri"/>
                <w:sz w:val="18"/>
                <w:szCs w:val="18"/>
              </w:rPr>
              <w:t>[string]$resourceLocation</w:t>
            </w:r>
          </w:p>
          <w:p w14:paraId="251F2B7E" w14:textId="5A180A43" w:rsidR="7F44BF72" w:rsidRDefault="5650F2E0" w:rsidP="37E5CEEC">
            <w:pPr>
              <w:spacing w:line="257" w:lineRule="auto"/>
            </w:pPr>
            <w:r w:rsidRPr="37E5CEEC">
              <w:rPr>
                <w:rFonts w:ascii="Calibri" w:eastAsia="Calibri" w:hAnsi="Calibri" w:cs="Calibri"/>
                <w:sz w:val="18"/>
                <w:szCs w:val="18"/>
              </w:rPr>
              <w:t>[string]$emailAddress</w:t>
            </w:r>
          </w:p>
          <w:p w14:paraId="20B8B70A" w14:textId="12A7DDFC" w:rsidR="7F44BF72" w:rsidRDefault="5650F2E0" w:rsidP="37E5CEEC">
            <w:pPr>
              <w:spacing w:line="257" w:lineRule="auto"/>
            </w:pPr>
            <w:r w:rsidRPr="37E5CEEC">
              <w:rPr>
                <w:rFonts w:ascii="Calibri" w:eastAsia="Calibri" w:hAnsi="Calibri" w:cs="Calibri"/>
                <w:sz w:val="18"/>
                <w:szCs w:val="18"/>
              </w:rPr>
              <w:t>[string]$commRG</w:t>
            </w:r>
          </w:p>
          <w:p w14:paraId="4D5E1428" w14:textId="716C3E4E" w:rsidR="7F44BF72" w:rsidRDefault="5650F2E0" w:rsidP="37E5CEEC">
            <w:pPr>
              <w:spacing w:line="257" w:lineRule="auto"/>
            </w:pPr>
            <w:r w:rsidRPr="37E5CEEC">
              <w:rPr>
                <w:rFonts w:ascii="Calibri" w:eastAsia="Calibri" w:hAnsi="Calibri" w:cs="Calibri"/>
                <w:sz w:val="18"/>
                <w:szCs w:val="18"/>
              </w:rPr>
              <w:t>[string]$targetDataType</w:t>
            </w:r>
          </w:p>
          <w:p w14:paraId="765B9433" w14:textId="09D25954" w:rsidR="7F44BF72" w:rsidRDefault="5650F2E0" w:rsidP="37E5CEEC">
            <w:pPr>
              <w:spacing w:line="257" w:lineRule="auto"/>
            </w:pPr>
            <w:r w:rsidRPr="37E5CEEC">
              <w:rPr>
                <w:rFonts w:ascii="Calibri" w:eastAsia="Calibri" w:hAnsi="Calibri" w:cs="Calibri"/>
                <w:sz w:val="18"/>
                <w:szCs w:val="18"/>
              </w:rPr>
              <w:t>[string]$destStorageAccount</w:t>
            </w:r>
          </w:p>
          <w:p w14:paraId="68C4AFFC" w14:textId="56B72CD4" w:rsidR="7F44BF72" w:rsidRDefault="5650F2E0" w:rsidP="37E5CEEC">
            <w:pPr>
              <w:spacing w:line="257" w:lineRule="auto"/>
            </w:pPr>
            <w:r w:rsidRPr="37E5CEEC">
              <w:rPr>
                <w:rFonts w:ascii="Calibri" w:eastAsia="Calibri" w:hAnsi="Calibri" w:cs="Calibri"/>
                <w:sz w:val="18"/>
                <w:szCs w:val="18"/>
              </w:rPr>
              <w:t>[string]$destContainerName</w:t>
            </w:r>
          </w:p>
          <w:p w14:paraId="674CFE4F" w14:textId="6CD9F0B0" w:rsidR="7F44BF72" w:rsidRDefault="5650F2E0" w:rsidP="37E5CEEC">
            <w:pPr>
              <w:spacing w:line="257" w:lineRule="auto"/>
            </w:pPr>
            <w:r w:rsidRPr="37E5CEEC">
              <w:rPr>
                <w:rFonts w:ascii="Calibri" w:eastAsia="Calibri" w:hAnsi="Calibri" w:cs="Calibri"/>
                <w:sz w:val="18"/>
                <w:szCs w:val="18"/>
              </w:rPr>
              <w:t>[String]$keyVaultNameforSecret</w:t>
            </w:r>
          </w:p>
          <w:p w14:paraId="7F3ECBA3" w14:textId="3C531740" w:rsidR="7F44BF72" w:rsidRDefault="5650F2E0" w:rsidP="37E5CEEC">
            <w:pPr>
              <w:spacing w:line="257" w:lineRule="auto"/>
            </w:pPr>
            <w:r w:rsidRPr="37E5CEEC">
              <w:rPr>
                <w:rFonts w:ascii="Calibri" w:eastAsia="Calibri" w:hAnsi="Calibri" w:cs="Calibri"/>
                <w:sz w:val="18"/>
                <w:szCs w:val="18"/>
              </w:rPr>
              <w:t>[String]$clientEmailAddress</w:t>
            </w:r>
          </w:p>
          <w:p w14:paraId="498FABC1" w14:textId="49135E04" w:rsidR="7F44BF72" w:rsidRDefault="5650F2E0" w:rsidP="37E5CEEC">
            <w:pPr>
              <w:spacing w:line="257" w:lineRule="auto"/>
            </w:pPr>
            <w:r w:rsidRPr="37E5CEEC">
              <w:rPr>
                <w:rFonts w:ascii="Calibri" w:eastAsia="Calibri" w:hAnsi="Calibri" w:cs="Calibri"/>
                <w:sz w:val="18"/>
                <w:szCs w:val="18"/>
              </w:rPr>
              <w:t>[String]$sftpUsername</w:t>
            </w:r>
          </w:p>
          <w:p w14:paraId="472EAB7A" w14:textId="1F866B1F" w:rsidR="7F44BF72" w:rsidRDefault="5650F2E0" w:rsidP="37E5CEEC">
            <w:pPr>
              <w:spacing w:line="257" w:lineRule="auto"/>
            </w:pPr>
            <w:r w:rsidRPr="37E5CEEC">
              <w:rPr>
                <w:rFonts w:ascii="Calibri" w:eastAsia="Calibri" w:hAnsi="Calibri" w:cs="Calibri"/>
                <w:sz w:val="18"/>
                <w:szCs w:val="18"/>
              </w:rPr>
              <w:t>[String]$runType</w:t>
            </w:r>
          </w:p>
          <w:p w14:paraId="3CE7CECA" w14:textId="45CA6703" w:rsidR="7F44BF72" w:rsidRDefault="5650F2E0" w:rsidP="37E5CEEC">
            <w:pPr>
              <w:spacing w:line="257" w:lineRule="auto"/>
            </w:pPr>
            <w:r w:rsidRPr="37E5CEEC">
              <w:rPr>
                <w:rFonts w:ascii="Calibri" w:eastAsia="Calibri" w:hAnsi="Calibri" w:cs="Calibri"/>
                <w:sz w:val="18"/>
                <w:szCs w:val="18"/>
              </w:rPr>
              <w:t>[String]$manualVerificationEmail</w:t>
            </w:r>
          </w:p>
          <w:p w14:paraId="7F9EB72E" w14:textId="505276C0" w:rsidR="7F44BF72" w:rsidRDefault="5650F2E0" w:rsidP="37E5CEEC">
            <w:pPr>
              <w:spacing w:line="257" w:lineRule="auto"/>
            </w:pPr>
            <w:r w:rsidRPr="37E5CEEC">
              <w:rPr>
                <w:rFonts w:ascii="Calibri" w:eastAsia="Calibri" w:hAnsi="Calibri" w:cs="Calibri"/>
                <w:sz w:val="18"/>
                <w:szCs w:val="18"/>
              </w:rPr>
              <w:t>[String]$tvtresult</w:t>
            </w:r>
          </w:p>
          <w:p w14:paraId="6FC4167C" w14:textId="0C3F1CF3" w:rsidR="7F44BF72" w:rsidRDefault="5650F2E0" w:rsidP="37E5CEEC">
            <w:pPr>
              <w:spacing w:line="257" w:lineRule="auto"/>
            </w:pPr>
            <w:r w:rsidRPr="37E5CEEC">
              <w:rPr>
                <w:rFonts w:ascii="Calibri" w:eastAsia="Calibri" w:hAnsi="Calibri" w:cs="Calibri"/>
                <w:sz w:val="18"/>
                <w:szCs w:val="18"/>
              </w:rPr>
              <w:t>[String]$unzipPath</w:t>
            </w:r>
          </w:p>
          <w:p w14:paraId="2A464BFE" w14:textId="646C937D" w:rsidR="7F44BF72" w:rsidRDefault="5650F2E0" w:rsidP="37E5CEEC">
            <w:pPr>
              <w:spacing w:line="257" w:lineRule="auto"/>
            </w:pPr>
            <w:r w:rsidRPr="37E5CEEC">
              <w:rPr>
                <w:rFonts w:ascii="Calibri" w:eastAsia="Calibri" w:hAnsi="Calibri" w:cs="Calibri"/>
                <w:sz w:val="18"/>
                <w:szCs w:val="18"/>
              </w:rPr>
              <w:t>[string]$appName</w:t>
            </w:r>
          </w:p>
          <w:p w14:paraId="0C545813" w14:textId="65A907C7" w:rsidR="7F44BF72" w:rsidRDefault="5650F2E0" w:rsidP="37E5CEEC">
            <w:pPr>
              <w:spacing w:line="257" w:lineRule="auto"/>
            </w:pPr>
            <w:r w:rsidRPr="37E5CEEC">
              <w:rPr>
                <w:rFonts w:ascii="Calibri" w:eastAsia="Calibri" w:hAnsi="Calibri" w:cs="Calibri"/>
                <w:sz w:val="18"/>
                <w:szCs w:val="18"/>
              </w:rPr>
              <w:lastRenderedPageBreak/>
              <w:t>[string]$subId</w:t>
            </w:r>
          </w:p>
          <w:p w14:paraId="6CD66153" w14:textId="72B81C86" w:rsidR="7F44BF72" w:rsidRDefault="5650F2E0" w:rsidP="37E5CEEC">
            <w:pPr>
              <w:spacing w:line="257" w:lineRule="auto"/>
            </w:pPr>
            <w:r w:rsidRPr="37E5CEEC">
              <w:rPr>
                <w:rFonts w:ascii="Calibri" w:eastAsia="Calibri" w:hAnsi="Calibri" w:cs="Calibri"/>
                <w:sz w:val="18"/>
                <w:szCs w:val="18"/>
              </w:rPr>
              <w:t>[string]$subTenantId</w:t>
            </w:r>
          </w:p>
          <w:p w14:paraId="4063EB4C" w14:textId="2F40D305" w:rsidR="7F44BF72" w:rsidRDefault="5650F2E0" w:rsidP="37E5CEEC">
            <w:pPr>
              <w:spacing w:line="257" w:lineRule="auto"/>
            </w:pPr>
            <w:r w:rsidRPr="37E5CEEC">
              <w:rPr>
                <w:rFonts w:ascii="Calibri" w:eastAsia="Calibri" w:hAnsi="Calibri" w:cs="Calibri"/>
                <w:sz w:val="18"/>
                <w:szCs w:val="18"/>
              </w:rPr>
              <w:t>[string]$realTimeMonitoringEmail</w:t>
            </w:r>
          </w:p>
          <w:p w14:paraId="1F867578" w14:textId="3FA42FFF" w:rsidR="7F44BF72" w:rsidRDefault="5650F2E0" w:rsidP="37E5CEEC">
            <w:pPr>
              <w:spacing w:line="257" w:lineRule="auto"/>
            </w:pPr>
            <w:r w:rsidRPr="37E5CEEC">
              <w:rPr>
                <w:rFonts w:ascii="Calibri" w:eastAsia="Calibri" w:hAnsi="Calibri" w:cs="Calibri"/>
                <w:sz w:val="18"/>
                <w:szCs w:val="18"/>
              </w:rPr>
              <w:t>[string]$threatLogs</w:t>
            </w:r>
          </w:p>
          <w:p w14:paraId="00967AC2" w14:textId="757B7AD8" w:rsidR="7F44BF72" w:rsidRDefault="5650F2E0" w:rsidP="37E5CEEC">
            <w:pPr>
              <w:spacing w:line="257" w:lineRule="auto"/>
            </w:pPr>
            <w:r w:rsidRPr="37E5CEEC">
              <w:rPr>
                <w:rFonts w:ascii="Calibri" w:eastAsia="Calibri" w:hAnsi="Calibri" w:cs="Calibri"/>
                <w:sz w:val="18"/>
                <w:szCs w:val="18"/>
              </w:rPr>
              <w:t>[string]$stgMisMatch</w:t>
            </w:r>
          </w:p>
          <w:p w14:paraId="1DF7B3F3" w14:textId="79FD6F4B" w:rsidR="7F44BF72" w:rsidRDefault="5650F2E0" w:rsidP="37E5CEEC">
            <w:pPr>
              <w:spacing w:line="257" w:lineRule="auto"/>
            </w:pPr>
            <w:r w:rsidRPr="37E5CEEC">
              <w:rPr>
                <w:rFonts w:ascii="Calibri" w:eastAsia="Calibri" w:hAnsi="Calibri" w:cs="Calibri"/>
                <w:sz w:val="18"/>
                <w:szCs w:val="18"/>
              </w:rPr>
              <w:t>[string]$sourceDatatype</w:t>
            </w:r>
          </w:p>
          <w:p w14:paraId="39D93FDA" w14:textId="5D86BAF0" w:rsidR="7F44BF72" w:rsidRDefault="5650F2E0" w:rsidP="37E5CEEC">
            <w:r w:rsidRPr="37E5CEEC">
              <w:rPr>
                <w:rFonts w:ascii="Calibri" w:eastAsia="Calibri" w:hAnsi="Calibri" w:cs="Calibri"/>
                <w:sz w:val="18"/>
                <w:szCs w:val="18"/>
              </w:rPr>
              <w:t>[string]$etlDestStorageAccountName</w:t>
            </w:r>
          </w:p>
        </w:tc>
      </w:tr>
    </w:tbl>
    <w:p w14:paraId="76EAFBB9" w14:textId="0E3B8E40" w:rsidR="37E5CEEC" w:rsidRDefault="37E5CEEC"/>
    <w:p w14:paraId="7546AA8B" w14:textId="7F21B539" w:rsidR="5A4E76B2" w:rsidRDefault="5A4E76B2" w:rsidP="7F44BF72">
      <w:pPr>
        <w:rPr>
          <w:rFonts w:asciiTheme="majorHAnsi" w:eastAsiaTheme="majorEastAsia" w:hAnsiTheme="majorHAnsi" w:cstheme="majorBidi"/>
          <w:sz w:val="24"/>
          <w:szCs w:val="24"/>
          <w:lang w:val="en-GB"/>
        </w:rPr>
      </w:pPr>
    </w:p>
    <w:p w14:paraId="14AC3306" w14:textId="7A7BA9F5" w:rsidR="53E8ACCB" w:rsidRDefault="53E8ACCB" w:rsidP="009A3E7B">
      <w:pPr>
        <w:pStyle w:val="Heading2"/>
        <w:rPr>
          <w:lang w:val="en-GB"/>
        </w:rPr>
      </w:pPr>
      <w:bookmarkStart w:id="28" w:name="_Toc132312603"/>
      <w:r w:rsidRPr="7F44BF72">
        <w:rPr>
          <w:lang w:val="en-GB"/>
        </w:rPr>
        <w:t>Migration Flow</w:t>
      </w:r>
      <w:bookmarkEnd w:id="28"/>
    </w:p>
    <w:p w14:paraId="4218EC45" w14:textId="3F5041C9" w:rsidR="523F9794" w:rsidRDefault="78725E7D" w:rsidP="37E5CEEC">
      <w:r>
        <w:rPr>
          <w:noProof/>
        </w:rPr>
        <w:drawing>
          <wp:inline distT="0" distB="0" distL="0" distR="0" wp14:anchorId="5DA9AEF0" wp14:editId="372BB9FF">
            <wp:extent cx="6351420" cy="3351749"/>
            <wp:effectExtent l="0" t="0" r="1905" b="1270"/>
            <wp:docPr id="1833308906" name="Picture 183330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308906"/>
                    <pic:cNvPicPr/>
                  </pic:nvPicPr>
                  <pic:blipFill>
                    <a:blip r:embed="rId50">
                      <a:extLst>
                        <a:ext uri="{28A0092B-C50C-407E-A947-70E740481C1C}">
                          <a14:useLocalDpi xmlns:a14="http://schemas.microsoft.com/office/drawing/2010/main" val="0"/>
                        </a:ext>
                      </a:extLst>
                    </a:blip>
                    <a:stretch>
                      <a:fillRect/>
                    </a:stretch>
                  </pic:blipFill>
                  <pic:spPr>
                    <a:xfrm>
                      <a:off x="0" y="0"/>
                      <a:ext cx="6351420" cy="3351749"/>
                    </a:xfrm>
                    <a:prstGeom prst="rect">
                      <a:avLst/>
                    </a:prstGeom>
                  </pic:spPr>
                </pic:pic>
              </a:graphicData>
            </a:graphic>
          </wp:inline>
        </w:drawing>
      </w:r>
    </w:p>
    <w:p w14:paraId="190F47AA" w14:textId="43498E7C" w:rsidR="12EEAE1B" w:rsidRDefault="12EEAE1B" w:rsidP="7F44BF72"/>
    <w:p w14:paraId="00901FE1" w14:textId="151151DA" w:rsidR="7F44BF72" w:rsidRDefault="7F44BF72" w:rsidP="7F44BF72"/>
    <w:p w14:paraId="7FEF79EC" w14:textId="4DBF4B52" w:rsidR="12EEAE1B" w:rsidRDefault="12EEAE1B" w:rsidP="009A3E7B">
      <w:pPr>
        <w:pStyle w:val="Heading2"/>
        <w:rPr>
          <w:lang w:val="en-GB"/>
        </w:rPr>
      </w:pPr>
      <w:bookmarkStart w:id="29" w:name="_Toc132312604"/>
      <w:r w:rsidRPr="7F44BF72">
        <w:rPr>
          <w:lang w:val="en-GB"/>
        </w:rPr>
        <w:t>Script Monitoring</w:t>
      </w:r>
      <w:bookmarkEnd w:id="29"/>
    </w:p>
    <w:p w14:paraId="45F1D524" w14:textId="7516EF79" w:rsidR="0989628C" w:rsidRDefault="0C32EF99" w:rsidP="0D7FAD41">
      <w:pPr>
        <w:spacing w:line="257" w:lineRule="auto"/>
        <w:ind w:firstLine="720"/>
        <w:rPr>
          <w:rFonts w:ascii="Segoe UI Semibold" w:eastAsia="Segoe UI Semibold" w:hAnsi="Segoe UI Semibold" w:cs="Segoe UI Semibold"/>
          <w:sz w:val="24"/>
          <w:szCs w:val="24"/>
          <w:lang w:val="en-GB"/>
        </w:rPr>
      </w:pPr>
      <w:r w:rsidRPr="7F44BF72">
        <w:rPr>
          <w:rFonts w:ascii="Calibri" w:eastAsia="Calibri" w:hAnsi="Calibri" w:cs="Calibri"/>
          <w:sz w:val="22"/>
          <w:lang w:val="en-GB"/>
        </w:rPr>
        <w:t>Log to spined Virtual Machine</w:t>
      </w:r>
    </w:p>
    <w:p w14:paraId="0894DDFF" w14:textId="08EF7386" w:rsidR="0C32EF99" w:rsidRDefault="0C32EF99" w:rsidP="7F44BF72">
      <w:pPr>
        <w:ind w:firstLine="720"/>
        <w:rPr>
          <w:rFonts w:ascii="Segoe UI Semibold" w:eastAsia="Segoe UI Semibold" w:hAnsi="Segoe UI Semibold" w:cs="Segoe UI Semibold"/>
          <w:b/>
          <w:sz w:val="24"/>
          <w:szCs w:val="24"/>
          <w:lang w:val="en-GB"/>
        </w:rPr>
      </w:pPr>
      <w:r w:rsidRPr="7F44BF72">
        <w:rPr>
          <w:rFonts w:ascii="Calibri" w:eastAsia="Calibri" w:hAnsi="Calibri" w:cs="Calibri"/>
          <w:sz w:val="22"/>
          <w:lang w:val="en-GB"/>
        </w:rPr>
        <w:t xml:space="preserve">Check the progress of each script by looking at backend logging on this path </w:t>
      </w:r>
      <w:r w:rsidRPr="0D7FAD41">
        <w:rPr>
          <w:rFonts w:ascii="Calibri" w:eastAsia="Calibri" w:hAnsi="Calibri" w:cs="Calibri"/>
          <w:b/>
          <w:i/>
          <w:sz w:val="22"/>
          <w:lang w:val="en-GB"/>
        </w:rPr>
        <w:t>C:\Users\ADM-AD-DMT-</w:t>
      </w:r>
      <w:r>
        <w:tab/>
      </w:r>
      <w:r w:rsidR="460A0E0D" w:rsidRPr="0D7FAD41">
        <w:rPr>
          <w:rFonts w:ascii="Calibri" w:eastAsia="Calibri" w:hAnsi="Calibri" w:cs="Calibri"/>
          <w:b/>
          <w:bCs/>
          <w:i/>
          <w:iCs/>
          <w:sz w:val="22"/>
          <w:lang w:val="en-GB"/>
        </w:rPr>
        <w:t xml:space="preserve"> </w:t>
      </w:r>
      <w:r>
        <w:tab/>
      </w:r>
      <w:r w:rsidRPr="0D7FAD41">
        <w:rPr>
          <w:rFonts w:ascii="Calibri" w:eastAsia="Calibri" w:hAnsi="Calibri" w:cs="Calibri"/>
          <w:b/>
          <w:i/>
          <w:sz w:val="22"/>
          <w:lang w:val="en-GB"/>
        </w:rPr>
        <w:t>CFS\scripts</w:t>
      </w:r>
    </w:p>
    <w:p w14:paraId="3183C6CD" w14:textId="4AA64CB7" w:rsidR="0C32EF99" w:rsidRDefault="755F810C" w:rsidP="7F44BF72">
      <w:pPr>
        <w:ind w:firstLine="720"/>
      </w:pPr>
      <w:r>
        <w:rPr>
          <w:noProof/>
        </w:rPr>
        <w:drawing>
          <wp:inline distT="0" distB="0" distL="0" distR="0" wp14:anchorId="150B588B" wp14:editId="2F29DE9D">
            <wp:extent cx="4029075" cy="2276475"/>
            <wp:effectExtent l="0" t="0" r="0" b="0"/>
            <wp:docPr id="1188175516" name="Picture 11881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175516"/>
                    <pic:cNvPicPr/>
                  </pic:nvPicPr>
                  <pic:blipFill>
                    <a:blip r:embed="rId51">
                      <a:extLst>
                        <a:ext uri="{28A0092B-C50C-407E-A947-70E740481C1C}">
                          <a14:useLocalDpi xmlns:a14="http://schemas.microsoft.com/office/drawing/2010/main" val="0"/>
                        </a:ext>
                      </a:extLst>
                    </a:blip>
                    <a:srcRect l="11875"/>
                    <a:stretch>
                      <a:fillRect/>
                    </a:stretch>
                  </pic:blipFill>
                  <pic:spPr>
                    <a:xfrm>
                      <a:off x="0" y="0"/>
                      <a:ext cx="4029075" cy="2276475"/>
                    </a:xfrm>
                    <a:prstGeom prst="rect">
                      <a:avLst/>
                    </a:prstGeom>
                  </pic:spPr>
                </pic:pic>
              </a:graphicData>
            </a:graphic>
          </wp:inline>
        </w:drawing>
      </w:r>
    </w:p>
    <w:p w14:paraId="1947FC38" w14:textId="6B7B91C1" w:rsidR="0989628C" w:rsidRDefault="0989628C" w:rsidP="7F44BF72"/>
    <w:p w14:paraId="1708A708" w14:textId="3660869F" w:rsidR="53E8ACCB" w:rsidRDefault="53E8ACCB" w:rsidP="009A3E7B">
      <w:pPr>
        <w:pStyle w:val="Heading2"/>
        <w:rPr>
          <w:lang w:val="en-GB"/>
        </w:rPr>
      </w:pPr>
      <w:bookmarkStart w:id="30" w:name="_Toc132312605"/>
      <w:r w:rsidRPr="7F44BF72">
        <w:rPr>
          <w:lang w:val="en-GB"/>
        </w:rPr>
        <w:t>Definition of terms</w:t>
      </w:r>
      <w:bookmarkEnd w:id="30"/>
    </w:p>
    <w:p w14:paraId="33C23CBA" w14:textId="38A895CF" w:rsidR="7F44BF72" w:rsidRDefault="7F44BF72" w:rsidP="7F44BF72">
      <w:pPr>
        <w:rPr>
          <w:rFonts w:asciiTheme="majorHAnsi" w:eastAsiaTheme="majorEastAsia" w:hAnsiTheme="majorHAnsi" w:cstheme="majorBidi"/>
          <w:sz w:val="24"/>
          <w:szCs w:val="24"/>
          <w:lang w:val="en-GB"/>
        </w:rPr>
      </w:pPr>
    </w:p>
    <w:p w14:paraId="5654D82A" w14:textId="7B004192" w:rsidR="7CAA78CA" w:rsidRDefault="5A43B7DF" w:rsidP="37E5CEEC">
      <w:pPr>
        <w:spacing w:after="160" w:line="259" w:lineRule="auto"/>
        <w:ind w:left="720"/>
        <w:rPr>
          <w:rFonts w:ascii="Calibri" w:eastAsia="Calibri" w:hAnsi="Calibri" w:cs="Calibri"/>
          <w:color w:val="000000"/>
          <w:sz w:val="22"/>
          <w:lang w:val="en-GB"/>
        </w:rPr>
      </w:pPr>
      <w:r w:rsidRPr="37E5CEEC">
        <w:rPr>
          <w:rFonts w:ascii="Calibri" w:eastAsia="Calibri" w:hAnsi="Calibri" w:cs="Calibri"/>
          <w:color w:val="000000"/>
          <w:sz w:val="22"/>
        </w:rPr>
        <w:t xml:space="preserve">This section will stand as an indicator of the words to clarify the definition. </w:t>
      </w:r>
      <w:r w:rsidR="7CAA78CA">
        <w:br/>
      </w:r>
      <w:r w:rsidRPr="37E5CEEC">
        <w:rPr>
          <w:rFonts w:ascii="Calibri" w:eastAsia="Calibri" w:hAnsi="Calibri" w:cs="Calibri"/>
          <w:color w:val="000000"/>
          <w:sz w:val="22"/>
        </w:rPr>
        <w:t xml:space="preserve">Added as of </w:t>
      </w:r>
      <w:r w:rsidRPr="37E5CEEC">
        <w:rPr>
          <w:rFonts w:ascii="Calibri" w:eastAsia="Calibri" w:hAnsi="Calibri" w:cs="Calibri"/>
          <w:b/>
          <w:bCs/>
          <w:color w:val="000000"/>
          <w:sz w:val="22"/>
        </w:rPr>
        <w:t>Feb 13, 2023.</w:t>
      </w:r>
      <w:r w:rsidR="7CAA78CA">
        <w:br/>
      </w:r>
      <w:r w:rsidR="7CAA78CA">
        <w:br/>
      </w:r>
      <w:r w:rsidRPr="37E5CEEC">
        <w:rPr>
          <w:rFonts w:ascii="Calibri" w:eastAsia="Calibri" w:hAnsi="Calibri" w:cs="Calibri"/>
          <w:b/>
          <w:bCs/>
          <w:color w:val="000000"/>
          <w:sz w:val="22"/>
        </w:rPr>
        <w:t>Github</w:t>
      </w:r>
      <w:r w:rsidRPr="37E5CEEC">
        <w:rPr>
          <w:rFonts w:ascii="Calibri" w:eastAsia="Calibri" w:hAnsi="Calibri" w:cs="Calibri"/>
          <w:color w:val="000000"/>
          <w:sz w:val="22"/>
        </w:rPr>
        <w:t xml:space="preserve"> – Github is a platform that can store scripts and other lines of code. It can host repositories and pull requests so a developer can collaborate with other developers for a project.</w:t>
      </w:r>
      <w:r w:rsidR="7CAA78CA">
        <w:br/>
      </w:r>
      <w:r w:rsidR="7CAA78CA">
        <w:br/>
      </w:r>
      <w:r w:rsidRPr="37E5CEEC">
        <w:rPr>
          <w:rFonts w:ascii="Calibri" w:eastAsia="Calibri" w:hAnsi="Calibri" w:cs="Calibri"/>
          <w:b/>
          <w:bCs/>
          <w:color w:val="000000"/>
          <w:sz w:val="22"/>
        </w:rPr>
        <w:t xml:space="preserve">Bicep </w:t>
      </w:r>
      <w:r w:rsidRPr="37E5CEEC">
        <w:rPr>
          <w:rFonts w:ascii="Calibri" w:eastAsia="Calibri" w:hAnsi="Calibri" w:cs="Calibri"/>
          <w:color w:val="000000"/>
          <w:sz w:val="22"/>
        </w:rPr>
        <w:t>– Is a language used within Microsoft Azure whose main function is to use syntax to deploy Azure resources.</w:t>
      </w:r>
      <w:r w:rsidR="7CAA78CA">
        <w:br/>
      </w:r>
      <w:r w:rsidR="7CAA78CA">
        <w:br/>
      </w:r>
      <w:r w:rsidRPr="37E5CEEC">
        <w:rPr>
          <w:rFonts w:ascii="Calibri" w:eastAsia="Calibri" w:hAnsi="Calibri" w:cs="Calibri"/>
          <w:b/>
          <w:bCs/>
          <w:color w:val="000000"/>
          <w:sz w:val="22"/>
        </w:rPr>
        <w:t xml:space="preserve">Zip file </w:t>
      </w:r>
      <w:r w:rsidRPr="37E5CEEC">
        <w:rPr>
          <w:rFonts w:ascii="Calibri" w:eastAsia="Calibri" w:hAnsi="Calibri" w:cs="Calibri"/>
          <w:color w:val="000000"/>
          <w:sz w:val="22"/>
        </w:rPr>
        <w:t>– A file that consists of multiple</w:t>
      </w:r>
      <w:r w:rsidR="7FDD3BD3" w:rsidRPr="37E5CEEC">
        <w:rPr>
          <w:rFonts w:ascii="Calibri" w:eastAsia="Calibri" w:hAnsi="Calibri" w:cs="Calibri"/>
          <w:color w:val="000000"/>
          <w:sz w:val="22"/>
        </w:rPr>
        <w:t xml:space="preserve"> encrypted</w:t>
      </w:r>
      <w:r w:rsidRPr="37E5CEEC">
        <w:rPr>
          <w:rFonts w:ascii="Calibri" w:eastAsia="Calibri" w:hAnsi="Calibri" w:cs="Calibri"/>
          <w:color w:val="000000"/>
          <w:sz w:val="22"/>
        </w:rPr>
        <w:t xml:space="preserve"> files.</w:t>
      </w:r>
      <w:r w:rsidR="7CAA78CA">
        <w:br/>
      </w:r>
      <w:r w:rsidR="7CAA78CA">
        <w:br/>
      </w:r>
      <w:r w:rsidRPr="37E5CEEC">
        <w:rPr>
          <w:rFonts w:ascii="Calibri" w:eastAsia="Calibri" w:hAnsi="Calibri" w:cs="Calibri"/>
          <w:b/>
          <w:bCs/>
          <w:color w:val="000000"/>
          <w:sz w:val="22"/>
        </w:rPr>
        <w:t xml:space="preserve">Unzip </w:t>
      </w:r>
      <w:r w:rsidRPr="37E5CEEC">
        <w:rPr>
          <w:rFonts w:ascii="Calibri" w:eastAsia="Calibri" w:hAnsi="Calibri" w:cs="Calibri"/>
          <w:color w:val="000000"/>
          <w:sz w:val="22"/>
        </w:rPr>
        <w:t>– Is a process where a Zip file is extracted to a specified folder and inside that folder, all the contents within the Zip file can now be viewed as it is now dec</w:t>
      </w:r>
      <w:r w:rsidR="54517762" w:rsidRPr="37E5CEEC">
        <w:rPr>
          <w:rFonts w:ascii="Calibri" w:eastAsia="Calibri" w:hAnsi="Calibri" w:cs="Calibri"/>
          <w:color w:val="000000"/>
          <w:sz w:val="22"/>
        </w:rPr>
        <w:t>rypted</w:t>
      </w:r>
      <w:r w:rsidRPr="37E5CEEC">
        <w:rPr>
          <w:rFonts w:ascii="Calibri" w:eastAsia="Calibri" w:hAnsi="Calibri" w:cs="Calibri"/>
          <w:color w:val="000000"/>
          <w:sz w:val="22"/>
        </w:rPr>
        <w:t xml:space="preserve">. </w:t>
      </w:r>
      <w:r w:rsidR="7CAA78CA">
        <w:br/>
      </w:r>
      <w:r w:rsidR="7CAA78CA">
        <w:br/>
      </w:r>
      <w:r w:rsidRPr="37E5CEEC">
        <w:rPr>
          <w:rFonts w:ascii="Calibri" w:eastAsia="Calibri" w:hAnsi="Calibri" w:cs="Calibri"/>
          <w:b/>
          <w:bCs/>
          <w:color w:val="000000"/>
          <w:sz w:val="22"/>
        </w:rPr>
        <w:t xml:space="preserve">Encryption </w:t>
      </w:r>
      <w:r w:rsidRPr="37E5CEEC">
        <w:rPr>
          <w:rFonts w:ascii="Calibri" w:eastAsia="Calibri" w:hAnsi="Calibri" w:cs="Calibri"/>
          <w:color w:val="000000"/>
          <w:sz w:val="22"/>
        </w:rPr>
        <w:t>– A method of security that installs the idea of using a process into a code to avoid unauthorized access.</w:t>
      </w:r>
      <w:r w:rsidR="7CAA78CA">
        <w:br/>
      </w:r>
      <w:r w:rsidR="7CAA78CA">
        <w:br/>
      </w:r>
      <w:r w:rsidRPr="37E5CEEC">
        <w:rPr>
          <w:rFonts w:ascii="Calibri" w:eastAsia="Calibri" w:hAnsi="Calibri" w:cs="Calibri"/>
          <w:b/>
          <w:bCs/>
          <w:color w:val="000000"/>
          <w:sz w:val="22"/>
        </w:rPr>
        <w:t xml:space="preserve">Hash </w:t>
      </w:r>
      <w:r w:rsidRPr="37E5CEEC">
        <w:rPr>
          <w:rFonts w:ascii="Calibri" w:eastAsia="Calibri" w:hAnsi="Calibri" w:cs="Calibri"/>
          <w:color w:val="000000"/>
          <w:sz w:val="22"/>
        </w:rPr>
        <w:t xml:space="preserve">– </w:t>
      </w:r>
      <w:r w:rsidR="5468BD96" w:rsidRPr="37E5CEEC">
        <w:rPr>
          <w:rFonts w:ascii="Calibri" w:eastAsia="Calibri" w:hAnsi="Calibri" w:cs="Calibri"/>
          <w:sz w:val="22"/>
        </w:rPr>
        <w:t>an algorithm that calculates a fixed-size bit string value from a file</w:t>
      </w:r>
      <w:r w:rsidRPr="37E5CEEC">
        <w:rPr>
          <w:rFonts w:ascii="Calibri" w:eastAsia="Calibri" w:hAnsi="Calibri" w:cs="Calibri"/>
          <w:color w:val="000000"/>
          <w:sz w:val="22"/>
        </w:rPr>
        <w:t>.</w:t>
      </w:r>
      <w:r w:rsidR="7CAA78CA">
        <w:br/>
      </w:r>
      <w:r w:rsidR="7CAA78CA">
        <w:br/>
      </w:r>
      <w:r w:rsidRPr="37E5CEEC">
        <w:rPr>
          <w:rFonts w:ascii="Calibri" w:eastAsia="Calibri" w:hAnsi="Calibri" w:cs="Calibri"/>
          <w:b/>
          <w:bCs/>
          <w:color w:val="000000"/>
          <w:sz w:val="22"/>
        </w:rPr>
        <w:t xml:space="preserve">VM </w:t>
      </w:r>
      <w:r w:rsidRPr="37E5CEEC">
        <w:rPr>
          <w:rFonts w:ascii="Calibri" w:eastAsia="Calibri" w:hAnsi="Calibri" w:cs="Calibri"/>
          <w:color w:val="000000"/>
          <w:sz w:val="22"/>
        </w:rPr>
        <w:t>– Stands for Virtual Machine. Uses software instead of a physical computer to run programs and apps.</w:t>
      </w:r>
      <w:r w:rsidR="7CAA78CA">
        <w:br/>
      </w:r>
      <w:r w:rsidR="7CAA78CA">
        <w:br/>
      </w:r>
      <w:r w:rsidRPr="37E5CEEC">
        <w:rPr>
          <w:rFonts w:ascii="Calibri" w:eastAsia="Calibri" w:hAnsi="Calibri" w:cs="Calibri"/>
          <w:b/>
          <w:bCs/>
          <w:color w:val="000000"/>
          <w:sz w:val="22"/>
        </w:rPr>
        <w:t xml:space="preserve">DevOps </w:t>
      </w:r>
      <w:r w:rsidRPr="37E5CEEC">
        <w:rPr>
          <w:rFonts w:ascii="Calibri" w:eastAsia="Calibri" w:hAnsi="Calibri" w:cs="Calibri"/>
          <w:color w:val="000000"/>
          <w:sz w:val="22"/>
        </w:rPr>
        <w:t>– Derived from “Development” and “Operations”. Is a practice or department of IT field that designs the practice and tools needed for automation to ensure faster delivery rate of development.</w:t>
      </w:r>
      <w:r w:rsidR="7CAA78CA">
        <w:br/>
      </w:r>
      <w:r w:rsidR="7CAA78CA">
        <w:br/>
      </w:r>
      <w:r w:rsidRPr="37E5CEEC">
        <w:rPr>
          <w:rFonts w:ascii="Calibri" w:eastAsia="Calibri" w:hAnsi="Calibri" w:cs="Calibri"/>
          <w:b/>
          <w:bCs/>
          <w:color w:val="000000"/>
          <w:sz w:val="22"/>
        </w:rPr>
        <w:t>Azure DevOps</w:t>
      </w:r>
      <w:r w:rsidRPr="37E5CEEC">
        <w:rPr>
          <w:rFonts w:ascii="Calibri" w:eastAsia="Calibri" w:hAnsi="Calibri" w:cs="Calibri"/>
          <w:color w:val="000000"/>
          <w:sz w:val="22"/>
        </w:rPr>
        <w:t xml:space="preserve"> – Is an app within Microsoft Azure that helps the developer by offering tools to use.</w:t>
      </w:r>
    </w:p>
    <w:p w14:paraId="140B0468" w14:textId="70099BA7" w:rsidR="7CAA78CA" w:rsidRDefault="7CAA78CA" w:rsidP="7F44BF72">
      <w:pPr>
        <w:spacing w:after="160" w:line="259" w:lineRule="auto"/>
        <w:ind w:left="720"/>
        <w:rPr>
          <w:rFonts w:ascii="Calibri" w:eastAsia="Calibri" w:hAnsi="Calibri" w:cs="Calibri"/>
          <w:color w:val="000000"/>
          <w:sz w:val="22"/>
          <w:lang w:val="en-GB"/>
        </w:rPr>
      </w:pPr>
      <w:r w:rsidRPr="7F44BF72">
        <w:rPr>
          <w:rFonts w:ascii="Calibri" w:eastAsia="Calibri" w:hAnsi="Calibri" w:cs="Calibri"/>
          <w:b/>
          <w:bCs/>
          <w:color w:val="000000"/>
          <w:sz w:val="22"/>
        </w:rPr>
        <w:t xml:space="preserve">Personal Access Token </w:t>
      </w:r>
      <w:r w:rsidRPr="7F44BF72">
        <w:rPr>
          <w:rFonts w:ascii="Calibri" w:eastAsia="Calibri" w:hAnsi="Calibri" w:cs="Calibri"/>
          <w:color w:val="000000"/>
          <w:sz w:val="22"/>
        </w:rPr>
        <w:t xml:space="preserve">– It contains your security credentials for Azure DevOps. It is an alternative to using passwords for authentication to GitHub when using the GitHub API or the command line. </w:t>
      </w:r>
      <w:r>
        <w:br/>
      </w:r>
      <w:r>
        <w:br/>
      </w:r>
      <w:r w:rsidRPr="7F44BF72">
        <w:rPr>
          <w:rFonts w:ascii="Calibri" w:eastAsia="Calibri" w:hAnsi="Calibri" w:cs="Calibri"/>
          <w:b/>
          <w:bCs/>
          <w:color w:val="000000"/>
          <w:sz w:val="22"/>
        </w:rPr>
        <w:t xml:space="preserve">Script </w:t>
      </w:r>
      <w:r w:rsidRPr="7F44BF72">
        <w:rPr>
          <w:rFonts w:ascii="Calibri" w:eastAsia="Calibri" w:hAnsi="Calibri" w:cs="Calibri"/>
          <w:color w:val="000000"/>
          <w:sz w:val="22"/>
        </w:rPr>
        <w:t>– Is a sequence of instructions that is interpreted in a software compiler</w:t>
      </w:r>
      <w:r>
        <w:br/>
      </w:r>
      <w:r>
        <w:br/>
      </w:r>
      <w:r w:rsidRPr="7F44BF72">
        <w:rPr>
          <w:rFonts w:ascii="Calibri" w:eastAsia="Calibri" w:hAnsi="Calibri" w:cs="Calibri"/>
          <w:b/>
          <w:bCs/>
          <w:color w:val="000000"/>
          <w:sz w:val="22"/>
        </w:rPr>
        <w:t xml:space="preserve">Logs </w:t>
      </w:r>
      <w:r w:rsidRPr="7F44BF72">
        <w:rPr>
          <w:rFonts w:ascii="Calibri" w:eastAsia="Calibri" w:hAnsi="Calibri" w:cs="Calibri"/>
          <w:color w:val="000000"/>
          <w:sz w:val="22"/>
        </w:rPr>
        <w:t>– Is a text that shows the status of a workspace or progress of the project.</w:t>
      </w:r>
    </w:p>
    <w:p w14:paraId="0F3B8DDC" w14:textId="7D73F88C" w:rsidR="7CAA78CA" w:rsidRDefault="5A43B7DF" w:rsidP="37E5CEEC">
      <w:pPr>
        <w:spacing w:after="160" w:line="259" w:lineRule="auto"/>
        <w:ind w:left="720"/>
        <w:rPr>
          <w:rFonts w:ascii="Calibri" w:eastAsia="Calibri" w:hAnsi="Calibri" w:cs="Calibri"/>
          <w:sz w:val="22"/>
        </w:rPr>
      </w:pPr>
      <w:r w:rsidRPr="37E5CEEC">
        <w:rPr>
          <w:rFonts w:ascii="Calibri" w:eastAsia="Calibri" w:hAnsi="Calibri" w:cs="Calibri"/>
          <w:b/>
          <w:bCs/>
          <w:color w:val="000000"/>
          <w:sz w:val="22"/>
        </w:rPr>
        <w:t xml:space="preserve">TreeSize </w:t>
      </w:r>
      <w:r w:rsidRPr="37E5CEEC">
        <w:rPr>
          <w:rFonts w:ascii="Calibri" w:eastAsia="Calibri" w:hAnsi="Calibri" w:cs="Calibri"/>
          <w:color w:val="000000"/>
          <w:sz w:val="22"/>
        </w:rPr>
        <w:t xml:space="preserve">– </w:t>
      </w:r>
      <w:r w:rsidR="086074E1" w:rsidRPr="37E5CEEC">
        <w:rPr>
          <w:rFonts w:ascii="Calibri" w:eastAsia="Calibri" w:hAnsi="Calibri" w:cs="Calibri"/>
          <w:color w:val="000000"/>
          <w:sz w:val="22"/>
        </w:rPr>
        <w:t xml:space="preserve">Is a </w:t>
      </w:r>
      <w:r w:rsidR="020F136E" w:rsidRPr="37E5CEEC">
        <w:rPr>
          <w:rFonts w:ascii="Calibri" w:eastAsia="Calibri" w:hAnsi="Calibri" w:cs="Calibri"/>
          <w:color w:val="000000"/>
          <w:sz w:val="22"/>
        </w:rPr>
        <w:t>powerful and flexible hard disk space manager for Windows</w:t>
      </w:r>
      <w:r w:rsidRPr="37E5CEEC">
        <w:rPr>
          <w:rFonts w:ascii="Calibri" w:eastAsia="Calibri" w:hAnsi="Calibri" w:cs="Calibri"/>
          <w:color w:val="000000"/>
          <w:sz w:val="22"/>
        </w:rPr>
        <w:t>.</w:t>
      </w:r>
      <w:r w:rsidR="5C3033B9" w:rsidRPr="37E5CEEC">
        <w:rPr>
          <w:rFonts w:ascii="Calibri" w:eastAsia="Calibri" w:hAnsi="Calibri" w:cs="Calibri"/>
          <w:color w:val="000000"/>
          <w:sz w:val="22"/>
        </w:rPr>
        <w:t xml:space="preserve"> Graphical analyses provide a quick visualization of disk space usage</w:t>
      </w:r>
    </w:p>
    <w:p w14:paraId="25FB5420" w14:textId="6B409889" w:rsidR="7CAA78CA" w:rsidRDefault="7CAA78CA" w:rsidP="7F44BF72">
      <w:pPr>
        <w:spacing w:after="160" w:line="259" w:lineRule="auto"/>
        <w:ind w:left="720"/>
        <w:rPr>
          <w:rFonts w:ascii="Calibri" w:eastAsia="Calibri" w:hAnsi="Calibri" w:cs="Calibri"/>
          <w:color w:val="000000"/>
          <w:sz w:val="22"/>
          <w:lang w:val="en-GB"/>
        </w:rPr>
      </w:pPr>
      <w:r w:rsidRPr="7F44BF72">
        <w:rPr>
          <w:rFonts w:ascii="Calibri" w:eastAsia="Calibri" w:hAnsi="Calibri" w:cs="Calibri"/>
          <w:b/>
          <w:bCs/>
          <w:color w:val="000000"/>
          <w:sz w:val="22"/>
        </w:rPr>
        <w:t>7-Zip</w:t>
      </w:r>
      <w:r w:rsidRPr="7F44BF72">
        <w:rPr>
          <w:rFonts w:ascii="Calibri" w:eastAsia="Calibri" w:hAnsi="Calibri" w:cs="Calibri"/>
          <w:color w:val="000000"/>
          <w:sz w:val="22"/>
        </w:rPr>
        <w:t xml:space="preserve"> – Is a file archiver with a high compression ratio.</w:t>
      </w:r>
    </w:p>
    <w:p w14:paraId="347FC2D7" w14:textId="3CC8A868" w:rsidR="7CAA78CA" w:rsidRDefault="6345A14F" w:rsidP="37E5CEEC">
      <w:pPr>
        <w:spacing w:after="160" w:line="259" w:lineRule="auto"/>
        <w:ind w:left="720"/>
        <w:rPr>
          <w:rFonts w:ascii="Calibri" w:eastAsia="Calibri" w:hAnsi="Calibri" w:cs="Calibri"/>
          <w:color w:val="000000"/>
          <w:sz w:val="22"/>
          <w:lang w:val="en-GB"/>
        </w:rPr>
      </w:pPr>
      <w:r w:rsidRPr="37E5CEEC">
        <w:rPr>
          <w:rFonts w:ascii="Calibri" w:eastAsia="Calibri" w:hAnsi="Calibri" w:cs="Calibri"/>
          <w:b/>
          <w:bCs/>
          <w:color w:val="000000"/>
          <w:sz w:val="22"/>
        </w:rPr>
        <w:t xml:space="preserve">Azure </w:t>
      </w:r>
      <w:r w:rsidR="5A43B7DF" w:rsidRPr="37E5CEEC">
        <w:rPr>
          <w:rFonts w:ascii="Calibri" w:eastAsia="Calibri" w:hAnsi="Calibri" w:cs="Calibri"/>
          <w:b/>
          <w:bCs/>
          <w:color w:val="000000"/>
          <w:sz w:val="22"/>
        </w:rPr>
        <w:t xml:space="preserve">Key Vault </w:t>
      </w:r>
      <w:r w:rsidR="5A43B7DF" w:rsidRPr="37E5CEEC">
        <w:rPr>
          <w:rFonts w:ascii="Calibri" w:eastAsia="Calibri" w:hAnsi="Calibri" w:cs="Calibri"/>
          <w:color w:val="000000"/>
          <w:sz w:val="22"/>
        </w:rPr>
        <w:t>– Is a cloud service for securely storing and accessing secrets. A secret is anything that you want to tightly control access to, such as API keys, password, certificates, or cryptographic keys.</w:t>
      </w:r>
    </w:p>
    <w:p w14:paraId="5B0DBBA9" w14:textId="2B745D2D" w:rsidR="7CAA78CA" w:rsidRDefault="7CAA78CA" w:rsidP="7F44BF72">
      <w:pPr>
        <w:spacing w:after="160" w:line="259" w:lineRule="auto"/>
        <w:ind w:left="720"/>
        <w:rPr>
          <w:rFonts w:ascii="Calibri" w:eastAsia="Calibri" w:hAnsi="Calibri" w:cs="Calibri"/>
          <w:color w:val="000000"/>
          <w:sz w:val="22"/>
          <w:lang w:val="en-GB"/>
        </w:rPr>
      </w:pPr>
      <w:r w:rsidRPr="7F44BF72">
        <w:rPr>
          <w:rFonts w:ascii="Calibri" w:eastAsia="Calibri" w:hAnsi="Calibri" w:cs="Calibri"/>
          <w:b/>
          <w:bCs/>
          <w:color w:val="000000"/>
          <w:sz w:val="22"/>
        </w:rPr>
        <w:t>PowerShell</w:t>
      </w:r>
      <w:r w:rsidRPr="7F44BF72">
        <w:rPr>
          <w:rFonts w:ascii="Calibri" w:eastAsia="Calibri" w:hAnsi="Calibri" w:cs="Calibri"/>
          <w:color w:val="000000"/>
          <w:sz w:val="22"/>
        </w:rPr>
        <w:t xml:space="preserve"> – Is an automated task-based command-line shell and associated scripting language created by Microsoft.</w:t>
      </w:r>
    </w:p>
    <w:p w14:paraId="7DBD23D7" w14:textId="7BCE6964" w:rsidR="7CAA78CA" w:rsidRDefault="5A43B7DF" w:rsidP="37E5CEEC">
      <w:pPr>
        <w:spacing w:after="160" w:line="259" w:lineRule="auto"/>
        <w:ind w:left="720"/>
        <w:rPr>
          <w:rFonts w:ascii="Calibri" w:eastAsia="Calibri" w:hAnsi="Calibri" w:cs="Calibri"/>
          <w:color w:val="000000"/>
          <w:sz w:val="22"/>
          <w:lang w:val="en-GB"/>
        </w:rPr>
      </w:pPr>
      <w:r w:rsidRPr="37E5CEEC">
        <w:rPr>
          <w:rFonts w:ascii="Calibri" w:eastAsia="Calibri" w:hAnsi="Calibri" w:cs="Calibri"/>
          <w:b/>
          <w:bCs/>
          <w:color w:val="000000"/>
          <w:sz w:val="22"/>
        </w:rPr>
        <w:t xml:space="preserve">Landing zone </w:t>
      </w:r>
      <w:r w:rsidRPr="37E5CEEC">
        <w:rPr>
          <w:rFonts w:ascii="Calibri" w:eastAsia="Calibri" w:hAnsi="Calibri" w:cs="Calibri"/>
          <w:color w:val="000000"/>
          <w:sz w:val="22"/>
        </w:rPr>
        <w:t xml:space="preserve">– Is comprised of building blocks that cover foundational elements of cloud deployments. The target area of migration process for </w:t>
      </w:r>
      <w:r w:rsidR="783025B5" w:rsidRPr="37E5CEEC">
        <w:rPr>
          <w:rFonts w:ascii="Calibri" w:eastAsia="Calibri" w:hAnsi="Calibri" w:cs="Calibri"/>
          <w:color w:val="000000"/>
          <w:sz w:val="22"/>
        </w:rPr>
        <w:t xml:space="preserve">downloading </w:t>
      </w:r>
      <w:r w:rsidRPr="37E5CEEC">
        <w:rPr>
          <w:rFonts w:ascii="Calibri" w:eastAsia="Calibri" w:hAnsi="Calibri" w:cs="Calibri"/>
          <w:color w:val="000000"/>
          <w:sz w:val="22"/>
        </w:rPr>
        <w:t>the files.</w:t>
      </w:r>
    </w:p>
    <w:p w14:paraId="74F9F3B9" w14:textId="02D382D5" w:rsidR="7CAA78CA" w:rsidRDefault="5A43B7DF" w:rsidP="7F44BF72">
      <w:pPr>
        <w:spacing w:after="160" w:line="259" w:lineRule="auto"/>
        <w:ind w:left="720"/>
      </w:pPr>
      <w:r w:rsidRPr="37E5CEEC">
        <w:rPr>
          <w:rFonts w:ascii="Calibri" w:eastAsia="Calibri" w:hAnsi="Calibri" w:cs="Calibri"/>
          <w:b/>
          <w:bCs/>
          <w:color w:val="000000"/>
          <w:sz w:val="22"/>
        </w:rPr>
        <w:lastRenderedPageBreak/>
        <w:t xml:space="preserve">Parameter </w:t>
      </w:r>
      <w:r w:rsidRPr="37E5CEEC">
        <w:rPr>
          <w:rFonts w:ascii="Calibri" w:eastAsia="Calibri" w:hAnsi="Calibri" w:cs="Calibri"/>
          <w:color w:val="000000"/>
          <w:sz w:val="22"/>
        </w:rPr>
        <w:t>– Is a special kind of variable used in a function to refer to one of the pieces of data provided as input to the function.</w:t>
      </w:r>
    </w:p>
    <w:p w14:paraId="2D1C9C07" w14:textId="40E0A12E" w:rsidR="7CAA78CA" w:rsidRDefault="5A43B7DF" w:rsidP="37E5CEEC">
      <w:pPr>
        <w:spacing w:after="160" w:line="259" w:lineRule="auto"/>
        <w:ind w:left="720"/>
        <w:rPr>
          <w:rFonts w:ascii="Calibri" w:eastAsia="Calibri" w:hAnsi="Calibri" w:cs="Calibri"/>
          <w:color w:val="000000"/>
          <w:sz w:val="22"/>
          <w:lang w:val="en-GB"/>
        </w:rPr>
      </w:pPr>
      <w:r w:rsidRPr="37E5CEEC">
        <w:rPr>
          <w:rFonts w:ascii="Calibri" w:eastAsia="Calibri" w:hAnsi="Calibri" w:cs="Calibri"/>
          <w:b/>
          <w:bCs/>
          <w:color w:val="000000"/>
          <w:sz w:val="22"/>
        </w:rPr>
        <w:t xml:space="preserve">Migration – </w:t>
      </w:r>
      <w:r w:rsidRPr="37E5CEEC">
        <w:rPr>
          <w:rFonts w:ascii="Calibri" w:eastAsia="Calibri" w:hAnsi="Calibri" w:cs="Calibri"/>
          <w:color w:val="000000"/>
          <w:sz w:val="22"/>
        </w:rPr>
        <w:t xml:space="preserve">Refers to a process which </w:t>
      </w:r>
      <w:r w:rsidR="72A73D06" w:rsidRPr="37E5CEEC">
        <w:rPr>
          <w:rFonts w:ascii="Calibri" w:eastAsia="Calibri" w:hAnsi="Calibri" w:cs="Calibri"/>
          <w:color w:val="000000"/>
          <w:sz w:val="22"/>
        </w:rPr>
        <w:t xml:space="preserve">transfer </w:t>
      </w:r>
      <w:r w:rsidRPr="37E5CEEC">
        <w:rPr>
          <w:rFonts w:ascii="Calibri" w:eastAsia="Calibri" w:hAnsi="Calibri" w:cs="Calibri"/>
          <w:color w:val="000000"/>
          <w:sz w:val="22"/>
        </w:rPr>
        <w:t>data processing or information systems to different technology.</w:t>
      </w:r>
    </w:p>
    <w:p w14:paraId="21746FEE" w14:textId="7D75C6E8" w:rsidR="7F44BF72" w:rsidRDefault="7F44BF72" w:rsidP="7F44BF72">
      <w:pPr>
        <w:rPr>
          <w:rFonts w:asciiTheme="majorHAnsi" w:eastAsiaTheme="majorEastAsia" w:hAnsiTheme="majorHAnsi" w:cstheme="majorBidi"/>
          <w:sz w:val="24"/>
          <w:szCs w:val="24"/>
          <w:lang w:val="en-GB"/>
        </w:rPr>
      </w:pPr>
    </w:p>
    <w:p w14:paraId="5CCF434E" w14:textId="1A7B6E03" w:rsidR="66534310" w:rsidRDefault="66534310" w:rsidP="66534310">
      <w:pPr>
        <w:ind w:firstLine="360"/>
      </w:pPr>
    </w:p>
    <w:p w14:paraId="7D97F68D" w14:textId="3F12496D" w:rsidR="00904796" w:rsidRDefault="00904796" w:rsidP="00904796">
      <w:pPr>
        <w:pStyle w:val="Heading2"/>
      </w:pPr>
      <w:bookmarkStart w:id="31" w:name="_Toc132312606"/>
      <w:r>
        <w:t>CR Changes</w:t>
      </w:r>
    </w:p>
    <w:p w14:paraId="3B97BC3B" w14:textId="6D5D290E" w:rsidR="00904796" w:rsidRDefault="00904796" w:rsidP="005F7F1C">
      <w:pPr>
        <w:pStyle w:val="ListParagraph"/>
        <w:numPr>
          <w:ilvl w:val="0"/>
          <w:numId w:val="30"/>
        </w:numPr>
      </w:pPr>
      <w:r>
        <w:t>New script for checking if Real Time Monitoring is enabled in the VM deployed.</w:t>
      </w:r>
      <w:r w:rsidR="00F536F8">
        <w:t xml:space="preserve"> This script is </w:t>
      </w:r>
      <w:r w:rsidR="00BC3679">
        <w:t>the first one to be called when OnDemand pipeline triggers the Master.ps1 script.</w:t>
      </w:r>
    </w:p>
    <w:p w14:paraId="01CFD8AE" w14:textId="0A30E22B" w:rsidR="005651B1" w:rsidRDefault="005651B1" w:rsidP="005F7F1C">
      <w:pPr>
        <w:pStyle w:val="ListParagraph"/>
        <w:numPr>
          <w:ilvl w:val="1"/>
          <w:numId w:val="30"/>
        </w:numPr>
      </w:pPr>
      <w:r>
        <w:t xml:space="preserve">Script File Name: </w:t>
      </w:r>
      <w:r w:rsidRPr="005651B1">
        <w:t>CheckRealTimeMonitoring.ps1</w:t>
      </w:r>
    </w:p>
    <w:p w14:paraId="4E00B32A" w14:textId="397144DA" w:rsidR="005651B1" w:rsidRDefault="005651B1" w:rsidP="005F7F1C">
      <w:pPr>
        <w:pStyle w:val="ListParagraph"/>
        <w:numPr>
          <w:ilvl w:val="1"/>
          <w:numId w:val="30"/>
        </w:numPr>
      </w:pPr>
      <w:r>
        <w:t xml:space="preserve">Script Description: This script will execute the </w:t>
      </w:r>
      <w:r w:rsidR="00E60AF7">
        <w:t>ff command:</w:t>
      </w:r>
    </w:p>
    <w:p w14:paraId="3D7B9508" w14:textId="4971E472" w:rsidR="00904796" w:rsidRDefault="00E60AF7" w:rsidP="005F7F1C">
      <w:pPr>
        <w:pStyle w:val="ListParagraph"/>
        <w:numPr>
          <w:ilvl w:val="2"/>
          <w:numId w:val="30"/>
        </w:numPr>
      </w:pPr>
      <w:r w:rsidRPr="00AD6DCC">
        <w:rPr>
          <w:b/>
          <w:bCs/>
        </w:rPr>
        <w:t>Update-MpSignature</w:t>
      </w:r>
      <w:r>
        <w:t xml:space="preserve"> - </w:t>
      </w:r>
      <w:r w:rsidR="008B4C83" w:rsidRPr="008B4C83">
        <w:t>used to update the antimalware definitions in Windows Defender or Microsoft Security Essentials.</w:t>
      </w:r>
    </w:p>
    <w:p w14:paraId="3155D397" w14:textId="76DA495D" w:rsidR="008B4C83" w:rsidRPr="000200BB" w:rsidRDefault="00AD6DCC" w:rsidP="005F7F1C">
      <w:pPr>
        <w:pStyle w:val="ListParagraph"/>
        <w:numPr>
          <w:ilvl w:val="2"/>
          <w:numId w:val="30"/>
        </w:numPr>
        <w:rPr>
          <w:b/>
          <w:bCs/>
        </w:rPr>
      </w:pPr>
      <w:r w:rsidRPr="00AD6DCC">
        <w:rPr>
          <w:b/>
          <w:bCs/>
        </w:rPr>
        <w:t>Get-MpComputerStatus</w:t>
      </w:r>
      <w:r>
        <w:t xml:space="preserve"> </w:t>
      </w:r>
      <w:r w:rsidR="000200BB">
        <w:t xml:space="preserve">- </w:t>
      </w:r>
      <w:r w:rsidR="000200BB" w:rsidRPr="000200BB">
        <w:t>used to retrieve the status of the antimalware protection on a computer running Windows Defender or Microsoft Security Essentials</w:t>
      </w:r>
      <w:r w:rsidR="000200BB">
        <w:t>. This command will check the ff</w:t>
      </w:r>
      <w:r w:rsidR="0003619E">
        <w:t xml:space="preserve"> properties</w:t>
      </w:r>
      <w:r w:rsidR="000200BB">
        <w:t xml:space="preserve">: </w:t>
      </w:r>
    </w:p>
    <w:p w14:paraId="1C02F06F" w14:textId="6C0F3BF7" w:rsidR="000200BB" w:rsidRDefault="0003619E" w:rsidP="005F7F1C">
      <w:pPr>
        <w:pStyle w:val="ListParagraph"/>
        <w:numPr>
          <w:ilvl w:val="3"/>
          <w:numId w:val="30"/>
        </w:numPr>
        <w:rPr>
          <w:b/>
          <w:bCs/>
        </w:rPr>
      </w:pPr>
      <w:r w:rsidRPr="0003619E">
        <w:rPr>
          <w:b/>
          <w:bCs/>
        </w:rPr>
        <w:t>AntivirusEnabled</w:t>
      </w:r>
    </w:p>
    <w:p w14:paraId="1F7C593C" w14:textId="6C1DAA8C" w:rsidR="0003619E" w:rsidRDefault="0003619E" w:rsidP="005F7F1C">
      <w:pPr>
        <w:pStyle w:val="ListParagraph"/>
        <w:numPr>
          <w:ilvl w:val="3"/>
          <w:numId w:val="30"/>
        </w:numPr>
        <w:rPr>
          <w:b/>
          <w:bCs/>
        </w:rPr>
      </w:pPr>
      <w:r w:rsidRPr="0003619E">
        <w:rPr>
          <w:b/>
          <w:bCs/>
        </w:rPr>
        <w:t>AntispywareEnabled</w:t>
      </w:r>
    </w:p>
    <w:p w14:paraId="4924AE27" w14:textId="03435315" w:rsidR="0003619E" w:rsidRDefault="005C495B" w:rsidP="005F7F1C">
      <w:pPr>
        <w:pStyle w:val="ListParagraph"/>
        <w:numPr>
          <w:ilvl w:val="3"/>
          <w:numId w:val="30"/>
        </w:numPr>
        <w:rPr>
          <w:b/>
          <w:bCs/>
        </w:rPr>
      </w:pPr>
      <w:r w:rsidRPr="005C495B">
        <w:rPr>
          <w:b/>
          <w:bCs/>
        </w:rPr>
        <w:t>RealTimeProtectionEnabled</w:t>
      </w:r>
    </w:p>
    <w:p w14:paraId="48D6EF19" w14:textId="3ACEEC5D" w:rsidR="005C495B" w:rsidRPr="00460934" w:rsidRDefault="00BC3679" w:rsidP="005F7F1C">
      <w:pPr>
        <w:pStyle w:val="ListParagraph"/>
        <w:numPr>
          <w:ilvl w:val="0"/>
          <w:numId w:val="30"/>
        </w:numPr>
        <w:rPr>
          <w:b/>
          <w:bCs/>
        </w:rPr>
      </w:pPr>
      <w:r>
        <w:t xml:space="preserve">Modified Master.ps1 script to </w:t>
      </w:r>
      <w:r w:rsidR="00460934">
        <w:t>add process flow if sourceDataType parameter is “etl”.</w:t>
      </w:r>
    </w:p>
    <w:p w14:paraId="2F4E8B05" w14:textId="1858E2E7" w:rsidR="00460934" w:rsidRPr="00460934" w:rsidRDefault="006623EB" w:rsidP="005F7F1C">
      <w:pPr>
        <w:pStyle w:val="ListParagraph"/>
        <w:numPr>
          <w:ilvl w:val="1"/>
          <w:numId w:val="30"/>
        </w:numPr>
        <w:rPr>
          <w:b/>
          <w:bCs/>
        </w:rPr>
      </w:pPr>
      <w:r>
        <w:t xml:space="preserve">ETL </w:t>
      </w:r>
      <w:r w:rsidR="00460934">
        <w:t xml:space="preserve">Process flow: </w:t>
      </w:r>
    </w:p>
    <w:p w14:paraId="4205E8DF" w14:textId="019DA176" w:rsidR="00460934" w:rsidRPr="00136653" w:rsidRDefault="008E7158" w:rsidP="005F7F1C">
      <w:pPr>
        <w:pStyle w:val="ListParagraph"/>
        <w:numPr>
          <w:ilvl w:val="2"/>
          <w:numId w:val="30"/>
        </w:numPr>
        <w:rPr>
          <w:b/>
          <w:bCs/>
        </w:rPr>
      </w:pPr>
      <w:r>
        <w:t>Validat</w:t>
      </w:r>
      <w:r w:rsidR="00136653">
        <w:t>ion if storage account and container is valid</w:t>
      </w:r>
      <w:r w:rsidR="00ED2CA9">
        <w:t xml:space="preserve"> and trigger Housekeeping pipeline to send an email notification if validation failed.</w:t>
      </w:r>
    </w:p>
    <w:p w14:paraId="08218ECB" w14:textId="6B30D3F8" w:rsidR="000069A8" w:rsidRPr="00F8515D" w:rsidRDefault="000069A8" w:rsidP="005F7F1C">
      <w:pPr>
        <w:pStyle w:val="ListParagraph"/>
        <w:numPr>
          <w:ilvl w:val="2"/>
          <w:numId w:val="30"/>
        </w:numPr>
        <w:rPr>
          <w:b/>
          <w:bCs/>
        </w:rPr>
      </w:pPr>
      <w:r>
        <w:t>Copy data to local disk</w:t>
      </w:r>
      <w:r w:rsidR="00312347">
        <w:t xml:space="preserve"> from source</w:t>
      </w:r>
      <w:r w:rsidR="00D64EF6">
        <w:t>.</w:t>
      </w:r>
    </w:p>
    <w:p w14:paraId="7C74F633" w14:textId="58AE5C4D" w:rsidR="00F8515D" w:rsidRPr="00312347" w:rsidRDefault="006E7589" w:rsidP="005F7F1C">
      <w:pPr>
        <w:pStyle w:val="ListParagraph"/>
        <w:numPr>
          <w:ilvl w:val="2"/>
          <w:numId w:val="30"/>
        </w:numPr>
        <w:rPr>
          <w:b/>
          <w:bCs/>
        </w:rPr>
      </w:pPr>
      <w:r>
        <w:t>Z</w:t>
      </w:r>
      <w:r w:rsidR="006E6A26">
        <w:t xml:space="preserve">ip Data </w:t>
      </w:r>
      <w:r w:rsidR="00312347">
        <w:t>with encryption</w:t>
      </w:r>
    </w:p>
    <w:p w14:paraId="3417E70A" w14:textId="4B40AF94" w:rsidR="00312347" w:rsidRPr="000069A8" w:rsidRDefault="00312347" w:rsidP="005F7F1C">
      <w:pPr>
        <w:pStyle w:val="ListParagraph"/>
        <w:numPr>
          <w:ilvl w:val="2"/>
          <w:numId w:val="30"/>
        </w:numPr>
        <w:rPr>
          <w:b/>
          <w:bCs/>
        </w:rPr>
      </w:pPr>
      <w:r>
        <w:t>Copy Data from local disk to destination storage account.</w:t>
      </w:r>
    </w:p>
    <w:p w14:paraId="56B5ADDA" w14:textId="55415568" w:rsidR="000069A8" w:rsidRPr="00F8515D" w:rsidRDefault="000069A8" w:rsidP="00F8515D">
      <w:pPr>
        <w:ind w:left="1800"/>
        <w:rPr>
          <w:b/>
          <w:bCs/>
        </w:rPr>
      </w:pPr>
    </w:p>
    <w:p w14:paraId="3F2CFA5D" w14:textId="0E299C64" w:rsidR="00BC3679" w:rsidRPr="00312347" w:rsidRDefault="00312347" w:rsidP="005F7F1C">
      <w:pPr>
        <w:pStyle w:val="ListParagraph"/>
        <w:numPr>
          <w:ilvl w:val="0"/>
          <w:numId w:val="30"/>
        </w:numPr>
        <w:rPr>
          <w:b/>
          <w:bCs/>
        </w:rPr>
      </w:pPr>
      <w:r>
        <w:t xml:space="preserve">New Script to Check Threat Logs. </w:t>
      </w:r>
    </w:p>
    <w:p w14:paraId="6A4070CA" w14:textId="77777777" w:rsidR="008A7A19" w:rsidRDefault="00312347" w:rsidP="005F7F1C">
      <w:pPr>
        <w:pStyle w:val="ListParagraph"/>
        <w:numPr>
          <w:ilvl w:val="1"/>
          <w:numId w:val="30"/>
        </w:numPr>
      </w:pPr>
      <w:r>
        <w:t xml:space="preserve">Script File Name: </w:t>
      </w:r>
      <w:r w:rsidR="008A7A19" w:rsidRPr="008A7A19">
        <w:t>CheckThreatReports.ps1</w:t>
      </w:r>
    </w:p>
    <w:p w14:paraId="1BC6F0B8" w14:textId="3BD42B7D" w:rsidR="0066722F" w:rsidRPr="0066722F" w:rsidRDefault="00312347" w:rsidP="005F7F1C">
      <w:pPr>
        <w:pStyle w:val="ListParagraph"/>
        <w:numPr>
          <w:ilvl w:val="1"/>
          <w:numId w:val="30"/>
        </w:numPr>
        <w:rPr>
          <w:b/>
          <w:bCs/>
        </w:rPr>
      </w:pPr>
      <w:r>
        <w:t xml:space="preserve">Script Description: This script will </w:t>
      </w:r>
      <w:r w:rsidR="00FC701D">
        <w:t xml:space="preserve">list the </w:t>
      </w:r>
      <w:r w:rsidR="0066722F" w:rsidRPr="0066722F">
        <w:t>threats detected by Windows Defender</w:t>
      </w:r>
      <w:r w:rsidR="0066722F">
        <w:t xml:space="preserve"> which will be sent as an email notification by Housekeeping Pipeline.</w:t>
      </w:r>
    </w:p>
    <w:p w14:paraId="2B125F7A" w14:textId="3DBB5BBE" w:rsidR="00771782" w:rsidRDefault="4CD097DB" w:rsidP="005F2E9A">
      <w:pPr>
        <w:pStyle w:val="Heading1"/>
        <w:rPr>
          <w:lang w:val="en-GB"/>
        </w:rPr>
      </w:pPr>
      <w:r w:rsidRPr="7F44BF72">
        <w:rPr>
          <w:lang w:val="en-GB"/>
        </w:rPr>
        <w:lastRenderedPageBreak/>
        <w:t>HouseKeeping Pipeline</w:t>
      </w:r>
      <w:bookmarkEnd w:id="31"/>
    </w:p>
    <w:p w14:paraId="189AD7BB" w14:textId="459D4265" w:rsidR="006A52F1" w:rsidRDefault="00D80825" w:rsidP="006A52F1">
      <w:pPr>
        <w:rPr>
          <w:lang w:val="en-GB"/>
        </w:rPr>
      </w:pPr>
      <w:r>
        <w:rPr>
          <w:lang w:val="en-GB"/>
        </w:rPr>
        <w:t xml:space="preserve">This pipeline will be triggered by the Master.ps1 script and </w:t>
      </w:r>
      <w:r w:rsidR="00D57701">
        <w:rPr>
          <w:lang w:val="en-GB"/>
        </w:rPr>
        <w:t xml:space="preserve">and has the ff stages: </w:t>
      </w:r>
    </w:p>
    <w:p w14:paraId="1292EC2F" w14:textId="42081258" w:rsidR="007E76EC" w:rsidRDefault="007E76EC" w:rsidP="006A52F1">
      <w:pPr>
        <w:rPr>
          <w:lang w:val="en-GB"/>
        </w:rPr>
      </w:pPr>
      <w:r w:rsidRPr="007E76EC">
        <w:rPr>
          <w:noProof/>
          <w:lang w:val="en-GB"/>
        </w:rPr>
        <w:drawing>
          <wp:inline distT="0" distB="0" distL="0" distR="0" wp14:anchorId="22618A8F" wp14:editId="7C9B1EF5">
            <wp:extent cx="6645910" cy="5598795"/>
            <wp:effectExtent l="0" t="0" r="2540" b="1905"/>
            <wp:docPr id="1307448284" name="Picture 130744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5598795"/>
                    </a:xfrm>
                    <a:prstGeom prst="rect">
                      <a:avLst/>
                    </a:prstGeom>
                  </pic:spPr>
                </pic:pic>
              </a:graphicData>
            </a:graphic>
          </wp:inline>
        </w:drawing>
      </w:r>
    </w:p>
    <w:p w14:paraId="4AB47F47" w14:textId="0983ACC6" w:rsidR="004D008D" w:rsidRDefault="004D008D" w:rsidP="006A52F1">
      <w:pPr>
        <w:rPr>
          <w:lang w:val="en-GB"/>
        </w:rPr>
      </w:pPr>
    </w:p>
    <w:p w14:paraId="1B87E393" w14:textId="4732485B" w:rsidR="004D008D" w:rsidRDefault="004D008D" w:rsidP="006A52F1">
      <w:pPr>
        <w:rPr>
          <w:lang w:val="en-GB"/>
        </w:rPr>
      </w:pPr>
    </w:p>
    <w:p w14:paraId="6F0EAF9C" w14:textId="2173EABC" w:rsidR="004D008D" w:rsidRDefault="004D008D" w:rsidP="006A52F1">
      <w:pPr>
        <w:rPr>
          <w:lang w:val="en-GB"/>
        </w:rPr>
      </w:pPr>
    </w:p>
    <w:p w14:paraId="7700F9E6" w14:textId="7B7FD0F5" w:rsidR="004D008D" w:rsidRDefault="004D008D" w:rsidP="006A52F1">
      <w:pPr>
        <w:rPr>
          <w:lang w:val="en-GB"/>
        </w:rPr>
      </w:pPr>
    </w:p>
    <w:p w14:paraId="71803020" w14:textId="5DC335D5" w:rsidR="004D008D" w:rsidRDefault="004D008D" w:rsidP="006A52F1">
      <w:pPr>
        <w:rPr>
          <w:lang w:val="en-GB"/>
        </w:rPr>
      </w:pPr>
    </w:p>
    <w:p w14:paraId="24F5101C" w14:textId="6877D2F1" w:rsidR="004D008D" w:rsidRDefault="004D008D" w:rsidP="006A52F1">
      <w:pPr>
        <w:rPr>
          <w:lang w:val="en-GB"/>
        </w:rPr>
      </w:pPr>
    </w:p>
    <w:p w14:paraId="57E46069" w14:textId="6F537575" w:rsidR="004D008D" w:rsidRDefault="004D008D" w:rsidP="006A52F1">
      <w:pPr>
        <w:rPr>
          <w:lang w:val="en-GB"/>
        </w:rPr>
      </w:pPr>
    </w:p>
    <w:p w14:paraId="6FCDF71F" w14:textId="4B8E5693" w:rsidR="004D008D" w:rsidRDefault="004D008D" w:rsidP="006A52F1">
      <w:pPr>
        <w:rPr>
          <w:lang w:val="en-GB"/>
        </w:rPr>
      </w:pPr>
    </w:p>
    <w:p w14:paraId="2E9C180D" w14:textId="35536B9D" w:rsidR="004D008D" w:rsidRDefault="004D008D" w:rsidP="006A52F1">
      <w:pPr>
        <w:rPr>
          <w:lang w:val="en-GB"/>
        </w:rPr>
      </w:pPr>
    </w:p>
    <w:p w14:paraId="5C54250C" w14:textId="231E3459" w:rsidR="004D008D" w:rsidRDefault="004D008D" w:rsidP="006A52F1">
      <w:pPr>
        <w:rPr>
          <w:lang w:val="en-GB"/>
        </w:rPr>
      </w:pPr>
    </w:p>
    <w:p w14:paraId="58CAFEE4" w14:textId="7EA15262" w:rsidR="004D008D" w:rsidRDefault="004D008D" w:rsidP="006A52F1">
      <w:pPr>
        <w:rPr>
          <w:lang w:val="en-GB"/>
        </w:rPr>
      </w:pPr>
    </w:p>
    <w:p w14:paraId="0DE2667A" w14:textId="418206F3" w:rsidR="004D008D" w:rsidRDefault="004D008D" w:rsidP="006A52F1">
      <w:pPr>
        <w:rPr>
          <w:lang w:val="en-GB"/>
        </w:rPr>
      </w:pPr>
    </w:p>
    <w:p w14:paraId="34516DB2" w14:textId="32EA2234" w:rsidR="004D008D" w:rsidRDefault="004D008D" w:rsidP="006A52F1">
      <w:pPr>
        <w:rPr>
          <w:lang w:val="en-GB"/>
        </w:rPr>
      </w:pPr>
    </w:p>
    <w:p w14:paraId="5B2EE4E1" w14:textId="310F6A39" w:rsidR="004D008D" w:rsidRDefault="004D008D" w:rsidP="006A52F1">
      <w:pPr>
        <w:rPr>
          <w:lang w:val="en-GB"/>
        </w:rPr>
      </w:pPr>
    </w:p>
    <w:p w14:paraId="376AE86C" w14:textId="77777777" w:rsidR="004D008D" w:rsidRDefault="004D008D" w:rsidP="006A52F1">
      <w:pPr>
        <w:rPr>
          <w:lang w:val="en-GB"/>
        </w:rPr>
      </w:pPr>
    </w:p>
    <w:p w14:paraId="4A5557B8" w14:textId="25AEE6B0" w:rsidR="00950B07" w:rsidRDefault="00950B07" w:rsidP="006A52F1">
      <w:pPr>
        <w:rPr>
          <w:lang w:val="en-GB"/>
        </w:rPr>
      </w:pPr>
      <w:r>
        <w:rPr>
          <w:lang w:val="en-GB"/>
        </w:rPr>
        <w:lastRenderedPageBreak/>
        <w:t xml:space="preserve">Parameters will be populated by the Master script: </w:t>
      </w:r>
    </w:p>
    <w:p w14:paraId="1A3D77C3" w14:textId="753A9686" w:rsidR="00950B07" w:rsidRDefault="00950B07" w:rsidP="006A52F1">
      <w:pPr>
        <w:rPr>
          <w:lang w:val="en-GB"/>
        </w:rPr>
      </w:pPr>
      <w:r w:rsidRPr="00950B07">
        <w:rPr>
          <w:noProof/>
          <w:lang w:val="en-GB"/>
        </w:rPr>
        <w:drawing>
          <wp:inline distT="0" distB="0" distL="0" distR="0" wp14:anchorId="63AD8FE2" wp14:editId="1475BF06">
            <wp:extent cx="4511431" cy="6645216"/>
            <wp:effectExtent l="0" t="0" r="3810" b="3810"/>
            <wp:docPr id="1307448286" name="Picture 130744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431" cy="6645216"/>
                    </a:xfrm>
                    <a:prstGeom prst="rect">
                      <a:avLst/>
                    </a:prstGeom>
                  </pic:spPr>
                </pic:pic>
              </a:graphicData>
            </a:graphic>
          </wp:inline>
        </w:drawing>
      </w:r>
    </w:p>
    <w:p w14:paraId="4579FF1D" w14:textId="7EDC9ED4" w:rsidR="006506DF" w:rsidRDefault="006506DF" w:rsidP="006A52F1">
      <w:pPr>
        <w:rPr>
          <w:lang w:val="en-GB"/>
        </w:rPr>
      </w:pPr>
      <w:r w:rsidRPr="006506DF">
        <w:rPr>
          <w:noProof/>
          <w:lang w:val="en-GB"/>
        </w:rPr>
        <w:lastRenderedPageBreak/>
        <w:drawing>
          <wp:inline distT="0" distB="0" distL="0" distR="0" wp14:anchorId="70C62645" wp14:editId="7CB71D9F">
            <wp:extent cx="4580017" cy="6614733"/>
            <wp:effectExtent l="0" t="0" r="0" b="0"/>
            <wp:docPr id="1307448287" name="Picture 130744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0017" cy="6614733"/>
                    </a:xfrm>
                    <a:prstGeom prst="rect">
                      <a:avLst/>
                    </a:prstGeom>
                  </pic:spPr>
                </pic:pic>
              </a:graphicData>
            </a:graphic>
          </wp:inline>
        </w:drawing>
      </w:r>
    </w:p>
    <w:p w14:paraId="79DF9CC9" w14:textId="4A5E0327" w:rsidR="00F66DB7" w:rsidRDefault="00F66DB7" w:rsidP="006A52F1">
      <w:pPr>
        <w:rPr>
          <w:lang w:val="en-GB"/>
        </w:rPr>
      </w:pPr>
      <w:r w:rsidRPr="00F66DB7">
        <w:rPr>
          <w:noProof/>
          <w:lang w:val="en-GB"/>
        </w:rPr>
        <w:lastRenderedPageBreak/>
        <w:drawing>
          <wp:inline distT="0" distB="0" distL="0" distR="0" wp14:anchorId="13ABC112" wp14:editId="3F1A881C">
            <wp:extent cx="4419983" cy="6675698"/>
            <wp:effectExtent l="0" t="0" r="0" b="0"/>
            <wp:docPr id="1307448288" name="Picture 13074482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8" name="Picture 1307448288" descr="Graphical user interface, text, application, email&#10;&#10;Description automatically generated"/>
                    <pic:cNvPicPr/>
                  </pic:nvPicPr>
                  <pic:blipFill>
                    <a:blip r:embed="rId55"/>
                    <a:stretch>
                      <a:fillRect/>
                    </a:stretch>
                  </pic:blipFill>
                  <pic:spPr>
                    <a:xfrm>
                      <a:off x="0" y="0"/>
                      <a:ext cx="4419983" cy="6675698"/>
                    </a:xfrm>
                    <a:prstGeom prst="rect">
                      <a:avLst/>
                    </a:prstGeom>
                  </pic:spPr>
                </pic:pic>
              </a:graphicData>
            </a:graphic>
          </wp:inline>
        </w:drawing>
      </w:r>
    </w:p>
    <w:p w14:paraId="2FAC1F25" w14:textId="75BA19C9" w:rsidR="00E27D13" w:rsidRPr="006A52F1" w:rsidRDefault="00E27D13" w:rsidP="006A52F1">
      <w:pPr>
        <w:rPr>
          <w:lang w:val="en-GB"/>
        </w:rPr>
      </w:pPr>
      <w:r w:rsidRPr="00E27D13">
        <w:rPr>
          <w:noProof/>
          <w:lang w:val="en-GB"/>
        </w:rPr>
        <w:lastRenderedPageBreak/>
        <w:drawing>
          <wp:inline distT="0" distB="0" distL="0" distR="0" wp14:anchorId="7F7C2947" wp14:editId="59489356">
            <wp:extent cx="4465707" cy="6530906"/>
            <wp:effectExtent l="0" t="0" r="0" b="3810"/>
            <wp:docPr id="1307448289" name="Picture 1307448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9" name="Picture 1307448289" descr="Graphical user interface, text, application&#10;&#10;Description automatically generated"/>
                    <pic:cNvPicPr/>
                  </pic:nvPicPr>
                  <pic:blipFill>
                    <a:blip r:embed="rId56"/>
                    <a:stretch>
                      <a:fillRect/>
                    </a:stretch>
                  </pic:blipFill>
                  <pic:spPr>
                    <a:xfrm>
                      <a:off x="0" y="0"/>
                      <a:ext cx="4465707" cy="6530906"/>
                    </a:xfrm>
                    <a:prstGeom prst="rect">
                      <a:avLst/>
                    </a:prstGeom>
                  </pic:spPr>
                </pic:pic>
              </a:graphicData>
            </a:graphic>
          </wp:inline>
        </w:drawing>
      </w:r>
    </w:p>
    <w:p w14:paraId="0D4F30B2" w14:textId="6D16F78B" w:rsidR="00E74A54" w:rsidRDefault="3DCF6A19" w:rsidP="00E74A54">
      <w:pPr>
        <w:pStyle w:val="Heading2"/>
      </w:pPr>
      <w:bookmarkStart w:id="32" w:name="_Toc132312607"/>
      <w:r>
        <w:t>Housekeeping Pipeline Stages</w:t>
      </w:r>
      <w:bookmarkEnd w:id="32"/>
    </w:p>
    <w:p w14:paraId="5A3B1223" w14:textId="65FF94E3" w:rsidR="00A40CCD" w:rsidRPr="00EE7830" w:rsidRDefault="00A5397F" w:rsidP="005F7F1C">
      <w:pPr>
        <w:pStyle w:val="ListParagraph"/>
        <w:numPr>
          <w:ilvl w:val="0"/>
          <w:numId w:val="19"/>
        </w:numPr>
        <w:ind w:left="785"/>
      </w:pPr>
      <w:r>
        <w:t>Download Key Va</w:t>
      </w:r>
      <w:r w:rsidR="00EE7830">
        <w:t xml:space="preserve">ult Secret Stage – this will only run if </w:t>
      </w:r>
      <w:r w:rsidR="00EE7830" w:rsidRPr="00C70105">
        <w:rPr>
          <w:rFonts w:ascii="Calibri" w:eastAsia="Times New Roman" w:hAnsi="Calibri" w:cs="Calibri"/>
          <w:sz w:val="22"/>
          <w:lang w:val="en-AU" w:eastAsia="en-AU"/>
        </w:rPr>
        <w:t>targetDataType</w:t>
      </w:r>
      <w:r w:rsidR="00EE7830">
        <w:rPr>
          <w:rFonts w:ascii="Calibri" w:eastAsia="Times New Roman" w:hAnsi="Calibri" w:cs="Calibri"/>
          <w:sz w:val="22"/>
          <w:lang w:val="en-AU" w:eastAsia="en-AU"/>
        </w:rPr>
        <w:t xml:space="preserve"> parameter is </w:t>
      </w:r>
      <w:r w:rsidR="00793AC1">
        <w:rPr>
          <w:rFonts w:ascii="Calibri" w:eastAsia="Times New Roman" w:hAnsi="Calibri" w:cs="Calibri"/>
          <w:sz w:val="22"/>
          <w:lang w:val="en-AU" w:eastAsia="en-AU"/>
        </w:rPr>
        <w:t>external</w:t>
      </w:r>
    </w:p>
    <w:p w14:paraId="1725EE06" w14:textId="17020726" w:rsidR="00E5103E" w:rsidRDefault="00E5103E" w:rsidP="005F7F1C">
      <w:pPr>
        <w:pStyle w:val="ListParagraph"/>
        <w:numPr>
          <w:ilvl w:val="1"/>
          <w:numId w:val="19"/>
        </w:numPr>
        <w:ind w:left="1505"/>
      </w:pPr>
      <w:r>
        <w:t xml:space="preserve">Run </w:t>
      </w:r>
      <w:r w:rsidR="00D10C78">
        <w:t>script on the domain join VM that will g</w:t>
      </w:r>
      <w:r>
        <w:t xml:space="preserve">et </w:t>
      </w:r>
      <w:r w:rsidR="00D10C78">
        <w:t>the k</w:t>
      </w:r>
      <w:r>
        <w:t xml:space="preserve">ey </w:t>
      </w:r>
      <w:r w:rsidR="00D10C78">
        <w:t>v</w:t>
      </w:r>
      <w:r>
        <w:t xml:space="preserve">ault </w:t>
      </w:r>
      <w:r w:rsidR="00D10C78">
        <w:t>se</w:t>
      </w:r>
      <w:r>
        <w:t xml:space="preserve">cret </w:t>
      </w:r>
      <w:r w:rsidR="00D10C78">
        <w:t>v</w:t>
      </w:r>
      <w:r>
        <w:t>alue from the Key Vault using the following parameter</w:t>
      </w:r>
      <w:r w:rsidR="00D10C78">
        <w:t>.</w:t>
      </w:r>
    </w:p>
    <w:p w14:paraId="43D8FED1" w14:textId="26848488" w:rsidR="00F003F2" w:rsidRDefault="00F003F2" w:rsidP="005F7F1C">
      <w:pPr>
        <w:pStyle w:val="ListParagraph"/>
        <w:numPr>
          <w:ilvl w:val="0"/>
          <w:numId w:val="19"/>
        </w:numPr>
        <w:ind w:left="785"/>
      </w:pPr>
      <w:r>
        <w:t>Delete Azure Resources Stage</w:t>
      </w:r>
    </w:p>
    <w:p w14:paraId="0C1E2A92" w14:textId="1D53D4C8" w:rsidR="00F003F2" w:rsidRDefault="00A840B4" w:rsidP="005F7F1C">
      <w:pPr>
        <w:pStyle w:val="ListParagraph"/>
        <w:numPr>
          <w:ilvl w:val="0"/>
          <w:numId w:val="20"/>
        </w:numPr>
        <w:ind w:hanging="11"/>
        <w:rPr>
          <w:rStyle w:val="ui-provider"/>
        </w:rPr>
      </w:pPr>
      <w:r>
        <w:rPr>
          <w:rStyle w:val="ui-provider"/>
        </w:rPr>
        <w:t>Clear Roles for system assigned identity of VM</w:t>
      </w:r>
    </w:p>
    <w:p w14:paraId="3416BFB8" w14:textId="101DBE0F" w:rsidR="00A840B4" w:rsidRDefault="00A840B4" w:rsidP="005F7F1C">
      <w:pPr>
        <w:pStyle w:val="ListParagraph"/>
        <w:numPr>
          <w:ilvl w:val="0"/>
          <w:numId w:val="20"/>
        </w:numPr>
        <w:ind w:hanging="11"/>
        <w:rPr>
          <w:rStyle w:val="ui-provider"/>
        </w:rPr>
      </w:pPr>
      <w:r>
        <w:rPr>
          <w:rStyle w:val="ui-provider"/>
        </w:rPr>
        <w:t>Delete VM</w:t>
      </w:r>
      <w:r w:rsidR="00B95EB5">
        <w:rPr>
          <w:rStyle w:val="ui-provider"/>
        </w:rPr>
        <w:t xml:space="preserve"> and associated disks </w:t>
      </w:r>
    </w:p>
    <w:p w14:paraId="4E45A6E3" w14:textId="615C817B" w:rsidR="00454B8F" w:rsidRPr="00EE7830" w:rsidRDefault="00BB0F28" w:rsidP="005F7F1C">
      <w:pPr>
        <w:pStyle w:val="ListParagraph"/>
        <w:numPr>
          <w:ilvl w:val="0"/>
          <w:numId w:val="19"/>
        </w:numPr>
        <w:ind w:left="785"/>
      </w:pPr>
      <w:r>
        <w:t>Notification</w:t>
      </w:r>
      <w:r w:rsidR="00454B8F">
        <w:t xml:space="preserve"> Stage </w:t>
      </w:r>
      <w:r>
        <w:t xml:space="preserve">Internal </w:t>
      </w:r>
      <w:r w:rsidR="00454B8F">
        <w:t xml:space="preserve">– this will only run if </w:t>
      </w:r>
      <w:r w:rsidR="00454B8F" w:rsidRPr="00C70105">
        <w:rPr>
          <w:rFonts w:ascii="Calibri" w:eastAsia="Times New Roman" w:hAnsi="Calibri" w:cs="Calibri"/>
          <w:sz w:val="22"/>
          <w:lang w:val="en-AU" w:eastAsia="en-AU"/>
        </w:rPr>
        <w:t>targetDataType</w:t>
      </w:r>
      <w:r w:rsidR="00454B8F">
        <w:rPr>
          <w:rFonts w:ascii="Calibri" w:eastAsia="Times New Roman" w:hAnsi="Calibri" w:cs="Calibri"/>
          <w:sz w:val="22"/>
          <w:lang w:val="en-AU" w:eastAsia="en-AU"/>
        </w:rPr>
        <w:t xml:space="preserve"> parameter is </w:t>
      </w:r>
      <w:r w:rsidR="00793AC1">
        <w:rPr>
          <w:rFonts w:ascii="Calibri" w:eastAsia="Times New Roman" w:hAnsi="Calibri" w:cs="Calibri"/>
          <w:sz w:val="22"/>
          <w:lang w:val="en-AU" w:eastAsia="en-AU"/>
        </w:rPr>
        <w:t>internal an</w:t>
      </w:r>
      <w:r w:rsidR="002D7633">
        <w:rPr>
          <w:rFonts w:ascii="Calibri" w:eastAsia="Times New Roman" w:hAnsi="Calibri" w:cs="Calibri"/>
          <w:sz w:val="22"/>
          <w:lang w:val="en-AU" w:eastAsia="en-AU"/>
        </w:rPr>
        <w:t>d deletion is successful</w:t>
      </w:r>
    </w:p>
    <w:p w14:paraId="61202050" w14:textId="2B3FCBCE" w:rsidR="00454B8F" w:rsidRDefault="00BB0F28" w:rsidP="005F7F1C">
      <w:pPr>
        <w:pStyle w:val="ListParagraph"/>
        <w:numPr>
          <w:ilvl w:val="1"/>
          <w:numId w:val="19"/>
        </w:numPr>
        <w:ind w:left="1505"/>
      </w:pPr>
      <w:r>
        <w:t xml:space="preserve">Update </w:t>
      </w:r>
      <w:r w:rsidR="00C25BB0">
        <w:t>w</w:t>
      </w:r>
      <w:r>
        <w:t xml:space="preserve">ork </w:t>
      </w:r>
      <w:r w:rsidR="00C25BB0">
        <w:t>i</w:t>
      </w:r>
      <w:r>
        <w:t xml:space="preserve">tem </w:t>
      </w:r>
      <w:r w:rsidR="00C25BB0">
        <w:t>s</w:t>
      </w:r>
      <w:r>
        <w:t xml:space="preserve">tate to Done and add a </w:t>
      </w:r>
      <w:r w:rsidR="00C25BB0">
        <w:t>work item comment</w:t>
      </w:r>
    </w:p>
    <w:p w14:paraId="2EF04550" w14:textId="75102BA4" w:rsidR="00C25BB0" w:rsidRDefault="00C25BB0" w:rsidP="005F7F1C">
      <w:pPr>
        <w:pStyle w:val="ListParagraph"/>
        <w:numPr>
          <w:ilvl w:val="1"/>
          <w:numId w:val="19"/>
        </w:numPr>
        <w:ind w:left="1505"/>
      </w:pPr>
      <w:r>
        <w:t xml:space="preserve">Send an email notification </w:t>
      </w:r>
      <w:r w:rsidR="00BF55F8">
        <w:t>saying</w:t>
      </w:r>
      <w:r w:rsidR="00C13E1A">
        <w:t xml:space="preserve"> extraction process is completed</w:t>
      </w:r>
      <w:r w:rsidR="00BF55F8">
        <w:t>. It will also contain the file details information.</w:t>
      </w:r>
    </w:p>
    <w:p w14:paraId="15ACE81E" w14:textId="2DF773A8" w:rsidR="00FF6E9D" w:rsidRDefault="006B1CD4" w:rsidP="005F7F1C">
      <w:pPr>
        <w:pStyle w:val="ListParagraph"/>
        <w:numPr>
          <w:ilvl w:val="1"/>
          <w:numId w:val="19"/>
        </w:numPr>
        <w:ind w:left="1505"/>
      </w:pPr>
      <w:r>
        <w:lastRenderedPageBreak/>
        <w:t xml:space="preserve">Send an email notification </w:t>
      </w:r>
      <w:r w:rsidR="00A65167" w:rsidRPr="00A65167">
        <w:t>to CFS AD team with subject "Computer Object deletion in AD"</w:t>
      </w:r>
      <w:r w:rsidR="00A65167">
        <w:t>.</w:t>
      </w:r>
    </w:p>
    <w:p w14:paraId="112B0897" w14:textId="571FF47A" w:rsidR="002D7633" w:rsidRPr="00EE7830" w:rsidRDefault="002D7633" w:rsidP="005F7F1C">
      <w:pPr>
        <w:pStyle w:val="ListParagraph"/>
        <w:numPr>
          <w:ilvl w:val="0"/>
          <w:numId w:val="19"/>
        </w:numPr>
        <w:ind w:left="785"/>
      </w:pPr>
      <w:r>
        <w:t xml:space="preserve">Notification Stage External – this will only run if </w:t>
      </w:r>
      <w:r w:rsidRPr="00C70105">
        <w:rPr>
          <w:rFonts w:ascii="Calibri" w:eastAsia="Times New Roman" w:hAnsi="Calibri" w:cs="Calibri"/>
          <w:sz w:val="22"/>
          <w:lang w:val="en-AU" w:eastAsia="en-AU"/>
        </w:rPr>
        <w:t>targetDataType</w:t>
      </w:r>
      <w:r>
        <w:rPr>
          <w:rFonts w:ascii="Calibri" w:eastAsia="Times New Roman" w:hAnsi="Calibri" w:cs="Calibri"/>
          <w:sz w:val="22"/>
          <w:lang w:val="en-AU" w:eastAsia="en-AU"/>
        </w:rPr>
        <w:t xml:space="preserve"> parameter is external and deletion is successful</w:t>
      </w:r>
    </w:p>
    <w:p w14:paraId="3AF545FF" w14:textId="77777777" w:rsidR="002D7633" w:rsidRDefault="002D7633" w:rsidP="005F7F1C">
      <w:pPr>
        <w:pStyle w:val="ListParagraph"/>
        <w:numPr>
          <w:ilvl w:val="1"/>
          <w:numId w:val="19"/>
        </w:numPr>
        <w:ind w:left="1505"/>
      </w:pPr>
      <w:r>
        <w:t>Update work item state to Done and add a work item comment</w:t>
      </w:r>
    </w:p>
    <w:p w14:paraId="6E8B29DD" w14:textId="32384A61" w:rsidR="002D7633" w:rsidRDefault="002D7633" w:rsidP="005F7F1C">
      <w:pPr>
        <w:pStyle w:val="ListParagraph"/>
        <w:numPr>
          <w:ilvl w:val="1"/>
          <w:numId w:val="19"/>
        </w:numPr>
        <w:ind w:left="1505"/>
      </w:pPr>
      <w:r>
        <w:t xml:space="preserve">Send an email notification saying extraction process is completed. It will also contain the </w:t>
      </w:r>
      <w:r w:rsidR="00A65167">
        <w:t xml:space="preserve">zip </w:t>
      </w:r>
      <w:r>
        <w:t>file details information.</w:t>
      </w:r>
    </w:p>
    <w:p w14:paraId="1B4A375F" w14:textId="5D065395" w:rsidR="007B3DF7" w:rsidRDefault="007B3DF7" w:rsidP="005F7F1C">
      <w:pPr>
        <w:pStyle w:val="ListParagraph"/>
        <w:numPr>
          <w:ilvl w:val="1"/>
          <w:numId w:val="19"/>
        </w:numPr>
        <w:ind w:left="1505"/>
      </w:pPr>
      <w:r>
        <w:t>Send a separate email notification containing the</w:t>
      </w:r>
      <w:r w:rsidR="00F9484F">
        <w:t xml:space="preserve"> file</w:t>
      </w:r>
      <w:r>
        <w:t xml:space="preserve"> password </w:t>
      </w:r>
    </w:p>
    <w:p w14:paraId="73091676" w14:textId="7D3F8523" w:rsidR="00275310" w:rsidRDefault="00275310" w:rsidP="005F7F1C">
      <w:pPr>
        <w:pStyle w:val="ListParagraph"/>
        <w:numPr>
          <w:ilvl w:val="1"/>
          <w:numId w:val="19"/>
        </w:numPr>
        <w:ind w:left="1505"/>
      </w:pPr>
      <w:r>
        <w:t xml:space="preserve">Send an email notification </w:t>
      </w:r>
      <w:r w:rsidRPr="00A65167">
        <w:t>to CFS AD team with subject "Computer Object deletion in AD"</w:t>
      </w:r>
      <w:r>
        <w:t>.</w:t>
      </w:r>
    </w:p>
    <w:p w14:paraId="56C15FFB" w14:textId="77777777" w:rsidR="00F9484F" w:rsidRDefault="00F9484F" w:rsidP="00F9484F">
      <w:pPr>
        <w:ind w:left="1145"/>
      </w:pPr>
    </w:p>
    <w:p w14:paraId="0D8A3217" w14:textId="248A10E4" w:rsidR="002D0F36" w:rsidRPr="00EE7830" w:rsidRDefault="00CB758E" w:rsidP="005F7F1C">
      <w:pPr>
        <w:pStyle w:val="ListParagraph"/>
        <w:numPr>
          <w:ilvl w:val="0"/>
          <w:numId w:val="19"/>
        </w:numPr>
        <w:ind w:left="785"/>
      </w:pPr>
      <w:r>
        <w:t>Notification Stage</w:t>
      </w:r>
      <w:r w:rsidR="00BB5BA9">
        <w:t xml:space="preserve"> - Failure to get Key Vault Secret value</w:t>
      </w:r>
    </w:p>
    <w:p w14:paraId="3448FC50" w14:textId="65B74152" w:rsidR="00F003F2" w:rsidRDefault="002D0F36" w:rsidP="005F7F1C">
      <w:pPr>
        <w:pStyle w:val="ListParagraph"/>
        <w:numPr>
          <w:ilvl w:val="1"/>
          <w:numId w:val="19"/>
        </w:numPr>
        <w:ind w:left="1505"/>
      </w:pPr>
      <w:r>
        <w:t xml:space="preserve"> </w:t>
      </w:r>
      <w:r w:rsidR="00CB758E">
        <w:t>Send an email notification that Housekeeping pipeline failed.</w:t>
      </w:r>
    </w:p>
    <w:p w14:paraId="2A2C1726" w14:textId="1609B2B7" w:rsidR="00BB225C" w:rsidRPr="00EE7830" w:rsidRDefault="00755377" w:rsidP="005F7F1C">
      <w:pPr>
        <w:pStyle w:val="ListParagraph"/>
        <w:numPr>
          <w:ilvl w:val="0"/>
          <w:numId w:val="19"/>
        </w:numPr>
        <w:ind w:left="785"/>
      </w:pPr>
      <w:r>
        <w:t xml:space="preserve">Notification Stage </w:t>
      </w:r>
      <w:r w:rsidR="00BB225C">
        <w:t xml:space="preserve">- Failure </w:t>
      </w:r>
      <w:r w:rsidR="00AC2D8E">
        <w:t>to delete Azure Resources</w:t>
      </w:r>
    </w:p>
    <w:p w14:paraId="47776FE9" w14:textId="77777777" w:rsidR="00755377" w:rsidRDefault="00BB225C" w:rsidP="005F7F1C">
      <w:pPr>
        <w:pStyle w:val="ListParagraph"/>
        <w:numPr>
          <w:ilvl w:val="1"/>
          <w:numId w:val="19"/>
        </w:numPr>
        <w:ind w:left="1505"/>
      </w:pPr>
      <w:r>
        <w:t xml:space="preserve"> </w:t>
      </w:r>
      <w:r w:rsidR="00755377">
        <w:t>Send an email notification that Housekeeping pipeline failed.</w:t>
      </w:r>
    </w:p>
    <w:p w14:paraId="509FF3AB" w14:textId="07887A9E" w:rsidR="00755377" w:rsidRDefault="00755377" w:rsidP="005F7F1C">
      <w:pPr>
        <w:pStyle w:val="ListParagraph"/>
        <w:numPr>
          <w:ilvl w:val="0"/>
          <w:numId w:val="19"/>
        </w:numPr>
        <w:ind w:left="785"/>
      </w:pPr>
      <w:r>
        <w:t xml:space="preserve">Manual Verification Email: </w:t>
      </w:r>
    </w:p>
    <w:p w14:paraId="0D5B2A05" w14:textId="0DF8F7EF" w:rsidR="00755377" w:rsidRPr="00EE7830" w:rsidRDefault="00755377" w:rsidP="005F7F1C">
      <w:pPr>
        <w:pStyle w:val="ListParagraph"/>
        <w:numPr>
          <w:ilvl w:val="1"/>
          <w:numId w:val="19"/>
        </w:numPr>
      </w:pPr>
      <w:r>
        <w:t xml:space="preserve">Send an email notification for Reconciliation script results. </w:t>
      </w:r>
    </w:p>
    <w:p w14:paraId="53643015" w14:textId="77777777" w:rsidR="00BB225C" w:rsidRPr="00B4351A" w:rsidRDefault="00BB225C" w:rsidP="00BB225C"/>
    <w:p w14:paraId="162BF09E" w14:textId="63E2D632" w:rsidR="002A69D6" w:rsidRDefault="051FD84A" w:rsidP="002A69D6">
      <w:pPr>
        <w:pStyle w:val="Heading2"/>
      </w:pPr>
      <w:bookmarkStart w:id="33" w:name="_Toc132312608"/>
      <w:r>
        <w:t>YAML Files and Scripts</w:t>
      </w:r>
      <w:bookmarkEnd w:id="33"/>
    </w:p>
    <w:p w14:paraId="0C75522A" w14:textId="59E45D40" w:rsidR="002A69D6" w:rsidRPr="00B03B72" w:rsidRDefault="002A69D6" w:rsidP="002A69D6">
      <w:pPr>
        <w:ind w:firstLine="360"/>
      </w:pPr>
      <w:r>
        <w:rPr>
          <w:b/>
          <w:bCs/>
        </w:rPr>
        <w:t>Housekeeping</w:t>
      </w:r>
      <w:r w:rsidRPr="00B03B72">
        <w:rPr>
          <w:b/>
          <w:bCs/>
        </w:rPr>
        <w:t xml:space="preserve"> Pipeline</w:t>
      </w:r>
      <w:r>
        <w:t xml:space="preserve"> - </w:t>
      </w:r>
      <w:r w:rsidRPr="00C01ADC">
        <w:t>cfs-data-migration/CFS.Core.BKOF/azure-pipelines/</w:t>
      </w:r>
      <w:r w:rsidRPr="00831E5E">
        <w:t xml:space="preserve"> </w:t>
      </w:r>
      <w:r w:rsidR="00BE279E" w:rsidRPr="00BE279E">
        <w:t>DMCoreHouseKeepingPipeline</w:t>
      </w:r>
      <w:r w:rsidRPr="00C01ADC">
        <w:t>.yml</w:t>
      </w:r>
    </w:p>
    <w:p w14:paraId="0BDDD0AE" w14:textId="77777777" w:rsidR="002A69D6" w:rsidRPr="00C51E65" w:rsidRDefault="002A69D6" w:rsidP="002A69D6">
      <w:pPr>
        <w:rPr>
          <w:b/>
          <w:bCs/>
        </w:rPr>
      </w:pPr>
      <w:r>
        <w:rPr>
          <w:b/>
          <w:bCs/>
        </w:rPr>
        <w:t xml:space="preserve">       </w:t>
      </w:r>
      <w:r w:rsidRPr="00C51E65">
        <w:rPr>
          <w:b/>
          <w:bCs/>
        </w:rPr>
        <w:t>YAML Templates:</w:t>
      </w:r>
    </w:p>
    <w:p w14:paraId="579B5842" w14:textId="77777777" w:rsidR="002A69D6" w:rsidRDefault="002A69D6" w:rsidP="002A69D6">
      <w:pPr>
        <w:rPr>
          <w:b/>
          <w:bCs/>
        </w:rPr>
      </w:pPr>
      <w:r>
        <w:rPr>
          <w:b/>
          <w:bCs/>
        </w:rPr>
        <w:tab/>
      </w:r>
      <w:r w:rsidRPr="00CA2F8C">
        <w:rPr>
          <w:b/>
          <w:bCs/>
        </w:rPr>
        <w:t>cfs-data-migration/CFS.Core.BKOF/templates</w:t>
      </w:r>
      <w:r>
        <w:rPr>
          <w:b/>
          <w:bCs/>
        </w:rPr>
        <w:t>/</w:t>
      </w:r>
    </w:p>
    <w:p w14:paraId="336D4558" w14:textId="77777777" w:rsidR="00BE279E" w:rsidRDefault="00BE279E" w:rsidP="005F7F1C">
      <w:pPr>
        <w:pStyle w:val="ListParagraph"/>
        <w:numPr>
          <w:ilvl w:val="0"/>
          <w:numId w:val="16"/>
        </w:numPr>
      </w:pPr>
      <w:r w:rsidRPr="00BE279E">
        <w:t>download-key-vault-secret-stage.yml</w:t>
      </w:r>
    </w:p>
    <w:p w14:paraId="76E23CC3" w14:textId="7A04E3F5" w:rsidR="002A69D6" w:rsidRPr="00C5599C" w:rsidRDefault="002A69D6" w:rsidP="005F7F1C">
      <w:pPr>
        <w:pStyle w:val="ListParagraph"/>
        <w:numPr>
          <w:ilvl w:val="1"/>
          <w:numId w:val="16"/>
        </w:numPr>
        <w:ind w:left="1134" w:firstLine="0"/>
      </w:pPr>
      <w:r>
        <w:t xml:space="preserve"> </w:t>
      </w:r>
      <w:r w:rsidR="00F77D7C" w:rsidRPr="00F77D7C">
        <w:t>getkvsecret.yml</w:t>
      </w:r>
    </w:p>
    <w:p w14:paraId="245D5F31" w14:textId="77777777" w:rsidR="000935A2" w:rsidRDefault="000935A2" w:rsidP="005F7F1C">
      <w:pPr>
        <w:pStyle w:val="ListParagraph"/>
        <w:numPr>
          <w:ilvl w:val="0"/>
          <w:numId w:val="13"/>
        </w:numPr>
      </w:pPr>
      <w:r w:rsidRPr="000935A2">
        <w:t>deleteazureresources-stage.yml</w:t>
      </w:r>
    </w:p>
    <w:p w14:paraId="10E1AE48" w14:textId="77777777" w:rsidR="006816E0" w:rsidRDefault="006816E0" w:rsidP="005F7F1C">
      <w:pPr>
        <w:pStyle w:val="ListParagraph"/>
        <w:numPr>
          <w:ilvl w:val="1"/>
          <w:numId w:val="13"/>
        </w:numPr>
      </w:pPr>
      <w:r w:rsidRPr="006816E0">
        <w:t>deleterbac.yml</w:t>
      </w:r>
    </w:p>
    <w:p w14:paraId="5F782E18" w14:textId="77777777" w:rsidR="006816E0" w:rsidRDefault="006816E0" w:rsidP="005F7F1C">
      <w:pPr>
        <w:pStyle w:val="ListParagraph"/>
        <w:numPr>
          <w:ilvl w:val="1"/>
          <w:numId w:val="13"/>
        </w:numPr>
      </w:pPr>
      <w:r w:rsidRPr="006816E0">
        <w:t>deletevm.yml</w:t>
      </w:r>
    </w:p>
    <w:p w14:paraId="419BB2B6" w14:textId="555C255C" w:rsidR="006C472E" w:rsidRDefault="006C472E" w:rsidP="005F7F1C">
      <w:pPr>
        <w:pStyle w:val="ListParagraph"/>
        <w:numPr>
          <w:ilvl w:val="0"/>
          <w:numId w:val="13"/>
        </w:numPr>
      </w:pPr>
      <w:r w:rsidRPr="006C472E">
        <w:t>notification-stage-internal.yml</w:t>
      </w:r>
    </w:p>
    <w:p w14:paraId="4B121922" w14:textId="4FD8FC18" w:rsidR="00A4277B" w:rsidRDefault="00A4277B" w:rsidP="005F7F1C">
      <w:pPr>
        <w:pStyle w:val="ListParagraph"/>
        <w:numPr>
          <w:ilvl w:val="1"/>
          <w:numId w:val="13"/>
        </w:numPr>
      </w:pPr>
      <w:r w:rsidRPr="00A4277B">
        <w:t>updateworkitem.yml</w:t>
      </w:r>
    </w:p>
    <w:p w14:paraId="524C14D0" w14:textId="601A0AE2" w:rsidR="00A4277B" w:rsidRDefault="00A4277B" w:rsidP="005F7F1C">
      <w:pPr>
        <w:pStyle w:val="ListParagraph"/>
        <w:numPr>
          <w:ilvl w:val="1"/>
          <w:numId w:val="13"/>
        </w:numPr>
      </w:pPr>
      <w:r w:rsidRPr="00A4277B">
        <w:t>sendemail.yml</w:t>
      </w:r>
    </w:p>
    <w:p w14:paraId="659DA6AC" w14:textId="2945EB29" w:rsidR="00F91389" w:rsidRDefault="00F91389" w:rsidP="005F7F1C">
      <w:pPr>
        <w:pStyle w:val="ListParagraph"/>
        <w:numPr>
          <w:ilvl w:val="0"/>
          <w:numId w:val="13"/>
        </w:numPr>
      </w:pPr>
      <w:r w:rsidRPr="00F91389">
        <w:t>notification-stage-external.yml</w:t>
      </w:r>
    </w:p>
    <w:p w14:paraId="19B85A0E" w14:textId="77777777" w:rsidR="00B33160" w:rsidRDefault="00B33160" w:rsidP="005F7F1C">
      <w:pPr>
        <w:pStyle w:val="ListParagraph"/>
        <w:numPr>
          <w:ilvl w:val="1"/>
          <w:numId w:val="13"/>
        </w:numPr>
      </w:pPr>
      <w:r w:rsidRPr="00A4277B">
        <w:t>updateworkitem.yml</w:t>
      </w:r>
    </w:p>
    <w:p w14:paraId="7A5B4022" w14:textId="48161732" w:rsidR="00B33160" w:rsidRDefault="00B33160" w:rsidP="005F7F1C">
      <w:pPr>
        <w:pStyle w:val="ListParagraph"/>
        <w:numPr>
          <w:ilvl w:val="1"/>
          <w:numId w:val="13"/>
        </w:numPr>
      </w:pPr>
      <w:r w:rsidRPr="00A4277B">
        <w:t>sendemail.yml</w:t>
      </w:r>
    </w:p>
    <w:p w14:paraId="5524DC15" w14:textId="77777777" w:rsidR="00E80CC3" w:rsidRDefault="00E80CC3" w:rsidP="005F7F1C">
      <w:pPr>
        <w:pStyle w:val="ListParagraph"/>
        <w:numPr>
          <w:ilvl w:val="0"/>
          <w:numId w:val="13"/>
        </w:numPr>
      </w:pPr>
      <w:r w:rsidRPr="00E80CC3">
        <w:t>notification-stage.yml</w:t>
      </w:r>
    </w:p>
    <w:p w14:paraId="26787A80" w14:textId="77777777" w:rsidR="00E80CC3" w:rsidRDefault="00E80CC3" w:rsidP="005F7F1C">
      <w:pPr>
        <w:pStyle w:val="ListParagraph"/>
        <w:numPr>
          <w:ilvl w:val="1"/>
          <w:numId w:val="13"/>
        </w:numPr>
      </w:pPr>
      <w:r w:rsidRPr="00A4277B">
        <w:t>updateworkitem.yml</w:t>
      </w:r>
    </w:p>
    <w:p w14:paraId="153AB0E0" w14:textId="04CD07D3" w:rsidR="00E80CC3" w:rsidRDefault="00E80CC3" w:rsidP="005F7F1C">
      <w:pPr>
        <w:pStyle w:val="ListParagraph"/>
        <w:numPr>
          <w:ilvl w:val="1"/>
          <w:numId w:val="13"/>
        </w:numPr>
      </w:pPr>
      <w:r w:rsidRPr="00A4277B">
        <w:t>sendemail.yml</w:t>
      </w:r>
    </w:p>
    <w:p w14:paraId="69BFF3A0" w14:textId="4CE6D369" w:rsidR="003B1244" w:rsidRDefault="003B1244" w:rsidP="005F7F1C">
      <w:pPr>
        <w:pStyle w:val="ListParagraph"/>
        <w:numPr>
          <w:ilvl w:val="0"/>
          <w:numId w:val="13"/>
        </w:numPr>
      </w:pPr>
      <w:r w:rsidRPr="003B1244">
        <w:t>manual-verification-stage.yml</w:t>
      </w:r>
    </w:p>
    <w:p w14:paraId="0D937D09" w14:textId="33564E34" w:rsidR="008C2B6C" w:rsidRDefault="008C2B6C" w:rsidP="005F7F1C">
      <w:pPr>
        <w:pStyle w:val="ListParagraph"/>
        <w:numPr>
          <w:ilvl w:val="1"/>
          <w:numId w:val="13"/>
        </w:numPr>
      </w:pPr>
      <w:r w:rsidRPr="008C2B6C">
        <w:t>sendemail.yml</w:t>
      </w:r>
    </w:p>
    <w:p w14:paraId="1102EF0B" w14:textId="77777777" w:rsidR="00AB2B9B" w:rsidRDefault="00AB2B9B" w:rsidP="00AB2B9B"/>
    <w:p w14:paraId="2AF67B10" w14:textId="77777777" w:rsidR="003B1244" w:rsidRDefault="003B1244" w:rsidP="003B1244"/>
    <w:p w14:paraId="7B9F24EE" w14:textId="77777777" w:rsidR="002A69D6" w:rsidRDefault="002A69D6" w:rsidP="002A69D6">
      <w:pPr>
        <w:ind w:left="432"/>
        <w:rPr>
          <w:b/>
          <w:bCs/>
        </w:rPr>
      </w:pPr>
      <w:r w:rsidRPr="00C51E65">
        <w:rPr>
          <w:b/>
          <w:bCs/>
        </w:rPr>
        <w:t>Scripts</w:t>
      </w:r>
      <w:r>
        <w:rPr>
          <w:b/>
          <w:bCs/>
        </w:rPr>
        <w:t>:</w:t>
      </w:r>
    </w:p>
    <w:p w14:paraId="2358A9B0" w14:textId="77777777" w:rsidR="002A69D6" w:rsidRDefault="002A69D6" w:rsidP="002A69D6">
      <w:pPr>
        <w:ind w:left="432" w:firstLine="288"/>
        <w:rPr>
          <w:b/>
          <w:bCs/>
        </w:rPr>
      </w:pPr>
      <w:r w:rsidRPr="00E37EC2">
        <w:rPr>
          <w:b/>
          <w:bCs/>
        </w:rPr>
        <w:t>cfs-data-migration/CFS.Core.BKOF/scripts/</w:t>
      </w:r>
    </w:p>
    <w:p w14:paraId="20501066" w14:textId="77777777" w:rsidR="00FA308C" w:rsidRDefault="00FA308C" w:rsidP="005F7F1C">
      <w:pPr>
        <w:pStyle w:val="ListParagraph"/>
        <w:numPr>
          <w:ilvl w:val="0"/>
          <w:numId w:val="17"/>
        </w:numPr>
      </w:pPr>
      <w:r w:rsidRPr="00FA308C">
        <w:t>GetKeyVaultSecret.ps1</w:t>
      </w:r>
    </w:p>
    <w:p w14:paraId="10403B52" w14:textId="2551A6CB" w:rsidR="002A69D6" w:rsidRPr="002A69D6" w:rsidRDefault="00D82542" w:rsidP="005F7F1C">
      <w:pPr>
        <w:pStyle w:val="ListParagraph"/>
        <w:numPr>
          <w:ilvl w:val="0"/>
          <w:numId w:val="17"/>
        </w:numPr>
      </w:pPr>
      <w:r w:rsidRPr="00D82542">
        <w:t>UpdateWorkItem.ps1</w:t>
      </w:r>
    </w:p>
    <w:p w14:paraId="396D398E" w14:textId="51B8E723" w:rsidR="66534310" w:rsidRDefault="66534310" w:rsidP="00191064"/>
    <w:p w14:paraId="3D880713" w14:textId="26844A2E" w:rsidR="0041418D" w:rsidRDefault="0041418D" w:rsidP="00191064"/>
    <w:p w14:paraId="3C1E9E3A" w14:textId="77777777" w:rsidR="0041418D" w:rsidRDefault="0041418D" w:rsidP="00191064"/>
    <w:p w14:paraId="4FAEABED" w14:textId="10800CF7" w:rsidR="006828C0" w:rsidRDefault="006828C0" w:rsidP="006828C0">
      <w:pPr>
        <w:pStyle w:val="Heading2"/>
      </w:pPr>
      <w:bookmarkStart w:id="34" w:name="_Toc132312609"/>
      <w:r>
        <w:lastRenderedPageBreak/>
        <w:t>CR Changes</w:t>
      </w:r>
    </w:p>
    <w:p w14:paraId="1B7E275D" w14:textId="77777777" w:rsidR="0041418D" w:rsidRPr="0041418D" w:rsidRDefault="0041418D" w:rsidP="0041418D"/>
    <w:p w14:paraId="04B2A0BF" w14:textId="77777777" w:rsidR="009D44AF" w:rsidRDefault="0041418D" w:rsidP="005F7F1C">
      <w:pPr>
        <w:pStyle w:val="ListParagraph"/>
        <w:numPr>
          <w:ilvl w:val="0"/>
          <w:numId w:val="31"/>
        </w:numPr>
      </w:pPr>
      <w:r>
        <w:t xml:space="preserve">Added </w:t>
      </w:r>
      <w:r w:rsidR="009D44AF">
        <w:t>new pipeline stages:</w:t>
      </w:r>
    </w:p>
    <w:p w14:paraId="53BF77DE" w14:textId="21D626F9" w:rsidR="0022162A" w:rsidRDefault="0022162A" w:rsidP="005F7F1C">
      <w:pPr>
        <w:pStyle w:val="ListParagraph"/>
        <w:numPr>
          <w:ilvl w:val="1"/>
          <w:numId w:val="31"/>
        </w:numPr>
      </w:pPr>
      <w:r>
        <w:t>Real Time Monitoring – This will send an email notification if Real Time Monitoring is not enabled in the deployed VM</w:t>
      </w:r>
    </w:p>
    <w:p w14:paraId="23F279A0" w14:textId="75BF1206" w:rsidR="0022162A" w:rsidRDefault="0022162A" w:rsidP="005F7F1C">
      <w:pPr>
        <w:pStyle w:val="ListParagraph"/>
        <w:numPr>
          <w:ilvl w:val="1"/>
          <w:numId w:val="31"/>
        </w:numPr>
      </w:pPr>
      <w:r>
        <w:t>Threats Report Email – This will send an email notification containing the list of threats detected</w:t>
      </w:r>
      <w:r w:rsidR="006032F5">
        <w:t>. No Threats found will be in the email content if there are no threats detected.</w:t>
      </w:r>
    </w:p>
    <w:p w14:paraId="76CDDEC4" w14:textId="486B9880" w:rsidR="006828C0" w:rsidRDefault="0022162A" w:rsidP="005F7F1C">
      <w:pPr>
        <w:pStyle w:val="ListParagraph"/>
        <w:numPr>
          <w:ilvl w:val="1"/>
          <w:numId w:val="31"/>
        </w:numPr>
      </w:pPr>
      <w:r>
        <w:t xml:space="preserve">Storage Account Mismatch - </w:t>
      </w:r>
      <w:r w:rsidR="0041418D">
        <w:t xml:space="preserve"> </w:t>
      </w:r>
      <w:r w:rsidR="006032F5">
        <w:t xml:space="preserve">This will send an email notification if </w:t>
      </w:r>
      <w:r w:rsidR="00D94E5D">
        <w:t xml:space="preserve">the storage account and container provided in the input parameter file is mismatch or not existing. </w:t>
      </w:r>
    </w:p>
    <w:p w14:paraId="62C648BB" w14:textId="0309623F" w:rsidR="00D94E5D" w:rsidRDefault="00D94E5D" w:rsidP="00D94E5D"/>
    <w:p w14:paraId="1A0ACC4D" w14:textId="7E298368" w:rsidR="00D94E5D" w:rsidRDefault="005E1207" w:rsidP="005F7F1C">
      <w:pPr>
        <w:pStyle w:val="ListParagraph"/>
        <w:numPr>
          <w:ilvl w:val="0"/>
          <w:numId w:val="31"/>
        </w:numPr>
      </w:pPr>
      <w:r>
        <w:t xml:space="preserve">Multiple Notification Stage dependent of </w:t>
      </w:r>
      <w:r w:rsidR="00F152AA">
        <w:t>run type and source data type</w:t>
      </w:r>
    </w:p>
    <w:p w14:paraId="19A31A54" w14:textId="49D8CC35" w:rsidR="00F152AA" w:rsidRDefault="00F152AA" w:rsidP="00F152AA">
      <w:pPr>
        <w:ind w:left="720"/>
      </w:pPr>
    </w:p>
    <w:p w14:paraId="1D1EF089" w14:textId="46FE8518" w:rsidR="00F152AA" w:rsidRDefault="00F152AA" w:rsidP="00F152AA">
      <w:pPr>
        <w:ind w:left="720"/>
      </w:pPr>
    </w:p>
    <w:p w14:paraId="2D44D4F1" w14:textId="4A03C498" w:rsidR="00F152AA" w:rsidRPr="006828C0" w:rsidRDefault="00F152AA" w:rsidP="00F152AA">
      <w:pPr>
        <w:ind w:left="720"/>
      </w:pPr>
      <w:r>
        <w:rPr>
          <w:noProof/>
        </w:rPr>
        <w:drawing>
          <wp:inline distT="0" distB="0" distL="0" distR="0" wp14:anchorId="24CCA445" wp14:editId="5A2EA1D8">
            <wp:extent cx="5066665" cy="5872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6665" cy="5872480"/>
                    </a:xfrm>
                    <a:prstGeom prst="rect">
                      <a:avLst/>
                    </a:prstGeom>
                    <a:noFill/>
                    <a:ln>
                      <a:noFill/>
                    </a:ln>
                  </pic:spPr>
                </pic:pic>
              </a:graphicData>
            </a:graphic>
          </wp:inline>
        </w:drawing>
      </w:r>
    </w:p>
    <w:p w14:paraId="18592A71" w14:textId="0E2729C1" w:rsidR="000319BB" w:rsidRDefault="544B1ED1">
      <w:pPr>
        <w:pStyle w:val="Heading1"/>
      </w:pPr>
      <w:r>
        <w:lastRenderedPageBreak/>
        <w:t>End-to-End Testing</w:t>
      </w:r>
      <w:bookmarkEnd w:id="34"/>
    </w:p>
    <w:p w14:paraId="2061151E" w14:textId="07480BB8" w:rsidR="001D7985" w:rsidRPr="00F2082A" w:rsidRDefault="00F2082A" w:rsidP="00F2082A">
      <w:r>
        <w:t xml:space="preserve">For end-to-end testing, the </w:t>
      </w:r>
      <w:r w:rsidR="49B0BABE">
        <w:t xml:space="preserve">initial </w:t>
      </w:r>
      <w:r w:rsidR="63966832">
        <w:t xml:space="preserve">task for user </w:t>
      </w:r>
      <w:r>
        <w:t>is to prepare the input parameter file to be used for the execution.</w:t>
      </w:r>
      <w:r w:rsidR="4962A854">
        <w:t xml:space="preserve"> </w:t>
      </w:r>
      <w:r>
        <w:t xml:space="preserve"> Once this is created, a work item </w:t>
      </w:r>
      <w:r w:rsidR="001D7985">
        <w:t xml:space="preserve">task </w:t>
      </w:r>
      <w:r>
        <w:t xml:space="preserve">can be created in DevOps with this file as an attachment </w:t>
      </w:r>
      <w:r w:rsidR="03590D83">
        <w:t>which will automatically trigger the Trigger P</w:t>
      </w:r>
      <w:r w:rsidR="0BD613D9">
        <w:t>ipeline.</w:t>
      </w:r>
    </w:p>
    <w:p w14:paraId="50D43AC9" w14:textId="6213D7BB" w:rsidR="003B175D" w:rsidRDefault="065A80D8" w:rsidP="003B175D">
      <w:pPr>
        <w:pStyle w:val="Heading2"/>
      </w:pPr>
      <w:bookmarkStart w:id="35" w:name="_Toc132312610"/>
      <w:r>
        <w:t>Input Parameter File</w:t>
      </w:r>
      <w:bookmarkEnd w:id="35"/>
    </w:p>
    <w:p w14:paraId="1C213BF2" w14:textId="77777777" w:rsidR="0053552B" w:rsidRDefault="0053552B" w:rsidP="0053552B"/>
    <w:p w14:paraId="68017049" w14:textId="29DF70E1" w:rsidR="0053552B" w:rsidRDefault="002954DA" w:rsidP="006E393C">
      <w:r>
        <w:t>Input Parameter File contains the parameter values to be used during the execution of the pipeline. This serves as the input point for the pipeline. It is in .xlsx format</w:t>
      </w:r>
      <w:r w:rsidR="01161088">
        <w:t xml:space="preserve"> and </w:t>
      </w:r>
      <w:r>
        <w:t>will be attached in Azure Board Task to automatically initiate the execution of pipeline. Values specified in this file will determine the different scenario that will be triggered for testing.</w:t>
      </w:r>
    </w:p>
    <w:p w14:paraId="5232CCD4" w14:textId="77777777" w:rsidR="002954DA" w:rsidRDefault="002954DA" w:rsidP="0053552B"/>
    <w:p w14:paraId="56DCA62C" w14:textId="1BADD896" w:rsidR="002954DA" w:rsidRDefault="00095814" w:rsidP="1636548F">
      <w:pPr>
        <w:ind w:firstLine="720"/>
      </w:pPr>
      <w:r>
        <w:t>To create input parameter file:</w:t>
      </w:r>
    </w:p>
    <w:p w14:paraId="6925B1D7" w14:textId="77777777" w:rsidR="006E393C" w:rsidRDefault="062E8F0E" w:rsidP="005F7F1C">
      <w:pPr>
        <w:pStyle w:val="ListParagraph"/>
        <w:numPr>
          <w:ilvl w:val="1"/>
          <w:numId w:val="22"/>
        </w:numPr>
      </w:pPr>
      <w:r>
        <w:t>Download input parameter file template from below location:</w:t>
      </w:r>
    </w:p>
    <w:p w14:paraId="103247EE" w14:textId="66A22EE7" w:rsidR="0E487CC4" w:rsidRDefault="00000000" w:rsidP="7F44BF72">
      <w:pPr>
        <w:ind w:left="1440" w:firstLine="720"/>
        <w:rPr>
          <w:rFonts w:ascii="Segoe UI" w:eastAsia="Segoe UI" w:hAnsi="Segoe UI" w:cs="Segoe UI"/>
          <w:szCs w:val="20"/>
        </w:rPr>
      </w:pPr>
      <w:hyperlink r:id="rId58">
        <w:r w:rsidR="0E487CC4" w:rsidRPr="7F44BF72">
          <w:rPr>
            <w:rStyle w:val="Hyperlink"/>
            <w:rFonts w:ascii="Segoe UI" w:eastAsia="Segoe UI" w:hAnsi="Segoe UI" w:cs="Segoe UI"/>
            <w:szCs w:val="20"/>
          </w:rPr>
          <w:t>Migration Framework template_v5_finalised-CR.xlsx</w:t>
        </w:r>
      </w:hyperlink>
    </w:p>
    <w:p w14:paraId="2252E0B7" w14:textId="449B2FB1" w:rsidR="2E9D354B" w:rsidRDefault="2E9D354B" w:rsidP="2E9D354B">
      <w:pPr>
        <w:ind w:left="1440" w:firstLine="720"/>
      </w:pPr>
    </w:p>
    <w:p w14:paraId="59C69624" w14:textId="38F8F941" w:rsidR="006E393C" w:rsidRDefault="006E393C" w:rsidP="005F7F1C">
      <w:pPr>
        <w:pStyle w:val="ListParagraph"/>
        <w:numPr>
          <w:ilvl w:val="1"/>
          <w:numId w:val="22"/>
        </w:numPr>
      </w:pPr>
      <w:r>
        <w:t>Update the values in column E (Values) of the parameter file template based on the testing scenario that you need to complete</w:t>
      </w:r>
      <w:r w:rsidR="58F3F93B">
        <w:t xml:space="preserve"> then save the file on your local machine.</w:t>
      </w:r>
      <w:r w:rsidR="421AED43">
        <w:t xml:space="preserve"> These </w:t>
      </w:r>
      <w:r w:rsidR="1071782D">
        <w:t xml:space="preserve">are the </w:t>
      </w:r>
      <w:r w:rsidR="421AED43">
        <w:t xml:space="preserve">values </w:t>
      </w:r>
      <w:r w:rsidR="5F7ED78C">
        <w:t xml:space="preserve">that </w:t>
      </w:r>
      <w:r w:rsidR="421AED43">
        <w:t xml:space="preserve">will be consumed </w:t>
      </w:r>
      <w:r w:rsidR="6F5B9923">
        <w:t xml:space="preserve">for the variables </w:t>
      </w:r>
      <w:r w:rsidR="63EBD7A3">
        <w:t xml:space="preserve">defined in the </w:t>
      </w:r>
      <w:r w:rsidR="421AED43">
        <w:t>pipeline</w:t>
      </w:r>
      <w:r w:rsidR="4EA575DA">
        <w:t>s</w:t>
      </w:r>
      <w:r w:rsidR="1F2729F8">
        <w:t xml:space="preserve"> upon execution</w:t>
      </w:r>
      <w:r w:rsidR="421AED43">
        <w:t>.</w:t>
      </w:r>
    </w:p>
    <w:p w14:paraId="62F9B98A" w14:textId="77777777" w:rsidR="006E393C" w:rsidRDefault="006E393C" w:rsidP="006E393C"/>
    <w:p w14:paraId="6D7B901A" w14:textId="7115FFC8" w:rsidR="00441265" w:rsidRDefault="5B990314" w:rsidP="2E9D354B">
      <w:r>
        <w:t>To be guided on filling up the value, please see b</w:t>
      </w:r>
      <w:r w:rsidR="00441265">
        <w:t>elow table</w:t>
      </w:r>
      <w:r w:rsidR="45B23892">
        <w:t xml:space="preserve">. This </w:t>
      </w:r>
      <w:r w:rsidR="00441265">
        <w:t>show</w:t>
      </w:r>
      <w:r w:rsidR="02BF6211">
        <w:t>s</w:t>
      </w:r>
      <w:r w:rsidR="00441265">
        <w:t xml:space="preserve"> </w:t>
      </w:r>
      <w:r w:rsidR="2E274206">
        <w:t>list of</w:t>
      </w:r>
      <w:r w:rsidR="00441265">
        <w:t xml:space="preserve"> </w:t>
      </w:r>
      <w:r w:rsidR="3A1080EC">
        <w:t xml:space="preserve">variables used in pipelines and </w:t>
      </w:r>
      <w:r w:rsidR="04971E8F">
        <w:t xml:space="preserve">describes what </w:t>
      </w:r>
      <w:r w:rsidR="2DC4BB3E">
        <w:t>and how</w:t>
      </w:r>
      <w:r w:rsidR="16A66E82">
        <w:t xml:space="preserve"> values</w:t>
      </w:r>
      <w:r w:rsidR="2DC4BB3E">
        <w:t xml:space="preserve"> </w:t>
      </w:r>
      <w:r w:rsidR="04971E8F">
        <w:t>can be specified depending on the testing requirements.</w:t>
      </w:r>
    </w:p>
    <w:p w14:paraId="6EC4D548" w14:textId="11CEF0F3" w:rsidR="00441265" w:rsidRDefault="00441265" w:rsidP="2E9D354B"/>
    <w:p w14:paraId="27905365" w14:textId="13066FF7" w:rsidR="00441265" w:rsidRDefault="04971E8F" w:rsidP="2E9D354B">
      <w:pPr>
        <w:rPr>
          <w:i/>
          <w:iCs/>
        </w:rPr>
      </w:pPr>
      <w:r w:rsidRPr="2E9D354B">
        <w:rPr>
          <w:i/>
          <w:iCs/>
        </w:rPr>
        <w:t>Key Points:</w:t>
      </w:r>
    </w:p>
    <w:p w14:paraId="57CD6A42" w14:textId="068E99C4" w:rsidR="00441265" w:rsidRDefault="04971E8F" w:rsidP="005F7F1C">
      <w:pPr>
        <w:pStyle w:val="ListParagraph"/>
        <w:numPr>
          <w:ilvl w:val="0"/>
          <w:numId w:val="21"/>
        </w:numPr>
      </w:pPr>
      <w:r>
        <w:t xml:space="preserve">If source is sftp, </w:t>
      </w:r>
      <w:r w:rsidR="14DCAF81">
        <w:t xml:space="preserve">source </w:t>
      </w:r>
      <w:r>
        <w:t>connection details should be specified.</w:t>
      </w:r>
    </w:p>
    <w:p w14:paraId="48E94C5C" w14:textId="571DA349" w:rsidR="00441265" w:rsidRDefault="04971E8F" w:rsidP="005F7F1C">
      <w:pPr>
        <w:pStyle w:val="ListParagraph"/>
        <w:numPr>
          <w:ilvl w:val="0"/>
          <w:numId w:val="21"/>
        </w:numPr>
      </w:pPr>
      <w:r>
        <w:t xml:space="preserve">If source is databox, source </w:t>
      </w:r>
      <w:r w:rsidR="7A1B2BAA">
        <w:t>location</w:t>
      </w:r>
      <w:r>
        <w:t xml:space="preserve"> should be specified.</w:t>
      </w:r>
    </w:p>
    <w:p w14:paraId="6411C9B0" w14:textId="7AAC0BCD" w:rsidR="00441265" w:rsidRDefault="04971E8F" w:rsidP="005F7F1C">
      <w:pPr>
        <w:pStyle w:val="ListParagraph"/>
        <w:numPr>
          <w:ilvl w:val="0"/>
          <w:numId w:val="21"/>
        </w:numPr>
      </w:pPr>
      <w:r>
        <w:t>If destination</w:t>
      </w:r>
      <w:r w:rsidR="4EB1E23D">
        <w:t xml:space="preserve"> (targetDataType)</w:t>
      </w:r>
      <w:r>
        <w:t xml:space="preserve"> is internal, Data Lake Gen 2 storage will be created.</w:t>
      </w:r>
    </w:p>
    <w:p w14:paraId="2429CF49" w14:textId="413E56F8" w:rsidR="00441265" w:rsidRDefault="04971E8F" w:rsidP="005F7F1C">
      <w:pPr>
        <w:pStyle w:val="ListParagraph"/>
        <w:numPr>
          <w:ilvl w:val="0"/>
          <w:numId w:val="21"/>
        </w:numPr>
      </w:pPr>
      <w:r>
        <w:t xml:space="preserve">If destination </w:t>
      </w:r>
      <w:r w:rsidR="297F9C5E">
        <w:t xml:space="preserve">(targetDataType) </w:t>
      </w:r>
      <w:r>
        <w:t xml:space="preserve">is external, </w:t>
      </w:r>
      <w:r w:rsidR="5C006CEB">
        <w:t>SFTP storage will be created.</w:t>
      </w:r>
    </w:p>
    <w:p w14:paraId="27237D4D" w14:textId="52A6453B" w:rsidR="00441265" w:rsidRDefault="5C006CEB" w:rsidP="005F7F1C">
      <w:pPr>
        <w:pStyle w:val="ListParagraph"/>
        <w:numPr>
          <w:ilvl w:val="0"/>
          <w:numId w:val="21"/>
        </w:numPr>
      </w:pPr>
      <w:r>
        <w:t>If run type is Dryrun, both VM and destination storage will be created.</w:t>
      </w:r>
    </w:p>
    <w:p w14:paraId="4873A05F" w14:textId="2713D48C" w:rsidR="00441265" w:rsidRDefault="5C006CEB" w:rsidP="005F7F1C">
      <w:pPr>
        <w:pStyle w:val="ListParagraph"/>
        <w:numPr>
          <w:ilvl w:val="0"/>
          <w:numId w:val="21"/>
        </w:numPr>
      </w:pPr>
      <w:r>
        <w:t>If run type is Production, only VM will be created. Creation of destination storage will be skipped.</w:t>
      </w:r>
    </w:p>
    <w:p w14:paraId="53E2ED63" w14:textId="7FD90ADF" w:rsidR="00441265" w:rsidRDefault="00441265" w:rsidP="2E9D354B"/>
    <w:p w14:paraId="0D64098E" w14:textId="4BA15861" w:rsidR="00441265" w:rsidRDefault="2989E695" w:rsidP="2E9D354B">
      <w:pPr>
        <w:ind w:left="720"/>
        <w:rPr>
          <w:i/>
          <w:iCs/>
          <w:sz w:val="16"/>
          <w:szCs w:val="16"/>
        </w:rPr>
      </w:pPr>
      <w:r w:rsidRPr="2E9D354B">
        <w:rPr>
          <w:i/>
          <w:iCs/>
          <w:sz w:val="18"/>
          <w:szCs w:val="18"/>
        </w:rPr>
        <w:t xml:space="preserve">Note! </w:t>
      </w:r>
    </w:p>
    <w:p w14:paraId="5577509C" w14:textId="56C987D2" w:rsidR="00441265" w:rsidRDefault="2989E695" w:rsidP="2E9D354B">
      <w:pPr>
        <w:ind w:left="720"/>
        <w:rPr>
          <w:i/>
          <w:iCs/>
          <w:sz w:val="18"/>
          <w:szCs w:val="18"/>
        </w:rPr>
      </w:pPr>
      <w:r w:rsidRPr="2E9D354B">
        <w:rPr>
          <w:i/>
          <w:iCs/>
          <w:sz w:val="18"/>
          <w:szCs w:val="18"/>
        </w:rPr>
        <w:t>Column E mentioned in Input options column corresponds to column E (Va</w:t>
      </w:r>
      <w:r w:rsidR="3BAFA245" w:rsidRPr="2E9D354B">
        <w:rPr>
          <w:i/>
          <w:iCs/>
          <w:sz w:val="18"/>
          <w:szCs w:val="18"/>
        </w:rPr>
        <w:t>lues) of the parameter file template.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
        <w:gridCol w:w="2233"/>
        <w:gridCol w:w="2857"/>
        <w:gridCol w:w="4431"/>
      </w:tblGrid>
      <w:tr w:rsidR="00824D43" w:rsidRPr="002605E4" w14:paraId="2B3B98E5" w14:textId="77777777" w:rsidTr="002605E4">
        <w:trPr>
          <w:trHeight w:val="300"/>
        </w:trPr>
        <w:tc>
          <w:tcPr>
            <w:tcW w:w="447" w:type="pct"/>
            <w:shd w:val="clear" w:color="000000" w:fill="FFC000"/>
            <w:vAlign w:val="bottom"/>
            <w:hideMark/>
          </w:tcPr>
          <w:p w14:paraId="4E62E226" w14:textId="77777777" w:rsidR="00824D43" w:rsidRPr="00824D43" w:rsidRDefault="00824D43" w:rsidP="00824D43">
            <w:pPr>
              <w:spacing w:line="240" w:lineRule="auto"/>
              <w:rPr>
                <w:rFonts w:eastAsia="Times New Roman" w:cstheme="minorHAnsi"/>
                <w:b/>
                <w:bCs/>
                <w:color w:val="000000"/>
                <w:sz w:val="18"/>
                <w:szCs w:val="18"/>
              </w:rPr>
            </w:pPr>
            <w:r w:rsidRPr="00824D43">
              <w:rPr>
                <w:rFonts w:eastAsia="Times New Roman" w:cstheme="minorHAnsi"/>
                <w:b/>
                <w:bCs/>
                <w:color w:val="000000"/>
                <w:sz w:val="18"/>
                <w:szCs w:val="18"/>
              </w:rPr>
              <w:t>Field Name</w:t>
            </w:r>
          </w:p>
        </w:tc>
        <w:tc>
          <w:tcPr>
            <w:tcW w:w="1068" w:type="pct"/>
            <w:shd w:val="clear" w:color="000000" w:fill="FFC000"/>
            <w:vAlign w:val="bottom"/>
            <w:hideMark/>
          </w:tcPr>
          <w:p w14:paraId="428AB561" w14:textId="77777777" w:rsidR="00824D43" w:rsidRPr="00824D43" w:rsidRDefault="00824D43" w:rsidP="00824D43">
            <w:pPr>
              <w:spacing w:line="240" w:lineRule="auto"/>
              <w:rPr>
                <w:rFonts w:eastAsia="Times New Roman" w:cstheme="minorHAnsi"/>
                <w:b/>
                <w:bCs/>
                <w:color w:val="000000"/>
                <w:sz w:val="18"/>
                <w:szCs w:val="18"/>
              </w:rPr>
            </w:pPr>
            <w:r w:rsidRPr="00824D43">
              <w:rPr>
                <w:rFonts w:eastAsia="Times New Roman" w:cstheme="minorHAnsi"/>
                <w:b/>
                <w:bCs/>
                <w:color w:val="000000"/>
                <w:sz w:val="18"/>
                <w:szCs w:val="18"/>
              </w:rPr>
              <w:t>VariableName in Pipeline</w:t>
            </w:r>
          </w:p>
        </w:tc>
        <w:tc>
          <w:tcPr>
            <w:tcW w:w="1366" w:type="pct"/>
            <w:shd w:val="clear" w:color="000000" w:fill="FFC000"/>
            <w:vAlign w:val="bottom"/>
            <w:hideMark/>
          </w:tcPr>
          <w:p w14:paraId="5E5D2174" w14:textId="77777777" w:rsidR="00824D43" w:rsidRPr="00824D43" w:rsidRDefault="00824D43" w:rsidP="00824D43">
            <w:pPr>
              <w:spacing w:line="240" w:lineRule="auto"/>
              <w:rPr>
                <w:rFonts w:eastAsia="Times New Roman" w:cstheme="minorHAnsi"/>
                <w:b/>
                <w:bCs/>
                <w:color w:val="000000"/>
                <w:sz w:val="18"/>
                <w:szCs w:val="18"/>
              </w:rPr>
            </w:pPr>
            <w:r w:rsidRPr="00824D43">
              <w:rPr>
                <w:rFonts w:eastAsia="Times New Roman" w:cstheme="minorHAnsi"/>
                <w:b/>
                <w:bCs/>
                <w:color w:val="000000"/>
                <w:sz w:val="18"/>
                <w:szCs w:val="18"/>
              </w:rPr>
              <w:t>Input options</w:t>
            </w:r>
          </w:p>
        </w:tc>
        <w:tc>
          <w:tcPr>
            <w:tcW w:w="2119" w:type="pct"/>
            <w:shd w:val="clear" w:color="000000" w:fill="FFC000"/>
            <w:vAlign w:val="bottom"/>
            <w:hideMark/>
          </w:tcPr>
          <w:p w14:paraId="6BE42A67" w14:textId="77777777" w:rsidR="00824D43" w:rsidRPr="00824D43" w:rsidRDefault="00824D43" w:rsidP="00824D43">
            <w:pPr>
              <w:spacing w:line="240" w:lineRule="auto"/>
              <w:rPr>
                <w:rFonts w:eastAsia="Times New Roman" w:cstheme="minorHAnsi"/>
                <w:b/>
                <w:bCs/>
                <w:color w:val="000000"/>
                <w:sz w:val="18"/>
                <w:szCs w:val="18"/>
              </w:rPr>
            </w:pPr>
            <w:r w:rsidRPr="00824D43">
              <w:rPr>
                <w:rFonts w:eastAsia="Times New Roman" w:cstheme="minorHAnsi"/>
                <w:b/>
                <w:bCs/>
                <w:color w:val="000000"/>
                <w:sz w:val="18"/>
                <w:szCs w:val="18"/>
              </w:rPr>
              <w:t>Description</w:t>
            </w:r>
          </w:p>
        </w:tc>
      </w:tr>
      <w:tr w:rsidR="00824D43" w:rsidRPr="002605E4" w14:paraId="003A20B6" w14:textId="77777777" w:rsidTr="002605E4">
        <w:trPr>
          <w:trHeight w:val="1215"/>
        </w:trPr>
        <w:tc>
          <w:tcPr>
            <w:tcW w:w="447" w:type="pct"/>
            <w:shd w:val="clear" w:color="D9D9D9" w:fill="D9D9D9"/>
            <w:vAlign w:val="bottom"/>
            <w:hideMark/>
          </w:tcPr>
          <w:p w14:paraId="28655D3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Type of Run </w:t>
            </w:r>
          </w:p>
        </w:tc>
        <w:tc>
          <w:tcPr>
            <w:tcW w:w="1068" w:type="pct"/>
            <w:shd w:val="clear" w:color="D9D9D9" w:fill="D9D9D9"/>
            <w:vAlign w:val="bottom"/>
            <w:hideMark/>
          </w:tcPr>
          <w:p w14:paraId="53B4C5A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runType</w:t>
            </w:r>
          </w:p>
        </w:tc>
        <w:tc>
          <w:tcPr>
            <w:tcW w:w="1366" w:type="pct"/>
            <w:shd w:val="clear" w:color="D9D9D9" w:fill="D9D9D9"/>
            <w:vAlign w:val="bottom"/>
            <w:hideMark/>
          </w:tcPr>
          <w:p w14:paraId="590FF2A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Choose the appropriate value in column E from DropDown</w:t>
            </w:r>
          </w:p>
        </w:tc>
        <w:tc>
          <w:tcPr>
            <w:tcW w:w="2119" w:type="pct"/>
            <w:shd w:val="clear" w:color="D9D9D9" w:fill="D9D9D9"/>
            <w:vAlign w:val="bottom"/>
            <w:hideMark/>
          </w:tcPr>
          <w:p w14:paraId="05F0C17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Dryrun will prepare infrastructure like VM, disks and destination storage account and will transfer dummy files to it. Production run is processing actual file (new VM/disks will still be provisioned, new storage accounts will not be provisioned)</w:t>
            </w:r>
          </w:p>
        </w:tc>
      </w:tr>
      <w:tr w:rsidR="00824D43" w:rsidRPr="002605E4" w14:paraId="3F951BC4" w14:textId="77777777" w:rsidTr="002605E4">
        <w:trPr>
          <w:trHeight w:val="1500"/>
        </w:trPr>
        <w:tc>
          <w:tcPr>
            <w:tcW w:w="447" w:type="pct"/>
            <w:shd w:val="clear" w:color="auto" w:fill="auto"/>
            <w:vAlign w:val="bottom"/>
            <w:hideMark/>
          </w:tcPr>
          <w:p w14:paraId="5105A7F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Destination Storage Account</w:t>
            </w:r>
          </w:p>
        </w:tc>
        <w:tc>
          <w:tcPr>
            <w:tcW w:w="1068" w:type="pct"/>
            <w:shd w:val="clear" w:color="auto" w:fill="auto"/>
            <w:noWrap/>
            <w:vAlign w:val="bottom"/>
            <w:hideMark/>
          </w:tcPr>
          <w:p w14:paraId="610A150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destStorageAccount</w:t>
            </w:r>
          </w:p>
        </w:tc>
        <w:tc>
          <w:tcPr>
            <w:tcW w:w="1366" w:type="pct"/>
            <w:shd w:val="clear" w:color="auto" w:fill="auto"/>
            <w:vAlign w:val="bottom"/>
            <w:hideMark/>
          </w:tcPr>
          <w:p w14:paraId="5AD6D69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runType is equal to Dryrun,</w:t>
            </w:r>
            <w:r w:rsidRPr="00824D43">
              <w:rPr>
                <w:rFonts w:eastAsia="Times New Roman" w:cstheme="minorHAnsi"/>
                <w:color w:val="000000"/>
                <w:sz w:val="18"/>
                <w:szCs w:val="18"/>
              </w:rPr>
              <w:t xml:space="preserve"> then enter value</w:t>
            </w:r>
            <w:r w:rsidRPr="00824D43">
              <w:rPr>
                <w:rFonts w:eastAsia="Times New Roman" w:cstheme="minorHAnsi"/>
                <w:b/>
                <w:bCs/>
                <w:color w:val="000000"/>
                <w:sz w:val="18"/>
                <w:szCs w:val="18"/>
              </w:rPr>
              <w:t xml:space="preserve"> 'new</w:t>
            </w:r>
            <w:r w:rsidRPr="00824D43">
              <w:rPr>
                <w:rFonts w:eastAsia="Times New Roman" w:cstheme="minorHAnsi"/>
                <w:color w:val="000000"/>
                <w:sz w:val="18"/>
                <w:szCs w:val="18"/>
              </w:rPr>
              <w:t xml:space="preserve">' in Column E. </w:t>
            </w:r>
            <w:r w:rsidRPr="00824D43">
              <w:rPr>
                <w:rFonts w:eastAsia="Times New Roman" w:cstheme="minorHAnsi"/>
                <w:b/>
                <w:bCs/>
                <w:color w:val="000000"/>
                <w:sz w:val="18"/>
                <w:szCs w:val="18"/>
              </w:rPr>
              <w:t>ELSE</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If runType is equal to Production</w:t>
            </w:r>
            <w:r w:rsidRPr="00824D43">
              <w:rPr>
                <w:rFonts w:eastAsia="Times New Roman" w:cstheme="minorHAnsi"/>
                <w:color w:val="000000"/>
                <w:sz w:val="18"/>
                <w:szCs w:val="18"/>
              </w:rPr>
              <w:t>, Please enter name of StorageAccount created/sent during Dryrun in Column E</w:t>
            </w:r>
          </w:p>
        </w:tc>
        <w:tc>
          <w:tcPr>
            <w:tcW w:w="2119" w:type="pct"/>
            <w:shd w:val="clear" w:color="auto" w:fill="auto"/>
            <w:vAlign w:val="bottom"/>
            <w:hideMark/>
          </w:tcPr>
          <w:p w14:paraId="7323CDA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ensure destination storage account exists. it should be new for Dryrun and have value for Production. new means new storage account will be created, only possible for Dryrun scenario.</w:t>
            </w:r>
          </w:p>
        </w:tc>
      </w:tr>
      <w:tr w:rsidR="00824D43" w:rsidRPr="002605E4" w14:paraId="704829A6" w14:textId="77777777" w:rsidTr="002605E4">
        <w:trPr>
          <w:trHeight w:val="1215"/>
        </w:trPr>
        <w:tc>
          <w:tcPr>
            <w:tcW w:w="447" w:type="pct"/>
            <w:shd w:val="clear" w:color="D9D9D9" w:fill="D9D9D9"/>
            <w:vAlign w:val="bottom"/>
            <w:hideMark/>
          </w:tcPr>
          <w:p w14:paraId="56570C8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lastRenderedPageBreak/>
              <w:t>Application Name</w:t>
            </w:r>
          </w:p>
        </w:tc>
        <w:tc>
          <w:tcPr>
            <w:tcW w:w="1068" w:type="pct"/>
            <w:shd w:val="clear" w:color="D9D9D9" w:fill="D9D9D9"/>
            <w:vAlign w:val="bottom"/>
            <w:hideMark/>
          </w:tcPr>
          <w:p w14:paraId="6488D7E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appName</w:t>
            </w:r>
          </w:p>
        </w:tc>
        <w:tc>
          <w:tcPr>
            <w:tcW w:w="1366" w:type="pct"/>
            <w:shd w:val="clear" w:color="D9D9D9" w:fill="D9D9D9"/>
            <w:vAlign w:val="bottom"/>
            <w:hideMark/>
          </w:tcPr>
          <w:p w14:paraId="70CFCDF3"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enter name of Application in Column E</w:t>
            </w:r>
          </w:p>
        </w:tc>
        <w:tc>
          <w:tcPr>
            <w:tcW w:w="2119" w:type="pct"/>
            <w:shd w:val="clear" w:color="D9D9D9" w:fill="D9D9D9"/>
            <w:vAlign w:val="bottom"/>
            <w:hideMark/>
          </w:tcPr>
          <w:p w14:paraId="3E30C6D2"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This name will be used for tagging resources for billing purposes and also will be used in Emails. </w:t>
            </w:r>
            <w:r w:rsidRPr="00824D43">
              <w:rPr>
                <w:rFonts w:eastAsia="Times New Roman" w:cstheme="minorHAnsi"/>
                <w:color w:val="FF0000"/>
                <w:sz w:val="18"/>
                <w:szCs w:val="18"/>
              </w:rPr>
              <w:t xml:space="preserve">This name should not be longer than 57 characters. Special characters allowed are Hyphens(-), space and underscore(_) </w:t>
            </w:r>
          </w:p>
        </w:tc>
      </w:tr>
      <w:tr w:rsidR="00824D43" w:rsidRPr="002605E4" w14:paraId="45119BDE" w14:textId="77777777" w:rsidTr="002605E4">
        <w:trPr>
          <w:trHeight w:val="495"/>
        </w:trPr>
        <w:tc>
          <w:tcPr>
            <w:tcW w:w="447" w:type="pct"/>
            <w:shd w:val="clear" w:color="auto" w:fill="auto"/>
            <w:vAlign w:val="bottom"/>
            <w:hideMark/>
          </w:tcPr>
          <w:p w14:paraId="1B72AA7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owner </w:t>
            </w:r>
          </w:p>
        </w:tc>
        <w:tc>
          <w:tcPr>
            <w:tcW w:w="1068" w:type="pct"/>
            <w:shd w:val="clear" w:color="auto" w:fill="auto"/>
            <w:noWrap/>
            <w:vAlign w:val="bottom"/>
            <w:hideMark/>
          </w:tcPr>
          <w:p w14:paraId="19022CBD"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owner</w:t>
            </w:r>
          </w:p>
        </w:tc>
        <w:tc>
          <w:tcPr>
            <w:tcW w:w="1366" w:type="pct"/>
            <w:shd w:val="clear" w:color="auto" w:fill="auto"/>
            <w:vAlign w:val="bottom"/>
            <w:hideMark/>
          </w:tcPr>
          <w:p w14:paraId="037B072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enter name of Owner in Column E</w:t>
            </w:r>
          </w:p>
        </w:tc>
        <w:tc>
          <w:tcPr>
            <w:tcW w:w="2119" w:type="pct"/>
            <w:shd w:val="clear" w:color="auto" w:fill="auto"/>
            <w:vAlign w:val="bottom"/>
            <w:hideMark/>
          </w:tcPr>
          <w:p w14:paraId="0587C80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The Business application owner, for the app requireing data transfer</w:t>
            </w:r>
          </w:p>
        </w:tc>
      </w:tr>
      <w:tr w:rsidR="00824D43" w:rsidRPr="002605E4" w14:paraId="49BAAB9E" w14:textId="77777777" w:rsidTr="002605E4">
        <w:trPr>
          <w:trHeight w:val="495"/>
        </w:trPr>
        <w:tc>
          <w:tcPr>
            <w:tcW w:w="447" w:type="pct"/>
            <w:shd w:val="clear" w:color="D9D9D9" w:fill="D9D9D9"/>
            <w:vAlign w:val="bottom"/>
            <w:hideMark/>
          </w:tcPr>
          <w:p w14:paraId="4F957FFE"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Cost Center, code and contact</w:t>
            </w:r>
          </w:p>
        </w:tc>
        <w:tc>
          <w:tcPr>
            <w:tcW w:w="1068" w:type="pct"/>
            <w:shd w:val="clear" w:color="D9D9D9" w:fill="D9D9D9"/>
            <w:noWrap/>
            <w:vAlign w:val="bottom"/>
            <w:hideMark/>
          </w:tcPr>
          <w:p w14:paraId="355C262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costCenterCode</w:t>
            </w:r>
          </w:p>
        </w:tc>
        <w:tc>
          <w:tcPr>
            <w:tcW w:w="1366" w:type="pct"/>
            <w:shd w:val="clear" w:color="D9D9D9" w:fill="D9D9D9"/>
            <w:vAlign w:val="bottom"/>
            <w:hideMark/>
          </w:tcPr>
          <w:p w14:paraId="2B2FF80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enter Cost Center in Column E</w:t>
            </w:r>
          </w:p>
        </w:tc>
        <w:tc>
          <w:tcPr>
            <w:tcW w:w="2119" w:type="pct"/>
            <w:shd w:val="clear" w:color="D9D9D9" w:fill="D9D9D9"/>
            <w:vAlign w:val="bottom"/>
            <w:hideMark/>
          </w:tcPr>
          <w:p w14:paraId="43AFC8E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The app requiring data transfer Cost Centre Code to be added here</w:t>
            </w:r>
          </w:p>
        </w:tc>
      </w:tr>
      <w:tr w:rsidR="00824D43" w:rsidRPr="002605E4" w14:paraId="490D52C9" w14:textId="77777777" w:rsidTr="002605E4">
        <w:trPr>
          <w:trHeight w:val="975"/>
        </w:trPr>
        <w:tc>
          <w:tcPr>
            <w:tcW w:w="447" w:type="pct"/>
            <w:shd w:val="clear" w:color="000000" w:fill="FFFFFF"/>
            <w:vAlign w:val="bottom"/>
            <w:hideMark/>
          </w:tcPr>
          <w:p w14:paraId="1956AF9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Warranty period (number of Month)</w:t>
            </w:r>
          </w:p>
        </w:tc>
        <w:tc>
          <w:tcPr>
            <w:tcW w:w="1068" w:type="pct"/>
            <w:shd w:val="clear" w:color="000000" w:fill="FFFFFF"/>
            <w:vAlign w:val="bottom"/>
            <w:hideMark/>
          </w:tcPr>
          <w:p w14:paraId="2D9B93A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warrantyPeriod</w:t>
            </w:r>
          </w:p>
        </w:tc>
        <w:tc>
          <w:tcPr>
            <w:tcW w:w="1366" w:type="pct"/>
            <w:shd w:val="clear" w:color="000000" w:fill="FFFFFF"/>
            <w:vAlign w:val="bottom"/>
            <w:hideMark/>
          </w:tcPr>
          <w:p w14:paraId="447CD01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enter number value in Column E</w:t>
            </w:r>
          </w:p>
        </w:tc>
        <w:tc>
          <w:tcPr>
            <w:tcW w:w="2119" w:type="pct"/>
            <w:shd w:val="clear" w:color="000000" w:fill="FFFFFF"/>
            <w:vAlign w:val="bottom"/>
            <w:hideMark/>
          </w:tcPr>
          <w:p w14:paraId="079DBAA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How many months should the data be retained for on the storage account? integer only. represents</w:t>
            </w:r>
            <w:r w:rsidRPr="00824D43">
              <w:rPr>
                <w:rFonts w:eastAsia="Times New Roman" w:cstheme="minorHAnsi"/>
                <w:color w:val="FF0000"/>
                <w:sz w:val="18"/>
                <w:szCs w:val="18"/>
              </w:rPr>
              <w:t xml:space="preserve"> data deletion. A grace period of 15 days will be added in this number, while provisioning.</w:t>
            </w:r>
          </w:p>
        </w:tc>
      </w:tr>
      <w:tr w:rsidR="00824D43" w:rsidRPr="002605E4" w14:paraId="70A6A8F9" w14:textId="77777777" w:rsidTr="002605E4">
        <w:trPr>
          <w:trHeight w:val="735"/>
        </w:trPr>
        <w:tc>
          <w:tcPr>
            <w:tcW w:w="447" w:type="pct"/>
            <w:shd w:val="clear" w:color="D9D9D9" w:fill="D9D9D9"/>
            <w:vAlign w:val="bottom"/>
            <w:hideMark/>
          </w:tcPr>
          <w:p w14:paraId="1F2DBE8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Migration environment</w:t>
            </w:r>
          </w:p>
        </w:tc>
        <w:tc>
          <w:tcPr>
            <w:tcW w:w="1068" w:type="pct"/>
            <w:shd w:val="clear" w:color="D9D9D9" w:fill="D9D9D9"/>
            <w:vAlign w:val="bottom"/>
            <w:hideMark/>
          </w:tcPr>
          <w:p w14:paraId="38F22F1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deployEnvironment</w:t>
            </w:r>
          </w:p>
        </w:tc>
        <w:tc>
          <w:tcPr>
            <w:tcW w:w="1366" w:type="pct"/>
            <w:shd w:val="clear" w:color="D9D9D9" w:fill="D9D9D9"/>
            <w:vAlign w:val="bottom"/>
            <w:hideMark/>
          </w:tcPr>
          <w:p w14:paraId="3E0518C3"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Choose the appropriate value in column E from DropDown</w:t>
            </w:r>
          </w:p>
        </w:tc>
        <w:tc>
          <w:tcPr>
            <w:tcW w:w="2119" w:type="pct"/>
            <w:shd w:val="clear" w:color="D9D9D9" w:fill="D9D9D9"/>
            <w:vAlign w:val="bottom"/>
            <w:hideMark/>
          </w:tcPr>
          <w:p w14:paraId="151563E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Non-Production will deploy infra in non-prod backoffice subscription and Production will deploy infra in production backoffice subscription.</w:t>
            </w:r>
          </w:p>
        </w:tc>
      </w:tr>
      <w:tr w:rsidR="00824D43" w:rsidRPr="002605E4" w14:paraId="217A6872" w14:textId="77777777" w:rsidTr="002605E4">
        <w:trPr>
          <w:trHeight w:val="1215"/>
        </w:trPr>
        <w:tc>
          <w:tcPr>
            <w:tcW w:w="447" w:type="pct"/>
            <w:shd w:val="clear" w:color="auto" w:fill="auto"/>
            <w:vAlign w:val="bottom"/>
            <w:hideMark/>
          </w:tcPr>
          <w:p w14:paraId="44AD55A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Size of data </w:t>
            </w:r>
          </w:p>
        </w:tc>
        <w:tc>
          <w:tcPr>
            <w:tcW w:w="1068" w:type="pct"/>
            <w:shd w:val="clear" w:color="auto" w:fill="auto"/>
            <w:vAlign w:val="bottom"/>
            <w:hideMark/>
          </w:tcPr>
          <w:p w14:paraId="48BC225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fileSize</w:t>
            </w:r>
          </w:p>
        </w:tc>
        <w:tc>
          <w:tcPr>
            <w:tcW w:w="1366" w:type="pct"/>
            <w:shd w:val="clear" w:color="auto" w:fill="auto"/>
            <w:vAlign w:val="bottom"/>
            <w:hideMark/>
          </w:tcPr>
          <w:p w14:paraId="747D42CE"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Please enter approx size of the file in Column E. Number and type should be separated by </w:t>
            </w:r>
            <w:r w:rsidRPr="00824D43">
              <w:rPr>
                <w:rFonts w:eastAsia="Times New Roman" w:cstheme="minorHAnsi"/>
                <w:color w:val="FF0000"/>
                <w:sz w:val="18"/>
                <w:szCs w:val="18"/>
              </w:rPr>
              <w:t>only one space. No leading/trailing spaces</w:t>
            </w:r>
            <w:r w:rsidRPr="00824D43">
              <w:rPr>
                <w:rFonts w:eastAsia="Times New Roman" w:cstheme="minorHAnsi"/>
                <w:color w:val="000000"/>
                <w:sz w:val="18"/>
                <w:szCs w:val="18"/>
              </w:rPr>
              <w:t>.</w:t>
            </w:r>
          </w:p>
        </w:tc>
        <w:tc>
          <w:tcPr>
            <w:tcW w:w="2119" w:type="pct"/>
            <w:shd w:val="clear" w:color="auto" w:fill="auto"/>
            <w:vAlign w:val="bottom"/>
            <w:hideMark/>
          </w:tcPr>
          <w:p w14:paraId="2C50593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it should contain number sepeated by size. e.g. 2 KB, 100 MB, 100 GB or 2 TB. This field is an important one, as it will decide type of machine being used for extraction and also attach number of disks based on size.</w:t>
            </w:r>
          </w:p>
        </w:tc>
      </w:tr>
      <w:tr w:rsidR="00824D43" w:rsidRPr="002605E4" w14:paraId="6651906B" w14:textId="77777777" w:rsidTr="002605E4">
        <w:trPr>
          <w:trHeight w:val="2415"/>
        </w:trPr>
        <w:tc>
          <w:tcPr>
            <w:tcW w:w="447" w:type="pct"/>
            <w:shd w:val="clear" w:color="000000" w:fill="FFF2CC"/>
            <w:vAlign w:val="bottom"/>
            <w:hideMark/>
          </w:tcPr>
          <w:p w14:paraId="7005A75E"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 data type</w:t>
            </w:r>
          </w:p>
        </w:tc>
        <w:tc>
          <w:tcPr>
            <w:tcW w:w="1068" w:type="pct"/>
            <w:shd w:val="clear" w:color="000000" w:fill="FFF2CC"/>
            <w:vAlign w:val="bottom"/>
            <w:hideMark/>
          </w:tcPr>
          <w:p w14:paraId="23F2A5B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sourceDataType</w:t>
            </w:r>
          </w:p>
        </w:tc>
        <w:tc>
          <w:tcPr>
            <w:tcW w:w="1366" w:type="pct"/>
            <w:shd w:val="clear" w:color="000000" w:fill="FFF2CC"/>
            <w:vAlign w:val="bottom"/>
            <w:hideMark/>
          </w:tcPr>
          <w:p w14:paraId="2ECBBB3D"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Choose the appropriate value in column E from DropDown</w:t>
            </w:r>
          </w:p>
        </w:tc>
        <w:tc>
          <w:tcPr>
            <w:tcW w:w="2119" w:type="pct"/>
            <w:shd w:val="clear" w:color="000000" w:fill="FFF2CC"/>
            <w:vAlign w:val="bottom"/>
            <w:hideMark/>
          </w:tcPr>
          <w:p w14:paraId="61B48B5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This value signifies from where input file be picked for Extraction. sftp represents source zip file is in CBA SFTP location. databox represents source zip file is in predefined sourcestorageaccount' container(s). etl represents, after ETL processing source extracted file is in below mentioned source storage account and sourcedatalocation. It should be only selected if runType is production and after ETL Changes done by CFS team. otherwise, it would be sftp or databox.</w:t>
            </w:r>
          </w:p>
        </w:tc>
      </w:tr>
      <w:tr w:rsidR="00824D43" w:rsidRPr="002605E4" w14:paraId="72E15482" w14:textId="77777777" w:rsidTr="002605E4">
        <w:trPr>
          <w:trHeight w:val="735"/>
        </w:trPr>
        <w:tc>
          <w:tcPr>
            <w:tcW w:w="447" w:type="pct"/>
            <w:shd w:val="clear" w:color="000000" w:fill="FFF2CC"/>
            <w:vAlign w:val="bottom"/>
            <w:hideMark/>
          </w:tcPr>
          <w:p w14:paraId="621E4B9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 Storage Account</w:t>
            </w:r>
          </w:p>
        </w:tc>
        <w:tc>
          <w:tcPr>
            <w:tcW w:w="1068" w:type="pct"/>
            <w:shd w:val="clear" w:color="000000" w:fill="FFF2CC"/>
            <w:vAlign w:val="bottom"/>
            <w:hideMark/>
          </w:tcPr>
          <w:p w14:paraId="3F4696D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sourceStorageAccountFromPipeline</w:t>
            </w:r>
          </w:p>
        </w:tc>
        <w:tc>
          <w:tcPr>
            <w:tcW w:w="1366" w:type="pct"/>
            <w:shd w:val="clear" w:color="000000" w:fill="FFF2CC"/>
            <w:vAlign w:val="bottom"/>
            <w:hideMark/>
          </w:tcPr>
          <w:p w14:paraId="12160F7A" w14:textId="77777777" w:rsidR="00824D43" w:rsidRPr="00824D43" w:rsidRDefault="00824D43" w:rsidP="00824D43">
            <w:pPr>
              <w:spacing w:line="240" w:lineRule="auto"/>
              <w:rPr>
                <w:rFonts w:eastAsia="Times New Roman" w:cstheme="minorHAnsi"/>
                <w:b/>
                <w:bCs/>
                <w:color w:val="000000"/>
                <w:sz w:val="18"/>
                <w:szCs w:val="18"/>
              </w:rPr>
            </w:pPr>
            <w:r w:rsidRPr="00824D43">
              <w:rPr>
                <w:rFonts w:eastAsia="Times New Roman" w:cstheme="minorHAnsi"/>
                <w:b/>
                <w:bCs/>
                <w:color w:val="000000"/>
                <w:sz w:val="18"/>
                <w:szCs w:val="18"/>
              </w:rPr>
              <w:t xml:space="preserve">If sourceDataType is etl, </w:t>
            </w:r>
            <w:r w:rsidRPr="00824D43">
              <w:rPr>
                <w:rFonts w:eastAsia="Times New Roman" w:cstheme="minorHAnsi"/>
                <w:color w:val="000000"/>
                <w:sz w:val="18"/>
                <w:szCs w:val="18"/>
              </w:rPr>
              <w:t>name of storage account will come</w:t>
            </w:r>
            <w:r w:rsidRPr="00824D43">
              <w:rPr>
                <w:rFonts w:eastAsia="Times New Roman" w:cstheme="minorHAnsi"/>
                <w:b/>
                <w:bCs/>
                <w:color w:val="000000"/>
                <w:sz w:val="18"/>
                <w:szCs w:val="18"/>
              </w:rPr>
              <w:t xml:space="preserve"> in column E, else it is na</w:t>
            </w:r>
          </w:p>
        </w:tc>
        <w:tc>
          <w:tcPr>
            <w:tcW w:w="2119" w:type="pct"/>
            <w:shd w:val="clear" w:color="000000" w:fill="FFF2CC"/>
            <w:vAlign w:val="bottom"/>
            <w:hideMark/>
          </w:tcPr>
          <w:p w14:paraId="3BBA3DC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This value is populated after ETL processing is complete. Name of the storage account in which ETL processed file(s) is(are) present.</w:t>
            </w:r>
          </w:p>
        </w:tc>
      </w:tr>
      <w:tr w:rsidR="00824D43" w:rsidRPr="002605E4" w14:paraId="233801AA" w14:textId="77777777" w:rsidTr="002605E4">
        <w:trPr>
          <w:trHeight w:val="2415"/>
        </w:trPr>
        <w:tc>
          <w:tcPr>
            <w:tcW w:w="447" w:type="pct"/>
            <w:shd w:val="clear" w:color="000000" w:fill="FFFFFF"/>
            <w:vAlign w:val="bottom"/>
            <w:hideMark/>
          </w:tcPr>
          <w:p w14:paraId="4973EF2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 data location</w:t>
            </w:r>
          </w:p>
        </w:tc>
        <w:tc>
          <w:tcPr>
            <w:tcW w:w="1068" w:type="pct"/>
            <w:shd w:val="clear" w:color="000000" w:fill="FFFFFF"/>
            <w:vAlign w:val="bottom"/>
            <w:hideMark/>
          </w:tcPr>
          <w:p w14:paraId="7FAB2CD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sourceLocation</w:t>
            </w:r>
          </w:p>
        </w:tc>
        <w:tc>
          <w:tcPr>
            <w:tcW w:w="1366" w:type="pct"/>
            <w:shd w:val="clear" w:color="000000" w:fill="FFFFFF"/>
            <w:vAlign w:val="bottom"/>
            <w:hideMark/>
          </w:tcPr>
          <w:p w14:paraId="64E44DB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databox or etl,</w:t>
            </w:r>
            <w:r w:rsidRPr="00824D43">
              <w:rPr>
                <w:rFonts w:eastAsia="Times New Roman" w:cstheme="minorHAnsi"/>
                <w:color w:val="000000"/>
                <w:sz w:val="18"/>
                <w:szCs w:val="18"/>
              </w:rPr>
              <w:t xml:space="preserve"> Please provide container name(s) in Column E.</w:t>
            </w:r>
            <w:r w:rsidRPr="00824D43">
              <w:rPr>
                <w:rFonts w:eastAsia="Times New Roman" w:cstheme="minorHAnsi"/>
                <w:color w:val="FF0000"/>
                <w:sz w:val="18"/>
                <w:szCs w:val="18"/>
              </w:rPr>
              <w:t>Multiple containers should be comma seperated</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ELSE If SourceDataType is 'sftp'</w:t>
            </w:r>
            <w:r w:rsidRPr="00824D43">
              <w:rPr>
                <w:rFonts w:eastAsia="Times New Roman" w:cstheme="minorHAnsi"/>
                <w:color w:val="000000"/>
                <w:sz w:val="18"/>
                <w:szCs w:val="18"/>
              </w:rPr>
              <w:t xml:space="preserve"> then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20D4EA9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if more than one container name needs to be provided, it should be comma seperated. </w:t>
            </w:r>
          </w:p>
        </w:tc>
      </w:tr>
      <w:tr w:rsidR="00824D43" w:rsidRPr="002605E4" w14:paraId="2F095803" w14:textId="77777777" w:rsidTr="002605E4">
        <w:trPr>
          <w:trHeight w:val="1935"/>
        </w:trPr>
        <w:tc>
          <w:tcPr>
            <w:tcW w:w="447" w:type="pct"/>
            <w:shd w:val="clear" w:color="auto" w:fill="auto"/>
            <w:vAlign w:val="bottom"/>
            <w:hideMark/>
          </w:tcPr>
          <w:p w14:paraId="36A49EB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Sftp Connection </w:t>
            </w:r>
          </w:p>
        </w:tc>
        <w:tc>
          <w:tcPr>
            <w:tcW w:w="1068" w:type="pct"/>
            <w:shd w:val="clear" w:color="auto" w:fill="auto"/>
            <w:vAlign w:val="bottom"/>
            <w:hideMark/>
          </w:tcPr>
          <w:p w14:paraId="6468AE2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srcSftpCtn</w:t>
            </w:r>
          </w:p>
        </w:tc>
        <w:tc>
          <w:tcPr>
            <w:tcW w:w="1366" w:type="pct"/>
            <w:shd w:val="clear" w:color="auto" w:fill="auto"/>
            <w:vAlign w:val="bottom"/>
            <w:hideMark/>
          </w:tcPr>
          <w:p w14:paraId="1EEE4E23"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sftp</w:t>
            </w:r>
            <w:r w:rsidRPr="00824D43">
              <w:rPr>
                <w:rFonts w:eastAsia="Times New Roman" w:cstheme="minorHAnsi"/>
                <w:color w:val="000000"/>
                <w:sz w:val="18"/>
                <w:szCs w:val="18"/>
              </w:rPr>
              <w:t xml:space="preserve">,  please enter ip address of CBA Sftp server in Column E. </w:t>
            </w:r>
            <w:r w:rsidRPr="00824D43">
              <w:rPr>
                <w:rFonts w:eastAsia="Times New Roman" w:cstheme="minorHAnsi"/>
                <w:color w:val="FF0000"/>
                <w:sz w:val="18"/>
                <w:szCs w:val="18"/>
              </w:rPr>
              <w:t>Multiple IP Addresses should be comma seperated</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ELSE</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if SourceDataType is databox/etl</w:t>
            </w:r>
            <w:r w:rsidRPr="00824D43">
              <w:rPr>
                <w:rFonts w:eastAsia="Times New Roman" w:cstheme="minorHAnsi"/>
                <w:color w:val="0070C0"/>
                <w:sz w:val="18"/>
                <w:szCs w:val="18"/>
              </w:rPr>
              <w:t xml:space="preserve">, </w:t>
            </w:r>
            <w:r w:rsidRPr="00824D43">
              <w:rPr>
                <w:rFonts w:eastAsia="Times New Roman" w:cstheme="minorHAnsi"/>
                <w:color w:val="000000"/>
                <w:sz w:val="18"/>
                <w:szCs w:val="18"/>
              </w:rPr>
              <w:t xml:space="preserve">then Please enter value as </w:t>
            </w:r>
            <w:r w:rsidRPr="00824D43">
              <w:rPr>
                <w:rFonts w:eastAsia="Times New Roman" w:cstheme="minorHAnsi"/>
                <w:b/>
                <w:bCs/>
                <w:color w:val="000000"/>
                <w:sz w:val="18"/>
                <w:szCs w:val="18"/>
              </w:rPr>
              <w:t xml:space="preserve"> na</w:t>
            </w:r>
            <w:r w:rsidRPr="00824D43">
              <w:rPr>
                <w:rFonts w:eastAsia="Times New Roman" w:cstheme="minorHAnsi"/>
                <w:color w:val="000000"/>
                <w:sz w:val="18"/>
                <w:szCs w:val="18"/>
              </w:rPr>
              <w:t xml:space="preserve"> in Column E</w:t>
            </w:r>
          </w:p>
        </w:tc>
        <w:tc>
          <w:tcPr>
            <w:tcW w:w="2119" w:type="pct"/>
            <w:shd w:val="clear" w:color="auto" w:fill="auto"/>
            <w:vAlign w:val="bottom"/>
            <w:hideMark/>
          </w:tcPr>
          <w:p w14:paraId="074CF96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value will be provided by CBA/CFS and it will be passed as a parameter.  This is the IP address that CBA DMF SFTP server is located at, it will always be below IP's.  Both can be used (comma seperated).</w:t>
            </w:r>
            <w:r w:rsidRPr="00824D43">
              <w:rPr>
                <w:rFonts w:eastAsia="Times New Roman" w:cstheme="minorHAnsi"/>
                <w:color w:val="000000"/>
                <w:sz w:val="18"/>
                <w:szCs w:val="18"/>
              </w:rPr>
              <w:br/>
              <w:t>192.168.255.32</w:t>
            </w:r>
            <w:r w:rsidRPr="00824D43">
              <w:rPr>
                <w:rFonts w:eastAsia="Times New Roman" w:cstheme="minorHAnsi"/>
                <w:color w:val="000000"/>
                <w:sz w:val="18"/>
                <w:szCs w:val="18"/>
              </w:rPr>
              <w:br/>
              <w:t>192.168.255.97</w:t>
            </w:r>
          </w:p>
        </w:tc>
      </w:tr>
      <w:tr w:rsidR="00824D43" w:rsidRPr="002605E4" w14:paraId="60E45981" w14:textId="77777777" w:rsidTr="002605E4">
        <w:trPr>
          <w:trHeight w:val="1530"/>
        </w:trPr>
        <w:tc>
          <w:tcPr>
            <w:tcW w:w="447" w:type="pct"/>
            <w:shd w:val="clear" w:color="000000" w:fill="FFFFFF"/>
            <w:vAlign w:val="bottom"/>
            <w:hideMark/>
          </w:tcPr>
          <w:p w14:paraId="1482324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lastRenderedPageBreak/>
              <w:t>Sftp Account Name</w:t>
            </w:r>
          </w:p>
        </w:tc>
        <w:tc>
          <w:tcPr>
            <w:tcW w:w="1068" w:type="pct"/>
            <w:shd w:val="clear" w:color="000000" w:fill="FFFFFF"/>
            <w:vAlign w:val="bottom"/>
            <w:hideMark/>
          </w:tcPr>
          <w:p w14:paraId="61CF705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srcSftpAcctNm</w:t>
            </w:r>
          </w:p>
        </w:tc>
        <w:tc>
          <w:tcPr>
            <w:tcW w:w="1366" w:type="pct"/>
            <w:shd w:val="clear" w:color="000000" w:fill="FFFFFF"/>
            <w:vAlign w:val="bottom"/>
            <w:hideMark/>
          </w:tcPr>
          <w:p w14:paraId="6E1562F7"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sftp</w:t>
            </w:r>
            <w:r w:rsidRPr="00824D43">
              <w:rPr>
                <w:rFonts w:eastAsia="Times New Roman" w:cstheme="minorHAnsi"/>
                <w:color w:val="000000"/>
                <w:sz w:val="18"/>
                <w:szCs w:val="18"/>
              </w:rPr>
              <w:t>, Please enter username of Sftp Connection in Column E.</w:t>
            </w:r>
            <w:r w:rsidRPr="00824D43">
              <w:rPr>
                <w:rFonts w:eastAsia="Times New Roman" w:cstheme="minorHAnsi"/>
                <w:b/>
                <w:bCs/>
                <w:color w:val="000000"/>
                <w:sz w:val="18"/>
                <w:szCs w:val="18"/>
              </w:rPr>
              <w:t xml:space="preserve"> ELSE, if SourceDataType is databox/etl</w:t>
            </w:r>
            <w:r w:rsidRPr="00824D43">
              <w:rPr>
                <w:rFonts w:eastAsia="Times New Roman" w:cstheme="minorHAnsi"/>
                <w:color w:val="000000"/>
                <w:sz w:val="18"/>
                <w:szCs w:val="18"/>
              </w:rPr>
              <w:t xml:space="preserve">,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3AB8DC33"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Each Appname will have a unique username for Non Prod and Prod.  The App Username will be pre-created and available in a seperate spreadsheet TBD</w:t>
            </w:r>
          </w:p>
        </w:tc>
      </w:tr>
      <w:tr w:rsidR="00824D43" w:rsidRPr="002605E4" w14:paraId="3626E8AC" w14:textId="77777777" w:rsidTr="002605E4">
        <w:trPr>
          <w:trHeight w:val="3030"/>
        </w:trPr>
        <w:tc>
          <w:tcPr>
            <w:tcW w:w="447" w:type="pct"/>
            <w:shd w:val="clear" w:color="auto" w:fill="auto"/>
            <w:vAlign w:val="bottom"/>
            <w:hideMark/>
          </w:tcPr>
          <w:p w14:paraId="334AA6E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Sftp Password</w:t>
            </w:r>
          </w:p>
        </w:tc>
        <w:tc>
          <w:tcPr>
            <w:tcW w:w="1068" w:type="pct"/>
            <w:shd w:val="clear" w:color="auto" w:fill="auto"/>
            <w:vAlign w:val="bottom"/>
            <w:hideMark/>
          </w:tcPr>
          <w:p w14:paraId="51F26547"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srcSftpPass</w:t>
            </w:r>
          </w:p>
        </w:tc>
        <w:tc>
          <w:tcPr>
            <w:tcW w:w="1366" w:type="pct"/>
            <w:shd w:val="clear" w:color="auto" w:fill="auto"/>
            <w:vAlign w:val="bottom"/>
            <w:hideMark/>
          </w:tcPr>
          <w:p w14:paraId="5B2441D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sftp</w:t>
            </w:r>
            <w:r w:rsidRPr="00824D43">
              <w:rPr>
                <w:rFonts w:eastAsia="Times New Roman" w:cstheme="minorHAnsi"/>
                <w:color w:val="000000"/>
                <w:sz w:val="18"/>
                <w:szCs w:val="18"/>
              </w:rPr>
              <w:t xml:space="preserve">, Please enter keyVault secretname, where password for sftp connection is stored in Column E. </w:t>
            </w:r>
            <w:r w:rsidRPr="00824D43">
              <w:rPr>
                <w:rFonts w:eastAsia="Times New Roman" w:cstheme="minorHAnsi"/>
                <w:b/>
                <w:bCs/>
                <w:color w:val="000000"/>
                <w:sz w:val="18"/>
                <w:szCs w:val="18"/>
              </w:rPr>
              <w:t>ELSE, if SourceDataType is databox/etl</w:t>
            </w:r>
            <w:r w:rsidRPr="00824D43">
              <w:rPr>
                <w:rFonts w:eastAsia="Times New Roman" w:cstheme="minorHAnsi"/>
                <w:color w:val="000000"/>
                <w:sz w:val="18"/>
                <w:szCs w:val="18"/>
              </w:rPr>
              <w:t xml:space="preserve">, then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auto" w:fill="auto"/>
            <w:vAlign w:val="bottom"/>
            <w:hideMark/>
          </w:tcPr>
          <w:p w14:paraId="56F2A81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Each AppName will have a unique password for Non Prod and Prod.  The App Passwords will be pre-created and the Avanade team will upload the secrets to Key Vault. </w:t>
            </w:r>
            <w:r w:rsidRPr="00824D43">
              <w:rPr>
                <w:rFonts w:eastAsia="Times New Roman" w:cstheme="minorHAnsi"/>
                <w:color w:val="000000"/>
                <w:sz w:val="18"/>
                <w:szCs w:val="18"/>
              </w:rPr>
              <w:br/>
            </w:r>
            <w:r w:rsidRPr="00824D43">
              <w:rPr>
                <w:rFonts w:eastAsia="Times New Roman" w:cstheme="minorHAnsi"/>
                <w:color w:val="000000"/>
                <w:sz w:val="18"/>
                <w:szCs w:val="18"/>
              </w:rPr>
              <w:br/>
              <w:t>The key vault secret will be used as password repository.</w:t>
            </w:r>
            <w:r w:rsidRPr="00824D43">
              <w:rPr>
                <w:rFonts w:eastAsia="Times New Roman" w:cstheme="minorHAnsi"/>
                <w:color w:val="000000"/>
                <w:sz w:val="18"/>
                <w:szCs w:val="18"/>
              </w:rPr>
              <w:br/>
            </w:r>
            <w:r w:rsidRPr="00824D43">
              <w:rPr>
                <w:rFonts w:eastAsia="Times New Roman" w:cstheme="minorHAnsi"/>
                <w:color w:val="000000"/>
                <w:sz w:val="18"/>
                <w:szCs w:val="18"/>
              </w:rPr>
              <w:br/>
              <w:t>Avanade/CFS person needs to create a secret in keyvault with the value of password. the name of secret should be srcSftpPwd + t + taskNumber.</w:t>
            </w:r>
          </w:p>
        </w:tc>
      </w:tr>
      <w:tr w:rsidR="00824D43" w:rsidRPr="002605E4" w14:paraId="12BBC37C" w14:textId="77777777" w:rsidTr="002605E4">
        <w:trPr>
          <w:trHeight w:val="2325"/>
        </w:trPr>
        <w:tc>
          <w:tcPr>
            <w:tcW w:w="447" w:type="pct"/>
            <w:shd w:val="clear" w:color="000000" w:fill="FFFFFF"/>
            <w:vAlign w:val="bottom"/>
            <w:hideMark/>
          </w:tcPr>
          <w:p w14:paraId="0DB8ED6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Sftp Key</w:t>
            </w:r>
          </w:p>
        </w:tc>
        <w:tc>
          <w:tcPr>
            <w:tcW w:w="1068" w:type="pct"/>
            <w:shd w:val="clear" w:color="000000" w:fill="FFFFFF"/>
            <w:vAlign w:val="bottom"/>
            <w:hideMark/>
          </w:tcPr>
          <w:p w14:paraId="0A79010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srcSftpKey</w:t>
            </w:r>
          </w:p>
        </w:tc>
        <w:tc>
          <w:tcPr>
            <w:tcW w:w="1366" w:type="pct"/>
            <w:shd w:val="clear" w:color="000000" w:fill="FFFFFF"/>
            <w:vAlign w:val="bottom"/>
            <w:hideMark/>
          </w:tcPr>
          <w:p w14:paraId="5F295D9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sftp</w:t>
            </w:r>
            <w:r w:rsidRPr="00824D43">
              <w:rPr>
                <w:rFonts w:eastAsia="Times New Roman" w:cstheme="minorHAnsi"/>
                <w:color w:val="000000"/>
                <w:sz w:val="18"/>
                <w:szCs w:val="18"/>
              </w:rPr>
              <w:t xml:space="preserve">, Please enter keyVault secretname which stores private key for sftp in Column E. </w:t>
            </w:r>
            <w:r w:rsidRPr="00824D43">
              <w:rPr>
                <w:rFonts w:eastAsia="Times New Roman" w:cstheme="minorHAnsi"/>
                <w:b/>
                <w:bCs/>
                <w:color w:val="000000"/>
                <w:sz w:val="18"/>
                <w:szCs w:val="18"/>
              </w:rPr>
              <w:t>ELSE, if SourceDataType is databox/etl</w:t>
            </w:r>
            <w:r w:rsidRPr="00824D43">
              <w:rPr>
                <w:rFonts w:eastAsia="Times New Roman" w:cstheme="minorHAnsi"/>
                <w:color w:val="0070C0"/>
                <w:sz w:val="18"/>
                <w:szCs w:val="18"/>
              </w:rPr>
              <w:t xml:space="preserve">, </w:t>
            </w:r>
            <w:r w:rsidRPr="00824D43">
              <w:rPr>
                <w:rFonts w:eastAsia="Times New Roman" w:cstheme="minorHAnsi"/>
                <w:color w:val="000000"/>
                <w:sz w:val="18"/>
                <w:szCs w:val="18"/>
              </w:rPr>
              <w:t xml:space="preserve">then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785C948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Each App will have a unique key pair for Non prod and Prod respectively.  This key will be pre-created and the Avanade team will upload the secrets to the Key Vault.  The private key should be added here to allow decryption of SFTP traffic between DMF CBA environment</w:t>
            </w:r>
            <w:r w:rsidRPr="00824D43">
              <w:rPr>
                <w:rFonts w:eastAsia="Times New Roman" w:cstheme="minorHAnsi"/>
                <w:color w:val="000000"/>
                <w:sz w:val="18"/>
                <w:szCs w:val="18"/>
              </w:rPr>
              <w:br/>
            </w:r>
            <w:r w:rsidRPr="00824D43">
              <w:rPr>
                <w:rFonts w:eastAsia="Times New Roman" w:cstheme="minorHAnsi"/>
                <w:color w:val="000000"/>
                <w:sz w:val="18"/>
                <w:szCs w:val="18"/>
              </w:rPr>
              <w:br/>
              <w:t>Avanade/CFS person needs to create a secret in keyvault with the value of private key. the name of secret should be srcSftpKey + t + taskNumber.</w:t>
            </w:r>
          </w:p>
        </w:tc>
      </w:tr>
      <w:tr w:rsidR="00824D43" w:rsidRPr="002605E4" w14:paraId="6B90E99F" w14:textId="77777777" w:rsidTr="002605E4">
        <w:trPr>
          <w:trHeight w:val="1965"/>
        </w:trPr>
        <w:tc>
          <w:tcPr>
            <w:tcW w:w="447" w:type="pct"/>
            <w:shd w:val="clear" w:color="auto" w:fill="auto"/>
            <w:vAlign w:val="bottom"/>
            <w:hideMark/>
          </w:tcPr>
          <w:p w14:paraId="4847330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Source Sftp Folder Path</w:t>
            </w:r>
          </w:p>
        </w:tc>
        <w:tc>
          <w:tcPr>
            <w:tcW w:w="1068" w:type="pct"/>
            <w:shd w:val="clear" w:color="auto" w:fill="auto"/>
            <w:vAlign w:val="bottom"/>
            <w:hideMark/>
          </w:tcPr>
          <w:p w14:paraId="6E7C87B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CBASFTPSourcePath</w:t>
            </w:r>
          </w:p>
        </w:tc>
        <w:tc>
          <w:tcPr>
            <w:tcW w:w="1366" w:type="pct"/>
            <w:shd w:val="clear" w:color="000000" w:fill="D9D9D9"/>
            <w:vAlign w:val="bottom"/>
            <w:hideMark/>
          </w:tcPr>
          <w:p w14:paraId="3A6FC6A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SourceDataType is sftp</w:t>
            </w:r>
            <w:r w:rsidRPr="00824D43">
              <w:rPr>
                <w:rFonts w:eastAsia="Times New Roman" w:cstheme="minorHAnsi"/>
                <w:color w:val="000000"/>
                <w:sz w:val="18"/>
                <w:szCs w:val="18"/>
              </w:rPr>
              <w:t xml:space="preserve">, Please enter name of folder(s) in Column E. </w:t>
            </w:r>
            <w:r w:rsidRPr="00824D43">
              <w:rPr>
                <w:rFonts w:eastAsia="Times New Roman" w:cstheme="minorHAnsi"/>
                <w:color w:val="FF0000"/>
                <w:sz w:val="18"/>
                <w:szCs w:val="18"/>
              </w:rPr>
              <w:t>Multiple folders should be comma seperated</w:t>
            </w:r>
            <w:r w:rsidRPr="00824D43">
              <w:rPr>
                <w:rFonts w:eastAsia="Times New Roman" w:cstheme="minorHAnsi"/>
                <w:color w:val="000000"/>
                <w:sz w:val="18"/>
                <w:szCs w:val="18"/>
              </w:rPr>
              <w:t xml:space="preserve">. </w:t>
            </w:r>
            <w:r w:rsidRPr="00824D43">
              <w:rPr>
                <w:rFonts w:eastAsia="Times New Roman" w:cstheme="minorHAnsi"/>
                <w:color w:val="FF0000"/>
                <w:sz w:val="18"/>
                <w:szCs w:val="18"/>
              </w:rPr>
              <w:t>Name of the folder should not contain spaces.</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ELSE, if SourceDataType is databox/etl,</w:t>
            </w:r>
            <w:r w:rsidRPr="00824D43">
              <w:rPr>
                <w:rFonts w:eastAsia="Times New Roman" w:cstheme="minorHAnsi"/>
                <w:color w:val="000000"/>
                <w:sz w:val="18"/>
                <w:szCs w:val="18"/>
              </w:rPr>
              <w:t xml:space="preserve"> then Please enter value as na in Column E</w:t>
            </w:r>
          </w:p>
        </w:tc>
        <w:tc>
          <w:tcPr>
            <w:tcW w:w="2119" w:type="pct"/>
            <w:shd w:val="clear" w:color="000000" w:fill="D9D9D9"/>
            <w:vAlign w:val="bottom"/>
            <w:hideMark/>
          </w:tcPr>
          <w:p w14:paraId="3F3190E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This is the actual folder, on CBA SFTP that has the content that needs to be processed.</w:t>
            </w:r>
            <w:r w:rsidRPr="00824D43">
              <w:rPr>
                <w:rFonts w:eastAsia="Times New Roman" w:cstheme="minorHAnsi"/>
                <w:color w:val="FF0000"/>
                <w:sz w:val="18"/>
                <w:szCs w:val="18"/>
              </w:rPr>
              <w:t xml:space="preserve"> Please ensure Name of the folder should not contain spaces. This name should not be longer than 57 characters. Special characters allowed are Hyphens(-), space and underscore(_) </w:t>
            </w:r>
          </w:p>
        </w:tc>
      </w:tr>
      <w:tr w:rsidR="00824D43" w:rsidRPr="002605E4" w14:paraId="0CF31EBF" w14:textId="77777777" w:rsidTr="002605E4">
        <w:trPr>
          <w:trHeight w:val="1215"/>
        </w:trPr>
        <w:tc>
          <w:tcPr>
            <w:tcW w:w="447" w:type="pct"/>
            <w:shd w:val="clear" w:color="000000" w:fill="FFFFFF"/>
            <w:vAlign w:val="bottom"/>
            <w:hideMark/>
          </w:tcPr>
          <w:p w14:paraId="315F74B2"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Secret Name</w:t>
            </w:r>
          </w:p>
        </w:tc>
        <w:tc>
          <w:tcPr>
            <w:tcW w:w="1068" w:type="pct"/>
            <w:shd w:val="clear" w:color="000000" w:fill="FFFFFF"/>
            <w:noWrap/>
            <w:vAlign w:val="bottom"/>
            <w:hideMark/>
          </w:tcPr>
          <w:p w14:paraId="360C94ED" w14:textId="77777777" w:rsidR="00824D43" w:rsidRPr="00824D43" w:rsidRDefault="00824D43" w:rsidP="00824D43">
            <w:pPr>
              <w:spacing w:line="240" w:lineRule="auto"/>
              <w:rPr>
                <w:rFonts w:eastAsia="Times New Roman" w:cstheme="minorHAnsi"/>
                <w:color w:val="242424"/>
                <w:sz w:val="18"/>
                <w:szCs w:val="18"/>
              </w:rPr>
            </w:pPr>
            <w:r w:rsidRPr="00824D43">
              <w:rPr>
                <w:rFonts w:eastAsia="Times New Roman" w:cstheme="minorHAnsi"/>
                <w:color w:val="242424"/>
                <w:sz w:val="18"/>
                <w:szCs w:val="18"/>
              </w:rPr>
              <w:t>secretName</w:t>
            </w:r>
          </w:p>
        </w:tc>
        <w:tc>
          <w:tcPr>
            <w:tcW w:w="1366" w:type="pct"/>
            <w:shd w:val="clear" w:color="000000" w:fill="FFFFFF"/>
            <w:vAlign w:val="bottom"/>
            <w:hideMark/>
          </w:tcPr>
          <w:p w14:paraId="1BBA0DC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Name of the secret with which input file is password protected in Column E</w:t>
            </w:r>
          </w:p>
        </w:tc>
        <w:tc>
          <w:tcPr>
            <w:tcW w:w="2119" w:type="pct"/>
            <w:shd w:val="clear" w:color="000000" w:fill="FFFFFF"/>
            <w:vAlign w:val="bottom"/>
            <w:hideMark/>
          </w:tcPr>
          <w:p w14:paraId="281A1DB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password with which file is encrypted, this is the password supplied by CBA DMF team for zipped payload.</w:t>
            </w:r>
            <w:r w:rsidRPr="00824D43">
              <w:rPr>
                <w:rFonts w:eastAsia="Times New Roman" w:cstheme="minorHAnsi"/>
                <w:color w:val="000000"/>
                <w:sz w:val="18"/>
                <w:szCs w:val="18"/>
              </w:rPr>
              <w:br/>
              <w:t>Password is received via email CBA DMF team. the name of secret should be CBA+appName+t+1234</w:t>
            </w:r>
          </w:p>
        </w:tc>
      </w:tr>
      <w:tr w:rsidR="00824D43" w:rsidRPr="002605E4" w14:paraId="67818AFA" w14:textId="77777777" w:rsidTr="002605E4">
        <w:trPr>
          <w:trHeight w:val="735"/>
        </w:trPr>
        <w:tc>
          <w:tcPr>
            <w:tcW w:w="447" w:type="pct"/>
            <w:shd w:val="clear" w:color="000000" w:fill="D9D9D9"/>
            <w:vAlign w:val="bottom"/>
            <w:hideMark/>
          </w:tcPr>
          <w:p w14:paraId="65EF456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KeyVault Name</w:t>
            </w:r>
          </w:p>
        </w:tc>
        <w:tc>
          <w:tcPr>
            <w:tcW w:w="1068" w:type="pct"/>
            <w:shd w:val="clear" w:color="000000" w:fill="D9D9D9"/>
            <w:noWrap/>
            <w:vAlign w:val="bottom"/>
            <w:hideMark/>
          </w:tcPr>
          <w:p w14:paraId="2745525D" w14:textId="77777777" w:rsidR="00824D43" w:rsidRPr="00824D43" w:rsidRDefault="00824D43" w:rsidP="00824D43">
            <w:pPr>
              <w:spacing w:line="240" w:lineRule="auto"/>
              <w:rPr>
                <w:rFonts w:eastAsia="Times New Roman" w:cstheme="minorHAnsi"/>
                <w:color w:val="242424"/>
                <w:sz w:val="18"/>
                <w:szCs w:val="18"/>
              </w:rPr>
            </w:pPr>
            <w:r w:rsidRPr="00824D43">
              <w:rPr>
                <w:rFonts w:eastAsia="Times New Roman" w:cstheme="minorHAnsi"/>
                <w:color w:val="242424"/>
                <w:sz w:val="18"/>
                <w:szCs w:val="18"/>
              </w:rPr>
              <w:t>keyVaultNameforSecret</w:t>
            </w:r>
          </w:p>
        </w:tc>
        <w:tc>
          <w:tcPr>
            <w:tcW w:w="1366" w:type="pct"/>
            <w:shd w:val="clear" w:color="auto" w:fill="auto"/>
            <w:vAlign w:val="bottom"/>
            <w:hideMark/>
          </w:tcPr>
          <w:p w14:paraId="29756F23"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Choose the appropriate value in column E from DropDown</w:t>
            </w:r>
          </w:p>
        </w:tc>
        <w:tc>
          <w:tcPr>
            <w:tcW w:w="2119" w:type="pct"/>
            <w:shd w:val="clear" w:color="000000" w:fill="D9D9D9"/>
            <w:vAlign w:val="bottom"/>
            <w:hideMark/>
          </w:tcPr>
          <w:p w14:paraId="2D8F24B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Project will execute in Backoffice. </w:t>
            </w:r>
            <w:r w:rsidRPr="00824D43">
              <w:rPr>
                <w:rFonts w:eastAsia="Times New Roman" w:cstheme="minorHAnsi"/>
                <w:color w:val="FF0000"/>
                <w:sz w:val="18"/>
                <w:szCs w:val="18"/>
              </w:rPr>
              <w:t>Non-Production- kv-np-edc-bkof-dm-0028, Production: kv-prd-edc-bkof-dm-0025</w:t>
            </w:r>
          </w:p>
        </w:tc>
      </w:tr>
      <w:tr w:rsidR="00824D43" w:rsidRPr="002605E4" w14:paraId="3838BE7B" w14:textId="77777777" w:rsidTr="002605E4">
        <w:trPr>
          <w:trHeight w:val="735"/>
        </w:trPr>
        <w:tc>
          <w:tcPr>
            <w:tcW w:w="447" w:type="pct"/>
            <w:shd w:val="clear" w:color="000000" w:fill="FFFFFF"/>
            <w:vAlign w:val="bottom"/>
            <w:hideMark/>
          </w:tcPr>
          <w:p w14:paraId="6FBD7F9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Target data type </w:t>
            </w:r>
          </w:p>
        </w:tc>
        <w:tc>
          <w:tcPr>
            <w:tcW w:w="1068" w:type="pct"/>
            <w:shd w:val="clear" w:color="000000" w:fill="FFFFFF"/>
            <w:vAlign w:val="bottom"/>
            <w:hideMark/>
          </w:tcPr>
          <w:p w14:paraId="53D5D8B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targetDataType</w:t>
            </w:r>
          </w:p>
        </w:tc>
        <w:tc>
          <w:tcPr>
            <w:tcW w:w="1366" w:type="pct"/>
            <w:shd w:val="clear" w:color="D9D9D9" w:fill="D9D9D9"/>
            <w:vAlign w:val="bottom"/>
            <w:hideMark/>
          </w:tcPr>
          <w:p w14:paraId="4DE6E7B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Choose the appropriate value in column E from DropDown</w:t>
            </w:r>
          </w:p>
        </w:tc>
        <w:tc>
          <w:tcPr>
            <w:tcW w:w="2119" w:type="pct"/>
            <w:shd w:val="clear" w:color="000000" w:fill="FFFFFF"/>
            <w:vAlign w:val="bottom"/>
            <w:hideMark/>
          </w:tcPr>
          <w:p w14:paraId="7DB8DE6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Value represents whether data should be copied to sFtp (external receipents) or DataLake (for internal receipents). </w:t>
            </w:r>
          </w:p>
        </w:tc>
      </w:tr>
      <w:tr w:rsidR="00824D43" w:rsidRPr="002605E4" w14:paraId="59E6018B" w14:textId="77777777" w:rsidTr="002605E4">
        <w:trPr>
          <w:trHeight w:val="1605"/>
        </w:trPr>
        <w:tc>
          <w:tcPr>
            <w:tcW w:w="447" w:type="pct"/>
            <w:shd w:val="clear" w:color="000000" w:fill="D9D9D9"/>
            <w:vAlign w:val="bottom"/>
            <w:hideMark/>
          </w:tcPr>
          <w:p w14:paraId="73F03CD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Vendor Name</w:t>
            </w:r>
          </w:p>
        </w:tc>
        <w:tc>
          <w:tcPr>
            <w:tcW w:w="1068" w:type="pct"/>
            <w:shd w:val="clear" w:color="000000" w:fill="D9D9D9"/>
            <w:vAlign w:val="bottom"/>
            <w:hideMark/>
          </w:tcPr>
          <w:p w14:paraId="625ADAD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vendorName</w:t>
            </w:r>
          </w:p>
        </w:tc>
        <w:tc>
          <w:tcPr>
            <w:tcW w:w="1366" w:type="pct"/>
            <w:shd w:val="clear" w:color="000000" w:fill="D9D9D9"/>
            <w:vAlign w:val="bottom"/>
            <w:hideMark/>
          </w:tcPr>
          <w:p w14:paraId="528B840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TargetDataType is external</w:t>
            </w:r>
            <w:r w:rsidRPr="00824D43">
              <w:rPr>
                <w:rFonts w:eastAsia="Times New Roman" w:cstheme="minorHAnsi"/>
                <w:color w:val="000000"/>
                <w:sz w:val="18"/>
                <w:szCs w:val="18"/>
              </w:rPr>
              <w:t>, please enter the name of Vendor in Column E.</w:t>
            </w:r>
            <w:r w:rsidRPr="00824D43">
              <w:rPr>
                <w:rFonts w:eastAsia="Times New Roman" w:cstheme="minorHAnsi"/>
                <w:color w:val="0070C0"/>
                <w:sz w:val="18"/>
                <w:szCs w:val="18"/>
              </w:rPr>
              <w:t xml:space="preserve"> </w:t>
            </w:r>
            <w:r w:rsidRPr="00824D43">
              <w:rPr>
                <w:rFonts w:eastAsia="Times New Roman" w:cstheme="minorHAnsi"/>
                <w:b/>
                <w:bCs/>
                <w:color w:val="000000"/>
                <w:sz w:val="18"/>
                <w:szCs w:val="18"/>
              </w:rPr>
              <w:t>ELSE</w:t>
            </w:r>
            <w:r w:rsidRPr="00824D43">
              <w:rPr>
                <w:rFonts w:eastAsia="Times New Roman" w:cstheme="minorHAnsi"/>
                <w:color w:val="0070C0"/>
                <w:sz w:val="18"/>
                <w:szCs w:val="18"/>
              </w:rPr>
              <w:t xml:space="preserve"> </w:t>
            </w:r>
            <w:r w:rsidRPr="00824D43">
              <w:rPr>
                <w:rFonts w:eastAsia="Times New Roman" w:cstheme="minorHAnsi"/>
                <w:b/>
                <w:bCs/>
                <w:color w:val="000000"/>
                <w:sz w:val="18"/>
                <w:szCs w:val="18"/>
              </w:rPr>
              <w:t>If TargetDataType is internal,</w:t>
            </w:r>
            <w:r w:rsidRPr="00824D43">
              <w:rPr>
                <w:rFonts w:eastAsia="Times New Roman" w:cstheme="minorHAnsi"/>
                <w:color w:val="0070C0"/>
                <w:sz w:val="18"/>
                <w:szCs w:val="18"/>
              </w:rPr>
              <w:t xml:space="preserve"> </w:t>
            </w:r>
            <w:r w:rsidRPr="00824D43">
              <w:rPr>
                <w:rFonts w:eastAsia="Times New Roman" w:cstheme="minorHAnsi"/>
                <w:color w:val="000000"/>
                <w:sz w:val="18"/>
                <w:szCs w:val="18"/>
              </w:rPr>
              <w:t>please enter the value of na in in Column E</w:t>
            </w:r>
          </w:p>
        </w:tc>
        <w:tc>
          <w:tcPr>
            <w:tcW w:w="2119" w:type="pct"/>
            <w:shd w:val="clear" w:color="000000" w:fill="D9D9D9"/>
            <w:vAlign w:val="bottom"/>
            <w:hideMark/>
          </w:tcPr>
          <w:p w14:paraId="5B229CC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name of third party Vendor without spaces, all lowercase letters  should be mentioned. No special characters are allowed in name. it should be spaces for internal consumer. </w:t>
            </w:r>
          </w:p>
        </w:tc>
      </w:tr>
      <w:tr w:rsidR="00824D43" w:rsidRPr="002605E4" w14:paraId="3AC360CB" w14:textId="77777777" w:rsidTr="002605E4">
        <w:trPr>
          <w:trHeight w:val="2115"/>
        </w:trPr>
        <w:tc>
          <w:tcPr>
            <w:tcW w:w="447" w:type="pct"/>
            <w:shd w:val="clear" w:color="000000" w:fill="FFFFFF"/>
            <w:vAlign w:val="bottom"/>
            <w:hideMark/>
          </w:tcPr>
          <w:p w14:paraId="67D61D9E"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lastRenderedPageBreak/>
              <w:t>Ip Whitelisted Address (for Sftp flow)</w:t>
            </w:r>
          </w:p>
        </w:tc>
        <w:tc>
          <w:tcPr>
            <w:tcW w:w="1068" w:type="pct"/>
            <w:shd w:val="clear" w:color="000000" w:fill="FFFFFF"/>
            <w:vAlign w:val="bottom"/>
            <w:hideMark/>
          </w:tcPr>
          <w:p w14:paraId="1C3B145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ipTobeWhiteListed</w:t>
            </w:r>
          </w:p>
        </w:tc>
        <w:tc>
          <w:tcPr>
            <w:tcW w:w="1366" w:type="pct"/>
            <w:shd w:val="clear" w:color="000000" w:fill="FFFFFF"/>
            <w:vAlign w:val="bottom"/>
            <w:hideMark/>
          </w:tcPr>
          <w:p w14:paraId="2188DEB9"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TargetDataType is external</w:t>
            </w:r>
            <w:r w:rsidRPr="00824D43">
              <w:rPr>
                <w:rFonts w:eastAsia="Times New Roman" w:cstheme="minorHAnsi"/>
                <w:color w:val="000000"/>
                <w:sz w:val="18"/>
                <w:szCs w:val="18"/>
              </w:rPr>
              <w:t xml:space="preserve">, this is IP Address which we need to share with External Vendor and he will use this to download extracted file. </w:t>
            </w:r>
            <w:r w:rsidRPr="00824D43">
              <w:rPr>
                <w:rFonts w:eastAsia="Times New Roman" w:cstheme="minorHAnsi"/>
                <w:color w:val="FF0000"/>
                <w:sz w:val="18"/>
                <w:szCs w:val="18"/>
              </w:rPr>
              <w:t>Multiple IP addresses should be comma seperated.</w:t>
            </w:r>
            <w:r w:rsidRPr="00824D43">
              <w:rPr>
                <w:rFonts w:eastAsia="Times New Roman" w:cstheme="minorHAnsi"/>
                <w:b/>
                <w:bCs/>
                <w:color w:val="0070C0"/>
                <w:sz w:val="18"/>
                <w:szCs w:val="18"/>
              </w:rPr>
              <w:t xml:space="preserve"> </w:t>
            </w:r>
            <w:r w:rsidRPr="00824D43">
              <w:rPr>
                <w:rFonts w:eastAsia="Times New Roman" w:cstheme="minorHAnsi"/>
                <w:b/>
                <w:bCs/>
                <w:color w:val="000000"/>
                <w:sz w:val="18"/>
                <w:szCs w:val="18"/>
              </w:rPr>
              <w:t>ELSE</w:t>
            </w:r>
            <w:r w:rsidRPr="00824D43">
              <w:rPr>
                <w:rFonts w:eastAsia="Times New Roman" w:cstheme="minorHAnsi"/>
                <w:b/>
                <w:bCs/>
                <w:color w:val="0070C0"/>
                <w:sz w:val="18"/>
                <w:szCs w:val="18"/>
              </w:rPr>
              <w:t xml:space="preserve"> </w:t>
            </w:r>
            <w:r w:rsidRPr="00824D43">
              <w:rPr>
                <w:rFonts w:eastAsia="Times New Roman" w:cstheme="minorHAnsi"/>
                <w:b/>
                <w:bCs/>
                <w:color w:val="000000"/>
                <w:sz w:val="18"/>
                <w:szCs w:val="18"/>
              </w:rPr>
              <w:t>If TargetDataType is interna</w:t>
            </w:r>
            <w:r w:rsidRPr="00824D43">
              <w:rPr>
                <w:rFonts w:eastAsia="Times New Roman" w:cstheme="minorHAnsi"/>
                <w:color w:val="000000"/>
                <w:sz w:val="18"/>
                <w:szCs w:val="18"/>
              </w:rPr>
              <w:t xml:space="preserve">l,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7BB06FF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One or more ips to be specified as a string. comma seperated.   The 3rd party vendor external IP's will need to be whitelisted on Network.  This is the key info needed to log the request to implement whitelisting</w:t>
            </w:r>
            <w:r w:rsidRPr="00824D43">
              <w:rPr>
                <w:rFonts w:eastAsia="Times New Roman" w:cstheme="minorHAnsi"/>
                <w:color w:val="000000"/>
                <w:sz w:val="18"/>
                <w:szCs w:val="18"/>
              </w:rPr>
              <w:br/>
            </w:r>
            <w:r w:rsidRPr="00824D43">
              <w:rPr>
                <w:rFonts w:eastAsia="Times New Roman" w:cstheme="minorHAnsi"/>
                <w:color w:val="000000"/>
                <w:sz w:val="18"/>
                <w:szCs w:val="18"/>
              </w:rPr>
              <w:br/>
              <w:t>String should be comma seperated</w:t>
            </w:r>
          </w:p>
        </w:tc>
      </w:tr>
      <w:tr w:rsidR="00824D43" w:rsidRPr="002605E4" w14:paraId="43EC206A" w14:textId="77777777" w:rsidTr="002605E4">
        <w:trPr>
          <w:trHeight w:val="3615"/>
        </w:trPr>
        <w:tc>
          <w:tcPr>
            <w:tcW w:w="447" w:type="pct"/>
            <w:shd w:val="clear" w:color="000000" w:fill="D9D9D9"/>
            <w:vAlign w:val="bottom"/>
            <w:hideMark/>
          </w:tcPr>
          <w:p w14:paraId="7465297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External - HIGH Source Port</w:t>
            </w:r>
          </w:p>
        </w:tc>
        <w:tc>
          <w:tcPr>
            <w:tcW w:w="1068" w:type="pct"/>
            <w:shd w:val="clear" w:color="000000" w:fill="D9D9D9"/>
            <w:vAlign w:val="bottom"/>
            <w:hideMark/>
          </w:tcPr>
          <w:p w14:paraId="67F53670"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ExternalHighPortForSFTP</w:t>
            </w:r>
          </w:p>
        </w:tc>
        <w:tc>
          <w:tcPr>
            <w:tcW w:w="1366" w:type="pct"/>
            <w:shd w:val="clear" w:color="000000" w:fill="D9D9D9"/>
            <w:vAlign w:val="bottom"/>
            <w:hideMark/>
          </w:tcPr>
          <w:p w14:paraId="4536501D"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TargetDataType is external</w:t>
            </w:r>
            <w:r w:rsidRPr="00824D43">
              <w:rPr>
                <w:rFonts w:eastAsia="Times New Roman" w:cstheme="minorHAnsi"/>
                <w:color w:val="000000"/>
                <w:sz w:val="18"/>
                <w:szCs w:val="18"/>
              </w:rPr>
              <w:t>, The next highport for external based SFTP or HTTPS acces by App in Column E. It will be shared with Vendor along with IP</w:t>
            </w:r>
            <w:r w:rsidRPr="00824D43">
              <w:rPr>
                <w:rFonts w:eastAsia="Times New Roman" w:cstheme="minorHAnsi"/>
                <w:color w:val="0070C0"/>
                <w:sz w:val="18"/>
                <w:szCs w:val="18"/>
              </w:rPr>
              <w:t>.</w:t>
            </w:r>
            <w:r w:rsidRPr="00824D43">
              <w:rPr>
                <w:rFonts w:eastAsia="Times New Roman" w:cstheme="minorHAnsi"/>
                <w:b/>
                <w:bCs/>
                <w:color w:val="000000"/>
                <w:sz w:val="18"/>
                <w:szCs w:val="18"/>
              </w:rPr>
              <w:t>If TargetDataType is internal</w:t>
            </w:r>
            <w:r w:rsidRPr="00824D43">
              <w:rPr>
                <w:rFonts w:eastAsia="Times New Roman" w:cstheme="minorHAnsi"/>
                <w:color w:val="000000"/>
                <w:sz w:val="18"/>
                <w:szCs w:val="18"/>
              </w:rPr>
              <w:t>, Please enter value as</w:t>
            </w:r>
            <w:r w:rsidRPr="00824D43">
              <w:rPr>
                <w:rFonts w:eastAsia="Times New Roman" w:cstheme="minorHAnsi"/>
                <w:b/>
                <w:bCs/>
                <w:color w:val="000000"/>
                <w:sz w:val="18"/>
                <w:szCs w:val="18"/>
              </w:rPr>
              <w:t xml:space="preserve"> na</w:t>
            </w:r>
            <w:r w:rsidRPr="00824D43">
              <w:rPr>
                <w:rFonts w:eastAsia="Times New Roman" w:cstheme="minorHAnsi"/>
                <w:color w:val="000000"/>
                <w:sz w:val="18"/>
                <w:szCs w:val="18"/>
              </w:rPr>
              <w:t xml:space="preserve"> in Column E</w:t>
            </w:r>
          </w:p>
        </w:tc>
        <w:tc>
          <w:tcPr>
            <w:tcW w:w="2119" w:type="pct"/>
            <w:shd w:val="clear" w:color="000000" w:fill="D9D9D9"/>
            <w:vAlign w:val="bottom"/>
            <w:hideMark/>
          </w:tcPr>
          <w:p w14:paraId="1BFFEB2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 xml:space="preserve">The below file has tracker for each high port used, each high port can only be used once, for each enviornment, meaning apps with Non prod and Prod will have two different high ports to hit when connecting to DMT MLZ SFTP or HTTPS.  </w:t>
            </w:r>
            <w:r w:rsidRPr="00824D43">
              <w:rPr>
                <w:rFonts w:eastAsia="Times New Roman" w:cstheme="minorHAnsi"/>
                <w:color w:val="000000"/>
                <w:sz w:val="18"/>
                <w:szCs w:val="18"/>
              </w:rPr>
              <w:br/>
            </w:r>
            <w:r w:rsidRPr="00824D43">
              <w:rPr>
                <w:rFonts w:eastAsia="Times New Roman" w:cstheme="minorHAnsi"/>
                <w:color w:val="000000"/>
                <w:sz w:val="18"/>
                <w:szCs w:val="18"/>
              </w:rPr>
              <w:br/>
              <w:t>https://avanade.sharepoint.com/:x:/r/sites/ColonialFirstState-CoreIT-Delivery/Shared%20Documents/Core%20IT%20-%20Delivery/NAS%20Data%20Migration/DMT%20-%20Automated%20Process/Execute/CFS%20-%20DMT%20MLZ%20-%20Key%20Info%20tracker.xlsx?d=wfd0270bb87034fe8b1717bf792e54457&amp;csf=1&amp;web=1&amp;e=gRmLP8</w:t>
            </w:r>
          </w:p>
        </w:tc>
      </w:tr>
      <w:tr w:rsidR="00824D43" w:rsidRPr="002605E4" w14:paraId="0C8F217C" w14:textId="77777777" w:rsidTr="002605E4">
        <w:trPr>
          <w:trHeight w:val="2070"/>
        </w:trPr>
        <w:tc>
          <w:tcPr>
            <w:tcW w:w="447" w:type="pct"/>
            <w:shd w:val="clear" w:color="000000" w:fill="FFFFFF"/>
            <w:vAlign w:val="bottom"/>
            <w:hideMark/>
          </w:tcPr>
          <w:p w14:paraId="54A44AA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Vendor Supplied Public SshKey</w:t>
            </w:r>
          </w:p>
        </w:tc>
        <w:tc>
          <w:tcPr>
            <w:tcW w:w="1068" w:type="pct"/>
            <w:shd w:val="clear" w:color="000000" w:fill="FFFFFF"/>
            <w:vAlign w:val="bottom"/>
            <w:hideMark/>
          </w:tcPr>
          <w:p w14:paraId="3DD1328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vendorSuppliedPubKey</w:t>
            </w:r>
          </w:p>
        </w:tc>
        <w:tc>
          <w:tcPr>
            <w:tcW w:w="1366" w:type="pct"/>
            <w:shd w:val="clear" w:color="000000" w:fill="FFFFFF"/>
            <w:vAlign w:val="bottom"/>
            <w:hideMark/>
          </w:tcPr>
          <w:p w14:paraId="1D8C258F"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TargetDataType is external</w:t>
            </w:r>
            <w:r w:rsidRPr="00824D43">
              <w:rPr>
                <w:rFonts w:eastAsia="Times New Roman" w:cstheme="minorHAnsi"/>
                <w:color w:val="000000"/>
                <w:sz w:val="18"/>
                <w:szCs w:val="18"/>
              </w:rPr>
              <w:t xml:space="preserve"> in Column E, Vendor will supply public SSh Key in a file and someone will store that key in a secret in keyvault. Name of the secret should be supplied as a parameter. </w:t>
            </w:r>
            <w:r w:rsidRPr="00824D43">
              <w:rPr>
                <w:rFonts w:eastAsia="Times New Roman" w:cstheme="minorHAnsi"/>
                <w:b/>
                <w:bCs/>
                <w:color w:val="000000"/>
                <w:sz w:val="18"/>
                <w:szCs w:val="18"/>
              </w:rPr>
              <w:t>ELSE</w:t>
            </w:r>
            <w:r w:rsidRPr="00824D43">
              <w:rPr>
                <w:rFonts w:eastAsia="Times New Roman" w:cstheme="minorHAnsi"/>
                <w:color w:val="000000"/>
                <w:sz w:val="18"/>
                <w:szCs w:val="18"/>
              </w:rPr>
              <w:t xml:space="preserve"> </w:t>
            </w:r>
            <w:r w:rsidRPr="00824D43">
              <w:rPr>
                <w:rFonts w:eastAsia="Times New Roman" w:cstheme="minorHAnsi"/>
                <w:b/>
                <w:bCs/>
                <w:color w:val="000000"/>
                <w:sz w:val="18"/>
                <w:szCs w:val="18"/>
              </w:rPr>
              <w:t>If TargetDataType is internal</w:t>
            </w:r>
            <w:r w:rsidRPr="00824D43">
              <w:rPr>
                <w:rFonts w:eastAsia="Times New Roman" w:cstheme="minorHAnsi"/>
                <w:color w:val="000000"/>
                <w:sz w:val="18"/>
                <w:szCs w:val="18"/>
              </w:rPr>
              <w:t xml:space="preserve">,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4F04F746"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Vault can upload the public key as a certificate.  The value in key vault should be added in here so public key of vendor can be pulled from Key Vault when run executes</w:t>
            </w:r>
          </w:p>
        </w:tc>
      </w:tr>
      <w:tr w:rsidR="00824D43" w:rsidRPr="002605E4" w14:paraId="37F14057" w14:textId="77777777" w:rsidTr="002605E4">
        <w:trPr>
          <w:trHeight w:val="2415"/>
        </w:trPr>
        <w:tc>
          <w:tcPr>
            <w:tcW w:w="447" w:type="pct"/>
            <w:shd w:val="clear" w:color="000000" w:fill="D9D9D9"/>
            <w:vAlign w:val="bottom"/>
            <w:hideMark/>
          </w:tcPr>
          <w:p w14:paraId="6A04387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Requester email address</w:t>
            </w:r>
          </w:p>
        </w:tc>
        <w:tc>
          <w:tcPr>
            <w:tcW w:w="1068" w:type="pct"/>
            <w:shd w:val="clear" w:color="000000" w:fill="D9D9D9"/>
            <w:vAlign w:val="bottom"/>
            <w:hideMark/>
          </w:tcPr>
          <w:p w14:paraId="3EF7CDDB"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emailAddress</w:t>
            </w:r>
          </w:p>
        </w:tc>
        <w:tc>
          <w:tcPr>
            <w:tcW w:w="1366" w:type="pct"/>
            <w:shd w:val="clear" w:color="000000" w:fill="D9D9D9"/>
            <w:vAlign w:val="bottom"/>
            <w:hideMark/>
          </w:tcPr>
          <w:p w14:paraId="43A1181C"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Please enter name of the requester' email team in Column E, whom we send all communication</w:t>
            </w:r>
          </w:p>
        </w:tc>
        <w:tc>
          <w:tcPr>
            <w:tcW w:w="2119" w:type="pct"/>
            <w:shd w:val="clear" w:color="000000" w:fill="D9D9D9"/>
            <w:vAlign w:val="bottom"/>
            <w:hideMark/>
          </w:tcPr>
          <w:p w14:paraId="683798E4"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Requestor of migration.  This should be a person in the CFS Project team reporting into Katherine Whiteside.</w:t>
            </w:r>
            <w:r w:rsidRPr="00824D43">
              <w:rPr>
                <w:rFonts w:eastAsia="Times New Roman" w:cstheme="minorHAnsi"/>
                <w:color w:val="000000"/>
                <w:sz w:val="18"/>
                <w:szCs w:val="18"/>
              </w:rPr>
              <w:br/>
            </w:r>
            <w:r w:rsidRPr="00824D43">
              <w:rPr>
                <w:rFonts w:eastAsia="Times New Roman" w:cstheme="minorHAnsi"/>
                <w:color w:val="000000"/>
                <w:sz w:val="18"/>
                <w:szCs w:val="18"/>
              </w:rPr>
              <w:br/>
              <w:t>Sensitive information will be sent to this email and thus can only be to a user with a my.cfs.com.au identity</w:t>
            </w:r>
            <w:r w:rsidRPr="00824D43">
              <w:rPr>
                <w:rFonts w:eastAsia="Times New Roman" w:cstheme="minorHAnsi"/>
                <w:color w:val="000000"/>
                <w:sz w:val="18"/>
                <w:szCs w:val="18"/>
              </w:rPr>
              <w:br/>
            </w:r>
            <w:r w:rsidRPr="00824D43">
              <w:rPr>
                <w:rFonts w:eastAsia="Times New Roman" w:cstheme="minorHAnsi"/>
                <w:color w:val="000000"/>
                <w:sz w:val="18"/>
                <w:szCs w:val="18"/>
              </w:rPr>
              <w:br/>
              <w:t>name of the person from CFS side to whom notification will be sent</w:t>
            </w:r>
          </w:p>
        </w:tc>
      </w:tr>
      <w:tr w:rsidR="00824D43" w:rsidRPr="002605E4" w14:paraId="7B7CAC83" w14:textId="77777777" w:rsidTr="002605E4">
        <w:trPr>
          <w:trHeight w:val="1455"/>
        </w:trPr>
        <w:tc>
          <w:tcPr>
            <w:tcW w:w="447" w:type="pct"/>
            <w:shd w:val="clear" w:color="000000" w:fill="FFFFFF"/>
            <w:vAlign w:val="bottom"/>
            <w:hideMark/>
          </w:tcPr>
          <w:p w14:paraId="3D3E1775"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External - Vendor Technical Contact for SFTP password</w:t>
            </w:r>
          </w:p>
        </w:tc>
        <w:tc>
          <w:tcPr>
            <w:tcW w:w="1068" w:type="pct"/>
            <w:shd w:val="clear" w:color="000000" w:fill="FFFFFF"/>
            <w:vAlign w:val="bottom"/>
            <w:hideMark/>
          </w:tcPr>
          <w:p w14:paraId="1216B2C8"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ExternalVendorEmailContact</w:t>
            </w:r>
          </w:p>
        </w:tc>
        <w:tc>
          <w:tcPr>
            <w:tcW w:w="1366" w:type="pct"/>
            <w:shd w:val="clear" w:color="000000" w:fill="FFFFFF"/>
            <w:vAlign w:val="bottom"/>
            <w:hideMark/>
          </w:tcPr>
          <w:p w14:paraId="0BD55CE1"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b/>
                <w:bCs/>
                <w:color w:val="000000"/>
                <w:sz w:val="18"/>
                <w:szCs w:val="18"/>
              </w:rPr>
              <w:t>If TargetDataType is external</w:t>
            </w:r>
            <w:r w:rsidRPr="00824D43">
              <w:rPr>
                <w:rFonts w:eastAsia="Times New Roman" w:cstheme="minorHAnsi"/>
                <w:color w:val="000000"/>
                <w:sz w:val="18"/>
                <w:szCs w:val="18"/>
              </w:rPr>
              <w:t xml:space="preserve">, Please Email of technical contact at vendor that will be setting up connection to SFTP in Column E. </w:t>
            </w:r>
            <w:r w:rsidRPr="00824D43">
              <w:rPr>
                <w:rFonts w:eastAsia="Times New Roman" w:cstheme="minorHAnsi"/>
                <w:b/>
                <w:bCs/>
                <w:color w:val="000000"/>
                <w:sz w:val="18"/>
                <w:szCs w:val="18"/>
              </w:rPr>
              <w:t>If TargetDataType is internal</w:t>
            </w:r>
            <w:r w:rsidRPr="00824D43">
              <w:rPr>
                <w:rFonts w:eastAsia="Times New Roman" w:cstheme="minorHAnsi"/>
                <w:color w:val="000000"/>
                <w:sz w:val="18"/>
                <w:szCs w:val="18"/>
              </w:rPr>
              <w:t xml:space="preserve">, Please enter value as </w:t>
            </w:r>
            <w:r w:rsidRPr="00824D43">
              <w:rPr>
                <w:rFonts w:eastAsia="Times New Roman" w:cstheme="minorHAnsi"/>
                <w:b/>
                <w:bCs/>
                <w:color w:val="000000"/>
                <w:sz w:val="18"/>
                <w:szCs w:val="18"/>
              </w:rPr>
              <w:t>na</w:t>
            </w:r>
            <w:r w:rsidRPr="00824D43">
              <w:rPr>
                <w:rFonts w:eastAsia="Times New Roman" w:cstheme="minorHAnsi"/>
                <w:color w:val="000000"/>
                <w:sz w:val="18"/>
                <w:szCs w:val="18"/>
              </w:rPr>
              <w:t xml:space="preserve"> in Column E</w:t>
            </w:r>
          </w:p>
        </w:tc>
        <w:tc>
          <w:tcPr>
            <w:tcW w:w="2119" w:type="pct"/>
            <w:shd w:val="clear" w:color="000000" w:fill="FFFFFF"/>
            <w:vAlign w:val="bottom"/>
            <w:hideMark/>
          </w:tcPr>
          <w:p w14:paraId="530B81BA" w14:textId="77777777" w:rsidR="00824D43" w:rsidRPr="00824D43" w:rsidRDefault="00824D43" w:rsidP="00824D43">
            <w:pPr>
              <w:spacing w:line="240" w:lineRule="auto"/>
              <w:rPr>
                <w:rFonts w:eastAsia="Times New Roman" w:cstheme="minorHAnsi"/>
                <w:color w:val="000000"/>
                <w:sz w:val="18"/>
                <w:szCs w:val="18"/>
              </w:rPr>
            </w:pPr>
            <w:r w:rsidRPr="00824D43">
              <w:rPr>
                <w:rFonts w:eastAsia="Times New Roman" w:cstheme="minorHAnsi"/>
                <w:color w:val="000000"/>
                <w:sz w:val="18"/>
                <w:szCs w:val="18"/>
              </w:rPr>
              <w:t>This is the email address of techincal contact that is responsible for downloading data payload via SFTP and processing the unzip.  Only the vendor tech contact can receive the password to decrypt zip file.</w:t>
            </w:r>
          </w:p>
        </w:tc>
      </w:tr>
    </w:tbl>
    <w:p w14:paraId="70783E59" w14:textId="77777777" w:rsidR="00824D43" w:rsidRDefault="00824D43" w:rsidP="00824D43">
      <w:pPr>
        <w:rPr>
          <w:i/>
          <w:iCs/>
          <w:sz w:val="18"/>
          <w:szCs w:val="18"/>
        </w:rPr>
      </w:pPr>
    </w:p>
    <w:p w14:paraId="00B2872A" w14:textId="144B31BB" w:rsidR="00B41624" w:rsidRDefault="337B59DB" w:rsidP="00B41624">
      <w:pPr>
        <w:pStyle w:val="Heading3"/>
      </w:pPr>
      <w:bookmarkStart w:id="36" w:name="_Toc132312611"/>
      <w:r>
        <w:t>Sample Input Parameter Files</w:t>
      </w:r>
      <w:bookmarkEnd w:id="36"/>
    </w:p>
    <w:p w14:paraId="06C7CDFB" w14:textId="77777777" w:rsidR="000A0ECD" w:rsidRDefault="000A0ECD" w:rsidP="000A0ECD"/>
    <w:p w14:paraId="1A8ACDCA" w14:textId="1F414A97" w:rsidR="00157034" w:rsidRDefault="00157034" w:rsidP="00157034">
      <w:r>
        <w:t xml:space="preserve">Different scenarios can be tested depending on the requirements. To </w:t>
      </w:r>
      <w:r w:rsidR="094C02D0">
        <w:t xml:space="preserve">create </w:t>
      </w:r>
      <w:r w:rsidR="74A5471D">
        <w:t>input for test cases</w:t>
      </w:r>
      <w:r>
        <w:t xml:space="preserve">, different combination of parameter values needs to be specified. </w:t>
      </w:r>
    </w:p>
    <w:p w14:paraId="5A058052" w14:textId="77777777" w:rsidR="00157034" w:rsidRDefault="00157034" w:rsidP="00157034"/>
    <w:p w14:paraId="2029E7D2" w14:textId="39241DF4" w:rsidR="00FC15EE" w:rsidRDefault="00157034" w:rsidP="00157034">
      <w:r>
        <w:t>Below are sample scenarios and sample input parameter files that can be used as reference</w:t>
      </w:r>
      <w:r w:rsidR="4AD31A75">
        <w:t xml:space="preserve"> when preparing the files</w:t>
      </w:r>
      <w:r>
        <w:t>.</w:t>
      </w:r>
    </w:p>
    <w:tbl>
      <w:tblPr>
        <w:tblW w:w="5000" w:type="pct"/>
        <w:tblLayout w:type="fixed"/>
        <w:tblLook w:val="04A0" w:firstRow="1" w:lastRow="0" w:firstColumn="1" w:lastColumn="0" w:noHBand="0" w:noVBand="1"/>
      </w:tblPr>
      <w:tblGrid>
        <w:gridCol w:w="540"/>
        <w:gridCol w:w="1890"/>
        <w:gridCol w:w="2430"/>
        <w:gridCol w:w="5606"/>
      </w:tblGrid>
      <w:tr w:rsidR="008D0847" w:rsidRPr="002605E4" w14:paraId="51CF1E00" w14:textId="77777777" w:rsidTr="00E8798B">
        <w:trPr>
          <w:trHeight w:val="378"/>
        </w:trPr>
        <w:tc>
          <w:tcPr>
            <w:tcW w:w="258" w:type="pct"/>
            <w:tcBorders>
              <w:top w:val="nil"/>
              <w:left w:val="nil"/>
              <w:bottom w:val="nil"/>
              <w:right w:val="nil"/>
            </w:tcBorders>
            <w:shd w:val="clear" w:color="000000" w:fill="FFC000"/>
            <w:vAlign w:val="center"/>
            <w:hideMark/>
          </w:tcPr>
          <w:p w14:paraId="111F9531" w14:textId="77777777" w:rsidR="008D0847" w:rsidRPr="008D0847" w:rsidRDefault="008D0847" w:rsidP="008D0847">
            <w:pPr>
              <w:spacing w:line="240" w:lineRule="auto"/>
              <w:rPr>
                <w:rFonts w:eastAsia="Times New Roman" w:cstheme="minorHAnsi"/>
                <w:b/>
                <w:color w:val="000000"/>
                <w:sz w:val="18"/>
                <w:szCs w:val="18"/>
              </w:rPr>
            </w:pPr>
            <w:bookmarkStart w:id="37" w:name="RANGE!D1"/>
            <w:bookmarkStart w:id="38" w:name="OLE_LINK15" w:colFirst="1" w:colLast="3"/>
            <w:r w:rsidRPr="008D0847">
              <w:rPr>
                <w:rFonts w:eastAsia="Times New Roman" w:cstheme="minorHAnsi"/>
                <w:b/>
                <w:color w:val="000000"/>
                <w:sz w:val="18"/>
                <w:szCs w:val="18"/>
              </w:rPr>
              <w:t>#</w:t>
            </w:r>
            <w:bookmarkEnd w:id="37"/>
          </w:p>
        </w:tc>
        <w:tc>
          <w:tcPr>
            <w:tcW w:w="903" w:type="pct"/>
            <w:tcBorders>
              <w:top w:val="nil"/>
              <w:left w:val="nil"/>
              <w:bottom w:val="nil"/>
              <w:right w:val="nil"/>
            </w:tcBorders>
            <w:shd w:val="clear" w:color="000000" w:fill="FFC000"/>
            <w:vAlign w:val="center"/>
            <w:hideMark/>
          </w:tcPr>
          <w:p w14:paraId="03AB3CEA" w14:textId="77777777" w:rsidR="008D0847" w:rsidRPr="008D0847" w:rsidRDefault="008D0847" w:rsidP="008D0847">
            <w:pPr>
              <w:spacing w:line="240" w:lineRule="auto"/>
              <w:rPr>
                <w:rFonts w:eastAsia="Times New Roman" w:cstheme="minorHAnsi"/>
                <w:b/>
                <w:color w:val="000000"/>
                <w:sz w:val="18"/>
                <w:szCs w:val="18"/>
              </w:rPr>
            </w:pPr>
            <w:r w:rsidRPr="008D0847">
              <w:rPr>
                <w:rFonts w:eastAsia="Times New Roman" w:cstheme="minorHAnsi"/>
                <w:b/>
                <w:color w:val="000000"/>
                <w:sz w:val="18"/>
                <w:szCs w:val="18"/>
              </w:rPr>
              <w:t>Input/Output</w:t>
            </w:r>
          </w:p>
        </w:tc>
        <w:tc>
          <w:tcPr>
            <w:tcW w:w="1161" w:type="pct"/>
            <w:tcBorders>
              <w:top w:val="nil"/>
              <w:left w:val="nil"/>
              <w:bottom w:val="nil"/>
              <w:right w:val="nil"/>
            </w:tcBorders>
            <w:shd w:val="clear" w:color="000000" w:fill="FFC000"/>
            <w:vAlign w:val="center"/>
            <w:hideMark/>
          </w:tcPr>
          <w:p w14:paraId="5B4C94C1" w14:textId="77777777" w:rsidR="008D0847" w:rsidRPr="008D0847" w:rsidRDefault="008D0847" w:rsidP="008D0847">
            <w:pPr>
              <w:spacing w:line="240" w:lineRule="auto"/>
              <w:rPr>
                <w:rFonts w:eastAsia="Times New Roman" w:cstheme="minorHAnsi"/>
                <w:b/>
                <w:color w:val="000000"/>
                <w:sz w:val="18"/>
                <w:szCs w:val="18"/>
              </w:rPr>
            </w:pPr>
            <w:r w:rsidRPr="008D0847">
              <w:rPr>
                <w:rFonts w:eastAsia="Times New Roman" w:cstheme="minorHAnsi"/>
                <w:b/>
                <w:color w:val="000000"/>
                <w:sz w:val="18"/>
                <w:szCs w:val="18"/>
              </w:rPr>
              <w:t>Scenario</w:t>
            </w:r>
          </w:p>
        </w:tc>
        <w:tc>
          <w:tcPr>
            <w:tcW w:w="2678" w:type="pct"/>
            <w:tcBorders>
              <w:top w:val="nil"/>
              <w:left w:val="nil"/>
              <w:bottom w:val="nil"/>
              <w:right w:val="nil"/>
            </w:tcBorders>
            <w:shd w:val="clear" w:color="000000" w:fill="FFC000"/>
            <w:vAlign w:val="center"/>
            <w:hideMark/>
          </w:tcPr>
          <w:p w14:paraId="23F38F59" w14:textId="77777777" w:rsidR="008D0847" w:rsidRPr="008D0847" w:rsidRDefault="008D0847" w:rsidP="008D0847">
            <w:pPr>
              <w:spacing w:line="240" w:lineRule="auto"/>
              <w:rPr>
                <w:rFonts w:eastAsia="Times New Roman" w:cstheme="minorHAnsi"/>
                <w:b/>
                <w:color w:val="000000"/>
                <w:sz w:val="18"/>
                <w:szCs w:val="18"/>
              </w:rPr>
            </w:pPr>
            <w:r w:rsidRPr="008D0847">
              <w:rPr>
                <w:rFonts w:eastAsia="Times New Roman" w:cstheme="minorHAnsi"/>
                <w:b/>
                <w:color w:val="000000"/>
                <w:sz w:val="18"/>
                <w:szCs w:val="18"/>
              </w:rPr>
              <w:t>Input Parameter File</w:t>
            </w:r>
          </w:p>
        </w:tc>
      </w:tr>
      <w:tr w:rsidR="008D0847" w:rsidRPr="002605E4" w14:paraId="484BCC58" w14:textId="77777777" w:rsidTr="00197AB5">
        <w:trPr>
          <w:trHeight w:val="720"/>
        </w:trPr>
        <w:tc>
          <w:tcPr>
            <w:tcW w:w="258" w:type="pct"/>
            <w:tcBorders>
              <w:top w:val="nil"/>
              <w:left w:val="nil"/>
              <w:bottom w:val="nil"/>
              <w:right w:val="nil"/>
            </w:tcBorders>
            <w:shd w:val="clear" w:color="000000" w:fill="D9D9D9"/>
            <w:vAlign w:val="center"/>
            <w:hideMark/>
          </w:tcPr>
          <w:p w14:paraId="11BEC995"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w:t>
            </w:r>
          </w:p>
        </w:tc>
        <w:tc>
          <w:tcPr>
            <w:tcW w:w="903" w:type="pct"/>
            <w:tcBorders>
              <w:top w:val="nil"/>
              <w:left w:val="nil"/>
              <w:bottom w:val="nil"/>
              <w:right w:val="nil"/>
            </w:tcBorders>
            <w:shd w:val="clear" w:color="000000" w:fill="D9D9D9"/>
            <w:vAlign w:val="center"/>
            <w:hideMark/>
          </w:tcPr>
          <w:p w14:paraId="5F481BF7"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Account/Internal destination (DLGen2)</w:t>
            </w:r>
          </w:p>
        </w:tc>
        <w:tc>
          <w:tcPr>
            <w:tcW w:w="1161" w:type="pct"/>
            <w:tcBorders>
              <w:top w:val="nil"/>
              <w:left w:val="nil"/>
              <w:bottom w:val="nil"/>
              <w:right w:val="nil"/>
            </w:tcBorders>
            <w:shd w:val="clear" w:color="000000" w:fill="D9D9D9"/>
            <w:vAlign w:val="center"/>
            <w:hideMark/>
          </w:tcPr>
          <w:p w14:paraId="6C65AD77"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Dryrun: SmallVM, Input: SFTP, Output: Internal</w:t>
            </w:r>
          </w:p>
        </w:tc>
        <w:tc>
          <w:tcPr>
            <w:tcW w:w="2678" w:type="pct"/>
            <w:tcBorders>
              <w:top w:val="nil"/>
              <w:left w:val="nil"/>
              <w:bottom w:val="nil"/>
              <w:right w:val="nil"/>
            </w:tcBorders>
            <w:shd w:val="clear" w:color="000000" w:fill="D9D9D9"/>
            <w:noWrap/>
            <w:vAlign w:val="center"/>
            <w:hideMark/>
          </w:tcPr>
          <w:p w14:paraId="13BCAD29" w14:textId="77777777" w:rsidR="008D0847" w:rsidRPr="008D0847" w:rsidRDefault="00000000" w:rsidP="008D0847">
            <w:pPr>
              <w:spacing w:line="240" w:lineRule="auto"/>
              <w:rPr>
                <w:rFonts w:eastAsia="Times New Roman" w:cstheme="minorHAnsi"/>
                <w:color w:val="0563C1"/>
                <w:sz w:val="18"/>
                <w:szCs w:val="18"/>
                <w:u w:val="single"/>
              </w:rPr>
            </w:pPr>
            <w:hyperlink r:id="rId59" w:history="1">
              <w:r w:rsidR="008D0847" w:rsidRPr="008D0847">
                <w:rPr>
                  <w:rFonts w:eastAsia="Times New Roman" w:cstheme="minorHAnsi"/>
                  <w:color w:val="0563C1"/>
                  <w:sz w:val="18"/>
                  <w:szCs w:val="18"/>
                  <w:u w:val="single"/>
                </w:rPr>
                <w:t>Migration Framework_NP_Scenario1_DryRun_01032023.xlsx</w:t>
              </w:r>
            </w:hyperlink>
          </w:p>
        </w:tc>
      </w:tr>
      <w:tr w:rsidR="008D0847" w:rsidRPr="002605E4" w14:paraId="5F110445" w14:textId="77777777" w:rsidTr="00197AB5">
        <w:trPr>
          <w:trHeight w:val="720"/>
        </w:trPr>
        <w:tc>
          <w:tcPr>
            <w:tcW w:w="258" w:type="pct"/>
            <w:tcBorders>
              <w:top w:val="nil"/>
              <w:left w:val="nil"/>
              <w:bottom w:val="nil"/>
              <w:right w:val="nil"/>
            </w:tcBorders>
            <w:shd w:val="clear" w:color="000000" w:fill="FFFFFF"/>
            <w:vAlign w:val="center"/>
            <w:hideMark/>
          </w:tcPr>
          <w:p w14:paraId="1EEB2CA1"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2</w:t>
            </w:r>
          </w:p>
        </w:tc>
        <w:tc>
          <w:tcPr>
            <w:tcW w:w="903" w:type="pct"/>
            <w:tcBorders>
              <w:top w:val="nil"/>
              <w:left w:val="nil"/>
              <w:bottom w:val="nil"/>
              <w:right w:val="nil"/>
            </w:tcBorders>
            <w:shd w:val="clear" w:color="000000" w:fill="FFFFFF"/>
            <w:vAlign w:val="center"/>
            <w:hideMark/>
          </w:tcPr>
          <w:p w14:paraId="3F1BDC1A"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Account/Internal destination (DLGen2)</w:t>
            </w:r>
          </w:p>
        </w:tc>
        <w:tc>
          <w:tcPr>
            <w:tcW w:w="1161" w:type="pct"/>
            <w:tcBorders>
              <w:top w:val="nil"/>
              <w:left w:val="nil"/>
              <w:bottom w:val="nil"/>
              <w:right w:val="nil"/>
            </w:tcBorders>
            <w:shd w:val="clear" w:color="auto" w:fill="auto"/>
            <w:vAlign w:val="center"/>
            <w:hideMark/>
          </w:tcPr>
          <w:p w14:paraId="2AD7B374"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Production: LargeVM, Input: SFTP, Output: Internal</w:t>
            </w:r>
          </w:p>
        </w:tc>
        <w:tc>
          <w:tcPr>
            <w:tcW w:w="2678" w:type="pct"/>
            <w:tcBorders>
              <w:top w:val="nil"/>
              <w:left w:val="nil"/>
              <w:bottom w:val="nil"/>
              <w:right w:val="nil"/>
            </w:tcBorders>
            <w:shd w:val="clear" w:color="auto" w:fill="auto"/>
            <w:noWrap/>
            <w:vAlign w:val="center"/>
            <w:hideMark/>
          </w:tcPr>
          <w:p w14:paraId="300C3319" w14:textId="77777777" w:rsidR="008D0847" w:rsidRPr="008D0847" w:rsidRDefault="00000000" w:rsidP="008D0847">
            <w:pPr>
              <w:spacing w:line="240" w:lineRule="auto"/>
              <w:rPr>
                <w:rFonts w:eastAsia="Times New Roman" w:cstheme="minorHAnsi"/>
                <w:color w:val="0563C1"/>
                <w:sz w:val="18"/>
                <w:szCs w:val="18"/>
                <w:u w:val="single"/>
              </w:rPr>
            </w:pPr>
            <w:hyperlink r:id="rId60" w:history="1">
              <w:r w:rsidR="008D0847" w:rsidRPr="008D0847">
                <w:rPr>
                  <w:rFonts w:eastAsia="Times New Roman" w:cstheme="minorHAnsi"/>
                  <w:color w:val="0563C1"/>
                  <w:sz w:val="18"/>
                  <w:szCs w:val="18"/>
                  <w:u w:val="single"/>
                </w:rPr>
                <w:t>Migration Framework_NP_Scenario2_Production_01032023.xlsx</w:t>
              </w:r>
            </w:hyperlink>
          </w:p>
        </w:tc>
      </w:tr>
      <w:tr w:rsidR="008D0847" w:rsidRPr="002605E4" w14:paraId="36A96203" w14:textId="77777777" w:rsidTr="00197AB5">
        <w:trPr>
          <w:trHeight w:val="720"/>
        </w:trPr>
        <w:tc>
          <w:tcPr>
            <w:tcW w:w="258" w:type="pct"/>
            <w:tcBorders>
              <w:top w:val="nil"/>
              <w:left w:val="nil"/>
              <w:bottom w:val="nil"/>
              <w:right w:val="nil"/>
            </w:tcBorders>
            <w:shd w:val="clear" w:color="000000" w:fill="D9D9D9"/>
            <w:vAlign w:val="center"/>
            <w:hideMark/>
          </w:tcPr>
          <w:p w14:paraId="2ADDC221"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3</w:t>
            </w:r>
          </w:p>
        </w:tc>
        <w:tc>
          <w:tcPr>
            <w:tcW w:w="903" w:type="pct"/>
            <w:tcBorders>
              <w:top w:val="nil"/>
              <w:left w:val="nil"/>
              <w:bottom w:val="nil"/>
              <w:right w:val="nil"/>
            </w:tcBorders>
            <w:shd w:val="clear" w:color="000000" w:fill="D9D9D9"/>
            <w:vAlign w:val="center"/>
            <w:hideMark/>
          </w:tcPr>
          <w:p w14:paraId="186D3785"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Account/External destination (SFTP)</w:t>
            </w:r>
          </w:p>
        </w:tc>
        <w:tc>
          <w:tcPr>
            <w:tcW w:w="1161" w:type="pct"/>
            <w:tcBorders>
              <w:top w:val="nil"/>
              <w:left w:val="nil"/>
              <w:bottom w:val="nil"/>
              <w:right w:val="nil"/>
            </w:tcBorders>
            <w:shd w:val="clear" w:color="000000" w:fill="D9D9D9"/>
            <w:vAlign w:val="center"/>
            <w:hideMark/>
          </w:tcPr>
          <w:p w14:paraId="30F7A064"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Dryrun: SmallVM, Input: SFTP, Output: External</w:t>
            </w:r>
          </w:p>
        </w:tc>
        <w:tc>
          <w:tcPr>
            <w:tcW w:w="2678" w:type="pct"/>
            <w:tcBorders>
              <w:top w:val="nil"/>
              <w:left w:val="nil"/>
              <w:bottom w:val="nil"/>
              <w:right w:val="nil"/>
            </w:tcBorders>
            <w:shd w:val="clear" w:color="000000" w:fill="D9D9D9"/>
            <w:noWrap/>
            <w:vAlign w:val="center"/>
            <w:hideMark/>
          </w:tcPr>
          <w:p w14:paraId="26D0E336" w14:textId="77777777" w:rsidR="008D0847" w:rsidRPr="008D0847" w:rsidRDefault="00000000" w:rsidP="008D0847">
            <w:pPr>
              <w:spacing w:line="240" w:lineRule="auto"/>
              <w:rPr>
                <w:rFonts w:eastAsia="Times New Roman" w:cstheme="minorHAnsi"/>
                <w:color w:val="0563C1"/>
                <w:sz w:val="18"/>
                <w:szCs w:val="18"/>
                <w:u w:val="single"/>
              </w:rPr>
            </w:pPr>
            <w:hyperlink r:id="rId61" w:history="1">
              <w:r w:rsidR="008D0847" w:rsidRPr="008D0847">
                <w:rPr>
                  <w:rFonts w:eastAsia="Times New Roman" w:cstheme="minorHAnsi"/>
                  <w:color w:val="0563C1"/>
                  <w:sz w:val="18"/>
                  <w:szCs w:val="18"/>
                  <w:u w:val="single"/>
                </w:rPr>
                <w:t>Migration Framework_NP_Scenario3_DryRun_01032023.xlsx</w:t>
              </w:r>
            </w:hyperlink>
          </w:p>
        </w:tc>
      </w:tr>
      <w:tr w:rsidR="008D0847" w:rsidRPr="008D0847" w14:paraId="4318DB1C" w14:textId="77777777" w:rsidTr="00197AB5">
        <w:trPr>
          <w:trHeight w:val="720"/>
        </w:trPr>
        <w:tc>
          <w:tcPr>
            <w:tcW w:w="258" w:type="pct"/>
            <w:tcBorders>
              <w:top w:val="nil"/>
              <w:left w:val="nil"/>
              <w:bottom w:val="nil"/>
              <w:right w:val="nil"/>
            </w:tcBorders>
            <w:shd w:val="clear" w:color="auto" w:fill="auto"/>
            <w:vAlign w:val="center"/>
            <w:hideMark/>
          </w:tcPr>
          <w:p w14:paraId="1B21ED4D"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4</w:t>
            </w:r>
          </w:p>
        </w:tc>
        <w:tc>
          <w:tcPr>
            <w:tcW w:w="903" w:type="pct"/>
            <w:tcBorders>
              <w:top w:val="nil"/>
              <w:left w:val="nil"/>
              <w:bottom w:val="nil"/>
              <w:right w:val="nil"/>
            </w:tcBorders>
            <w:shd w:val="clear" w:color="auto" w:fill="auto"/>
            <w:vAlign w:val="center"/>
            <w:hideMark/>
          </w:tcPr>
          <w:p w14:paraId="7F995F23"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Account/External destination (SFTP)</w:t>
            </w:r>
          </w:p>
        </w:tc>
        <w:tc>
          <w:tcPr>
            <w:tcW w:w="1161" w:type="pct"/>
            <w:tcBorders>
              <w:top w:val="nil"/>
              <w:left w:val="nil"/>
              <w:bottom w:val="nil"/>
              <w:right w:val="nil"/>
            </w:tcBorders>
            <w:shd w:val="clear" w:color="auto" w:fill="auto"/>
            <w:vAlign w:val="center"/>
            <w:hideMark/>
          </w:tcPr>
          <w:p w14:paraId="39E3BC73"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Production: LargeVM, Input: SFTP, Output: External</w:t>
            </w:r>
          </w:p>
        </w:tc>
        <w:tc>
          <w:tcPr>
            <w:tcW w:w="2678" w:type="pct"/>
            <w:tcBorders>
              <w:top w:val="nil"/>
              <w:left w:val="nil"/>
              <w:bottom w:val="nil"/>
              <w:right w:val="nil"/>
            </w:tcBorders>
            <w:shd w:val="clear" w:color="auto" w:fill="auto"/>
            <w:noWrap/>
            <w:vAlign w:val="center"/>
            <w:hideMark/>
          </w:tcPr>
          <w:p w14:paraId="70C14FA2" w14:textId="77777777" w:rsidR="008D0847" w:rsidRPr="008D0847" w:rsidRDefault="00000000" w:rsidP="008D0847">
            <w:pPr>
              <w:spacing w:line="240" w:lineRule="auto"/>
              <w:rPr>
                <w:rFonts w:eastAsia="Times New Roman" w:cstheme="minorHAnsi"/>
                <w:color w:val="0563C1"/>
                <w:sz w:val="18"/>
                <w:szCs w:val="18"/>
                <w:u w:val="single"/>
              </w:rPr>
            </w:pPr>
            <w:hyperlink r:id="rId62" w:history="1">
              <w:r w:rsidR="008D0847" w:rsidRPr="008D0847">
                <w:rPr>
                  <w:rFonts w:eastAsia="Times New Roman" w:cstheme="minorHAnsi"/>
                  <w:color w:val="0563C1"/>
                  <w:sz w:val="18"/>
                  <w:szCs w:val="18"/>
                  <w:u w:val="single"/>
                </w:rPr>
                <w:t>Migration Framework_NP_Scenario4_Production_01032023.xlsx</w:t>
              </w:r>
            </w:hyperlink>
          </w:p>
        </w:tc>
      </w:tr>
      <w:tr w:rsidR="008D0847" w:rsidRPr="002605E4" w14:paraId="16E97A59" w14:textId="77777777" w:rsidTr="00197AB5">
        <w:trPr>
          <w:trHeight w:val="720"/>
        </w:trPr>
        <w:tc>
          <w:tcPr>
            <w:tcW w:w="258" w:type="pct"/>
            <w:tcBorders>
              <w:top w:val="nil"/>
              <w:left w:val="nil"/>
              <w:bottom w:val="nil"/>
              <w:right w:val="nil"/>
            </w:tcBorders>
            <w:shd w:val="clear" w:color="000000" w:fill="D9D9D9"/>
            <w:vAlign w:val="center"/>
            <w:hideMark/>
          </w:tcPr>
          <w:p w14:paraId="2B9A9252"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5</w:t>
            </w:r>
          </w:p>
        </w:tc>
        <w:tc>
          <w:tcPr>
            <w:tcW w:w="903" w:type="pct"/>
            <w:tcBorders>
              <w:top w:val="nil"/>
              <w:left w:val="nil"/>
              <w:bottom w:val="nil"/>
              <w:right w:val="nil"/>
            </w:tcBorders>
            <w:shd w:val="clear" w:color="000000" w:fill="D9D9D9"/>
            <w:vAlign w:val="center"/>
            <w:hideMark/>
          </w:tcPr>
          <w:p w14:paraId="63EC22C3"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lang w:val="en-AU"/>
              </w:rPr>
              <w:t>Input Azure Databox/Internal destination (DLGen2)</w:t>
            </w:r>
          </w:p>
        </w:tc>
        <w:tc>
          <w:tcPr>
            <w:tcW w:w="1161" w:type="pct"/>
            <w:tcBorders>
              <w:top w:val="nil"/>
              <w:left w:val="nil"/>
              <w:bottom w:val="nil"/>
              <w:right w:val="nil"/>
            </w:tcBorders>
            <w:shd w:val="clear" w:color="000000" w:fill="D9D9D9"/>
            <w:vAlign w:val="center"/>
            <w:hideMark/>
          </w:tcPr>
          <w:p w14:paraId="74FE7DE9"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Dryrun: SmallVM, Input: Databox, Output: Internal</w:t>
            </w:r>
          </w:p>
        </w:tc>
        <w:tc>
          <w:tcPr>
            <w:tcW w:w="2678" w:type="pct"/>
            <w:tcBorders>
              <w:top w:val="nil"/>
              <w:left w:val="nil"/>
              <w:bottom w:val="nil"/>
              <w:right w:val="nil"/>
            </w:tcBorders>
            <w:shd w:val="clear" w:color="000000" w:fill="D9D9D9"/>
            <w:noWrap/>
            <w:vAlign w:val="center"/>
            <w:hideMark/>
          </w:tcPr>
          <w:p w14:paraId="62314323" w14:textId="77777777" w:rsidR="008D0847" w:rsidRPr="008D0847" w:rsidRDefault="00000000" w:rsidP="008D0847">
            <w:pPr>
              <w:spacing w:line="240" w:lineRule="auto"/>
              <w:rPr>
                <w:rFonts w:eastAsia="Times New Roman" w:cstheme="minorHAnsi"/>
                <w:color w:val="0563C1"/>
                <w:sz w:val="18"/>
                <w:szCs w:val="18"/>
                <w:u w:val="single"/>
              </w:rPr>
            </w:pPr>
            <w:hyperlink r:id="rId63" w:history="1">
              <w:r w:rsidR="008D0847" w:rsidRPr="008D0847">
                <w:rPr>
                  <w:rFonts w:eastAsia="Times New Roman" w:cstheme="minorHAnsi"/>
                  <w:color w:val="0563C1"/>
                  <w:sz w:val="18"/>
                  <w:szCs w:val="18"/>
                  <w:u w:val="single"/>
                </w:rPr>
                <w:t>Migration Framework_NP_Scenario5_DryRun_01032023.xlsx</w:t>
              </w:r>
            </w:hyperlink>
          </w:p>
        </w:tc>
      </w:tr>
      <w:tr w:rsidR="008D0847" w:rsidRPr="008D0847" w14:paraId="1B6E25FF" w14:textId="77777777" w:rsidTr="00197AB5">
        <w:trPr>
          <w:trHeight w:val="720"/>
        </w:trPr>
        <w:tc>
          <w:tcPr>
            <w:tcW w:w="258" w:type="pct"/>
            <w:tcBorders>
              <w:top w:val="nil"/>
              <w:left w:val="nil"/>
              <w:bottom w:val="nil"/>
              <w:right w:val="nil"/>
            </w:tcBorders>
            <w:shd w:val="clear" w:color="auto" w:fill="auto"/>
            <w:vAlign w:val="center"/>
            <w:hideMark/>
          </w:tcPr>
          <w:p w14:paraId="160759A3"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6</w:t>
            </w:r>
          </w:p>
        </w:tc>
        <w:tc>
          <w:tcPr>
            <w:tcW w:w="903" w:type="pct"/>
            <w:tcBorders>
              <w:top w:val="nil"/>
              <w:left w:val="nil"/>
              <w:bottom w:val="nil"/>
              <w:right w:val="nil"/>
            </w:tcBorders>
            <w:shd w:val="clear" w:color="auto" w:fill="auto"/>
            <w:vAlign w:val="center"/>
            <w:hideMark/>
          </w:tcPr>
          <w:p w14:paraId="3306899F"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lang w:val="en-AU"/>
              </w:rPr>
              <w:t>Input Azure Databox/Internal destination (DLGen2)</w:t>
            </w:r>
          </w:p>
        </w:tc>
        <w:tc>
          <w:tcPr>
            <w:tcW w:w="1161" w:type="pct"/>
            <w:tcBorders>
              <w:top w:val="nil"/>
              <w:left w:val="nil"/>
              <w:bottom w:val="nil"/>
              <w:right w:val="nil"/>
            </w:tcBorders>
            <w:shd w:val="clear" w:color="auto" w:fill="auto"/>
            <w:vAlign w:val="center"/>
            <w:hideMark/>
          </w:tcPr>
          <w:p w14:paraId="1CDA7693"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Production: LargeVM, Input: Databox, Output: Internal</w:t>
            </w:r>
          </w:p>
        </w:tc>
        <w:tc>
          <w:tcPr>
            <w:tcW w:w="2678" w:type="pct"/>
            <w:tcBorders>
              <w:top w:val="nil"/>
              <w:left w:val="nil"/>
              <w:bottom w:val="nil"/>
              <w:right w:val="nil"/>
            </w:tcBorders>
            <w:shd w:val="clear" w:color="auto" w:fill="auto"/>
            <w:noWrap/>
            <w:vAlign w:val="center"/>
            <w:hideMark/>
          </w:tcPr>
          <w:p w14:paraId="0403A8C4" w14:textId="77777777" w:rsidR="008D0847" w:rsidRPr="008D0847" w:rsidRDefault="00000000" w:rsidP="008D0847">
            <w:pPr>
              <w:spacing w:line="240" w:lineRule="auto"/>
              <w:rPr>
                <w:rFonts w:eastAsia="Times New Roman" w:cstheme="minorHAnsi"/>
                <w:color w:val="0563C1"/>
                <w:sz w:val="18"/>
                <w:szCs w:val="18"/>
                <w:u w:val="single"/>
              </w:rPr>
            </w:pPr>
            <w:hyperlink r:id="rId64" w:history="1">
              <w:r w:rsidR="008D0847" w:rsidRPr="008D0847">
                <w:rPr>
                  <w:rFonts w:eastAsia="Times New Roman" w:cstheme="minorHAnsi"/>
                  <w:color w:val="0563C1"/>
                  <w:sz w:val="18"/>
                  <w:szCs w:val="18"/>
                  <w:u w:val="single"/>
                </w:rPr>
                <w:t>Migration Framework_NP_Scenario6_Production_01032023.xlsx</w:t>
              </w:r>
            </w:hyperlink>
          </w:p>
        </w:tc>
      </w:tr>
      <w:tr w:rsidR="008D0847" w:rsidRPr="002605E4" w14:paraId="2277FE0B" w14:textId="77777777" w:rsidTr="00197AB5">
        <w:trPr>
          <w:trHeight w:val="720"/>
        </w:trPr>
        <w:tc>
          <w:tcPr>
            <w:tcW w:w="258" w:type="pct"/>
            <w:tcBorders>
              <w:top w:val="nil"/>
              <w:left w:val="nil"/>
              <w:bottom w:val="nil"/>
              <w:right w:val="nil"/>
            </w:tcBorders>
            <w:shd w:val="clear" w:color="000000" w:fill="D9D9D9"/>
            <w:vAlign w:val="center"/>
            <w:hideMark/>
          </w:tcPr>
          <w:p w14:paraId="6BB4635A"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7</w:t>
            </w:r>
          </w:p>
        </w:tc>
        <w:tc>
          <w:tcPr>
            <w:tcW w:w="903" w:type="pct"/>
            <w:tcBorders>
              <w:top w:val="nil"/>
              <w:left w:val="nil"/>
              <w:bottom w:val="nil"/>
              <w:right w:val="nil"/>
            </w:tcBorders>
            <w:shd w:val="clear" w:color="000000" w:fill="D9D9D9"/>
            <w:vAlign w:val="center"/>
            <w:hideMark/>
          </w:tcPr>
          <w:p w14:paraId="02546AFC"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lang w:val="en-AU"/>
              </w:rPr>
              <w:t>Input Azure Databox/External destination (SFTP)</w:t>
            </w:r>
          </w:p>
        </w:tc>
        <w:tc>
          <w:tcPr>
            <w:tcW w:w="1161" w:type="pct"/>
            <w:tcBorders>
              <w:top w:val="nil"/>
              <w:left w:val="nil"/>
              <w:bottom w:val="nil"/>
              <w:right w:val="nil"/>
            </w:tcBorders>
            <w:shd w:val="clear" w:color="000000" w:fill="D9D9D9"/>
            <w:vAlign w:val="center"/>
            <w:hideMark/>
          </w:tcPr>
          <w:p w14:paraId="7B98FF9D"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Dryrun: SmallVM, Input: Databox, Output: External</w:t>
            </w:r>
          </w:p>
        </w:tc>
        <w:tc>
          <w:tcPr>
            <w:tcW w:w="2678" w:type="pct"/>
            <w:tcBorders>
              <w:top w:val="nil"/>
              <w:left w:val="nil"/>
              <w:bottom w:val="nil"/>
              <w:right w:val="nil"/>
            </w:tcBorders>
            <w:shd w:val="clear" w:color="000000" w:fill="D9D9D9"/>
            <w:noWrap/>
            <w:vAlign w:val="center"/>
            <w:hideMark/>
          </w:tcPr>
          <w:p w14:paraId="37932179" w14:textId="77777777" w:rsidR="008D0847" w:rsidRPr="008D0847" w:rsidRDefault="00000000" w:rsidP="008D0847">
            <w:pPr>
              <w:spacing w:line="240" w:lineRule="auto"/>
              <w:rPr>
                <w:rFonts w:eastAsia="Times New Roman" w:cstheme="minorHAnsi"/>
                <w:color w:val="0563C1"/>
                <w:sz w:val="18"/>
                <w:szCs w:val="18"/>
                <w:u w:val="single"/>
              </w:rPr>
            </w:pPr>
            <w:hyperlink r:id="rId65" w:history="1">
              <w:r w:rsidR="008D0847" w:rsidRPr="008D0847">
                <w:rPr>
                  <w:rFonts w:eastAsia="Times New Roman" w:cstheme="minorHAnsi"/>
                  <w:color w:val="0563C1"/>
                  <w:sz w:val="18"/>
                  <w:szCs w:val="18"/>
                  <w:u w:val="single"/>
                </w:rPr>
                <w:t>Migration Framework_NP_Scenario7_DryRun_01032023.xlsx</w:t>
              </w:r>
            </w:hyperlink>
          </w:p>
        </w:tc>
      </w:tr>
      <w:tr w:rsidR="008D0847" w:rsidRPr="008D0847" w14:paraId="0207CF36" w14:textId="77777777" w:rsidTr="00197AB5">
        <w:trPr>
          <w:trHeight w:val="720"/>
        </w:trPr>
        <w:tc>
          <w:tcPr>
            <w:tcW w:w="258" w:type="pct"/>
            <w:tcBorders>
              <w:top w:val="nil"/>
              <w:left w:val="nil"/>
              <w:bottom w:val="nil"/>
              <w:right w:val="nil"/>
            </w:tcBorders>
            <w:shd w:val="clear" w:color="auto" w:fill="auto"/>
            <w:vAlign w:val="center"/>
            <w:hideMark/>
          </w:tcPr>
          <w:p w14:paraId="7059B2BA"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8</w:t>
            </w:r>
          </w:p>
        </w:tc>
        <w:tc>
          <w:tcPr>
            <w:tcW w:w="903" w:type="pct"/>
            <w:tcBorders>
              <w:top w:val="nil"/>
              <w:left w:val="nil"/>
              <w:bottom w:val="nil"/>
              <w:right w:val="nil"/>
            </w:tcBorders>
            <w:shd w:val="clear" w:color="auto" w:fill="auto"/>
            <w:vAlign w:val="center"/>
            <w:hideMark/>
          </w:tcPr>
          <w:p w14:paraId="3C2A7565"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lang w:val="en-AU"/>
              </w:rPr>
              <w:t>Input Azure Databox/External destination (SFTP)</w:t>
            </w:r>
          </w:p>
        </w:tc>
        <w:tc>
          <w:tcPr>
            <w:tcW w:w="1161" w:type="pct"/>
            <w:tcBorders>
              <w:top w:val="nil"/>
              <w:left w:val="nil"/>
              <w:bottom w:val="nil"/>
              <w:right w:val="nil"/>
            </w:tcBorders>
            <w:shd w:val="clear" w:color="auto" w:fill="auto"/>
            <w:vAlign w:val="center"/>
            <w:hideMark/>
          </w:tcPr>
          <w:p w14:paraId="43E665DA"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Production: LargeVM, Input: Databox, Output: External</w:t>
            </w:r>
          </w:p>
        </w:tc>
        <w:tc>
          <w:tcPr>
            <w:tcW w:w="2678" w:type="pct"/>
            <w:tcBorders>
              <w:top w:val="nil"/>
              <w:left w:val="nil"/>
              <w:bottom w:val="nil"/>
              <w:right w:val="nil"/>
            </w:tcBorders>
            <w:shd w:val="clear" w:color="auto" w:fill="auto"/>
            <w:noWrap/>
            <w:vAlign w:val="center"/>
            <w:hideMark/>
          </w:tcPr>
          <w:p w14:paraId="78DE44F1" w14:textId="77777777" w:rsidR="008D0847" w:rsidRPr="008D0847" w:rsidRDefault="00000000" w:rsidP="008D0847">
            <w:pPr>
              <w:spacing w:line="240" w:lineRule="auto"/>
              <w:rPr>
                <w:rFonts w:eastAsia="Times New Roman" w:cstheme="minorHAnsi"/>
                <w:color w:val="0563C1"/>
                <w:sz w:val="18"/>
                <w:szCs w:val="18"/>
                <w:u w:val="single"/>
              </w:rPr>
            </w:pPr>
            <w:hyperlink r:id="rId66" w:history="1">
              <w:r w:rsidR="008D0847" w:rsidRPr="008D0847">
                <w:rPr>
                  <w:rFonts w:eastAsia="Times New Roman" w:cstheme="minorHAnsi"/>
                  <w:color w:val="0563C1"/>
                  <w:sz w:val="18"/>
                  <w:szCs w:val="18"/>
                  <w:u w:val="single"/>
                </w:rPr>
                <w:t>Migration Framework_NP_Scenario8_Production_01032023.xlsx</w:t>
              </w:r>
            </w:hyperlink>
          </w:p>
        </w:tc>
      </w:tr>
      <w:bookmarkEnd w:id="38"/>
      <w:tr w:rsidR="008D0847" w:rsidRPr="002605E4" w14:paraId="2DB114DC" w14:textId="77777777" w:rsidTr="002605E4">
        <w:trPr>
          <w:trHeight w:val="960"/>
        </w:trPr>
        <w:tc>
          <w:tcPr>
            <w:tcW w:w="258" w:type="pct"/>
            <w:tcBorders>
              <w:top w:val="nil"/>
              <w:left w:val="nil"/>
              <w:bottom w:val="nil"/>
              <w:right w:val="nil"/>
            </w:tcBorders>
            <w:shd w:val="clear" w:color="000000" w:fill="D9D9D9"/>
            <w:vAlign w:val="center"/>
            <w:hideMark/>
          </w:tcPr>
          <w:p w14:paraId="00A4EF43"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9</w:t>
            </w:r>
          </w:p>
        </w:tc>
        <w:tc>
          <w:tcPr>
            <w:tcW w:w="903" w:type="pct"/>
            <w:tcBorders>
              <w:top w:val="nil"/>
              <w:left w:val="nil"/>
              <w:bottom w:val="nil"/>
              <w:right w:val="nil"/>
            </w:tcBorders>
            <w:shd w:val="clear" w:color="000000" w:fill="D9D9D9"/>
            <w:vAlign w:val="center"/>
            <w:hideMark/>
          </w:tcPr>
          <w:p w14:paraId="527B8A00"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SFTP/Output (DLGen2)</w:t>
            </w:r>
          </w:p>
        </w:tc>
        <w:tc>
          <w:tcPr>
            <w:tcW w:w="1161" w:type="pct"/>
            <w:tcBorders>
              <w:top w:val="nil"/>
              <w:left w:val="nil"/>
              <w:bottom w:val="nil"/>
              <w:right w:val="nil"/>
            </w:tcBorders>
            <w:shd w:val="clear" w:color="000000" w:fill="D9D9D9"/>
            <w:vAlign w:val="center"/>
            <w:hideMark/>
          </w:tcPr>
          <w:p w14:paraId="6869F65C"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ETLPreprocesDryrun: SmallVM, Input: SampleZipFile at SFTP, Output: External (DatalakeGen2)</w:t>
            </w:r>
          </w:p>
        </w:tc>
        <w:tc>
          <w:tcPr>
            <w:tcW w:w="2678" w:type="pct"/>
            <w:tcBorders>
              <w:top w:val="nil"/>
              <w:left w:val="nil"/>
              <w:bottom w:val="nil"/>
              <w:right w:val="nil"/>
            </w:tcBorders>
            <w:shd w:val="clear" w:color="000000" w:fill="D9D9D9"/>
            <w:noWrap/>
            <w:vAlign w:val="bottom"/>
            <w:hideMark/>
          </w:tcPr>
          <w:p w14:paraId="441D28C0" w14:textId="77777777" w:rsidR="008D0847" w:rsidRPr="008D0847" w:rsidRDefault="00000000" w:rsidP="008D0847">
            <w:pPr>
              <w:spacing w:line="240" w:lineRule="auto"/>
              <w:rPr>
                <w:rFonts w:eastAsia="Times New Roman" w:cstheme="minorHAnsi"/>
                <w:color w:val="0563C1"/>
                <w:sz w:val="18"/>
                <w:szCs w:val="18"/>
                <w:u w:val="single"/>
              </w:rPr>
            </w:pPr>
            <w:hyperlink r:id="rId67" w:history="1">
              <w:r w:rsidR="008D0847" w:rsidRPr="008D0847">
                <w:rPr>
                  <w:rFonts w:eastAsia="Times New Roman" w:cstheme="minorHAnsi"/>
                  <w:color w:val="0563C1"/>
                  <w:sz w:val="18"/>
                  <w:szCs w:val="18"/>
                  <w:u w:val="single"/>
                </w:rPr>
                <w:t>Migration Framework_NP_Scenario13_ETLPreprocessDryrun_10032023.xlsx</w:t>
              </w:r>
            </w:hyperlink>
          </w:p>
        </w:tc>
      </w:tr>
      <w:tr w:rsidR="008D0847" w:rsidRPr="008D0847" w14:paraId="3D7B9314" w14:textId="77777777" w:rsidTr="002605E4">
        <w:trPr>
          <w:trHeight w:val="960"/>
        </w:trPr>
        <w:tc>
          <w:tcPr>
            <w:tcW w:w="258" w:type="pct"/>
            <w:tcBorders>
              <w:top w:val="nil"/>
              <w:left w:val="nil"/>
              <w:bottom w:val="nil"/>
              <w:right w:val="nil"/>
            </w:tcBorders>
            <w:shd w:val="clear" w:color="auto" w:fill="auto"/>
            <w:vAlign w:val="center"/>
            <w:hideMark/>
          </w:tcPr>
          <w:p w14:paraId="7D79FDDB"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10</w:t>
            </w:r>
          </w:p>
        </w:tc>
        <w:tc>
          <w:tcPr>
            <w:tcW w:w="903" w:type="pct"/>
            <w:tcBorders>
              <w:top w:val="nil"/>
              <w:left w:val="nil"/>
              <w:bottom w:val="nil"/>
              <w:right w:val="nil"/>
            </w:tcBorders>
            <w:shd w:val="clear" w:color="auto" w:fill="auto"/>
            <w:vAlign w:val="center"/>
            <w:hideMark/>
          </w:tcPr>
          <w:p w14:paraId="4C0CB4C4"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SFTP/Output (DLGen2)</w:t>
            </w:r>
          </w:p>
        </w:tc>
        <w:tc>
          <w:tcPr>
            <w:tcW w:w="1161" w:type="pct"/>
            <w:tcBorders>
              <w:top w:val="nil"/>
              <w:left w:val="nil"/>
              <w:bottom w:val="nil"/>
              <w:right w:val="nil"/>
            </w:tcBorders>
            <w:shd w:val="clear" w:color="auto" w:fill="auto"/>
            <w:vAlign w:val="center"/>
            <w:hideMark/>
          </w:tcPr>
          <w:p w14:paraId="1E7FA6EF"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ETLPreprocessProduction: LargeVM, Input: ActualFile at SFTP, Output: External (DatalakeGen2/Container)</w:t>
            </w:r>
          </w:p>
        </w:tc>
        <w:tc>
          <w:tcPr>
            <w:tcW w:w="2678" w:type="pct"/>
            <w:tcBorders>
              <w:top w:val="nil"/>
              <w:left w:val="nil"/>
              <w:bottom w:val="nil"/>
              <w:right w:val="nil"/>
            </w:tcBorders>
            <w:shd w:val="clear" w:color="auto" w:fill="auto"/>
            <w:noWrap/>
            <w:vAlign w:val="bottom"/>
            <w:hideMark/>
          </w:tcPr>
          <w:p w14:paraId="2233EF99" w14:textId="77777777" w:rsidR="008D0847" w:rsidRPr="008D0847" w:rsidRDefault="00000000" w:rsidP="008D0847">
            <w:pPr>
              <w:spacing w:line="240" w:lineRule="auto"/>
              <w:rPr>
                <w:rFonts w:eastAsia="Times New Roman" w:cstheme="minorHAnsi"/>
                <w:color w:val="0563C1"/>
                <w:sz w:val="18"/>
                <w:szCs w:val="18"/>
                <w:u w:val="single"/>
              </w:rPr>
            </w:pPr>
            <w:hyperlink r:id="rId68" w:history="1">
              <w:r w:rsidR="008D0847" w:rsidRPr="008D0847">
                <w:rPr>
                  <w:rFonts w:eastAsia="Times New Roman" w:cstheme="minorHAnsi"/>
                  <w:color w:val="0563C1"/>
                  <w:sz w:val="18"/>
                  <w:szCs w:val="18"/>
                  <w:u w:val="single"/>
                </w:rPr>
                <w:t>Migration Framework_NP_Scenario14_ETLPreprocessProduction_10032023.xlsx</w:t>
              </w:r>
            </w:hyperlink>
          </w:p>
        </w:tc>
      </w:tr>
      <w:tr w:rsidR="008D0847" w:rsidRPr="002605E4" w14:paraId="38795DE6" w14:textId="77777777" w:rsidTr="002605E4">
        <w:trPr>
          <w:trHeight w:val="960"/>
        </w:trPr>
        <w:tc>
          <w:tcPr>
            <w:tcW w:w="258" w:type="pct"/>
            <w:tcBorders>
              <w:top w:val="nil"/>
              <w:left w:val="nil"/>
              <w:bottom w:val="nil"/>
              <w:right w:val="nil"/>
            </w:tcBorders>
            <w:shd w:val="clear" w:color="000000" w:fill="D9D9D9"/>
            <w:vAlign w:val="center"/>
            <w:hideMark/>
          </w:tcPr>
          <w:p w14:paraId="48C63F94"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11</w:t>
            </w:r>
          </w:p>
        </w:tc>
        <w:tc>
          <w:tcPr>
            <w:tcW w:w="903" w:type="pct"/>
            <w:tcBorders>
              <w:top w:val="nil"/>
              <w:left w:val="nil"/>
              <w:bottom w:val="nil"/>
              <w:right w:val="nil"/>
            </w:tcBorders>
            <w:shd w:val="clear" w:color="000000" w:fill="D9D9D9"/>
            <w:vAlign w:val="center"/>
            <w:hideMark/>
          </w:tcPr>
          <w:p w14:paraId="7881FE62"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DLGen2/Output (SFTP)</w:t>
            </w:r>
          </w:p>
        </w:tc>
        <w:tc>
          <w:tcPr>
            <w:tcW w:w="1161" w:type="pct"/>
            <w:tcBorders>
              <w:top w:val="nil"/>
              <w:left w:val="nil"/>
              <w:bottom w:val="nil"/>
              <w:right w:val="nil"/>
            </w:tcBorders>
            <w:shd w:val="clear" w:color="000000" w:fill="D9D9D9"/>
            <w:vAlign w:val="center"/>
            <w:hideMark/>
          </w:tcPr>
          <w:p w14:paraId="2E08EBD7"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LargeVM, Input: Processed File at DatalakeGen2/Container, Output: External (Dsftp)</w:t>
            </w:r>
          </w:p>
        </w:tc>
        <w:tc>
          <w:tcPr>
            <w:tcW w:w="2678" w:type="pct"/>
            <w:tcBorders>
              <w:top w:val="nil"/>
              <w:left w:val="nil"/>
              <w:bottom w:val="nil"/>
              <w:right w:val="nil"/>
            </w:tcBorders>
            <w:shd w:val="clear" w:color="000000" w:fill="D9D9D9"/>
            <w:noWrap/>
            <w:vAlign w:val="bottom"/>
            <w:hideMark/>
          </w:tcPr>
          <w:p w14:paraId="274C62DC" w14:textId="77777777" w:rsidR="008D0847" w:rsidRPr="008D0847" w:rsidRDefault="00000000" w:rsidP="008D0847">
            <w:pPr>
              <w:spacing w:line="240" w:lineRule="auto"/>
              <w:rPr>
                <w:rFonts w:eastAsia="Times New Roman" w:cstheme="minorHAnsi"/>
                <w:color w:val="0563C1"/>
                <w:sz w:val="18"/>
                <w:szCs w:val="18"/>
                <w:u w:val="single"/>
              </w:rPr>
            </w:pPr>
            <w:hyperlink r:id="rId69" w:history="1">
              <w:r w:rsidR="008D0847" w:rsidRPr="008D0847">
                <w:rPr>
                  <w:rFonts w:eastAsia="Times New Roman" w:cstheme="minorHAnsi"/>
                  <w:color w:val="0563C1"/>
                  <w:sz w:val="18"/>
                  <w:szCs w:val="18"/>
                  <w:u w:val="single"/>
                </w:rPr>
                <w:t>Migration Framework_NP_Scenario15_Production_10032023.xlsx</w:t>
              </w:r>
            </w:hyperlink>
          </w:p>
        </w:tc>
      </w:tr>
      <w:tr w:rsidR="008D0847" w:rsidRPr="008D0847" w14:paraId="408B92D7" w14:textId="77777777" w:rsidTr="002605E4">
        <w:trPr>
          <w:trHeight w:val="1200"/>
        </w:trPr>
        <w:tc>
          <w:tcPr>
            <w:tcW w:w="258" w:type="pct"/>
            <w:tcBorders>
              <w:top w:val="nil"/>
              <w:left w:val="nil"/>
              <w:bottom w:val="nil"/>
              <w:right w:val="nil"/>
            </w:tcBorders>
            <w:shd w:val="clear" w:color="auto" w:fill="auto"/>
            <w:vAlign w:val="center"/>
            <w:hideMark/>
          </w:tcPr>
          <w:p w14:paraId="23142170"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12</w:t>
            </w:r>
          </w:p>
        </w:tc>
        <w:tc>
          <w:tcPr>
            <w:tcW w:w="903" w:type="pct"/>
            <w:tcBorders>
              <w:top w:val="nil"/>
              <w:left w:val="nil"/>
              <w:bottom w:val="nil"/>
              <w:right w:val="nil"/>
            </w:tcBorders>
            <w:shd w:val="clear" w:color="auto" w:fill="auto"/>
            <w:vAlign w:val="center"/>
            <w:hideMark/>
          </w:tcPr>
          <w:p w14:paraId="56539A35"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Azure Databox/Output DLGen2</w:t>
            </w:r>
          </w:p>
        </w:tc>
        <w:tc>
          <w:tcPr>
            <w:tcW w:w="1161" w:type="pct"/>
            <w:tcBorders>
              <w:top w:val="nil"/>
              <w:left w:val="nil"/>
              <w:bottom w:val="nil"/>
              <w:right w:val="nil"/>
            </w:tcBorders>
            <w:shd w:val="clear" w:color="auto" w:fill="auto"/>
            <w:vAlign w:val="center"/>
            <w:hideMark/>
          </w:tcPr>
          <w:p w14:paraId="604FB8E5"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ETLPreprocesDryrun: SmallVM, Input: SampleZipFile at Databox, Output: External (DatalakeGen2)</w:t>
            </w:r>
          </w:p>
        </w:tc>
        <w:tc>
          <w:tcPr>
            <w:tcW w:w="2678" w:type="pct"/>
            <w:tcBorders>
              <w:top w:val="nil"/>
              <w:left w:val="nil"/>
              <w:bottom w:val="nil"/>
              <w:right w:val="nil"/>
            </w:tcBorders>
            <w:shd w:val="clear" w:color="auto" w:fill="auto"/>
            <w:noWrap/>
            <w:vAlign w:val="bottom"/>
            <w:hideMark/>
          </w:tcPr>
          <w:p w14:paraId="6D751AA1" w14:textId="77777777" w:rsidR="008D0847" w:rsidRPr="008D0847" w:rsidRDefault="00000000" w:rsidP="008D0847">
            <w:pPr>
              <w:spacing w:line="240" w:lineRule="auto"/>
              <w:rPr>
                <w:rFonts w:eastAsia="Times New Roman" w:cstheme="minorHAnsi"/>
                <w:color w:val="0563C1"/>
                <w:sz w:val="18"/>
                <w:szCs w:val="18"/>
                <w:u w:val="single"/>
              </w:rPr>
            </w:pPr>
            <w:hyperlink r:id="rId70" w:history="1">
              <w:r w:rsidR="008D0847" w:rsidRPr="008D0847">
                <w:rPr>
                  <w:rFonts w:eastAsia="Times New Roman" w:cstheme="minorHAnsi"/>
                  <w:color w:val="0563C1"/>
                  <w:sz w:val="18"/>
                  <w:szCs w:val="18"/>
                  <w:u w:val="single"/>
                </w:rPr>
                <w:t>Migration Framework_NP_Scenario16_ETLPreprocessDryrun_10032023.xlsx</w:t>
              </w:r>
            </w:hyperlink>
          </w:p>
        </w:tc>
      </w:tr>
      <w:tr w:rsidR="008D0847" w:rsidRPr="002605E4" w14:paraId="5B081C0C" w14:textId="77777777" w:rsidTr="002605E4">
        <w:trPr>
          <w:trHeight w:val="1200"/>
        </w:trPr>
        <w:tc>
          <w:tcPr>
            <w:tcW w:w="258" w:type="pct"/>
            <w:tcBorders>
              <w:top w:val="nil"/>
              <w:left w:val="nil"/>
              <w:bottom w:val="nil"/>
              <w:right w:val="nil"/>
            </w:tcBorders>
            <w:shd w:val="clear" w:color="000000" w:fill="D9D9D9"/>
            <w:vAlign w:val="center"/>
            <w:hideMark/>
          </w:tcPr>
          <w:p w14:paraId="458D21CA"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13</w:t>
            </w:r>
          </w:p>
        </w:tc>
        <w:tc>
          <w:tcPr>
            <w:tcW w:w="903" w:type="pct"/>
            <w:tcBorders>
              <w:top w:val="nil"/>
              <w:left w:val="nil"/>
              <w:bottom w:val="nil"/>
              <w:right w:val="nil"/>
            </w:tcBorders>
            <w:shd w:val="clear" w:color="000000" w:fill="D9D9D9"/>
            <w:vAlign w:val="center"/>
            <w:hideMark/>
          </w:tcPr>
          <w:p w14:paraId="52561A7F"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Azure Databox/Output DLGen2</w:t>
            </w:r>
          </w:p>
        </w:tc>
        <w:tc>
          <w:tcPr>
            <w:tcW w:w="1161" w:type="pct"/>
            <w:tcBorders>
              <w:top w:val="nil"/>
              <w:left w:val="nil"/>
              <w:bottom w:val="nil"/>
              <w:right w:val="nil"/>
            </w:tcBorders>
            <w:shd w:val="clear" w:color="000000" w:fill="D9D9D9"/>
            <w:vAlign w:val="center"/>
            <w:hideMark/>
          </w:tcPr>
          <w:p w14:paraId="4C436B5A"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ETLPreprocessProduction: LargeVM, Input: ActualFile at Databox, Output: External (DatalakeGen2/Container)</w:t>
            </w:r>
          </w:p>
        </w:tc>
        <w:tc>
          <w:tcPr>
            <w:tcW w:w="2678" w:type="pct"/>
            <w:tcBorders>
              <w:top w:val="nil"/>
              <w:left w:val="nil"/>
              <w:bottom w:val="nil"/>
              <w:right w:val="nil"/>
            </w:tcBorders>
            <w:shd w:val="clear" w:color="000000" w:fill="D9D9D9"/>
            <w:noWrap/>
            <w:vAlign w:val="bottom"/>
            <w:hideMark/>
          </w:tcPr>
          <w:p w14:paraId="517A4724" w14:textId="77777777" w:rsidR="008D0847" w:rsidRPr="008D0847" w:rsidRDefault="00000000" w:rsidP="008D0847">
            <w:pPr>
              <w:spacing w:line="240" w:lineRule="auto"/>
              <w:rPr>
                <w:rFonts w:eastAsia="Times New Roman" w:cstheme="minorHAnsi"/>
                <w:color w:val="0563C1"/>
                <w:sz w:val="18"/>
                <w:szCs w:val="18"/>
                <w:u w:val="single"/>
              </w:rPr>
            </w:pPr>
            <w:hyperlink r:id="rId71" w:history="1">
              <w:r w:rsidR="008D0847" w:rsidRPr="008D0847">
                <w:rPr>
                  <w:rFonts w:eastAsia="Times New Roman" w:cstheme="minorHAnsi"/>
                  <w:color w:val="0563C1"/>
                  <w:sz w:val="18"/>
                  <w:szCs w:val="18"/>
                  <w:u w:val="single"/>
                </w:rPr>
                <w:t>Migration Framework_NP_Scenario17_ETLPreprocessProduction_10032023.xlsx</w:t>
              </w:r>
            </w:hyperlink>
          </w:p>
        </w:tc>
      </w:tr>
      <w:tr w:rsidR="008D0847" w:rsidRPr="008D0847" w14:paraId="6480B6A9" w14:textId="77777777" w:rsidTr="002605E4">
        <w:trPr>
          <w:trHeight w:val="960"/>
        </w:trPr>
        <w:tc>
          <w:tcPr>
            <w:tcW w:w="258" w:type="pct"/>
            <w:tcBorders>
              <w:top w:val="nil"/>
              <w:left w:val="nil"/>
              <w:bottom w:val="nil"/>
              <w:right w:val="nil"/>
            </w:tcBorders>
            <w:shd w:val="clear" w:color="auto" w:fill="auto"/>
            <w:vAlign w:val="center"/>
            <w:hideMark/>
          </w:tcPr>
          <w:p w14:paraId="6128EEBF" w14:textId="77777777" w:rsidR="008D0847" w:rsidRPr="008D0847" w:rsidRDefault="008D0847" w:rsidP="008D0847">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14</w:t>
            </w:r>
          </w:p>
        </w:tc>
        <w:tc>
          <w:tcPr>
            <w:tcW w:w="903" w:type="pct"/>
            <w:tcBorders>
              <w:top w:val="nil"/>
              <w:left w:val="nil"/>
              <w:bottom w:val="nil"/>
              <w:right w:val="nil"/>
            </w:tcBorders>
            <w:shd w:val="clear" w:color="auto" w:fill="auto"/>
            <w:vAlign w:val="center"/>
            <w:hideMark/>
          </w:tcPr>
          <w:p w14:paraId="7A5BEEEC"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Input DLGen2/Output (SFTP)</w:t>
            </w:r>
          </w:p>
        </w:tc>
        <w:tc>
          <w:tcPr>
            <w:tcW w:w="1161" w:type="pct"/>
            <w:tcBorders>
              <w:top w:val="nil"/>
              <w:left w:val="nil"/>
              <w:bottom w:val="nil"/>
              <w:right w:val="nil"/>
            </w:tcBorders>
            <w:shd w:val="clear" w:color="auto" w:fill="auto"/>
            <w:vAlign w:val="center"/>
            <w:hideMark/>
          </w:tcPr>
          <w:p w14:paraId="33E9D643" w14:textId="77777777" w:rsidR="008D0847" w:rsidRPr="008D0847" w:rsidRDefault="008D0847" w:rsidP="008D0847">
            <w:pPr>
              <w:spacing w:line="240" w:lineRule="auto"/>
              <w:rPr>
                <w:rFonts w:eastAsia="Times New Roman" w:cstheme="minorHAnsi"/>
                <w:color w:val="000000"/>
                <w:sz w:val="18"/>
                <w:szCs w:val="18"/>
              </w:rPr>
            </w:pPr>
            <w:r w:rsidRPr="008D0847">
              <w:rPr>
                <w:rFonts w:eastAsia="Times New Roman" w:cstheme="minorHAnsi"/>
                <w:color w:val="000000"/>
                <w:sz w:val="18"/>
                <w:szCs w:val="18"/>
              </w:rPr>
              <w:t>LargeVM, Input: Processed File at DatalakeGen2/Container, Output: External (Dsftp)</w:t>
            </w:r>
          </w:p>
        </w:tc>
        <w:tc>
          <w:tcPr>
            <w:tcW w:w="2678" w:type="pct"/>
            <w:tcBorders>
              <w:top w:val="nil"/>
              <w:left w:val="nil"/>
              <w:bottom w:val="nil"/>
              <w:right w:val="nil"/>
            </w:tcBorders>
            <w:shd w:val="clear" w:color="auto" w:fill="auto"/>
            <w:noWrap/>
            <w:vAlign w:val="bottom"/>
            <w:hideMark/>
          </w:tcPr>
          <w:p w14:paraId="2CCD8C00" w14:textId="77777777" w:rsidR="008D0847" w:rsidRPr="008D0847" w:rsidRDefault="00000000" w:rsidP="008D0847">
            <w:pPr>
              <w:spacing w:line="240" w:lineRule="auto"/>
              <w:rPr>
                <w:rFonts w:eastAsia="Times New Roman" w:cstheme="minorHAnsi"/>
                <w:color w:val="0563C1"/>
                <w:sz w:val="18"/>
                <w:szCs w:val="18"/>
                <w:u w:val="single"/>
              </w:rPr>
            </w:pPr>
            <w:hyperlink r:id="rId72" w:history="1">
              <w:r w:rsidR="008D0847" w:rsidRPr="008D0847">
                <w:rPr>
                  <w:rFonts w:eastAsia="Times New Roman" w:cstheme="minorHAnsi"/>
                  <w:color w:val="0563C1"/>
                  <w:sz w:val="18"/>
                  <w:szCs w:val="18"/>
                  <w:u w:val="single"/>
                </w:rPr>
                <w:t>Migration Framework_NP_Scenario18_Production_10032023.xlsx</w:t>
              </w:r>
            </w:hyperlink>
          </w:p>
        </w:tc>
      </w:tr>
    </w:tbl>
    <w:p w14:paraId="3F5D6959" w14:textId="7F0769FC" w:rsidR="000A0ECD" w:rsidRDefault="000A0ECD" w:rsidP="000A0ECD"/>
    <w:p w14:paraId="5A79E095" w14:textId="1D82546A" w:rsidR="003629FF" w:rsidRDefault="003629FF" w:rsidP="000A0ECD"/>
    <w:p w14:paraId="2BED1F74" w14:textId="19927C54" w:rsidR="003629FF" w:rsidRDefault="003629FF" w:rsidP="000A0ECD"/>
    <w:p w14:paraId="23B8535F" w14:textId="60E0629D" w:rsidR="003629FF" w:rsidRDefault="003629FF" w:rsidP="000A0ECD"/>
    <w:p w14:paraId="21B5A7AC" w14:textId="75EC5789" w:rsidR="003629FF" w:rsidRDefault="003629FF" w:rsidP="003629FF">
      <w:pPr>
        <w:pStyle w:val="Heading3"/>
      </w:pPr>
      <w:bookmarkStart w:id="39" w:name="_Toc132312612"/>
      <w:r>
        <w:lastRenderedPageBreak/>
        <w:t>Sample Input Parameter Files - CR</w:t>
      </w:r>
      <w:bookmarkEnd w:id="39"/>
    </w:p>
    <w:p w14:paraId="50EE440E" w14:textId="77777777" w:rsidR="003629FF" w:rsidRDefault="003629FF" w:rsidP="003629FF"/>
    <w:p w14:paraId="5FB5AD5E" w14:textId="77777777" w:rsidR="003629FF" w:rsidRDefault="003629FF" w:rsidP="003629FF">
      <w:r>
        <w:t xml:space="preserve">Different scenarios can be tested depending on the requirements. To create input for test cases, different combination of parameter values needs to be specified. </w:t>
      </w:r>
    </w:p>
    <w:p w14:paraId="57C8D8A5" w14:textId="77777777" w:rsidR="003629FF" w:rsidRDefault="003629FF" w:rsidP="003629FF"/>
    <w:p w14:paraId="4F2C288D" w14:textId="77777777" w:rsidR="003629FF" w:rsidRDefault="003629FF" w:rsidP="003629FF">
      <w:r>
        <w:t>Below are sample scenarios and sample input parameter files that can be used as reference when preparing the files.</w:t>
      </w:r>
    </w:p>
    <w:tbl>
      <w:tblPr>
        <w:tblW w:w="5000" w:type="pct"/>
        <w:tblLayout w:type="fixed"/>
        <w:tblLook w:val="04A0" w:firstRow="1" w:lastRow="0" w:firstColumn="1" w:lastColumn="0" w:noHBand="0" w:noVBand="1"/>
      </w:tblPr>
      <w:tblGrid>
        <w:gridCol w:w="540"/>
        <w:gridCol w:w="1890"/>
        <w:gridCol w:w="2430"/>
        <w:gridCol w:w="5606"/>
      </w:tblGrid>
      <w:tr w:rsidR="003629FF" w:rsidRPr="002605E4" w14:paraId="53648320" w14:textId="77777777" w:rsidTr="00E209DB">
        <w:trPr>
          <w:trHeight w:val="378"/>
        </w:trPr>
        <w:tc>
          <w:tcPr>
            <w:tcW w:w="258" w:type="pct"/>
            <w:tcBorders>
              <w:top w:val="nil"/>
              <w:left w:val="nil"/>
              <w:bottom w:val="nil"/>
              <w:right w:val="nil"/>
            </w:tcBorders>
            <w:shd w:val="clear" w:color="000000" w:fill="FFC000"/>
            <w:vAlign w:val="center"/>
            <w:hideMark/>
          </w:tcPr>
          <w:p w14:paraId="6C1C97AA" w14:textId="77777777" w:rsidR="003629FF" w:rsidRPr="008D0847" w:rsidRDefault="003629FF" w:rsidP="00E209DB">
            <w:pPr>
              <w:spacing w:line="240" w:lineRule="auto"/>
              <w:rPr>
                <w:rFonts w:eastAsia="Times New Roman" w:cstheme="minorHAnsi"/>
                <w:b/>
                <w:color w:val="000000"/>
                <w:sz w:val="18"/>
                <w:szCs w:val="18"/>
              </w:rPr>
            </w:pPr>
            <w:r w:rsidRPr="008D0847">
              <w:rPr>
                <w:rFonts w:eastAsia="Times New Roman" w:cstheme="minorHAnsi"/>
                <w:b/>
                <w:color w:val="000000"/>
                <w:sz w:val="18"/>
                <w:szCs w:val="18"/>
              </w:rPr>
              <w:t>#</w:t>
            </w:r>
          </w:p>
        </w:tc>
        <w:tc>
          <w:tcPr>
            <w:tcW w:w="903" w:type="pct"/>
            <w:tcBorders>
              <w:top w:val="nil"/>
              <w:left w:val="nil"/>
              <w:bottom w:val="nil"/>
              <w:right w:val="nil"/>
            </w:tcBorders>
            <w:shd w:val="clear" w:color="000000" w:fill="FFC000"/>
            <w:vAlign w:val="center"/>
            <w:hideMark/>
          </w:tcPr>
          <w:p w14:paraId="1FF34AEC" w14:textId="77777777" w:rsidR="003629FF" w:rsidRPr="008D0847" w:rsidRDefault="003629FF" w:rsidP="00E209DB">
            <w:pPr>
              <w:spacing w:line="240" w:lineRule="auto"/>
              <w:rPr>
                <w:rFonts w:eastAsia="Times New Roman" w:cstheme="minorHAnsi"/>
                <w:b/>
                <w:color w:val="000000"/>
                <w:sz w:val="18"/>
                <w:szCs w:val="18"/>
              </w:rPr>
            </w:pPr>
            <w:r w:rsidRPr="008D0847">
              <w:rPr>
                <w:rFonts w:eastAsia="Times New Roman" w:cstheme="minorHAnsi"/>
                <w:b/>
                <w:color w:val="000000"/>
                <w:sz w:val="18"/>
                <w:szCs w:val="18"/>
              </w:rPr>
              <w:t>Input/Output</w:t>
            </w:r>
          </w:p>
        </w:tc>
        <w:tc>
          <w:tcPr>
            <w:tcW w:w="1161" w:type="pct"/>
            <w:tcBorders>
              <w:top w:val="nil"/>
              <w:left w:val="nil"/>
              <w:bottom w:val="nil"/>
              <w:right w:val="nil"/>
            </w:tcBorders>
            <w:shd w:val="clear" w:color="000000" w:fill="FFC000"/>
            <w:vAlign w:val="center"/>
            <w:hideMark/>
          </w:tcPr>
          <w:p w14:paraId="538E0471" w14:textId="77777777" w:rsidR="003629FF" w:rsidRPr="008D0847" w:rsidRDefault="003629FF" w:rsidP="00E209DB">
            <w:pPr>
              <w:spacing w:line="240" w:lineRule="auto"/>
              <w:rPr>
                <w:rFonts w:eastAsia="Times New Roman" w:cstheme="minorHAnsi"/>
                <w:b/>
                <w:color w:val="000000"/>
                <w:sz w:val="18"/>
                <w:szCs w:val="18"/>
              </w:rPr>
            </w:pPr>
            <w:r w:rsidRPr="008D0847">
              <w:rPr>
                <w:rFonts w:eastAsia="Times New Roman" w:cstheme="minorHAnsi"/>
                <w:b/>
                <w:color w:val="000000"/>
                <w:sz w:val="18"/>
                <w:szCs w:val="18"/>
              </w:rPr>
              <w:t>Scenario</w:t>
            </w:r>
          </w:p>
        </w:tc>
        <w:tc>
          <w:tcPr>
            <w:tcW w:w="2678" w:type="pct"/>
            <w:tcBorders>
              <w:top w:val="nil"/>
              <w:left w:val="nil"/>
              <w:bottom w:val="nil"/>
              <w:right w:val="nil"/>
            </w:tcBorders>
            <w:shd w:val="clear" w:color="000000" w:fill="FFC000"/>
            <w:vAlign w:val="center"/>
            <w:hideMark/>
          </w:tcPr>
          <w:p w14:paraId="0A4D528C" w14:textId="77777777" w:rsidR="003629FF" w:rsidRPr="008D0847" w:rsidRDefault="003629FF" w:rsidP="00E209DB">
            <w:pPr>
              <w:spacing w:line="240" w:lineRule="auto"/>
              <w:rPr>
                <w:rFonts w:eastAsia="Times New Roman" w:cstheme="minorHAnsi"/>
                <w:b/>
                <w:color w:val="000000"/>
                <w:sz w:val="18"/>
                <w:szCs w:val="18"/>
              </w:rPr>
            </w:pPr>
            <w:r w:rsidRPr="008D0847">
              <w:rPr>
                <w:rFonts w:eastAsia="Times New Roman" w:cstheme="minorHAnsi"/>
                <w:b/>
                <w:color w:val="000000"/>
                <w:sz w:val="18"/>
                <w:szCs w:val="18"/>
              </w:rPr>
              <w:t>Input Parameter File</w:t>
            </w:r>
          </w:p>
        </w:tc>
      </w:tr>
      <w:tr w:rsidR="003629FF" w:rsidRPr="002605E4" w14:paraId="33B82726" w14:textId="77777777" w:rsidTr="00E209DB">
        <w:trPr>
          <w:trHeight w:val="720"/>
        </w:trPr>
        <w:tc>
          <w:tcPr>
            <w:tcW w:w="258" w:type="pct"/>
            <w:tcBorders>
              <w:top w:val="nil"/>
              <w:left w:val="nil"/>
              <w:bottom w:val="nil"/>
              <w:right w:val="nil"/>
            </w:tcBorders>
            <w:shd w:val="clear" w:color="000000" w:fill="D9D9D9"/>
            <w:vAlign w:val="center"/>
            <w:hideMark/>
          </w:tcPr>
          <w:p w14:paraId="52073A4A" w14:textId="77777777" w:rsidR="003629FF" w:rsidRPr="008D0847" w:rsidRDefault="003629FF" w:rsidP="00E209DB">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1</w:t>
            </w:r>
          </w:p>
        </w:tc>
        <w:tc>
          <w:tcPr>
            <w:tcW w:w="903" w:type="pct"/>
            <w:tcBorders>
              <w:top w:val="nil"/>
              <w:left w:val="nil"/>
              <w:bottom w:val="nil"/>
              <w:right w:val="nil"/>
            </w:tcBorders>
            <w:shd w:val="clear" w:color="000000" w:fill="D9D9D9"/>
            <w:vAlign w:val="center"/>
            <w:hideMark/>
          </w:tcPr>
          <w:p w14:paraId="7A5416A6" w14:textId="16AC8907" w:rsidR="003629FF" w:rsidRPr="008D0847" w:rsidRDefault="003629FF"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w:t>
            </w:r>
            <w:r w:rsidR="00D42548">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sidR="00D42548">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000000" w:fill="D9D9D9"/>
            <w:vAlign w:val="center"/>
            <w:hideMark/>
          </w:tcPr>
          <w:p w14:paraId="06F5E27B" w14:textId="70F2C5CC" w:rsidR="003629FF" w:rsidRPr="008D0847" w:rsidRDefault="003629FF" w:rsidP="00E209DB">
            <w:pPr>
              <w:spacing w:line="240" w:lineRule="auto"/>
              <w:rPr>
                <w:rFonts w:eastAsia="Times New Roman" w:cstheme="minorHAnsi"/>
                <w:color w:val="000000"/>
                <w:sz w:val="18"/>
                <w:szCs w:val="18"/>
              </w:rPr>
            </w:pPr>
            <w:r>
              <w:rPr>
                <w:rFonts w:eastAsia="Times New Roman" w:cstheme="minorHAnsi"/>
                <w:color w:val="000000"/>
                <w:sz w:val="18"/>
                <w:szCs w:val="18"/>
              </w:rPr>
              <w:t>ETLPreprocess</w:t>
            </w:r>
            <w:r w:rsidRPr="008D0847">
              <w:rPr>
                <w:rFonts w:eastAsia="Times New Roman" w:cstheme="minorHAnsi"/>
                <w:color w:val="000000"/>
                <w:sz w:val="18"/>
                <w:szCs w:val="18"/>
              </w:rPr>
              <w:t xml:space="preserve">Dryrun: SmallVM, Input: SFTP, Output: </w:t>
            </w:r>
            <w:r>
              <w:rPr>
                <w:rFonts w:eastAsia="Times New Roman" w:cstheme="minorHAnsi"/>
                <w:color w:val="000000"/>
                <w:sz w:val="18"/>
                <w:szCs w:val="18"/>
              </w:rPr>
              <w:t>ex</w:t>
            </w:r>
            <w:r w:rsidRPr="008D0847">
              <w:rPr>
                <w:rFonts w:eastAsia="Times New Roman" w:cstheme="minorHAnsi"/>
                <w:color w:val="000000"/>
                <w:sz w:val="18"/>
                <w:szCs w:val="18"/>
              </w:rPr>
              <w:t>ternal</w:t>
            </w:r>
          </w:p>
        </w:tc>
        <w:tc>
          <w:tcPr>
            <w:tcW w:w="2678" w:type="pct"/>
            <w:tcBorders>
              <w:top w:val="nil"/>
              <w:left w:val="nil"/>
              <w:bottom w:val="nil"/>
              <w:right w:val="nil"/>
            </w:tcBorders>
            <w:shd w:val="clear" w:color="000000" w:fill="D9D9D9"/>
            <w:noWrap/>
            <w:vAlign w:val="center"/>
            <w:hideMark/>
          </w:tcPr>
          <w:p w14:paraId="21FE4C0C" w14:textId="3F7B8CE8" w:rsidR="003629FF" w:rsidRPr="008D0847" w:rsidRDefault="00000000" w:rsidP="00E209DB">
            <w:pPr>
              <w:spacing w:line="240" w:lineRule="auto"/>
              <w:rPr>
                <w:rFonts w:eastAsia="Times New Roman" w:cstheme="minorHAnsi"/>
                <w:color w:val="0563C1"/>
                <w:sz w:val="18"/>
                <w:szCs w:val="18"/>
                <w:u w:val="single"/>
              </w:rPr>
            </w:pPr>
            <w:hyperlink r:id="rId73" w:history="1">
              <w:r w:rsidR="003629FF">
                <w:rPr>
                  <w:rStyle w:val="Hyperlink"/>
                </w:rPr>
                <w:t>Migration Framework_NP_Scenario13_ETLPreprocessDryrun_10032023.xlsx</w:t>
              </w:r>
            </w:hyperlink>
          </w:p>
        </w:tc>
      </w:tr>
      <w:tr w:rsidR="003629FF" w:rsidRPr="002605E4" w14:paraId="690458FE" w14:textId="77777777" w:rsidTr="00E209DB">
        <w:trPr>
          <w:trHeight w:val="720"/>
        </w:trPr>
        <w:tc>
          <w:tcPr>
            <w:tcW w:w="258" w:type="pct"/>
            <w:tcBorders>
              <w:top w:val="nil"/>
              <w:left w:val="nil"/>
              <w:bottom w:val="nil"/>
              <w:right w:val="nil"/>
            </w:tcBorders>
            <w:shd w:val="clear" w:color="000000" w:fill="FFFFFF"/>
            <w:vAlign w:val="center"/>
            <w:hideMark/>
          </w:tcPr>
          <w:p w14:paraId="3AC2BEE3" w14:textId="77777777" w:rsidR="003629FF" w:rsidRPr="008D0847" w:rsidRDefault="003629FF" w:rsidP="00E209DB">
            <w:pPr>
              <w:spacing w:line="240" w:lineRule="auto"/>
              <w:jc w:val="right"/>
              <w:rPr>
                <w:rFonts w:eastAsia="Times New Roman" w:cstheme="minorHAnsi"/>
                <w:color w:val="000000"/>
                <w:sz w:val="18"/>
                <w:szCs w:val="18"/>
              </w:rPr>
            </w:pPr>
            <w:r w:rsidRPr="008D0847">
              <w:rPr>
                <w:rFonts w:eastAsia="Times New Roman" w:cstheme="minorHAnsi"/>
                <w:color w:val="000000"/>
                <w:sz w:val="18"/>
                <w:szCs w:val="18"/>
              </w:rPr>
              <w:t>2</w:t>
            </w:r>
          </w:p>
        </w:tc>
        <w:tc>
          <w:tcPr>
            <w:tcW w:w="903" w:type="pct"/>
            <w:tcBorders>
              <w:top w:val="nil"/>
              <w:left w:val="nil"/>
              <w:bottom w:val="nil"/>
              <w:right w:val="nil"/>
            </w:tcBorders>
            <w:shd w:val="clear" w:color="000000" w:fill="FFFFFF"/>
            <w:vAlign w:val="center"/>
            <w:hideMark/>
          </w:tcPr>
          <w:p w14:paraId="5C21DB63" w14:textId="3671E844" w:rsidR="003629FF" w:rsidRPr="008D0847" w:rsidRDefault="003629FF"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Input Sftp Storage Account/</w:t>
            </w:r>
            <w:r w:rsidR="00D42548">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sidR="00D42548">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auto" w:fill="auto"/>
            <w:vAlign w:val="center"/>
            <w:hideMark/>
          </w:tcPr>
          <w:p w14:paraId="19EA4566" w14:textId="02BB0818" w:rsidR="003629FF" w:rsidRPr="008D0847" w:rsidRDefault="00D42548" w:rsidP="00E209DB">
            <w:pPr>
              <w:spacing w:line="240" w:lineRule="auto"/>
              <w:rPr>
                <w:rFonts w:eastAsia="Times New Roman" w:cstheme="minorHAnsi"/>
                <w:color w:val="000000"/>
                <w:sz w:val="18"/>
                <w:szCs w:val="18"/>
              </w:rPr>
            </w:pPr>
            <w:r>
              <w:rPr>
                <w:rFonts w:eastAsia="Times New Roman" w:cstheme="minorHAnsi"/>
                <w:color w:val="000000"/>
                <w:sz w:val="18"/>
                <w:szCs w:val="18"/>
              </w:rPr>
              <w:t>ETLPreprocess</w:t>
            </w:r>
            <w:r w:rsidR="003629FF" w:rsidRPr="008D0847">
              <w:rPr>
                <w:rFonts w:eastAsia="Times New Roman" w:cstheme="minorHAnsi"/>
                <w:color w:val="000000"/>
                <w:sz w:val="18"/>
                <w:szCs w:val="18"/>
              </w:rPr>
              <w:t xml:space="preserve">Production: LargeVM, Input: SFTP, Output: </w:t>
            </w:r>
            <w:r>
              <w:rPr>
                <w:rFonts w:eastAsia="Times New Roman" w:cstheme="minorHAnsi"/>
                <w:color w:val="000000"/>
                <w:sz w:val="18"/>
                <w:szCs w:val="18"/>
              </w:rPr>
              <w:t>external</w:t>
            </w:r>
          </w:p>
        </w:tc>
        <w:tc>
          <w:tcPr>
            <w:tcW w:w="2678" w:type="pct"/>
            <w:tcBorders>
              <w:top w:val="nil"/>
              <w:left w:val="nil"/>
              <w:bottom w:val="nil"/>
              <w:right w:val="nil"/>
            </w:tcBorders>
            <w:shd w:val="clear" w:color="auto" w:fill="auto"/>
            <w:noWrap/>
            <w:vAlign w:val="center"/>
            <w:hideMark/>
          </w:tcPr>
          <w:p w14:paraId="4B752B20" w14:textId="7BFC89F8" w:rsidR="003629FF" w:rsidRPr="008D0847" w:rsidRDefault="00000000" w:rsidP="00E209DB">
            <w:pPr>
              <w:spacing w:line="240" w:lineRule="auto"/>
              <w:rPr>
                <w:rFonts w:eastAsia="Times New Roman" w:cstheme="minorHAnsi"/>
                <w:color w:val="0563C1"/>
                <w:sz w:val="18"/>
                <w:szCs w:val="18"/>
                <w:u w:val="single"/>
              </w:rPr>
            </w:pPr>
            <w:hyperlink r:id="rId74" w:history="1">
              <w:r w:rsidR="00D42548">
                <w:rPr>
                  <w:rStyle w:val="Hyperlink"/>
                </w:rPr>
                <w:t>Migration Framework_NP_Scenario14_ETLPreprocessProduction_10032023.xlsx</w:t>
              </w:r>
            </w:hyperlink>
          </w:p>
        </w:tc>
      </w:tr>
      <w:tr w:rsidR="00D42548" w:rsidRPr="002605E4" w14:paraId="6E7C25DF" w14:textId="77777777" w:rsidTr="00E209DB">
        <w:trPr>
          <w:trHeight w:val="720"/>
        </w:trPr>
        <w:tc>
          <w:tcPr>
            <w:tcW w:w="258" w:type="pct"/>
            <w:tcBorders>
              <w:top w:val="nil"/>
              <w:left w:val="nil"/>
              <w:bottom w:val="nil"/>
              <w:right w:val="nil"/>
            </w:tcBorders>
            <w:shd w:val="clear" w:color="000000" w:fill="FFFFFF"/>
            <w:vAlign w:val="center"/>
          </w:tcPr>
          <w:p w14:paraId="1E425CE6" w14:textId="2BC5BC4C" w:rsidR="00D42548" w:rsidRPr="008D0847" w:rsidRDefault="00D42548" w:rsidP="00E209DB">
            <w:pPr>
              <w:spacing w:line="240" w:lineRule="auto"/>
              <w:jc w:val="right"/>
              <w:rPr>
                <w:rFonts w:eastAsia="Times New Roman" w:cstheme="minorHAnsi"/>
                <w:color w:val="000000"/>
                <w:sz w:val="18"/>
                <w:szCs w:val="18"/>
              </w:rPr>
            </w:pPr>
            <w:r>
              <w:rPr>
                <w:rFonts w:eastAsia="Times New Roman" w:cstheme="minorHAnsi"/>
                <w:color w:val="000000"/>
                <w:sz w:val="18"/>
                <w:szCs w:val="18"/>
              </w:rPr>
              <w:t>3</w:t>
            </w:r>
          </w:p>
        </w:tc>
        <w:tc>
          <w:tcPr>
            <w:tcW w:w="903" w:type="pct"/>
            <w:tcBorders>
              <w:top w:val="nil"/>
              <w:left w:val="nil"/>
              <w:bottom w:val="nil"/>
              <w:right w:val="nil"/>
            </w:tcBorders>
            <w:shd w:val="clear" w:color="000000" w:fill="FFFFFF"/>
            <w:vAlign w:val="center"/>
          </w:tcPr>
          <w:p w14:paraId="72F29F92" w14:textId="7D9F35D4" w:rsidR="00D42548" w:rsidRPr="008D0847"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Input </w:t>
            </w:r>
            <w:r>
              <w:rPr>
                <w:rFonts w:eastAsia="Times New Roman" w:cstheme="minorHAnsi"/>
                <w:color w:val="000000"/>
                <w:sz w:val="18"/>
                <w:szCs w:val="18"/>
              </w:rPr>
              <w:t>ETL</w:t>
            </w:r>
            <w:r w:rsidRPr="008D0847">
              <w:rPr>
                <w:rFonts w:eastAsia="Times New Roman" w:cstheme="minorHAnsi"/>
                <w:color w:val="000000"/>
                <w:sz w:val="18"/>
                <w:szCs w:val="18"/>
              </w:rPr>
              <w:t xml:space="preserve"> Storage Account/</w:t>
            </w:r>
            <w:r>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auto" w:fill="auto"/>
            <w:vAlign w:val="center"/>
          </w:tcPr>
          <w:p w14:paraId="60E090D5" w14:textId="5DE8D882" w:rsidR="00D42548"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Production: LargeVM, Input: </w:t>
            </w:r>
            <w:r>
              <w:rPr>
                <w:rFonts w:eastAsia="Times New Roman" w:cstheme="minorHAnsi"/>
                <w:color w:val="000000"/>
                <w:sz w:val="18"/>
                <w:szCs w:val="18"/>
              </w:rPr>
              <w:t>ETL</w:t>
            </w:r>
            <w:r w:rsidRPr="008D0847">
              <w:rPr>
                <w:rFonts w:eastAsia="Times New Roman" w:cstheme="minorHAnsi"/>
                <w:color w:val="000000"/>
                <w:sz w:val="18"/>
                <w:szCs w:val="18"/>
              </w:rPr>
              <w:t xml:space="preserve">, Output: </w:t>
            </w:r>
            <w:r>
              <w:rPr>
                <w:rFonts w:eastAsia="Times New Roman" w:cstheme="minorHAnsi"/>
                <w:color w:val="000000"/>
                <w:sz w:val="18"/>
                <w:szCs w:val="18"/>
              </w:rPr>
              <w:t>external</w:t>
            </w:r>
          </w:p>
        </w:tc>
        <w:tc>
          <w:tcPr>
            <w:tcW w:w="2678" w:type="pct"/>
            <w:tcBorders>
              <w:top w:val="nil"/>
              <w:left w:val="nil"/>
              <w:bottom w:val="nil"/>
              <w:right w:val="nil"/>
            </w:tcBorders>
            <w:shd w:val="clear" w:color="auto" w:fill="auto"/>
            <w:noWrap/>
            <w:vAlign w:val="center"/>
          </w:tcPr>
          <w:p w14:paraId="222131B1" w14:textId="0551388F" w:rsidR="00D42548" w:rsidRDefault="00000000" w:rsidP="00E209DB">
            <w:pPr>
              <w:spacing w:line="240" w:lineRule="auto"/>
            </w:pPr>
            <w:hyperlink r:id="rId75" w:history="1">
              <w:r w:rsidR="00D42548">
                <w:rPr>
                  <w:rStyle w:val="Hyperlink"/>
                </w:rPr>
                <w:t>Migration Framework_NP_Scenario15_Production_10032023.xlsx</w:t>
              </w:r>
            </w:hyperlink>
          </w:p>
        </w:tc>
      </w:tr>
      <w:tr w:rsidR="00D42548" w:rsidRPr="002605E4" w14:paraId="1FD77632" w14:textId="77777777" w:rsidTr="00E209DB">
        <w:trPr>
          <w:trHeight w:val="720"/>
        </w:trPr>
        <w:tc>
          <w:tcPr>
            <w:tcW w:w="258" w:type="pct"/>
            <w:tcBorders>
              <w:top w:val="nil"/>
              <w:left w:val="nil"/>
              <w:bottom w:val="nil"/>
              <w:right w:val="nil"/>
            </w:tcBorders>
            <w:shd w:val="clear" w:color="000000" w:fill="FFFFFF"/>
            <w:vAlign w:val="center"/>
          </w:tcPr>
          <w:p w14:paraId="69360184" w14:textId="6AFCA629" w:rsidR="00D42548" w:rsidRDefault="00D42548" w:rsidP="00E209DB">
            <w:pPr>
              <w:spacing w:line="240" w:lineRule="auto"/>
              <w:jc w:val="right"/>
              <w:rPr>
                <w:rFonts w:eastAsia="Times New Roman" w:cstheme="minorHAnsi"/>
                <w:color w:val="000000"/>
                <w:sz w:val="18"/>
                <w:szCs w:val="18"/>
              </w:rPr>
            </w:pPr>
            <w:r>
              <w:rPr>
                <w:rFonts w:eastAsia="Times New Roman" w:cstheme="minorHAnsi"/>
                <w:color w:val="000000"/>
                <w:sz w:val="18"/>
                <w:szCs w:val="18"/>
              </w:rPr>
              <w:t>4</w:t>
            </w:r>
          </w:p>
        </w:tc>
        <w:tc>
          <w:tcPr>
            <w:tcW w:w="903" w:type="pct"/>
            <w:tcBorders>
              <w:top w:val="nil"/>
              <w:left w:val="nil"/>
              <w:bottom w:val="nil"/>
              <w:right w:val="nil"/>
            </w:tcBorders>
            <w:shd w:val="clear" w:color="000000" w:fill="FFFFFF"/>
            <w:vAlign w:val="center"/>
          </w:tcPr>
          <w:p w14:paraId="57E52574" w14:textId="79CC6F08" w:rsidR="00D42548" w:rsidRPr="008D0847"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Input </w:t>
            </w:r>
            <w:r>
              <w:rPr>
                <w:rFonts w:eastAsia="Times New Roman" w:cstheme="minorHAnsi"/>
                <w:color w:val="000000"/>
                <w:sz w:val="18"/>
                <w:szCs w:val="18"/>
              </w:rPr>
              <w:t>databox</w:t>
            </w:r>
            <w:r w:rsidRPr="008D0847">
              <w:rPr>
                <w:rFonts w:eastAsia="Times New Roman" w:cstheme="minorHAnsi"/>
                <w:color w:val="000000"/>
                <w:sz w:val="18"/>
                <w:szCs w:val="18"/>
              </w:rPr>
              <w:t xml:space="preserve"> Storage Account/</w:t>
            </w:r>
            <w:r>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auto" w:fill="auto"/>
            <w:vAlign w:val="center"/>
          </w:tcPr>
          <w:p w14:paraId="0CDAC0B0" w14:textId="7997FCA7" w:rsidR="00D42548" w:rsidRPr="008D0847" w:rsidRDefault="00D42548" w:rsidP="00E209DB">
            <w:pPr>
              <w:spacing w:line="240" w:lineRule="auto"/>
              <w:rPr>
                <w:rFonts w:eastAsia="Times New Roman" w:cstheme="minorHAnsi"/>
                <w:color w:val="000000"/>
                <w:sz w:val="18"/>
                <w:szCs w:val="18"/>
              </w:rPr>
            </w:pPr>
            <w:r>
              <w:rPr>
                <w:rFonts w:eastAsia="Times New Roman" w:cstheme="minorHAnsi"/>
                <w:color w:val="000000"/>
                <w:sz w:val="18"/>
                <w:szCs w:val="18"/>
              </w:rPr>
              <w:t>ETLPreprocess</w:t>
            </w:r>
            <w:r w:rsidRPr="008D0847">
              <w:rPr>
                <w:rFonts w:eastAsia="Times New Roman" w:cstheme="minorHAnsi"/>
                <w:color w:val="000000"/>
                <w:sz w:val="18"/>
                <w:szCs w:val="18"/>
              </w:rPr>
              <w:t xml:space="preserve">Dryrun: SmallVM, Input: </w:t>
            </w:r>
            <w:r>
              <w:rPr>
                <w:rFonts w:eastAsia="Times New Roman" w:cstheme="minorHAnsi"/>
                <w:color w:val="000000"/>
                <w:sz w:val="18"/>
                <w:szCs w:val="18"/>
              </w:rPr>
              <w:t>databox</w:t>
            </w:r>
            <w:r w:rsidRPr="008D0847">
              <w:rPr>
                <w:rFonts w:eastAsia="Times New Roman" w:cstheme="minorHAnsi"/>
                <w:color w:val="000000"/>
                <w:sz w:val="18"/>
                <w:szCs w:val="18"/>
              </w:rPr>
              <w:t xml:space="preserve">, Output: </w:t>
            </w:r>
            <w:r>
              <w:rPr>
                <w:rFonts w:eastAsia="Times New Roman" w:cstheme="minorHAnsi"/>
                <w:color w:val="000000"/>
                <w:sz w:val="18"/>
                <w:szCs w:val="18"/>
              </w:rPr>
              <w:t>ex</w:t>
            </w:r>
            <w:r w:rsidRPr="008D0847">
              <w:rPr>
                <w:rFonts w:eastAsia="Times New Roman" w:cstheme="minorHAnsi"/>
                <w:color w:val="000000"/>
                <w:sz w:val="18"/>
                <w:szCs w:val="18"/>
              </w:rPr>
              <w:t>ternal</w:t>
            </w:r>
          </w:p>
        </w:tc>
        <w:tc>
          <w:tcPr>
            <w:tcW w:w="2678" w:type="pct"/>
            <w:tcBorders>
              <w:top w:val="nil"/>
              <w:left w:val="nil"/>
              <w:bottom w:val="nil"/>
              <w:right w:val="nil"/>
            </w:tcBorders>
            <w:shd w:val="clear" w:color="auto" w:fill="auto"/>
            <w:noWrap/>
            <w:vAlign w:val="center"/>
          </w:tcPr>
          <w:p w14:paraId="3F1EE8D8" w14:textId="3074C424" w:rsidR="00D42548" w:rsidRDefault="00000000" w:rsidP="00E209DB">
            <w:pPr>
              <w:spacing w:line="240" w:lineRule="auto"/>
            </w:pPr>
            <w:hyperlink r:id="rId76" w:history="1">
              <w:r w:rsidR="00D42548">
                <w:rPr>
                  <w:rStyle w:val="Hyperlink"/>
                </w:rPr>
                <w:t>Migration Framework_NP_Scenario16_ETLPreprocessDryrun_10032023.xlsx</w:t>
              </w:r>
            </w:hyperlink>
          </w:p>
        </w:tc>
      </w:tr>
      <w:tr w:rsidR="00D42548" w:rsidRPr="002605E4" w14:paraId="0ED7582F" w14:textId="77777777" w:rsidTr="00E209DB">
        <w:trPr>
          <w:trHeight w:val="720"/>
        </w:trPr>
        <w:tc>
          <w:tcPr>
            <w:tcW w:w="258" w:type="pct"/>
            <w:tcBorders>
              <w:top w:val="nil"/>
              <w:left w:val="nil"/>
              <w:bottom w:val="nil"/>
              <w:right w:val="nil"/>
            </w:tcBorders>
            <w:shd w:val="clear" w:color="000000" w:fill="FFFFFF"/>
            <w:vAlign w:val="center"/>
          </w:tcPr>
          <w:p w14:paraId="2BA23C0B" w14:textId="765EBFD7" w:rsidR="00D42548" w:rsidRDefault="00D42548" w:rsidP="00E209DB">
            <w:pPr>
              <w:spacing w:line="240" w:lineRule="auto"/>
              <w:jc w:val="right"/>
              <w:rPr>
                <w:rFonts w:eastAsia="Times New Roman" w:cstheme="minorHAnsi"/>
                <w:color w:val="000000"/>
                <w:sz w:val="18"/>
                <w:szCs w:val="18"/>
              </w:rPr>
            </w:pPr>
            <w:r>
              <w:rPr>
                <w:rFonts w:eastAsia="Times New Roman" w:cstheme="minorHAnsi"/>
                <w:color w:val="000000"/>
                <w:sz w:val="18"/>
                <w:szCs w:val="18"/>
              </w:rPr>
              <w:t>5</w:t>
            </w:r>
          </w:p>
        </w:tc>
        <w:tc>
          <w:tcPr>
            <w:tcW w:w="903" w:type="pct"/>
            <w:tcBorders>
              <w:top w:val="nil"/>
              <w:left w:val="nil"/>
              <w:bottom w:val="nil"/>
              <w:right w:val="nil"/>
            </w:tcBorders>
            <w:shd w:val="clear" w:color="000000" w:fill="FFFFFF"/>
            <w:vAlign w:val="center"/>
          </w:tcPr>
          <w:p w14:paraId="09E64672" w14:textId="1D03B065" w:rsidR="00D42548" w:rsidRPr="008D0847"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Input </w:t>
            </w:r>
            <w:r>
              <w:rPr>
                <w:rFonts w:eastAsia="Times New Roman" w:cstheme="minorHAnsi"/>
                <w:color w:val="000000"/>
                <w:sz w:val="18"/>
                <w:szCs w:val="18"/>
              </w:rPr>
              <w:t>databox</w:t>
            </w:r>
            <w:r w:rsidRPr="008D0847">
              <w:rPr>
                <w:rFonts w:eastAsia="Times New Roman" w:cstheme="minorHAnsi"/>
                <w:color w:val="000000"/>
                <w:sz w:val="18"/>
                <w:szCs w:val="18"/>
              </w:rPr>
              <w:t xml:space="preserve"> Storage Account/</w:t>
            </w:r>
            <w:r>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auto" w:fill="auto"/>
            <w:vAlign w:val="center"/>
          </w:tcPr>
          <w:p w14:paraId="62292BB9" w14:textId="3F34D3D8" w:rsidR="00D42548" w:rsidRDefault="00D42548" w:rsidP="00E209DB">
            <w:pPr>
              <w:spacing w:line="240" w:lineRule="auto"/>
              <w:rPr>
                <w:rFonts w:eastAsia="Times New Roman" w:cstheme="minorHAnsi"/>
                <w:color w:val="000000"/>
                <w:sz w:val="18"/>
                <w:szCs w:val="18"/>
              </w:rPr>
            </w:pPr>
            <w:r>
              <w:rPr>
                <w:rFonts w:eastAsia="Times New Roman" w:cstheme="minorHAnsi"/>
                <w:color w:val="000000"/>
                <w:sz w:val="18"/>
                <w:szCs w:val="18"/>
              </w:rPr>
              <w:t>ETLPreprocessProduction</w:t>
            </w:r>
            <w:r w:rsidRPr="008D0847">
              <w:rPr>
                <w:rFonts w:eastAsia="Times New Roman" w:cstheme="minorHAnsi"/>
                <w:color w:val="000000"/>
                <w:sz w:val="18"/>
                <w:szCs w:val="18"/>
              </w:rPr>
              <w:t xml:space="preserve">: </w:t>
            </w:r>
            <w:r>
              <w:rPr>
                <w:rFonts w:eastAsia="Times New Roman" w:cstheme="minorHAnsi"/>
                <w:color w:val="000000"/>
                <w:sz w:val="18"/>
                <w:szCs w:val="18"/>
              </w:rPr>
              <w:t>Large</w:t>
            </w:r>
            <w:r w:rsidRPr="008D0847">
              <w:rPr>
                <w:rFonts w:eastAsia="Times New Roman" w:cstheme="minorHAnsi"/>
                <w:color w:val="000000"/>
                <w:sz w:val="18"/>
                <w:szCs w:val="18"/>
              </w:rPr>
              <w:t xml:space="preserve">VM, Input: </w:t>
            </w:r>
            <w:r>
              <w:rPr>
                <w:rFonts w:eastAsia="Times New Roman" w:cstheme="minorHAnsi"/>
                <w:color w:val="000000"/>
                <w:sz w:val="18"/>
                <w:szCs w:val="18"/>
              </w:rPr>
              <w:t>databox</w:t>
            </w:r>
            <w:r w:rsidRPr="008D0847">
              <w:rPr>
                <w:rFonts w:eastAsia="Times New Roman" w:cstheme="minorHAnsi"/>
                <w:color w:val="000000"/>
                <w:sz w:val="18"/>
                <w:szCs w:val="18"/>
              </w:rPr>
              <w:t xml:space="preserve">, Output: </w:t>
            </w:r>
            <w:r>
              <w:rPr>
                <w:rFonts w:eastAsia="Times New Roman" w:cstheme="minorHAnsi"/>
                <w:color w:val="000000"/>
                <w:sz w:val="18"/>
                <w:szCs w:val="18"/>
              </w:rPr>
              <w:t>ex</w:t>
            </w:r>
            <w:r w:rsidRPr="008D0847">
              <w:rPr>
                <w:rFonts w:eastAsia="Times New Roman" w:cstheme="minorHAnsi"/>
                <w:color w:val="000000"/>
                <w:sz w:val="18"/>
                <w:szCs w:val="18"/>
              </w:rPr>
              <w:t>ternal</w:t>
            </w:r>
          </w:p>
        </w:tc>
        <w:tc>
          <w:tcPr>
            <w:tcW w:w="2678" w:type="pct"/>
            <w:tcBorders>
              <w:top w:val="nil"/>
              <w:left w:val="nil"/>
              <w:bottom w:val="nil"/>
              <w:right w:val="nil"/>
            </w:tcBorders>
            <w:shd w:val="clear" w:color="auto" w:fill="auto"/>
            <w:noWrap/>
            <w:vAlign w:val="center"/>
          </w:tcPr>
          <w:p w14:paraId="607F4DC5" w14:textId="101EBC34" w:rsidR="00D42548" w:rsidRDefault="00000000" w:rsidP="00E209DB">
            <w:pPr>
              <w:spacing w:line="240" w:lineRule="auto"/>
            </w:pPr>
            <w:hyperlink r:id="rId77" w:history="1">
              <w:r w:rsidR="00D42548">
                <w:rPr>
                  <w:rStyle w:val="Hyperlink"/>
                </w:rPr>
                <w:t>Migration Framework_NP_Scenario17_ETLPreprocessProduction_10032023.xlsx</w:t>
              </w:r>
            </w:hyperlink>
          </w:p>
        </w:tc>
      </w:tr>
      <w:tr w:rsidR="00D42548" w:rsidRPr="002605E4" w14:paraId="5BC33116" w14:textId="77777777" w:rsidTr="00E209DB">
        <w:trPr>
          <w:trHeight w:val="720"/>
        </w:trPr>
        <w:tc>
          <w:tcPr>
            <w:tcW w:w="258" w:type="pct"/>
            <w:tcBorders>
              <w:top w:val="nil"/>
              <w:left w:val="nil"/>
              <w:bottom w:val="nil"/>
              <w:right w:val="nil"/>
            </w:tcBorders>
            <w:shd w:val="clear" w:color="000000" w:fill="FFFFFF"/>
            <w:vAlign w:val="center"/>
          </w:tcPr>
          <w:p w14:paraId="42978C41" w14:textId="0D2A3937" w:rsidR="00D42548" w:rsidRDefault="00D42548" w:rsidP="00E209DB">
            <w:pPr>
              <w:spacing w:line="240" w:lineRule="auto"/>
              <w:jc w:val="right"/>
              <w:rPr>
                <w:rFonts w:eastAsia="Times New Roman" w:cstheme="minorHAnsi"/>
                <w:color w:val="000000"/>
                <w:sz w:val="18"/>
                <w:szCs w:val="18"/>
              </w:rPr>
            </w:pPr>
            <w:r>
              <w:rPr>
                <w:rFonts w:eastAsia="Times New Roman" w:cstheme="minorHAnsi"/>
                <w:color w:val="000000"/>
                <w:sz w:val="18"/>
                <w:szCs w:val="18"/>
              </w:rPr>
              <w:t>6.</w:t>
            </w:r>
          </w:p>
        </w:tc>
        <w:tc>
          <w:tcPr>
            <w:tcW w:w="903" w:type="pct"/>
            <w:tcBorders>
              <w:top w:val="nil"/>
              <w:left w:val="nil"/>
              <w:bottom w:val="nil"/>
              <w:right w:val="nil"/>
            </w:tcBorders>
            <w:shd w:val="clear" w:color="000000" w:fill="FFFFFF"/>
            <w:vAlign w:val="center"/>
          </w:tcPr>
          <w:p w14:paraId="4AEC6930" w14:textId="33C64613" w:rsidR="00D42548" w:rsidRPr="008D0847"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Input </w:t>
            </w:r>
            <w:r>
              <w:rPr>
                <w:rFonts w:eastAsia="Times New Roman" w:cstheme="minorHAnsi"/>
                <w:color w:val="000000"/>
                <w:sz w:val="18"/>
                <w:szCs w:val="18"/>
              </w:rPr>
              <w:t>ETL</w:t>
            </w:r>
            <w:r w:rsidRPr="008D0847">
              <w:rPr>
                <w:rFonts w:eastAsia="Times New Roman" w:cstheme="minorHAnsi"/>
                <w:color w:val="000000"/>
                <w:sz w:val="18"/>
                <w:szCs w:val="18"/>
              </w:rPr>
              <w:t xml:space="preserve"> Storage Account/</w:t>
            </w:r>
            <w:r>
              <w:rPr>
                <w:rFonts w:eastAsia="Times New Roman" w:cstheme="minorHAnsi"/>
                <w:color w:val="000000"/>
                <w:sz w:val="18"/>
                <w:szCs w:val="18"/>
              </w:rPr>
              <w:t xml:space="preserve">External </w:t>
            </w:r>
            <w:r w:rsidRPr="008D0847">
              <w:rPr>
                <w:rFonts w:eastAsia="Times New Roman" w:cstheme="minorHAnsi"/>
                <w:color w:val="000000"/>
                <w:sz w:val="18"/>
                <w:szCs w:val="18"/>
              </w:rPr>
              <w:t>destination (D</w:t>
            </w:r>
            <w:r>
              <w:rPr>
                <w:rFonts w:eastAsia="Times New Roman" w:cstheme="minorHAnsi"/>
                <w:color w:val="000000"/>
                <w:sz w:val="18"/>
                <w:szCs w:val="18"/>
              </w:rPr>
              <w:t>Sftp</w:t>
            </w:r>
            <w:r w:rsidRPr="008D0847">
              <w:rPr>
                <w:rFonts w:eastAsia="Times New Roman" w:cstheme="minorHAnsi"/>
                <w:color w:val="000000"/>
                <w:sz w:val="18"/>
                <w:szCs w:val="18"/>
              </w:rPr>
              <w:t>)</w:t>
            </w:r>
          </w:p>
        </w:tc>
        <w:tc>
          <w:tcPr>
            <w:tcW w:w="1161" w:type="pct"/>
            <w:tcBorders>
              <w:top w:val="nil"/>
              <w:left w:val="nil"/>
              <w:bottom w:val="nil"/>
              <w:right w:val="nil"/>
            </w:tcBorders>
            <w:shd w:val="clear" w:color="auto" w:fill="auto"/>
            <w:vAlign w:val="center"/>
          </w:tcPr>
          <w:p w14:paraId="6A8C2C87" w14:textId="65171AA6" w:rsidR="00D42548" w:rsidRDefault="00D42548" w:rsidP="00E209DB">
            <w:pPr>
              <w:spacing w:line="240" w:lineRule="auto"/>
              <w:rPr>
                <w:rFonts w:eastAsia="Times New Roman" w:cstheme="minorHAnsi"/>
                <w:color w:val="000000"/>
                <w:sz w:val="18"/>
                <w:szCs w:val="18"/>
              </w:rPr>
            </w:pPr>
            <w:r w:rsidRPr="008D0847">
              <w:rPr>
                <w:rFonts w:eastAsia="Times New Roman" w:cstheme="minorHAnsi"/>
                <w:color w:val="000000"/>
                <w:sz w:val="18"/>
                <w:szCs w:val="18"/>
              </w:rPr>
              <w:t xml:space="preserve">Production: LargeVM, Input: </w:t>
            </w:r>
            <w:r>
              <w:rPr>
                <w:rFonts w:eastAsia="Times New Roman" w:cstheme="minorHAnsi"/>
                <w:color w:val="000000"/>
                <w:sz w:val="18"/>
                <w:szCs w:val="18"/>
              </w:rPr>
              <w:t>ETL</w:t>
            </w:r>
            <w:r w:rsidRPr="008D0847">
              <w:rPr>
                <w:rFonts w:eastAsia="Times New Roman" w:cstheme="minorHAnsi"/>
                <w:color w:val="000000"/>
                <w:sz w:val="18"/>
                <w:szCs w:val="18"/>
              </w:rPr>
              <w:t xml:space="preserve">, Output: </w:t>
            </w:r>
            <w:r>
              <w:rPr>
                <w:rFonts w:eastAsia="Times New Roman" w:cstheme="minorHAnsi"/>
                <w:color w:val="000000"/>
                <w:sz w:val="18"/>
                <w:szCs w:val="18"/>
              </w:rPr>
              <w:t>external</w:t>
            </w:r>
          </w:p>
        </w:tc>
        <w:tc>
          <w:tcPr>
            <w:tcW w:w="2678" w:type="pct"/>
            <w:tcBorders>
              <w:top w:val="nil"/>
              <w:left w:val="nil"/>
              <w:bottom w:val="nil"/>
              <w:right w:val="nil"/>
            </w:tcBorders>
            <w:shd w:val="clear" w:color="auto" w:fill="auto"/>
            <w:noWrap/>
            <w:vAlign w:val="center"/>
          </w:tcPr>
          <w:p w14:paraId="1E952BEF" w14:textId="4E2ED256" w:rsidR="00D42548" w:rsidRDefault="00000000" w:rsidP="00E209DB">
            <w:pPr>
              <w:spacing w:line="240" w:lineRule="auto"/>
            </w:pPr>
            <w:hyperlink r:id="rId78" w:history="1">
              <w:r w:rsidR="00D42548">
                <w:rPr>
                  <w:rStyle w:val="Hyperlink"/>
                </w:rPr>
                <w:t>Migration Framework_NP_Scenario18_Production_10032023.xlsx</w:t>
              </w:r>
            </w:hyperlink>
          </w:p>
        </w:tc>
      </w:tr>
    </w:tbl>
    <w:p w14:paraId="1B3402E5" w14:textId="77777777" w:rsidR="003629FF" w:rsidRPr="000A0ECD" w:rsidRDefault="003629FF" w:rsidP="000A0ECD"/>
    <w:p w14:paraId="10C244F7" w14:textId="376671D8" w:rsidR="00CA4E35" w:rsidRDefault="283ADE56" w:rsidP="00841280">
      <w:pPr>
        <w:pStyle w:val="Heading2"/>
      </w:pPr>
      <w:bookmarkStart w:id="40" w:name="_Toc132312613"/>
      <w:r>
        <w:t>Trigger End-to-End Testing</w:t>
      </w:r>
      <w:bookmarkEnd w:id="40"/>
    </w:p>
    <w:p w14:paraId="0A03C841" w14:textId="77777777" w:rsidR="00841280" w:rsidRDefault="00841280" w:rsidP="00841280"/>
    <w:p w14:paraId="24DC1534" w14:textId="77777777" w:rsidR="00D01C64" w:rsidRDefault="00D01C64" w:rsidP="00D01C64">
      <w:r>
        <w:t xml:space="preserve">Execution of pipelines are automated so user will just need to create a work item task in Azure Boards and monitor the pipelines that will be triggered automatically with the creation of this task. </w:t>
      </w:r>
    </w:p>
    <w:p w14:paraId="465E34AE" w14:textId="77777777" w:rsidR="00841280" w:rsidRDefault="00841280" w:rsidP="00841280"/>
    <w:p w14:paraId="3490250C" w14:textId="45F9E540" w:rsidR="003501C6" w:rsidRDefault="003501C6" w:rsidP="005F7F1C">
      <w:pPr>
        <w:pStyle w:val="ListParagraph"/>
        <w:numPr>
          <w:ilvl w:val="0"/>
          <w:numId w:val="23"/>
        </w:numPr>
      </w:pPr>
      <w:r>
        <w:t xml:space="preserve">Create work item task in Azure Boards. Go to </w:t>
      </w:r>
      <w:hyperlink r:id="rId79" w:history="1">
        <w:r w:rsidRPr="00DC098B">
          <w:rPr>
            <w:rStyle w:val="Hyperlink"/>
          </w:rPr>
          <w:t>core-it</w:t>
        </w:r>
      </w:hyperlink>
      <w:r>
        <w:t xml:space="preserve"> project in Azure DevOps, click Boards, click </w:t>
      </w:r>
      <w:r w:rsidR="00EA4444">
        <w:t>‘</w:t>
      </w:r>
      <w:r>
        <w:t>New Work Item</w:t>
      </w:r>
      <w:r w:rsidR="00EA4444">
        <w:t>’</w:t>
      </w:r>
      <w:r>
        <w:t xml:space="preserve"> then select Task</w:t>
      </w:r>
    </w:p>
    <w:p w14:paraId="18EA121B" w14:textId="3FFA2321" w:rsidR="003501C6" w:rsidRDefault="003501C6" w:rsidP="003501C6">
      <w:pPr>
        <w:pStyle w:val="ListParagraph"/>
        <w:numPr>
          <w:ilvl w:val="0"/>
          <w:numId w:val="0"/>
        </w:numPr>
        <w:ind w:left="720"/>
      </w:pPr>
      <w:r>
        <w:rPr>
          <w:noProof/>
        </w:rPr>
        <w:lastRenderedPageBreak/>
        <w:drawing>
          <wp:inline distT="0" distB="0" distL="0" distR="0" wp14:anchorId="03269D67" wp14:editId="42E0AA82">
            <wp:extent cx="43529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925" cy="3219450"/>
                    </a:xfrm>
                    <a:prstGeom prst="rect">
                      <a:avLst/>
                    </a:prstGeom>
                    <a:noFill/>
                    <a:ln>
                      <a:noFill/>
                    </a:ln>
                  </pic:spPr>
                </pic:pic>
              </a:graphicData>
            </a:graphic>
          </wp:inline>
        </w:drawing>
      </w:r>
    </w:p>
    <w:p w14:paraId="5CA5E4C3" w14:textId="77777777" w:rsidR="003501C6" w:rsidRDefault="003501C6" w:rsidP="003501C6">
      <w:pPr>
        <w:pStyle w:val="ListParagraph"/>
        <w:numPr>
          <w:ilvl w:val="0"/>
          <w:numId w:val="0"/>
        </w:numPr>
        <w:ind w:left="720"/>
      </w:pPr>
    </w:p>
    <w:p w14:paraId="66C559FE" w14:textId="422119D4" w:rsidR="003501C6" w:rsidRDefault="003501C6" w:rsidP="005F7F1C">
      <w:pPr>
        <w:pStyle w:val="ListParagraph"/>
        <w:numPr>
          <w:ilvl w:val="0"/>
          <w:numId w:val="23"/>
        </w:numPr>
      </w:pPr>
      <w:r>
        <w:t xml:space="preserve">On NEW TASK window, </w:t>
      </w:r>
      <w:r w:rsidR="00EA4444">
        <w:t>e</w:t>
      </w:r>
      <w:r>
        <w:t xml:space="preserve">nter a title, </w:t>
      </w:r>
      <w:r w:rsidR="00AD32E5">
        <w:t>add</w:t>
      </w:r>
      <w:r>
        <w:t xml:space="preserve"> </w:t>
      </w:r>
      <w:r w:rsidR="00AD32E5">
        <w:t>the</w:t>
      </w:r>
      <w:r>
        <w:t xml:space="preserve"> tag</w:t>
      </w:r>
      <w:r w:rsidR="00AD32E5">
        <w:t xml:space="preserve"> </w:t>
      </w:r>
      <w:r w:rsidR="00AD32E5">
        <w:rPr>
          <w:b/>
          <w:bCs/>
        </w:rPr>
        <w:t xml:space="preserve">request: non-production </w:t>
      </w:r>
      <w:r w:rsidR="00AD32E5">
        <w:t xml:space="preserve">for Non-Production request and </w:t>
      </w:r>
      <w:r w:rsidR="00AD32E5">
        <w:rPr>
          <w:b/>
          <w:bCs/>
        </w:rPr>
        <w:t xml:space="preserve">request: production </w:t>
      </w:r>
      <w:r w:rsidR="00AD32E5">
        <w:t>for Production request</w:t>
      </w:r>
      <w:r w:rsidR="003B369C">
        <w:t>,</w:t>
      </w:r>
      <w:r>
        <w:t xml:space="preserve"> then click on </w:t>
      </w:r>
      <w:r w:rsidR="00EA4444">
        <w:t>‘</w:t>
      </w:r>
      <w:r>
        <w:t>Attachments</w:t>
      </w:r>
      <w:r w:rsidR="00EA4444">
        <w:t>’</w:t>
      </w:r>
      <w:r>
        <w:t>.</w:t>
      </w:r>
    </w:p>
    <w:p w14:paraId="3C1A4A5A" w14:textId="6ADC5E8D" w:rsidR="003501C6" w:rsidRDefault="003501C6" w:rsidP="003501C6">
      <w:pPr>
        <w:pStyle w:val="ListParagraph"/>
        <w:numPr>
          <w:ilvl w:val="0"/>
          <w:numId w:val="0"/>
        </w:numPr>
        <w:ind w:left="720"/>
      </w:pPr>
      <w:r>
        <w:rPr>
          <w:noProof/>
        </w:rPr>
        <w:drawing>
          <wp:inline distT="0" distB="0" distL="0" distR="0" wp14:anchorId="7B713508" wp14:editId="49E5FAE0">
            <wp:extent cx="6163982" cy="2819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7244" cy="2820892"/>
                    </a:xfrm>
                    <a:prstGeom prst="rect">
                      <a:avLst/>
                    </a:prstGeom>
                    <a:noFill/>
                    <a:ln>
                      <a:noFill/>
                    </a:ln>
                  </pic:spPr>
                </pic:pic>
              </a:graphicData>
            </a:graphic>
          </wp:inline>
        </w:drawing>
      </w:r>
    </w:p>
    <w:p w14:paraId="57A339CF" w14:textId="77777777" w:rsidR="003501C6" w:rsidRDefault="003501C6" w:rsidP="003501C6">
      <w:pPr>
        <w:pStyle w:val="ListParagraph"/>
        <w:numPr>
          <w:ilvl w:val="0"/>
          <w:numId w:val="0"/>
        </w:numPr>
        <w:ind w:left="720"/>
      </w:pPr>
    </w:p>
    <w:p w14:paraId="61E4593F" w14:textId="280F8D7B" w:rsidR="003501C6" w:rsidRDefault="003501C6" w:rsidP="005F7F1C">
      <w:pPr>
        <w:pStyle w:val="ListParagraph"/>
        <w:numPr>
          <w:ilvl w:val="0"/>
          <w:numId w:val="23"/>
        </w:numPr>
      </w:pPr>
      <w:r>
        <w:t xml:space="preserve">Click on </w:t>
      </w:r>
      <w:r w:rsidR="00EA4444">
        <w:t>‘</w:t>
      </w:r>
      <w:r>
        <w:t>Add attachment</w:t>
      </w:r>
      <w:r w:rsidR="00EA4444">
        <w:t>’</w:t>
      </w:r>
      <w:r>
        <w:t>.</w:t>
      </w:r>
    </w:p>
    <w:p w14:paraId="1FC1A436" w14:textId="4A8F0A62" w:rsidR="003F44EE" w:rsidRDefault="003501C6" w:rsidP="003F44EE">
      <w:pPr>
        <w:pStyle w:val="ListParagraph"/>
        <w:numPr>
          <w:ilvl w:val="0"/>
          <w:numId w:val="0"/>
        </w:numPr>
        <w:ind w:left="720"/>
      </w:pPr>
      <w:r>
        <w:rPr>
          <w:noProof/>
        </w:rPr>
        <w:lastRenderedPageBreak/>
        <w:drawing>
          <wp:inline distT="0" distB="0" distL="0" distR="0" wp14:anchorId="410C7217" wp14:editId="10FDB694">
            <wp:extent cx="6183921" cy="28479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6162" cy="2849007"/>
                    </a:xfrm>
                    <a:prstGeom prst="rect">
                      <a:avLst/>
                    </a:prstGeom>
                    <a:noFill/>
                    <a:ln>
                      <a:noFill/>
                    </a:ln>
                  </pic:spPr>
                </pic:pic>
              </a:graphicData>
            </a:graphic>
          </wp:inline>
        </w:drawing>
      </w:r>
    </w:p>
    <w:p w14:paraId="132D110C" w14:textId="06645EF4" w:rsidR="003501C6" w:rsidRDefault="003501C6" w:rsidP="005F7F1C">
      <w:pPr>
        <w:pStyle w:val="ListParagraph"/>
        <w:numPr>
          <w:ilvl w:val="0"/>
          <w:numId w:val="23"/>
        </w:numPr>
      </w:pPr>
      <w:r>
        <w:t xml:space="preserve">Navigate to the location of the input parameter file </w:t>
      </w:r>
      <w:r w:rsidR="003F44EE">
        <w:t>saved</w:t>
      </w:r>
      <w:r>
        <w:t xml:space="preserve"> on your local machine</w:t>
      </w:r>
      <w:r w:rsidR="00BB163E">
        <w:t xml:space="preserve"> then click ‘Open’.</w:t>
      </w:r>
    </w:p>
    <w:p w14:paraId="1A537336" w14:textId="3D940B28" w:rsidR="003501C6" w:rsidRDefault="003501C6" w:rsidP="003501C6">
      <w:pPr>
        <w:pStyle w:val="ListParagraph"/>
        <w:numPr>
          <w:ilvl w:val="0"/>
          <w:numId w:val="0"/>
        </w:numPr>
        <w:ind w:left="720"/>
      </w:pPr>
      <w:r>
        <w:rPr>
          <w:noProof/>
        </w:rPr>
        <w:drawing>
          <wp:inline distT="0" distB="0" distL="0" distR="0" wp14:anchorId="1581A26B" wp14:editId="57B7B47D">
            <wp:extent cx="6645910" cy="30657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065780"/>
                    </a:xfrm>
                    <a:prstGeom prst="rect">
                      <a:avLst/>
                    </a:prstGeom>
                    <a:noFill/>
                    <a:ln>
                      <a:noFill/>
                    </a:ln>
                  </pic:spPr>
                </pic:pic>
              </a:graphicData>
            </a:graphic>
          </wp:inline>
        </w:drawing>
      </w:r>
    </w:p>
    <w:p w14:paraId="0E77970B" w14:textId="36958B13" w:rsidR="003501C6" w:rsidRDefault="003501C6" w:rsidP="005F7F1C">
      <w:pPr>
        <w:pStyle w:val="ListParagraph"/>
        <w:numPr>
          <w:ilvl w:val="0"/>
          <w:numId w:val="23"/>
        </w:numPr>
      </w:pPr>
      <w:r>
        <w:t xml:space="preserve">Once required fields on NEW TASK window </w:t>
      </w:r>
      <w:r w:rsidR="1B7225EC">
        <w:t>are</w:t>
      </w:r>
      <w:r>
        <w:t xml:space="preserve"> filled and file is attached, click on Save &amp; Close</w:t>
      </w:r>
      <w:r w:rsidR="003F44EE">
        <w:t>.</w:t>
      </w:r>
    </w:p>
    <w:p w14:paraId="1CEA2BDC" w14:textId="3D7024E6" w:rsidR="003501C6" w:rsidRDefault="003501C6" w:rsidP="003501C6">
      <w:pPr>
        <w:pStyle w:val="ListParagraph"/>
        <w:numPr>
          <w:ilvl w:val="0"/>
          <w:numId w:val="0"/>
        </w:numPr>
        <w:ind w:left="720"/>
      </w:pPr>
      <w:r>
        <w:rPr>
          <w:noProof/>
        </w:rPr>
        <w:drawing>
          <wp:inline distT="0" distB="0" distL="0" distR="0" wp14:anchorId="29408FFB" wp14:editId="1E805CAD">
            <wp:extent cx="60960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2800350"/>
                    </a:xfrm>
                    <a:prstGeom prst="rect">
                      <a:avLst/>
                    </a:prstGeom>
                    <a:noFill/>
                    <a:ln>
                      <a:noFill/>
                    </a:ln>
                  </pic:spPr>
                </pic:pic>
              </a:graphicData>
            </a:graphic>
          </wp:inline>
        </w:drawing>
      </w:r>
    </w:p>
    <w:p w14:paraId="5EA14680" w14:textId="77777777" w:rsidR="003501C6" w:rsidRDefault="003501C6" w:rsidP="003501C6">
      <w:pPr>
        <w:pStyle w:val="ListParagraph"/>
        <w:numPr>
          <w:ilvl w:val="0"/>
          <w:numId w:val="0"/>
        </w:numPr>
        <w:ind w:left="720"/>
      </w:pPr>
    </w:p>
    <w:p w14:paraId="5031C2A5" w14:textId="55DE3C51" w:rsidR="003501C6" w:rsidRDefault="003501C6" w:rsidP="005F7F1C">
      <w:pPr>
        <w:pStyle w:val="ListParagraph"/>
        <w:numPr>
          <w:ilvl w:val="0"/>
          <w:numId w:val="23"/>
        </w:numPr>
      </w:pPr>
      <w:r>
        <w:t>Once new task is created</w:t>
      </w:r>
      <w:r w:rsidR="29902F28">
        <w:t>,</w:t>
      </w:r>
      <w:r>
        <w:t xml:space="preserve"> confirm that trigger pipeline is automatically initiated.</w:t>
      </w:r>
    </w:p>
    <w:p w14:paraId="7372086B" w14:textId="6F779A30" w:rsidR="1F149F83" w:rsidRDefault="1F149F83" w:rsidP="2E9D354B">
      <w:r>
        <w:rPr>
          <w:noProof/>
        </w:rPr>
        <w:drawing>
          <wp:inline distT="0" distB="0" distL="0" distR="0" wp14:anchorId="46564963" wp14:editId="002E213D">
            <wp:extent cx="6188872" cy="1435762"/>
            <wp:effectExtent l="0" t="0" r="2540" b="0"/>
            <wp:docPr id="1307448285" name="Picture 130744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5">
                      <a:extLst>
                        <a:ext uri="{28A0092B-C50C-407E-A947-70E740481C1C}">
                          <a14:useLocalDpi xmlns:a14="http://schemas.microsoft.com/office/drawing/2010/main" val="0"/>
                        </a:ext>
                      </a:extLst>
                    </a:blip>
                    <a:stretch>
                      <a:fillRect/>
                    </a:stretch>
                  </pic:blipFill>
                  <pic:spPr bwMode="auto">
                    <a:xfrm>
                      <a:off x="0" y="0"/>
                      <a:ext cx="6188872" cy="1435762"/>
                    </a:xfrm>
                    <a:prstGeom prst="rect">
                      <a:avLst/>
                    </a:prstGeom>
                    <a:noFill/>
                    <a:ln>
                      <a:noFill/>
                    </a:ln>
                  </pic:spPr>
                </pic:pic>
              </a:graphicData>
            </a:graphic>
          </wp:inline>
        </w:drawing>
      </w:r>
    </w:p>
    <w:p w14:paraId="20051520" w14:textId="77777777" w:rsidR="003501C6" w:rsidRDefault="003501C6" w:rsidP="003501C6">
      <w:pPr>
        <w:pStyle w:val="ListParagraph"/>
        <w:numPr>
          <w:ilvl w:val="0"/>
          <w:numId w:val="0"/>
        </w:numPr>
        <w:ind w:left="720"/>
      </w:pPr>
    </w:p>
    <w:p w14:paraId="2950CC9D" w14:textId="77777777" w:rsidR="00D01C64" w:rsidRPr="00841280" w:rsidRDefault="00D01C64" w:rsidP="00841280"/>
    <w:p w14:paraId="0DFDBBBE" w14:textId="58E14A7C" w:rsidR="0070051E" w:rsidRDefault="1916B411">
      <w:pPr>
        <w:pStyle w:val="Heading2"/>
      </w:pPr>
      <w:bookmarkStart w:id="41" w:name="_Toc132312614"/>
      <w:r>
        <w:t>FAQs</w:t>
      </w:r>
      <w:bookmarkEnd w:id="41"/>
    </w:p>
    <w:p w14:paraId="6ED839D2" w14:textId="77777777" w:rsidR="006D6967" w:rsidRDefault="006D6967" w:rsidP="006D6967"/>
    <w:p w14:paraId="4410D69C" w14:textId="579A1052" w:rsidR="006D6967" w:rsidRDefault="006D6967" w:rsidP="006D6967">
      <w:r>
        <w:t xml:space="preserve">This section provides information </w:t>
      </w:r>
      <w:r w:rsidR="00DD4B66">
        <w:t>regarding the frequently asked questions (</w:t>
      </w:r>
      <w:r w:rsidR="00F01EAB">
        <w:t>FAQs) and most common errors that user may encounter during the execution of pipelines</w:t>
      </w:r>
    </w:p>
    <w:p w14:paraId="243F392A" w14:textId="77777777" w:rsidR="00F01EAB" w:rsidRPr="006D6967" w:rsidRDefault="00F01EAB" w:rsidP="006D6967"/>
    <w:p w14:paraId="251D7335" w14:textId="11C550C8" w:rsidR="00E307F0" w:rsidRPr="00E307F0" w:rsidRDefault="0E8C54DD" w:rsidP="00D62D93">
      <w:pPr>
        <w:pStyle w:val="Heading3"/>
      </w:pPr>
      <w:bookmarkStart w:id="42" w:name="_Toc132312615"/>
      <w:r>
        <w:t>Trigger Pipeline</w:t>
      </w:r>
      <w:bookmarkEnd w:id="42"/>
    </w:p>
    <w:p w14:paraId="29E0BCC5" w14:textId="29D30BC4" w:rsidR="00E307F0" w:rsidRDefault="770E8E93" w:rsidP="00E307F0">
      <w:pPr>
        <w:pStyle w:val="Heading4"/>
      </w:pPr>
      <w:r>
        <w:t>Failure triggering of the pipeline upon work item creation</w:t>
      </w:r>
    </w:p>
    <w:p w14:paraId="614B26B5" w14:textId="01A3C5BA" w:rsidR="00886341" w:rsidRDefault="00886341" w:rsidP="00543EBE">
      <w:pPr>
        <w:ind w:left="360"/>
      </w:pPr>
      <w:r>
        <w:t xml:space="preserve">Common Cause of Issue: </w:t>
      </w:r>
    </w:p>
    <w:p w14:paraId="2C8AA7B0" w14:textId="62283DDB" w:rsidR="00886341" w:rsidRDefault="000A7D90" w:rsidP="005F7F1C">
      <w:pPr>
        <w:pStyle w:val="ListParagraph"/>
        <w:numPr>
          <w:ilvl w:val="0"/>
          <w:numId w:val="25"/>
        </w:numPr>
        <w:ind w:left="1080"/>
      </w:pPr>
      <w:r>
        <w:t>Work Item Task created</w:t>
      </w:r>
      <w:r w:rsidR="00ED1F67">
        <w:t xml:space="preserve"> doesn’t have </w:t>
      </w:r>
      <w:r w:rsidR="00C5205B">
        <w:t>the re</w:t>
      </w:r>
      <w:r w:rsidR="006B1EE7">
        <w:t xml:space="preserve">quired tags: </w:t>
      </w:r>
      <w:r w:rsidR="006B1EE7" w:rsidRPr="00E71BC1">
        <w:rPr>
          <w:b/>
          <w:bCs/>
        </w:rPr>
        <w:t xml:space="preserve">request: non-production </w:t>
      </w:r>
      <w:r w:rsidR="006B1EE7">
        <w:t xml:space="preserve">for Non-Production deployment request and </w:t>
      </w:r>
      <w:r w:rsidR="006B1EE7" w:rsidRPr="00E71BC1">
        <w:rPr>
          <w:b/>
          <w:bCs/>
        </w:rPr>
        <w:t xml:space="preserve">request: production </w:t>
      </w:r>
      <w:r w:rsidR="006B1EE7">
        <w:t>for Production deployment request.</w:t>
      </w:r>
    </w:p>
    <w:p w14:paraId="72804446" w14:textId="39CF6A09" w:rsidR="006F10EB" w:rsidRPr="00776C4C" w:rsidRDefault="00931BDC" w:rsidP="006F10EB">
      <w:pPr>
        <w:ind w:left="1440" w:hanging="360"/>
        <w:rPr>
          <w:b/>
          <w:bCs/>
        </w:rPr>
      </w:pPr>
      <w:r w:rsidRPr="00776C4C">
        <w:rPr>
          <w:b/>
          <w:bCs/>
        </w:rPr>
        <w:t>Solution:</w:t>
      </w:r>
    </w:p>
    <w:p w14:paraId="269FBC92" w14:textId="19D98712" w:rsidR="00931BDC" w:rsidRPr="00776C4C" w:rsidRDefault="00B52ECB" w:rsidP="005F7F1C">
      <w:pPr>
        <w:pStyle w:val="ListParagraph"/>
        <w:numPr>
          <w:ilvl w:val="1"/>
          <w:numId w:val="25"/>
        </w:numPr>
      </w:pPr>
      <w:r w:rsidRPr="00776C4C">
        <w:t xml:space="preserve">Create a new task with the required </w:t>
      </w:r>
      <w:r w:rsidR="00776C4C" w:rsidRPr="00776C4C">
        <w:t>tags.</w:t>
      </w:r>
    </w:p>
    <w:p w14:paraId="42C25B1E" w14:textId="1EB3AC08" w:rsidR="00222896" w:rsidRDefault="00222896" w:rsidP="005F7F1C">
      <w:pPr>
        <w:pStyle w:val="ListParagraph"/>
        <w:numPr>
          <w:ilvl w:val="0"/>
          <w:numId w:val="25"/>
        </w:numPr>
        <w:ind w:left="1080"/>
      </w:pPr>
      <w:r>
        <w:t>Azure Services for Service Hook, Service Connection or Pipelines is down</w:t>
      </w:r>
      <w:r w:rsidR="00776C4C">
        <w:t>.</w:t>
      </w:r>
    </w:p>
    <w:p w14:paraId="6BDD0088" w14:textId="07498A8F" w:rsidR="00776C4C" w:rsidRPr="00776C4C" w:rsidRDefault="00776C4C" w:rsidP="00776C4C">
      <w:pPr>
        <w:ind w:left="1440" w:hanging="360"/>
        <w:rPr>
          <w:b/>
          <w:bCs/>
        </w:rPr>
      </w:pPr>
      <w:r w:rsidRPr="00776C4C">
        <w:rPr>
          <w:b/>
          <w:bCs/>
        </w:rPr>
        <w:t>Solution:</w:t>
      </w:r>
    </w:p>
    <w:p w14:paraId="79EEE13F" w14:textId="6B26F04E" w:rsidR="00222896" w:rsidRDefault="007266AD" w:rsidP="005F7F1C">
      <w:pPr>
        <w:pStyle w:val="ListParagraph"/>
        <w:numPr>
          <w:ilvl w:val="1"/>
          <w:numId w:val="25"/>
        </w:numPr>
      </w:pPr>
      <w:r>
        <w:t xml:space="preserve">Go to: </w:t>
      </w:r>
      <w:hyperlink r:id="rId86" w:history="1">
        <w:r w:rsidRPr="000E59BC">
          <w:rPr>
            <w:rStyle w:val="Hyperlink"/>
          </w:rPr>
          <w:t>https://status.dev.azure.com/_history</w:t>
        </w:r>
      </w:hyperlink>
      <w:r>
        <w:t xml:space="preserve"> to check if there is a down time pertaining for the services mentioned.</w:t>
      </w:r>
    </w:p>
    <w:p w14:paraId="04E65BFC" w14:textId="4753DA23" w:rsidR="006B1EE7" w:rsidRDefault="006B1EE7" w:rsidP="005F7F1C">
      <w:pPr>
        <w:pStyle w:val="ListParagraph"/>
        <w:numPr>
          <w:ilvl w:val="0"/>
          <w:numId w:val="25"/>
        </w:numPr>
        <w:ind w:left="1080"/>
      </w:pPr>
      <w:r>
        <w:t xml:space="preserve">Service Hook </w:t>
      </w:r>
      <w:r w:rsidR="00CF355B">
        <w:t>has been disabled to deleted</w:t>
      </w:r>
      <w:r w:rsidR="00776C4C">
        <w:t>.</w:t>
      </w:r>
    </w:p>
    <w:p w14:paraId="2D74CDA0" w14:textId="49894DCC" w:rsidR="00776C4C" w:rsidRPr="00776C4C" w:rsidRDefault="00776C4C" w:rsidP="00776C4C">
      <w:pPr>
        <w:pStyle w:val="ListParagraph"/>
        <w:numPr>
          <w:ilvl w:val="0"/>
          <w:numId w:val="0"/>
        </w:numPr>
        <w:ind w:left="1080"/>
        <w:rPr>
          <w:b/>
          <w:bCs/>
        </w:rPr>
      </w:pPr>
      <w:r w:rsidRPr="00776C4C">
        <w:rPr>
          <w:b/>
          <w:bCs/>
        </w:rPr>
        <w:t>Solution:</w:t>
      </w:r>
    </w:p>
    <w:p w14:paraId="1D4423B3" w14:textId="64F9A97A" w:rsidR="00165392" w:rsidRDefault="00CC4DF3" w:rsidP="005F7F1C">
      <w:pPr>
        <w:pStyle w:val="ListParagraph"/>
        <w:numPr>
          <w:ilvl w:val="1"/>
          <w:numId w:val="25"/>
        </w:numPr>
      </w:pPr>
      <w:r>
        <w:t>Go</w:t>
      </w:r>
      <w:r w:rsidR="00CF355B">
        <w:t xml:space="preserve"> to </w:t>
      </w:r>
      <w:hyperlink r:id="rId87" w:history="1">
        <w:r w:rsidRPr="000E59BC">
          <w:rPr>
            <w:rStyle w:val="Hyperlink"/>
          </w:rPr>
          <w:t>https://dev.azure.com/AUSUP/core-it/_settings/serviceHooks</w:t>
        </w:r>
      </w:hyperlink>
      <w:r>
        <w:t xml:space="preserve"> to check if the following service hooks is present:</w:t>
      </w:r>
      <w:r w:rsidRPr="00CC4DF3">
        <w:t xml:space="preserve"> </w:t>
      </w:r>
      <w:r w:rsidRPr="00CC4DF3">
        <w:rPr>
          <w:noProof/>
        </w:rPr>
        <w:drawing>
          <wp:inline distT="0" distB="0" distL="0" distR="0" wp14:anchorId="108BD88E" wp14:editId="1495B4C7">
            <wp:extent cx="5274310" cy="1480093"/>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1307" cy="1484863"/>
                    </a:xfrm>
                    <a:prstGeom prst="rect">
                      <a:avLst/>
                    </a:prstGeom>
                  </pic:spPr>
                </pic:pic>
              </a:graphicData>
            </a:graphic>
          </wp:inline>
        </w:drawing>
      </w:r>
    </w:p>
    <w:p w14:paraId="013DDDAC" w14:textId="74AE5022" w:rsidR="00CC4DF3" w:rsidRDefault="00C87E62" w:rsidP="005F7F1C">
      <w:pPr>
        <w:pStyle w:val="ListParagraph"/>
        <w:numPr>
          <w:ilvl w:val="1"/>
          <w:numId w:val="25"/>
        </w:numPr>
      </w:pPr>
      <w:r>
        <w:lastRenderedPageBreak/>
        <w:t xml:space="preserve">Click </w:t>
      </w:r>
      <w:r w:rsidR="00B9082E">
        <w:t>the ellipsis button (</w:t>
      </w:r>
      <w:r w:rsidR="00B9082E" w:rsidRPr="009A7BD3">
        <w:rPr>
          <w:b/>
          <w:bCs/>
          <w:vertAlign w:val="superscript"/>
        </w:rPr>
        <w:t>…</w:t>
      </w:r>
      <w:r w:rsidR="00B9082E">
        <w:t>)</w:t>
      </w:r>
      <w:r w:rsidR="00F46728">
        <w:t xml:space="preserve"> </w:t>
      </w:r>
      <w:r w:rsidR="009A7BD3">
        <w:t>to check if it’s been disabled or not.</w:t>
      </w:r>
      <w:r w:rsidR="00F46728">
        <w:rPr>
          <w:noProof/>
        </w:rPr>
        <w:drawing>
          <wp:inline distT="0" distB="0" distL="0" distR="0" wp14:anchorId="4F1D3E89" wp14:editId="39C0E9E3">
            <wp:extent cx="4945380" cy="2225705"/>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2808" cy="2229048"/>
                    </a:xfrm>
                    <a:prstGeom prst="rect">
                      <a:avLst/>
                    </a:prstGeom>
                    <a:noFill/>
                    <a:ln>
                      <a:noFill/>
                    </a:ln>
                  </pic:spPr>
                </pic:pic>
              </a:graphicData>
            </a:graphic>
          </wp:inline>
        </w:drawing>
      </w:r>
    </w:p>
    <w:p w14:paraId="71A37B6A" w14:textId="112C652A" w:rsidR="005D46D2" w:rsidRDefault="005D46D2" w:rsidP="005F7F1C">
      <w:pPr>
        <w:pStyle w:val="ListParagraph"/>
        <w:numPr>
          <w:ilvl w:val="1"/>
          <w:numId w:val="25"/>
        </w:numPr>
      </w:pPr>
      <w:r>
        <w:t>If deleted</w:t>
      </w:r>
      <w:r w:rsidR="001F76AC">
        <w:t xml:space="preserve">, please </w:t>
      </w:r>
      <w:r w:rsidR="0064661B">
        <w:t xml:space="preserve">follow below steps to re-create the needed Service Hook: </w:t>
      </w:r>
    </w:p>
    <w:p w14:paraId="61DEBD91" w14:textId="6AE5E8A0" w:rsidR="0064661B" w:rsidRDefault="0064661B" w:rsidP="005F7F1C">
      <w:pPr>
        <w:pStyle w:val="ListParagraph"/>
        <w:numPr>
          <w:ilvl w:val="2"/>
          <w:numId w:val="25"/>
        </w:numPr>
      </w:pPr>
      <w:r>
        <w:t>For Non-Prod Service Hook creation request:</w:t>
      </w:r>
    </w:p>
    <w:p w14:paraId="0A20DA36" w14:textId="5A7DFC40" w:rsidR="00A16D32" w:rsidRDefault="00D6451D" w:rsidP="005F7F1C">
      <w:pPr>
        <w:pStyle w:val="ListParagraph"/>
        <w:numPr>
          <w:ilvl w:val="3"/>
          <w:numId w:val="25"/>
        </w:numPr>
      </w:pPr>
      <w:r>
        <w:t>Click the + button to create a new service hook</w:t>
      </w:r>
      <w:r w:rsidR="00474463">
        <w:t>.</w:t>
      </w:r>
      <w:r>
        <w:rPr>
          <w:noProof/>
        </w:rPr>
        <w:drawing>
          <wp:inline distT="0" distB="0" distL="0" distR="0" wp14:anchorId="7589B676" wp14:editId="277B7C41">
            <wp:extent cx="3032760" cy="1333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2760" cy="1333500"/>
                    </a:xfrm>
                    <a:prstGeom prst="rect">
                      <a:avLst/>
                    </a:prstGeom>
                    <a:noFill/>
                    <a:ln>
                      <a:noFill/>
                    </a:ln>
                  </pic:spPr>
                </pic:pic>
              </a:graphicData>
            </a:graphic>
          </wp:inline>
        </w:drawing>
      </w:r>
    </w:p>
    <w:p w14:paraId="5BDD028D" w14:textId="2CEE202C" w:rsidR="00474463" w:rsidRDefault="00163480" w:rsidP="005F7F1C">
      <w:pPr>
        <w:pStyle w:val="ListParagraph"/>
        <w:numPr>
          <w:ilvl w:val="3"/>
          <w:numId w:val="25"/>
        </w:numPr>
      </w:pPr>
      <w:r>
        <w:t xml:space="preserve">Select </w:t>
      </w:r>
      <w:r w:rsidR="00453590">
        <w:t>‘</w:t>
      </w:r>
      <w:r>
        <w:t>Web Hook</w:t>
      </w:r>
      <w:r w:rsidR="00437CE3">
        <w:t>s</w:t>
      </w:r>
      <w:r w:rsidR="00453590">
        <w:t>’ Service and click ‘Next’.</w:t>
      </w:r>
      <w:r w:rsidR="00453590" w:rsidRPr="00453590">
        <w:rPr>
          <w:noProof/>
        </w:rPr>
        <w:t xml:space="preserve"> </w:t>
      </w:r>
      <w:r w:rsidR="00453590">
        <w:rPr>
          <w:noProof/>
        </w:rPr>
        <w:drawing>
          <wp:inline distT="0" distB="0" distL="0" distR="0" wp14:anchorId="17272934" wp14:editId="54647520">
            <wp:extent cx="2674357" cy="263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4259" cy="2645509"/>
                    </a:xfrm>
                    <a:prstGeom prst="rect">
                      <a:avLst/>
                    </a:prstGeom>
                    <a:noFill/>
                    <a:ln>
                      <a:noFill/>
                    </a:ln>
                  </pic:spPr>
                </pic:pic>
              </a:graphicData>
            </a:graphic>
          </wp:inline>
        </w:drawing>
      </w:r>
    </w:p>
    <w:p w14:paraId="330A260B" w14:textId="69C3CCAC" w:rsidR="00453590" w:rsidRDefault="00634203" w:rsidP="005F7F1C">
      <w:pPr>
        <w:pStyle w:val="ListParagraph"/>
        <w:numPr>
          <w:ilvl w:val="3"/>
          <w:numId w:val="25"/>
        </w:numPr>
      </w:pPr>
      <w:r w:rsidRPr="00634203">
        <w:lastRenderedPageBreak/>
        <w:t xml:space="preserve">Select the event to trigger on and </w:t>
      </w:r>
      <w:r w:rsidR="00BF2818">
        <w:t>the necessary</w:t>
      </w:r>
      <w:r w:rsidRPr="00634203">
        <w:t xml:space="preserve"> filters</w:t>
      </w:r>
      <w:r w:rsidR="00B96E74">
        <w:t xml:space="preserve"> then click ‘Next’</w:t>
      </w:r>
      <w:r w:rsidR="00EA695C">
        <w:t xml:space="preserve">: </w:t>
      </w:r>
      <w:r>
        <w:rPr>
          <w:noProof/>
        </w:rPr>
        <w:drawing>
          <wp:inline distT="0" distB="0" distL="0" distR="0" wp14:anchorId="6075D83A" wp14:editId="4BA7FDD3">
            <wp:extent cx="3106812" cy="30861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8723" cy="3097931"/>
                    </a:xfrm>
                    <a:prstGeom prst="rect">
                      <a:avLst/>
                    </a:prstGeom>
                    <a:noFill/>
                    <a:ln>
                      <a:noFill/>
                    </a:ln>
                  </pic:spPr>
                </pic:pic>
              </a:graphicData>
            </a:graphic>
          </wp:inline>
        </w:drawing>
      </w:r>
    </w:p>
    <w:p w14:paraId="2D411FE8" w14:textId="716496B0" w:rsidR="007E1DF3" w:rsidRDefault="0042650C" w:rsidP="005F7F1C">
      <w:pPr>
        <w:pStyle w:val="ListParagraph"/>
        <w:numPr>
          <w:ilvl w:val="3"/>
          <w:numId w:val="25"/>
        </w:numPr>
      </w:pPr>
      <w:r>
        <w:t xml:space="preserve">Under URL enter: </w:t>
      </w:r>
      <w:hyperlink r:id="rId93" w:history="1">
        <w:r w:rsidR="005F5616" w:rsidRPr="000E59BC">
          <w:rPr>
            <w:rStyle w:val="Hyperlink"/>
          </w:rPr>
          <w:t>https://dev.azure.com/AUSUP/_apis/public/distributedtask/webhooks/TriggerPipelineWebHook?api-version=6.0-preview</w:t>
        </w:r>
      </w:hyperlink>
    </w:p>
    <w:p w14:paraId="62FE4193" w14:textId="62DCA073" w:rsidR="005F5616" w:rsidRDefault="005F5616" w:rsidP="00776C4C">
      <w:pPr>
        <w:pStyle w:val="ListParagraph"/>
        <w:numPr>
          <w:ilvl w:val="0"/>
          <w:numId w:val="0"/>
        </w:numPr>
        <w:ind w:left="2880"/>
      </w:pPr>
      <w:r>
        <w:t>where TriggerPipelineWebHook is the name of the Service Connection</w:t>
      </w:r>
      <w:r w:rsidR="004C11AA">
        <w:t xml:space="preserve"> then click ‘Finish’</w:t>
      </w:r>
    </w:p>
    <w:p w14:paraId="5A1D0EAF" w14:textId="5065DC12" w:rsidR="00EA695C" w:rsidRDefault="007A4BA4" w:rsidP="00776C4C">
      <w:pPr>
        <w:pStyle w:val="ListParagraph"/>
        <w:numPr>
          <w:ilvl w:val="0"/>
          <w:numId w:val="0"/>
        </w:numPr>
        <w:ind w:left="2880"/>
      </w:pPr>
      <w:r w:rsidRPr="007A4BA4">
        <w:rPr>
          <w:noProof/>
        </w:rPr>
        <w:drawing>
          <wp:inline distT="0" distB="0" distL="0" distR="0" wp14:anchorId="6EB876F4" wp14:editId="61188596">
            <wp:extent cx="4744746" cy="4770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3002" cy="4808581"/>
                    </a:xfrm>
                    <a:prstGeom prst="rect">
                      <a:avLst/>
                    </a:prstGeom>
                  </pic:spPr>
                </pic:pic>
              </a:graphicData>
            </a:graphic>
          </wp:inline>
        </w:drawing>
      </w:r>
    </w:p>
    <w:p w14:paraId="6DEC2A6D" w14:textId="4B0406DE" w:rsidR="00A16D32" w:rsidRDefault="00A16D32" w:rsidP="005F7F1C">
      <w:pPr>
        <w:pStyle w:val="ListParagraph"/>
        <w:numPr>
          <w:ilvl w:val="2"/>
          <w:numId w:val="25"/>
        </w:numPr>
      </w:pPr>
      <w:r>
        <w:lastRenderedPageBreak/>
        <w:t>For Prod Service Hook creation request:</w:t>
      </w:r>
    </w:p>
    <w:p w14:paraId="61432902" w14:textId="77777777" w:rsidR="004C11AA" w:rsidRDefault="004C11AA" w:rsidP="005F7F1C">
      <w:pPr>
        <w:pStyle w:val="ListParagraph"/>
        <w:numPr>
          <w:ilvl w:val="3"/>
          <w:numId w:val="25"/>
        </w:numPr>
      </w:pPr>
      <w:r>
        <w:t>Click the + button to create a new service hook.</w:t>
      </w:r>
      <w:r>
        <w:rPr>
          <w:noProof/>
        </w:rPr>
        <w:drawing>
          <wp:inline distT="0" distB="0" distL="0" distR="0" wp14:anchorId="0DC0A85A" wp14:editId="33072A89">
            <wp:extent cx="3032760" cy="133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2760" cy="1333500"/>
                    </a:xfrm>
                    <a:prstGeom prst="rect">
                      <a:avLst/>
                    </a:prstGeom>
                    <a:noFill/>
                    <a:ln>
                      <a:noFill/>
                    </a:ln>
                  </pic:spPr>
                </pic:pic>
              </a:graphicData>
            </a:graphic>
          </wp:inline>
        </w:drawing>
      </w:r>
    </w:p>
    <w:p w14:paraId="68891D79" w14:textId="77777777" w:rsidR="004C11AA" w:rsidRDefault="004C11AA" w:rsidP="005F7F1C">
      <w:pPr>
        <w:pStyle w:val="ListParagraph"/>
        <w:numPr>
          <w:ilvl w:val="3"/>
          <w:numId w:val="25"/>
        </w:numPr>
      </w:pPr>
      <w:r>
        <w:t>Select ‘Web Hooks’ Service and click ‘Next’.</w:t>
      </w:r>
      <w:r w:rsidRPr="00453590">
        <w:rPr>
          <w:noProof/>
        </w:rPr>
        <w:t xml:space="preserve"> </w:t>
      </w:r>
      <w:r>
        <w:rPr>
          <w:noProof/>
        </w:rPr>
        <w:drawing>
          <wp:inline distT="0" distB="0" distL="0" distR="0" wp14:anchorId="34F79932" wp14:editId="19BCDB53">
            <wp:extent cx="2674357" cy="263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4259" cy="2645509"/>
                    </a:xfrm>
                    <a:prstGeom prst="rect">
                      <a:avLst/>
                    </a:prstGeom>
                    <a:noFill/>
                    <a:ln>
                      <a:noFill/>
                    </a:ln>
                  </pic:spPr>
                </pic:pic>
              </a:graphicData>
            </a:graphic>
          </wp:inline>
        </w:drawing>
      </w:r>
    </w:p>
    <w:p w14:paraId="6F3C8C70" w14:textId="3A3D3EF4" w:rsidR="004C11AA" w:rsidRDefault="004C11AA" w:rsidP="005F7F1C">
      <w:pPr>
        <w:pStyle w:val="ListParagraph"/>
        <w:numPr>
          <w:ilvl w:val="3"/>
          <w:numId w:val="25"/>
        </w:numPr>
      </w:pPr>
      <w:r w:rsidRPr="00634203">
        <w:t xml:space="preserve">Select the event to trigger on and </w:t>
      </w:r>
      <w:r>
        <w:t>the necessary</w:t>
      </w:r>
      <w:r w:rsidRPr="00634203">
        <w:t xml:space="preserve"> filters</w:t>
      </w:r>
      <w:r>
        <w:t xml:space="preserve"> then click ‘Next’: </w:t>
      </w:r>
      <w:r w:rsidR="008B3081">
        <w:rPr>
          <w:noProof/>
        </w:rPr>
        <w:drawing>
          <wp:inline distT="0" distB="0" distL="0" distR="0" wp14:anchorId="4FC04777" wp14:editId="34F620BB">
            <wp:extent cx="4413727" cy="4419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1642" cy="4467579"/>
                    </a:xfrm>
                    <a:prstGeom prst="rect">
                      <a:avLst/>
                    </a:prstGeom>
                    <a:noFill/>
                    <a:ln>
                      <a:noFill/>
                    </a:ln>
                  </pic:spPr>
                </pic:pic>
              </a:graphicData>
            </a:graphic>
          </wp:inline>
        </w:drawing>
      </w:r>
    </w:p>
    <w:p w14:paraId="00E48A98" w14:textId="77777777" w:rsidR="004C11AA" w:rsidRDefault="004C11AA" w:rsidP="005F7F1C">
      <w:pPr>
        <w:pStyle w:val="ListParagraph"/>
        <w:numPr>
          <w:ilvl w:val="3"/>
          <w:numId w:val="25"/>
        </w:numPr>
      </w:pPr>
      <w:r>
        <w:lastRenderedPageBreak/>
        <w:t xml:space="preserve">Under URL enter: </w:t>
      </w:r>
      <w:hyperlink r:id="rId96" w:history="1">
        <w:r w:rsidRPr="000E59BC">
          <w:rPr>
            <w:rStyle w:val="Hyperlink"/>
          </w:rPr>
          <w:t>https://dev.azure.com/AUSUP/_apis/public/distributedtask/webhooks/TriggerPipelineWebHook?api-version=6.0-preview</w:t>
        </w:r>
      </w:hyperlink>
    </w:p>
    <w:p w14:paraId="5AA59DE4" w14:textId="77777777" w:rsidR="004C11AA" w:rsidRDefault="004C11AA" w:rsidP="00776C4C">
      <w:pPr>
        <w:pStyle w:val="ListParagraph"/>
        <w:numPr>
          <w:ilvl w:val="0"/>
          <w:numId w:val="0"/>
        </w:numPr>
        <w:ind w:left="2880"/>
      </w:pPr>
      <w:r>
        <w:t>where TriggerPipelineWebHook is the name of the Service Connection then click ‘Finish’</w:t>
      </w:r>
    </w:p>
    <w:p w14:paraId="1EA72845" w14:textId="596153D5" w:rsidR="004C11AA" w:rsidRDefault="007A4BA4" w:rsidP="00776C4C">
      <w:pPr>
        <w:pStyle w:val="ListParagraph"/>
        <w:numPr>
          <w:ilvl w:val="0"/>
          <w:numId w:val="0"/>
        </w:numPr>
        <w:ind w:left="2880"/>
      </w:pPr>
      <w:r w:rsidRPr="007A4BA4">
        <w:rPr>
          <w:noProof/>
        </w:rPr>
        <w:drawing>
          <wp:inline distT="0" distB="0" distL="0" distR="0" wp14:anchorId="05D9F98F" wp14:editId="0939FC08">
            <wp:extent cx="2948415" cy="2964180"/>
            <wp:effectExtent l="0" t="0" r="4445"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94"/>
                    <a:stretch>
                      <a:fillRect/>
                    </a:stretch>
                  </pic:blipFill>
                  <pic:spPr>
                    <a:xfrm>
                      <a:off x="0" y="0"/>
                      <a:ext cx="2954887" cy="2970686"/>
                    </a:xfrm>
                    <a:prstGeom prst="rect">
                      <a:avLst/>
                    </a:prstGeom>
                  </pic:spPr>
                </pic:pic>
              </a:graphicData>
            </a:graphic>
          </wp:inline>
        </w:drawing>
      </w:r>
    </w:p>
    <w:p w14:paraId="2D247AFD" w14:textId="77777777" w:rsidR="004C11AA" w:rsidRDefault="004C11AA" w:rsidP="00776C4C">
      <w:pPr>
        <w:pStyle w:val="ListParagraph"/>
        <w:numPr>
          <w:ilvl w:val="0"/>
          <w:numId w:val="0"/>
        </w:numPr>
        <w:ind w:left="2160"/>
      </w:pPr>
    </w:p>
    <w:p w14:paraId="1D0B4142" w14:textId="1EEC7826" w:rsidR="00A16D32" w:rsidRDefault="00A16D32" w:rsidP="005F7F1C">
      <w:pPr>
        <w:pStyle w:val="ListParagraph"/>
        <w:numPr>
          <w:ilvl w:val="2"/>
          <w:numId w:val="25"/>
        </w:numPr>
      </w:pPr>
      <w:r>
        <w:t>For Service Hook update request:</w:t>
      </w:r>
    </w:p>
    <w:p w14:paraId="750D8803" w14:textId="77777777" w:rsidR="007A4BA4" w:rsidRDefault="007A4BA4" w:rsidP="005F7F1C">
      <w:pPr>
        <w:pStyle w:val="ListParagraph"/>
        <w:numPr>
          <w:ilvl w:val="3"/>
          <w:numId w:val="25"/>
        </w:numPr>
      </w:pPr>
      <w:r>
        <w:t>Click the + button to create a new service hook.</w:t>
      </w:r>
      <w:r>
        <w:rPr>
          <w:noProof/>
        </w:rPr>
        <w:drawing>
          <wp:inline distT="0" distB="0" distL="0" distR="0" wp14:anchorId="742947D9" wp14:editId="6EB651E8">
            <wp:extent cx="3032760" cy="1333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2760" cy="1333500"/>
                    </a:xfrm>
                    <a:prstGeom prst="rect">
                      <a:avLst/>
                    </a:prstGeom>
                    <a:noFill/>
                    <a:ln>
                      <a:noFill/>
                    </a:ln>
                  </pic:spPr>
                </pic:pic>
              </a:graphicData>
            </a:graphic>
          </wp:inline>
        </w:drawing>
      </w:r>
    </w:p>
    <w:p w14:paraId="2327D3A7" w14:textId="77777777" w:rsidR="007A4BA4" w:rsidRDefault="007A4BA4" w:rsidP="005F7F1C">
      <w:pPr>
        <w:pStyle w:val="ListParagraph"/>
        <w:numPr>
          <w:ilvl w:val="3"/>
          <w:numId w:val="25"/>
        </w:numPr>
      </w:pPr>
      <w:r>
        <w:t>Select ‘Web Hooks’ Service and click ‘Next’.</w:t>
      </w:r>
      <w:r w:rsidRPr="00453590">
        <w:rPr>
          <w:noProof/>
        </w:rPr>
        <w:t xml:space="preserve"> </w:t>
      </w:r>
      <w:r>
        <w:rPr>
          <w:noProof/>
        </w:rPr>
        <w:drawing>
          <wp:inline distT="0" distB="0" distL="0" distR="0" wp14:anchorId="637117B5" wp14:editId="04A76049">
            <wp:extent cx="2674357" cy="2635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4259" cy="2645509"/>
                    </a:xfrm>
                    <a:prstGeom prst="rect">
                      <a:avLst/>
                    </a:prstGeom>
                    <a:noFill/>
                    <a:ln>
                      <a:noFill/>
                    </a:ln>
                  </pic:spPr>
                </pic:pic>
              </a:graphicData>
            </a:graphic>
          </wp:inline>
        </w:drawing>
      </w:r>
    </w:p>
    <w:p w14:paraId="49EF6B2F" w14:textId="22D12EEB" w:rsidR="007A4BA4" w:rsidRDefault="007A4BA4" w:rsidP="005F7F1C">
      <w:pPr>
        <w:pStyle w:val="ListParagraph"/>
        <w:numPr>
          <w:ilvl w:val="3"/>
          <w:numId w:val="25"/>
        </w:numPr>
      </w:pPr>
      <w:r w:rsidRPr="00634203">
        <w:lastRenderedPageBreak/>
        <w:t xml:space="preserve">Select the event to trigger on and </w:t>
      </w:r>
      <w:r>
        <w:t>the necessary</w:t>
      </w:r>
      <w:r w:rsidRPr="00634203">
        <w:t xml:space="preserve"> filters</w:t>
      </w:r>
      <w:r>
        <w:t xml:space="preserve"> then click ‘Next’: </w:t>
      </w:r>
      <w:r w:rsidR="00D62D93">
        <w:rPr>
          <w:noProof/>
        </w:rPr>
        <w:drawing>
          <wp:inline distT="0" distB="0" distL="0" distR="0" wp14:anchorId="5E8B970C" wp14:editId="232203F5">
            <wp:extent cx="4244340" cy="4227317"/>
            <wp:effectExtent l="0" t="0" r="3810" b="1905"/>
            <wp:docPr id="1307448257" name="Picture 130744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6693" cy="4229660"/>
                    </a:xfrm>
                    <a:prstGeom prst="rect">
                      <a:avLst/>
                    </a:prstGeom>
                    <a:noFill/>
                    <a:ln>
                      <a:noFill/>
                    </a:ln>
                  </pic:spPr>
                </pic:pic>
              </a:graphicData>
            </a:graphic>
          </wp:inline>
        </w:drawing>
      </w:r>
    </w:p>
    <w:p w14:paraId="00EFC8CA" w14:textId="77777777" w:rsidR="007A4BA4" w:rsidRDefault="007A4BA4" w:rsidP="005F7F1C">
      <w:pPr>
        <w:pStyle w:val="ListParagraph"/>
        <w:numPr>
          <w:ilvl w:val="3"/>
          <w:numId w:val="25"/>
        </w:numPr>
      </w:pPr>
      <w:r>
        <w:t xml:space="preserve">Under URL enter: </w:t>
      </w:r>
      <w:hyperlink r:id="rId98" w:history="1">
        <w:r w:rsidRPr="000E59BC">
          <w:rPr>
            <w:rStyle w:val="Hyperlink"/>
          </w:rPr>
          <w:t>https://dev.azure.com/AUSUP/_apis/public/distributedtask/webhooks/TriggerPipelineWebHook?api-version=6.0-preview</w:t>
        </w:r>
      </w:hyperlink>
    </w:p>
    <w:p w14:paraId="09F69147" w14:textId="77777777" w:rsidR="007A4BA4" w:rsidRDefault="007A4BA4" w:rsidP="00776C4C">
      <w:pPr>
        <w:pStyle w:val="ListParagraph"/>
        <w:numPr>
          <w:ilvl w:val="0"/>
          <w:numId w:val="0"/>
        </w:numPr>
        <w:ind w:left="2880"/>
      </w:pPr>
      <w:r>
        <w:t>where TriggerPipelineWebHook is the name of the Service Connection then click ‘Finish’</w:t>
      </w:r>
    </w:p>
    <w:p w14:paraId="5330047E" w14:textId="77777777" w:rsidR="007A4BA4" w:rsidRDefault="007A4BA4" w:rsidP="00776C4C">
      <w:pPr>
        <w:pStyle w:val="ListParagraph"/>
        <w:numPr>
          <w:ilvl w:val="0"/>
          <w:numId w:val="0"/>
        </w:numPr>
        <w:ind w:left="2880"/>
      </w:pPr>
      <w:r w:rsidRPr="007A4BA4">
        <w:rPr>
          <w:noProof/>
        </w:rPr>
        <w:drawing>
          <wp:inline distT="0" distB="0" distL="0" distR="0" wp14:anchorId="03518234" wp14:editId="68FCC45A">
            <wp:extent cx="2948415" cy="2964180"/>
            <wp:effectExtent l="0" t="0" r="4445" b="7620"/>
            <wp:docPr id="1307448256" name="Picture 1307448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94"/>
                    <a:stretch>
                      <a:fillRect/>
                    </a:stretch>
                  </pic:blipFill>
                  <pic:spPr>
                    <a:xfrm>
                      <a:off x="0" y="0"/>
                      <a:ext cx="2954887" cy="2970686"/>
                    </a:xfrm>
                    <a:prstGeom prst="rect">
                      <a:avLst/>
                    </a:prstGeom>
                  </pic:spPr>
                </pic:pic>
              </a:graphicData>
            </a:graphic>
          </wp:inline>
        </w:drawing>
      </w:r>
    </w:p>
    <w:p w14:paraId="35CB974A" w14:textId="77777777" w:rsidR="007A4BA4" w:rsidRDefault="007A4BA4" w:rsidP="00776C4C">
      <w:pPr>
        <w:ind w:left="1440" w:hanging="360"/>
      </w:pPr>
    </w:p>
    <w:p w14:paraId="35DDD00F" w14:textId="77777777" w:rsidR="00A16D32" w:rsidRDefault="00A16D32" w:rsidP="00543EBE">
      <w:pPr>
        <w:pStyle w:val="ListParagraph"/>
        <w:numPr>
          <w:ilvl w:val="0"/>
          <w:numId w:val="0"/>
        </w:numPr>
        <w:ind w:left="2520"/>
      </w:pPr>
    </w:p>
    <w:p w14:paraId="1FE52CB7" w14:textId="77777777" w:rsidR="00D62D93" w:rsidRDefault="00D62D93" w:rsidP="00543EBE">
      <w:pPr>
        <w:pStyle w:val="ListParagraph"/>
        <w:numPr>
          <w:ilvl w:val="0"/>
          <w:numId w:val="0"/>
        </w:numPr>
        <w:ind w:left="2520"/>
      </w:pPr>
    </w:p>
    <w:p w14:paraId="7569E9D1" w14:textId="77777777" w:rsidR="00D62D93" w:rsidRDefault="00D62D93" w:rsidP="00543EBE">
      <w:pPr>
        <w:pStyle w:val="ListParagraph"/>
        <w:numPr>
          <w:ilvl w:val="0"/>
          <w:numId w:val="0"/>
        </w:numPr>
        <w:ind w:left="2520"/>
      </w:pPr>
    </w:p>
    <w:p w14:paraId="2E17F0CC" w14:textId="5779EEFC" w:rsidR="005D46D2" w:rsidRDefault="005D46D2" w:rsidP="005F7F1C">
      <w:pPr>
        <w:pStyle w:val="ListParagraph"/>
        <w:numPr>
          <w:ilvl w:val="0"/>
          <w:numId w:val="25"/>
        </w:numPr>
        <w:ind w:left="1080"/>
      </w:pPr>
      <w:r>
        <w:lastRenderedPageBreak/>
        <w:t>Service Connection has been deleted</w:t>
      </w:r>
      <w:r w:rsidR="00FF186E">
        <w:t>.</w:t>
      </w:r>
    </w:p>
    <w:p w14:paraId="3114570A" w14:textId="1A9C3D0C" w:rsidR="00FF186E" w:rsidRPr="00FF186E" w:rsidRDefault="00FF186E" w:rsidP="00FF186E">
      <w:pPr>
        <w:pStyle w:val="ListParagraph"/>
        <w:numPr>
          <w:ilvl w:val="0"/>
          <w:numId w:val="0"/>
        </w:numPr>
        <w:ind w:left="1080"/>
        <w:rPr>
          <w:b/>
          <w:bCs/>
        </w:rPr>
      </w:pPr>
      <w:r w:rsidRPr="00FF186E">
        <w:rPr>
          <w:b/>
          <w:bCs/>
        </w:rPr>
        <w:t>Solution:</w:t>
      </w:r>
    </w:p>
    <w:p w14:paraId="66FE6E87" w14:textId="799E55B3" w:rsidR="00D62D93" w:rsidRDefault="00AF4AB6" w:rsidP="005F7F1C">
      <w:pPr>
        <w:pStyle w:val="ListParagraph"/>
        <w:numPr>
          <w:ilvl w:val="1"/>
          <w:numId w:val="25"/>
        </w:numPr>
      </w:pPr>
      <w:r>
        <w:t xml:space="preserve">Go to </w:t>
      </w:r>
      <w:hyperlink r:id="rId99" w:history="1">
        <w:r w:rsidRPr="000E59BC">
          <w:rPr>
            <w:rStyle w:val="Hyperlink"/>
          </w:rPr>
          <w:t>https://dev.azure.com/AUSUP/core-it/_settings/adminservices</w:t>
        </w:r>
      </w:hyperlink>
      <w:r>
        <w:t xml:space="preserve"> and check if </w:t>
      </w:r>
      <w:r w:rsidR="006644E9">
        <w:t xml:space="preserve">TriggerPipeline service connection is still present: </w:t>
      </w:r>
      <w:r w:rsidR="00AB0372">
        <w:rPr>
          <w:noProof/>
        </w:rPr>
        <w:drawing>
          <wp:inline distT="0" distB="0" distL="0" distR="0" wp14:anchorId="4A4A9D01" wp14:editId="2598585D">
            <wp:extent cx="4436018" cy="4939976"/>
            <wp:effectExtent l="0" t="0" r="3175" b="0"/>
            <wp:docPr id="1307448259" name="Picture 1307448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59" name="Picture 1307448259"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3102" cy="4947865"/>
                    </a:xfrm>
                    <a:prstGeom prst="rect">
                      <a:avLst/>
                    </a:prstGeom>
                    <a:noFill/>
                    <a:ln>
                      <a:noFill/>
                    </a:ln>
                  </pic:spPr>
                </pic:pic>
              </a:graphicData>
            </a:graphic>
          </wp:inline>
        </w:drawing>
      </w:r>
    </w:p>
    <w:p w14:paraId="11737E02" w14:textId="39233B39" w:rsidR="00AB0372" w:rsidRDefault="00AB0372" w:rsidP="005F7F1C">
      <w:pPr>
        <w:pStyle w:val="ListParagraph"/>
        <w:numPr>
          <w:ilvl w:val="1"/>
          <w:numId w:val="25"/>
        </w:numPr>
      </w:pPr>
      <w:r>
        <w:t xml:space="preserve">If TriggerPipeline is no longer present, </w:t>
      </w:r>
      <w:r w:rsidR="00CE6BBF">
        <w:t xml:space="preserve">re-create </w:t>
      </w:r>
      <w:r w:rsidR="00D836E9">
        <w:t xml:space="preserve">the Service Connection by following the steps: </w:t>
      </w:r>
    </w:p>
    <w:p w14:paraId="046D22B9" w14:textId="32A33CF0" w:rsidR="00D836E9" w:rsidRDefault="001A33BF" w:rsidP="005F7F1C">
      <w:pPr>
        <w:pStyle w:val="ListParagraph"/>
        <w:numPr>
          <w:ilvl w:val="2"/>
          <w:numId w:val="25"/>
        </w:numPr>
      </w:pPr>
      <w:r>
        <w:t>Click ‘New service connection button’:</w:t>
      </w:r>
      <w:r w:rsidRPr="001A33BF">
        <w:rPr>
          <w:noProof/>
        </w:rPr>
        <w:t xml:space="preserve"> </w:t>
      </w:r>
      <w:r>
        <w:rPr>
          <w:noProof/>
        </w:rPr>
        <w:drawing>
          <wp:inline distT="0" distB="0" distL="0" distR="0" wp14:anchorId="1A03F285" wp14:editId="423E0CAE">
            <wp:extent cx="5390371" cy="2750820"/>
            <wp:effectExtent l="0" t="0" r="1270" b="0"/>
            <wp:docPr id="1307448260" name="Picture 1307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2557" cy="2772348"/>
                    </a:xfrm>
                    <a:prstGeom prst="rect">
                      <a:avLst/>
                    </a:prstGeom>
                    <a:noFill/>
                    <a:ln>
                      <a:noFill/>
                    </a:ln>
                  </pic:spPr>
                </pic:pic>
              </a:graphicData>
            </a:graphic>
          </wp:inline>
        </w:drawing>
      </w:r>
    </w:p>
    <w:p w14:paraId="0D0B2F05" w14:textId="2F88E1F0" w:rsidR="001A33BF" w:rsidRDefault="00DB7E56" w:rsidP="005F7F1C">
      <w:pPr>
        <w:pStyle w:val="ListParagraph"/>
        <w:numPr>
          <w:ilvl w:val="2"/>
          <w:numId w:val="25"/>
        </w:numPr>
      </w:pPr>
      <w:r>
        <w:lastRenderedPageBreak/>
        <w:t>Select ‘Incoming WebHook’</w:t>
      </w:r>
      <w:r>
        <w:br/>
      </w:r>
      <w:r>
        <w:rPr>
          <w:noProof/>
        </w:rPr>
        <w:drawing>
          <wp:inline distT="0" distB="0" distL="0" distR="0" wp14:anchorId="0873F8C3" wp14:editId="4E070D40">
            <wp:extent cx="2651549" cy="3961239"/>
            <wp:effectExtent l="0" t="0" r="0" b="1270"/>
            <wp:docPr id="1307448261" name="Picture 130744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9938" cy="3973772"/>
                    </a:xfrm>
                    <a:prstGeom prst="rect">
                      <a:avLst/>
                    </a:prstGeom>
                    <a:noFill/>
                    <a:ln>
                      <a:noFill/>
                    </a:ln>
                  </pic:spPr>
                </pic:pic>
              </a:graphicData>
            </a:graphic>
          </wp:inline>
        </w:drawing>
      </w:r>
    </w:p>
    <w:p w14:paraId="7441AD74" w14:textId="5ABA246D" w:rsidR="00DB7E56" w:rsidRDefault="00222896" w:rsidP="005F7F1C">
      <w:pPr>
        <w:pStyle w:val="ListParagraph"/>
        <w:numPr>
          <w:ilvl w:val="2"/>
          <w:numId w:val="25"/>
        </w:numPr>
      </w:pPr>
      <w:r>
        <w:t>Click ‘Next’ and provide the following details before clicking ‘Save’</w:t>
      </w:r>
      <w:r>
        <w:rPr>
          <w:noProof/>
        </w:rPr>
        <w:drawing>
          <wp:inline distT="0" distB="0" distL="0" distR="0" wp14:anchorId="52C72EBB" wp14:editId="16DFCE7B">
            <wp:extent cx="2999606" cy="4480560"/>
            <wp:effectExtent l="0" t="0" r="0" b="0"/>
            <wp:docPr id="1307448262" name="Picture 1307448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448262"/>
                    <pic:cNvPicPr/>
                  </pic:nvPicPr>
                  <pic:blipFill>
                    <a:blip r:embed="rId103">
                      <a:extLst>
                        <a:ext uri="{28A0092B-C50C-407E-A947-70E740481C1C}">
                          <a14:useLocalDpi xmlns:a14="http://schemas.microsoft.com/office/drawing/2010/main" val="0"/>
                        </a:ext>
                      </a:extLst>
                    </a:blip>
                    <a:stretch>
                      <a:fillRect/>
                    </a:stretch>
                  </pic:blipFill>
                  <pic:spPr>
                    <a:xfrm>
                      <a:off x="0" y="0"/>
                      <a:ext cx="2999606" cy="4480560"/>
                    </a:xfrm>
                    <a:prstGeom prst="rect">
                      <a:avLst/>
                    </a:prstGeom>
                  </pic:spPr>
                </pic:pic>
              </a:graphicData>
            </a:graphic>
          </wp:inline>
        </w:drawing>
      </w:r>
    </w:p>
    <w:p w14:paraId="4A49AFB1" w14:textId="55696B5A" w:rsidR="006B1EE7" w:rsidRPr="006B1EE7" w:rsidRDefault="006B1EE7" w:rsidP="00886341"/>
    <w:p w14:paraId="084F5A30" w14:textId="0F9A0FE2" w:rsidR="003F1A72" w:rsidRDefault="5A76572F" w:rsidP="003F1A72">
      <w:pPr>
        <w:pStyle w:val="Heading4"/>
        <w:rPr>
          <w:noProof/>
        </w:rPr>
      </w:pPr>
      <w:r>
        <w:lastRenderedPageBreak/>
        <w:t>Failure in downloading the input parameter file from work item task</w:t>
      </w:r>
    </w:p>
    <w:p w14:paraId="115D61CC" w14:textId="70FA0FDB" w:rsidR="00543EBE" w:rsidRPr="00543EBE" w:rsidRDefault="00543EBE" w:rsidP="00543EBE">
      <w:r>
        <w:rPr>
          <w:noProof/>
        </w:rPr>
        <w:drawing>
          <wp:inline distT="0" distB="0" distL="0" distR="0" wp14:anchorId="443F36AD" wp14:editId="687E4217">
            <wp:extent cx="6645910" cy="3135630"/>
            <wp:effectExtent l="0" t="0" r="2540" b="7620"/>
            <wp:docPr id="1307448265" name="Picture 13074482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65" name="Picture 1307448265" descr="Graphical user interface, text, application, chat or text message&#10;&#10;Description automatically generated"/>
                    <pic:cNvPicPr/>
                  </pic:nvPicPr>
                  <pic:blipFill>
                    <a:blip r:embed="rId104"/>
                    <a:stretch>
                      <a:fillRect/>
                    </a:stretch>
                  </pic:blipFill>
                  <pic:spPr>
                    <a:xfrm>
                      <a:off x="0" y="0"/>
                      <a:ext cx="6645910" cy="3135630"/>
                    </a:xfrm>
                    <a:prstGeom prst="rect">
                      <a:avLst/>
                    </a:prstGeom>
                  </pic:spPr>
                </pic:pic>
              </a:graphicData>
            </a:graphic>
          </wp:inline>
        </w:drawing>
      </w:r>
    </w:p>
    <w:p w14:paraId="78B860FA" w14:textId="36C4B083" w:rsidR="00543EBE" w:rsidRPr="00543EBE" w:rsidRDefault="00543EBE" w:rsidP="00543EBE"/>
    <w:p w14:paraId="0D7A79FF" w14:textId="77777777" w:rsidR="00543EBE" w:rsidRDefault="00543EBE" w:rsidP="00543EBE">
      <w:r>
        <w:t xml:space="preserve">Common Cause of Issue: </w:t>
      </w:r>
    </w:p>
    <w:p w14:paraId="5D03C83D" w14:textId="333DCC2B" w:rsidR="00543EBE" w:rsidRDefault="005E0F5A" w:rsidP="005F7F1C">
      <w:pPr>
        <w:pStyle w:val="ListParagraph"/>
        <w:numPr>
          <w:ilvl w:val="0"/>
          <w:numId w:val="25"/>
        </w:numPr>
      </w:pPr>
      <w:r>
        <w:t>No attachment found in the work item task</w:t>
      </w:r>
      <w:r w:rsidR="00FF186E">
        <w:t>.</w:t>
      </w:r>
    </w:p>
    <w:p w14:paraId="5E835E9B" w14:textId="5380566A" w:rsidR="00FF186E" w:rsidRPr="00FF186E" w:rsidRDefault="00FF186E" w:rsidP="00FF186E">
      <w:pPr>
        <w:pStyle w:val="ListParagraph"/>
        <w:numPr>
          <w:ilvl w:val="0"/>
          <w:numId w:val="0"/>
        </w:numPr>
        <w:ind w:left="720"/>
        <w:rPr>
          <w:b/>
          <w:bCs/>
        </w:rPr>
      </w:pPr>
      <w:r>
        <w:rPr>
          <w:b/>
          <w:bCs/>
        </w:rPr>
        <w:t>Solution:</w:t>
      </w:r>
    </w:p>
    <w:p w14:paraId="7D1C7E44" w14:textId="27937751" w:rsidR="002C1790" w:rsidRDefault="00DE7FA8" w:rsidP="005F7F1C">
      <w:pPr>
        <w:pStyle w:val="ListParagraph"/>
        <w:numPr>
          <w:ilvl w:val="1"/>
          <w:numId w:val="25"/>
        </w:numPr>
        <w:ind w:left="1080"/>
      </w:pPr>
      <w:r>
        <w:t xml:space="preserve">Requestor will receive an email </w:t>
      </w:r>
      <w:r w:rsidR="008F7101">
        <w:t xml:space="preserve">saying </w:t>
      </w:r>
      <w:r w:rsidR="000E0E06">
        <w:t xml:space="preserve">that parameter file is missing and </w:t>
      </w:r>
      <w:r w:rsidR="0069539D">
        <w:t xml:space="preserve">will contain a link where </w:t>
      </w:r>
      <w:r w:rsidR="00D9165F">
        <w:t>they</w:t>
      </w:r>
      <w:r w:rsidR="002C1790">
        <w:t xml:space="preserve"> can access the work item and add the input parameter file as an attachment.</w:t>
      </w:r>
      <w:r w:rsidR="00D9165F" w:rsidRPr="00D9165F">
        <w:rPr>
          <w:noProof/>
        </w:rPr>
        <w:t xml:space="preserve"> </w:t>
      </w:r>
      <w:r w:rsidR="00D9165F">
        <w:rPr>
          <w:noProof/>
        </w:rPr>
        <w:drawing>
          <wp:inline distT="0" distB="0" distL="0" distR="0" wp14:anchorId="0A6E1D3A" wp14:editId="3D63E082">
            <wp:extent cx="4701540" cy="2202329"/>
            <wp:effectExtent l="0" t="0" r="3810" b="7620"/>
            <wp:docPr id="1307448266" name="Picture 130744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5921" cy="2204381"/>
                    </a:xfrm>
                    <a:prstGeom prst="rect">
                      <a:avLst/>
                    </a:prstGeom>
                    <a:noFill/>
                    <a:ln>
                      <a:noFill/>
                    </a:ln>
                  </pic:spPr>
                </pic:pic>
              </a:graphicData>
            </a:graphic>
          </wp:inline>
        </w:drawing>
      </w:r>
    </w:p>
    <w:p w14:paraId="5AB7661B" w14:textId="61C09B63" w:rsidR="005E0F5A" w:rsidRDefault="002541E7" w:rsidP="005F7F1C">
      <w:pPr>
        <w:pStyle w:val="ListParagraph"/>
        <w:numPr>
          <w:ilvl w:val="1"/>
          <w:numId w:val="25"/>
        </w:numPr>
        <w:ind w:left="1080"/>
      </w:pPr>
      <w:r>
        <w:t xml:space="preserve">Attach the missing input parameter file by </w:t>
      </w:r>
      <w:r w:rsidR="0088616A">
        <w:t xml:space="preserve">following below steps: </w:t>
      </w:r>
    </w:p>
    <w:p w14:paraId="29BD00E9" w14:textId="3C61AAA8" w:rsidR="0088616A" w:rsidRDefault="0088616A" w:rsidP="005F7F1C">
      <w:pPr>
        <w:pStyle w:val="ListParagraph"/>
        <w:numPr>
          <w:ilvl w:val="2"/>
          <w:numId w:val="25"/>
        </w:numPr>
        <w:ind w:left="1800"/>
      </w:pPr>
      <w:r>
        <w:t>Click the work item URL included in the email.</w:t>
      </w:r>
      <w:r w:rsidR="00C5575F">
        <w:t xml:space="preserve"> This will open the work item task in a browser.</w:t>
      </w:r>
    </w:p>
    <w:p w14:paraId="50BD5A66" w14:textId="0DA35919" w:rsidR="0088616A" w:rsidRDefault="0000788F" w:rsidP="005F7F1C">
      <w:pPr>
        <w:pStyle w:val="ListParagraph"/>
        <w:numPr>
          <w:ilvl w:val="2"/>
          <w:numId w:val="25"/>
        </w:numPr>
        <w:ind w:left="1800"/>
      </w:pPr>
      <w:r>
        <w:lastRenderedPageBreak/>
        <w:t>Upload the Input Parameter file from your local computer by going to the Attachment tab and clicking + Add Attachment button.</w:t>
      </w:r>
      <w:r w:rsidRPr="00F535D7">
        <w:rPr>
          <w:noProof/>
        </w:rPr>
        <w:t xml:space="preserve"> </w:t>
      </w:r>
      <w:r>
        <w:rPr>
          <w:noProof/>
        </w:rPr>
        <w:t xml:space="preserve"> </w:t>
      </w:r>
      <w:r w:rsidR="00142D1A">
        <w:rPr>
          <w:noProof/>
        </w:rPr>
        <w:drawing>
          <wp:inline distT="0" distB="0" distL="0" distR="0" wp14:anchorId="0857865C" wp14:editId="0D284A37">
            <wp:extent cx="5143500" cy="2704619"/>
            <wp:effectExtent l="0" t="0" r="0" b="635"/>
            <wp:docPr id="1307448268" name="Picture 130744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56693" cy="2711556"/>
                    </a:xfrm>
                    <a:prstGeom prst="rect">
                      <a:avLst/>
                    </a:prstGeom>
                    <a:noFill/>
                    <a:ln>
                      <a:noFill/>
                    </a:ln>
                  </pic:spPr>
                </pic:pic>
              </a:graphicData>
            </a:graphic>
          </wp:inline>
        </w:drawing>
      </w:r>
    </w:p>
    <w:p w14:paraId="2A3DB406" w14:textId="77777777" w:rsidR="00543EBE" w:rsidRDefault="00543EBE" w:rsidP="00FF186E"/>
    <w:p w14:paraId="04487CD3" w14:textId="6DFF0C9F" w:rsidR="007764E5" w:rsidRDefault="2B1FFF8A" w:rsidP="007764E5">
      <w:pPr>
        <w:pStyle w:val="Heading4"/>
      </w:pPr>
      <w:r>
        <w:t xml:space="preserve">Failure mapping of variables </w:t>
      </w:r>
    </w:p>
    <w:p w14:paraId="0C5FC423" w14:textId="5FAE934F" w:rsidR="007764E5" w:rsidRDefault="007764E5" w:rsidP="007764E5">
      <w:r>
        <w:t xml:space="preserve">Common cause of issue: </w:t>
      </w:r>
    </w:p>
    <w:p w14:paraId="347F92C8" w14:textId="43F6BA48" w:rsidR="004A7ED6" w:rsidRDefault="00843511" w:rsidP="005F7F1C">
      <w:pPr>
        <w:pStyle w:val="ListParagraph"/>
        <w:numPr>
          <w:ilvl w:val="0"/>
          <w:numId w:val="25"/>
        </w:numPr>
      </w:pPr>
      <w:r>
        <w:t>Input Parameter Excel File Required Columns is missing</w:t>
      </w:r>
      <w:r w:rsidR="00FF186E">
        <w:t>.</w:t>
      </w:r>
    </w:p>
    <w:p w14:paraId="4325890C" w14:textId="45F926EF" w:rsidR="00FF186E" w:rsidRPr="00FF186E" w:rsidRDefault="00FF186E" w:rsidP="00FF186E">
      <w:pPr>
        <w:pStyle w:val="ListParagraph"/>
        <w:numPr>
          <w:ilvl w:val="0"/>
          <w:numId w:val="0"/>
        </w:numPr>
        <w:ind w:left="720"/>
        <w:rPr>
          <w:b/>
          <w:bCs/>
        </w:rPr>
      </w:pPr>
      <w:r w:rsidRPr="00FF186E">
        <w:rPr>
          <w:b/>
          <w:bCs/>
        </w:rPr>
        <w:t>Solution</w:t>
      </w:r>
      <w:r>
        <w:rPr>
          <w:b/>
          <w:bCs/>
        </w:rPr>
        <w:t>:</w:t>
      </w:r>
    </w:p>
    <w:p w14:paraId="51BCE229" w14:textId="6342998F" w:rsidR="007764E5" w:rsidRDefault="004A7ED6" w:rsidP="005F7F1C">
      <w:pPr>
        <w:pStyle w:val="ListParagraph"/>
        <w:numPr>
          <w:ilvl w:val="1"/>
          <w:numId w:val="25"/>
        </w:numPr>
        <w:ind w:left="1080"/>
      </w:pPr>
      <w:r>
        <w:rPr>
          <w:noProof/>
        </w:rPr>
        <w:t>Check if Column C with name “VariableName in Pipeline” and Column E with name “Values” is present in the uploaded input parameter</w:t>
      </w:r>
      <w:r w:rsidR="00770388">
        <w:rPr>
          <w:noProof/>
        </w:rPr>
        <w:t xml:space="preserve"> excel</w:t>
      </w:r>
      <w:r>
        <w:rPr>
          <w:noProof/>
        </w:rPr>
        <w:t xml:space="preserve"> file</w:t>
      </w:r>
      <w:r w:rsidR="00AB069E">
        <w:rPr>
          <w:noProof/>
        </w:rPr>
        <w:t xml:space="preserve"> under Input Fields</w:t>
      </w:r>
      <w:r w:rsidR="00C90A12">
        <w:rPr>
          <w:noProof/>
        </w:rPr>
        <w:t xml:space="preserve"> Sheet</w:t>
      </w:r>
      <w:r>
        <w:rPr>
          <w:noProof/>
        </w:rPr>
        <w:t>.</w:t>
      </w:r>
      <w:r>
        <w:rPr>
          <w:noProof/>
        </w:rPr>
        <w:drawing>
          <wp:inline distT="0" distB="0" distL="0" distR="0" wp14:anchorId="513468EF" wp14:editId="62AA8013">
            <wp:extent cx="6027420" cy="2972237"/>
            <wp:effectExtent l="0" t="0" r="0" b="0"/>
            <wp:docPr id="1307448269" name="Picture 130744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6492" cy="2976711"/>
                    </a:xfrm>
                    <a:prstGeom prst="rect">
                      <a:avLst/>
                    </a:prstGeom>
                    <a:noFill/>
                    <a:ln>
                      <a:noFill/>
                    </a:ln>
                  </pic:spPr>
                </pic:pic>
              </a:graphicData>
            </a:graphic>
          </wp:inline>
        </w:drawing>
      </w:r>
    </w:p>
    <w:p w14:paraId="56FF66B9" w14:textId="77777777" w:rsidR="00843511" w:rsidRPr="007764E5" w:rsidRDefault="00843511" w:rsidP="00FC616D">
      <w:pPr>
        <w:pStyle w:val="ListParagraph"/>
        <w:numPr>
          <w:ilvl w:val="0"/>
          <w:numId w:val="0"/>
        </w:numPr>
        <w:ind w:left="720"/>
      </w:pPr>
    </w:p>
    <w:p w14:paraId="11DC598D" w14:textId="3181E1C3" w:rsidR="00A9417A" w:rsidRDefault="64661F10" w:rsidP="00A9417A">
      <w:pPr>
        <w:pStyle w:val="Heading4"/>
      </w:pPr>
      <w:r>
        <w:t>Failure triggering of OnDemand Pipeline</w:t>
      </w:r>
    </w:p>
    <w:p w14:paraId="6CBAB639" w14:textId="43698109" w:rsidR="00427832" w:rsidRDefault="00A9417A" w:rsidP="00427832">
      <w:r>
        <w:t xml:space="preserve">Common cause of issue: </w:t>
      </w:r>
    </w:p>
    <w:p w14:paraId="48686AA5" w14:textId="0B36589B" w:rsidR="00A9417A" w:rsidRDefault="00770388" w:rsidP="005F7F1C">
      <w:pPr>
        <w:pStyle w:val="ListParagraph"/>
        <w:numPr>
          <w:ilvl w:val="0"/>
          <w:numId w:val="25"/>
        </w:numPr>
      </w:pPr>
      <w:r>
        <w:t>Missing required Values in the Input Parameters Files.</w:t>
      </w:r>
    </w:p>
    <w:p w14:paraId="3DA3049E" w14:textId="70BC288E" w:rsidR="00FF186E" w:rsidRPr="00FF186E" w:rsidRDefault="00FF186E" w:rsidP="00FF186E">
      <w:pPr>
        <w:pStyle w:val="ListParagraph"/>
        <w:numPr>
          <w:ilvl w:val="0"/>
          <w:numId w:val="0"/>
        </w:numPr>
        <w:ind w:left="720"/>
        <w:rPr>
          <w:b/>
          <w:bCs/>
        </w:rPr>
      </w:pPr>
      <w:r w:rsidRPr="00FF186E">
        <w:rPr>
          <w:b/>
          <w:bCs/>
        </w:rPr>
        <w:t>Solution</w:t>
      </w:r>
      <w:r>
        <w:rPr>
          <w:b/>
          <w:bCs/>
        </w:rPr>
        <w:t>:</w:t>
      </w:r>
    </w:p>
    <w:p w14:paraId="638744FB" w14:textId="2F307217" w:rsidR="00770388" w:rsidRDefault="00770388" w:rsidP="005F7F1C">
      <w:pPr>
        <w:pStyle w:val="ListParagraph"/>
        <w:numPr>
          <w:ilvl w:val="1"/>
          <w:numId w:val="25"/>
        </w:numPr>
        <w:ind w:left="1224"/>
      </w:pPr>
      <w:r>
        <w:lastRenderedPageBreak/>
        <w:t xml:space="preserve">Check if there are lacking values in the Column E of the uploaded input parameter excel file. </w:t>
      </w:r>
      <w:r w:rsidR="00EB3E1E">
        <w:rPr>
          <w:noProof/>
        </w:rPr>
        <w:drawing>
          <wp:inline distT="0" distB="0" distL="0" distR="0" wp14:anchorId="0D5402F9" wp14:editId="3D993998">
            <wp:extent cx="5570220" cy="2746783"/>
            <wp:effectExtent l="0" t="0" r="0" b="0"/>
            <wp:docPr id="1307448270" name="Picture 130744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8315" cy="2750775"/>
                    </a:xfrm>
                    <a:prstGeom prst="rect">
                      <a:avLst/>
                    </a:prstGeom>
                    <a:noFill/>
                    <a:ln>
                      <a:noFill/>
                    </a:ln>
                  </pic:spPr>
                </pic:pic>
              </a:graphicData>
            </a:graphic>
          </wp:inline>
        </w:drawing>
      </w:r>
    </w:p>
    <w:p w14:paraId="3F47157E" w14:textId="77777777" w:rsidR="00A91967" w:rsidRPr="00A9417A" w:rsidRDefault="00A91967" w:rsidP="00FF186E">
      <w:pPr>
        <w:ind w:left="864"/>
      </w:pPr>
    </w:p>
    <w:p w14:paraId="645D2E58" w14:textId="65B5CDB4" w:rsidR="00A91967" w:rsidRDefault="770E8E93" w:rsidP="00A91967">
      <w:pPr>
        <w:pStyle w:val="Heading4"/>
      </w:pPr>
      <w:r>
        <w:t xml:space="preserve">Failure to </w:t>
      </w:r>
      <w:r w:rsidR="2F522582">
        <w:t>send email notification</w:t>
      </w:r>
    </w:p>
    <w:p w14:paraId="6D31F459" w14:textId="548838BF" w:rsidR="00FF186E" w:rsidRDefault="006221EA" w:rsidP="006221EA">
      <w:r>
        <w:t>Common cause of issue:</w:t>
      </w:r>
    </w:p>
    <w:p w14:paraId="5C622D78" w14:textId="69E00766" w:rsidR="006221EA" w:rsidRDefault="00B96C43" w:rsidP="005F7F1C">
      <w:pPr>
        <w:pStyle w:val="ListParagraph"/>
        <w:numPr>
          <w:ilvl w:val="0"/>
          <w:numId w:val="25"/>
        </w:numPr>
      </w:pPr>
      <w:r>
        <w:t>Needed details for sending of the email</w:t>
      </w:r>
      <w:r w:rsidR="00054CEC">
        <w:t xml:space="preserve"> is inaccurate:</w:t>
      </w:r>
    </w:p>
    <w:p w14:paraId="68A9E4B1" w14:textId="601A5DFA" w:rsidR="00FF186E" w:rsidRDefault="00FF186E" w:rsidP="00FF186E">
      <w:pPr>
        <w:pStyle w:val="ListParagraph"/>
        <w:numPr>
          <w:ilvl w:val="0"/>
          <w:numId w:val="0"/>
        </w:numPr>
        <w:ind w:left="720"/>
      </w:pPr>
      <w:r>
        <w:rPr>
          <w:b/>
          <w:bCs/>
        </w:rPr>
        <w:t>Solution:</w:t>
      </w:r>
    </w:p>
    <w:p w14:paraId="61880ED1" w14:textId="77777777" w:rsidR="0003329C" w:rsidRDefault="00054CEC" w:rsidP="005F7F1C">
      <w:pPr>
        <w:pStyle w:val="ListParagraph"/>
        <w:numPr>
          <w:ilvl w:val="1"/>
          <w:numId w:val="25"/>
        </w:numPr>
        <w:ind w:left="1080"/>
      </w:pPr>
      <w:r>
        <w:t>Go to</w:t>
      </w:r>
      <w:r w:rsidR="0003329C">
        <w:t xml:space="preserve">: </w:t>
      </w:r>
    </w:p>
    <w:p w14:paraId="270B5373" w14:textId="7FF5D8A5" w:rsidR="0003329C" w:rsidRDefault="00000000" w:rsidP="00FF186E">
      <w:pPr>
        <w:pStyle w:val="ListParagraph"/>
        <w:numPr>
          <w:ilvl w:val="0"/>
          <w:numId w:val="0"/>
        </w:numPr>
        <w:ind w:left="1080"/>
      </w:pPr>
      <w:hyperlink r:id="rId109" w:history="1">
        <w:r w:rsidR="0003329C" w:rsidRPr="000E59BC">
          <w:rPr>
            <w:rStyle w:val="Hyperlink"/>
          </w:rPr>
          <w:t>https://dev.azure.com/AUSUP/core-it/_library?itemType=VariableGroups&amp;view=VariableGroupView&amp;variableGroupId=61&amp;path=var-password</w:t>
        </w:r>
      </w:hyperlink>
    </w:p>
    <w:p w14:paraId="0B064295" w14:textId="614284CC" w:rsidR="0003329C" w:rsidRDefault="00624E58" w:rsidP="005F7F1C">
      <w:pPr>
        <w:pStyle w:val="ListParagraph"/>
        <w:numPr>
          <w:ilvl w:val="1"/>
          <w:numId w:val="25"/>
        </w:numPr>
        <w:ind w:left="1080"/>
      </w:pPr>
      <w:r>
        <w:t xml:space="preserve">Verify the following </w:t>
      </w:r>
      <w:r w:rsidR="00A2341A">
        <w:t xml:space="preserve">variables has the correct values: </w:t>
      </w:r>
    </w:p>
    <w:p w14:paraId="616CB49A" w14:textId="52DF157E" w:rsidR="00A2341A" w:rsidRDefault="00F76E97" w:rsidP="005F7F1C">
      <w:pPr>
        <w:pStyle w:val="ListParagraph"/>
        <w:numPr>
          <w:ilvl w:val="2"/>
          <w:numId w:val="25"/>
        </w:numPr>
        <w:ind w:left="1800"/>
      </w:pPr>
      <w:r w:rsidRPr="00F76E97">
        <w:t>npAdReceiverEmail</w:t>
      </w:r>
      <w:r w:rsidR="00CE0CD1">
        <w:t xml:space="preserve"> – </w:t>
      </w:r>
      <w:r w:rsidR="009E7B03">
        <w:t xml:space="preserve">Non-Prod </w:t>
      </w:r>
      <w:r w:rsidR="00CE0CD1">
        <w:t>AD group email address</w:t>
      </w:r>
    </w:p>
    <w:p w14:paraId="7C55FD67" w14:textId="5C967DD3" w:rsidR="00F76E97" w:rsidRDefault="00CF76E1" w:rsidP="005F7F1C">
      <w:pPr>
        <w:pStyle w:val="ListParagraph"/>
        <w:numPr>
          <w:ilvl w:val="2"/>
          <w:numId w:val="25"/>
        </w:numPr>
        <w:ind w:left="1800"/>
      </w:pPr>
      <w:r w:rsidRPr="00CF76E1">
        <w:t>npClientId</w:t>
      </w:r>
      <w:r w:rsidR="00CE0CD1">
        <w:t xml:space="preserve"> – Non-Prod Client ID for Service Account</w:t>
      </w:r>
    </w:p>
    <w:p w14:paraId="72CE03FF" w14:textId="2EBF6E4A" w:rsidR="00CF76E1" w:rsidRDefault="0029407C" w:rsidP="005F7F1C">
      <w:pPr>
        <w:pStyle w:val="ListParagraph"/>
        <w:numPr>
          <w:ilvl w:val="2"/>
          <w:numId w:val="25"/>
        </w:numPr>
        <w:ind w:left="1800"/>
      </w:pPr>
      <w:r w:rsidRPr="0029407C">
        <w:t>npClientSecret</w:t>
      </w:r>
      <w:r w:rsidR="00CE0CD1">
        <w:t xml:space="preserve"> - Non-Prod Client Secret for Service Account</w:t>
      </w:r>
    </w:p>
    <w:p w14:paraId="6D1949D0" w14:textId="2AB57844" w:rsidR="0029407C" w:rsidRDefault="00177EE8" w:rsidP="005F7F1C">
      <w:pPr>
        <w:pStyle w:val="ListParagraph"/>
        <w:numPr>
          <w:ilvl w:val="2"/>
          <w:numId w:val="25"/>
        </w:numPr>
        <w:ind w:left="1800"/>
      </w:pPr>
      <w:r w:rsidRPr="00177EE8">
        <w:t>npDefaultReceiverEmail</w:t>
      </w:r>
      <w:r w:rsidR="00CE0CD1">
        <w:t xml:space="preserve"> – </w:t>
      </w:r>
      <w:r w:rsidR="009E7B03">
        <w:t xml:space="preserve">Non-Prod </w:t>
      </w:r>
      <w:r w:rsidR="00CE0CD1">
        <w:t>Default email address where the email will be sent if requestor failed to attach the input parameter file</w:t>
      </w:r>
    </w:p>
    <w:p w14:paraId="27F5E3EA" w14:textId="38AAFC03" w:rsidR="00177EE8" w:rsidRDefault="008570E7" w:rsidP="005F7F1C">
      <w:pPr>
        <w:pStyle w:val="ListParagraph"/>
        <w:numPr>
          <w:ilvl w:val="2"/>
          <w:numId w:val="25"/>
        </w:numPr>
        <w:ind w:left="1800"/>
      </w:pPr>
      <w:r w:rsidRPr="008570E7">
        <w:t>npFromEmail</w:t>
      </w:r>
      <w:r w:rsidR="00CE0CD1">
        <w:t xml:space="preserve"> </w:t>
      </w:r>
      <w:r w:rsidR="009E7B03">
        <w:t>–</w:t>
      </w:r>
      <w:r w:rsidR="00CE0CD1">
        <w:t xml:space="preserve"> </w:t>
      </w:r>
      <w:r w:rsidR="009E7B03">
        <w:t>Service Account email address</w:t>
      </w:r>
    </w:p>
    <w:p w14:paraId="2D367FF2" w14:textId="23A12438" w:rsidR="008570E7" w:rsidRDefault="00F45FF2" w:rsidP="005F7F1C">
      <w:pPr>
        <w:pStyle w:val="ListParagraph"/>
        <w:numPr>
          <w:ilvl w:val="2"/>
          <w:numId w:val="25"/>
        </w:numPr>
        <w:ind w:left="1800"/>
      </w:pPr>
      <w:r w:rsidRPr="00F45FF2">
        <w:t>npTenantDomain</w:t>
      </w:r>
      <w:r w:rsidR="009E7B03">
        <w:t xml:space="preserve"> – Non-Prod Tenant Id</w:t>
      </w:r>
    </w:p>
    <w:p w14:paraId="16F2E2F5" w14:textId="0EE5DF18" w:rsidR="00F45FF2" w:rsidRDefault="00864749" w:rsidP="005F7F1C">
      <w:pPr>
        <w:pStyle w:val="ListParagraph"/>
        <w:numPr>
          <w:ilvl w:val="2"/>
          <w:numId w:val="25"/>
        </w:numPr>
        <w:ind w:left="1800"/>
      </w:pPr>
      <w:r w:rsidRPr="00864749">
        <w:t>prdAdReceiverEmail</w:t>
      </w:r>
      <w:r w:rsidR="009E7B03">
        <w:t xml:space="preserve"> –-Prod AD group email address</w:t>
      </w:r>
    </w:p>
    <w:p w14:paraId="04F8E73A" w14:textId="16916509" w:rsidR="00864749" w:rsidRDefault="00753085" w:rsidP="005F7F1C">
      <w:pPr>
        <w:pStyle w:val="ListParagraph"/>
        <w:numPr>
          <w:ilvl w:val="2"/>
          <w:numId w:val="25"/>
        </w:numPr>
        <w:ind w:left="1800"/>
      </w:pPr>
      <w:r w:rsidRPr="00753085">
        <w:t>prdClientId</w:t>
      </w:r>
      <w:r w:rsidR="009E7B03">
        <w:t xml:space="preserve"> - Prod Client ID for Service Account</w:t>
      </w:r>
    </w:p>
    <w:p w14:paraId="600C5953" w14:textId="0FB34939" w:rsidR="00753085" w:rsidRDefault="00B96C43" w:rsidP="005F7F1C">
      <w:pPr>
        <w:pStyle w:val="ListParagraph"/>
        <w:numPr>
          <w:ilvl w:val="2"/>
          <w:numId w:val="25"/>
        </w:numPr>
        <w:ind w:left="1800"/>
      </w:pPr>
      <w:r w:rsidRPr="00B96C43">
        <w:t>prdClientSecret</w:t>
      </w:r>
      <w:r w:rsidR="009E7B03">
        <w:t xml:space="preserve"> - Prod Client Secret for Service Account</w:t>
      </w:r>
    </w:p>
    <w:p w14:paraId="5DF9443B" w14:textId="132BAE8F" w:rsidR="005216AD" w:rsidRDefault="005216AD" w:rsidP="005F7F1C">
      <w:pPr>
        <w:pStyle w:val="ListParagraph"/>
        <w:numPr>
          <w:ilvl w:val="2"/>
          <w:numId w:val="25"/>
        </w:numPr>
        <w:ind w:left="1800"/>
      </w:pPr>
      <w:r w:rsidRPr="005216AD">
        <w:t>prdDefaultReceiverEmail</w:t>
      </w:r>
      <w:r w:rsidR="009E7B03">
        <w:t xml:space="preserve"> - Prod Default email address where the email will be sent if requestor failed to attach the input parameter file</w:t>
      </w:r>
    </w:p>
    <w:p w14:paraId="00B41CB2" w14:textId="4173A0ED" w:rsidR="00FB63DB" w:rsidRDefault="00FB63DB" w:rsidP="005F7F1C">
      <w:pPr>
        <w:pStyle w:val="ListParagraph"/>
        <w:numPr>
          <w:ilvl w:val="2"/>
          <w:numId w:val="25"/>
        </w:numPr>
        <w:ind w:left="1800"/>
      </w:pPr>
      <w:r w:rsidRPr="00FB63DB">
        <w:t>prdTenantDomain</w:t>
      </w:r>
      <w:r w:rsidR="009E7B03">
        <w:t xml:space="preserve"> - Prod Tenant Id</w:t>
      </w:r>
    </w:p>
    <w:p w14:paraId="22999D00" w14:textId="3A1B6A99" w:rsidR="00CE0CD1" w:rsidRPr="006221EA" w:rsidRDefault="00CE0CD1" w:rsidP="005F7F1C">
      <w:pPr>
        <w:pStyle w:val="ListParagraph"/>
        <w:numPr>
          <w:ilvl w:val="2"/>
          <w:numId w:val="25"/>
        </w:numPr>
        <w:ind w:left="1800"/>
      </w:pPr>
      <w:r w:rsidRPr="00CE0CD1">
        <w:t>techSupportEmailAddress</w:t>
      </w:r>
      <w:r w:rsidR="009E7B03">
        <w:t xml:space="preserve"> – Tech support email address</w:t>
      </w:r>
    </w:p>
    <w:p w14:paraId="714C0AF5" w14:textId="4FEB3F04" w:rsidR="009E7B03" w:rsidRDefault="5FB9D123" w:rsidP="009E7B03">
      <w:pPr>
        <w:pStyle w:val="Heading4"/>
      </w:pPr>
      <w:r>
        <w:t>Failure to update work item status and add a work item comment</w:t>
      </w:r>
      <w:r w:rsidR="7A4EED88">
        <w:t>.</w:t>
      </w:r>
    </w:p>
    <w:p w14:paraId="17949201" w14:textId="3328A3C6" w:rsidR="00216FE5" w:rsidRDefault="00216FE5" w:rsidP="00216FE5">
      <w:r>
        <w:t>Common cause of issue:</w:t>
      </w:r>
    </w:p>
    <w:p w14:paraId="0E8046EF" w14:textId="7AE20E64" w:rsidR="00216FE5" w:rsidRDefault="00216FE5" w:rsidP="005F7F1C">
      <w:pPr>
        <w:pStyle w:val="ListParagraph"/>
        <w:numPr>
          <w:ilvl w:val="0"/>
          <w:numId w:val="25"/>
        </w:numPr>
      </w:pPr>
      <w:r>
        <w:t xml:space="preserve">PAT has </w:t>
      </w:r>
      <w:r w:rsidR="00205548">
        <w:t xml:space="preserve">already </w:t>
      </w:r>
      <w:r>
        <w:t xml:space="preserve">expired or </w:t>
      </w:r>
      <w:r w:rsidR="0016710C">
        <w:t>not in the variable group.</w:t>
      </w:r>
    </w:p>
    <w:p w14:paraId="56F1C18E" w14:textId="7AE20E64" w:rsidR="000B0B44" w:rsidRDefault="000B0B44" w:rsidP="000B0B44">
      <w:pPr>
        <w:pStyle w:val="ListParagraph"/>
        <w:numPr>
          <w:ilvl w:val="0"/>
          <w:numId w:val="0"/>
        </w:numPr>
        <w:ind w:left="720"/>
      </w:pPr>
      <w:r>
        <w:rPr>
          <w:b/>
          <w:bCs/>
        </w:rPr>
        <w:t>Solution:</w:t>
      </w:r>
    </w:p>
    <w:p w14:paraId="3AD05D8A" w14:textId="77777777" w:rsidR="00253FC3" w:rsidRDefault="0016710C" w:rsidP="005F7F1C">
      <w:pPr>
        <w:pStyle w:val="ListParagraph"/>
        <w:numPr>
          <w:ilvl w:val="1"/>
          <w:numId w:val="25"/>
        </w:numPr>
      </w:pPr>
      <w:r>
        <w:t xml:space="preserve">Go to: </w:t>
      </w:r>
    </w:p>
    <w:p w14:paraId="4F781301" w14:textId="2905B32F" w:rsidR="0016710C" w:rsidRDefault="00000000" w:rsidP="0085392C">
      <w:pPr>
        <w:pStyle w:val="ListParagraph"/>
        <w:numPr>
          <w:ilvl w:val="0"/>
          <w:numId w:val="0"/>
        </w:numPr>
        <w:ind w:left="1440"/>
      </w:pPr>
      <w:hyperlink r:id="rId110" w:history="1">
        <w:r w:rsidR="0085392C" w:rsidRPr="000E59BC">
          <w:rPr>
            <w:rStyle w:val="Hyperlink"/>
          </w:rPr>
          <w:t>https://dev.azure.com/AUSUP/core-it/_library?itemType=VariableGroups&amp;view=VariableGroupView&amp;variableGroupId=67&amp;path=var-parameter-dm-grp</w:t>
        </w:r>
      </w:hyperlink>
    </w:p>
    <w:p w14:paraId="4FC56E90" w14:textId="432E7FFD" w:rsidR="0085392C" w:rsidRDefault="00DA6D4D" w:rsidP="005F7F1C">
      <w:pPr>
        <w:pStyle w:val="ListParagraph"/>
        <w:numPr>
          <w:ilvl w:val="1"/>
          <w:numId w:val="25"/>
        </w:numPr>
      </w:pPr>
      <w:r>
        <w:t>Check if PAT variable is present and update the correct</w:t>
      </w:r>
      <w:r w:rsidR="00496B47">
        <w:t xml:space="preserve"> value for PAT. If</w:t>
      </w:r>
      <w:r w:rsidR="006A7236">
        <w:t xml:space="preserve"> PAT is no longer there, create a new variable by clicking the + Add button and </w:t>
      </w:r>
      <w:r w:rsidR="00B502C1">
        <w:t>add ‘PAT’ as name.</w:t>
      </w:r>
      <w:r w:rsidR="00427832">
        <w:rPr>
          <w:noProof/>
        </w:rPr>
        <w:drawing>
          <wp:inline distT="0" distB="0" distL="0" distR="0" wp14:anchorId="4C5C32D8" wp14:editId="1C3C33C5">
            <wp:extent cx="5273040" cy="4062239"/>
            <wp:effectExtent l="0" t="0" r="3810" b="0"/>
            <wp:docPr id="1307448271" name="Picture 130744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453" cy="4064868"/>
                    </a:xfrm>
                    <a:prstGeom prst="rect">
                      <a:avLst/>
                    </a:prstGeom>
                    <a:noFill/>
                    <a:ln>
                      <a:noFill/>
                    </a:ln>
                  </pic:spPr>
                </pic:pic>
              </a:graphicData>
            </a:graphic>
          </wp:inline>
        </w:drawing>
      </w:r>
    </w:p>
    <w:p w14:paraId="6410AB95" w14:textId="77777777" w:rsidR="00B502C1" w:rsidRPr="00216FE5" w:rsidRDefault="00B502C1" w:rsidP="00B502C1">
      <w:pPr>
        <w:pStyle w:val="ListParagraph"/>
        <w:numPr>
          <w:ilvl w:val="0"/>
          <w:numId w:val="0"/>
        </w:numPr>
        <w:ind w:left="1440"/>
      </w:pPr>
    </w:p>
    <w:p w14:paraId="2E02FFF9" w14:textId="7D08D64E" w:rsidR="00F01EAB" w:rsidRPr="00F01EAB" w:rsidRDefault="0E8C54DD" w:rsidP="00F01EAB">
      <w:pPr>
        <w:pStyle w:val="Heading3"/>
      </w:pPr>
      <w:bookmarkStart w:id="43" w:name="_Toc132312616"/>
      <w:r>
        <w:t>OnDemand Pipeline</w:t>
      </w:r>
      <w:bookmarkEnd w:id="43"/>
    </w:p>
    <w:p w14:paraId="57126C70" w14:textId="43224B26" w:rsidR="00BE59C6" w:rsidRDefault="2DDF146D" w:rsidP="00BE59C6">
      <w:pPr>
        <w:pStyle w:val="Heading4"/>
      </w:pPr>
      <w:r>
        <w:t xml:space="preserve">Failure on VM Deployment due to </w:t>
      </w:r>
      <w:r w:rsidR="1936C35E">
        <w:t>Diagnostic issue</w:t>
      </w:r>
    </w:p>
    <w:p w14:paraId="2DCA2DE0" w14:textId="77777777" w:rsidR="000E3943" w:rsidRDefault="000E3943" w:rsidP="000E3943"/>
    <w:p w14:paraId="1C198D7D" w14:textId="285831E4" w:rsidR="00437BD5" w:rsidRDefault="00437BD5" w:rsidP="000E3943">
      <w:r w:rsidRPr="00757369">
        <w:rPr>
          <w:b/>
          <w:bCs/>
        </w:rPr>
        <w:t>Problem:</w:t>
      </w:r>
    </w:p>
    <w:p w14:paraId="16590E9B" w14:textId="4A3907C5" w:rsidR="0088347C" w:rsidRDefault="0088347C" w:rsidP="000E3943">
      <w:bookmarkStart w:id="44" w:name="OLE_LINK3"/>
      <w:r>
        <w:t xml:space="preserve">Pipeline </w:t>
      </w:r>
      <w:r w:rsidR="69294E96">
        <w:t>may fail</w:t>
      </w:r>
      <w:r>
        <w:t xml:space="preserve"> on ‘Deploy VM’ stage </w:t>
      </w:r>
      <w:r w:rsidR="00FD7802">
        <w:t xml:space="preserve">for the deployment of virtual machine in BKOF Subscription </w:t>
      </w:r>
      <w:r w:rsidR="00385CB6">
        <w:t xml:space="preserve">due to </w:t>
      </w:r>
      <w:r w:rsidR="00014196">
        <w:t>error on provisioning VM Extension par</w:t>
      </w:r>
      <w:r w:rsidR="00097F63">
        <w:t>ticularly</w:t>
      </w:r>
      <w:r w:rsidR="00EC4620">
        <w:t xml:space="preserve"> </w:t>
      </w:r>
      <w:r w:rsidR="008546EE">
        <w:t>for</w:t>
      </w:r>
      <w:r w:rsidR="00EC4620">
        <w:t xml:space="preserve"> VM Diagnostic Settings</w:t>
      </w:r>
      <w:r w:rsidR="00446F92">
        <w:t>.</w:t>
      </w:r>
    </w:p>
    <w:bookmarkEnd w:id="44"/>
    <w:p w14:paraId="0DC798D5" w14:textId="77777777" w:rsidR="008546EE" w:rsidRDefault="008546EE" w:rsidP="000E3943"/>
    <w:p w14:paraId="15F9A4FA" w14:textId="4136F533" w:rsidR="00C556AB" w:rsidRDefault="008546EE" w:rsidP="000E3943">
      <w:r>
        <w:t xml:space="preserve">Below </w:t>
      </w:r>
      <w:r w:rsidR="00307549">
        <w:t>are</w:t>
      </w:r>
      <w:r>
        <w:t xml:space="preserve"> the error details:</w:t>
      </w:r>
    </w:p>
    <w:p w14:paraId="12589E2E" w14:textId="55DE68FA" w:rsidR="00493C76" w:rsidRPr="000D668A" w:rsidRDefault="00493C76" w:rsidP="000D668A">
      <w:pPr>
        <w:ind w:left="720"/>
        <w:rPr>
          <w:i/>
        </w:rPr>
      </w:pPr>
      <w:r w:rsidRPr="000D668A">
        <w:rPr>
          <w:i/>
        </w:rPr>
        <w:t>ERROR: {"status":"Failed","error":{"code":"DeploymentFailed","message":"At least one resource deployment operation failed.</w:t>
      </w:r>
    </w:p>
    <w:p w14:paraId="6B4A8E7D" w14:textId="77777777" w:rsidR="006A3F17" w:rsidRPr="000D668A" w:rsidRDefault="008962B1" w:rsidP="000D668A">
      <w:pPr>
        <w:ind w:left="720"/>
        <w:rPr>
          <w:i/>
        </w:rPr>
      </w:pPr>
      <w:r w:rsidRPr="000D668A">
        <w:rPr>
          <w:i/>
        </w:rPr>
        <w:t>code: "VMExtensionProvisioningError"</w:t>
      </w:r>
    </w:p>
    <w:p w14:paraId="743FD1D3" w14:textId="77777777" w:rsidR="006A3F17" w:rsidRPr="000D668A" w:rsidRDefault="008962B1" w:rsidP="000D668A">
      <w:pPr>
        <w:ind w:left="720"/>
        <w:rPr>
          <w:i/>
        </w:rPr>
      </w:pPr>
      <w:r w:rsidRPr="000D668A">
        <w:rPr>
          <w:i/>
        </w:rPr>
        <w:t xml:space="preserve">message: "VM has reported a failure when processing extension 'Microsoft.Insights.VmDiagnosticsSettings-stonpedcbkof002'. </w:t>
      </w:r>
    </w:p>
    <w:p w14:paraId="0ECD991D" w14:textId="6E11F17F" w:rsidR="008962B1" w:rsidRPr="000D668A" w:rsidRDefault="008962B1" w:rsidP="000D668A">
      <w:pPr>
        <w:ind w:left="720"/>
        <w:rPr>
          <w:i/>
        </w:rPr>
      </w:pPr>
      <w:r w:rsidRPr="000D668A">
        <w:rPr>
          <w:i/>
        </w:rPr>
        <w:t>Error message: "Got exception while doing network call.</w:t>
      </w:r>
    </w:p>
    <w:p w14:paraId="055AD8F3" w14:textId="77777777" w:rsidR="008A5898" w:rsidRDefault="008A5898" w:rsidP="000E3943"/>
    <w:p w14:paraId="336E668C" w14:textId="0C632710" w:rsidR="008A5898" w:rsidRPr="000D668A" w:rsidRDefault="008A5898" w:rsidP="000E3943">
      <w:pPr>
        <w:rPr>
          <w:b/>
        </w:rPr>
      </w:pPr>
      <w:r w:rsidRPr="000D668A">
        <w:rPr>
          <w:b/>
        </w:rPr>
        <w:t>Screenshots:</w:t>
      </w:r>
    </w:p>
    <w:p w14:paraId="34111B01" w14:textId="4F4A4523" w:rsidR="008A5898" w:rsidRDefault="00F7473B" w:rsidP="000E3943">
      <w:r>
        <w:rPr>
          <w:noProof/>
        </w:rPr>
        <w:lastRenderedPageBreak/>
        <w:drawing>
          <wp:inline distT="0" distB="0" distL="0" distR="0" wp14:anchorId="6F4B1C4A" wp14:editId="482FF938">
            <wp:extent cx="1973899" cy="229552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2">
                      <a:extLst>
                        <a:ext uri="{28A0092B-C50C-407E-A947-70E740481C1C}">
                          <a14:useLocalDpi xmlns:a14="http://schemas.microsoft.com/office/drawing/2010/main" val="0"/>
                        </a:ext>
                      </a:extLst>
                    </a:blip>
                    <a:stretch>
                      <a:fillRect/>
                    </a:stretch>
                  </pic:blipFill>
                  <pic:spPr>
                    <a:xfrm>
                      <a:off x="0" y="0"/>
                      <a:ext cx="1973899" cy="2295525"/>
                    </a:xfrm>
                    <a:prstGeom prst="rect">
                      <a:avLst/>
                    </a:prstGeom>
                  </pic:spPr>
                </pic:pic>
              </a:graphicData>
            </a:graphic>
          </wp:inline>
        </w:drawing>
      </w:r>
    </w:p>
    <w:p w14:paraId="2D60FE4A" w14:textId="77777777" w:rsidR="00EA7B40" w:rsidRDefault="00EA7B40" w:rsidP="000E3943"/>
    <w:p w14:paraId="4977A25B" w14:textId="30FC01C3" w:rsidR="008744FC" w:rsidRDefault="008744FC" w:rsidP="000E3943">
      <w:r>
        <w:rPr>
          <w:noProof/>
        </w:rPr>
        <w:drawing>
          <wp:inline distT="0" distB="0" distL="0" distR="0" wp14:anchorId="4EDC6197" wp14:editId="28F449CC">
            <wp:extent cx="6645910" cy="457517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3">
                      <a:extLst>
                        <a:ext uri="{28A0092B-C50C-407E-A947-70E740481C1C}">
                          <a14:useLocalDpi xmlns:a14="http://schemas.microsoft.com/office/drawing/2010/main" val="0"/>
                        </a:ext>
                      </a:extLst>
                    </a:blip>
                    <a:stretch>
                      <a:fillRect/>
                    </a:stretch>
                  </pic:blipFill>
                  <pic:spPr>
                    <a:xfrm>
                      <a:off x="0" y="0"/>
                      <a:ext cx="6645910" cy="4575173"/>
                    </a:xfrm>
                    <a:prstGeom prst="rect">
                      <a:avLst/>
                    </a:prstGeom>
                  </pic:spPr>
                </pic:pic>
              </a:graphicData>
            </a:graphic>
          </wp:inline>
        </w:drawing>
      </w:r>
    </w:p>
    <w:p w14:paraId="2CFC29E0" w14:textId="77777777" w:rsidR="006A3F17" w:rsidRDefault="006A3F17" w:rsidP="000E3943">
      <w:pPr>
        <w:rPr>
          <w:b/>
          <w:bCs/>
        </w:rPr>
      </w:pPr>
    </w:p>
    <w:p w14:paraId="43F354A6" w14:textId="01E93A35" w:rsidR="00437BD5" w:rsidRPr="00757369" w:rsidRDefault="00437BD5" w:rsidP="000E3943">
      <w:pPr>
        <w:rPr>
          <w:b/>
          <w:bCs/>
        </w:rPr>
      </w:pPr>
      <w:bookmarkStart w:id="45" w:name="OLE_LINK2"/>
      <w:r w:rsidRPr="00757369">
        <w:rPr>
          <w:b/>
          <w:bCs/>
        </w:rPr>
        <w:t>Solution:</w:t>
      </w:r>
    </w:p>
    <w:p w14:paraId="4FCF1E2E" w14:textId="7A5152D3" w:rsidR="00757369" w:rsidRDefault="00757369" w:rsidP="000E3943">
      <w:r>
        <w:t xml:space="preserve">Restart </w:t>
      </w:r>
      <w:r w:rsidR="00DD1394">
        <w:t>OnDemand</w:t>
      </w:r>
      <w:r w:rsidR="00363AFF">
        <w:t xml:space="preserve"> Pipeline</w:t>
      </w:r>
    </w:p>
    <w:p w14:paraId="59E34E0A" w14:textId="77777777" w:rsidR="00A84430" w:rsidRDefault="00A84430" w:rsidP="000E3943"/>
    <w:p w14:paraId="6E48FC3D" w14:textId="1B89EF0A" w:rsidR="00AB59DB" w:rsidRDefault="00C77911" w:rsidP="005F7F1C">
      <w:pPr>
        <w:pStyle w:val="ListParagraph"/>
        <w:numPr>
          <w:ilvl w:val="3"/>
          <w:numId w:val="23"/>
        </w:numPr>
      </w:pPr>
      <w:r>
        <w:t xml:space="preserve">Go to </w:t>
      </w:r>
      <w:r w:rsidR="00A3742D">
        <w:t xml:space="preserve">Pipelines. </w:t>
      </w:r>
      <w:r w:rsidR="00AB59DB">
        <w:t xml:space="preserve">On Runs tab, </w:t>
      </w:r>
      <w:r w:rsidR="00A3742D">
        <w:t>Click</w:t>
      </w:r>
      <w:r w:rsidR="00AB59DB">
        <w:t xml:space="preserve"> on </w:t>
      </w:r>
      <w:r>
        <w:t>the OnDemandPipeline run that failed</w:t>
      </w:r>
    </w:p>
    <w:p w14:paraId="50183704" w14:textId="164BE711" w:rsidR="006D19AF" w:rsidRDefault="0026464F" w:rsidP="0026464F">
      <w:r>
        <w:rPr>
          <w:noProof/>
        </w:rPr>
        <w:lastRenderedPageBreak/>
        <w:drawing>
          <wp:inline distT="0" distB="0" distL="0" distR="0" wp14:anchorId="49B5EDEB" wp14:editId="52770DC5">
            <wp:extent cx="6638925" cy="1143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38925" cy="1143000"/>
                    </a:xfrm>
                    <a:prstGeom prst="rect">
                      <a:avLst/>
                    </a:prstGeom>
                    <a:noFill/>
                    <a:ln>
                      <a:noFill/>
                    </a:ln>
                  </pic:spPr>
                </pic:pic>
              </a:graphicData>
            </a:graphic>
          </wp:inline>
        </w:drawing>
      </w:r>
    </w:p>
    <w:p w14:paraId="5BE123CE" w14:textId="4B6C92B2" w:rsidR="0067645B" w:rsidRDefault="00093459" w:rsidP="005F7F1C">
      <w:pPr>
        <w:pStyle w:val="ListParagraph"/>
        <w:numPr>
          <w:ilvl w:val="3"/>
          <w:numId w:val="23"/>
        </w:numPr>
      </w:pPr>
      <w:r>
        <w:t>Click on ‘Run new’</w:t>
      </w:r>
      <w:r w:rsidR="007B7E20">
        <w:t xml:space="preserve"> to open Run Pipeline window</w:t>
      </w:r>
    </w:p>
    <w:p w14:paraId="454F0C25" w14:textId="6BFE910D" w:rsidR="002A543A" w:rsidRDefault="0008673E" w:rsidP="000E3943">
      <w:r>
        <w:rPr>
          <w:noProof/>
        </w:rPr>
        <w:drawing>
          <wp:inline distT="0" distB="0" distL="0" distR="0" wp14:anchorId="6D0EC199" wp14:editId="7B180D84">
            <wp:extent cx="6581775" cy="3400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81775" cy="3400425"/>
                    </a:xfrm>
                    <a:prstGeom prst="rect">
                      <a:avLst/>
                    </a:prstGeom>
                    <a:noFill/>
                    <a:ln>
                      <a:noFill/>
                    </a:ln>
                  </pic:spPr>
                </pic:pic>
              </a:graphicData>
            </a:graphic>
          </wp:inline>
        </w:drawing>
      </w:r>
    </w:p>
    <w:p w14:paraId="58DC5A7E" w14:textId="32C8A0B4" w:rsidR="00055B56" w:rsidRDefault="004D6DC1" w:rsidP="005F7F1C">
      <w:pPr>
        <w:pStyle w:val="ListParagraph"/>
        <w:numPr>
          <w:ilvl w:val="3"/>
          <w:numId w:val="23"/>
        </w:numPr>
      </w:pPr>
      <w:r>
        <w:t>Click ‘Run’</w:t>
      </w:r>
      <w:r w:rsidR="002E6445">
        <w:t xml:space="preserve"> as there’s no need to change input values.</w:t>
      </w:r>
    </w:p>
    <w:p w14:paraId="2418B7D1" w14:textId="77777777" w:rsidR="00DF7DB4" w:rsidRDefault="00DF7DB4" w:rsidP="000E3943"/>
    <w:p w14:paraId="251541AA" w14:textId="4E650EB5" w:rsidR="00DF7DB4" w:rsidRDefault="005B41FE" w:rsidP="000E3943">
      <w:r>
        <w:rPr>
          <w:noProof/>
        </w:rPr>
        <w:lastRenderedPageBreak/>
        <w:drawing>
          <wp:inline distT="0" distB="0" distL="0" distR="0" wp14:anchorId="7A437D7F" wp14:editId="0A326594">
            <wp:extent cx="2228850" cy="4924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4924425"/>
                    </a:xfrm>
                    <a:prstGeom prst="rect">
                      <a:avLst/>
                    </a:prstGeom>
                    <a:noFill/>
                    <a:ln>
                      <a:noFill/>
                    </a:ln>
                  </pic:spPr>
                </pic:pic>
              </a:graphicData>
            </a:graphic>
          </wp:inline>
        </w:drawing>
      </w:r>
    </w:p>
    <w:bookmarkEnd w:id="45"/>
    <w:p w14:paraId="6E9AF587" w14:textId="77777777" w:rsidR="0067645B" w:rsidRPr="000E3943" w:rsidRDefault="0067645B" w:rsidP="000E3943"/>
    <w:p w14:paraId="59494DF2" w14:textId="52DB0F4D" w:rsidR="0002282A" w:rsidRDefault="26D301C8">
      <w:pPr>
        <w:pStyle w:val="Heading4"/>
      </w:pPr>
      <w:r>
        <w:t>Failure on Copy Stage</w:t>
      </w:r>
      <w:r w:rsidR="34C99BAF">
        <w:t xml:space="preserve"> </w:t>
      </w:r>
      <w:r w:rsidR="5CC16DC5">
        <w:t>as server name cannot be resolved</w:t>
      </w:r>
    </w:p>
    <w:p w14:paraId="31E8FB57" w14:textId="1360225B" w:rsidR="004B56BC" w:rsidRPr="000D668A" w:rsidRDefault="004B56BC" w:rsidP="004B56BC">
      <w:pPr>
        <w:rPr>
          <w:b/>
        </w:rPr>
      </w:pPr>
      <w:r w:rsidRPr="000D668A">
        <w:rPr>
          <w:b/>
        </w:rPr>
        <w:t>Problem:</w:t>
      </w:r>
    </w:p>
    <w:p w14:paraId="75A08538" w14:textId="421A2E8D" w:rsidR="00096F69" w:rsidRDefault="004B56BC" w:rsidP="00E51CAE">
      <w:pPr>
        <w:rPr>
          <w:rStyle w:val="ui-provider"/>
        </w:rPr>
      </w:pPr>
      <w:r>
        <w:rPr>
          <w:rStyle w:val="ui-provider"/>
        </w:rPr>
        <w:t>There are times that copy stage fails because Secondary domain controller is not refreshed with VMname.</w:t>
      </w:r>
      <w:r w:rsidR="007F5E3D">
        <w:rPr>
          <w:rStyle w:val="ui-provider"/>
        </w:rPr>
        <w:t xml:space="preserve"> </w:t>
      </w:r>
      <w:r w:rsidR="00E51CAE">
        <w:rPr>
          <w:rStyle w:val="ui-provider"/>
        </w:rPr>
        <w:t xml:space="preserve">We have put logic to retry for 20 mins. </w:t>
      </w:r>
      <w:r w:rsidR="00C04731">
        <w:rPr>
          <w:rStyle w:val="ui-provider"/>
        </w:rPr>
        <w:t>I</w:t>
      </w:r>
      <w:r w:rsidR="00096F69">
        <w:rPr>
          <w:rStyle w:val="ui-provider"/>
        </w:rPr>
        <w:t>f it still fails after that duration. Something is wrong in Domain Controller</w:t>
      </w:r>
      <w:r w:rsidR="59F368B7" w:rsidRPr="10020224">
        <w:rPr>
          <w:rStyle w:val="ui-provider"/>
        </w:rPr>
        <w:t>.</w:t>
      </w:r>
    </w:p>
    <w:p w14:paraId="0040B171" w14:textId="77777777" w:rsidR="00096F69" w:rsidRDefault="00096F69" w:rsidP="004B56BC">
      <w:pPr>
        <w:rPr>
          <w:noProof/>
        </w:rPr>
      </w:pPr>
    </w:p>
    <w:p w14:paraId="1B50FF62" w14:textId="3F116DF0" w:rsidR="00D61300" w:rsidRPr="000D668A" w:rsidRDefault="00D61300" w:rsidP="000D668A">
      <w:pPr>
        <w:ind w:left="720"/>
        <w:rPr>
          <w:i/>
        </w:rPr>
      </w:pPr>
      <w:r w:rsidRPr="000D668A">
        <w:rPr>
          <w:i/>
        </w:rPr>
        <w:t>Error:</w:t>
      </w:r>
    </w:p>
    <w:p w14:paraId="6E5F3294" w14:textId="68F5772B" w:rsidR="00D61300" w:rsidRPr="000D668A" w:rsidRDefault="00D61300" w:rsidP="000D668A">
      <w:pPr>
        <w:ind w:left="720"/>
        <w:rPr>
          <w:i/>
        </w:rPr>
      </w:pPr>
      <w:r w:rsidRPr="000D668A">
        <w:rPr>
          <w:i/>
        </w:rPr>
        <w:t>The WinRM client cannot process the request because the server name cannot be resolved.</w:t>
      </w:r>
    </w:p>
    <w:p w14:paraId="3AA139FA" w14:textId="77777777" w:rsidR="00D61300" w:rsidRDefault="00D61300" w:rsidP="004B56BC">
      <w:pPr>
        <w:rPr>
          <w:noProof/>
        </w:rPr>
      </w:pPr>
    </w:p>
    <w:p w14:paraId="62DB5CCE" w14:textId="7AE20E64" w:rsidR="00096F69" w:rsidRPr="000D668A" w:rsidRDefault="00096F69" w:rsidP="00096F69">
      <w:pPr>
        <w:rPr>
          <w:b/>
        </w:rPr>
      </w:pPr>
      <w:r w:rsidRPr="000D668A">
        <w:rPr>
          <w:b/>
        </w:rPr>
        <w:t>Screenshots:</w:t>
      </w:r>
    </w:p>
    <w:p w14:paraId="18F8274C" w14:textId="7AE20E64" w:rsidR="006A0EBD" w:rsidRPr="006A0EBD" w:rsidRDefault="006A0EBD" w:rsidP="22BAC519">
      <w:pPr>
        <w:rPr>
          <w:i/>
          <w:iCs/>
        </w:rPr>
      </w:pPr>
      <w:r w:rsidRPr="22BAC519">
        <w:rPr>
          <w:i/>
          <w:iCs/>
        </w:rPr>
        <w:t>Re-try Logic</w:t>
      </w:r>
    </w:p>
    <w:p w14:paraId="5A3A7D90" w14:textId="10B87CC7" w:rsidR="00D067AB" w:rsidRDefault="00D067AB" w:rsidP="00096F69">
      <w:r>
        <w:rPr>
          <w:noProof/>
        </w:rPr>
        <w:drawing>
          <wp:inline distT="0" distB="0" distL="0" distR="0" wp14:anchorId="1097978B" wp14:editId="229D5A48">
            <wp:extent cx="3045460" cy="1924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17"/>
                    <a:stretch>
                      <a:fillRect/>
                    </a:stretch>
                  </pic:blipFill>
                  <pic:spPr>
                    <a:xfrm>
                      <a:off x="0" y="0"/>
                      <a:ext cx="3045460" cy="1924050"/>
                    </a:xfrm>
                    <a:prstGeom prst="rect">
                      <a:avLst/>
                    </a:prstGeom>
                  </pic:spPr>
                </pic:pic>
              </a:graphicData>
            </a:graphic>
          </wp:inline>
        </w:drawing>
      </w:r>
    </w:p>
    <w:p w14:paraId="31A1A1CA" w14:textId="62E86DC9" w:rsidR="00D067AB" w:rsidRPr="006A0EBD" w:rsidRDefault="006A0EBD" w:rsidP="00096F69">
      <w:pPr>
        <w:rPr>
          <w:i/>
        </w:rPr>
      </w:pPr>
      <w:r w:rsidRPr="006A0EBD">
        <w:rPr>
          <w:i/>
          <w:iCs/>
        </w:rPr>
        <w:lastRenderedPageBreak/>
        <w:t>Error</w:t>
      </w:r>
    </w:p>
    <w:p w14:paraId="14842F65" w14:textId="35456B93" w:rsidR="00096F69" w:rsidRDefault="00096F69" w:rsidP="00096F69">
      <w:r>
        <w:rPr>
          <w:noProof/>
        </w:rPr>
        <w:drawing>
          <wp:inline distT="0" distB="0" distL="0" distR="0" wp14:anchorId="4D12BCA1" wp14:editId="268E1EEF">
            <wp:extent cx="6638925" cy="3752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38925" cy="3752850"/>
                    </a:xfrm>
                    <a:prstGeom prst="rect">
                      <a:avLst/>
                    </a:prstGeom>
                    <a:noFill/>
                    <a:ln>
                      <a:noFill/>
                    </a:ln>
                  </pic:spPr>
                </pic:pic>
              </a:graphicData>
            </a:graphic>
          </wp:inline>
        </w:drawing>
      </w:r>
    </w:p>
    <w:p w14:paraId="5622FD37" w14:textId="4F7996A2" w:rsidR="00175317" w:rsidRDefault="00175317" w:rsidP="004B56BC">
      <w:pPr>
        <w:rPr>
          <w:rStyle w:val="ui-provider"/>
        </w:rPr>
      </w:pPr>
    </w:p>
    <w:p w14:paraId="6617D6B2" w14:textId="77777777" w:rsidR="00D61300" w:rsidRDefault="00D61300" w:rsidP="00D61300">
      <w:pPr>
        <w:rPr>
          <w:b/>
          <w:bCs/>
        </w:rPr>
      </w:pPr>
      <w:r>
        <w:rPr>
          <w:b/>
          <w:bCs/>
        </w:rPr>
        <w:t>Solution:</w:t>
      </w:r>
    </w:p>
    <w:p w14:paraId="3B94627A" w14:textId="77777777" w:rsidR="00D61300" w:rsidRDefault="00D61300" w:rsidP="00D61300">
      <w:r>
        <w:t>Restart OnDemand Pipeline</w:t>
      </w:r>
    </w:p>
    <w:p w14:paraId="4692A6CE" w14:textId="77777777" w:rsidR="00D61300" w:rsidRDefault="00D61300" w:rsidP="00D61300"/>
    <w:p w14:paraId="0316076E" w14:textId="77777777" w:rsidR="00D61300" w:rsidRDefault="00D61300" w:rsidP="005F7F1C">
      <w:pPr>
        <w:pStyle w:val="ListParagraph"/>
        <w:numPr>
          <w:ilvl w:val="0"/>
          <w:numId w:val="26"/>
        </w:numPr>
      </w:pPr>
      <w:r>
        <w:t>Go to Pipelines. On Runs tab, Click on the OnDemandPipeline run that failed</w:t>
      </w:r>
    </w:p>
    <w:p w14:paraId="7F27AB39" w14:textId="019D5F39" w:rsidR="00D61300" w:rsidRDefault="00AA3208" w:rsidP="00D61300">
      <w:r>
        <w:rPr>
          <w:noProof/>
        </w:rPr>
        <w:drawing>
          <wp:inline distT="0" distB="0" distL="0" distR="0" wp14:anchorId="7F51E58B" wp14:editId="4B933B2C">
            <wp:extent cx="6638925" cy="1152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38925" cy="1152525"/>
                    </a:xfrm>
                    <a:prstGeom prst="rect">
                      <a:avLst/>
                    </a:prstGeom>
                    <a:noFill/>
                    <a:ln>
                      <a:noFill/>
                    </a:ln>
                  </pic:spPr>
                </pic:pic>
              </a:graphicData>
            </a:graphic>
          </wp:inline>
        </w:drawing>
      </w:r>
    </w:p>
    <w:p w14:paraId="2FE0A69E" w14:textId="77777777" w:rsidR="00D61300" w:rsidRDefault="00D61300" w:rsidP="005F7F1C">
      <w:pPr>
        <w:pStyle w:val="ListParagraph"/>
        <w:numPr>
          <w:ilvl w:val="0"/>
          <w:numId w:val="26"/>
        </w:numPr>
      </w:pPr>
      <w:r>
        <w:t>Click on ‘Run new’ to open Run Pipeline window</w:t>
      </w:r>
    </w:p>
    <w:p w14:paraId="5864BE02" w14:textId="5050CDDF" w:rsidR="00D61300" w:rsidRDefault="0021227E" w:rsidP="00D61300">
      <w:r>
        <w:rPr>
          <w:noProof/>
        </w:rPr>
        <w:lastRenderedPageBreak/>
        <w:drawing>
          <wp:inline distT="0" distB="0" distL="0" distR="0" wp14:anchorId="487CB48C" wp14:editId="7836A818">
            <wp:extent cx="6629400" cy="3590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29400" cy="3590925"/>
                    </a:xfrm>
                    <a:prstGeom prst="rect">
                      <a:avLst/>
                    </a:prstGeom>
                    <a:noFill/>
                    <a:ln>
                      <a:noFill/>
                    </a:ln>
                  </pic:spPr>
                </pic:pic>
              </a:graphicData>
            </a:graphic>
          </wp:inline>
        </w:drawing>
      </w:r>
    </w:p>
    <w:p w14:paraId="2BDA3EED" w14:textId="77777777" w:rsidR="00D61300" w:rsidRDefault="00D61300" w:rsidP="005F7F1C">
      <w:pPr>
        <w:pStyle w:val="ListParagraph"/>
        <w:numPr>
          <w:ilvl w:val="0"/>
          <w:numId w:val="26"/>
        </w:numPr>
      </w:pPr>
      <w:r>
        <w:t>Click ‘Run’ as there’s no need to change input values.</w:t>
      </w:r>
    </w:p>
    <w:p w14:paraId="6EACC8A9" w14:textId="77777777" w:rsidR="00D61300" w:rsidRDefault="00D61300" w:rsidP="00D61300"/>
    <w:p w14:paraId="759AEEEE" w14:textId="55FD7656" w:rsidR="00D61300" w:rsidRDefault="00D61300" w:rsidP="00D61300">
      <w:r>
        <w:rPr>
          <w:noProof/>
        </w:rPr>
        <w:drawing>
          <wp:inline distT="0" distB="0" distL="0" distR="0" wp14:anchorId="75AC17BE" wp14:editId="68B72B1A">
            <wp:extent cx="2228850" cy="4924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4924425"/>
                    </a:xfrm>
                    <a:prstGeom prst="rect">
                      <a:avLst/>
                    </a:prstGeom>
                    <a:noFill/>
                    <a:ln>
                      <a:noFill/>
                    </a:ln>
                  </pic:spPr>
                </pic:pic>
              </a:graphicData>
            </a:graphic>
          </wp:inline>
        </w:drawing>
      </w:r>
    </w:p>
    <w:p w14:paraId="115F1FFE" w14:textId="77777777" w:rsidR="00D61300" w:rsidRDefault="00D61300" w:rsidP="004B56BC">
      <w:pPr>
        <w:rPr>
          <w:rStyle w:val="ui-provider"/>
        </w:rPr>
      </w:pPr>
    </w:p>
    <w:p w14:paraId="2848E0CE" w14:textId="77777777" w:rsidR="00F26E0B" w:rsidRDefault="00F26E0B" w:rsidP="004B56BC">
      <w:pPr>
        <w:rPr>
          <w:rStyle w:val="ui-provider"/>
        </w:rPr>
      </w:pPr>
    </w:p>
    <w:p w14:paraId="04808714" w14:textId="64EC107E" w:rsidR="00F26E0B" w:rsidRDefault="00F26E0B" w:rsidP="004B56BC">
      <w:pPr>
        <w:rPr>
          <w:rStyle w:val="ui-provider"/>
        </w:rPr>
      </w:pPr>
    </w:p>
    <w:p w14:paraId="0F40F21C" w14:textId="77777777" w:rsidR="00F26E0B" w:rsidRDefault="00F26E0B" w:rsidP="004B56BC">
      <w:pPr>
        <w:rPr>
          <w:rStyle w:val="ui-provider"/>
        </w:rPr>
      </w:pPr>
    </w:p>
    <w:p w14:paraId="213EDA17" w14:textId="3458E3AD" w:rsidR="0002282A" w:rsidRDefault="26D301C8">
      <w:pPr>
        <w:pStyle w:val="Heading4"/>
      </w:pPr>
      <w:r>
        <w:t xml:space="preserve">Failure on </w:t>
      </w:r>
      <w:r w:rsidR="245129E1">
        <w:t>Deploy Destination Storage (SFTP)</w:t>
      </w:r>
      <w:r w:rsidR="3C385205">
        <w:t xml:space="preserve"> </w:t>
      </w:r>
      <w:r w:rsidR="03883F59">
        <w:t xml:space="preserve">Stage </w:t>
      </w:r>
      <w:r w:rsidR="28971CD0">
        <w:t>due to Connect-AzAccount</w:t>
      </w:r>
    </w:p>
    <w:p w14:paraId="2A12A71B" w14:textId="77777777" w:rsidR="0063261D" w:rsidRDefault="0063261D" w:rsidP="0063261D"/>
    <w:p w14:paraId="56F81BD7" w14:textId="6DD925E3" w:rsidR="0063261D" w:rsidRPr="00AB25FC" w:rsidRDefault="0063261D" w:rsidP="0063261D">
      <w:pPr>
        <w:rPr>
          <w:b/>
        </w:rPr>
      </w:pPr>
      <w:r w:rsidRPr="00AB25FC">
        <w:rPr>
          <w:b/>
        </w:rPr>
        <w:t>Problem:</w:t>
      </w:r>
    </w:p>
    <w:p w14:paraId="27A1255E" w14:textId="77777777" w:rsidR="009F7F27" w:rsidRDefault="009F7F27" w:rsidP="0063261D">
      <w:pPr>
        <w:rPr>
          <w:b/>
          <w:bCs/>
        </w:rPr>
      </w:pPr>
    </w:p>
    <w:p w14:paraId="20D7436B" w14:textId="6BA4A14D" w:rsidR="009F7F27" w:rsidRDefault="009F7F27" w:rsidP="0063261D">
      <w:r>
        <w:t xml:space="preserve">Pipeline </w:t>
      </w:r>
      <w:r w:rsidR="711AAE38">
        <w:t>may fail</w:t>
      </w:r>
      <w:r>
        <w:t xml:space="preserve"> on ‘Deplo</w:t>
      </w:r>
      <w:r w:rsidR="00207687">
        <w:t>yDestinationStorage</w:t>
      </w:r>
      <w:r>
        <w:t xml:space="preserve">’ stage for the </w:t>
      </w:r>
      <w:r w:rsidR="00D14CFB">
        <w:t>creation</w:t>
      </w:r>
      <w:r>
        <w:t xml:space="preserve"> of </w:t>
      </w:r>
      <w:r w:rsidR="00207687">
        <w:t>SFTP</w:t>
      </w:r>
      <w:r>
        <w:t xml:space="preserve"> </w:t>
      </w:r>
      <w:r w:rsidR="00D14CFB">
        <w:t xml:space="preserve">Local user </w:t>
      </w:r>
      <w:r w:rsidR="00E00C9E">
        <w:t>because of issue with connecting to Azure</w:t>
      </w:r>
      <w:r w:rsidR="00CC0C27">
        <w:t xml:space="preserve"> particularly execution of Connect-AzAccount</w:t>
      </w:r>
      <w:r>
        <w:t>.</w:t>
      </w:r>
    </w:p>
    <w:p w14:paraId="64032528" w14:textId="77777777" w:rsidR="00634076" w:rsidRDefault="00634076" w:rsidP="0063261D">
      <w:pPr>
        <w:rPr>
          <w:b/>
          <w:bCs/>
        </w:rPr>
      </w:pPr>
    </w:p>
    <w:p w14:paraId="6F0FD0EB" w14:textId="7B9CC282" w:rsidR="00383431" w:rsidRPr="00383431" w:rsidRDefault="00383431" w:rsidP="0063261D">
      <w:r w:rsidRPr="00383431">
        <w:t>Below are error details:</w:t>
      </w:r>
    </w:p>
    <w:p w14:paraId="67E1085A" w14:textId="77777777" w:rsidR="00567A7C" w:rsidRPr="000D668A" w:rsidRDefault="00567A7C" w:rsidP="000D668A">
      <w:pPr>
        <w:ind w:left="720"/>
        <w:rPr>
          <w:i/>
        </w:rPr>
      </w:pPr>
      <w:r w:rsidRPr="000D668A">
        <w:rPr>
          <w:i/>
        </w:rPr>
        <w:t>An error occurred while sending the request.</w:t>
      </w:r>
    </w:p>
    <w:p w14:paraId="57829092" w14:textId="2532D599" w:rsidR="00567A7C" w:rsidRPr="000D668A" w:rsidRDefault="00567A7C" w:rsidP="000D668A">
      <w:pPr>
        <w:ind w:left="720"/>
        <w:rPr>
          <w:i/>
        </w:rPr>
      </w:pPr>
      <w:r w:rsidRPr="000D668A">
        <w:rPr>
          <w:i/>
        </w:rPr>
        <w:t>CategoryInfo : CloseError: [Connect-AzAccount], HttpRequestException</w:t>
      </w:r>
    </w:p>
    <w:p w14:paraId="46F11298" w14:textId="59118884" w:rsidR="00567A7C" w:rsidRPr="000D668A" w:rsidRDefault="00567A7C" w:rsidP="000D668A">
      <w:pPr>
        <w:ind w:left="720"/>
        <w:rPr>
          <w:i/>
        </w:rPr>
      </w:pPr>
      <w:r w:rsidRPr="000D668A">
        <w:rPr>
          <w:i/>
        </w:rPr>
        <w:t>FullyQualifiedErrorId : Microsoft.Azure.Commands.Profile.ConnectAzureRmAccountCommand</w:t>
      </w:r>
    </w:p>
    <w:p w14:paraId="199E2311" w14:textId="77777777" w:rsidR="00BA4FEF" w:rsidRDefault="00BA4FEF" w:rsidP="0063261D">
      <w:pPr>
        <w:rPr>
          <w:b/>
          <w:bCs/>
        </w:rPr>
      </w:pPr>
    </w:p>
    <w:p w14:paraId="2F68BB0E" w14:textId="01CB88AE" w:rsidR="00BA4FEF" w:rsidRPr="00AB25FC" w:rsidRDefault="00634076" w:rsidP="0063261D">
      <w:pPr>
        <w:rPr>
          <w:b/>
          <w:bCs/>
        </w:rPr>
      </w:pPr>
      <w:r>
        <w:rPr>
          <w:b/>
          <w:bCs/>
        </w:rPr>
        <w:t>Screenshots:</w:t>
      </w:r>
    </w:p>
    <w:p w14:paraId="5DA8E9AE" w14:textId="28356AA9" w:rsidR="00634076" w:rsidRPr="00AB25FC" w:rsidRDefault="00634076" w:rsidP="0063261D">
      <w:pPr>
        <w:rPr>
          <w:b/>
          <w:bCs/>
        </w:rPr>
      </w:pPr>
      <w:r w:rsidRPr="00634076">
        <w:rPr>
          <w:b/>
          <w:bCs/>
          <w:noProof/>
        </w:rPr>
        <w:drawing>
          <wp:inline distT="0" distB="0" distL="0" distR="0" wp14:anchorId="24499037" wp14:editId="536137EB">
            <wp:extent cx="6645910" cy="37115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11575"/>
                    </a:xfrm>
                    <a:prstGeom prst="rect">
                      <a:avLst/>
                    </a:prstGeom>
                  </pic:spPr>
                </pic:pic>
              </a:graphicData>
            </a:graphic>
          </wp:inline>
        </w:drawing>
      </w:r>
    </w:p>
    <w:p w14:paraId="77075F7F" w14:textId="77777777" w:rsidR="007A09BB" w:rsidRDefault="007A09BB" w:rsidP="0063261D"/>
    <w:p w14:paraId="7F0A0CA4" w14:textId="24124072" w:rsidR="007A09BB" w:rsidRDefault="007A09BB" w:rsidP="0063261D">
      <w:pPr>
        <w:rPr>
          <w:b/>
        </w:rPr>
      </w:pPr>
      <w:bookmarkStart w:id="46" w:name="OLE_LINK4"/>
      <w:r>
        <w:rPr>
          <w:b/>
        </w:rPr>
        <w:t>Solution:</w:t>
      </w:r>
    </w:p>
    <w:p w14:paraId="733D7400" w14:textId="77777777" w:rsidR="00B650F9" w:rsidRDefault="00B650F9" w:rsidP="00B650F9">
      <w:r>
        <w:t>Restart OnDemand Pipeline</w:t>
      </w:r>
    </w:p>
    <w:p w14:paraId="17982C4C" w14:textId="77777777" w:rsidR="00B650F9" w:rsidRDefault="00B650F9" w:rsidP="00B650F9"/>
    <w:p w14:paraId="3B86E9C4" w14:textId="37FCAB58" w:rsidR="00B650F9" w:rsidRDefault="00B650F9" w:rsidP="005F7F1C">
      <w:pPr>
        <w:pStyle w:val="ListParagraph"/>
        <w:numPr>
          <w:ilvl w:val="0"/>
          <w:numId w:val="24"/>
        </w:numPr>
      </w:pPr>
      <w:r>
        <w:t>Go to Pipelines. On Runs tab, Click on the OnDemandPipeline run that failed</w:t>
      </w:r>
    </w:p>
    <w:p w14:paraId="618AAD8E" w14:textId="0C38C59E" w:rsidR="00595C8E" w:rsidRDefault="008A6428" w:rsidP="00595C8E">
      <w:r w:rsidRPr="008A6428">
        <w:rPr>
          <w:noProof/>
        </w:rPr>
        <w:drawing>
          <wp:inline distT="0" distB="0" distL="0" distR="0" wp14:anchorId="7901E4C2" wp14:editId="458F16E4">
            <wp:extent cx="6645910" cy="11849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184910"/>
                    </a:xfrm>
                    <a:prstGeom prst="rect">
                      <a:avLst/>
                    </a:prstGeom>
                  </pic:spPr>
                </pic:pic>
              </a:graphicData>
            </a:graphic>
          </wp:inline>
        </w:drawing>
      </w:r>
    </w:p>
    <w:p w14:paraId="41C2D068" w14:textId="77777777" w:rsidR="00B650F9" w:rsidRDefault="00B650F9" w:rsidP="005F7F1C">
      <w:pPr>
        <w:pStyle w:val="ListParagraph"/>
        <w:numPr>
          <w:ilvl w:val="0"/>
          <w:numId w:val="24"/>
        </w:numPr>
      </w:pPr>
      <w:r>
        <w:lastRenderedPageBreak/>
        <w:t>Click on ‘Run new’ to open Run Pipeline window</w:t>
      </w:r>
    </w:p>
    <w:p w14:paraId="69C1F534" w14:textId="361F88DA" w:rsidR="00B650F9" w:rsidRDefault="00C738D7" w:rsidP="00B650F9">
      <w:r w:rsidRPr="00C738D7">
        <w:rPr>
          <w:noProof/>
        </w:rPr>
        <w:drawing>
          <wp:inline distT="0" distB="0" distL="0" distR="0" wp14:anchorId="72D1F234" wp14:editId="0958C845">
            <wp:extent cx="6645910" cy="3449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449320"/>
                    </a:xfrm>
                    <a:prstGeom prst="rect">
                      <a:avLst/>
                    </a:prstGeom>
                  </pic:spPr>
                </pic:pic>
              </a:graphicData>
            </a:graphic>
          </wp:inline>
        </w:drawing>
      </w:r>
    </w:p>
    <w:p w14:paraId="50E8BA69" w14:textId="77777777" w:rsidR="00B650F9" w:rsidRDefault="00B650F9" w:rsidP="005F7F1C">
      <w:pPr>
        <w:pStyle w:val="ListParagraph"/>
        <w:numPr>
          <w:ilvl w:val="0"/>
          <w:numId w:val="24"/>
        </w:numPr>
      </w:pPr>
      <w:r>
        <w:t>Click ‘Run’ as there’s no need to change input values.</w:t>
      </w:r>
    </w:p>
    <w:p w14:paraId="0B4424EA" w14:textId="77777777" w:rsidR="00B650F9" w:rsidRDefault="00B650F9" w:rsidP="00B650F9"/>
    <w:p w14:paraId="1E858B2F" w14:textId="5DA8D5A1" w:rsidR="002A69D6" w:rsidRPr="002A69D6" w:rsidRDefault="00E94C10" w:rsidP="0063261D">
      <w:r>
        <w:rPr>
          <w:noProof/>
        </w:rPr>
        <w:drawing>
          <wp:inline distT="0" distB="0" distL="0" distR="0" wp14:anchorId="3458E827" wp14:editId="599CE8CD">
            <wp:extent cx="2232617" cy="4924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36629" cy="4933274"/>
                    </a:xfrm>
                    <a:prstGeom prst="rect">
                      <a:avLst/>
                    </a:prstGeom>
                    <a:noFill/>
                    <a:ln>
                      <a:noFill/>
                    </a:ln>
                  </pic:spPr>
                </pic:pic>
              </a:graphicData>
            </a:graphic>
          </wp:inline>
        </w:drawing>
      </w:r>
      <w:bookmarkEnd w:id="46"/>
    </w:p>
    <w:p w14:paraId="40D060AA" w14:textId="61EC1BDD" w:rsidR="00427832" w:rsidRDefault="413E8A39">
      <w:pPr>
        <w:pStyle w:val="Heading3"/>
      </w:pPr>
      <w:bookmarkStart w:id="47" w:name="_Toc132312617"/>
      <w:r>
        <w:lastRenderedPageBreak/>
        <w:t>Powershell Scripts</w:t>
      </w:r>
      <w:bookmarkEnd w:id="47"/>
    </w:p>
    <w:p w14:paraId="40E8784C" w14:textId="44ADA2D7" w:rsidR="7F44BF72" w:rsidRDefault="7F44BF72" w:rsidP="7F44BF72"/>
    <w:p w14:paraId="50F1057F" w14:textId="0F7DC116" w:rsidR="13435F46" w:rsidRDefault="1EA35C6C" w:rsidP="7F44BF72">
      <w:r>
        <w:t>9</w:t>
      </w:r>
      <w:r w:rsidR="21BF7FE1">
        <w:t>.3.3.1</w:t>
      </w:r>
      <w:r w:rsidR="13435F46">
        <w:tab/>
      </w:r>
      <w:r w:rsidR="2DAE7C44" w:rsidRPr="37E5CEEC">
        <w:rPr>
          <w:rFonts w:eastAsiaTheme="majorEastAsia" w:cstheme="majorBidi"/>
          <w:i/>
          <w:iCs/>
        </w:rPr>
        <w:t xml:space="preserve">  </w:t>
      </w:r>
      <w:r w:rsidR="41E81CF8" w:rsidRPr="37E5CEEC">
        <w:rPr>
          <w:rFonts w:eastAsiaTheme="majorEastAsia" w:cstheme="majorBidi"/>
          <w:i/>
          <w:iCs/>
        </w:rPr>
        <w:t xml:space="preserve">Failure to copy </w:t>
      </w:r>
      <w:r w:rsidR="2490E114" w:rsidRPr="37E5CEEC">
        <w:rPr>
          <w:rFonts w:eastAsiaTheme="majorEastAsia" w:cstheme="majorBidi"/>
          <w:i/>
          <w:iCs/>
        </w:rPr>
        <w:t xml:space="preserve">input </w:t>
      </w:r>
      <w:r w:rsidR="41E81CF8" w:rsidRPr="37E5CEEC">
        <w:rPr>
          <w:rFonts w:eastAsiaTheme="majorEastAsia" w:cstheme="majorBidi"/>
          <w:i/>
          <w:iCs/>
        </w:rPr>
        <w:t>files from source</w:t>
      </w:r>
      <w:r w:rsidR="5FD103D8" w:rsidRPr="37E5CEEC">
        <w:rPr>
          <w:rFonts w:eastAsiaTheme="majorEastAsia" w:cstheme="majorBidi"/>
          <w:i/>
          <w:iCs/>
        </w:rPr>
        <w:t xml:space="preserve"> databox</w:t>
      </w:r>
      <w:r w:rsidR="41E81CF8" w:rsidRPr="37E5CEEC">
        <w:rPr>
          <w:rFonts w:eastAsiaTheme="majorEastAsia" w:cstheme="majorBidi"/>
          <w:i/>
          <w:iCs/>
        </w:rPr>
        <w:t xml:space="preserve"> to </w:t>
      </w:r>
      <w:r w:rsidR="5C848BF9" w:rsidRPr="37E5CEEC">
        <w:rPr>
          <w:rFonts w:eastAsiaTheme="majorEastAsia" w:cstheme="majorBidi"/>
          <w:i/>
          <w:iCs/>
        </w:rPr>
        <w:t>source disk in virtual machine.</w:t>
      </w:r>
    </w:p>
    <w:p w14:paraId="7713DFD9" w14:textId="17E7B272" w:rsidR="7F44BF72" w:rsidRDefault="7F44BF72" w:rsidP="7F44BF72">
      <w:pPr>
        <w:rPr>
          <w:rFonts w:eastAsiaTheme="majorEastAsia" w:cstheme="majorBidi"/>
          <w:i/>
          <w:iCs/>
          <w:szCs w:val="20"/>
        </w:rPr>
      </w:pPr>
    </w:p>
    <w:p w14:paraId="1073D24C" w14:textId="2669F9F1" w:rsidR="633FA82B" w:rsidRDefault="633FA82B" w:rsidP="7F44BF72">
      <w:pPr>
        <w:rPr>
          <w:rFonts w:eastAsiaTheme="majorEastAsia" w:cstheme="majorBidi"/>
          <w:i/>
          <w:iCs/>
          <w:szCs w:val="20"/>
        </w:rPr>
      </w:pPr>
      <w:r w:rsidRPr="7F44BF72">
        <w:rPr>
          <w:rFonts w:eastAsiaTheme="majorEastAsia" w:cstheme="majorBidi"/>
          <w:b/>
          <w:bCs/>
          <w:i/>
          <w:iCs/>
          <w:szCs w:val="20"/>
        </w:rPr>
        <w:t>Problem</w:t>
      </w:r>
      <w:r w:rsidRPr="7F44BF72">
        <w:rPr>
          <w:rFonts w:eastAsiaTheme="majorEastAsia" w:cstheme="majorBidi"/>
          <w:i/>
          <w:iCs/>
          <w:szCs w:val="20"/>
        </w:rPr>
        <w:t>:</w:t>
      </w:r>
    </w:p>
    <w:p w14:paraId="4C734D59" w14:textId="6B65508C" w:rsidR="7F44BF72" w:rsidRDefault="7F44BF72" w:rsidP="7F44BF72">
      <w:pPr>
        <w:rPr>
          <w:rFonts w:eastAsiaTheme="majorEastAsia" w:cstheme="majorBidi"/>
          <w:i/>
          <w:iCs/>
          <w:szCs w:val="20"/>
        </w:rPr>
      </w:pPr>
    </w:p>
    <w:p w14:paraId="7B2E2971" w14:textId="354A00C5" w:rsidR="13C3FC68" w:rsidRDefault="13C3FC68" w:rsidP="7F44BF72">
      <w:pPr>
        <w:rPr>
          <w:rFonts w:eastAsiaTheme="majorEastAsia" w:cstheme="majorBidi"/>
          <w:i/>
          <w:iCs/>
          <w:szCs w:val="20"/>
        </w:rPr>
      </w:pPr>
      <w:r w:rsidRPr="7F44BF72">
        <w:rPr>
          <w:szCs w:val="20"/>
        </w:rPr>
        <w:t>There will be error in copying the files from databox to disk if the container is not available or non-existing.</w:t>
      </w:r>
    </w:p>
    <w:p w14:paraId="39547091" w14:textId="74EC8E4E" w:rsidR="7F44BF72" w:rsidRDefault="7F44BF72" w:rsidP="7F44BF72">
      <w:pPr>
        <w:rPr>
          <w:rFonts w:eastAsiaTheme="majorEastAsia" w:cstheme="majorBidi"/>
          <w:i/>
          <w:iCs/>
          <w:szCs w:val="20"/>
        </w:rPr>
      </w:pPr>
    </w:p>
    <w:p w14:paraId="65A9F775" w14:textId="6965B4B4" w:rsidR="4438BB9D" w:rsidRDefault="4438BB9D" w:rsidP="7F44BF72">
      <w:r w:rsidRPr="7F44BF72">
        <w:rPr>
          <w:rFonts w:eastAsiaTheme="majorEastAsia" w:cstheme="majorBidi"/>
          <w:b/>
          <w:bCs/>
          <w:i/>
          <w:iCs/>
          <w:szCs w:val="20"/>
        </w:rPr>
        <w:t>Screenshot</w:t>
      </w:r>
      <w:r w:rsidRPr="7F44BF72">
        <w:rPr>
          <w:rFonts w:eastAsiaTheme="majorEastAsia" w:cstheme="majorBidi"/>
          <w:i/>
          <w:iCs/>
          <w:szCs w:val="20"/>
        </w:rPr>
        <w:t>:</w:t>
      </w:r>
    </w:p>
    <w:p w14:paraId="2FC59B82" w14:textId="2FAF9E01" w:rsidR="4438BB9D" w:rsidRDefault="3B0740D3" w:rsidP="7F44BF72">
      <w:r>
        <w:rPr>
          <w:noProof/>
        </w:rPr>
        <w:drawing>
          <wp:inline distT="0" distB="0" distL="0" distR="0" wp14:anchorId="32B45F38" wp14:editId="2FE22317">
            <wp:extent cx="4572000" cy="1752600"/>
            <wp:effectExtent l="0" t="0" r="0" b="0"/>
            <wp:docPr id="1748195677" name="Picture 174819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3946494" w14:textId="32BE421F" w:rsidR="7F44BF72" w:rsidRDefault="7F44BF72" w:rsidP="7F44BF72"/>
    <w:p w14:paraId="084DC088" w14:textId="697532FF" w:rsidR="4438BB9D" w:rsidRDefault="4438BB9D" w:rsidP="7F44BF72">
      <w:r w:rsidRPr="7F44BF72">
        <w:rPr>
          <w:b/>
          <w:bCs/>
        </w:rPr>
        <w:t>Solution</w:t>
      </w:r>
      <w:r>
        <w:t>:</w:t>
      </w:r>
    </w:p>
    <w:p w14:paraId="7B533A03" w14:textId="11B1FB5C" w:rsidR="4438BB9D" w:rsidRDefault="7B7B4F9F" w:rsidP="7F44BF72">
      <w:r>
        <w:t xml:space="preserve">1. </w:t>
      </w:r>
      <w:r w:rsidR="4438BB9D">
        <w:t xml:space="preserve">Check the </w:t>
      </w:r>
      <w:r w:rsidR="086CA3DA">
        <w:t xml:space="preserve">input </w:t>
      </w:r>
      <w:r w:rsidR="5B3D67A7">
        <w:t xml:space="preserve">container name in </w:t>
      </w:r>
      <w:r w:rsidR="3A749F8F">
        <w:t xml:space="preserve">the </w:t>
      </w:r>
      <w:r w:rsidR="4438BB9D">
        <w:t>parameter files</w:t>
      </w:r>
      <w:r w:rsidR="2755D9C9">
        <w:t>.</w:t>
      </w:r>
    </w:p>
    <w:p w14:paraId="25BD23F0" w14:textId="58E36B7E" w:rsidR="2E64ADF2" w:rsidRDefault="2E64ADF2" w:rsidP="7F44BF72">
      <w:r>
        <w:rPr>
          <w:noProof/>
        </w:rPr>
        <w:drawing>
          <wp:inline distT="0" distB="0" distL="0" distR="0" wp14:anchorId="2D02388A" wp14:editId="6DC1D42D">
            <wp:extent cx="4572000" cy="381000"/>
            <wp:effectExtent l="0" t="0" r="0" b="0"/>
            <wp:docPr id="2065024705" name="Picture 206502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2934308C" w14:textId="10DBD16D" w:rsidR="7F44BF72" w:rsidRDefault="7F44BF72" w:rsidP="7F44BF72"/>
    <w:p w14:paraId="17731AE9" w14:textId="4DC223DB" w:rsidR="2E64ADF2" w:rsidRDefault="2E64ADF2" w:rsidP="7F44BF72">
      <w:r>
        <w:t xml:space="preserve">2. </w:t>
      </w:r>
      <w:r w:rsidR="3C0FB33F">
        <w:t>Validate if the specified container name exist</w:t>
      </w:r>
      <w:r w:rsidR="2B9F14D7">
        <w:t>s</w:t>
      </w:r>
      <w:r w:rsidR="3C0FB33F">
        <w:t xml:space="preserve"> in </w:t>
      </w:r>
      <w:r w:rsidR="73A21F99">
        <w:t xml:space="preserve">the </w:t>
      </w:r>
      <w:r w:rsidR="3C0FB33F">
        <w:t>databox.</w:t>
      </w:r>
      <w:r w:rsidR="2F2E7728">
        <w:t xml:space="preserve"> </w:t>
      </w:r>
      <w:r w:rsidR="0B0A699B">
        <w:t xml:space="preserve">If the input </w:t>
      </w:r>
      <w:r w:rsidR="226BC0CA">
        <w:t xml:space="preserve">container </w:t>
      </w:r>
      <w:r w:rsidR="70196145">
        <w:t>value</w:t>
      </w:r>
      <w:r w:rsidR="0B0A699B">
        <w:t xml:space="preserve"> i</w:t>
      </w:r>
      <w:r w:rsidR="11335AE1">
        <w:t xml:space="preserve">s </w:t>
      </w:r>
      <w:r w:rsidR="0B0A699B">
        <w:t>not in the</w:t>
      </w:r>
    </w:p>
    <w:p w14:paraId="54F7C8A3" w14:textId="37E4E2E8" w:rsidR="0B0A699B" w:rsidRDefault="0B0A699B" w:rsidP="7F44BF72">
      <w:pPr>
        <w:ind w:firstLine="720"/>
      </w:pPr>
      <w:r>
        <w:t>storage account</w:t>
      </w:r>
      <w:r w:rsidR="1D5C63AA">
        <w:t>,</w:t>
      </w:r>
      <w:r>
        <w:t xml:space="preserve"> update the </w:t>
      </w:r>
      <w:r w:rsidR="3AB1E96D">
        <w:t>param file with the container available in databox.</w:t>
      </w:r>
    </w:p>
    <w:p w14:paraId="3E4B77B7" w14:textId="3E9E6B6D" w:rsidR="6C1BAC52" w:rsidRDefault="54BFC6DC" w:rsidP="7F44BF72">
      <w:r>
        <w:rPr>
          <w:noProof/>
        </w:rPr>
        <w:drawing>
          <wp:inline distT="0" distB="0" distL="0" distR="0" wp14:anchorId="1E889C7F" wp14:editId="2A195C44">
            <wp:extent cx="4572000" cy="1009650"/>
            <wp:effectExtent l="0" t="0" r="0" b="0"/>
            <wp:docPr id="1665913744" name="Picture 166591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5B8FCE19" w14:textId="5D63A35A" w:rsidR="2F7181D3" w:rsidRDefault="2F7181D3" w:rsidP="7F44BF72"/>
    <w:p w14:paraId="4D67A781" w14:textId="04C6C7E8" w:rsidR="7F44BF72" w:rsidRDefault="7F44BF72" w:rsidP="7F44BF72"/>
    <w:p w14:paraId="6BFB8FFD" w14:textId="0F6A72CD" w:rsidR="58594EE9" w:rsidRDefault="7CFF6C5F" w:rsidP="37E5CEEC">
      <w:pPr>
        <w:rPr>
          <w:rFonts w:eastAsiaTheme="majorEastAsia" w:cstheme="majorBidi"/>
          <w:i/>
          <w:iCs/>
        </w:rPr>
      </w:pPr>
      <w:r>
        <w:t>9</w:t>
      </w:r>
      <w:r w:rsidR="09273CD9">
        <w:t xml:space="preserve">.3.3.2   </w:t>
      </w:r>
      <w:r w:rsidR="09273CD9" w:rsidRPr="37E5CEEC">
        <w:rPr>
          <w:rFonts w:eastAsiaTheme="majorEastAsia" w:cstheme="majorBidi"/>
          <w:i/>
          <w:iCs/>
        </w:rPr>
        <w:t>Failure t</w:t>
      </w:r>
      <w:r w:rsidR="0FB9DE17" w:rsidRPr="37E5CEEC">
        <w:rPr>
          <w:rFonts w:eastAsiaTheme="majorEastAsia" w:cstheme="majorBidi"/>
          <w:i/>
          <w:iCs/>
        </w:rPr>
        <w:t>o get key vault secret for input file</w:t>
      </w:r>
      <w:r w:rsidR="1ED19449" w:rsidRPr="37E5CEEC">
        <w:rPr>
          <w:rFonts w:eastAsiaTheme="majorEastAsia" w:cstheme="majorBidi"/>
          <w:i/>
          <w:iCs/>
        </w:rPr>
        <w:t xml:space="preserve"> (extracted files)</w:t>
      </w:r>
      <w:r w:rsidR="0FB9DE17" w:rsidRPr="37E5CEEC">
        <w:rPr>
          <w:rFonts w:eastAsiaTheme="majorEastAsia" w:cstheme="majorBidi"/>
          <w:i/>
          <w:iCs/>
        </w:rPr>
        <w:t>.</w:t>
      </w:r>
    </w:p>
    <w:p w14:paraId="70CC2354" w14:textId="6474C638" w:rsidR="7F44BF72" w:rsidRDefault="7F44BF72" w:rsidP="7F44BF72">
      <w:pPr>
        <w:ind w:left="720" w:firstLine="720"/>
      </w:pPr>
    </w:p>
    <w:p w14:paraId="5E6FB754" w14:textId="5C0B291D" w:rsidR="2BB40201" w:rsidRDefault="2BB40201" w:rsidP="7F44BF72">
      <w:r w:rsidRPr="7F44BF72">
        <w:rPr>
          <w:b/>
          <w:bCs/>
        </w:rPr>
        <w:t>Problem</w:t>
      </w:r>
      <w:r>
        <w:t>:</w:t>
      </w:r>
    </w:p>
    <w:p w14:paraId="4427F303" w14:textId="5BC0169D" w:rsidR="451BF69E" w:rsidRDefault="451BF69E" w:rsidP="7F44BF72">
      <w:r>
        <w:t>No password will be used in the extract</w:t>
      </w:r>
      <w:r w:rsidR="2037FA95">
        <w:t>ed</w:t>
      </w:r>
      <w:r>
        <w:t xml:space="preserve"> files</w:t>
      </w:r>
      <w:r w:rsidR="62E6D8BF">
        <w:t>.</w:t>
      </w:r>
    </w:p>
    <w:p w14:paraId="16929FEA" w14:textId="24401BC4" w:rsidR="7F44BF72" w:rsidRDefault="7F44BF72" w:rsidP="7F44BF72"/>
    <w:p w14:paraId="11E10A0B" w14:textId="4D3A81AF" w:rsidR="58594EE9" w:rsidRDefault="58594EE9" w:rsidP="7F44BF72">
      <w:r w:rsidRPr="7F44BF72">
        <w:rPr>
          <w:b/>
          <w:bCs/>
        </w:rPr>
        <w:t>Screenshot</w:t>
      </w:r>
      <w:r>
        <w:t>:</w:t>
      </w:r>
    </w:p>
    <w:p w14:paraId="63FE6CD8" w14:textId="35376849" w:rsidR="66EBC006" w:rsidRDefault="26814DEB" w:rsidP="37E5CEEC">
      <w:pPr>
        <w:rPr>
          <w:i/>
          <w:iCs/>
        </w:rPr>
      </w:pPr>
      <w:r w:rsidRPr="37E5CEEC">
        <w:rPr>
          <w:i/>
          <w:iCs/>
        </w:rPr>
        <w:t xml:space="preserve">This log can be seen in </w:t>
      </w:r>
      <w:r w:rsidR="5DA54351" w:rsidRPr="37E5CEEC">
        <w:rPr>
          <w:i/>
          <w:iCs/>
        </w:rPr>
        <w:t>Work item at DevOps.</w:t>
      </w:r>
    </w:p>
    <w:p w14:paraId="1E481FE0" w14:textId="2954E99E" w:rsidR="7F44BF72" w:rsidRDefault="5DA54351" w:rsidP="37E5CEEC">
      <w:r>
        <w:rPr>
          <w:noProof/>
        </w:rPr>
        <w:lastRenderedPageBreak/>
        <w:drawing>
          <wp:inline distT="0" distB="0" distL="0" distR="0" wp14:anchorId="6BC73CEF" wp14:editId="6650E690">
            <wp:extent cx="4572000" cy="1676400"/>
            <wp:effectExtent l="0" t="0" r="0" b="0"/>
            <wp:docPr id="638951602" name="Picture 63895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032F22C3" w14:textId="1C9E2D7E" w:rsidR="7F44BF72" w:rsidRDefault="7F44BF72" w:rsidP="37E5CEEC"/>
    <w:p w14:paraId="65ECE59D" w14:textId="0DCDDB45" w:rsidR="58594EE9" w:rsidRDefault="58594EE9" w:rsidP="7F44BF72">
      <w:r w:rsidRPr="7F44BF72">
        <w:rPr>
          <w:b/>
          <w:bCs/>
        </w:rPr>
        <w:t>Solution</w:t>
      </w:r>
      <w:r>
        <w:t>:</w:t>
      </w:r>
    </w:p>
    <w:p w14:paraId="30D4BC24" w14:textId="04873C4A" w:rsidR="7E26A383" w:rsidRDefault="77DF398F" w:rsidP="005F7F1C">
      <w:pPr>
        <w:pStyle w:val="ListParagraph"/>
        <w:numPr>
          <w:ilvl w:val="0"/>
          <w:numId w:val="4"/>
        </w:numPr>
      </w:pPr>
      <w:r>
        <w:t xml:space="preserve">Check the input secret </w:t>
      </w:r>
      <w:r w:rsidR="1BDFD09C">
        <w:t xml:space="preserve">name </w:t>
      </w:r>
      <w:r>
        <w:t>value in the parameter files.</w:t>
      </w:r>
    </w:p>
    <w:p w14:paraId="2AC3FA01" w14:textId="06FD3FB4" w:rsidR="4B706A5B" w:rsidRDefault="4B706A5B" w:rsidP="37E5CEEC">
      <w:r>
        <w:rPr>
          <w:noProof/>
        </w:rPr>
        <w:drawing>
          <wp:inline distT="0" distB="0" distL="0" distR="0" wp14:anchorId="5654D7B0" wp14:editId="55BAB33E">
            <wp:extent cx="4572000" cy="314325"/>
            <wp:effectExtent l="0" t="0" r="0" b="0"/>
            <wp:docPr id="586979809" name="Picture 157763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63562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5AEBC65B" w14:textId="68A200C9" w:rsidR="7F44BF72" w:rsidRDefault="7F44BF72" w:rsidP="37E5CEEC"/>
    <w:p w14:paraId="0495F35C" w14:textId="50813009" w:rsidR="7E26A383" w:rsidRDefault="77DF398F" w:rsidP="005F7F1C">
      <w:pPr>
        <w:pStyle w:val="ListParagraph"/>
        <w:numPr>
          <w:ilvl w:val="0"/>
          <w:numId w:val="4"/>
        </w:numPr>
      </w:pPr>
      <w:r>
        <w:t xml:space="preserve">Validate if the specified </w:t>
      </w:r>
      <w:r w:rsidR="183DA706">
        <w:t xml:space="preserve">secret </w:t>
      </w:r>
      <w:r>
        <w:t xml:space="preserve">name exists in the </w:t>
      </w:r>
      <w:r w:rsidR="3213074D">
        <w:t xml:space="preserve">key vault. If the </w:t>
      </w:r>
      <w:r w:rsidR="42EEB58E">
        <w:t>secret name v</w:t>
      </w:r>
      <w:r w:rsidR="3213074D">
        <w:t xml:space="preserve">alue is not in the </w:t>
      </w:r>
      <w:r w:rsidR="149CA4A5">
        <w:t>key vault</w:t>
      </w:r>
      <w:r w:rsidR="3213074D">
        <w:t xml:space="preserve">, update the param file with the </w:t>
      </w:r>
      <w:r w:rsidR="77FA3BC3">
        <w:t>secret name</w:t>
      </w:r>
      <w:r w:rsidR="3213074D">
        <w:t xml:space="preserve"> available in </w:t>
      </w:r>
      <w:r w:rsidR="595EF894">
        <w:t>key vault</w:t>
      </w:r>
      <w:r w:rsidR="3213074D">
        <w:t>.</w:t>
      </w:r>
    </w:p>
    <w:p w14:paraId="2595B72A" w14:textId="4EA6C3AE" w:rsidR="37E5CEEC" w:rsidRDefault="37E5CEEC" w:rsidP="37E5CEEC"/>
    <w:p w14:paraId="6D30B2D9" w14:textId="76575922" w:rsidR="3213074D" w:rsidRDefault="3213074D" w:rsidP="37E5CEEC">
      <w:pPr>
        <w:ind w:firstLine="720"/>
      </w:pPr>
      <w:r>
        <w:rPr>
          <w:noProof/>
        </w:rPr>
        <w:drawing>
          <wp:inline distT="0" distB="0" distL="0" distR="0" wp14:anchorId="60830079" wp14:editId="7AC37293">
            <wp:extent cx="4572000" cy="533400"/>
            <wp:effectExtent l="0" t="0" r="0" b="0"/>
            <wp:docPr id="644244458" name="Picture 64424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244458"/>
                    <pic:cNvPicPr/>
                  </pic:nvPicPr>
                  <pic:blipFill>
                    <a:blip r:embed="rId129">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27F6CE14" w14:textId="4B5BDA2F" w:rsidR="7F44BF72" w:rsidRDefault="7F44BF72" w:rsidP="7F44BF72"/>
    <w:p w14:paraId="27A12FC2" w14:textId="55EAFE0F" w:rsidR="6C5E6238" w:rsidRDefault="19995B0F" w:rsidP="37E5CEEC">
      <w:pPr>
        <w:rPr>
          <w:rFonts w:eastAsiaTheme="majorEastAsia" w:cstheme="majorBidi"/>
          <w:i/>
          <w:iCs/>
        </w:rPr>
      </w:pPr>
      <w:r>
        <w:t>9</w:t>
      </w:r>
      <w:r w:rsidR="44B1C831">
        <w:t xml:space="preserve">.3.3.3   </w:t>
      </w:r>
      <w:r w:rsidR="1E08226F" w:rsidRPr="37E5CEEC">
        <w:rPr>
          <w:rFonts w:eastAsiaTheme="majorEastAsia" w:cstheme="majorBidi"/>
          <w:i/>
          <w:iCs/>
        </w:rPr>
        <w:t xml:space="preserve">Failure to </w:t>
      </w:r>
      <w:r w:rsidR="71534020" w:rsidRPr="37E5CEEC">
        <w:rPr>
          <w:rFonts w:eastAsiaTheme="majorEastAsia" w:cstheme="majorBidi"/>
          <w:i/>
          <w:iCs/>
        </w:rPr>
        <w:t>connect to SFTP due incorrect credentials.</w:t>
      </w:r>
    </w:p>
    <w:p w14:paraId="554C125E" w14:textId="6474C638" w:rsidR="7F44BF72" w:rsidRDefault="7F44BF72" w:rsidP="7F44BF72">
      <w:pPr>
        <w:ind w:left="720" w:firstLine="720"/>
      </w:pPr>
    </w:p>
    <w:p w14:paraId="77458624" w14:textId="5C0B291D" w:rsidR="6C5E6238" w:rsidRDefault="6C5E6238" w:rsidP="7F44BF72">
      <w:r w:rsidRPr="7F44BF72">
        <w:rPr>
          <w:b/>
          <w:bCs/>
        </w:rPr>
        <w:t>Problem</w:t>
      </w:r>
      <w:r>
        <w:t>:</w:t>
      </w:r>
    </w:p>
    <w:p w14:paraId="7720F509" w14:textId="7D7A7C77" w:rsidR="2E5CBFD3" w:rsidRDefault="0E332B7D" w:rsidP="7F44BF72">
      <w:r>
        <w:t>U</w:t>
      </w:r>
      <w:r w:rsidR="41271271">
        <w:t>nable to connect to SFTP</w:t>
      </w:r>
      <w:r w:rsidR="044CDF1B">
        <w:t xml:space="preserve"> </w:t>
      </w:r>
      <w:r w:rsidR="79026198">
        <w:t xml:space="preserve">server due to incorrect SFTP credentials </w:t>
      </w:r>
      <w:r w:rsidR="044CDF1B">
        <w:t>to get files</w:t>
      </w:r>
      <w:r w:rsidR="41271271">
        <w:t>.</w:t>
      </w:r>
      <w:r w:rsidR="5DBCDFAE">
        <w:t xml:space="preserve"> </w:t>
      </w:r>
    </w:p>
    <w:p w14:paraId="1DA5FFC8" w14:textId="3403C3C7" w:rsidR="7F44BF72" w:rsidRDefault="7F44BF72" w:rsidP="7F44BF72"/>
    <w:p w14:paraId="1CF6324C" w14:textId="4D3A81AF" w:rsidR="6C5E6238" w:rsidRDefault="44B1C831" w:rsidP="7F44BF72">
      <w:r w:rsidRPr="37E5CEEC">
        <w:rPr>
          <w:b/>
          <w:bCs/>
        </w:rPr>
        <w:t>Screenshot</w:t>
      </w:r>
      <w:r>
        <w:t>:</w:t>
      </w:r>
    </w:p>
    <w:p w14:paraId="60C0E69B" w14:textId="4F2EBB7B" w:rsidR="7968A5A7" w:rsidRDefault="60461971" w:rsidP="37E5CEEC">
      <w:pPr>
        <w:rPr>
          <w:i/>
          <w:iCs/>
        </w:rPr>
      </w:pPr>
      <w:r w:rsidRPr="37E5CEEC">
        <w:rPr>
          <w:i/>
          <w:iCs/>
        </w:rPr>
        <w:t>This log can be seen in Work item at DevOps.</w:t>
      </w:r>
    </w:p>
    <w:p w14:paraId="4F2A5E57" w14:textId="5B8BFB31" w:rsidR="7968A5A7" w:rsidRDefault="60461971" w:rsidP="37E5CEEC">
      <w:r>
        <w:rPr>
          <w:noProof/>
        </w:rPr>
        <w:drawing>
          <wp:inline distT="0" distB="0" distL="0" distR="0" wp14:anchorId="3CB551C1" wp14:editId="78F4ABE6">
            <wp:extent cx="4572000" cy="1047750"/>
            <wp:effectExtent l="0" t="0" r="0" b="0"/>
            <wp:docPr id="1735596950" name="Picture 17355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2C44C74E" w14:textId="510BD572" w:rsidR="7968A5A7" w:rsidRDefault="7968A5A7" w:rsidP="37E5CEEC"/>
    <w:p w14:paraId="43401533" w14:textId="751F5C21" w:rsidR="7F44BF72" w:rsidRDefault="7F44BF72" w:rsidP="7F44BF72"/>
    <w:p w14:paraId="6C40494F" w14:textId="0DCDDB45" w:rsidR="6C5E6238" w:rsidRDefault="6C5E6238" w:rsidP="7F44BF72">
      <w:r w:rsidRPr="7F44BF72">
        <w:rPr>
          <w:b/>
          <w:bCs/>
        </w:rPr>
        <w:t>Solution</w:t>
      </w:r>
      <w:r>
        <w:t>:</w:t>
      </w:r>
    </w:p>
    <w:p w14:paraId="25A1289E" w14:textId="44951A6A" w:rsidR="3634209E" w:rsidRDefault="04676BA9" w:rsidP="005F7F1C">
      <w:pPr>
        <w:pStyle w:val="ListParagraph"/>
        <w:numPr>
          <w:ilvl w:val="0"/>
          <w:numId w:val="3"/>
        </w:numPr>
      </w:pPr>
      <w:r>
        <w:t xml:space="preserve">Check the input </w:t>
      </w:r>
      <w:r w:rsidR="74212C5A">
        <w:t xml:space="preserve">sftp credential </w:t>
      </w:r>
      <w:r>
        <w:t>value in the parameter files.</w:t>
      </w:r>
    </w:p>
    <w:p w14:paraId="0A925FB8" w14:textId="30F02354" w:rsidR="2E322B39" w:rsidRDefault="684F84DC" w:rsidP="37E5CEEC">
      <w:r>
        <w:rPr>
          <w:noProof/>
        </w:rPr>
        <w:lastRenderedPageBreak/>
        <w:drawing>
          <wp:inline distT="0" distB="0" distL="0" distR="0" wp14:anchorId="1993C717" wp14:editId="2B176317">
            <wp:extent cx="4572000" cy="1933575"/>
            <wp:effectExtent l="0" t="0" r="0" b="0"/>
            <wp:docPr id="1488547538" name="Picture 14885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5961A518" w14:textId="771D16AD" w:rsidR="7F44BF72" w:rsidRDefault="7F44BF72" w:rsidP="37E5CEEC"/>
    <w:p w14:paraId="51A21FB3" w14:textId="3F8F9342" w:rsidR="3634209E" w:rsidRDefault="04676BA9" w:rsidP="005F7F1C">
      <w:pPr>
        <w:pStyle w:val="ListParagraph"/>
        <w:numPr>
          <w:ilvl w:val="0"/>
          <w:numId w:val="3"/>
        </w:numPr>
      </w:pPr>
      <w:r>
        <w:t xml:space="preserve">Validate if the specified </w:t>
      </w:r>
      <w:r w:rsidR="65CC609C">
        <w:t>s</w:t>
      </w:r>
      <w:r w:rsidR="29825590">
        <w:t>ftp credentials</w:t>
      </w:r>
      <w:r w:rsidR="35EC82FC">
        <w:t xml:space="preserve"> (SSH Key/Password)</w:t>
      </w:r>
      <w:r w:rsidR="29825590">
        <w:t xml:space="preserve"> </w:t>
      </w:r>
      <w:r>
        <w:t xml:space="preserve">exists in the key vault. If the </w:t>
      </w:r>
      <w:r w:rsidR="5B50F6D1">
        <w:t>s</w:t>
      </w:r>
      <w:r w:rsidR="03D377C8">
        <w:t>ftp credentials</w:t>
      </w:r>
      <w:r>
        <w:t xml:space="preserve"> value is not in the key vault, update the param file with the s</w:t>
      </w:r>
      <w:r w:rsidR="5C132548">
        <w:t>ftp credentials</w:t>
      </w:r>
      <w:r>
        <w:t xml:space="preserve"> available</w:t>
      </w:r>
      <w:r w:rsidR="0F131E06">
        <w:t xml:space="preserve"> or correct value</w:t>
      </w:r>
      <w:r>
        <w:t xml:space="preserve"> in key vault.</w:t>
      </w:r>
    </w:p>
    <w:p w14:paraId="0D4532AB" w14:textId="603A56B2" w:rsidR="78CEB067" w:rsidRDefault="78CEB067" w:rsidP="37E5CEEC">
      <w:r>
        <w:rPr>
          <w:noProof/>
        </w:rPr>
        <w:drawing>
          <wp:inline distT="0" distB="0" distL="0" distR="0" wp14:anchorId="6F8E80FA" wp14:editId="3C287B56">
            <wp:extent cx="4572000" cy="457200"/>
            <wp:effectExtent l="0" t="0" r="0" b="0"/>
            <wp:docPr id="1865568624" name="Picture 4473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324102"/>
                    <pic:cNvPicPr/>
                  </pic:nvPicPr>
                  <pic:blipFill>
                    <a:blip r:embed="rId132">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p>
    <w:p w14:paraId="740C302D" w14:textId="6953E7BC" w:rsidR="7F44BF72" w:rsidRDefault="7F44BF72" w:rsidP="37E5CEEC"/>
    <w:p w14:paraId="755F0A2A" w14:textId="44E9B2E6" w:rsidR="7F44BF72" w:rsidRDefault="7F44BF72" w:rsidP="7F44BF72"/>
    <w:p w14:paraId="4F6D8FC8" w14:textId="55EC4969" w:rsidR="4B10C875" w:rsidRDefault="4B10C875" w:rsidP="37E5CEEC">
      <w:pPr>
        <w:rPr>
          <w:rFonts w:eastAsiaTheme="majorEastAsia" w:cstheme="majorBidi"/>
          <w:i/>
          <w:iCs/>
        </w:rPr>
      </w:pPr>
      <w:r>
        <w:t>9.3.3.4 Process Stopped due to Incorrect Destination Storage Account</w:t>
      </w:r>
    </w:p>
    <w:p w14:paraId="4A08F068" w14:textId="6474C638" w:rsidR="7F44BF72" w:rsidRDefault="7F44BF72" w:rsidP="7F44BF72">
      <w:pPr>
        <w:ind w:left="720" w:firstLine="720"/>
        <w:rPr>
          <w:rFonts w:eastAsiaTheme="majorEastAsia" w:cstheme="majorBidi"/>
          <w:i/>
          <w:iCs/>
          <w:szCs w:val="20"/>
        </w:rPr>
      </w:pPr>
    </w:p>
    <w:p w14:paraId="1653CFAC" w14:textId="314F6C49" w:rsidR="6C5E6238" w:rsidRDefault="44B1C831" w:rsidP="7F44BF72">
      <w:r w:rsidRPr="37E5CEEC">
        <w:rPr>
          <w:b/>
          <w:bCs/>
        </w:rPr>
        <w:t>Problem</w:t>
      </w:r>
      <w:r>
        <w:t>:</w:t>
      </w:r>
    </w:p>
    <w:p w14:paraId="013C69F6" w14:textId="17E76DF1" w:rsidR="33852F20" w:rsidRDefault="33852F20" w:rsidP="37E5CEEC">
      <w:r>
        <w:t>Script detected that Storage account is not existing inside the Resource Group.</w:t>
      </w:r>
    </w:p>
    <w:p w14:paraId="5C3E468F" w14:textId="3D8BBDF4" w:rsidR="7F44BF72" w:rsidRDefault="7F44BF72" w:rsidP="7F44BF72"/>
    <w:p w14:paraId="550F228C" w14:textId="4D3A81AF" w:rsidR="6C5E6238" w:rsidRDefault="44B1C831" w:rsidP="7F44BF72">
      <w:r w:rsidRPr="37E5CEEC">
        <w:rPr>
          <w:b/>
          <w:bCs/>
        </w:rPr>
        <w:t>Screenshot</w:t>
      </w:r>
      <w:r>
        <w:t>:</w:t>
      </w:r>
    </w:p>
    <w:p w14:paraId="3511DC4E" w14:textId="304BE649" w:rsidR="72372771" w:rsidRDefault="72372771" w:rsidP="37E5CEEC">
      <w:pPr>
        <w:rPr>
          <w:i/>
          <w:iCs/>
        </w:rPr>
      </w:pPr>
      <w:r w:rsidRPr="37E5CEEC">
        <w:rPr>
          <w:i/>
          <w:iCs/>
        </w:rPr>
        <w:t>This log can be seen in Work item at DevOps.</w:t>
      </w:r>
    </w:p>
    <w:p w14:paraId="1F1516C9" w14:textId="1702E080" w:rsidR="241CEA80" w:rsidRDefault="241CEA80" w:rsidP="37E5CEEC">
      <w:r>
        <w:rPr>
          <w:noProof/>
        </w:rPr>
        <w:drawing>
          <wp:inline distT="0" distB="0" distL="0" distR="0" wp14:anchorId="2EC7F1C1" wp14:editId="5A34ED57">
            <wp:extent cx="4572000" cy="1371600"/>
            <wp:effectExtent l="0" t="0" r="0" b="0"/>
            <wp:docPr id="1303735573" name="Picture 130373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6DBBD3D9" w14:textId="2CA08E12" w:rsidR="16217109" w:rsidRDefault="16217109" w:rsidP="7F44BF72"/>
    <w:p w14:paraId="0BC9BDC3" w14:textId="67B466CE" w:rsidR="6C5E6238" w:rsidRDefault="6C5E6238" w:rsidP="7F44BF72"/>
    <w:p w14:paraId="7569ECFF" w14:textId="0DCDDB45" w:rsidR="6C5E6238" w:rsidRDefault="6C5E6238" w:rsidP="7F44BF72">
      <w:r w:rsidRPr="7F44BF72">
        <w:rPr>
          <w:b/>
          <w:bCs/>
        </w:rPr>
        <w:t>Solution</w:t>
      </w:r>
      <w:r>
        <w:t>:</w:t>
      </w:r>
    </w:p>
    <w:p w14:paraId="684AE938" w14:textId="3A503A39" w:rsidR="1A3CA4FA" w:rsidRDefault="5E2E12BC" w:rsidP="005F7F1C">
      <w:pPr>
        <w:pStyle w:val="ListParagraph"/>
        <w:numPr>
          <w:ilvl w:val="0"/>
          <w:numId w:val="2"/>
        </w:numPr>
      </w:pPr>
      <w:r>
        <w:t xml:space="preserve">Check the input </w:t>
      </w:r>
      <w:r w:rsidR="59513B7F">
        <w:t>Destination Storage Account</w:t>
      </w:r>
      <w:r w:rsidR="66312720">
        <w:t xml:space="preserve"> </w:t>
      </w:r>
      <w:r>
        <w:t>value in the parameter files.</w:t>
      </w:r>
      <w:r w:rsidR="1A3CA4FA">
        <w:br/>
      </w:r>
      <w:r w:rsidR="0ADE4A99">
        <w:rPr>
          <w:noProof/>
        </w:rPr>
        <w:drawing>
          <wp:inline distT="0" distB="0" distL="0" distR="0" wp14:anchorId="2E114207" wp14:editId="25DA15F7">
            <wp:extent cx="4572000" cy="409575"/>
            <wp:effectExtent l="0" t="0" r="0" b="0"/>
            <wp:docPr id="1420504386" name="Picture 142050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p>
    <w:p w14:paraId="72573D81" w14:textId="2F867754" w:rsidR="7F44BF72" w:rsidRDefault="7F44BF72" w:rsidP="7F44BF72"/>
    <w:p w14:paraId="17CDE408" w14:textId="2D27EBDB" w:rsidR="7F44BF72" w:rsidRDefault="5E2E12BC" w:rsidP="005F7F1C">
      <w:pPr>
        <w:pStyle w:val="ListParagraph"/>
        <w:numPr>
          <w:ilvl w:val="0"/>
          <w:numId w:val="2"/>
        </w:numPr>
      </w:pPr>
      <w:r>
        <w:t>Validate if the specified</w:t>
      </w:r>
      <w:r w:rsidR="17DA8D4F">
        <w:t xml:space="preserve"> Storage Account</w:t>
      </w:r>
      <w:r>
        <w:t xml:space="preserve"> exists in the </w:t>
      </w:r>
      <w:r w:rsidR="349A6AE7">
        <w:t>Resource Group</w:t>
      </w:r>
      <w:r>
        <w:t xml:space="preserve">. If </w:t>
      </w:r>
      <w:r w:rsidR="3757D0E2">
        <w:t>it's not existing, select</w:t>
      </w:r>
      <w:r>
        <w:t xml:space="preserve"> </w:t>
      </w:r>
      <w:r w:rsidR="1C361A81">
        <w:t>available storage account and</w:t>
      </w:r>
      <w:r>
        <w:t xml:space="preserve"> update the param file.</w:t>
      </w:r>
      <w:r w:rsidR="7F44BF72">
        <w:br/>
      </w:r>
      <w:r w:rsidR="62CBCB17">
        <w:rPr>
          <w:noProof/>
        </w:rPr>
        <w:drawing>
          <wp:inline distT="0" distB="0" distL="0" distR="0" wp14:anchorId="56B38183" wp14:editId="448AFB31">
            <wp:extent cx="4572000" cy="962025"/>
            <wp:effectExtent l="0" t="0" r="0" b="0"/>
            <wp:docPr id="838936717" name="Picture 83893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DE63478" w14:textId="3532B5AE" w:rsidR="7F44BF72" w:rsidRDefault="7F44BF72" w:rsidP="7F44BF72"/>
    <w:p w14:paraId="1594E86D" w14:textId="0E22370A" w:rsidR="37E5CEEC" w:rsidRDefault="37E5CEEC"/>
    <w:p w14:paraId="644CD8AE" w14:textId="537B49C1" w:rsidR="674E1FC9" w:rsidRDefault="53430ECC" w:rsidP="7F44BF72">
      <w:r>
        <w:t>9</w:t>
      </w:r>
      <w:r w:rsidR="54FDCFD0">
        <w:t xml:space="preserve">.3.3.5   </w:t>
      </w:r>
      <w:r w:rsidR="1177B96F" w:rsidRPr="37E5CEEC">
        <w:rPr>
          <w:rFonts w:eastAsiaTheme="majorEastAsia" w:cstheme="majorBidi"/>
          <w:i/>
          <w:iCs/>
        </w:rPr>
        <w:t>Failure to log information in DevOps</w:t>
      </w:r>
      <w:r w:rsidR="7B20A75D" w:rsidRPr="37E5CEEC">
        <w:rPr>
          <w:rFonts w:eastAsiaTheme="majorEastAsia" w:cstheme="majorBidi"/>
          <w:i/>
          <w:iCs/>
        </w:rPr>
        <w:t xml:space="preserve"> work item</w:t>
      </w:r>
      <w:r w:rsidR="1177B96F" w:rsidRPr="37E5CEEC">
        <w:rPr>
          <w:rFonts w:eastAsiaTheme="majorEastAsia" w:cstheme="majorBidi"/>
          <w:i/>
          <w:iCs/>
        </w:rPr>
        <w:t>.</w:t>
      </w:r>
    </w:p>
    <w:p w14:paraId="0FFF3FD6" w14:textId="6474C638" w:rsidR="7F44BF72" w:rsidRDefault="7F44BF72" w:rsidP="7F44BF72">
      <w:pPr>
        <w:ind w:left="720" w:firstLine="720"/>
      </w:pPr>
    </w:p>
    <w:p w14:paraId="79DFED2E" w14:textId="5C0B291D" w:rsidR="674E1FC9" w:rsidRDefault="674E1FC9" w:rsidP="7F44BF72">
      <w:r w:rsidRPr="7F44BF72">
        <w:rPr>
          <w:b/>
          <w:bCs/>
        </w:rPr>
        <w:t>Problem</w:t>
      </w:r>
      <w:r>
        <w:t>:</w:t>
      </w:r>
    </w:p>
    <w:p w14:paraId="5109907B" w14:textId="1B013B3D" w:rsidR="4B66D0F5" w:rsidRDefault="4B66D0F5" w:rsidP="7F44BF72">
      <w:r>
        <w:t>Unable to log in DevOps work item.</w:t>
      </w:r>
    </w:p>
    <w:p w14:paraId="08286291" w14:textId="3EF95F4B" w:rsidR="7F44BF72" w:rsidRDefault="7F44BF72" w:rsidP="7F44BF72"/>
    <w:p w14:paraId="16E96F73" w14:textId="36FFB1FF" w:rsidR="125FBCF8" w:rsidRDefault="125FBCF8" w:rsidP="7F44BF72">
      <w:pPr>
        <w:rPr>
          <w:i/>
          <w:iCs/>
        </w:rPr>
      </w:pPr>
      <w:r w:rsidRPr="7F44BF72">
        <w:rPr>
          <w:b/>
          <w:bCs/>
          <w:i/>
          <w:iCs/>
        </w:rPr>
        <w:t>Note</w:t>
      </w:r>
      <w:r w:rsidRPr="7F44BF72">
        <w:rPr>
          <w:i/>
          <w:iCs/>
        </w:rPr>
        <w:t>: Script is not capable to check if the PAT is already expired</w:t>
      </w:r>
    </w:p>
    <w:p w14:paraId="71F964E5" w14:textId="24401BC4" w:rsidR="7F44BF72" w:rsidRDefault="7F44BF72" w:rsidP="7F44BF72"/>
    <w:p w14:paraId="79EDF44B" w14:textId="45C9A3D2" w:rsidR="674E1FC9" w:rsidRDefault="674E1FC9" w:rsidP="7F44BF72">
      <w:r w:rsidRPr="7F44BF72">
        <w:rPr>
          <w:b/>
          <w:bCs/>
        </w:rPr>
        <w:t>Screenshot</w:t>
      </w:r>
      <w:r>
        <w:t>:</w:t>
      </w:r>
    </w:p>
    <w:p w14:paraId="218E797F" w14:textId="173FEB50" w:rsidR="77E9F316" w:rsidRDefault="77E9F316" w:rsidP="7F44BF72">
      <w:pPr>
        <w:rPr>
          <w:i/>
          <w:iCs/>
        </w:rPr>
      </w:pPr>
      <w:r w:rsidRPr="7F44BF72">
        <w:rPr>
          <w:i/>
          <w:iCs/>
        </w:rPr>
        <w:t>This log can be seen in spined virtual machine. Please refer to Master Powershell script monitoring.</w:t>
      </w:r>
    </w:p>
    <w:p w14:paraId="38E66227" w14:textId="759140A1" w:rsidR="7CB88DB6" w:rsidRDefault="7FBD4A19" w:rsidP="7F44BF72">
      <w:r>
        <w:rPr>
          <w:noProof/>
        </w:rPr>
        <w:drawing>
          <wp:inline distT="0" distB="0" distL="0" distR="0" wp14:anchorId="3A91A163" wp14:editId="34EA69DC">
            <wp:extent cx="4572000" cy="581025"/>
            <wp:effectExtent l="0" t="0" r="0" b="0"/>
            <wp:docPr id="892490559" name="Picture 8924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2DE11A6E" w14:textId="7AAD1BA1" w:rsidR="7F44BF72" w:rsidRDefault="7F44BF72" w:rsidP="7F44BF72"/>
    <w:p w14:paraId="6A952B08" w14:textId="0DCDDB45" w:rsidR="674E1FC9" w:rsidRDefault="674E1FC9" w:rsidP="7F44BF72">
      <w:r w:rsidRPr="7F44BF72">
        <w:rPr>
          <w:b/>
          <w:bCs/>
        </w:rPr>
        <w:t>Solution</w:t>
      </w:r>
      <w:r>
        <w:t>:</w:t>
      </w:r>
    </w:p>
    <w:p w14:paraId="53728717" w14:textId="741BFC55" w:rsidR="474C04F6" w:rsidRDefault="474C04F6" w:rsidP="7F44BF72">
      <w:r>
        <w:t>1) Check if PAT exist</w:t>
      </w:r>
      <w:r w:rsidR="0114C200">
        <w:t>s</w:t>
      </w:r>
      <w:r>
        <w:t xml:space="preserve"> in key</w:t>
      </w:r>
      <w:r w:rsidR="7017D847">
        <w:t xml:space="preserve"> </w:t>
      </w:r>
      <w:r>
        <w:t>vault</w:t>
      </w:r>
      <w:r w:rsidR="70FDDAE5">
        <w:t>.</w:t>
      </w:r>
    </w:p>
    <w:p w14:paraId="7A0B7AD1" w14:textId="3BE72907" w:rsidR="474C04F6" w:rsidRDefault="474C04F6" w:rsidP="7F44BF72">
      <w:r>
        <w:rPr>
          <w:noProof/>
        </w:rPr>
        <w:drawing>
          <wp:inline distT="0" distB="0" distL="0" distR="0" wp14:anchorId="732761D5" wp14:editId="42437329">
            <wp:extent cx="4572000" cy="533400"/>
            <wp:effectExtent l="0" t="0" r="0" b="0"/>
            <wp:docPr id="1170305615" name="Picture 117030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6EA532B4" w14:textId="3FD11572" w:rsidR="7F44BF72" w:rsidRDefault="7F44BF72" w:rsidP="7F44BF72"/>
    <w:p w14:paraId="150CFA1E" w14:textId="7FA9C0C1" w:rsidR="474C04F6" w:rsidRDefault="474C04F6" w:rsidP="7F44BF72">
      <w:r>
        <w:t>2) If PAT exists, update the secret value</w:t>
      </w:r>
      <w:r w:rsidR="71B17931">
        <w:t>. Click the “+ New Version”.</w:t>
      </w:r>
    </w:p>
    <w:p w14:paraId="23D365A4" w14:textId="60916E51" w:rsidR="71B17931" w:rsidRDefault="71B17931" w:rsidP="7F44BF72">
      <w:r>
        <w:rPr>
          <w:noProof/>
        </w:rPr>
        <w:drawing>
          <wp:inline distT="0" distB="0" distL="0" distR="0" wp14:anchorId="25CD09E2" wp14:editId="1D61DB9F">
            <wp:extent cx="4572000" cy="942975"/>
            <wp:effectExtent l="0" t="0" r="0" b="0"/>
            <wp:docPr id="1777104615" name="Picture 17771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7376FA3B" w14:textId="215D35F6" w:rsidR="71B17931" w:rsidRDefault="324B5C59" w:rsidP="7F44BF72">
      <w:r>
        <w:t>Paste the value copied from Personal Access Token in DevOps</w:t>
      </w:r>
      <w:r w:rsidR="0EE7D600">
        <w:t xml:space="preserve"> to Secret value field</w:t>
      </w:r>
      <w:r>
        <w:t xml:space="preserve">. </w:t>
      </w:r>
    </w:p>
    <w:p w14:paraId="4A198F90" w14:textId="28E3EE65" w:rsidR="324B5C59" w:rsidRDefault="324B5C59" w:rsidP="7F44BF72">
      <w:pPr>
        <w:ind w:firstLine="720"/>
      </w:pPr>
      <w:r>
        <w:t>Then click create button.</w:t>
      </w:r>
    </w:p>
    <w:p w14:paraId="55A22560" w14:textId="1254E8DF" w:rsidR="71B17931" w:rsidRDefault="48F686E5" w:rsidP="7F44BF72">
      <w:r>
        <w:rPr>
          <w:noProof/>
        </w:rPr>
        <w:drawing>
          <wp:inline distT="0" distB="0" distL="0" distR="0" wp14:anchorId="025A6B3D" wp14:editId="6A2D00F5">
            <wp:extent cx="4572000" cy="2905125"/>
            <wp:effectExtent l="0" t="0" r="0" b="0"/>
            <wp:docPr id="289755028" name="Picture 2897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55028"/>
                    <pic:cNvPicPr/>
                  </pic:nvPicPr>
                  <pic:blipFill>
                    <a:blip r:embed="rId139">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6439387A" w14:textId="2DB48C66" w:rsidR="37E5CEEC" w:rsidRDefault="37E5CEEC" w:rsidP="37E5CEEC"/>
    <w:p w14:paraId="437234ED" w14:textId="75926D0F" w:rsidR="0940AAD6" w:rsidRDefault="0940AAD6" w:rsidP="37E5CEEC">
      <w:pPr>
        <w:rPr>
          <w:rFonts w:eastAsiaTheme="majorEastAsia" w:cstheme="majorBidi"/>
          <w:i/>
          <w:iCs/>
        </w:rPr>
      </w:pPr>
      <w:r>
        <w:t>9</w:t>
      </w:r>
      <w:r w:rsidR="278511BB">
        <w:t xml:space="preserve">.3.3.6   </w:t>
      </w:r>
      <w:r w:rsidR="278511BB" w:rsidRPr="37E5CEEC">
        <w:rPr>
          <w:rFonts w:eastAsiaTheme="majorEastAsia" w:cstheme="majorBidi"/>
          <w:i/>
          <w:iCs/>
        </w:rPr>
        <w:t>Failure to extract file due to incorrect secret value</w:t>
      </w:r>
      <w:r w:rsidR="781678E9" w:rsidRPr="37E5CEEC">
        <w:rPr>
          <w:rFonts w:eastAsiaTheme="majorEastAsia" w:cstheme="majorBidi"/>
          <w:i/>
          <w:iCs/>
        </w:rPr>
        <w:t>.</w:t>
      </w:r>
    </w:p>
    <w:p w14:paraId="21BFB8EF" w14:textId="2CCB114B" w:rsidR="37E5CEEC" w:rsidRDefault="37E5CEEC" w:rsidP="37E5CEEC">
      <w:pPr>
        <w:rPr>
          <w:rFonts w:eastAsiaTheme="majorEastAsia" w:cstheme="majorBidi"/>
          <w:i/>
          <w:iCs/>
        </w:rPr>
      </w:pPr>
    </w:p>
    <w:p w14:paraId="603063F3" w14:textId="5C0B291D" w:rsidR="781678E9" w:rsidRDefault="781678E9">
      <w:r w:rsidRPr="37E5CEEC">
        <w:rPr>
          <w:b/>
          <w:bCs/>
        </w:rPr>
        <w:t>Problem</w:t>
      </w:r>
      <w:r>
        <w:t>:</w:t>
      </w:r>
    </w:p>
    <w:p w14:paraId="05325266" w14:textId="3644A02A" w:rsidR="781678E9" w:rsidRDefault="781678E9" w:rsidP="37E5CEEC">
      <w:r>
        <w:lastRenderedPageBreak/>
        <w:t>Unable to extract files due to incorrect secret value</w:t>
      </w:r>
    </w:p>
    <w:p w14:paraId="0E94F37C" w14:textId="04028174" w:rsidR="37E5CEEC" w:rsidRDefault="37E5CEEC" w:rsidP="37E5CEEC">
      <w:pPr>
        <w:rPr>
          <w:rFonts w:eastAsiaTheme="majorEastAsia" w:cstheme="majorBidi"/>
          <w:i/>
          <w:iCs/>
        </w:rPr>
      </w:pPr>
    </w:p>
    <w:p w14:paraId="2FD2D5D2" w14:textId="664F4F85" w:rsidR="781678E9" w:rsidRDefault="781678E9">
      <w:r w:rsidRPr="37E5CEEC">
        <w:rPr>
          <w:b/>
          <w:bCs/>
        </w:rPr>
        <w:t>Screenshot</w:t>
      </w:r>
      <w:r>
        <w:t>:</w:t>
      </w:r>
    </w:p>
    <w:p w14:paraId="5F758DF3" w14:textId="1441CB23" w:rsidR="39EF1F7B" w:rsidRDefault="39EF1F7B" w:rsidP="37E5CEEC">
      <w:pPr>
        <w:rPr>
          <w:i/>
          <w:iCs/>
        </w:rPr>
      </w:pPr>
      <w:r w:rsidRPr="37E5CEEC">
        <w:rPr>
          <w:i/>
          <w:iCs/>
        </w:rPr>
        <w:t>This log can be seen in Work item at DevOps.</w:t>
      </w:r>
    </w:p>
    <w:p w14:paraId="36B636D6" w14:textId="77B3BDD0" w:rsidR="39EF1F7B" w:rsidRDefault="39EF1F7B" w:rsidP="37E5CEEC">
      <w:r>
        <w:rPr>
          <w:noProof/>
        </w:rPr>
        <w:drawing>
          <wp:inline distT="0" distB="0" distL="0" distR="0" wp14:anchorId="33549968" wp14:editId="3C60B5CE">
            <wp:extent cx="4572000" cy="1400175"/>
            <wp:effectExtent l="0" t="0" r="0" b="0"/>
            <wp:docPr id="809610275" name="Picture 80961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03FF7EEB" w14:textId="3FEE4541" w:rsidR="37E5CEEC" w:rsidRDefault="37E5CEEC" w:rsidP="37E5CEEC">
      <w:pPr>
        <w:rPr>
          <w:rFonts w:eastAsiaTheme="majorEastAsia" w:cstheme="majorBidi"/>
          <w:i/>
          <w:iCs/>
        </w:rPr>
      </w:pPr>
    </w:p>
    <w:p w14:paraId="2BF492C7" w14:textId="0DCDDB45" w:rsidR="27BA1D30" w:rsidRDefault="27BA1D30">
      <w:r w:rsidRPr="37E5CEEC">
        <w:rPr>
          <w:b/>
          <w:bCs/>
        </w:rPr>
        <w:t>Solution</w:t>
      </w:r>
      <w:r>
        <w:t>:</w:t>
      </w:r>
    </w:p>
    <w:p w14:paraId="345EABAF" w14:textId="04873C4A" w:rsidR="27BA1D30" w:rsidRDefault="27BA1D30" w:rsidP="37E5CEEC">
      <w:pPr>
        <w:pStyle w:val="ListParagraph"/>
        <w:numPr>
          <w:ilvl w:val="0"/>
          <w:numId w:val="1"/>
        </w:numPr>
      </w:pPr>
      <w:r>
        <w:t>Check the input secret name value in the parameter files.</w:t>
      </w:r>
    </w:p>
    <w:p w14:paraId="3D6669A7" w14:textId="193845A6" w:rsidR="27BA1D30" w:rsidRDefault="27BA1D30" w:rsidP="37E5CEEC">
      <w:pPr>
        <w:ind w:firstLine="720"/>
      </w:pPr>
      <w:r>
        <w:rPr>
          <w:noProof/>
        </w:rPr>
        <w:drawing>
          <wp:inline distT="0" distB="0" distL="0" distR="0" wp14:anchorId="375D4641" wp14:editId="0B96BD7B">
            <wp:extent cx="4572000" cy="314325"/>
            <wp:effectExtent l="0" t="0" r="0" b="0"/>
            <wp:docPr id="611031292" name="Picture 157763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63562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41F7D8F9" w14:textId="68A200C9" w:rsidR="37E5CEEC" w:rsidRDefault="37E5CEEC" w:rsidP="37E5CEEC"/>
    <w:p w14:paraId="4137D6A4" w14:textId="4BACACCF" w:rsidR="1A80D5F7" w:rsidRDefault="1A80D5F7" w:rsidP="37E5CEEC">
      <w:pPr>
        <w:pStyle w:val="ListParagraph"/>
        <w:numPr>
          <w:ilvl w:val="0"/>
          <w:numId w:val="1"/>
        </w:numPr>
      </w:pPr>
      <w:r>
        <w:t>Search the secret name in key vault</w:t>
      </w:r>
      <w:r w:rsidR="357CB136">
        <w:t xml:space="preserve">. </w:t>
      </w:r>
    </w:p>
    <w:p w14:paraId="23F8FF4E" w14:textId="7FCFB4CB" w:rsidR="7D7599A8" w:rsidRDefault="7D7599A8" w:rsidP="37E5CEEC">
      <w:r>
        <w:rPr>
          <w:noProof/>
        </w:rPr>
        <w:drawing>
          <wp:inline distT="0" distB="0" distL="0" distR="0" wp14:anchorId="7FB7ECF7" wp14:editId="776F5BAA">
            <wp:extent cx="4572000" cy="904875"/>
            <wp:effectExtent l="0" t="0" r="0" b="0"/>
            <wp:docPr id="1580000487" name="Picture 15800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67A4C670" w14:textId="59F1DCB6" w:rsidR="37E5CEEC" w:rsidRDefault="37E5CEEC" w:rsidP="37E5CEEC"/>
    <w:p w14:paraId="70419CCA" w14:textId="7F44A9E0" w:rsidR="3F5D2FE9" w:rsidRDefault="3F5D2FE9" w:rsidP="37E5CEEC">
      <w:pPr>
        <w:pStyle w:val="ListParagraph"/>
        <w:numPr>
          <w:ilvl w:val="0"/>
          <w:numId w:val="1"/>
        </w:numPr>
      </w:pPr>
      <w:r>
        <w:t>Click the current version</w:t>
      </w:r>
    </w:p>
    <w:p w14:paraId="63BAB612" w14:textId="67AB74F6" w:rsidR="67FE227F" w:rsidRDefault="41B44E3B" w:rsidP="37E5CEEC">
      <w:r>
        <w:rPr>
          <w:noProof/>
        </w:rPr>
        <w:drawing>
          <wp:inline distT="0" distB="0" distL="0" distR="0" wp14:anchorId="1F202F27" wp14:editId="50F7A77C">
            <wp:extent cx="4572000" cy="1504950"/>
            <wp:effectExtent l="0" t="0" r="0" b="0"/>
            <wp:docPr id="2130869431" name="Picture 21308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3F00AC19" w14:textId="191BC5D9" w:rsidR="37E5CEEC" w:rsidRDefault="37E5CEEC" w:rsidP="37E5CEEC"/>
    <w:p w14:paraId="667FB9B2" w14:textId="17D5A53A" w:rsidR="007822BA" w:rsidRDefault="007822BA" w:rsidP="37E5CEEC">
      <w:r>
        <w:t xml:space="preserve">Click the Show Secret Value to show the </w:t>
      </w:r>
      <w:r w:rsidR="1C008878">
        <w:t xml:space="preserve">current </w:t>
      </w:r>
      <w:r>
        <w:t>secret value.</w:t>
      </w:r>
      <w:r w:rsidR="1591EFAE">
        <w:t xml:space="preserve"> If the value is not correct follow the next step.</w:t>
      </w:r>
    </w:p>
    <w:p w14:paraId="3FC19261" w14:textId="068BF812" w:rsidR="41B44E3B" w:rsidRDefault="61D51964" w:rsidP="37E5CEEC">
      <w:r>
        <w:rPr>
          <w:noProof/>
        </w:rPr>
        <w:drawing>
          <wp:inline distT="0" distB="0" distL="0" distR="0" wp14:anchorId="554C055E" wp14:editId="7F8BE6CE">
            <wp:extent cx="4572000" cy="1123950"/>
            <wp:effectExtent l="0" t="0" r="0" b="0"/>
            <wp:docPr id="916610994" name="Picture 9166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338743D0" w14:textId="521FB98B" w:rsidR="37E5CEEC" w:rsidRDefault="37E5CEEC" w:rsidP="37E5CEEC"/>
    <w:p w14:paraId="7BE6DFF6" w14:textId="7BC57FD4" w:rsidR="357CB136" w:rsidRDefault="357CB136" w:rsidP="37E5CEEC">
      <w:pPr>
        <w:pStyle w:val="ListParagraph"/>
        <w:numPr>
          <w:ilvl w:val="0"/>
          <w:numId w:val="1"/>
        </w:numPr>
      </w:pPr>
      <w:r>
        <w:t>Update the secret name with cor</w:t>
      </w:r>
      <w:r w:rsidR="62FE3741">
        <w:t>rect value/password.</w:t>
      </w:r>
      <w:r w:rsidR="46359219">
        <w:t xml:space="preserve"> Click the “New Version” button.</w:t>
      </w:r>
    </w:p>
    <w:p w14:paraId="4DCEF46F" w14:textId="00DA3FCF" w:rsidR="46359219" w:rsidRDefault="46359219" w:rsidP="37E5CEEC">
      <w:r>
        <w:rPr>
          <w:noProof/>
        </w:rPr>
        <w:lastRenderedPageBreak/>
        <w:drawing>
          <wp:inline distT="0" distB="0" distL="0" distR="0" wp14:anchorId="225954AD" wp14:editId="015CD13E">
            <wp:extent cx="4572000" cy="1447800"/>
            <wp:effectExtent l="0" t="0" r="0" b="0"/>
            <wp:docPr id="2114151191" name="Picture 21141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360E5AF1" w14:textId="0D21A801" w:rsidR="4739626F" w:rsidRDefault="4739626F" w:rsidP="37E5CEEC">
      <w:r>
        <w:t>Fill up the Secret value field and click the “Create” button</w:t>
      </w:r>
    </w:p>
    <w:p w14:paraId="2B3113A7" w14:textId="654D861B" w:rsidR="4739626F" w:rsidRDefault="4739626F" w:rsidP="37E5CEEC">
      <w:r>
        <w:rPr>
          <w:noProof/>
        </w:rPr>
        <w:drawing>
          <wp:inline distT="0" distB="0" distL="0" distR="0" wp14:anchorId="1570B704" wp14:editId="2B08D236">
            <wp:extent cx="4572000" cy="3762375"/>
            <wp:effectExtent l="0" t="0" r="0" b="0"/>
            <wp:docPr id="1191699908" name="Picture 119169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733118B7" w14:textId="11BECEF6" w:rsidR="37E5CEEC" w:rsidRDefault="37E5CEEC" w:rsidP="37E5CEEC">
      <w:pPr>
        <w:rPr>
          <w:b/>
          <w:bCs/>
        </w:rPr>
      </w:pPr>
    </w:p>
    <w:p w14:paraId="084408AB" w14:textId="60AB7BEE" w:rsidR="37E5CEEC" w:rsidRDefault="37E5CEEC" w:rsidP="37E5CEEC">
      <w:pPr>
        <w:rPr>
          <w:b/>
          <w:bCs/>
        </w:rPr>
      </w:pPr>
    </w:p>
    <w:p w14:paraId="39F5D91C" w14:textId="610C75DA" w:rsidR="00427832" w:rsidRDefault="413E8A39" w:rsidP="00427832">
      <w:pPr>
        <w:pStyle w:val="Heading3"/>
      </w:pPr>
      <w:bookmarkStart w:id="48" w:name="_Toc132312618"/>
      <w:r>
        <w:t>Housekeeping Pipeline</w:t>
      </w:r>
      <w:bookmarkEnd w:id="48"/>
    </w:p>
    <w:p w14:paraId="4188022C" w14:textId="0BFFC32B" w:rsidR="00427832" w:rsidRDefault="0DAC346F" w:rsidP="00427832">
      <w:pPr>
        <w:pStyle w:val="Heading4"/>
      </w:pPr>
      <w:r>
        <w:t xml:space="preserve">Failure to get key vault secret for SFTP Zip File(s) password </w:t>
      </w:r>
    </w:p>
    <w:p w14:paraId="0604C8D7" w14:textId="2D3CF879" w:rsidR="00941AAA" w:rsidRDefault="00941AAA" w:rsidP="00941AAA">
      <w:r>
        <w:t xml:space="preserve">Common cause of issue: </w:t>
      </w:r>
    </w:p>
    <w:p w14:paraId="1D915733" w14:textId="2A13F2E3" w:rsidR="00941AAA" w:rsidRDefault="00FE212D" w:rsidP="005F7F1C">
      <w:pPr>
        <w:pStyle w:val="ListParagraph"/>
        <w:numPr>
          <w:ilvl w:val="0"/>
          <w:numId w:val="25"/>
        </w:numPr>
      </w:pPr>
      <w:r>
        <w:lastRenderedPageBreak/>
        <w:t>zipFileSecretName parameters has not been passed correctly.</w:t>
      </w:r>
      <w:r w:rsidR="000F5B0E">
        <w:t xml:space="preserve"> This is an indication that there is something wrong with the PowerShell scripts execution.</w:t>
      </w:r>
      <w:r w:rsidR="003E78AD">
        <w:rPr>
          <w:noProof/>
        </w:rPr>
        <w:drawing>
          <wp:inline distT="0" distB="0" distL="0" distR="0" wp14:anchorId="732229BD" wp14:editId="0D754B7C">
            <wp:extent cx="5929063" cy="2651760"/>
            <wp:effectExtent l="0" t="0" r="0" b="0"/>
            <wp:docPr id="1307448272" name="Picture 130744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1001" cy="2652627"/>
                    </a:xfrm>
                    <a:prstGeom prst="rect">
                      <a:avLst/>
                    </a:prstGeom>
                    <a:noFill/>
                    <a:ln>
                      <a:noFill/>
                    </a:ln>
                  </pic:spPr>
                </pic:pic>
              </a:graphicData>
            </a:graphic>
          </wp:inline>
        </w:drawing>
      </w:r>
    </w:p>
    <w:p w14:paraId="39698ABF" w14:textId="76DDAC0E" w:rsidR="003C09B2" w:rsidRDefault="003C09B2" w:rsidP="003C09B2">
      <w:pPr>
        <w:pStyle w:val="ListParagraph"/>
        <w:numPr>
          <w:ilvl w:val="0"/>
          <w:numId w:val="0"/>
        </w:numPr>
        <w:ind w:left="720"/>
        <w:rPr>
          <w:b/>
          <w:bCs/>
        </w:rPr>
      </w:pPr>
      <w:r>
        <w:rPr>
          <w:b/>
          <w:bCs/>
        </w:rPr>
        <w:t>Solution:</w:t>
      </w:r>
    </w:p>
    <w:p w14:paraId="63502270" w14:textId="2809346A" w:rsidR="00263ABE" w:rsidRDefault="00263ABE" w:rsidP="005F7F1C">
      <w:pPr>
        <w:pStyle w:val="ListParagraph"/>
        <w:numPr>
          <w:ilvl w:val="1"/>
          <w:numId w:val="25"/>
        </w:numPr>
      </w:pPr>
      <w:r>
        <w:t xml:space="preserve">Check </w:t>
      </w:r>
      <w:r w:rsidR="00B43499">
        <w:t xml:space="preserve">the PowerShell logs in the Azure DevOps task if there is </w:t>
      </w:r>
      <w:r w:rsidR="00663FD4">
        <w:t xml:space="preserve">a problem occurred in the execution. </w:t>
      </w:r>
    </w:p>
    <w:p w14:paraId="3E4FB0AB" w14:textId="10E774E6" w:rsidR="00663FD4" w:rsidRDefault="000D5607" w:rsidP="00663FD4">
      <w:pPr>
        <w:pStyle w:val="ListParagraph"/>
        <w:numPr>
          <w:ilvl w:val="0"/>
          <w:numId w:val="0"/>
        </w:numPr>
        <w:ind w:left="1440"/>
      </w:pPr>
      <w:r w:rsidRPr="000D5607">
        <w:rPr>
          <w:noProof/>
        </w:rPr>
        <w:drawing>
          <wp:inline distT="0" distB="0" distL="0" distR="0" wp14:anchorId="1A7C448B" wp14:editId="5FF57F0D">
            <wp:extent cx="4230370" cy="3280093"/>
            <wp:effectExtent l="0" t="0" r="0" b="0"/>
            <wp:docPr id="1307448273" name="Picture 13074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3437" cy="3282471"/>
                    </a:xfrm>
                    <a:prstGeom prst="rect">
                      <a:avLst/>
                    </a:prstGeom>
                  </pic:spPr>
                </pic:pic>
              </a:graphicData>
            </a:graphic>
          </wp:inline>
        </w:drawing>
      </w:r>
    </w:p>
    <w:p w14:paraId="699263BE" w14:textId="578B9052" w:rsidR="008C3BE3" w:rsidRDefault="008C3BE3" w:rsidP="005F7F1C">
      <w:pPr>
        <w:pStyle w:val="ListParagraph"/>
        <w:numPr>
          <w:ilvl w:val="0"/>
          <w:numId w:val="25"/>
        </w:numPr>
      </w:pPr>
      <w:r>
        <w:lastRenderedPageBreak/>
        <w:t>Issue in Azure Connection.</w:t>
      </w:r>
      <w:r w:rsidRPr="008C3BE3">
        <w:t xml:space="preserve"> </w:t>
      </w:r>
      <w:r w:rsidRPr="008C3BE3">
        <w:rPr>
          <w:noProof/>
        </w:rPr>
        <w:drawing>
          <wp:inline distT="0" distB="0" distL="0" distR="0" wp14:anchorId="07F940F5" wp14:editId="67C0E07D">
            <wp:extent cx="5640070" cy="3605743"/>
            <wp:effectExtent l="0" t="0" r="0" b="0"/>
            <wp:docPr id="1307448274" name="Picture 1307448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74" name="Picture 1307448274" descr="Text&#10;&#10;Description automatically generated"/>
                    <pic:cNvPicPr/>
                  </pic:nvPicPr>
                  <pic:blipFill>
                    <a:blip r:embed="rId148"/>
                    <a:stretch>
                      <a:fillRect/>
                    </a:stretch>
                  </pic:blipFill>
                  <pic:spPr>
                    <a:xfrm>
                      <a:off x="0" y="0"/>
                      <a:ext cx="5642711" cy="3607431"/>
                    </a:xfrm>
                    <a:prstGeom prst="rect">
                      <a:avLst/>
                    </a:prstGeom>
                  </pic:spPr>
                </pic:pic>
              </a:graphicData>
            </a:graphic>
          </wp:inline>
        </w:drawing>
      </w:r>
    </w:p>
    <w:p w14:paraId="0A80795C" w14:textId="10FCE731" w:rsidR="008C3BE3" w:rsidRDefault="008C3BE3" w:rsidP="008C3BE3">
      <w:pPr>
        <w:pStyle w:val="ListParagraph"/>
        <w:numPr>
          <w:ilvl w:val="0"/>
          <w:numId w:val="0"/>
        </w:numPr>
        <w:ind w:left="720"/>
      </w:pPr>
      <w:r>
        <w:rPr>
          <w:b/>
          <w:bCs/>
        </w:rPr>
        <w:t>Solution:</w:t>
      </w:r>
    </w:p>
    <w:p w14:paraId="3583B033" w14:textId="77777777" w:rsidR="004664B9" w:rsidRDefault="004664B9" w:rsidP="005F7F1C">
      <w:pPr>
        <w:pStyle w:val="ListParagraph"/>
        <w:numPr>
          <w:ilvl w:val="1"/>
          <w:numId w:val="25"/>
        </w:numPr>
      </w:pPr>
      <w:r>
        <w:t>Run</w:t>
      </w:r>
      <w:r w:rsidR="00321F2C">
        <w:t xml:space="preserve"> the Housekeeping pipeline</w:t>
      </w:r>
      <w:r>
        <w:t xml:space="preserve"> with the correct parameters.</w:t>
      </w:r>
    </w:p>
    <w:p w14:paraId="44E9FB1A" w14:textId="3B803894" w:rsidR="005C48B9" w:rsidRDefault="004664B9" w:rsidP="005F7F1C">
      <w:pPr>
        <w:pStyle w:val="ListParagraph"/>
        <w:numPr>
          <w:ilvl w:val="2"/>
          <w:numId w:val="25"/>
        </w:numPr>
      </w:pPr>
      <w:r>
        <w:t xml:space="preserve">Go to </w:t>
      </w:r>
      <w:hyperlink r:id="rId149" w:history="1">
        <w:r w:rsidR="008228D1">
          <w:rPr>
            <w:rStyle w:val="Hyperlink"/>
          </w:rPr>
          <w:t>Housekeeping Pipeline</w:t>
        </w:r>
      </w:hyperlink>
      <w:r w:rsidR="008228D1">
        <w:t xml:space="preserve"> and click Run Pipeline button.</w:t>
      </w:r>
      <w:r w:rsidR="006208C1">
        <w:rPr>
          <w:noProof/>
        </w:rPr>
        <w:drawing>
          <wp:inline distT="0" distB="0" distL="0" distR="0" wp14:anchorId="5F1C8EF1" wp14:editId="2D50A666">
            <wp:extent cx="5295900" cy="2727084"/>
            <wp:effectExtent l="0" t="0" r="0" b="0"/>
            <wp:docPr id="1307448279" name="Picture 130744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03448" cy="2730971"/>
                    </a:xfrm>
                    <a:prstGeom prst="rect">
                      <a:avLst/>
                    </a:prstGeom>
                    <a:noFill/>
                    <a:ln>
                      <a:noFill/>
                    </a:ln>
                  </pic:spPr>
                </pic:pic>
              </a:graphicData>
            </a:graphic>
          </wp:inline>
        </w:drawing>
      </w:r>
    </w:p>
    <w:p w14:paraId="37EFD980" w14:textId="13E9CC57" w:rsidR="003C09B2" w:rsidRPr="00263ABE" w:rsidRDefault="00E5782F" w:rsidP="005F7F1C">
      <w:pPr>
        <w:pStyle w:val="ListParagraph"/>
        <w:numPr>
          <w:ilvl w:val="2"/>
          <w:numId w:val="25"/>
        </w:numPr>
      </w:pPr>
      <w:r>
        <w:lastRenderedPageBreak/>
        <w:t xml:space="preserve">Provide the required parameters and </w:t>
      </w:r>
      <w:r w:rsidR="00880C0C">
        <w:t>click ‘Run’.</w:t>
      </w:r>
      <w:r w:rsidR="00880C0C" w:rsidRPr="00880C0C">
        <w:rPr>
          <w:noProof/>
        </w:rPr>
        <w:t xml:space="preserve"> </w:t>
      </w:r>
      <w:r w:rsidR="00880C0C">
        <w:rPr>
          <w:noProof/>
        </w:rPr>
        <w:drawing>
          <wp:inline distT="0" distB="0" distL="0" distR="0" wp14:anchorId="3C2F045B" wp14:editId="726752CD">
            <wp:extent cx="2811780" cy="4603962"/>
            <wp:effectExtent l="0" t="0" r="7620" b="6350"/>
            <wp:docPr id="1307448280" name="Picture 13074482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0" name="Picture 1307448280"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30843" cy="4635175"/>
                    </a:xfrm>
                    <a:prstGeom prst="rect">
                      <a:avLst/>
                    </a:prstGeom>
                    <a:noFill/>
                    <a:ln>
                      <a:noFill/>
                    </a:ln>
                  </pic:spPr>
                </pic:pic>
              </a:graphicData>
            </a:graphic>
          </wp:inline>
        </w:drawing>
      </w:r>
      <w:r w:rsidR="00880C0C" w:rsidRPr="00880C0C">
        <w:rPr>
          <w:noProof/>
        </w:rPr>
        <w:t xml:space="preserve"> </w:t>
      </w:r>
    </w:p>
    <w:p w14:paraId="10F0FD79" w14:textId="1A421F4B" w:rsidR="00E45611" w:rsidRDefault="45F426DD" w:rsidP="00E45611">
      <w:pPr>
        <w:pStyle w:val="Heading4"/>
      </w:pPr>
      <w:r>
        <w:lastRenderedPageBreak/>
        <w:t xml:space="preserve">Failure in VM and VM Role Deletion. </w:t>
      </w:r>
    </w:p>
    <w:p w14:paraId="11872387" w14:textId="5FBEDD2D" w:rsidR="00E45611" w:rsidRPr="00E45611" w:rsidRDefault="00E45611" w:rsidP="00E45611">
      <w:r w:rsidRPr="00E45611">
        <w:rPr>
          <w:noProof/>
        </w:rPr>
        <w:drawing>
          <wp:inline distT="0" distB="0" distL="0" distR="0" wp14:anchorId="3837E6CF" wp14:editId="2530BDF6">
            <wp:extent cx="6645910" cy="4039235"/>
            <wp:effectExtent l="0" t="0" r="2540" b="0"/>
            <wp:docPr id="1307448276" name="Picture 13074482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76" name="Picture 1307448276" descr="A screenshot of a computer&#10;&#10;Description automatically generated with medium confidence"/>
                    <pic:cNvPicPr/>
                  </pic:nvPicPr>
                  <pic:blipFill>
                    <a:blip r:embed="rId152"/>
                    <a:stretch>
                      <a:fillRect/>
                    </a:stretch>
                  </pic:blipFill>
                  <pic:spPr>
                    <a:xfrm>
                      <a:off x="0" y="0"/>
                      <a:ext cx="6645910" cy="4039235"/>
                    </a:xfrm>
                    <a:prstGeom prst="rect">
                      <a:avLst/>
                    </a:prstGeom>
                  </pic:spPr>
                </pic:pic>
              </a:graphicData>
            </a:graphic>
          </wp:inline>
        </w:drawing>
      </w:r>
    </w:p>
    <w:p w14:paraId="476A1F35" w14:textId="7BEE6F47" w:rsidR="00E45611" w:rsidRDefault="00E45611" w:rsidP="00E45611">
      <w:r>
        <w:t xml:space="preserve">Common cause of issue: </w:t>
      </w:r>
    </w:p>
    <w:p w14:paraId="1A491BCD" w14:textId="24A97A8B" w:rsidR="00E45611" w:rsidRDefault="00E45611" w:rsidP="005F7F1C">
      <w:pPr>
        <w:pStyle w:val="ListParagraph"/>
        <w:numPr>
          <w:ilvl w:val="0"/>
          <w:numId w:val="25"/>
        </w:numPr>
      </w:pPr>
      <w:r>
        <w:t xml:space="preserve">VM details has not been passed correctly. </w:t>
      </w:r>
      <w:r w:rsidR="00680E46">
        <w:rPr>
          <w:noProof/>
        </w:rPr>
        <w:drawing>
          <wp:inline distT="0" distB="0" distL="0" distR="0" wp14:anchorId="663C7D65" wp14:editId="67CFA994">
            <wp:extent cx="4762500" cy="4198620"/>
            <wp:effectExtent l="0" t="0" r="0" b="0"/>
            <wp:docPr id="1307448277" name="Picture 130744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2500" cy="4198620"/>
                    </a:xfrm>
                    <a:prstGeom prst="rect">
                      <a:avLst/>
                    </a:prstGeom>
                    <a:noFill/>
                    <a:ln>
                      <a:noFill/>
                    </a:ln>
                  </pic:spPr>
                </pic:pic>
              </a:graphicData>
            </a:graphic>
          </wp:inline>
        </w:drawing>
      </w:r>
    </w:p>
    <w:p w14:paraId="0DC41E12" w14:textId="44B7C860" w:rsidR="00680E46" w:rsidRDefault="00680E46" w:rsidP="00680E46">
      <w:pPr>
        <w:pStyle w:val="ListParagraph"/>
        <w:numPr>
          <w:ilvl w:val="0"/>
          <w:numId w:val="0"/>
        </w:numPr>
        <w:ind w:left="720"/>
        <w:rPr>
          <w:b/>
          <w:bCs/>
        </w:rPr>
      </w:pPr>
      <w:r>
        <w:rPr>
          <w:b/>
          <w:bCs/>
        </w:rPr>
        <w:t>Solution:</w:t>
      </w:r>
    </w:p>
    <w:p w14:paraId="5A678C76" w14:textId="1F2391F4" w:rsidR="00680E46" w:rsidRDefault="00680E46" w:rsidP="005F7F1C">
      <w:pPr>
        <w:pStyle w:val="ListParagraph"/>
        <w:numPr>
          <w:ilvl w:val="1"/>
          <w:numId w:val="25"/>
        </w:numPr>
      </w:pPr>
      <w:r>
        <w:lastRenderedPageBreak/>
        <w:t xml:space="preserve">Trigger the Housekeeping Pipeline with the right parameters. </w:t>
      </w:r>
    </w:p>
    <w:p w14:paraId="483EE6B7" w14:textId="77777777" w:rsidR="00880C0C" w:rsidRDefault="00880C0C" w:rsidP="005F7F1C">
      <w:pPr>
        <w:pStyle w:val="ListParagraph"/>
        <w:numPr>
          <w:ilvl w:val="1"/>
          <w:numId w:val="25"/>
        </w:numPr>
      </w:pPr>
      <w:r>
        <w:t>Run the Housekeeping pipeline with the correct parameters.</w:t>
      </w:r>
    </w:p>
    <w:p w14:paraId="3025D8D1" w14:textId="77777777" w:rsidR="00880C0C" w:rsidRDefault="00880C0C" w:rsidP="005F7F1C">
      <w:pPr>
        <w:pStyle w:val="ListParagraph"/>
        <w:numPr>
          <w:ilvl w:val="2"/>
          <w:numId w:val="25"/>
        </w:numPr>
      </w:pPr>
      <w:r>
        <w:t xml:space="preserve">Go to </w:t>
      </w:r>
      <w:hyperlink r:id="rId154" w:history="1">
        <w:r>
          <w:rPr>
            <w:rStyle w:val="Hyperlink"/>
          </w:rPr>
          <w:t>Housekeeping Pipeline</w:t>
        </w:r>
      </w:hyperlink>
      <w:r>
        <w:t xml:space="preserve"> and click Run Pipeline button.</w:t>
      </w:r>
      <w:r>
        <w:rPr>
          <w:noProof/>
        </w:rPr>
        <w:drawing>
          <wp:inline distT="0" distB="0" distL="0" distR="0" wp14:anchorId="6CF79CB2" wp14:editId="72433D5D">
            <wp:extent cx="5295900" cy="2727084"/>
            <wp:effectExtent l="0" t="0" r="0" b="0"/>
            <wp:docPr id="1307448281" name="Picture 1307448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1" name="Picture 1307448281" descr="Graphical user interface,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03448" cy="2730971"/>
                    </a:xfrm>
                    <a:prstGeom prst="rect">
                      <a:avLst/>
                    </a:prstGeom>
                    <a:noFill/>
                    <a:ln>
                      <a:noFill/>
                    </a:ln>
                  </pic:spPr>
                </pic:pic>
              </a:graphicData>
            </a:graphic>
          </wp:inline>
        </w:drawing>
      </w:r>
    </w:p>
    <w:p w14:paraId="36FB97B4" w14:textId="77777777" w:rsidR="00880C0C" w:rsidRPr="00263ABE" w:rsidRDefault="00880C0C" w:rsidP="005F7F1C">
      <w:pPr>
        <w:pStyle w:val="ListParagraph"/>
        <w:numPr>
          <w:ilvl w:val="2"/>
          <w:numId w:val="25"/>
        </w:numPr>
      </w:pPr>
      <w:r>
        <w:t>Provide the required parameters and click ‘Run’.</w:t>
      </w:r>
      <w:r w:rsidRPr="00880C0C">
        <w:rPr>
          <w:noProof/>
        </w:rPr>
        <w:t xml:space="preserve"> </w:t>
      </w:r>
      <w:r>
        <w:rPr>
          <w:noProof/>
        </w:rPr>
        <w:drawing>
          <wp:inline distT="0" distB="0" distL="0" distR="0" wp14:anchorId="18961DC9" wp14:editId="52016B61">
            <wp:extent cx="2811780" cy="4603962"/>
            <wp:effectExtent l="0" t="0" r="7620" b="6350"/>
            <wp:docPr id="1307448282" name="Picture 1307448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0" name="Picture 1307448280"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30843" cy="4635175"/>
                    </a:xfrm>
                    <a:prstGeom prst="rect">
                      <a:avLst/>
                    </a:prstGeom>
                    <a:noFill/>
                    <a:ln>
                      <a:noFill/>
                    </a:ln>
                  </pic:spPr>
                </pic:pic>
              </a:graphicData>
            </a:graphic>
          </wp:inline>
        </w:drawing>
      </w:r>
      <w:r w:rsidRPr="00880C0C">
        <w:rPr>
          <w:noProof/>
        </w:rPr>
        <w:t xml:space="preserve"> </w:t>
      </w:r>
    </w:p>
    <w:p w14:paraId="7A69CF34" w14:textId="77777777" w:rsidR="00880C0C" w:rsidRDefault="00880C0C" w:rsidP="00880C0C">
      <w:pPr>
        <w:pStyle w:val="ListParagraph"/>
        <w:numPr>
          <w:ilvl w:val="0"/>
          <w:numId w:val="0"/>
        </w:numPr>
        <w:ind w:left="2160"/>
      </w:pPr>
    </w:p>
    <w:p w14:paraId="6174C83C" w14:textId="77777777" w:rsidR="0020362D" w:rsidRDefault="762D43CB" w:rsidP="0020362D">
      <w:pPr>
        <w:pStyle w:val="Heading4"/>
      </w:pPr>
      <w:r>
        <w:t>Failure to send email notification</w:t>
      </w:r>
    </w:p>
    <w:p w14:paraId="00F3946C" w14:textId="77777777" w:rsidR="0020362D" w:rsidRDefault="0020362D" w:rsidP="0020362D">
      <w:r>
        <w:t>Common cause of issue:</w:t>
      </w:r>
    </w:p>
    <w:p w14:paraId="1B919CAC" w14:textId="77777777" w:rsidR="0020362D" w:rsidRDefault="0020362D" w:rsidP="005F7F1C">
      <w:pPr>
        <w:pStyle w:val="ListParagraph"/>
        <w:numPr>
          <w:ilvl w:val="0"/>
          <w:numId w:val="27"/>
        </w:numPr>
      </w:pPr>
      <w:r>
        <w:t>Needed details for sending of the email is inaccurate:</w:t>
      </w:r>
    </w:p>
    <w:p w14:paraId="3C34371F" w14:textId="77777777" w:rsidR="0020362D" w:rsidRDefault="0020362D" w:rsidP="0020362D">
      <w:pPr>
        <w:pStyle w:val="ListParagraph"/>
        <w:numPr>
          <w:ilvl w:val="0"/>
          <w:numId w:val="0"/>
        </w:numPr>
        <w:ind w:left="720"/>
      </w:pPr>
      <w:r>
        <w:rPr>
          <w:b/>
          <w:bCs/>
        </w:rPr>
        <w:lastRenderedPageBreak/>
        <w:t>Solution:</w:t>
      </w:r>
    </w:p>
    <w:p w14:paraId="3A336DED" w14:textId="77777777" w:rsidR="0020362D" w:rsidRDefault="0020362D" w:rsidP="005F7F1C">
      <w:pPr>
        <w:pStyle w:val="ListParagraph"/>
        <w:numPr>
          <w:ilvl w:val="1"/>
          <w:numId w:val="27"/>
        </w:numPr>
        <w:ind w:left="1080"/>
      </w:pPr>
      <w:r>
        <w:t xml:space="preserve">Go to: </w:t>
      </w:r>
    </w:p>
    <w:p w14:paraId="620CEE2B" w14:textId="77777777" w:rsidR="0020362D" w:rsidRDefault="00000000" w:rsidP="0020362D">
      <w:pPr>
        <w:pStyle w:val="ListParagraph"/>
        <w:numPr>
          <w:ilvl w:val="0"/>
          <w:numId w:val="0"/>
        </w:numPr>
        <w:ind w:left="1080"/>
      </w:pPr>
      <w:hyperlink r:id="rId155" w:history="1">
        <w:r w:rsidR="0020362D">
          <w:rPr>
            <w:rStyle w:val="Hyperlink"/>
          </w:rPr>
          <w:t>https://dev.azure.com/AUSUP/core-it/_library?itemType=VariableGroups&amp;view=VariableGroupView&amp;variableGroupId=61&amp;path=var-password</w:t>
        </w:r>
      </w:hyperlink>
    </w:p>
    <w:p w14:paraId="2519D5FE" w14:textId="77777777" w:rsidR="0020362D" w:rsidRDefault="0020362D" w:rsidP="005F7F1C">
      <w:pPr>
        <w:pStyle w:val="ListParagraph"/>
        <w:numPr>
          <w:ilvl w:val="1"/>
          <w:numId w:val="27"/>
        </w:numPr>
        <w:ind w:left="1080"/>
      </w:pPr>
      <w:r>
        <w:t xml:space="preserve">Verify the following variables has the correct values: </w:t>
      </w:r>
    </w:p>
    <w:p w14:paraId="6B333A1A" w14:textId="77777777" w:rsidR="0020362D" w:rsidRDefault="0020362D" w:rsidP="005F7F1C">
      <w:pPr>
        <w:pStyle w:val="ListParagraph"/>
        <w:numPr>
          <w:ilvl w:val="2"/>
          <w:numId w:val="27"/>
        </w:numPr>
        <w:ind w:left="1800"/>
      </w:pPr>
      <w:r>
        <w:t>npAdReceiverEmail – Non-Prod AD group email address</w:t>
      </w:r>
    </w:p>
    <w:p w14:paraId="2748E691" w14:textId="77777777" w:rsidR="0020362D" w:rsidRDefault="0020362D" w:rsidP="005F7F1C">
      <w:pPr>
        <w:pStyle w:val="ListParagraph"/>
        <w:numPr>
          <w:ilvl w:val="2"/>
          <w:numId w:val="27"/>
        </w:numPr>
        <w:ind w:left="1800"/>
      </w:pPr>
      <w:r>
        <w:t>npClientId – Non-Prod Client ID for Service Account</w:t>
      </w:r>
    </w:p>
    <w:p w14:paraId="32C20A8A" w14:textId="77777777" w:rsidR="0020362D" w:rsidRDefault="0020362D" w:rsidP="005F7F1C">
      <w:pPr>
        <w:pStyle w:val="ListParagraph"/>
        <w:numPr>
          <w:ilvl w:val="2"/>
          <w:numId w:val="27"/>
        </w:numPr>
        <w:ind w:left="1800"/>
      </w:pPr>
      <w:r>
        <w:t>npClientSecret - Non-Prod Client Secret for Service Account</w:t>
      </w:r>
    </w:p>
    <w:p w14:paraId="591B1D02" w14:textId="77777777" w:rsidR="0020362D" w:rsidRDefault="0020362D" w:rsidP="005F7F1C">
      <w:pPr>
        <w:pStyle w:val="ListParagraph"/>
        <w:numPr>
          <w:ilvl w:val="2"/>
          <w:numId w:val="27"/>
        </w:numPr>
        <w:ind w:left="1800"/>
      </w:pPr>
      <w:r>
        <w:t>npDefaultReceiverEmail – Non-Prod Default email address where the email will be sent if requestor failed to attach the input parameter file</w:t>
      </w:r>
    </w:p>
    <w:p w14:paraId="0034BD82" w14:textId="77777777" w:rsidR="0020362D" w:rsidRDefault="0020362D" w:rsidP="005F7F1C">
      <w:pPr>
        <w:pStyle w:val="ListParagraph"/>
        <w:numPr>
          <w:ilvl w:val="2"/>
          <w:numId w:val="27"/>
        </w:numPr>
        <w:ind w:left="1800"/>
      </w:pPr>
      <w:r>
        <w:t>npFromEmail – Service Account email address</w:t>
      </w:r>
    </w:p>
    <w:p w14:paraId="0256C74C" w14:textId="77777777" w:rsidR="0020362D" w:rsidRDefault="0020362D" w:rsidP="005F7F1C">
      <w:pPr>
        <w:pStyle w:val="ListParagraph"/>
        <w:numPr>
          <w:ilvl w:val="2"/>
          <w:numId w:val="27"/>
        </w:numPr>
        <w:ind w:left="1800"/>
      </w:pPr>
      <w:r>
        <w:t>npTenantDomain – Non-Prod Tenant Id</w:t>
      </w:r>
    </w:p>
    <w:p w14:paraId="56286263" w14:textId="77777777" w:rsidR="0020362D" w:rsidRDefault="0020362D" w:rsidP="005F7F1C">
      <w:pPr>
        <w:pStyle w:val="ListParagraph"/>
        <w:numPr>
          <w:ilvl w:val="2"/>
          <w:numId w:val="27"/>
        </w:numPr>
        <w:ind w:left="1800"/>
      </w:pPr>
      <w:r>
        <w:t>prdAdReceiverEmail –-Prod AD group email address</w:t>
      </w:r>
    </w:p>
    <w:p w14:paraId="66534585" w14:textId="77777777" w:rsidR="0020362D" w:rsidRDefault="0020362D" w:rsidP="005F7F1C">
      <w:pPr>
        <w:pStyle w:val="ListParagraph"/>
        <w:numPr>
          <w:ilvl w:val="2"/>
          <w:numId w:val="27"/>
        </w:numPr>
        <w:ind w:left="1800"/>
      </w:pPr>
      <w:r>
        <w:t>prdClientId - Prod Client ID for Service Account</w:t>
      </w:r>
    </w:p>
    <w:p w14:paraId="239EE9DE" w14:textId="77777777" w:rsidR="0020362D" w:rsidRDefault="0020362D" w:rsidP="005F7F1C">
      <w:pPr>
        <w:pStyle w:val="ListParagraph"/>
        <w:numPr>
          <w:ilvl w:val="2"/>
          <w:numId w:val="27"/>
        </w:numPr>
        <w:ind w:left="1800"/>
      </w:pPr>
      <w:r>
        <w:t>prdClientSecret - Prod Client Secret for Service Account</w:t>
      </w:r>
    </w:p>
    <w:p w14:paraId="227EA85E" w14:textId="77777777" w:rsidR="0020362D" w:rsidRDefault="0020362D" w:rsidP="005F7F1C">
      <w:pPr>
        <w:pStyle w:val="ListParagraph"/>
        <w:numPr>
          <w:ilvl w:val="2"/>
          <w:numId w:val="27"/>
        </w:numPr>
        <w:ind w:left="1800"/>
      </w:pPr>
      <w:r>
        <w:t>prdDefaultReceiverEmail - Prod Default email address where the email will be sent if requestor failed to attach the input parameter file</w:t>
      </w:r>
    </w:p>
    <w:p w14:paraId="700DD2E5" w14:textId="3BC2BA6B" w:rsidR="0020362D" w:rsidRDefault="0020362D" w:rsidP="005F7F1C">
      <w:pPr>
        <w:pStyle w:val="ListParagraph"/>
        <w:numPr>
          <w:ilvl w:val="2"/>
          <w:numId w:val="27"/>
        </w:numPr>
        <w:ind w:left="1800"/>
      </w:pPr>
      <w:r>
        <w:t>prdTenantDomain - Prod Tenant Id</w:t>
      </w:r>
    </w:p>
    <w:p w14:paraId="6A174001" w14:textId="6A253349" w:rsidR="0020362D" w:rsidRDefault="0020362D" w:rsidP="005F7F1C">
      <w:pPr>
        <w:pStyle w:val="ListParagraph"/>
        <w:numPr>
          <w:ilvl w:val="2"/>
          <w:numId w:val="27"/>
        </w:numPr>
        <w:ind w:left="1800"/>
      </w:pPr>
      <w:r>
        <w:t>techSupportEmailAddress – Tech support email address</w:t>
      </w:r>
    </w:p>
    <w:p w14:paraId="1468DC6C" w14:textId="77777777" w:rsidR="009960A3" w:rsidRDefault="3FF0A1E1" w:rsidP="009960A3">
      <w:pPr>
        <w:pStyle w:val="Heading4"/>
      </w:pPr>
      <w:r>
        <w:t>Failure to update work item status and add a work item comment.</w:t>
      </w:r>
    </w:p>
    <w:p w14:paraId="15DCE651" w14:textId="77777777" w:rsidR="009960A3" w:rsidRDefault="009960A3" w:rsidP="009960A3">
      <w:r>
        <w:t>Common cause of issue:</w:t>
      </w:r>
    </w:p>
    <w:p w14:paraId="567C650D" w14:textId="77777777" w:rsidR="009960A3" w:rsidRDefault="009960A3" w:rsidP="005F7F1C">
      <w:pPr>
        <w:pStyle w:val="ListParagraph"/>
        <w:numPr>
          <w:ilvl w:val="0"/>
          <w:numId w:val="25"/>
        </w:numPr>
      </w:pPr>
      <w:r>
        <w:t>PAT has already expired or not in the variable group.</w:t>
      </w:r>
    </w:p>
    <w:p w14:paraId="7D3D8354" w14:textId="77777777" w:rsidR="009960A3" w:rsidRDefault="009960A3" w:rsidP="009960A3">
      <w:pPr>
        <w:pStyle w:val="ListParagraph"/>
        <w:numPr>
          <w:ilvl w:val="0"/>
          <w:numId w:val="0"/>
        </w:numPr>
        <w:ind w:left="720"/>
      </w:pPr>
      <w:r>
        <w:rPr>
          <w:b/>
          <w:bCs/>
        </w:rPr>
        <w:t>Solution:</w:t>
      </w:r>
    </w:p>
    <w:p w14:paraId="3BE42507" w14:textId="77777777" w:rsidR="009960A3" w:rsidRDefault="009960A3" w:rsidP="005F7F1C">
      <w:pPr>
        <w:pStyle w:val="ListParagraph"/>
        <w:numPr>
          <w:ilvl w:val="1"/>
          <w:numId w:val="25"/>
        </w:numPr>
      </w:pPr>
      <w:r>
        <w:t xml:space="preserve">Go to: </w:t>
      </w:r>
    </w:p>
    <w:p w14:paraId="3A6D4C98" w14:textId="77777777" w:rsidR="009960A3" w:rsidRDefault="00000000" w:rsidP="009960A3">
      <w:pPr>
        <w:pStyle w:val="ListParagraph"/>
        <w:numPr>
          <w:ilvl w:val="0"/>
          <w:numId w:val="0"/>
        </w:numPr>
        <w:ind w:left="1440"/>
      </w:pPr>
      <w:hyperlink r:id="rId156" w:history="1">
        <w:r w:rsidR="009960A3" w:rsidRPr="000E59BC">
          <w:rPr>
            <w:rStyle w:val="Hyperlink"/>
          </w:rPr>
          <w:t>https://dev.azure.com/AUSUP/core-it/_library?itemType=VariableGroups&amp;view=VariableGroupView&amp;variableGroupId=67&amp;path=var-parameter-dm-grp</w:t>
        </w:r>
      </w:hyperlink>
    </w:p>
    <w:p w14:paraId="0E202EE6" w14:textId="77777777" w:rsidR="009960A3" w:rsidRDefault="009960A3" w:rsidP="005F7F1C">
      <w:pPr>
        <w:pStyle w:val="ListParagraph"/>
        <w:numPr>
          <w:ilvl w:val="1"/>
          <w:numId w:val="25"/>
        </w:numPr>
      </w:pPr>
      <w:r>
        <w:lastRenderedPageBreak/>
        <w:t>Check if PAT variable is present and update the correct value for PAT. If PAT is no longer there, create a new variable by clicking the + Add button and add ‘PAT’ as name.</w:t>
      </w:r>
      <w:r>
        <w:rPr>
          <w:noProof/>
        </w:rPr>
        <w:drawing>
          <wp:inline distT="0" distB="0" distL="0" distR="0" wp14:anchorId="03B3F291" wp14:editId="296D6351">
            <wp:extent cx="5273040" cy="4062239"/>
            <wp:effectExtent l="0" t="0" r="3810" b="0"/>
            <wp:docPr id="1307448283" name="Picture 1307448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283" name="Picture 1307448283"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453" cy="4064868"/>
                    </a:xfrm>
                    <a:prstGeom prst="rect">
                      <a:avLst/>
                    </a:prstGeom>
                    <a:noFill/>
                    <a:ln>
                      <a:noFill/>
                    </a:ln>
                  </pic:spPr>
                </pic:pic>
              </a:graphicData>
            </a:graphic>
          </wp:inline>
        </w:drawing>
      </w:r>
    </w:p>
    <w:sectPr w:rsidR="009960A3" w:rsidSect="00DE2977">
      <w:footerReference w:type="default" r:id="rId157"/>
      <w:footerReference w:type="first" r:id="rId158"/>
      <w:pgSz w:w="11906" w:h="16838" w:code="9"/>
      <w:pgMar w:top="720" w:right="720" w:bottom="720" w:left="720" w:header="720" w:footer="7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F5E10" w14:textId="77777777" w:rsidR="00822F4D" w:rsidRDefault="00822F4D" w:rsidP="00BB00AE">
      <w:pPr>
        <w:spacing w:line="240" w:lineRule="auto"/>
      </w:pPr>
      <w:r>
        <w:separator/>
      </w:r>
    </w:p>
    <w:p w14:paraId="6BD863C7" w14:textId="77777777" w:rsidR="00822F4D" w:rsidRDefault="00822F4D"/>
    <w:p w14:paraId="6778AC92" w14:textId="77777777" w:rsidR="00822F4D" w:rsidRDefault="00822F4D"/>
  </w:endnote>
  <w:endnote w:type="continuationSeparator" w:id="0">
    <w:p w14:paraId="4B05BAAA" w14:textId="77777777" w:rsidR="00822F4D" w:rsidRDefault="00822F4D" w:rsidP="00BB00AE">
      <w:pPr>
        <w:spacing w:line="240" w:lineRule="auto"/>
      </w:pPr>
      <w:r>
        <w:continuationSeparator/>
      </w:r>
    </w:p>
    <w:p w14:paraId="35D6DEB4" w14:textId="77777777" w:rsidR="00822F4D" w:rsidRDefault="00822F4D"/>
    <w:p w14:paraId="0F2A7C28" w14:textId="77777777" w:rsidR="00822F4D" w:rsidRDefault="00822F4D"/>
  </w:endnote>
  <w:endnote w:type="continuationNotice" w:id="1">
    <w:p w14:paraId="006D6CF0" w14:textId="77777777" w:rsidR="00822F4D" w:rsidRDefault="00822F4D">
      <w:pPr>
        <w:spacing w:line="240" w:lineRule="auto"/>
      </w:pPr>
    </w:p>
    <w:p w14:paraId="00F8E9AA" w14:textId="77777777" w:rsidR="00822F4D" w:rsidRDefault="00822F4D"/>
    <w:p w14:paraId="6828D441" w14:textId="77777777" w:rsidR="00822F4D" w:rsidRDefault="00822F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okia Pure Text">
    <w:altName w:val="Leelawadee UI"/>
    <w:charset w:val="00"/>
    <w:family w:val="auto"/>
    <w:pitch w:val="variable"/>
    <w:sig w:usb0="A00002FF" w:usb1="700078FB" w:usb2="0001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 Inspira,Arial">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E59E" w14:textId="77777777" w:rsidR="001D09B4" w:rsidRDefault="001D09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05A4" w14:textId="77777777" w:rsidR="00514DF2" w:rsidRDefault="00514DF2" w:rsidP="000556E2">
    <w:pPr>
      <w:tabs>
        <w:tab w:val="left" w:pos="4185"/>
        <w:tab w:val="center" w:pos="4536"/>
        <w:tab w:val="right" w:pos="9072"/>
      </w:tabs>
      <w:autoSpaceDE w:val="0"/>
      <w:autoSpaceDN w:val="0"/>
      <w:adjustRightInd w:val="0"/>
      <w:spacing w:line="240" w:lineRule="auto"/>
      <w:rPr>
        <w:noProof/>
        <w:color w:val="FF5800" w:themeColor="text2"/>
      </w:rPr>
    </w:pPr>
  </w:p>
  <w:p w14:paraId="06BBA33E" w14:textId="2EF3FD7F" w:rsidR="00D85247" w:rsidRDefault="00D85247" w:rsidP="000556E2">
    <w:pPr>
      <w:tabs>
        <w:tab w:val="left" w:pos="4185"/>
        <w:tab w:val="center" w:pos="4536"/>
        <w:tab w:val="right" w:pos="9072"/>
      </w:tabs>
      <w:autoSpaceDE w:val="0"/>
      <w:autoSpaceDN w:val="0"/>
      <w:adjustRightInd w:val="0"/>
      <w:spacing w:line="240" w:lineRule="auto"/>
      <w:rPr>
        <w:color w:val="FF5800" w:themeColor="text2"/>
      </w:rPr>
    </w:pPr>
  </w:p>
  <w:p w14:paraId="27BDE3DC" w14:textId="77777777" w:rsidR="00CF33E0" w:rsidRDefault="00CF33E0" w:rsidP="00CF33E0">
    <w:pPr>
      <w:tabs>
        <w:tab w:val="left" w:pos="4185"/>
        <w:tab w:val="center" w:pos="4536"/>
        <w:tab w:val="right" w:pos="9072"/>
      </w:tabs>
      <w:autoSpaceDE w:val="0"/>
      <w:autoSpaceDN w:val="0"/>
      <w:adjustRightInd w:val="0"/>
      <w:spacing w:line="240" w:lineRule="auto"/>
      <w:rPr>
        <w:color w:val="FF5800" w:themeColor="text2"/>
      </w:rPr>
    </w:pPr>
  </w:p>
  <w:p w14:paraId="3ADB2DDD" w14:textId="77777777" w:rsidR="00CF33E0" w:rsidRPr="00E76E65" w:rsidRDefault="00CF33E0" w:rsidP="00CF33E0">
    <w:pPr>
      <w:pStyle w:val="Footer"/>
    </w:pPr>
    <w:r>
      <w:t>CFS</w:t>
    </w:r>
    <w:r w:rsidRPr="00552238">
      <w:t xml:space="preserve"> | Confidential</w:t>
    </w:r>
    <w:r>
      <w:ptab w:relativeTo="margin" w:alignment="right" w:leader="none"/>
    </w:r>
    <w:r>
      <w:fldChar w:fldCharType="begin"/>
    </w:r>
    <w:r>
      <w:instrText xml:space="preserve"> PAGE   \* MERGEFORMAT </w:instrText>
    </w:r>
    <w:r>
      <w:fldChar w:fldCharType="separate"/>
    </w:r>
    <w:r>
      <w:t>1</w:t>
    </w:r>
    <w:r>
      <w:rPr>
        <w:noProof/>
      </w:rPr>
      <w:fldChar w:fldCharType="end"/>
    </w:r>
    <w:r w:rsidRPr="00BF61FE">
      <w:rPr>
        <w:color w:val="FF5800" w:themeColor="text2"/>
      </w:rPr>
      <w:ptab w:relativeTo="margin" w:alignment="right" w:leader="none"/>
    </w:r>
  </w:p>
  <w:p w14:paraId="4B77F0F8" w14:textId="53EFB21E" w:rsidR="00AE6FBD" w:rsidRPr="000F3984" w:rsidRDefault="00AE6FBD" w:rsidP="000556E2">
    <w:pPr>
      <w:tabs>
        <w:tab w:val="left" w:pos="4185"/>
        <w:tab w:val="center" w:pos="4536"/>
        <w:tab w:val="right" w:pos="9072"/>
      </w:tabs>
      <w:autoSpaceDE w:val="0"/>
      <w:autoSpaceDN w:val="0"/>
      <w:adjustRightInd w:val="0"/>
      <w:spacing w:line="240" w:lineRule="auto"/>
      <w:rPr>
        <w:rStyle w:val="TOC4Cha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CBC8" w14:textId="77777777" w:rsidR="00BC1390" w:rsidRDefault="00BC1390" w:rsidP="00BC1390">
    <w:pPr>
      <w:pStyle w:val="Footer"/>
      <w:jc w:val="right"/>
    </w:pPr>
    <w:r>
      <w:fldChar w:fldCharType="begin"/>
    </w:r>
    <w:r>
      <w:instrText xml:space="preserve"> PAGE   \* MERGEFORMAT </w:instrText>
    </w:r>
    <w:r>
      <w:fldChar w:fldCharType="separate"/>
    </w:r>
    <w:r>
      <w:rPr>
        <w:noProof/>
      </w:rPr>
      <w:t>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50C6" w14:textId="77777777" w:rsidR="00D16A19" w:rsidRDefault="00D16A19" w:rsidP="000556E2">
    <w:pPr>
      <w:tabs>
        <w:tab w:val="left" w:pos="4185"/>
        <w:tab w:val="center" w:pos="4536"/>
        <w:tab w:val="right" w:pos="9072"/>
      </w:tabs>
      <w:autoSpaceDE w:val="0"/>
      <w:autoSpaceDN w:val="0"/>
      <w:adjustRightInd w:val="0"/>
      <w:spacing w:line="240" w:lineRule="auto"/>
      <w:rPr>
        <w:color w:val="FF5800" w:themeColor="text2"/>
      </w:rPr>
    </w:pPr>
  </w:p>
  <w:p w14:paraId="45B1F035" w14:textId="0C9CDF27" w:rsidR="004A34E4" w:rsidRPr="00E76E65" w:rsidRDefault="00E76E65" w:rsidP="00E76E65">
    <w:pPr>
      <w:pStyle w:val="Footer"/>
    </w:pPr>
    <w:r>
      <w:t>CFS</w:t>
    </w:r>
    <w:r w:rsidRPr="00552238">
      <w:t xml:space="preserve"> | Confidential</w:t>
    </w:r>
    <w:r>
      <w:ptab w:relativeTo="margin" w:alignment="right" w:leader="none"/>
    </w:r>
    <w:r>
      <w:fldChar w:fldCharType="begin"/>
    </w:r>
    <w:r>
      <w:instrText xml:space="preserve"> PAGE   \* MERGEFORMAT </w:instrText>
    </w:r>
    <w:r>
      <w:fldChar w:fldCharType="separate"/>
    </w:r>
    <w:r>
      <w:t>ii</w:t>
    </w:r>
    <w:r>
      <w:rPr>
        <w:noProof/>
      </w:rPr>
      <w:fldChar w:fldCharType="end"/>
    </w:r>
    <w:r w:rsidR="004A34E4" w:rsidRPr="00BF61FE">
      <w:rPr>
        <w:color w:val="FF5800" w:themeColor="text2"/>
      </w:rP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BBD8F" w14:textId="77777777" w:rsidR="004A34E4" w:rsidRDefault="004A3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AC568" w14:textId="77777777" w:rsidR="00822F4D" w:rsidRDefault="00822F4D" w:rsidP="00BB00AE">
      <w:pPr>
        <w:spacing w:line="240" w:lineRule="auto"/>
      </w:pPr>
      <w:r>
        <w:separator/>
      </w:r>
    </w:p>
    <w:p w14:paraId="49342303" w14:textId="77777777" w:rsidR="00822F4D" w:rsidRDefault="00822F4D"/>
    <w:p w14:paraId="70300A12" w14:textId="77777777" w:rsidR="00822F4D" w:rsidRDefault="00822F4D"/>
  </w:footnote>
  <w:footnote w:type="continuationSeparator" w:id="0">
    <w:p w14:paraId="458E43C6" w14:textId="77777777" w:rsidR="00822F4D" w:rsidRDefault="00822F4D" w:rsidP="00BB00AE">
      <w:pPr>
        <w:spacing w:line="240" w:lineRule="auto"/>
      </w:pPr>
      <w:r>
        <w:continuationSeparator/>
      </w:r>
    </w:p>
    <w:p w14:paraId="7DCAEFF2" w14:textId="77777777" w:rsidR="00822F4D" w:rsidRDefault="00822F4D"/>
    <w:p w14:paraId="6D642221" w14:textId="77777777" w:rsidR="00822F4D" w:rsidRDefault="00822F4D"/>
  </w:footnote>
  <w:footnote w:type="continuationNotice" w:id="1">
    <w:p w14:paraId="4652672C" w14:textId="77777777" w:rsidR="00822F4D" w:rsidRDefault="00822F4D">
      <w:pPr>
        <w:spacing w:line="240" w:lineRule="auto"/>
      </w:pPr>
    </w:p>
    <w:p w14:paraId="624CE0A5" w14:textId="77777777" w:rsidR="00822F4D" w:rsidRDefault="00822F4D"/>
    <w:p w14:paraId="3A52F5BB" w14:textId="77777777" w:rsidR="00822F4D" w:rsidRDefault="00822F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5E4FF" w14:textId="77777777" w:rsidR="001D09B4" w:rsidRDefault="001D09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095E1" w14:textId="77777777" w:rsidR="001D09B4" w:rsidRDefault="001D09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D20A8" w14:textId="77777777" w:rsidR="001D09B4" w:rsidRDefault="001D09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19CED70"/>
    <w:lvl w:ilvl="0">
      <w:start w:val="1"/>
      <w:numFmt w:val="decimal"/>
      <w:pStyle w:val="ListNumber"/>
      <w:lvlText w:val="%1."/>
      <w:lvlJc w:val="left"/>
      <w:pPr>
        <w:tabs>
          <w:tab w:val="num" w:pos="360"/>
        </w:tabs>
        <w:ind w:left="360" w:hanging="360"/>
      </w:pPr>
    </w:lvl>
  </w:abstractNum>
  <w:abstractNum w:abstractNumId="1" w15:restartNumberingAfterBreak="0">
    <w:nsid w:val="01C80A0C"/>
    <w:multiLevelType w:val="multilevel"/>
    <w:tmpl w:val="B3626C4E"/>
    <w:lvl w:ilvl="0">
      <w:start w:val="1"/>
      <w:numFmt w:val="bullet"/>
      <w:pStyle w:val="ListBulletLevel1"/>
      <w:lvlText w:val=""/>
      <w:lvlJc w:val="left"/>
      <w:pPr>
        <w:tabs>
          <w:tab w:val="num" w:pos="454"/>
        </w:tabs>
        <w:ind w:left="454" w:hanging="454"/>
      </w:pPr>
      <w:rPr>
        <w:rFonts w:ascii="Symbol" w:hAnsi="Symbol" w:hint="default"/>
        <w:color w:val="auto"/>
        <w:sz w:val="16"/>
        <w:szCs w:val="16"/>
      </w:rPr>
    </w:lvl>
    <w:lvl w:ilvl="1">
      <w:start w:val="1"/>
      <w:numFmt w:val="bullet"/>
      <w:pStyle w:val="ListBulletLevel2"/>
      <w:lvlText w:val=""/>
      <w:lvlJc w:val="left"/>
      <w:pPr>
        <w:tabs>
          <w:tab w:val="num" w:pos="907"/>
        </w:tabs>
        <w:ind w:left="907" w:hanging="453"/>
      </w:pPr>
      <w:rPr>
        <w:rFonts w:ascii="Symbol" w:hAnsi="Symbol" w:hint="default"/>
        <w:color w:val="auto"/>
        <w:sz w:val="16"/>
        <w:szCs w:val="16"/>
      </w:rPr>
    </w:lvl>
    <w:lvl w:ilvl="2">
      <w:start w:val="1"/>
      <w:numFmt w:val="none"/>
      <w:lvlText w:val=""/>
      <w:lvlJc w:val="left"/>
      <w:pPr>
        <w:tabs>
          <w:tab w:val="num" w:pos="1361"/>
        </w:tabs>
        <w:ind w:left="1361" w:hanging="454"/>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 w15:restartNumberingAfterBreak="0">
    <w:nsid w:val="020E7A44"/>
    <w:multiLevelType w:val="hybridMultilevel"/>
    <w:tmpl w:val="D94CDC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85091B"/>
    <w:multiLevelType w:val="hybridMultilevel"/>
    <w:tmpl w:val="11AAF3EA"/>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470AC2"/>
    <w:multiLevelType w:val="hybridMultilevel"/>
    <w:tmpl w:val="7E7CF772"/>
    <w:lvl w:ilvl="0" w:tplc="53B0FBE0">
      <w:start w:val="1"/>
      <w:numFmt w:val="decimal"/>
      <w:lvlText w:val="%1."/>
      <w:lvlJc w:val="left"/>
      <w:pPr>
        <w:ind w:left="720" w:hanging="360"/>
      </w:pPr>
    </w:lvl>
    <w:lvl w:ilvl="1" w:tplc="4866C134">
      <w:start w:val="1"/>
      <w:numFmt w:val="lowerLetter"/>
      <w:lvlText w:val="%2."/>
      <w:lvlJc w:val="left"/>
      <w:pPr>
        <w:ind w:left="1440" w:hanging="360"/>
      </w:pPr>
    </w:lvl>
    <w:lvl w:ilvl="2" w:tplc="99E2EAFA">
      <w:start w:val="1"/>
      <w:numFmt w:val="lowerRoman"/>
      <w:lvlText w:val="%3."/>
      <w:lvlJc w:val="right"/>
      <w:pPr>
        <w:ind w:left="2160" w:hanging="180"/>
      </w:pPr>
    </w:lvl>
    <w:lvl w:ilvl="3" w:tplc="1C34402A">
      <w:start w:val="1"/>
      <w:numFmt w:val="decimal"/>
      <w:lvlText w:val="%4."/>
      <w:lvlJc w:val="left"/>
      <w:pPr>
        <w:ind w:left="2880" w:hanging="360"/>
      </w:pPr>
    </w:lvl>
    <w:lvl w:ilvl="4" w:tplc="0158EFA2">
      <w:start w:val="1"/>
      <w:numFmt w:val="lowerLetter"/>
      <w:lvlText w:val="%5."/>
      <w:lvlJc w:val="left"/>
      <w:pPr>
        <w:ind w:left="3600" w:hanging="360"/>
      </w:pPr>
    </w:lvl>
    <w:lvl w:ilvl="5" w:tplc="B644D048">
      <w:start w:val="1"/>
      <w:numFmt w:val="lowerRoman"/>
      <w:lvlText w:val="%6."/>
      <w:lvlJc w:val="right"/>
      <w:pPr>
        <w:ind w:left="4320" w:hanging="180"/>
      </w:pPr>
    </w:lvl>
    <w:lvl w:ilvl="6" w:tplc="12B4C036">
      <w:start w:val="1"/>
      <w:numFmt w:val="decimal"/>
      <w:lvlText w:val="%7."/>
      <w:lvlJc w:val="left"/>
      <w:pPr>
        <w:ind w:left="5040" w:hanging="360"/>
      </w:pPr>
    </w:lvl>
    <w:lvl w:ilvl="7" w:tplc="7892F096">
      <w:start w:val="1"/>
      <w:numFmt w:val="lowerLetter"/>
      <w:lvlText w:val="%8."/>
      <w:lvlJc w:val="left"/>
      <w:pPr>
        <w:ind w:left="5760" w:hanging="360"/>
      </w:pPr>
    </w:lvl>
    <w:lvl w:ilvl="8" w:tplc="4672D8E0">
      <w:start w:val="1"/>
      <w:numFmt w:val="lowerRoman"/>
      <w:lvlText w:val="%9."/>
      <w:lvlJc w:val="right"/>
      <w:pPr>
        <w:ind w:left="6480" w:hanging="180"/>
      </w:pPr>
    </w:lvl>
  </w:abstractNum>
  <w:abstractNum w:abstractNumId="5" w15:restartNumberingAfterBreak="0">
    <w:nsid w:val="0BF203F0"/>
    <w:multiLevelType w:val="hybridMultilevel"/>
    <w:tmpl w:val="83E8F850"/>
    <w:lvl w:ilvl="0" w:tplc="0C090001">
      <w:start w:val="1"/>
      <w:numFmt w:val="bullet"/>
      <w:lvlText w:val=""/>
      <w:lvlJc w:val="left"/>
      <w:pPr>
        <w:ind w:left="1145" w:hanging="360"/>
      </w:pPr>
      <w:rPr>
        <w:rFonts w:ascii="Symbol" w:hAnsi="Symbol" w:hint="default"/>
      </w:rPr>
    </w:lvl>
    <w:lvl w:ilvl="1" w:tplc="0C090001">
      <w:start w:val="1"/>
      <w:numFmt w:val="bullet"/>
      <w:lvlText w:val=""/>
      <w:lvlJc w:val="left"/>
      <w:pPr>
        <w:ind w:left="1865" w:hanging="360"/>
      </w:pPr>
      <w:rPr>
        <w:rFonts w:ascii="Symbol" w:hAnsi="Symbol" w:hint="default"/>
      </w:rPr>
    </w:lvl>
    <w:lvl w:ilvl="2" w:tplc="0C090005">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6" w15:restartNumberingAfterBreak="0">
    <w:nsid w:val="0C5830BC"/>
    <w:multiLevelType w:val="hybridMultilevel"/>
    <w:tmpl w:val="8714AB24"/>
    <w:lvl w:ilvl="0" w:tplc="FFFFFFFF">
      <w:start w:val="1"/>
      <w:numFmt w:val="bullet"/>
      <w:lvlText w:val=""/>
      <w:lvlJc w:val="left"/>
      <w:pPr>
        <w:ind w:left="1152" w:hanging="360"/>
      </w:pPr>
      <w:rPr>
        <w:rFonts w:ascii="Symbol" w:hAnsi="Symbol" w:hint="default"/>
      </w:rPr>
    </w:lvl>
    <w:lvl w:ilvl="1" w:tplc="0C09000F">
      <w:start w:val="1"/>
      <w:numFmt w:val="decimal"/>
      <w:lvlText w:val="%2."/>
      <w:lvlJc w:val="left"/>
      <w:pPr>
        <w:ind w:left="1440" w:hanging="360"/>
      </w:p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7" w15:restartNumberingAfterBreak="0">
    <w:nsid w:val="136D6952"/>
    <w:multiLevelType w:val="hybridMultilevel"/>
    <w:tmpl w:val="5B1A6C02"/>
    <w:lvl w:ilvl="0" w:tplc="0C09000F">
      <w:start w:val="1"/>
      <w:numFmt w:val="decimal"/>
      <w:lvlText w:val="%1."/>
      <w:lvlJc w:val="left"/>
      <w:pPr>
        <w:ind w:left="1145" w:hanging="360"/>
      </w:pPr>
    </w:lvl>
    <w:lvl w:ilvl="1" w:tplc="0C090019" w:tentative="1">
      <w:start w:val="1"/>
      <w:numFmt w:val="lowerLetter"/>
      <w:lvlText w:val="%2."/>
      <w:lvlJc w:val="left"/>
      <w:pPr>
        <w:ind w:left="1865" w:hanging="360"/>
      </w:pPr>
    </w:lvl>
    <w:lvl w:ilvl="2" w:tplc="0C09001B" w:tentative="1">
      <w:start w:val="1"/>
      <w:numFmt w:val="lowerRoman"/>
      <w:lvlText w:val="%3."/>
      <w:lvlJc w:val="right"/>
      <w:pPr>
        <w:ind w:left="2585" w:hanging="180"/>
      </w:pPr>
    </w:lvl>
    <w:lvl w:ilvl="3" w:tplc="0C09000F" w:tentative="1">
      <w:start w:val="1"/>
      <w:numFmt w:val="decimal"/>
      <w:lvlText w:val="%4."/>
      <w:lvlJc w:val="left"/>
      <w:pPr>
        <w:ind w:left="3305" w:hanging="360"/>
      </w:pPr>
    </w:lvl>
    <w:lvl w:ilvl="4" w:tplc="0C090019" w:tentative="1">
      <w:start w:val="1"/>
      <w:numFmt w:val="lowerLetter"/>
      <w:lvlText w:val="%5."/>
      <w:lvlJc w:val="left"/>
      <w:pPr>
        <w:ind w:left="4025" w:hanging="360"/>
      </w:pPr>
    </w:lvl>
    <w:lvl w:ilvl="5" w:tplc="0C09001B" w:tentative="1">
      <w:start w:val="1"/>
      <w:numFmt w:val="lowerRoman"/>
      <w:lvlText w:val="%6."/>
      <w:lvlJc w:val="right"/>
      <w:pPr>
        <w:ind w:left="4745" w:hanging="180"/>
      </w:pPr>
    </w:lvl>
    <w:lvl w:ilvl="6" w:tplc="0C09000F" w:tentative="1">
      <w:start w:val="1"/>
      <w:numFmt w:val="decimal"/>
      <w:lvlText w:val="%7."/>
      <w:lvlJc w:val="left"/>
      <w:pPr>
        <w:ind w:left="5465" w:hanging="360"/>
      </w:pPr>
    </w:lvl>
    <w:lvl w:ilvl="7" w:tplc="0C090019" w:tentative="1">
      <w:start w:val="1"/>
      <w:numFmt w:val="lowerLetter"/>
      <w:lvlText w:val="%8."/>
      <w:lvlJc w:val="left"/>
      <w:pPr>
        <w:ind w:left="6185" w:hanging="360"/>
      </w:pPr>
    </w:lvl>
    <w:lvl w:ilvl="8" w:tplc="0C09001B" w:tentative="1">
      <w:start w:val="1"/>
      <w:numFmt w:val="lowerRoman"/>
      <w:lvlText w:val="%9."/>
      <w:lvlJc w:val="right"/>
      <w:pPr>
        <w:ind w:left="6905" w:hanging="180"/>
      </w:pPr>
    </w:lvl>
  </w:abstractNum>
  <w:abstractNum w:abstractNumId="8" w15:restartNumberingAfterBreak="0">
    <w:nsid w:val="186F0EA1"/>
    <w:multiLevelType w:val="hybridMultilevel"/>
    <w:tmpl w:val="39BEBA5E"/>
    <w:lvl w:ilvl="0" w:tplc="FFFFFFFF">
      <w:start w:val="1"/>
      <w:numFmt w:val="bullet"/>
      <w:lvlText w:val=""/>
      <w:lvlJc w:val="left"/>
      <w:pPr>
        <w:ind w:left="1152" w:hanging="360"/>
      </w:pPr>
      <w:rPr>
        <w:rFonts w:ascii="Symbol" w:hAnsi="Symbol" w:hint="default"/>
      </w:rPr>
    </w:lvl>
    <w:lvl w:ilvl="1" w:tplc="0C09000F">
      <w:start w:val="1"/>
      <w:numFmt w:val="decimal"/>
      <w:lvlText w:val="%2."/>
      <w:lvlJc w:val="left"/>
      <w:pPr>
        <w:ind w:left="1440" w:hanging="360"/>
      </w:p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9" w15:restartNumberingAfterBreak="0">
    <w:nsid w:val="23E2C2C3"/>
    <w:multiLevelType w:val="hybridMultilevel"/>
    <w:tmpl w:val="C0BEDC22"/>
    <w:lvl w:ilvl="0" w:tplc="C420AECA">
      <w:start w:val="1"/>
      <w:numFmt w:val="decimal"/>
      <w:lvlText w:val="%1."/>
      <w:lvlJc w:val="left"/>
      <w:pPr>
        <w:ind w:left="720" w:hanging="360"/>
      </w:pPr>
    </w:lvl>
    <w:lvl w:ilvl="1" w:tplc="1CE85A00">
      <w:start w:val="1"/>
      <w:numFmt w:val="lowerLetter"/>
      <w:lvlText w:val="%2."/>
      <w:lvlJc w:val="left"/>
      <w:pPr>
        <w:ind w:left="1440" w:hanging="360"/>
      </w:pPr>
    </w:lvl>
    <w:lvl w:ilvl="2" w:tplc="3FA2BF48">
      <w:start w:val="1"/>
      <w:numFmt w:val="lowerRoman"/>
      <w:lvlText w:val="%3."/>
      <w:lvlJc w:val="right"/>
      <w:pPr>
        <w:ind w:left="2160" w:hanging="180"/>
      </w:pPr>
    </w:lvl>
    <w:lvl w:ilvl="3" w:tplc="C65C2A06">
      <w:start w:val="1"/>
      <w:numFmt w:val="decimal"/>
      <w:lvlText w:val="%4."/>
      <w:lvlJc w:val="left"/>
      <w:pPr>
        <w:ind w:left="2880" w:hanging="360"/>
      </w:pPr>
    </w:lvl>
    <w:lvl w:ilvl="4" w:tplc="8E526FFC">
      <w:start w:val="1"/>
      <w:numFmt w:val="lowerLetter"/>
      <w:lvlText w:val="%5."/>
      <w:lvlJc w:val="left"/>
      <w:pPr>
        <w:ind w:left="3600" w:hanging="360"/>
      </w:pPr>
    </w:lvl>
    <w:lvl w:ilvl="5" w:tplc="8B3C2808">
      <w:start w:val="1"/>
      <w:numFmt w:val="lowerRoman"/>
      <w:lvlText w:val="%6."/>
      <w:lvlJc w:val="right"/>
      <w:pPr>
        <w:ind w:left="4320" w:hanging="180"/>
      </w:pPr>
    </w:lvl>
    <w:lvl w:ilvl="6" w:tplc="49909DE2">
      <w:start w:val="1"/>
      <w:numFmt w:val="decimal"/>
      <w:lvlText w:val="%7."/>
      <w:lvlJc w:val="left"/>
      <w:pPr>
        <w:ind w:left="5040" w:hanging="360"/>
      </w:pPr>
    </w:lvl>
    <w:lvl w:ilvl="7" w:tplc="9550A1F2">
      <w:start w:val="1"/>
      <w:numFmt w:val="lowerLetter"/>
      <w:lvlText w:val="%8."/>
      <w:lvlJc w:val="left"/>
      <w:pPr>
        <w:ind w:left="5760" w:hanging="360"/>
      </w:pPr>
    </w:lvl>
    <w:lvl w:ilvl="8" w:tplc="4680FDF8">
      <w:start w:val="1"/>
      <w:numFmt w:val="lowerRoman"/>
      <w:lvlText w:val="%9."/>
      <w:lvlJc w:val="right"/>
      <w:pPr>
        <w:ind w:left="6480" w:hanging="180"/>
      </w:pPr>
    </w:lvl>
  </w:abstractNum>
  <w:abstractNum w:abstractNumId="10" w15:restartNumberingAfterBreak="0">
    <w:nsid w:val="26B52259"/>
    <w:multiLevelType w:val="multilevel"/>
    <w:tmpl w:val="D1DC5CF8"/>
    <w:lvl w:ilvl="0">
      <w:start w:val="1"/>
      <w:numFmt w:val="decimal"/>
      <w:pStyle w:val="Heading1"/>
      <w:lvlText w:val="%1"/>
      <w:lvlJc w:val="left"/>
      <w:pPr>
        <w:ind w:left="432" w:hanging="432"/>
      </w:pPr>
    </w:lvl>
    <w:lvl w:ilvl="1">
      <w:start w:val="1"/>
      <w:numFmt w:val="decimal"/>
      <w:pStyle w:val="Heading2"/>
      <w:lvlText w:val="%1.%2"/>
      <w:lvlJc w:val="left"/>
      <w:pPr>
        <w:ind w:left="1001" w:hanging="576"/>
      </w:pPr>
      <w:rPr>
        <w:b w:val="0"/>
        <w:bCs/>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BEDA1C2"/>
    <w:multiLevelType w:val="hybridMultilevel"/>
    <w:tmpl w:val="FFFFFFFF"/>
    <w:lvl w:ilvl="0" w:tplc="79F079BC">
      <w:start w:val="1"/>
      <w:numFmt w:val="bullet"/>
      <w:lvlText w:val=""/>
      <w:lvlJc w:val="left"/>
      <w:pPr>
        <w:ind w:left="720" w:hanging="360"/>
      </w:pPr>
      <w:rPr>
        <w:rFonts w:ascii="Symbol" w:hAnsi="Symbol" w:hint="default"/>
      </w:rPr>
    </w:lvl>
    <w:lvl w:ilvl="1" w:tplc="89F63B08">
      <w:start w:val="1"/>
      <w:numFmt w:val="bullet"/>
      <w:lvlText w:val="o"/>
      <w:lvlJc w:val="left"/>
      <w:pPr>
        <w:ind w:left="1440" w:hanging="360"/>
      </w:pPr>
      <w:rPr>
        <w:rFonts w:ascii="Courier New" w:hAnsi="Courier New" w:hint="default"/>
      </w:rPr>
    </w:lvl>
    <w:lvl w:ilvl="2" w:tplc="11D8FD64">
      <w:start w:val="1"/>
      <w:numFmt w:val="bullet"/>
      <w:lvlText w:val=""/>
      <w:lvlJc w:val="left"/>
      <w:pPr>
        <w:ind w:left="2160" w:hanging="360"/>
      </w:pPr>
      <w:rPr>
        <w:rFonts w:ascii="Wingdings" w:hAnsi="Wingdings" w:hint="default"/>
      </w:rPr>
    </w:lvl>
    <w:lvl w:ilvl="3" w:tplc="8C7C1A1A">
      <w:start w:val="1"/>
      <w:numFmt w:val="bullet"/>
      <w:lvlText w:val=""/>
      <w:lvlJc w:val="left"/>
      <w:pPr>
        <w:ind w:left="2880" w:hanging="360"/>
      </w:pPr>
      <w:rPr>
        <w:rFonts w:ascii="Symbol" w:hAnsi="Symbol" w:hint="default"/>
      </w:rPr>
    </w:lvl>
    <w:lvl w:ilvl="4" w:tplc="BF548B82">
      <w:start w:val="1"/>
      <w:numFmt w:val="bullet"/>
      <w:lvlText w:val="o"/>
      <w:lvlJc w:val="left"/>
      <w:pPr>
        <w:ind w:left="3600" w:hanging="360"/>
      </w:pPr>
      <w:rPr>
        <w:rFonts w:ascii="Courier New" w:hAnsi="Courier New" w:hint="default"/>
      </w:rPr>
    </w:lvl>
    <w:lvl w:ilvl="5" w:tplc="86E6BC32">
      <w:start w:val="1"/>
      <w:numFmt w:val="bullet"/>
      <w:lvlText w:val=""/>
      <w:lvlJc w:val="left"/>
      <w:pPr>
        <w:ind w:left="4320" w:hanging="360"/>
      </w:pPr>
      <w:rPr>
        <w:rFonts w:ascii="Wingdings" w:hAnsi="Wingdings" w:hint="default"/>
      </w:rPr>
    </w:lvl>
    <w:lvl w:ilvl="6" w:tplc="51BC2814">
      <w:start w:val="1"/>
      <w:numFmt w:val="bullet"/>
      <w:lvlText w:val=""/>
      <w:lvlJc w:val="left"/>
      <w:pPr>
        <w:ind w:left="5040" w:hanging="360"/>
      </w:pPr>
      <w:rPr>
        <w:rFonts w:ascii="Symbol" w:hAnsi="Symbol" w:hint="default"/>
      </w:rPr>
    </w:lvl>
    <w:lvl w:ilvl="7" w:tplc="0EFAD66A">
      <w:start w:val="1"/>
      <w:numFmt w:val="bullet"/>
      <w:lvlText w:val="o"/>
      <w:lvlJc w:val="left"/>
      <w:pPr>
        <w:ind w:left="5760" w:hanging="360"/>
      </w:pPr>
      <w:rPr>
        <w:rFonts w:ascii="Courier New" w:hAnsi="Courier New" w:hint="default"/>
      </w:rPr>
    </w:lvl>
    <w:lvl w:ilvl="8" w:tplc="3A82109A">
      <w:start w:val="1"/>
      <w:numFmt w:val="bullet"/>
      <w:lvlText w:val=""/>
      <w:lvlJc w:val="left"/>
      <w:pPr>
        <w:ind w:left="6480" w:hanging="360"/>
      </w:pPr>
      <w:rPr>
        <w:rFonts w:ascii="Wingdings" w:hAnsi="Wingdings" w:hint="default"/>
      </w:rPr>
    </w:lvl>
  </w:abstractNum>
  <w:abstractNum w:abstractNumId="12" w15:restartNumberingAfterBreak="0">
    <w:nsid w:val="3BCB171A"/>
    <w:multiLevelType w:val="hybridMultilevel"/>
    <w:tmpl w:val="EE1C3256"/>
    <w:lvl w:ilvl="0" w:tplc="0C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C090001">
      <w:start w:val="1"/>
      <w:numFmt w:val="bullet"/>
      <w:lvlText w:val=""/>
      <w:lvlJc w:val="left"/>
      <w:pPr>
        <w:ind w:left="2880" w:hanging="360"/>
      </w:pPr>
      <w:rPr>
        <w:rFonts w:ascii="Symbol" w:hAnsi="Symbo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F9A482E"/>
    <w:multiLevelType w:val="hybridMultilevel"/>
    <w:tmpl w:val="24D8C8C4"/>
    <w:lvl w:ilvl="0" w:tplc="0C090001">
      <w:start w:val="1"/>
      <w:numFmt w:val="bullet"/>
      <w:lvlText w:val=""/>
      <w:lvlJc w:val="left"/>
      <w:pPr>
        <w:ind w:left="1152"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4" w15:restartNumberingAfterBreak="0">
    <w:nsid w:val="44DEED8E"/>
    <w:multiLevelType w:val="hybridMultilevel"/>
    <w:tmpl w:val="E3C80C70"/>
    <w:lvl w:ilvl="0" w:tplc="5ECAC91E">
      <w:start w:val="1"/>
      <w:numFmt w:val="decimal"/>
      <w:lvlText w:val="%1."/>
      <w:lvlJc w:val="left"/>
      <w:pPr>
        <w:ind w:left="720" w:hanging="360"/>
      </w:pPr>
    </w:lvl>
    <w:lvl w:ilvl="1" w:tplc="1ACA0748">
      <w:start w:val="1"/>
      <w:numFmt w:val="lowerLetter"/>
      <w:lvlText w:val="%2."/>
      <w:lvlJc w:val="left"/>
      <w:pPr>
        <w:ind w:left="1440" w:hanging="360"/>
      </w:pPr>
    </w:lvl>
    <w:lvl w:ilvl="2" w:tplc="BF28D798">
      <w:start w:val="1"/>
      <w:numFmt w:val="lowerRoman"/>
      <w:lvlText w:val="%3."/>
      <w:lvlJc w:val="right"/>
      <w:pPr>
        <w:ind w:left="2160" w:hanging="180"/>
      </w:pPr>
    </w:lvl>
    <w:lvl w:ilvl="3" w:tplc="6F8CE7D6">
      <w:start w:val="1"/>
      <w:numFmt w:val="decimal"/>
      <w:lvlText w:val="%4."/>
      <w:lvlJc w:val="left"/>
      <w:pPr>
        <w:ind w:left="2880" w:hanging="360"/>
      </w:pPr>
    </w:lvl>
    <w:lvl w:ilvl="4" w:tplc="896EA08E">
      <w:start w:val="1"/>
      <w:numFmt w:val="lowerLetter"/>
      <w:lvlText w:val="%5."/>
      <w:lvlJc w:val="left"/>
      <w:pPr>
        <w:ind w:left="3600" w:hanging="360"/>
      </w:pPr>
    </w:lvl>
    <w:lvl w:ilvl="5" w:tplc="F1FCF64A">
      <w:start w:val="1"/>
      <w:numFmt w:val="lowerRoman"/>
      <w:lvlText w:val="%6."/>
      <w:lvlJc w:val="right"/>
      <w:pPr>
        <w:ind w:left="4320" w:hanging="180"/>
      </w:pPr>
    </w:lvl>
    <w:lvl w:ilvl="6" w:tplc="303CC202">
      <w:start w:val="1"/>
      <w:numFmt w:val="decimal"/>
      <w:lvlText w:val="%7."/>
      <w:lvlJc w:val="left"/>
      <w:pPr>
        <w:ind w:left="5040" w:hanging="360"/>
      </w:pPr>
    </w:lvl>
    <w:lvl w:ilvl="7" w:tplc="51F47D88">
      <w:start w:val="1"/>
      <w:numFmt w:val="lowerLetter"/>
      <w:lvlText w:val="%8."/>
      <w:lvlJc w:val="left"/>
      <w:pPr>
        <w:ind w:left="5760" w:hanging="360"/>
      </w:pPr>
    </w:lvl>
    <w:lvl w:ilvl="8" w:tplc="6A98DB6C">
      <w:start w:val="1"/>
      <w:numFmt w:val="lowerRoman"/>
      <w:lvlText w:val="%9."/>
      <w:lvlJc w:val="right"/>
      <w:pPr>
        <w:ind w:left="6480" w:hanging="180"/>
      </w:pPr>
    </w:lvl>
  </w:abstractNum>
  <w:abstractNum w:abstractNumId="15" w15:restartNumberingAfterBreak="0">
    <w:nsid w:val="500051D0"/>
    <w:multiLevelType w:val="hybridMultilevel"/>
    <w:tmpl w:val="FDF417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25D110E"/>
    <w:multiLevelType w:val="hybridMultilevel"/>
    <w:tmpl w:val="7E8EA50C"/>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536513DF"/>
    <w:multiLevelType w:val="hybridMultilevel"/>
    <w:tmpl w:val="28268AB0"/>
    <w:lvl w:ilvl="0" w:tplc="0C090001">
      <w:start w:val="1"/>
      <w:numFmt w:val="bullet"/>
      <w:lvlText w:val=""/>
      <w:lvlJc w:val="left"/>
      <w:pPr>
        <w:ind w:left="1854" w:hanging="360"/>
      </w:pPr>
      <w:rPr>
        <w:rFonts w:ascii="Symbol" w:hAnsi="Symbol" w:hint="default"/>
      </w:rPr>
    </w:lvl>
    <w:lvl w:ilvl="1" w:tplc="0C090003" w:tentative="1">
      <w:start w:val="1"/>
      <w:numFmt w:val="bullet"/>
      <w:lvlText w:val="o"/>
      <w:lvlJc w:val="left"/>
      <w:pPr>
        <w:ind w:left="2574" w:hanging="360"/>
      </w:pPr>
      <w:rPr>
        <w:rFonts w:ascii="Courier New" w:hAnsi="Courier New" w:cs="Courier New" w:hint="default"/>
      </w:rPr>
    </w:lvl>
    <w:lvl w:ilvl="2" w:tplc="0C090005" w:tentative="1">
      <w:start w:val="1"/>
      <w:numFmt w:val="bullet"/>
      <w:lvlText w:val=""/>
      <w:lvlJc w:val="left"/>
      <w:pPr>
        <w:ind w:left="3294" w:hanging="360"/>
      </w:pPr>
      <w:rPr>
        <w:rFonts w:ascii="Wingdings" w:hAnsi="Wingdings" w:hint="default"/>
      </w:rPr>
    </w:lvl>
    <w:lvl w:ilvl="3" w:tplc="0C090001" w:tentative="1">
      <w:start w:val="1"/>
      <w:numFmt w:val="bullet"/>
      <w:lvlText w:val=""/>
      <w:lvlJc w:val="left"/>
      <w:pPr>
        <w:ind w:left="4014" w:hanging="360"/>
      </w:pPr>
      <w:rPr>
        <w:rFonts w:ascii="Symbol" w:hAnsi="Symbol" w:hint="default"/>
      </w:rPr>
    </w:lvl>
    <w:lvl w:ilvl="4" w:tplc="0C090003" w:tentative="1">
      <w:start w:val="1"/>
      <w:numFmt w:val="bullet"/>
      <w:lvlText w:val="o"/>
      <w:lvlJc w:val="left"/>
      <w:pPr>
        <w:ind w:left="4734" w:hanging="360"/>
      </w:pPr>
      <w:rPr>
        <w:rFonts w:ascii="Courier New" w:hAnsi="Courier New" w:cs="Courier New" w:hint="default"/>
      </w:rPr>
    </w:lvl>
    <w:lvl w:ilvl="5" w:tplc="0C090005" w:tentative="1">
      <w:start w:val="1"/>
      <w:numFmt w:val="bullet"/>
      <w:lvlText w:val=""/>
      <w:lvlJc w:val="left"/>
      <w:pPr>
        <w:ind w:left="5454" w:hanging="360"/>
      </w:pPr>
      <w:rPr>
        <w:rFonts w:ascii="Wingdings" w:hAnsi="Wingdings" w:hint="default"/>
      </w:rPr>
    </w:lvl>
    <w:lvl w:ilvl="6" w:tplc="0C090001" w:tentative="1">
      <w:start w:val="1"/>
      <w:numFmt w:val="bullet"/>
      <w:lvlText w:val=""/>
      <w:lvlJc w:val="left"/>
      <w:pPr>
        <w:ind w:left="6174" w:hanging="360"/>
      </w:pPr>
      <w:rPr>
        <w:rFonts w:ascii="Symbol" w:hAnsi="Symbol" w:hint="default"/>
      </w:rPr>
    </w:lvl>
    <w:lvl w:ilvl="7" w:tplc="0C090003" w:tentative="1">
      <w:start w:val="1"/>
      <w:numFmt w:val="bullet"/>
      <w:lvlText w:val="o"/>
      <w:lvlJc w:val="left"/>
      <w:pPr>
        <w:ind w:left="6894" w:hanging="360"/>
      </w:pPr>
      <w:rPr>
        <w:rFonts w:ascii="Courier New" w:hAnsi="Courier New" w:cs="Courier New" w:hint="default"/>
      </w:rPr>
    </w:lvl>
    <w:lvl w:ilvl="8" w:tplc="0C090005" w:tentative="1">
      <w:start w:val="1"/>
      <w:numFmt w:val="bullet"/>
      <w:lvlText w:val=""/>
      <w:lvlJc w:val="left"/>
      <w:pPr>
        <w:ind w:left="7614" w:hanging="360"/>
      </w:pPr>
      <w:rPr>
        <w:rFonts w:ascii="Wingdings" w:hAnsi="Wingdings" w:hint="default"/>
      </w:rPr>
    </w:lvl>
  </w:abstractNum>
  <w:abstractNum w:abstractNumId="18" w15:restartNumberingAfterBreak="0">
    <w:nsid w:val="55F5EE43"/>
    <w:multiLevelType w:val="hybridMultilevel"/>
    <w:tmpl w:val="7E8EA50C"/>
    <w:lvl w:ilvl="0" w:tplc="683A1848">
      <w:start w:val="1"/>
      <w:numFmt w:val="decimal"/>
      <w:lvlText w:val="%1."/>
      <w:lvlJc w:val="left"/>
      <w:pPr>
        <w:ind w:left="720" w:hanging="360"/>
      </w:pPr>
    </w:lvl>
    <w:lvl w:ilvl="1" w:tplc="0C09000F">
      <w:start w:val="1"/>
      <w:numFmt w:val="decimal"/>
      <w:lvlText w:val="%2."/>
      <w:lvlJc w:val="left"/>
      <w:pPr>
        <w:ind w:left="1440" w:hanging="360"/>
      </w:pPr>
    </w:lvl>
    <w:lvl w:ilvl="2" w:tplc="5B4A7874">
      <w:start w:val="1"/>
      <w:numFmt w:val="lowerRoman"/>
      <w:lvlText w:val="%3."/>
      <w:lvlJc w:val="right"/>
      <w:pPr>
        <w:ind w:left="2160" w:hanging="180"/>
      </w:pPr>
    </w:lvl>
    <w:lvl w:ilvl="3" w:tplc="6E88CB9E">
      <w:start w:val="1"/>
      <w:numFmt w:val="decimal"/>
      <w:lvlText w:val="%4."/>
      <w:lvlJc w:val="left"/>
      <w:pPr>
        <w:ind w:left="2880" w:hanging="360"/>
      </w:pPr>
    </w:lvl>
    <w:lvl w:ilvl="4" w:tplc="F742683E">
      <w:start w:val="1"/>
      <w:numFmt w:val="lowerLetter"/>
      <w:lvlText w:val="%5."/>
      <w:lvlJc w:val="left"/>
      <w:pPr>
        <w:ind w:left="3600" w:hanging="360"/>
      </w:pPr>
    </w:lvl>
    <w:lvl w:ilvl="5" w:tplc="93BC1432">
      <w:start w:val="1"/>
      <w:numFmt w:val="lowerRoman"/>
      <w:lvlText w:val="%6."/>
      <w:lvlJc w:val="right"/>
      <w:pPr>
        <w:ind w:left="4320" w:hanging="180"/>
      </w:pPr>
    </w:lvl>
    <w:lvl w:ilvl="6" w:tplc="2ED4F0E2">
      <w:start w:val="1"/>
      <w:numFmt w:val="decimal"/>
      <w:lvlText w:val="%7."/>
      <w:lvlJc w:val="left"/>
      <w:pPr>
        <w:ind w:left="5040" w:hanging="360"/>
      </w:pPr>
    </w:lvl>
    <w:lvl w:ilvl="7" w:tplc="96D4CA12">
      <w:start w:val="1"/>
      <w:numFmt w:val="lowerLetter"/>
      <w:lvlText w:val="%8."/>
      <w:lvlJc w:val="left"/>
      <w:pPr>
        <w:ind w:left="5760" w:hanging="360"/>
      </w:pPr>
    </w:lvl>
    <w:lvl w:ilvl="8" w:tplc="CA689F0C">
      <w:start w:val="1"/>
      <w:numFmt w:val="lowerRoman"/>
      <w:lvlText w:val="%9."/>
      <w:lvlJc w:val="right"/>
      <w:pPr>
        <w:ind w:left="6480" w:hanging="180"/>
      </w:pPr>
    </w:lvl>
  </w:abstractNum>
  <w:abstractNum w:abstractNumId="19" w15:restartNumberingAfterBreak="0">
    <w:nsid w:val="58AE4EB0"/>
    <w:multiLevelType w:val="hybridMultilevel"/>
    <w:tmpl w:val="D9F88408"/>
    <w:lvl w:ilvl="0" w:tplc="0C090001">
      <w:start w:val="1"/>
      <w:numFmt w:val="bullet"/>
      <w:lvlText w:val=""/>
      <w:lvlJc w:val="left"/>
      <w:pPr>
        <w:ind w:left="1145" w:hanging="360"/>
      </w:pPr>
      <w:rPr>
        <w:rFonts w:ascii="Symbol" w:hAnsi="Symbol" w:hint="default"/>
      </w:rPr>
    </w:lvl>
    <w:lvl w:ilvl="1" w:tplc="0C090003">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20" w15:restartNumberingAfterBreak="0">
    <w:nsid w:val="5989332C"/>
    <w:multiLevelType w:val="hybridMultilevel"/>
    <w:tmpl w:val="DE1A27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BC1FADC"/>
    <w:multiLevelType w:val="hybridMultilevel"/>
    <w:tmpl w:val="232CD4A8"/>
    <w:lvl w:ilvl="0" w:tplc="B8D40DA2">
      <w:start w:val="1"/>
      <w:numFmt w:val="decimal"/>
      <w:lvlText w:val="%1."/>
      <w:lvlJc w:val="left"/>
      <w:pPr>
        <w:ind w:left="720" w:hanging="360"/>
      </w:pPr>
    </w:lvl>
    <w:lvl w:ilvl="1" w:tplc="5796A3EA">
      <w:start w:val="1"/>
      <w:numFmt w:val="lowerLetter"/>
      <w:lvlText w:val="%2."/>
      <w:lvlJc w:val="left"/>
      <w:pPr>
        <w:ind w:left="1440" w:hanging="360"/>
      </w:pPr>
    </w:lvl>
    <w:lvl w:ilvl="2" w:tplc="BEA2F8A6">
      <w:start w:val="1"/>
      <w:numFmt w:val="lowerRoman"/>
      <w:lvlText w:val="%3."/>
      <w:lvlJc w:val="right"/>
      <w:pPr>
        <w:ind w:left="2160" w:hanging="180"/>
      </w:pPr>
    </w:lvl>
    <w:lvl w:ilvl="3" w:tplc="9594B874">
      <w:start w:val="1"/>
      <w:numFmt w:val="decimal"/>
      <w:lvlText w:val="%4."/>
      <w:lvlJc w:val="left"/>
      <w:pPr>
        <w:ind w:left="2880" w:hanging="360"/>
      </w:pPr>
    </w:lvl>
    <w:lvl w:ilvl="4" w:tplc="C3620912">
      <w:start w:val="1"/>
      <w:numFmt w:val="lowerLetter"/>
      <w:lvlText w:val="%5."/>
      <w:lvlJc w:val="left"/>
      <w:pPr>
        <w:ind w:left="3600" w:hanging="360"/>
      </w:pPr>
    </w:lvl>
    <w:lvl w:ilvl="5" w:tplc="524A5EA6">
      <w:start w:val="1"/>
      <w:numFmt w:val="lowerRoman"/>
      <w:lvlText w:val="%6."/>
      <w:lvlJc w:val="right"/>
      <w:pPr>
        <w:ind w:left="4320" w:hanging="180"/>
      </w:pPr>
    </w:lvl>
    <w:lvl w:ilvl="6" w:tplc="74881EDE">
      <w:start w:val="1"/>
      <w:numFmt w:val="decimal"/>
      <w:lvlText w:val="%7."/>
      <w:lvlJc w:val="left"/>
      <w:pPr>
        <w:ind w:left="5040" w:hanging="360"/>
      </w:pPr>
    </w:lvl>
    <w:lvl w:ilvl="7" w:tplc="A9CEC77E">
      <w:start w:val="1"/>
      <w:numFmt w:val="lowerLetter"/>
      <w:lvlText w:val="%8."/>
      <w:lvlJc w:val="left"/>
      <w:pPr>
        <w:ind w:left="5760" w:hanging="360"/>
      </w:pPr>
    </w:lvl>
    <w:lvl w:ilvl="8" w:tplc="AC98C5F4">
      <w:start w:val="1"/>
      <w:numFmt w:val="lowerRoman"/>
      <w:lvlText w:val="%9."/>
      <w:lvlJc w:val="right"/>
      <w:pPr>
        <w:ind w:left="6480" w:hanging="180"/>
      </w:pPr>
    </w:lvl>
  </w:abstractNum>
  <w:abstractNum w:abstractNumId="22" w15:restartNumberingAfterBreak="0">
    <w:nsid w:val="5DC81C4C"/>
    <w:multiLevelType w:val="hybridMultilevel"/>
    <w:tmpl w:val="A9F220B6"/>
    <w:lvl w:ilvl="0" w:tplc="E7845762">
      <w:start w:val="1"/>
      <w:numFmt w:val="bullet"/>
      <w:pStyle w:val="ListParagraph"/>
      <w:lvlText w:val=""/>
      <w:lvlJc w:val="left"/>
      <w:pPr>
        <w:ind w:left="1440" w:hanging="360"/>
      </w:pPr>
      <w:rPr>
        <w:rFonts w:ascii="Symbol" w:hAnsi="Symbol" w:hint="default"/>
        <w:u w:color="FF5800" w:themeColor="accen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DB5B4F"/>
    <w:multiLevelType w:val="hybridMultilevel"/>
    <w:tmpl w:val="41B4F3B4"/>
    <w:lvl w:ilvl="0" w:tplc="FFFFFFFF">
      <w:start w:val="1"/>
      <w:numFmt w:val="bullet"/>
      <w:lvlText w:val=""/>
      <w:lvlJc w:val="left"/>
      <w:pPr>
        <w:ind w:left="1152" w:hanging="360"/>
      </w:pPr>
      <w:rPr>
        <w:rFonts w:ascii="Symbol" w:hAnsi="Symbol" w:hint="default"/>
      </w:rPr>
    </w:lvl>
    <w:lvl w:ilvl="1" w:tplc="0C09000F">
      <w:start w:val="1"/>
      <w:numFmt w:val="decimal"/>
      <w:lvlText w:val="%2."/>
      <w:lvlJc w:val="left"/>
      <w:pPr>
        <w:ind w:left="1440" w:hanging="360"/>
      </w:p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4" w15:restartNumberingAfterBreak="0">
    <w:nsid w:val="63BB5317"/>
    <w:multiLevelType w:val="hybridMultilevel"/>
    <w:tmpl w:val="08723EE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06A5DA0"/>
    <w:multiLevelType w:val="hybridMultilevel"/>
    <w:tmpl w:val="04102CE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75476644"/>
    <w:multiLevelType w:val="hybridMultilevel"/>
    <w:tmpl w:val="0D6AF42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7A893A90"/>
    <w:multiLevelType w:val="hybridMultilevel"/>
    <w:tmpl w:val="36A22E62"/>
    <w:lvl w:ilvl="0" w:tplc="0C090001">
      <w:start w:val="1"/>
      <w:numFmt w:val="bullet"/>
      <w:lvlText w:val=""/>
      <w:lvlJc w:val="left"/>
      <w:pPr>
        <w:ind w:left="1152" w:hanging="360"/>
      </w:pPr>
      <w:rPr>
        <w:rFonts w:ascii="Symbol" w:hAnsi="Symbol" w:hint="default"/>
      </w:rPr>
    </w:lvl>
    <w:lvl w:ilvl="1" w:tplc="0C090001">
      <w:start w:val="1"/>
      <w:numFmt w:val="bullet"/>
      <w:lvlText w:val=""/>
      <w:lvlJc w:val="left"/>
      <w:pPr>
        <w:ind w:left="1872" w:hanging="360"/>
      </w:pPr>
      <w:rPr>
        <w:rFonts w:ascii="Symbol" w:hAnsi="Symbol"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num w:numId="1" w16cid:durableId="2000380226">
    <w:abstractNumId w:val="4"/>
  </w:num>
  <w:num w:numId="2" w16cid:durableId="2063361084">
    <w:abstractNumId w:val="9"/>
  </w:num>
  <w:num w:numId="3" w16cid:durableId="303782092">
    <w:abstractNumId w:val="14"/>
  </w:num>
  <w:num w:numId="4" w16cid:durableId="2099474984">
    <w:abstractNumId w:val="21"/>
  </w:num>
  <w:num w:numId="5" w16cid:durableId="451636789">
    <w:abstractNumId w:val="18"/>
  </w:num>
  <w:num w:numId="6" w16cid:durableId="2013943488">
    <w:abstractNumId w:val="10"/>
  </w:num>
  <w:num w:numId="7" w16cid:durableId="849761069">
    <w:abstractNumId w:val="22"/>
  </w:num>
  <w:num w:numId="8" w16cid:durableId="1530100383">
    <w:abstractNumId w:val="0"/>
  </w:num>
  <w:num w:numId="9" w16cid:durableId="981275576">
    <w:abstractNumId w:val="1"/>
  </w:num>
  <w:num w:numId="10" w16cid:durableId="2129277286">
    <w:abstractNumId w:val="20"/>
  </w:num>
  <w:num w:numId="11" w16cid:durableId="10182892">
    <w:abstractNumId w:val="5"/>
  </w:num>
  <w:num w:numId="12" w16cid:durableId="1927759621">
    <w:abstractNumId w:val="17"/>
  </w:num>
  <w:num w:numId="13" w16cid:durableId="1921216330">
    <w:abstractNumId w:val="13"/>
  </w:num>
  <w:num w:numId="14" w16cid:durableId="1609237728">
    <w:abstractNumId w:val="6"/>
  </w:num>
  <w:num w:numId="15" w16cid:durableId="1010335596">
    <w:abstractNumId w:val="23"/>
  </w:num>
  <w:num w:numId="16" w16cid:durableId="998191667">
    <w:abstractNumId w:val="27"/>
  </w:num>
  <w:num w:numId="17" w16cid:durableId="97263123">
    <w:abstractNumId w:val="26"/>
  </w:num>
  <w:num w:numId="18" w16cid:durableId="1875148752">
    <w:abstractNumId w:val="8"/>
  </w:num>
  <w:num w:numId="19" w16cid:durableId="411319343">
    <w:abstractNumId w:val="3"/>
  </w:num>
  <w:num w:numId="20" w16cid:durableId="792291531">
    <w:abstractNumId w:val="7"/>
  </w:num>
  <w:num w:numId="21" w16cid:durableId="1102995986">
    <w:abstractNumId w:val="11"/>
  </w:num>
  <w:num w:numId="22" w16cid:durableId="18767676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58831130">
    <w:abstractNumId w:val="15"/>
  </w:num>
  <w:num w:numId="24" w16cid:durableId="709108576">
    <w:abstractNumId w:val="25"/>
  </w:num>
  <w:num w:numId="25" w16cid:durableId="1773283007">
    <w:abstractNumId w:val="12"/>
  </w:num>
  <w:num w:numId="26" w16cid:durableId="7871594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02613068">
    <w:abstractNumId w:val="12"/>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28285202">
    <w:abstractNumId w:val="16"/>
  </w:num>
  <w:num w:numId="29" w16cid:durableId="1982493215">
    <w:abstractNumId w:val="19"/>
  </w:num>
  <w:num w:numId="30" w16cid:durableId="878978356">
    <w:abstractNumId w:val="2"/>
  </w:num>
  <w:num w:numId="31" w16cid:durableId="2063022519">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ttachedTemplate r:id="rId1"/>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t7AwMTYwMjQyNTJV0lEKTi0uzszPAykwqwUAjU6H3ywAAAA="/>
  </w:docVars>
  <w:rsids>
    <w:rsidRoot w:val="00F01B46"/>
    <w:rsid w:val="000000E2"/>
    <w:rsid w:val="000003BA"/>
    <w:rsid w:val="000006B7"/>
    <w:rsid w:val="000008B3"/>
    <w:rsid w:val="00000AA7"/>
    <w:rsid w:val="00000E6C"/>
    <w:rsid w:val="000010BE"/>
    <w:rsid w:val="000012AF"/>
    <w:rsid w:val="0000140F"/>
    <w:rsid w:val="00001561"/>
    <w:rsid w:val="00001595"/>
    <w:rsid w:val="0000165D"/>
    <w:rsid w:val="000016B7"/>
    <w:rsid w:val="00001920"/>
    <w:rsid w:val="0000196E"/>
    <w:rsid w:val="00001D48"/>
    <w:rsid w:val="00001E52"/>
    <w:rsid w:val="000020B4"/>
    <w:rsid w:val="00002223"/>
    <w:rsid w:val="000022FC"/>
    <w:rsid w:val="000023DF"/>
    <w:rsid w:val="0000253E"/>
    <w:rsid w:val="000025DC"/>
    <w:rsid w:val="000025E1"/>
    <w:rsid w:val="0000280D"/>
    <w:rsid w:val="000029D4"/>
    <w:rsid w:val="00002A4E"/>
    <w:rsid w:val="00002B04"/>
    <w:rsid w:val="00002C0C"/>
    <w:rsid w:val="00003016"/>
    <w:rsid w:val="000030A9"/>
    <w:rsid w:val="0000314D"/>
    <w:rsid w:val="0000356C"/>
    <w:rsid w:val="00003CE4"/>
    <w:rsid w:val="00003E11"/>
    <w:rsid w:val="0000467D"/>
    <w:rsid w:val="000046E4"/>
    <w:rsid w:val="00004844"/>
    <w:rsid w:val="0000493E"/>
    <w:rsid w:val="000049B6"/>
    <w:rsid w:val="00004A97"/>
    <w:rsid w:val="00004AA4"/>
    <w:rsid w:val="00004B35"/>
    <w:rsid w:val="00004D36"/>
    <w:rsid w:val="00004E18"/>
    <w:rsid w:val="00004F4B"/>
    <w:rsid w:val="00005055"/>
    <w:rsid w:val="000053B3"/>
    <w:rsid w:val="0000551A"/>
    <w:rsid w:val="00005667"/>
    <w:rsid w:val="0000568F"/>
    <w:rsid w:val="000059E9"/>
    <w:rsid w:val="00005BAF"/>
    <w:rsid w:val="00005EBC"/>
    <w:rsid w:val="00005F7B"/>
    <w:rsid w:val="00005FFE"/>
    <w:rsid w:val="0000617D"/>
    <w:rsid w:val="00006392"/>
    <w:rsid w:val="00006424"/>
    <w:rsid w:val="000064BC"/>
    <w:rsid w:val="000065F6"/>
    <w:rsid w:val="00006775"/>
    <w:rsid w:val="00006795"/>
    <w:rsid w:val="0000693F"/>
    <w:rsid w:val="000069A8"/>
    <w:rsid w:val="00006A83"/>
    <w:rsid w:val="00006CC6"/>
    <w:rsid w:val="00007123"/>
    <w:rsid w:val="00007382"/>
    <w:rsid w:val="000073D0"/>
    <w:rsid w:val="00007472"/>
    <w:rsid w:val="0000788F"/>
    <w:rsid w:val="00007B2B"/>
    <w:rsid w:val="00007C0A"/>
    <w:rsid w:val="00010631"/>
    <w:rsid w:val="00010735"/>
    <w:rsid w:val="00010847"/>
    <w:rsid w:val="00010855"/>
    <w:rsid w:val="00010DE1"/>
    <w:rsid w:val="00011053"/>
    <w:rsid w:val="000111C3"/>
    <w:rsid w:val="0001140F"/>
    <w:rsid w:val="000119B3"/>
    <w:rsid w:val="00011A66"/>
    <w:rsid w:val="00011A6A"/>
    <w:rsid w:val="00011BEC"/>
    <w:rsid w:val="00011E63"/>
    <w:rsid w:val="00011F8A"/>
    <w:rsid w:val="00012223"/>
    <w:rsid w:val="00012253"/>
    <w:rsid w:val="000122B4"/>
    <w:rsid w:val="000123D9"/>
    <w:rsid w:val="0001263B"/>
    <w:rsid w:val="000128FC"/>
    <w:rsid w:val="00012C9E"/>
    <w:rsid w:val="00012CB1"/>
    <w:rsid w:val="00012D9D"/>
    <w:rsid w:val="00012E68"/>
    <w:rsid w:val="000130FF"/>
    <w:rsid w:val="00013384"/>
    <w:rsid w:val="00013390"/>
    <w:rsid w:val="00013708"/>
    <w:rsid w:val="000139FD"/>
    <w:rsid w:val="00013E01"/>
    <w:rsid w:val="00013FD9"/>
    <w:rsid w:val="00014196"/>
    <w:rsid w:val="0001466F"/>
    <w:rsid w:val="000146BE"/>
    <w:rsid w:val="00014803"/>
    <w:rsid w:val="0001482A"/>
    <w:rsid w:val="000148B1"/>
    <w:rsid w:val="00014A0E"/>
    <w:rsid w:val="00014FB8"/>
    <w:rsid w:val="00015212"/>
    <w:rsid w:val="00015394"/>
    <w:rsid w:val="00015517"/>
    <w:rsid w:val="000156CE"/>
    <w:rsid w:val="000157EE"/>
    <w:rsid w:val="00015939"/>
    <w:rsid w:val="0001596A"/>
    <w:rsid w:val="00015990"/>
    <w:rsid w:val="00015CC0"/>
    <w:rsid w:val="00016201"/>
    <w:rsid w:val="00016590"/>
    <w:rsid w:val="00016822"/>
    <w:rsid w:val="00016926"/>
    <w:rsid w:val="00016DF6"/>
    <w:rsid w:val="00016EE9"/>
    <w:rsid w:val="00017270"/>
    <w:rsid w:val="0001768A"/>
    <w:rsid w:val="00017723"/>
    <w:rsid w:val="00017F92"/>
    <w:rsid w:val="00020067"/>
    <w:rsid w:val="000200BB"/>
    <w:rsid w:val="00020145"/>
    <w:rsid w:val="000201D6"/>
    <w:rsid w:val="000203D7"/>
    <w:rsid w:val="00020501"/>
    <w:rsid w:val="000205B3"/>
    <w:rsid w:val="00020791"/>
    <w:rsid w:val="00020A72"/>
    <w:rsid w:val="00020BD7"/>
    <w:rsid w:val="00020C6F"/>
    <w:rsid w:val="00020CA2"/>
    <w:rsid w:val="00020D02"/>
    <w:rsid w:val="00020E42"/>
    <w:rsid w:val="0002105A"/>
    <w:rsid w:val="00021060"/>
    <w:rsid w:val="0002144D"/>
    <w:rsid w:val="0002178C"/>
    <w:rsid w:val="0002183A"/>
    <w:rsid w:val="000219E5"/>
    <w:rsid w:val="00021B0D"/>
    <w:rsid w:val="00021B23"/>
    <w:rsid w:val="00021B63"/>
    <w:rsid w:val="00021FEF"/>
    <w:rsid w:val="00022042"/>
    <w:rsid w:val="00022289"/>
    <w:rsid w:val="00022442"/>
    <w:rsid w:val="000225C6"/>
    <w:rsid w:val="0002282A"/>
    <w:rsid w:val="00022898"/>
    <w:rsid w:val="0002290C"/>
    <w:rsid w:val="000229AD"/>
    <w:rsid w:val="00022BC0"/>
    <w:rsid w:val="00022C27"/>
    <w:rsid w:val="00022F0A"/>
    <w:rsid w:val="0002305B"/>
    <w:rsid w:val="00023134"/>
    <w:rsid w:val="00023DF0"/>
    <w:rsid w:val="00023F7C"/>
    <w:rsid w:val="00023FBB"/>
    <w:rsid w:val="000242D4"/>
    <w:rsid w:val="00024732"/>
    <w:rsid w:val="0002491F"/>
    <w:rsid w:val="00024971"/>
    <w:rsid w:val="000249F2"/>
    <w:rsid w:val="00024F02"/>
    <w:rsid w:val="00024F1C"/>
    <w:rsid w:val="000252AF"/>
    <w:rsid w:val="00025494"/>
    <w:rsid w:val="000255C3"/>
    <w:rsid w:val="000255DC"/>
    <w:rsid w:val="00025714"/>
    <w:rsid w:val="00025889"/>
    <w:rsid w:val="000258C7"/>
    <w:rsid w:val="0002592C"/>
    <w:rsid w:val="000259A2"/>
    <w:rsid w:val="00025AF0"/>
    <w:rsid w:val="00025EF8"/>
    <w:rsid w:val="0002601D"/>
    <w:rsid w:val="000263A3"/>
    <w:rsid w:val="00026794"/>
    <w:rsid w:val="000268F8"/>
    <w:rsid w:val="00026AD2"/>
    <w:rsid w:val="00026BB5"/>
    <w:rsid w:val="00026F6B"/>
    <w:rsid w:val="000274B5"/>
    <w:rsid w:val="000275E6"/>
    <w:rsid w:val="0002774C"/>
    <w:rsid w:val="00027797"/>
    <w:rsid w:val="000277C4"/>
    <w:rsid w:val="00027BBC"/>
    <w:rsid w:val="00027C1D"/>
    <w:rsid w:val="00027E31"/>
    <w:rsid w:val="00027F6D"/>
    <w:rsid w:val="000300B9"/>
    <w:rsid w:val="0003040E"/>
    <w:rsid w:val="000304BA"/>
    <w:rsid w:val="00030633"/>
    <w:rsid w:val="0003078B"/>
    <w:rsid w:val="00030794"/>
    <w:rsid w:val="00030847"/>
    <w:rsid w:val="00030B7D"/>
    <w:rsid w:val="00030C3D"/>
    <w:rsid w:val="00030C5B"/>
    <w:rsid w:val="00030DA9"/>
    <w:rsid w:val="00030E38"/>
    <w:rsid w:val="00031205"/>
    <w:rsid w:val="00031251"/>
    <w:rsid w:val="000316C8"/>
    <w:rsid w:val="000319BB"/>
    <w:rsid w:val="00031A90"/>
    <w:rsid w:val="00031B63"/>
    <w:rsid w:val="00031B6E"/>
    <w:rsid w:val="00031BD2"/>
    <w:rsid w:val="00031D9F"/>
    <w:rsid w:val="00031F1A"/>
    <w:rsid w:val="000321CA"/>
    <w:rsid w:val="000321E7"/>
    <w:rsid w:val="00032841"/>
    <w:rsid w:val="000328BE"/>
    <w:rsid w:val="00032AB9"/>
    <w:rsid w:val="00032B19"/>
    <w:rsid w:val="00032C49"/>
    <w:rsid w:val="00032CBF"/>
    <w:rsid w:val="00032E2D"/>
    <w:rsid w:val="00032E6F"/>
    <w:rsid w:val="00032F74"/>
    <w:rsid w:val="000331CB"/>
    <w:rsid w:val="00033260"/>
    <w:rsid w:val="0003329C"/>
    <w:rsid w:val="000337CA"/>
    <w:rsid w:val="00033868"/>
    <w:rsid w:val="00033C81"/>
    <w:rsid w:val="00033F94"/>
    <w:rsid w:val="00034216"/>
    <w:rsid w:val="00034562"/>
    <w:rsid w:val="00034616"/>
    <w:rsid w:val="0003467D"/>
    <w:rsid w:val="00034710"/>
    <w:rsid w:val="000349B4"/>
    <w:rsid w:val="000349E2"/>
    <w:rsid w:val="00034E4D"/>
    <w:rsid w:val="000355C5"/>
    <w:rsid w:val="00035691"/>
    <w:rsid w:val="00035BF8"/>
    <w:rsid w:val="00035DE3"/>
    <w:rsid w:val="0003619E"/>
    <w:rsid w:val="00036AB5"/>
    <w:rsid w:val="00036E51"/>
    <w:rsid w:val="00037205"/>
    <w:rsid w:val="00037413"/>
    <w:rsid w:val="00037470"/>
    <w:rsid w:val="0003783B"/>
    <w:rsid w:val="000378B3"/>
    <w:rsid w:val="00037A5F"/>
    <w:rsid w:val="00037C89"/>
    <w:rsid w:val="00037E3E"/>
    <w:rsid w:val="000402CE"/>
    <w:rsid w:val="000403A6"/>
    <w:rsid w:val="00040A81"/>
    <w:rsid w:val="00040FCA"/>
    <w:rsid w:val="0004162B"/>
    <w:rsid w:val="00041959"/>
    <w:rsid w:val="00041D19"/>
    <w:rsid w:val="00041F08"/>
    <w:rsid w:val="000420AB"/>
    <w:rsid w:val="00042117"/>
    <w:rsid w:val="00042A3B"/>
    <w:rsid w:val="00042B4E"/>
    <w:rsid w:val="00042F87"/>
    <w:rsid w:val="00042FC0"/>
    <w:rsid w:val="00043098"/>
    <w:rsid w:val="000430CE"/>
    <w:rsid w:val="00043230"/>
    <w:rsid w:val="000432D3"/>
    <w:rsid w:val="00043337"/>
    <w:rsid w:val="00043350"/>
    <w:rsid w:val="00043568"/>
    <w:rsid w:val="00043949"/>
    <w:rsid w:val="00043C57"/>
    <w:rsid w:val="000443FB"/>
    <w:rsid w:val="00044429"/>
    <w:rsid w:val="00044637"/>
    <w:rsid w:val="000449F1"/>
    <w:rsid w:val="00044B96"/>
    <w:rsid w:val="00044BD5"/>
    <w:rsid w:val="00044DFE"/>
    <w:rsid w:val="000450A1"/>
    <w:rsid w:val="00045160"/>
    <w:rsid w:val="00045406"/>
    <w:rsid w:val="0004556C"/>
    <w:rsid w:val="000458F6"/>
    <w:rsid w:val="00045933"/>
    <w:rsid w:val="00045D1D"/>
    <w:rsid w:val="00045DB8"/>
    <w:rsid w:val="00045ED6"/>
    <w:rsid w:val="0004612B"/>
    <w:rsid w:val="000462BD"/>
    <w:rsid w:val="000464F8"/>
    <w:rsid w:val="00046539"/>
    <w:rsid w:val="00046738"/>
    <w:rsid w:val="00046844"/>
    <w:rsid w:val="00046D3A"/>
    <w:rsid w:val="00046D78"/>
    <w:rsid w:val="000470CB"/>
    <w:rsid w:val="000470E5"/>
    <w:rsid w:val="00047435"/>
    <w:rsid w:val="000478D9"/>
    <w:rsid w:val="0004796E"/>
    <w:rsid w:val="00047A7B"/>
    <w:rsid w:val="00047C65"/>
    <w:rsid w:val="00047D14"/>
    <w:rsid w:val="00047E21"/>
    <w:rsid w:val="0005009E"/>
    <w:rsid w:val="000500C3"/>
    <w:rsid w:val="000500CB"/>
    <w:rsid w:val="00050452"/>
    <w:rsid w:val="00050926"/>
    <w:rsid w:val="00050B76"/>
    <w:rsid w:val="0005112E"/>
    <w:rsid w:val="00051707"/>
    <w:rsid w:val="00051A61"/>
    <w:rsid w:val="00051B5E"/>
    <w:rsid w:val="000527C4"/>
    <w:rsid w:val="000528FF"/>
    <w:rsid w:val="00052C5F"/>
    <w:rsid w:val="00052E3D"/>
    <w:rsid w:val="00052EEF"/>
    <w:rsid w:val="000530E5"/>
    <w:rsid w:val="00053796"/>
    <w:rsid w:val="000537F6"/>
    <w:rsid w:val="00053860"/>
    <w:rsid w:val="00053C68"/>
    <w:rsid w:val="00053CDD"/>
    <w:rsid w:val="00053E02"/>
    <w:rsid w:val="000540F9"/>
    <w:rsid w:val="000542B6"/>
    <w:rsid w:val="00054474"/>
    <w:rsid w:val="00054CEC"/>
    <w:rsid w:val="00054E46"/>
    <w:rsid w:val="00054FD0"/>
    <w:rsid w:val="0005502A"/>
    <w:rsid w:val="000550C8"/>
    <w:rsid w:val="0005514E"/>
    <w:rsid w:val="000551CC"/>
    <w:rsid w:val="0005534B"/>
    <w:rsid w:val="000556E2"/>
    <w:rsid w:val="00055712"/>
    <w:rsid w:val="0005579A"/>
    <w:rsid w:val="000559E5"/>
    <w:rsid w:val="00055AA6"/>
    <w:rsid w:val="00055AB0"/>
    <w:rsid w:val="00055B56"/>
    <w:rsid w:val="00055C42"/>
    <w:rsid w:val="00055CF6"/>
    <w:rsid w:val="00055DB6"/>
    <w:rsid w:val="00055E67"/>
    <w:rsid w:val="00055F1A"/>
    <w:rsid w:val="00055FF6"/>
    <w:rsid w:val="0005609D"/>
    <w:rsid w:val="000562C0"/>
    <w:rsid w:val="0005644D"/>
    <w:rsid w:val="000564CF"/>
    <w:rsid w:val="00056549"/>
    <w:rsid w:val="00056D82"/>
    <w:rsid w:val="00056E2C"/>
    <w:rsid w:val="00056E7C"/>
    <w:rsid w:val="00056EFB"/>
    <w:rsid w:val="00057056"/>
    <w:rsid w:val="000572D0"/>
    <w:rsid w:val="0005761E"/>
    <w:rsid w:val="000576C5"/>
    <w:rsid w:val="000576C9"/>
    <w:rsid w:val="0005776D"/>
    <w:rsid w:val="000578B1"/>
    <w:rsid w:val="0005793B"/>
    <w:rsid w:val="00057940"/>
    <w:rsid w:val="00057AB3"/>
    <w:rsid w:val="00057E2E"/>
    <w:rsid w:val="00060073"/>
    <w:rsid w:val="0006032E"/>
    <w:rsid w:val="0006039F"/>
    <w:rsid w:val="000603E3"/>
    <w:rsid w:val="0006044B"/>
    <w:rsid w:val="00060742"/>
    <w:rsid w:val="000609E3"/>
    <w:rsid w:val="00061418"/>
    <w:rsid w:val="000614F2"/>
    <w:rsid w:val="00061972"/>
    <w:rsid w:val="00061A65"/>
    <w:rsid w:val="00061AFF"/>
    <w:rsid w:val="00061D8C"/>
    <w:rsid w:val="00061E7E"/>
    <w:rsid w:val="00061EAB"/>
    <w:rsid w:val="0006206F"/>
    <w:rsid w:val="000625DC"/>
    <w:rsid w:val="00062DBB"/>
    <w:rsid w:val="000636B3"/>
    <w:rsid w:val="00063771"/>
    <w:rsid w:val="00063A5F"/>
    <w:rsid w:val="00063BFC"/>
    <w:rsid w:val="00063C48"/>
    <w:rsid w:val="00064019"/>
    <w:rsid w:val="00064042"/>
    <w:rsid w:val="0006409A"/>
    <w:rsid w:val="0006434D"/>
    <w:rsid w:val="000646C7"/>
    <w:rsid w:val="00064A7C"/>
    <w:rsid w:val="00064BB8"/>
    <w:rsid w:val="00064F97"/>
    <w:rsid w:val="00065278"/>
    <w:rsid w:val="00065474"/>
    <w:rsid w:val="000654F3"/>
    <w:rsid w:val="000655F6"/>
    <w:rsid w:val="00065671"/>
    <w:rsid w:val="00065A31"/>
    <w:rsid w:val="00065B35"/>
    <w:rsid w:val="00065D1D"/>
    <w:rsid w:val="00065D37"/>
    <w:rsid w:val="00065D38"/>
    <w:rsid w:val="00065DFA"/>
    <w:rsid w:val="00065EB8"/>
    <w:rsid w:val="0006621A"/>
    <w:rsid w:val="0006670A"/>
    <w:rsid w:val="000667F6"/>
    <w:rsid w:val="00066AD3"/>
    <w:rsid w:val="00066B44"/>
    <w:rsid w:val="00066EDE"/>
    <w:rsid w:val="0006712C"/>
    <w:rsid w:val="0006742B"/>
    <w:rsid w:val="00067501"/>
    <w:rsid w:val="00067503"/>
    <w:rsid w:val="00067509"/>
    <w:rsid w:val="00067608"/>
    <w:rsid w:val="00067652"/>
    <w:rsid w:val="00067E29"/>
    <w:rsid w:val="00070472"/>
    <w:rsid w:val="00070524"/>
    <w:rsid w:val="0007078F"/>
    <w:rsid w:val="00070D6D"/>
    <w:rsid w:val="0007101F"/>
    <w:rsid w:val="0007132B"/>
    <w:rsid w:val="0007173D"/>
    <w:rsid w:val="00071CDA"/>
    <w:rsid w:val="00071E52"/>
    <w:rsid w:val="00071EC7"/>
    <w:rsid w:val="00072141"/>
    <w:rsid w:val="0007219B"/>
    <w:rsid w:val="000725B1"/>
    <w:rsid w:val="00072846"/>
    <w:rsid w:val="0007298E"/>
    <w:rsid w:val="000729D9"/>
    <w:rsid w:val="00072DDE"/>
    <w:rsid w:val="00073009"/>
    <w:rsid w:val="00073087"/>
    <w:rsid w:val="000730BD"/>
    <w:rsid w:val="00073156"/>
    <w:rsid w:val="000735E2"/>
    <w:rsid w:val="00073807"/>
    <w:rsid w:val="0007398B"/>
    <w:rsid w:val="00073B95"/>
    <w:rsid w:val="00073C72"/>
    <w:rsid w:val="00073DA9"/>
    <w:rsid w:val="00073DCF"/>
    <w:rsid w:val="00073EBE"/>
    <w:rsid w:val="00073EEA"/>
    <w:rsid w:val="00073FDA"/>
    <w:rsid w:val="000741FB"/>
    <w:rsid w:val="000743F9"/>
    <w:rsid w:val="00074566"/>
    <w:rsid w:val="00074A63"/>
    <w:rsid w:val="00074B87"/>
    <w:rsid w:val="00074EFA"/>
    <w:rsid w:val="00075091"/>
    <w:rsid w:val="00075183"/>
    <w:rsid w:val="00075213"/>
    <w:rsid w:val="00075247"/>
    <w:rsid w:val="000754CB"/>
    <w:rsid w:val="000754DB"/>
    <w:rsid w:val="00075682"/>
    <w:rsid w:val="00075687"/>
    <w:rsid w:val="00075844"/>
    <w:rsid w:val="00075950"/>
    <w:rsid w:val="00075FF8"/>
    <w:rsid w:val="000761AB"/>
    <w:rsid w:val="00076230"/>
    <w:rsid w:val="00076333"/>
    <w:rsid w:val="00076908"/>
    <w:rsid w:val="00076BC6"/>
    <w:rsid w:val="00076C0D"/>
    <w:rsid w:val="00076E89"/>
    <w:rsid w:val="0007775F"/>
    <w:rsid w:val="00077764"/>
    <w:rsid w:val="0007794F"/>
    <w:rsid w:val="00077A52"/>
    <w:rsid w:val="00077A5A"/>
    <w:rsid w:val="00077B39"/>
    <w:rsid w:val="00077C15"/>
    <w:rsid w:val="00077C9C"/>
    <w:rsid w:val="00077D10"/>
    <w:rsid w:val="00077E4D"/>
    <w:rsid w:val="00077F41"/>
    <w:rsid w:val="00080628"/>
    <w:rsid w:val="000807FB"/>
    <w:rsid w:val="000809CE"/>
    <w:rsid w:val="00080A1F"/>
    <w:rsid w:val="00080B5D"/>
    <w:rsid w:val="00080D6C"/>
    <w:rsid w:val="0008125E"/>
    <w:rsid w:val="0008143E"/>
    <w:rsid w:val="000816D2"/>
    <w:rsid w:val="00081DE5"/>
    <w:rsid w:val="00081F57"/>
    <w:rsid w:val="00081FB0"/>
    <w:rsid w:val="000822C3"/>
    <w:rsid w:val="0008231E"/>
    <w:rsid w:val="00082446"/>
    <w:rsid w:val="00082735"/>
    <w:rsid w:val="000827EC"/>
    <w:rsid w:val="00082802"/>
    <w:rsid w:val="00082874"/>
    <w:rsid w:val="0008291B"/>
    <w:rsid w:val="00082AE9"/>
    <w:rsid w:val="00082CB8"/>
    <w:rsid w:val="00082E1A"/>
    <w:rsid w:val="00082E68"/>
    <w:rsid w:val="0008304B"/>
    <w:rsid w:val="00083062"/>
    <w:rsid w:val="00083331"/>
    <w:rsid w:val="000835CD"/>
    <w:rsid w:val="000837F4"/>
    <w:rsid w:val="000838C8"/>
    <w:rsid w:val="000839DD"/>
    <w:rsid w:val="00083BD9"/>
    <w:rsid w:val="00083D5D"/>
    <w:rsid w:val="000840DF"/>
    <w:rsid w:val="0008415B"/>
    <w:rsid w:val="00084227"/>
    <w:rsid w:val="00084308"/>
    <w:rsid w:val="00084641"/>
    <w:rsid w:val="00084652"/>
    <w:rsid w:val="000849BC"/>
    <w:rsid w:val="0008508B"/>
    <w:rsid w:val="000850C5"/>
    <w:rsid w:val="000850CF"/>
    <w:rsid w:val="0008561A"/>
    <w:rsid w:val="000856BA"/>
    <w:rsid w:val="00085895"/>
    <w:rsid w:val="00085929"/>
    <w:rsid w:val="00085B61"/>
    <w:rsid w:val="00085EB6"/>
    <w:rsid w:val="000862C5"/>
    <w:rsid w:val="000862FF"/>
    <w:rsid w:val="00086301"/>
    <w:rsid w:val="00086378"/>
    <w:rsid w:val="00086590"/>
    <w:rsid w:val="0008673E"/>
    <w:rsid w:val="0008674E"/>
    <w:rsid w:val="000867C3"/>
    <w:rsid w:val="00086A11"/>
    <w:rsid w:val="00086B9C"/>
    <w:rsid w:val="00086CC8"/>
    <w:rsid w:val="00086E09"/>
    <w:rsid w:val="000870C0"/>
    <w:rsid w:val="000872D2"/>
    <w:rsid w:val="0008797D"/>
    <w:rsid w:val="00087BDA"/>
    <w:rsid w:val="00087E7D"/>
    <w:rsid w:val="00090158"/>
    <w:rsid w:val="0009034C"/>
    <w:rsid w:val="00090504"/>
    <w:rsid w:val="000906F5"/>
    <w:rsid w:val="00090D18"/>
    <w:rsid w:val="00090FA3"/>
    <w:rsid w:val="00091029"/>
    <w:rsid w:val="000914A6"/>
    <w:rsid w:val="000915FF"/>
    <w:rsid w:val="00091851"/>
    <w:rsid w:val="00091AF0"/>
    <w:rsid w:val="00091D72"/>
    <w:rsid w:val="00091DB6"/>
    <w:rsid w:val="00092449"/>
    <w:rsid w:val="00092647"/>
    <w:rsid w:val="000926E3"/>
    <w:rsid w:val="00092762"/>
    <w:rsid w:val="00092D0B"/>
    <w:rsid w:val="00092D27"/>
    <w:rsid w:val="00092DEC"/>
    <w:rsid w:val="00092E9C"/>
    <w:rsid w:val="00093226"/>
    <w:rsid w:val="00093459"/>
    <w:rsid w:val="0009349B"/>
    <w:rsid w:val="000935A2"/>
    <w:rsid w:val="00093B03"/>
    <w:rsid w:val="00093BBF"/>
    <w:rsid w:val="00094223"/>
    <w:rsid w:val="00094249"/>
    <w:rsid w:val="000942EB"/>
    <w:rsid w:val="000945AF"/>
    <w:rsid w:val="000947E2"/>
    <w:rsid w:val="00094A3B"/>
    <w:rsid w:val="00094B4A"/>
    <w:rsid w:val="00094EEF"/>
    <w:rsid w:val="00094F28"/>
    <w:rsid w:val="00095033"/>
    <w:rsid w:val="00095411"/>
    <w:rsid w:val="0009551C"/>
    <w:rsid w:val="00095532"/>
    <w:rsid w:val="000957E4"/>
    <w:rsid w:val="00095814"/>
    <w:rsid w:val="00095A85"/>
    <w:rsid w:val="00095D2F"/>
    <w:rsid w:val="00095F12"/>
    <w:rsid w:val="00096637"/>
    <w:rsid w:val="00096723"/>
    <w:rsid w:val="00096A2A"/>
    <w:rsid w:val="00096D74"/>
    <w:rsid w:val="00096F69"/>
    <w:rsid w:val="00097082"/>
    <w:rsid w:val="000971E5"/>
    <w:rsid w:val="0009748F"/>
    <w:rsid w:val="000974B2"/>
    <w:rsid w:val="000974CB"/>
    <w:rsid w:val="00097606"/>
    <w:rsid w:val="0009776B"/>
    <w:rsid w:val="00097930"/>
    <w:rsid w:val="00097D04"/>
    <w:rsid w:val="00097F63"/>
    <w:rsid w:val="000A022F"/>
    <w:rsid w:val="000A0396"/>
    <w:rsid w:val="000A0448"/>
    <w:rsid w:val="000A0704"/>
    <w:rsid w:val="000A09A4"/>
    <w:rsid w:val="000A0B2C"/>
    <w:rsid w:val="000A0D15"/>
    <w:rsid w:val="000A0ECD"/>
    <w:rsid w:val="000A10F1"/>
    <w:rsid w:val="000A1169"/>
    <w:rsid w:val="000A124D"/>
    <w:rsid w:val="000A127F"/>
    <w:rsid w:val="000A1305"/>
    <w:rsid w:val="000A13F4"/>
    <w:rsid w:val="000A15E8"/>
    <w:rsid w:val="000A1677"/>
    <w:rsid w:val="000A18D8"/>
    <w:rsid w:val="000A19E9"/>
    <w:rsid w:val="000A1A28"/>
    <w:rsid w:val="000A1B5E"/>
    <w:rsid w:val="000A1BC0"/>
    <w:rsid w:val="000A1D76"/>
    <w:rsid w:val="000A24D4"/>
    <w:rsid w:val="000A255C"/>
    <w:rsid w:val="000A2ABE"/>
    <w:rsid w:val="000A2AFA"/>
    <w:rsid w:val="000A2C07"/>
    <w:rsid w:val="000A2CDD"/>
    <w:rsid w:val="000A2E70"/>
    <w:rsid w:val="000A2FD2"/>
    <w:rsid w:val="000A2FF3"/>
    <w:rsid w:val="000A3188"/>
    <w:rsid w:val="000A3201"/>
    <w:rsid w:val="000A32E7"/>
    <w:rsid w:val="000A3589"/>
    <w:rsid w:val="000A3B08"/>
    <w:rsid w:val="000A3B15"/>
    <w:rsid w:val="000A3B39"/>
    <w:rsid w:val="000A3FFD"/>
    <w:rsid w:val="000A440C"/>
    <w:rsid w:val="000A451E"/>
    <w:rsid w:val="000A465B"/>
    <w:rsid w:val="000A4844"/>
    <w:rsid w:val="000A4CCC"/>
    <w:rsid w:val="000A4DBA"/>
    <w:rsid w:val="000A4F0F"/>
    <w:rsid w:val="000A50DD"/>
    <w:rsid w:val="000A51A3"/>
    <w:rsid w:val="000A5678"/>
    <w:rsid w:val="000A5921"/>
    <w:rsid w:val="000A597E"/>
    <w:rsid w:val="000A59A1"/>
    <w:rsid w:val="000A5B60"/>
    <w:rsid w:val="000A5CE3"/>
    <w:rsid w:val="000A5DED"/>
    <w:rsid w:val="000A61E2"/>
    <w:rsid w:val="000A62E8"/>
    <w:rsid w:val="000A63B0"/>
    <w:rsid w:val="000A6414"/>
    <w:rsid w:val="000A6A79"/>
    <w:rsid w:val="000A6AB7"/>
    <w:rsid w:val="000A6BB1"/>
    <w:rsid w:val="000A6DF6"/>
    <w:rsid w:val="000A6E56"/>
    <w:rsid w:val="000A6F15"/>
    <w:rsid w:val="000A7054"/>
    <w:rsid w:val="000A7165"/>
    <w:rsid w:val="000A71D2"/>
    <w:rsid w:val="000A72CE"/>
    <w:rsid w:val="000A7538"/>
    <w:rsid w:val="000A7603"/>
    <w:rsid w:val="000A762A"/>
    <w:rsid w:val="000A765C"/>
    <w:rsid w:val="000A7843"/>
    <w:rsid w:val="000A7975"/>
    <w:rsid w:val="000A7A65"/>
    <w:rsid w:val="000A7D04"/>
    <w:rsid w:val="000A7D42"/>
    <w:rsid w:val="000A7D7E"/>
    <w:rsid w:val="000A7D90"/>
    <w:rsid w:val="000A7F19"/>
    <w:rsid w:val="000A7FF7"/>
    <w:rsid w:val="000B0052"/>
    <w:rsid w:val="000B00AA"/>
    <w:rsid w:val="000B03AB"/>
    <w:rsid w:val="000B0812"/>
    <w:rsid w:val="000B0AE1"/>
    <w:rsid w:val="000B0B44"/>
    <w:rsid w:val="000B0CC0"/>
    <w:rsid w:val="000B0DEE"/>
    <w:rsid w:val="000B0F14"/>
    <w:rsid w:val="000B118B"/>
    <w:rsid w:val="000B1271"/>
    <w:rsid w:val="000B13CC"/>
    <w:rsid w:val="000B140D"/>
    <w:rsid w:val="000B1414"/>
    <w:rsid w:val="000B16B8"/>
    <w:rsid w:val="000B1B88"/>
    <w:rsid w:val="000B1C0A"/>
    <w:rsid w:val="000B1CBB"/>
    <w:rsid w:val="000B1CFA"/>
    <w:rsid w:val="000B2208"/>
    <w:rsid w:val="000B22F1"/>
    <w:rsid w:val="000B2428"/>
    <w:rsid w:val="000B24C3"/>
    <w:rsid w:val="000B25EC"/>
    <w:rsid w:val="000B2625"/>
    <w:rsid w:val="000B2677"/>
    <w:rsid w:val="000B2794"/>
    <w:rsid w:val="000B2ACF"/>
    <w:rsid w:val="000B3136"/>
    <w:rsid w:val="000B328D"/>
    <w:rsid w:val="000B337C"/>
    <w:rsid w:val="000B3644"/>
    <w:rsid w:val="000B37C5"/>
    <w:rsid w:val="000B3A72"/>
    <w:rsid w:val="000B3D68"/>
    <w:rsid w:val="000B3DBF"/>
    <w:rsid w:val="000B3F09"/>
    <w:rsid w:val="000B3F86"/>
    <w:rsid w:val="000B41BF"/>
    <w:rsid w:val="000B448B"/>
    <w:rsid w:val="000B4ADF"/>
    <w:rsid w:val="000B4D09"/>
    <w:rsid w:val="000B4D10"/>
    <w:rsid w:val="000B56F0"/>
    <w:rsid w:val="000B5B97"/>
    <w:rsid w:val="000B5DD8"/>
    <w:rsid w:val="000B6093"/>
    <w:rsid w:val="000B6199"/>
    <w:rsid w:val="000B6263"/>
    <w:rsid w:val="000B65AA"/>
    <w:rsid w:val="000B6615"/>
    <w:rsid w:val="000B6899"/>
    <w:rsid w:val="000B6994"/>
    <w:rsid w:val="000B6A9D"/>
    <w:rsid w:val="000B6B61"/>
    <w:rsid w:val="000B6FC3"/>
    <w:rsid w:val="000B7244"/>
    <w:rsid w:val="000B7527"/>
    <w:rsid w:val="000B788D"/>
    <w:rsid w:val="000B78B0"/>
    <w:rsid w:val="000B7937"/>
    <w:rsid w:val="000B7AB2"/>
    <w:rsid w:val="000B7FD4"/>
    <w:rsid w:val="000C00EF"/>
    <w:rsid w:val="000C02FD"/>
    <w:rsid w:val="000C042B"/>
    <w:rsid w:val="000C0626"/>
    <w:rsid w:val="000C086E"/>
    <w:rsid w:val="000C08AF"/>
    <w:rsid w:val="000C0C3A"/>
    <w:rsid w:val="000C1061"/>
    <w:rsid w:val="000C15A0"/>
    <w:rsid w:val="000C165E"/>
    <w:rsid w:val="000C18B0"/>
    <w:rsid w:val="000C1928"/>
    <w:rsid w:val="000C22A3"/>
    <w:rsid w:val="000C22EB"/>
    <w:rsid w:val="000C234B"/>
    <w:rsid w:val="000C2421"/>
    <w:rsid w:val="000C2442"/>
    <w:rsid w:val="000C2748"/>
    <w:rsid w:val="000C27CC"/>
    <w:rsid w:val="000C2A7B"/>
    <w:rsid w:val="000C2D0C"/>
    <w:rsid w:val="000C2D23"/>
    <w:rsid w:val="000C2DFA"/>
    <w:rsid w:val="000C2F74"/>
    <w:rsid w:val="000C3085"/>
    <w:rsid w:val="000C30ED"/>
    <w:rsid w:val="000C312B"/>
    <w:rsid w:val="000C3143"/>
    <w:rsid w:val="000C35CC"/>
    <w:rsid w:val="000C3611"/>
    <w:rsid w:val="000C3750"/>
    <w:rsid w:val="000C37E9"/>
    <w:rsid w:val="000C3B15"/>
    <w:rsid w:val="000C3E03"/>
    <w:rsid w:val="000C3FC9"/>
    <w:rsid w:val="000C4086"/>
    <w:rsid w:val="000C43E6"/>
    <w:rsid w:val="000C4427"/>
    <w:rsid w:val="000C4767"/>
    <w:rsid w:val="000C4913"/>
    <w:rsid w:val="000C49AC"/>
    <w:rsid w:val="000C4A88"/>
    <w:rsid w:val="000C4AAB"/>
    <w:rsid w:val="000C4B6E"/>
    <w:rsid w:val="000C4D7C"/>
    <w:rsid w:val="000C4E83"/>
    <w:rsid w:val="000C5078"/>
    <w:rsid w:val="000C5249"/>
    <w:rsid w:val="000C558F"/>
    <w:rsid w:val="000C5892"/>
    <w:rsid w:val="000C5D12"/>
    <w:rsid w:val="000C602F"/>
    <w:rsid w:val="000C6046"/>
    <w:rsid w:val="000C6131"/>
    <w:rsid w:val="000C6270"/>
    <w:rsid w:val="000C63CF"/>
    <w:rsid w:val="000C65FA"/>
    <w:rsid w:val="000C6634"/>
    <w:rsid w:val="000C683B"/>
    <w:rsid w:val="000C6B07"/>
    <w:rsid w:val="000C6CE0"/>
    <w:rsid w:val="000C6D90"/>
    <w:rsid w:val="000C6ED3"/>
    <w:rsid w:val="000C7096"/>
    <w:rsid w:val="000C7A03"/>
    <w:rsid w:val="000C7C5A"/>
    <w:rsid w:val="000C7D54"/>
    <w:rsid w:val="000D057B"/>
    <w:rsid w:val="000D06F4"/>
    <w:rsid w:val="000D07FB"/>
    <w:rsid w:val="000D0A9A"/>
    <w:rsid w:val="000D0B80"/>
    <w:rsid w:val="000D1069"/>
    <w:rsid w:val="000D1245"/>
    <w:rsid w:val="000D12F1"/>
    <w:rsid w:val="000D12F4"/>
    <w:rsid w:val="000D1309"/>
    <w:rsid w:val="000D1317"/>
    <w:rsid w:val="000D13BC"/>
    <w:rsid w:val="000D15E3"/>
    <w:rsid w:val="000D1720"/>
    <w:rsid w:val="000D1945"/>
    <w:rsid w:val="000D1950"/>
    <w:rsid w:val="000D201C"/>
    <w:rsid w:val="000D24C3"/>
    <w:rsid w:val="000D272C"/>
    <w:rsid w:val="000D28CA"/>
    <w:rsid w:val="000D29A7"/>
    <w:rsid w:val="000D29FB"/>
    <w:rsid w:val="000D2B08"/>
    <w:rsid w:val="000D2C3E"/>
    <w:rsid w:val="000D2E30"/>
    <w:rsid w:val="000D2F9D"/>
    <w:rsid w:val="000D3006"/>
    <w:rsid w:val="000D33DF"/>
    <w:rsid w:val="000D36E1"/>
    <w:rsid w:val="000D3880"/>
    <w:rsid w:val="000D38FC"/>
    <w:rsid w:val="000D4210"/>
    <w:rsid w:val="000D45F2"/>
    <w:rsid w:val="000D48E8"/>
    <w:rsid w:val="000D4A78"/>
    <w:rsid w:val="000D4B55"/>
    <w:rsid w:val="000D4DCB"/>
    <w:rsid w:val="000D4E00"/>
    <w:rsid w:val="000D5607"/>
    <w:rsid w:val="000D58DF"/>
    <w:rsid w:val="000D592B"/>
    <w:rsid w:val="000D5C87"/>
    <w:rsid w:val="000D5CAA"/>
    <w:rsid w:val="000D6021"/>
    <w:rsid w:val="000D62EF"/>
    <w:rsid w:val="000D668A"/>
    <w:rsid w:val="000D68AE"/>
    <w:rsid w:val="000D6A4E"/>
    <w:rsid w:val="000D6A59"/>
    <w:rsid w:val="000D6AEB"/>
    <w:rsid w:val="000D6F27"/>
    <w:rsid w:val="000D7098"/>
    <w:rsid w:val="000D743B"/>
    <w:rsid w:val="000D79C1"/>
    <w:rsid w:val="000D7D58"/>
    <w:rsid w:val="000D7EB7"/>
    <w:rsid w:val="000E00E6"/>
    <w:rsid w:val="000E0126"/>
    <w:rsid w:val="000E016A"/>
    <w:rsid w:val="000E0247"/>
    <w:rsid w:val="000E090E"/>
    <w:rsid w:val="000E09B4"/>
    <w:rsid w:val="000E0E06"/>
    <w:rsid w:val="000E0EC0"/>
    <w:rsid w:val="000E1079"/>
    <w:rsid w:val="000E1116"/>
    <w:rsid w:val="000E1164"/>
    <w:rsid w:val="000E11CE"/>
    <w:rsid w:val="000E1505"/>
    <w:rsid w:val="000E166C"/>
    <w:rsid w:val="000E17DB"/>
    <w:rsid w:val="000E1806"/>
    <w:rsid w:val="000E1E17"/>
    <w:rsid w:val="000E207A"/>
    <w:rsid w:val="000E20F9"/>
    <w:rsid w:val="000E2220"/>
    <w:rsid w:val="000E264C"/>
    <w:rsid w:val="000E2818"/>
    <w:rsid w:val="000E2CB1"/>
    <w:rsid w:val="000E2CDA"/>
    <w:rsid w:val="000E380E"/>
    <w:rsid w:val="000E3924"/>
    <w:rsid w:val="000E3943"/>
    <w:rsid w:val="000E3A00"/>
    <w:rsid w:val="000E3AC9"/>
    <w:rsid w:val="000E3B22"/>
    <w:rsid w:val="000E3B31"/>
    <w:rsid w:val="000E3C8B"/>
    <w:rsid w:val="000E3ECA"/>
    <w:rsid w:val="000E407D"/>
    <w:rsid w:val="000E43E6"/>
    <w:rsid w:val="000E465F"/>
    <w:rsid w:val="000E469C"/>
    <w:rsid w:val="000E470B"/>
    <w:rsid w:val="000E4805"/>
    <w:rsid w:val="000E48FE"/>
    <w:rsid w:val="000E495A"/>
    <w:rsid w:val="000E4CC5"/>
    <w:rsid w:val="000E4CF3"/>
    <w:rsid w:val="000E4F69"/>
    <w:rsid w:val="000E50F0"/>
    <w:rsid w:val="000E5269"/>
    <w:rsid w:val="000E5A02"/>
    <w:rsid w:val="000E5B6E"/>
    <w:rsid w:val="000E5BB9"/>
    <w:rsid w:val="000E6077"/>
    <w:rsid w:val="000E6436"/>
    <w:rsid w:val="000E6607"/>
    <w:rsid w:val="000E670E"/>
    <w:rsid w:val="000E7295"/>
    <w:rsid w:val="000E7643"/>
    <w:rsid w:val="000E7A6B"/>
    <w:rsid w:val="000E7CFD"/>
    <w:rsid w:val="000E7E64"/>
    <w:rsid w:val="000E7F87"/>
    <w:rsid w:val="000E7FE4"/>
    <w:rsid w:val="000F010B"/>
    <w:rsid w:val="000F027B"/>
    <w:rsid w:val="000F0789"/>
    <w:rsid w:val="000F0A6D"/>
    <w:rsid w:val="000F0C64"/>
    <w:rsid w:val="000F1056"/>
    <w:rsid w:val="000F15A7"/>
    <w:rsid w:val="000F1691"/>
    <w:rsid w:val="000F1804"/>
    <w:rsid w:val="000F18D1"/>
    <w:rsid w:val="000F1934"/>
    <w:rsid w:val="000F1B32"/>
    <w:rsid w:val="000F1C8D"/>
    <w:rsid w:val="000F1CE6"/>
    <w:rsid w:val="000F210A"/>
    <w:rsid w:val="000F21EB"/>
    <w:rsid w:val="000F2290"/>
    <w:rsid w:val="000F24E0"/>
    <w:rsid w:val="000F2686"/>
    <w:rsid w:val="000F2ADE"/>
    <w:rsid w:val="000F2DC2"/>
    <w:rsid w:val="000F2F50"/>
    <w:rsid w:val="000F30BC"/>
    <w:rsid w:val="000F31CD"/>
    <w:rsid w:val="000F339B"/>
    <w:rsid w:val="000F385E"/>
    <w:rsid w:val="000F3984"/>
    <w:rsid w:val="000F3A7C"/>
    <w:rsid w:val="000F3AE0"/>
    <w:rsid w:val="000F3FA2"/>
    <w:rsid w:val="000F4193"/>
    <w:rsid w:val="000F4199"/>
    <w:rsid w:val="000F419C"/>
    <w:rsid w:val="000F41C5"/>
    <w:rsid w:val="000F4332"/>
    <w:rsid w:val="000F439C"/>
    <w:rsid w:val="000F45C2"/>
    <w:rsid w:val="000F4654"/>
    <w:rsid w:val="000F4823"/>
    <w:rsid w:val="000F49FD"/>
    <w:rsid w:val="000F4A00"/>
    <w:rsid w:val="000F4C31"/>
    <w:rsid w:val="000F4D69"/>
    <w:rsid w:val="000F4EC5"/>
    <w:rsid w:val="000F4F43"/>
    <w:rsid w:val="000F50F5"/>
    <w:rsid w:val="000F5585"/>
    <w:rsid w:val="000F5B0E"/>
    <w:rsid w:val="000F5C1D"/>
    <w:rsid w:val="000F5C21"/>
    <w:rsid w:val="000F5C96"/>
    <w:rsid w:val="000F5E05"/>
    <w:rsid w:val="000F5E26"/>
    <w:rsid w:val="000F62E9"/>
    <w:rsid w:val="000F68C2"/>
    <w:rsid w:val="000F69D1"/>
    <w:rsid w:val="000F6C26"/>
    <w:rsid w:val="000F71DD"/>
    <w:rsid w:val="000F7415"/>
    <w:rsid w:val="000F7548"/>
    <w:rsid w:val="000F761D"/>
    <w:rsid w:val="000F767D"/>
    <w:rsid w:val="000F7A2B"/>
    <w:rsid w:val="000F7B0B"/>
    <w:rsid w:val="000F7EE7"/>
    <w:rsid w:val="00100133"/>
    <w:rsid w:val="00100343"/>
    <w:rsid w:val="00100496"/>
    <w:rsid w:val="00100509"/>
    <w:rsid w:val="001005C4"/>
    <w:rsid w:val="001005D3"/>
    <w:rsid w:val="00100764"/>
    <w:rsid w:val="0010096B"/>
    <w:rsid w:val="00100C9B"/>
    <w:rsid w:val="00100D2D"/>
    <w:rsid w:val="00100D54"/>
    <w:rsid w:val="0010124B"/>
    <w:rsid w:val="00101855"/>
    <w:rsid w:val="00101EE0"/>
    <w:rsid w:val="0010222B"/>
    <w:rsid w:val="001025A5"/>
    <w:rsid w:val="001025AC"/>
    <w:rsid w:val="00102B93"/>
    <w:rsid w:val="00102C3E"/>
    <w:rsid w:val="00102D07"/>
    <w:rsid w:val="00103053"/>
    <w:rsid w:val="00103848"/>
    <w:rsid w:val="00103951"/>
    <w:rsid w:val="00103B34"/>
    <w:rsid w:val="00103CCA"/>
    <w:rsid w:val="00103F58"/>
    <w:rsid w:val="00103FB1"/>
    <w:rsid w:val="0010413C"/>
    <w:rsid w:val="00104490"/>
    <w:rsid w:val="00104D9F"/>
    <w:rsid w:val="00104F34"/>
    <w:rsid w:val="0010516C"/>
    <w:rsid w:val="001053DD"/>
    <w:rsid w:val="001056ED"/>
    <w:rsid w:val="00105789"/>
    <w:rsid w:val="00105A0B"/>
    <w:rsid w:val="00105A17"/>
    <w:rsid w:val="00105BED"/>
    <w:rsid w:val="00105C39"/>
    <w:rsid w:val="00105D3D"/>
    <w:rsid w:val="00105F29"/>
    <w:rsid w:val="001064DA"/>
    <w:rsid w:val="0010654B"/>
    <w:rsid w:val="00106705"/>
    <w:rsid w:val="00106990"/>
    <w:rsid w:val="00106C1C"/>
    <w:rsid w:val="00106D1C"/>
    <w:rsid w:val="00106E76"/>
    <w:rsid w:val="00107017"/>
    <w:rsid w:val="001072AB"/>
    <w:rsid w:val="00107592"/>
    <w:rsid w:val="0010767F"/>
    <w:rsid w:val="00107A13"/>
    <w:rsid w:val="00107A26"/>
    <w:rsid w:val="00107D7E"/>
    <w:rsid w:val="00107DA4"/>
    <w:rsid w:val="001104D4"/>
    <w:rsid w:val="001106A6"/>
    <w:rsid w:val="0011091C"/>
    <w:rsid w:val="00110B6E"/>
    <w:rsid w:val="00110D50"/>
    <w:rsid w:val="00110E83"/>
    <w:rsid w:val="0011104B"/>
    <w:rsid w:val="001111D1"/>
    <w:rsid w:val="0011147A"/>
    <w:rsid w:val="001114AD"/>
    <w:rsid w:val="001118F3"/>
    <w:rsid w:val="00111AF7"/>
    <w:rsid w:val="00111DB6"/>
    <w:rsid w:val="00111DF3"/>
    <w:rsid w:val="00112007"/>
    <w:rsid w:val="001120C1"/>
    <w:rsid w:val="001122B6"/>
    <w:rsid w:val="0011277D"/>
    <w:rsid w:val="001129CB"/>
    <w:rsid w:val="00112CB5"/>
    <w:rsid w:val="00113138"/>
    <w:rsid w:val="001131EE"/>
    <w:rsid w:val="00113367"/>
    <w:rsid w:val="0011362A"/>
    <w:rsid w:val="0011381E"/>
    <w:rsid w:val="00113823"/>
    <w:rsid w:val="001139B9"/>
    <w:rsid w:val="00113AA3"/>
    <w:rsid w:val="00113BB0"/>
    <w:rsid w:val="00113BBE"/>
    <w:rsid w:val="00113CD0"/>
    <w:rsid w:val="00113E21"/>
    <w:rsid w:val="0011429F"/>
    <w:rsid w:val="001143C8"/>
    <w:rsid w:val="001146AF"/>
    <w:rsid w:val="001147F2"/>
    <w:rsid w:val="001149BE"/>
    <w:rsid w:val="00114A2C"/>
    <w:rsid w:val="00114BAA"/>
    <w:rsid w:val="00114C09"/>
    <w:rsid w:val="00115364"/>
    <w:rsid w:val="0011585F"/>
    <w:rsid w:val="00115B25"/>
    <w:rsid w:val="00115B5A"/>
    <w:rsid w:val="00115BAD"/>
    <w:rsid w:val="00115BF0"/>
    <w:rsid w:val="00115CBB"/>
    <w:rsid w:val="00115E2D"/>
    <w:rsid w:val="00115F0B"/>
    <w:rsid w:val="001160CC"/>
    <w:rsid w:val="001161FF"/>
    <w:rsid w:val="001162E8"/>
    <w:rsid w:val="001165F2"/>
    <w:rsid w:val="00116ADC"/>
    <w:rsid w:val="00116C12"/>
    <w:rsid w:val="00116FDE"/>
    <w:rsid w:val="0011705C"/>
    <w:rsid w:val="00117572"/>
    <w:rsid w:val="00117601"/>
    <w:rsid w:val="00117848"/>
    <w:rsid w:val="001178AE"/>
    <w:rsid w:val="00117C9D"/>
    <w:rsid w:val="00117D00"/>
    <w:rsid w:val="00117E38"/>
    <w:rsid w:val="00117E48"/>
    <w:rsid w:val="00117FB6"/>
    <w:rsid w:val="0012009E"/>
    <w:rsid w:val="0012020D"/>
    <w:rsid w:val="0012040E"/>
    <w:rsid w:val="00120464"/>
    <w:rsid w:val="00120738"/>
    <w:rsid w:val="001207B1"/>
    <w:rsid w:val="00120AA5"/>
    <w:rsid w:val="00120AAB"/>
    <w:rsid w:val="00121286"/>
    <w:rsid w:val="001212A8"/>
    <w:rsid w:val="00121514"/>
    <w:rsid w:val="001216C5"/>
    <w:rsid w:val="0012190B"/>
    <w:rsid w:val="00121DFE"/>
    <w:rsid w:val="00121EA7"/>
    <w:rsid w:val="0012206E"/>
    <w:rsid w:val="00122319"/>
    <w:rsid w:val="00122367"/>
    <w:rsid w:val="00122633"/>
    <w:rsid w:val="0012266B"/>
    <w:rsid w:val="00122A5A"/>
    <w:rsid w:val="00122B26"/>
    <w:rsid w:val="00122CB8"/>
    <w:rsid w:val="001235D7"/>
    <w:rsid w:val="00123631"/>
    <w:rsid w:val="0012381B"/>
    <w:rsid w:val="001238A5"/>
    <w:rsid w:val="00123A19"/>
    <w:rsid w:val="00123B6F"/>
    <w:rsid w:val="00123F11"/>
    <w:rsid w:val="00123FC0"/>
    <w:rsid w:val="00124092"/>
    <w:rsid w:val="00124198"/>
    <w:rsid w:val="001242D1"/>
    <w:rsid w:val="0012480F"/>
    <w:rsid w:val="001248DD"/>
    <w:rsid w:val="00124ABD"/>
    <w:rsid w:val="00124FCD"/>
    <w:rsid w:val="0012517A"/>
    <w:rsid w:val="00125220"/>
    <w:rsid w:val="001253E8"/>
    <w:rsid w:val="001254C7"/>
    <w:rsid w:val="00125618"/>
    <w:rsid w:val="00125671"/>
    <w:rsid w:val="00125B12"/>
    <w:rsid w:val="00125B8F"/>
    <w:rsid w:val="00125F8B"/>
    <w:rsid w:val="00126168"/>
    <w:rsid w:val="00126525"/>
    <w:rsid w:val="00126910"/>
    <w:rsid w:val="0012692D"/>
    <w:rsid w:val="001269BC"/>
    <w:rsid w:val="00126A93"/>
    <w:rsid w:val="00126B87"/>
    <w:rsid w:val="00126C0B"/>
    <w:rsid w:val="00126E54"/>
    <w:rsid w:val="00127168"/>
    <w:rsid w:val="0012723D"/>
    <w:rsid w:val="001272CF"/>
    <w:rsid w:val="001275FD"/>
    <w:rsid w:val="00127774"/>
    <w:rsid w:val="001277D7"/>
    <w:rsid w:val="001278B8"/>
    <w:rsid w:val="00127914"/>
    <w:rsid w:val="00127A9C"/>
    <w:rsid w:val="00127D0B"/>
    <w:rsid w:val="00127D1A"/>
    <w:rsid w:val="00127D3F"/>
    <w:rsid w:val="00127F3E"/>
    <w:rsid w:val="00127FBF"/>
    <w:rsid w:val="001301DE"/>
    <w:rsid w:val="001302EB"/>
    <w:rsid w:val="00130581"/>
    <w:rsid w:val="00130949"/>
    <w:rsid w:val="00130DB2"/>
    <w:rsid w:val="00130E41"/>
    <w:rsid w:val="00130F5A"/>
    <w:rsid w:val="0013162E"/>
    <w:rsid w:val="00131773"/>
    <w:rsid w:val="00131AC4"/>
    <w:rsid w:val="00131BE9"/>
    <w:rsid w:val="00131C5C"/>
    <w:rsid w:val="00131E4F"/>
    <w:rsid w:val="00131FA6"/>
    <w:rsid w:val="00132194"/>
    <w:rsid w:val="001321EC"/>
    <w:rsid w:val="00132894"/>
    <w:rsid w:val="00132A45"/>
    <w:rsid w:val="00132B77"/>
    <w:rsid w:val="00132C2E"/>
    <w:rsid w:val="00132FC9"/>
    <w:rsid w:val="00133034"/>
    <w:rsid w:val="001331A9"/>
    <w:rsid w:val="00133433"/>
    <w:rsid w:val="001334F1"/>
    <w:rsid w:val="001336A0"/>
    <w:rsid w:val="0013378F"/>
    <w:rsid w:val="0013391C"/>
    <w:rsid w:val="00133B80"/>
    <w:rsid w:val="00133C4D"/>
    <w:rsid w:val="00133CBF"/>
    <w:rsid w:val="00133E2A"/>
    <w:rsid w:val="00133EB7"/>
    <w:rsid w:val="00133EE3"/>
    <w:rsid w:val="00134D15"/>
    <w:rsid w:val="00134EEC"/>
    <w:rsid w:val="00134FD5"/>
    <w:rsid w:val="00135008"/>
    <w:rsid w:val="0013524B"/>
    <w:rsid w:val="00135299"/>
    <w:rsid w:val="0013529F"/>
    <w:rsid w:val="001352C6"/>
    <w:rsid w:val="0013568C"/>
    <w:rsid w:val="001356B8"/>
    <w:rsid w:val="0013577B"/>
    <w:rsid w:val="00135783"/>
    <w:rsid w:val="00135874"/>
    <w:rsid w:val="00136119"/>
    <w:rsid w:val="0013634F"/>
    <w:rsid w:val="00136509"/>
    <w:rsid w:val="00136644"/>
    <w:rsid w:val="00136653"/>
    <w:rsid w:val="001366D0"/>
    <w:rsid w:val="0013684F"/>
    <w:rsid w:val="00136AF1"/>
    <w:rsid w:val="00136BC6"/>
    <w:rsid w:val="00136DE3"/>
    <w:rsid w:val="0013703D"/>
    <w:rsid w:val="00137747"/>
    <w:rsid w:val="00137A38"/>
    <w:rsid w:val="00137ACA"/>
    <w:rsid w:val="00137C66"/>
    <w:rsid w:val="00137CB1"/>
    <w:rsid w:val="00137D3B"/>
    <w:rsid w:val="00137D95"/>
    <w:rsid w:val="00137E09"/>
    <w:rsid w:val="00137E76"/>
    <w:rsid w:val="001400AB"/>
    <w:rsid w:val="0014049B"/>
    <w:rsid w:val="0014067B"/>
    <w:rsid w:val="00140BCC"/>
    <w:rsid w:val="00140E0A"/>
    <w:rsid w:val="00141061"/>
    <w:rsid w:val="00141087"/>
    <w:rsid w:val="0014131C"/>
    <w:rsid w:val="00141781"/>
    <w:rsid w:val="0014178B"/>
    <w:rsid w:val="001418E8"/>
    <w:rsid w:val="001419DA"/>
    <w:rsid w:val="001419FA"/>
    <w:rsid w:val="00141B2A"/>
    <w:rsid w:val="00141CD6"/>
    <w:rsid w:val="00141FCD"/>
    <w:rsid w:val="001420C5"/>
    <w:rsid w:val="0014274C"/>
    <w:rsid w:val="00142778"/>
    <w:rsid w:val="00142809"/>
    <w:rsid w:val="00142D1A"/>
    <w:rsid w:val="00142D79"/>
    <w:rsid w:val="00142FC5"/>
    <w:rsid w:val="00143167"/>
    <w:rsid w:val="0014330F"/>
    <w:rsid w:val="00143F38"/>
    <w:rsid w:val="0014426B"/>
    <w:rsid w:val="00144317"/>
    <w:rsid w:val="00144320"/>
    <w:rsid w:val="001443E1"/>
    <w:rsid w:val="001444A8"/>
    <w:rsid w:val="00144694"/>
    <w:rsid w:val="001447D9"/>
    <w:rsid w:val="001450F0"/>
    <w:rsid w:val="001451C7"/>
    <w:rsid w:val="001457CC"/>
    <w:rsid w:val="00145850"/>
    <w:rsid w:val="00145A7C"/>
    <w:rsid w:val="00145CF2"/>
    <w:rsid w:val="00145DF6"/>
    <w:rsid w:val="00145E08"/>
    <w:rsid w:val="0014609A"/>
    <w:rsid w:val="001460EA"/>
    <w:rsid w:val="00146114"/>
    <w:rsid w:val="00146324"/>
    <w:rsid w:val="001463F2"/>
    <w:rsid w:val="001464AC"/>
    <w:rsid w:val="0014693A"/>
    <w:rsid w:val="001469B2"/>
    <w:rsid w:val="00146A28"/>
    <w:rsid w:val="00146B39"/>
    <w:rsid w:val="00146BED"/>
    <w:rsid w:val="00146C0E"/>
    <w:rsid w:val="00146C3F"/>
    <w:rsid w:val="00146E13"/>
    <w:rsid w:val="00146E1F"/>
    <w:rsid w:val="00146FA5"/>
    <w:rsid w:val="00146FEE"/>
    <w:rsid w:val="001470A7"/>
    <w:rsid w:val="001471D3"/>
    <w:rsid w:val="00147B47"/>
    <w:rsid w:val="00147F62"/>
    <w:rsid w:val="00150054"/>
    <w:rsid w:val="00150230"/>
    <w:rsid w:val="00150456"/>
    <w:rsid w:val="001504AD"/>
    <w:rsid w:val="001504E0"/>
    <w:rsid w:val="00150790"/>
    <w:rsid w:val="001509D6"/>
    <w:rsid w:val="00150A06"/>
    <w:rsid w:val="00150A1B"/>
    <w:rsid w:val="00150B35"/>
    <w:rsid w:val="00150EC1"/>
    <w:rsid w:val="00150FC6"/>
    <w:rsid w:val="001513CC"/>
    <w:rsid w:val="0015185D"/>
    <w:rsid w:val="00151A3E"/>
    <w:rsid w:val="00151A4C"/>
    <w:rsid w:val="00151A7C"/>
    <w:rsid w:val="00151D78"/>
    <w:rsid w:val="00151FBE"/>
    <w:rsid w:val="0015203F"/>
    <w:rsid w:val="0015208E"/>
    <w:rsid w:val="0015271B"/>
    <w:rsid w:val="0015285E"/>
    <w:rsid w:val="00152ADF"/>
    <w:rsid w:val="00152DCC"/>
    <w:rsid w:val="00153368"/>
    <w:rsid w:val="00153387"/>
    <w:rsid w:val="0015377A"/>
    <w:rsid w:val="0015388D"/>
    <w:rsid w:val="00153BB0"/>
    <w:rsid w:val="00153FC3"/>
    <w:rsid w:val="00154027"/>
    <w:rsid w:val="00154449"/>
    <w:rsid w:val="00154684"/>
    <w:rsid w:val="00154AAB"/>
    <w:rsid w:val="00154B4C"/>
    <w:rsid w:val="00154B6A"/>
    <w:rsid w:val="00154CC8"/>
    <w:rsid w:val="00154E7B"/>
    <w:rsid w:val="00154F18"/>
    <w:rsid w:val="00154F7A"/>
    <w:rsid w:val="00154F80"/>
    <w:rsid w:val="001550B8"/>
    <w:rsid w:val="00155170"/>
    <w:rsid w:val="0015527E"/>
    <w:rsid w:val="001552DE"/>
    <w:rsid w:val="00155408"/>
    <w:rsid w:val="0015562A"/>
    <w:rsid w:val="001557C8"/>
    <w:rsid w:val="0015585B"/>
    <w:rsid w:val="00155943"/>
    <w:rsid w:val="00155A78"/>
    <w:rsid w:val="00155B97"/>
    <w:rsid w:val="00155BC3"/>
    <w:rsid w:val="00155C88"/>
    <w:rsid w:val="00155D6C"/>
    <w:rsid w:val="00155F81"/>
    <w:rsid w:val="00155FC5"/>
    <w:rsid w:val="00156117"/>
    <w:rsid w:val="001563F8"/>
    <w:rsid w:val="00156687"/>
    <w:rsid w:val="0015671B"/>
    <w:rsid w:val="0015695D"/>
    <w:rsid w:val="00156FAA"/>
    <w:rsid w:val="0015700C"/>
    <w:rsid w:val="00157034"/>
    <w:rsid w:val="00157203"/>
    <w:rsid w:val="0015773A"/>
    <w:rsid w:val="00157774"/>
    <w:rsid w:val="00157AB8"/>
    <w:rsid w:val="00157B87"/>
    <w:rsid w:val="00157CD7"/>
    <w:rsid w:val="00157D0F"/>
    <w:rsid w:val="00160450"/>
    <w:rsid w:val="0016051D"/>
    <w:rsid w:val="0016061E"/>
    <w:rsid w:val="001607E4"/>
    <w:rsid w:val="00160A3A"/>
    <w:rsid w:val="00160BFD"/>
    <w:rsid w:val="00160CA2"/>
    <w:rsid w:val="00160F79"/>
    <w:rsid w:val="001610C2"/>
    <w:rsid w:val="00161183"/>
    <w:rsid w:val="0016130C"/>
    <w:rsid w:val="001614DB"/>
    <w:rsid w:val="001614E5"/>
    <w:rsid w:val="00161AB2"/>
    <w:rsid w:val="00161C4F"/>
    <w:rsid w:val="00162267"/>
    <w:rsid w:val="00162372"/>
    <w:rsid w:val="00162468"/>
    <w:rsid w:val="00162470"/>
    <w:rsid w:val="001625F4"/>
    <w:rsid w:val="00162729"/>
    <w:rsid w:val="00162AAC"/>
    <w:rsid w:val="00162B64"/>
    <w:rsid w:val="00162C1E"/>
    <w:rsid w:val="00162C6C"/>
    <w:rsid w:val="0016301B"/>
    <w:rsid w:val="001632CF"/>
    <w:rsid w:val="00163480"/>
    <w:rsid w:val="0016373F"/>
    <w:rsid w:val="001638D7"/>
    <w:rsid w:val="00163ABD"/>
    <w:rsid w:val="00163B4F"/>
    <w:rsid w:val="00163BAE"/>
    <w:rsid w:val="00163BEE"/>
    <w:rsid w:val="001643CF"/>
    <w:rsid w:val="00164406"/>
    <w:rsid w:val="00164B21"/>
    <w:rsid w:val="00165392"/>
    <w:rsid w:val="0016563F"/>
    <w:rsid w:val="00165744"/>
    <w:rsid w:val="00165749"/>
    <w:rsid w:val="00165769"/>
    <w:rsid w:val="00165D60"/>
    <w:rsid w:val="00165E5C"/>
    <w:rsid w:val="00165F3F"/>
    <w:rsid w:val="00165FB9"/>
    <w:rsid w:val="00165FE1"/>
    <w:rsid w:val="00166409"/>
    <w:rsid w:val="001664A2"/>
    <w:rsid w:val="0016659B"/>
    <w:rsid w:val="0016663A"/>
    <w:rsid w:val="0016664E"/>
    <w:rsid w:val="001668DA"/>
    <w:rsid w:val="00166B4B"/>
    <w:rsid w:val="00166CF0"/>
    <w:rsid w:val="00166DDE"/>
    <w:rsid w:val="0016710C"/>
    <w:rsid w:val="00167343"/>
    <w:rsid w:val="001675B0"/>
    <w:rsid w:val="00167699"/>
    <w:rsid w:val="001676CA"/>
    <w:rsid w:val="00167759"/>
    <w:rsid w:val="001678F3"/>
    <w:rsid w:val="00167B45"/>
    <w:rsid w:val="00167B4B"/>
    <w:rsid w:val="00167BCD"/>
    <w:rsid w:val="00167EF3"/>
    <w:rsid w:val="00167F09"/>
    <w:rsid w:val="00167F20"/>
    <w:rsid w:val="001701D3"/>
    <w:rsid w:val="001702E8"/>
    <w:rsid w:val="0017069C"/>
    <w:rsid w:val="0017073E"/>
    <w:rsid w:val="00170859"/>
    <w:rsid w:val="00170B87"/>
    <w:rsid w:val="00170C0D"/>
    <w:rsid w:val="0017163D"/>
    <w:rsid w:val="001716A3"/>
    <w:rsid w:val="00171766"/>
    <w:rsid w:val="00171794"/>
    <w:rsid w:val="00171891"/>
    <w:rsid w:val="001718D3"/>
    <w:rsid w:val="00171A9B"/>
    <w:rsid w:val="00171E89"/>
    <w:rsid w:val="0017206F"/>
    <w:rsid w:val="001723C3"/>
    <w:rsid w:val="00172708"/>
    <w:rsid w:val="00172C1C"/>
    <w:rsid w:val="00172CFC"/>
    <w:rsid w:val="001730A9"/>
    <w:rsid w:val="00173292"/>
    <w:rsid w:val="00173338"/>
    <w:rsid w:val="00173393"/>
    <w:rsid w:val="0017356D"/>
    <w:rsid w:val="001737B1"/>
    <w:rsid w:val="00173981"/>
    <w:rsid w:val="001739D9"/>
    <w:rsid w:val="00173CD4"/>
    <w:rsid w:val="0017407D"/>
    <w:rsid w:val="0017417A"/>
    <w:rsid w:val="00174321"/>
    <w:rsid w:val="001744EF"/>
    <w:rsid w:val="0017490A"/>
    <w:rsid w:val="001749BD"/>
    <w:rsid w:val="00174D78"/>
    <w:rsid w:val="00174F06"/>
    <w:rsid w:val="00174F51"/>
    <w:rsid w:val="00174FDA"/>
    <w:rsid w:val="0017518A"/>
    <w:rsid w:val="00175241"/>
    <w:rsid w:val="001752E6"/>
    <w:rsid w:val="00175317"/>
    <w:rsid w:val="00175419"/>
    <w:rsid w:val="001754CD"/>
    <w:rsid w:val="0017551E"/>
    <w:rsid w:val="001755A6"/>
    <w:rsid w:val="001758B9"/>
    <w:rsid w:val="00175975"/>
    <w:rsid w:val="00175D0F"/>
    <w:rsid w:val="00175D53"/>
    <w:rsid w:val="00175DE7"/>
    <w:rsid w:val="00176084"/>
    <w:rsid w:val="001762CF"/>
    <w:rsid w:val="0017639C"/>
    <w:rsid w:val="001763C2"/>
    <w:rsid w:val="00176705"/>
    <w:rsid w:val="00176712"/>
    <w:rsid w:val="0017686F"/>
    <w:rsid w:val="00176946"/>
    <w:rsid w:val="00176A1C"/>
    <w:rsid w:val="00176A83"/>
    <w:rsid w:val="00176D01"/>
    <w:rsid w:val="00177247"/>
    <w:rsid w:val="00177272"/>
    <w:rsid w:val="001773D9"/>
    <w:rsid w:val="0017748B"/>
    <w:rsid w:val="001774D7"/>
    <w:rsid w:val="00177559"/>
    <w:rsid w:val="001776BE"/>
    <w:rsid w:val="001778AC"/>
    <w:rsid w:val="001778B4"/>
    <w:rsid w:val="00177D8C"/>
    <w:rsid w:val="00177EE8"/>
    <w:rsid w:val="001800AC"/>
    <w:rsid w:val="0018040F"/>
    <w:rsid w:val="0018048D"/>
    <w:rsid w:val="00180AA8"/>
    <w:rsid w:val="00180ADD"/>
    <w:rsid w:val="00180B38"/>
    <w:rsid w:val="00180BC4"/>
    <w:rsid w:val="00180DC8"/>
    <w:rsid w:val="00180FAC"/>
    <w:rsid w:val="001810EE"/>
    <w:rsid w:val="00181483"/>
    <w:rsid w:val="0018165D"/>
    <w:rsid w:val="0018198A"/>
    <w:rsid w:val="00181C04"/>
    <w:rsid w:val="00181F8B"/>
    <w:rsid w:val="00181FE2"/>
    <w:rsid w:val="0018235E"/>
    <w:rsid w:val="00182ADB"/>
    <w:rsid w:val="00182EF3"/>
    <w:rsid w:val="0018305F"/>
    <w:rsid w:val="001830E3"/>
    <w:rsid w:val="001834FF"/>
    <w:rsid w:val="0018386E"/>
    <w:rsid w:val="001839AB"/>
    <w:rsid w:val="00183A72"/>
    <w:rsid w:val="00183AD4"/>
    <w:rsid w:val="00183D56"/>
    <w:rsid w:val="00183E21"/>
    <w:rsid w:val="0018400D"/>
    <w:rsid w:val="0018401A"/>
    <w:rsid w:val="00184056"/>
    <w:rsid w:val="001842E9"/>
    <w:rsid w:val="001844E2"/>
    <w:rsid w:val="001848D6"/>
    <w:rsid w:val="00184A5F"/>
    <w:rsid w:val="00184A78"/>
    <w:rsid w:val="00184BC3"/>
    <w:rsid w:val="00185153"/>
    <w:rsid w:val="0018528A"/>
    <w:rsid w:val="00185333"/>
    <w:rsid w:val="001853DD"/>
    <w:rsid w:val="00185637"/>
    <w:rsid w:val="00185949"/>
    <w:rsid w:val="001859A9"/>
    <w:rsid w:val="00185B01"/>
    <w:rsid w:val="00185D01"/>
    <w:rsid w:val="00185DEF"/>
    <w:rsid w:val="001865BB"/>
    <w:rsid w:val="001866B8"/>
    <w:rsid w:val="001866FF"/>
    <w:rsid w:val="0018681B"/>
    <w:rsid w:val="00186B36"/>
    <w:rsid w:val="00186D3E"/>
    <w:rsid w:val="00186E1A"/>
    <w:rsid w:val="00186F7E"/>
    <w:rsid w:val="00187022"/>
    <w:rsid w:val="00187209"/>
    <w:rsid w:val="001874BC"/>
    <w:rsid w:val="001876EA"/>
    <w:rsid w:val="0018794D"/>
    <w:rsid w:val="00187B18"/>
    <w:rsid w:val="00187C94"/>
    <w:rsid w:val="00187E51"/>
    <w:rsid w:val="00187F3E"/>
    <w:rsid w:val="001901D7"/>
    <w:rsid w:val="001903C7"/>
    <w:rsid w:val="0019041A"/>
    <w:rsid w:val="00190444"/>
    <w:rsid w:val="001905E3"/>
    <w:rsid w:val="0019074D"/>
    <w:rsid w:val="00190BB2"/>
    <w:rsid w:val="00190D29"/>
    <w:rsid w:val="00191064"/>
    <w:rsid w:val="00191246"/>
    <w:rsid w:val="00191474"/>
    <w:rsid w:val="00191570"/>
    <w:rsid w:val="001918BD"/>
    <w:rsid w:val="00191982"/>
    <w:rsid w:val="00191D18"/>
    <w:rsid w:val="00191EFE"/>
    <w:rsid w:val="00192216"/>
    <w:rsid w:val="001923D9"/>
    <w:rsid w:val="001923E3"/>
    <w:rsid w:val="00192642"/>
    <w:rsid w:val="001928E9"/>
    <w:rsid w:val="00192C45"/>
    <w:rsid w:val="00192D6E"/>
    <w:rsid w:val="00192E40"/>
    <w:rsid w:val="00192F31"/>
    <w:rsid w:val="0019306C"/>
    <w:rsid w:val="00193440"/>
    <w:rsid w:val="00193453"/>
    <w:rsid w:val="00193635"/>
    <w:rsid w:val="00193683"/>
    <w:rsid w:val="0019383E"/>
    <w:rsid w:val="001938D7"/>
    <w:rsid w:val="00193A2E"/>
    <w:rsid w:val="00193AAF"/>
    <w:rsid w:val="00193B1A"/>
    <w:rsid w:val="00193F98"/>
    <w:rsid w:val="0019440A"/>
    <w:rsid w:val="00194489"/>
    <w:rsid w:val="0019476D"/>
    <w:rsid w:val="00194833"/>
    <w:rsid w:val="0019485A"/>
    <w:rsid w:val="00194881"/>
    <w:rsid w:val="00194905"/>
    <w:rsid w:val="00194982"/>
    <w:rsid w:val="00194E09"/>
    <w:rsid w:val="00194E20"/>
    <w:rsid w:val="0019514A"/>
    <w:rsid w:val="001957BF"/>
    <w:rsid w:val="001957E7"/>
    <w:rsid w:val="00195D42"/>
    <w:rsid w:val="00195DC6"/>
    <w:rsid w:val="00195DFD"/>
    <w:rsid w:val="00195F40"/>
    <w:rsid w:val="00196023"/>
    <w:rsid w:val="0019615B"/>
    <w:rsid w:val="00196185"/>
    <w:rsid w:val="001963CD"/>
    <w:rsid w:val="001965BB"/>
    <w:rsid w:val="00196692"/>
    <w:rsid w:val="0019678C"/>
    <w:rsid w:val="001967E6"/>
    <w:rsid w:val="00196D70"/>
    <w:rsid w:val="00196F76"/>
    <w:rsid w:val="001970F4"/>
    <w:rsid w:val="0019743B"/>
    <w:rsid w:val="0019745A"/>
    <w:rsid w:val="00197795"/>
    <w:rsid w:val="001979A2"/>
    <w:rsid w:val="00197AB5"/>
    <w:rsid w:val="00197AE2"/>
    <w:rsid w:val="00197B57"/>
    <w:rsid w:val="00197C43"/>
    <w:rsid w:val="001A03AD"/>
    <w:rsid w:val="001A0458"/>
    <w:rsid w:val="001A0474"/>
    <w:rsid w:val="001A05CE"/>
    <w:rsid w:val="001A062A"/>
    <w:rsid w:val="001A0B9F"/>
    <w:rsid w:val="001A0EE1"/>
    <w:rsid w:val="001A0FBE"/>
    <w:rsid w:val="001A1583"/>
    <w:rsid w:val="001A1732"/>
    <w:rsid w:val="001A196E"/>
    <w:rsid w:val="001A1C11"/>
    <w:rsid w:val="001A1C4F"/>
    <w:rsid w:val="001A1CE0"/>
    <w:rsid w:val="001A2406"/>
    <w:rsid w:val="001A2526"/>
    <w:rsid w:val="001A2874"/>
    <w:rsid w:val="001A2BDC"/>
    <w:rsid w:val="001A2C52"/>
    <w:rsid w:val="001A2ECD"/>
    <w:rsid w:val="001A2F73"/>
    <w:rsid w:val="001A33BF"/>
    <w:rsid w:val="001A37A8"/>
    <w:rsid w:val="001A3803"/>
    <w:rsid w:val="001A394D"/>
    <w:rsid w:val="001A3A4E"/>
    <w:rsid w:val="001A3B75"/>
    <w:rsid w:val="001A3D16"/>
    <w:rsid w:val="001A3FF8"/>
    <w:rsid w:val="001A4000"/>
    <w:rsid w:val="001A400D"/>
    <w:rsid w:val="001A4059"/>
    <w:rsid w:val="001A4156"/>
    <w:rsid w:val="001A42EB"/>
    <w:rsid w:val="001A4544"/>
    <w:rsid w:val="001A4823"/>
    <w:rsid w:val="001A49FB"/>
    <w:rsid w:val="001A4B41"/>
    <w:rsid w:val="001A4F38"/>
    <w:rsid w:val="001A5037"/>
    <w:rsid w:val="001A50E3"/>
    <w:rsid w:val="001A5254"/>
    <w:rsid w:val="001A52BC"/>
    <w:rsid w:val="001A5541"/>
    <w:rsid w:val="001A5866"/>
    <w:rsid w:val="001A5B4C"/>
    <w:rsid w:val="001A5ECF"/>
    <w:rsid w:val="001A5F81"/>
    <w:rsid w:val="001A614B"/>
    <w:rsid w:val="001A61AC"/>
    <w:rsid w:val="001A6358"/>
    <w:rsid w:val="001A63EC"/>
    <w:rsid w:val="001A659A"/>
    <w:rsid w:val="001A6706"/>
    <w:rsid w:val="001A6725"/>
    <w:rsid w:val="001A67E4"/>
    <w:rsid w:val="001A6A84"/>
    <w:rsid w:val="001A6C69"/>
    <w:rsid w:val="001A6CC3"/>
    <w:rsid w:val="001A6D1F"/>
    <w:rsid w:val="001A6D79"/>
    <w:rsid w:val="001A6F6B"/>
    <w:rsid w:val="001A716A"/>
    <w:rsid w:val="001A7271"/>
    <w:rsid w:val="001A76D4"/>
    <w:rsid w:val="001A790F"/>
    <w:rsid w:val="001A79D1"/>
    <w:rsid w:val="001A7E98"/>
    <w:rsid w:val="001A7FCB"/>
    <w:rsid w:val="001A7FE5"/>
    <w:rsid w:val="001B02E2"/>
    <w:rsid w:val="001B02FB"/>
    <w:rsid w:val="001B0514"/>
    <w:rsid w:val="001B0536"/>
    <w:rsid w:val="001B0561"/>
    <w:rsid w:val="001B0643"/>
    <w:rsid w:val="001B0A2A"/>
    <w:rsid w:val="001B0D4C"/>
    <w:rsid w:val="001B0FED"/>
    <w:rsid w:val="001B1271"/>
    <w:rsid w:val="001B1757"/>
    <w:rsid w:val="001B1F4A"/>
    <w:rsid w:val="001B20D8"/>
    <w:rsid w:val="001B24C1"/>
    <w:rsid w:val="001B2591"/>
    <w:rsid w:val="001B2624"/>
    <w:rsid w:val="001B2726"/>
    <w:rsid w:val="001B28A7"/>
    <w:rsid w:val="001B2D19"/>
    <w:rsid w:val="001B3240"/>
    <w:rsid w:val="001B3508"/>
    <w:rsid w:val="001B38EA"/>
    <w:rsid w:val="001B3B4C"/>
    <w:rsid w:val="001B3BC5"/>
    <w:rsid w:val="001B3CB7"/>
    <w:rsid w:val="001B3F16"/>
    <w:rsid w:val="001B3FEA"/>
    <w:rsid w:val="001B41D7"/>
    <w:rsid w:val="001B42C2"/>
    <w:rsid w:val="001B4331"/>
    <w:rsid w:val="001B4551"/>
    <w:rsid w:val="001B455E"/>
    <w:rsid w:val="001B462A"/>
    <w:rsid w:val="001B48CB"/>
    <w:rsid w:val="001B4B54"/>
    <w:rsid w:val="001B4CFF"/>
    <w:rsid w:val="001B4E44"/>
    <w:rsid w:val="001B4E5C"/>
    <w:rsid w:val="001B4F54"/>
    <w:rsid w:val="001B50AA"/>
    <w:rsid w:val="001B5151"/>
    <w:rsid w:val="001B51F9"/>
    <w:rsid w:val="001B5515"/>
    <w:rsid w:val="001B55EE"/>
    <w:rsid w:val="001B5648"/>
    <w:rsid w:val="001B56CF"/>
    <w:rsid w:val="001B5987"/>
    <w:rsid w:val="001B5A86"/>
    <w:rsid w:val="001B5B59"/>
    <w:rsid w:val="001B618B"/>
    <w:rsid w:val="001B62DE"/>
    <w:rsid w:val="001B63DE"/>
    <w:rsid w:val="001B6767"/>
    <w:rsid w:val="001B6991"/>
    <w:rsid w:val="001B69BD"/>
    <w:rsid w:val="001B6AEE"/>
    <w:rsid w:val="001B70A1"/>
    <w:rsid w:val="001B7118"/>
    <w:rsid w:val="001B7130"/>
    <w:rsid w:val="001B73DB"/>
    <w:rsid w:val="001B77AE"/>
    <w:rsid w:val="001B78B6"/>
    <w:rsid w:val="001B7A58"/>
    <w:rsid w:val="001B7AA6"/>
    <w:rsid w:val="001B7E94"/>
    <w:rsid w:val="001C029B"/>
    <w:rsid w:val="001C04ED"/>
    <w:rsid w:val="001C06B0"/>
    <w:rsid w:val="001C090B"/>
    <w:rsid w:val="001C09B2"/>
    <w:rsid w:val="001C0A31"/>
    <w:rsid w:val="001C0A4A"/>
    <w:rsid w:val="001C0B2B"/>
    <w:rsid w:val="001C0B43"/>
    <w:rsid w:val="001C0EFC"/>
    <w:rsid w:val="001C134B"/>
    <w:rsid w:val="001C13C1"/>
    <w:rsid w:val="001C1579"/>
    <w:rsid w:val="001C1581"/>
    <w:rsid w:val="001C1802"/>
    <w:rsid w:val="001C1871"/>
    <w:rsid w:val="001C1ABA"/>
    <w:rsid w:val="001C1C10"/>
    <w:rsid w:val="001C1D9C"/>
    <w:rsid w:val="001C1EFA"/>
    <w:rsid w:val="001C1F37"/>
    <w:rsid w:val="001C21BD"/>
    <w:rsid w:val="001C21EE"/>
    <w:rsid w:val="001C2528"/>
    <w:rsid w:val="001C2655"/>
    <w:rsid w:val="001C2716"/>
    <w:rsid w:val="001C2742"/>
    <w:rsid w:val="001C2882"/>
    <w:rsid w:val="001C2B4B"/>
    <w:rsid w:val="001C2B72"/>
    <w:rsid w:val="001C2C1C"/>
    <w:rsid w:val="001C2C90"/>
    <w:rsid w:val="001C2E42"/>
    <w:rsid w:val="001C3178"/>
    <w:rsid w:val="001C3261"/>
    <w:rsid w:val="001C3319"/>
    <w:rsid w:val="001C3416"/>
    <w:rsid w:val="001C34E5"/>
    <w:rsid w:val="001C36E1"/>
    <w:rsid w:val="001C3871"/>
    <w:rsid w:val="001C3B3E"/>
    <w:rsid w:val="001C3C50"/>
    <w:rsid w:val="001C3E9D"/>
    <w:rsid w:val="001C4094"/>
    <w:rsid w:val="001C4565"/>
    <w:rsid w:val="001C47A2"/>
    <w:rsid w:val="001C4AD1"/>
    <w:rsid w:val="001C4B16"/>
    <w:rsid w:val="001C4B38"/>
    <w:rsid w:val="001C4C4C"/>
    <w:rsid w:val="001C4EA4"/>
    <w:rsid w:val="001C4FBE"/>
    <w:rsid w:val="001C5106"/>
    <w:rsid w:val="001C533C"/>
    <w:rsid w:val="001C546C"/>
    <w:rsid w:val="001C54D3"/>
    <w:rsid w:val="001C563D"/>
    <w:rsid w:val="001C5696"/>
    <w:rsid w:val="001C5C7D"/>
    <w:rsid w:val="001C5C8B"/>
    <w:rsid w:val="001C5DC2"/>
    <w:rsid w:val="001C6036"/>
    <w:rsid w:val="001C614A"/>
    <w:rsid w:val="001C61C4"/>
    <w:rsid w:val="001C621C"/>
    <w:rsid w:val="001C62A5"/>
    <w:rsid w:val="001C62E0"/>
    <w:rsid w:val="001C6A1E"/>
    <w:rsid w:val="001C6BDC"/>
    <w:rsid w:val="001C6DDD"/>
    <w:rsid w:val="001C6F2C"/>
    <w:rsid w:val="001C73E0"/>
    <w:rsid w:val="001C779B"/>
    <w:rsid w:val="001C77E9"/>
    <w:rsid w:val="001C7B08"/>
    <w:rsid w:val="001C7D7F"/>
    <w:rsid w:val="001D000B"/>
    <w:rsid w:val="001D014E"/>
    <w:rsid w:val="001D0194"/>
    <w:rsid w:val="001D0500"/>
    <w:rsid w:val="001D08D5"/>
    <w:rsid w:val="001D09B4"/>
    <w:rsid w:val="001D0AF3"/>
    <w:rsid w:val="001D0E7D"/>
    <w:rsid w:val="001D0FBA"/>
    <w:rsid w:val="001D101B"/>
    <w:rsid w:val="001D11D5"/>
    <w:rsid w:val="001D11F0"/>
    <w:rsid w:val="001D128A"/>
    <w:rsid w:val="001D1388"/>
    <w:rsid w:val="001D1641"/>
    <w:rsid w:val="001D1705"/>
    <w:rsid w:val="001D1871"/>
    <w:rsid w:val="001D1887"/>
    <w:rsid w:val="001D1A4A"/>
    <w:rsid w:val="001D1CF2"/>
    <w:rsid w:val="001D1E11"/>
    <w:rsid w:val="001D210E"/>
    <w:rsid w:val="001D24AE"/>
    <w:rsid w:val="001D2606"/>
    <w:rsid w:val="001D27ED"/>
    <w:rsid w:val="001D304A"/>
    <w:rsid w:val="001D312D"/>
    <w:rsid w:val="001D3396"/>
    <w:rsid w:val="001D3759"/>
    <w:rsid w:val="001D388F"/>
    <w:rsid w:val="001D39D4"/>
    <w:rsid w:val="001D3D5D"/>
    <w:rsid w:val="001D42AC"/>
    <w:rsid w:val="001D464E"/>
    <w:rsid w:val="001D4745"/>
    <w:rsid w:val="001D48E5"/>
    <w:rsid w:val="001D4A5E"/>
    <w:rsid w:val="001D4B11"/>
    <w:rsid w:val="001D4D85"/>
    <w:rsid w:val="001D520A"/>
    <w:rsid w:val="001D5A3C"/>
    <w:rsid w:val="001D5A91"/>
    <w:rsid w:val="001D5B1F"/>
    <w:rsid w:val="001D5E9D"/>
    <w:rsid w:val="001D5FFB"/>
    <w:rsid w:val="001D662D"/>
    <w:rsid w:val="001D6E24"/>
    <w:rsid w:val="001D6E6B"/>
    <w:rsid w:val="001D6FD9"/>
    <w:rsid w:val="001D7067"/>
    <w:rsid w:val="001D73F8"/>
    <w:rsid w:val="001D745A"/>
    <w:rsid w:val="001D7717"/>
    <w:rsid w:val="001D7776"/>
    <w:rsid w:val="001D77B5"/>
    <w:rsid w:val="001D784F"/>
    <w:rsid w:val="001D7942"/>
    <w:rsid w:val="001D7985"/>
    <w:rsid w:val="001D7C2B"/>
    <w:rsid w:val="001D7F09"/>
    <w:rsid w:val="001E0012"/>
    <w:rsid w:val="001E0025"/>
    <w:rsid w:val="001E0242"/>
    <w:rsid w:val="001E02DA"/>
    <w:rsid w:val="001E06FF"/>
    <w:rsid w:val="001E0997"/>
    <w:rsid w:val="001E0ADB"/>
    <w:rsid w:val="001E0B2E"/>
    <w:rsid w:val="001E0C0C"/>
    <w:rsid w:val="001E0C36"/>
    <w:rsid w:val="001E0DD2"/>
    <w:rsid w:val="001E0F45"/>
    <w:rsid w:val="001E121C"/>
    <w:rsid w:val="001E169A"/>
    <w:rsid w:val="001E1787"/>
    <w:rsid w:val="001E19D9"/>
    <w:rsid w:val="001E1A44"/>
    <w:rsid w:val="001E1AAF"/>
    <w:rsid w:val="001E1ACC"/>
    <w:rsid w:val="001E1C40"/>
    <w:rsid w:val="001E1C63"/>
    <w:rsid w:val="001E1F3F"/>
    <w:rsid w:val="001E206F"/>
    <w:rsid w:val="001E22A5"/>
    <w:rsid w:val="001E2793"/>
    <w:rsid w:val="001E2D18"/>
    <w:rsid w:val="001E305E"/>
    <w:rsid w:val="001E3157"/>
    <w:rsid w:val="001E32B1"/>
    <w:rsid w:val="001E3604"/>
    <w:rsid w:val="001E3910"/>
    <w:rsid w:val="001E39A2"/>
    <w:rsid w:val="001E3AF1"/>
    <w:rsid w:val="001E3B60"/>
    <w:rsid w:val="001E3C88"/>
    <w:rsid w:val="001E4016"/>
    <w:rsid w:val="001E42D3"/>
    <w:rsid w:val="001E4388"/>
    <w:rsid w:val="001E4928"/>
    <w:rsid w:val="001E499D"/>
    <w:rsid w:val="001E4B7A"/>
    <w:rsid w:val="001E4D51"/>
    <w:rsid w:val="001E4DE7"/>
    <w:rsid w:val="001E4F89"/>
    <w:rsid w:val="001E4F90"/>
    <w:rsid w:val="001E5124"/>
    <w:rsid w:val="001E52E8"/>
    <w:rsid w:val="001E5369"/>
    <w:rsid w:val="001E53C8"/>
    <w:rsid w:val="001E53EC"/>
    <w:rsid w:val="001E5710"/>
    <w:rsid w:val="001E5804"/>
    <w:rsid w:val="001E5B3F"/>
    <w:rsid w:val="001E5D47"/>
    <w:rsid w:val="001E601A"/>
    <w:rsid w:val="001E648D"/>
    <w:rsid w:val="001E6726"/>
    <w:rsid w:val="001E68C3"/>
    <w:rsid w:val="001E6B6C"/>
    <w:rsid w:val="001E6CA6"/>
    <w:rsid w:val="001E6E78"/>
    <w:rsid w:val="001E7063"/>
    <w:rsid w:val="001E7178"/>
    <w:rsid w:val="001E7932"/>
    <w:rsid w:val="001E7BC4"/>
    <w:rsid w:val="001E7BEB"/>
    <w:rsid w:val="001E7C66"/>
    <w:rsid w:val="001E7EE1"/>
    <w:rsid w:val="001F0038"/>
    <w:rsid w:val="001F00DB"/>
    <w:rsid w:val="001F0214"/>
    <w:rsid w:val="001F05B3"/>
    <w:rsid w:val="001F08C4"/>
    <w:rsid w:val="001F0933"/>
    <w:rsid w:val="001F101B"/>
    <w:rsid w:val="001F1170"/>
    <w:rsid w:val="001F1382"/>
    <w:rsid w:val="001F1764"/>
    <w:rsid w:val="001F19D6"/>
    <w:rsid w:val="001F2142"/>
    <w:rsid w:val="001F2286"/>
    <w:rsid w:val="001F2338"/>
    <w:rsid w:val="001F2399"/>
    <w:rsid w:val="001F260D"/>
    <w:rsid w:val="001F272D"/>
    <w:rsid w:val="001F2839"/>
    <w:rsid w:val="001F28ED"/>
    <w:rsid w:val="001F29A2"/>
    <w:rsid w:val="001F2A60"/>
    <w:rsid w:val="001F2A9F"/>
    <w:rsid w:val="001F2C08"/>
    <w:rsid w:val="001F2D7A"/>
    <w:rsid w:val="001F2EB8"/>
    <w:rsid w:val="001F2F53"/>
    <w:rsid w:val="001F3230"/>
    <w:rsid w:val="001F3385"/>
    <w:rsid w:val="001F34DA"/>
    <w:rsid w:val="001F3813"/>
    <w:rsid w:val="001F3885"/>
    <w:rsid w:val="001F38E7"/>
    <w:rsid w:val="001F3A9D"/>
    <w:rsid w:val="001F3ABB"/>
    <w:rsid w:val="001F3B18"/>
    <w:rsid w:val="001F3E60"/>
    <w:rsid w:val="001F411C"/>
    <w:rsid w:val="001F4662"/>
    <w:rsid w:val="001F4672"/>
    <w:rsid w:val="001F4AB8"/>
    <w:rsid w:val="001F57F4"/>
    <w:rsid w:val="001F5B02"/>
    <w:rsid w:val="001F5D96"/>
    <w:rsid w:val="001F61D5"/>
    <w:rsid w:val="001F623E"/>
    <w:rsid w:val="001F626F"/>
    <w:rsid w:val="001F662D"/>
    <w:rsid w:val="001F6E85"/>
    <w:rsid w:val="001F70FB"/>
    <w:rsid w:val="001F7160"/>
    <w:rsid w:val="001F7253"/>
    <w:rsid w:val="001F727C"/>
    <w:rsid w:val="001F745F"/>
    <w:rsid w:val="001F76AC"/>
    <w:rsid w:val="001F777D"/>
    <w:rsid w:val="001F78E0"/>
    <w:rsid w:val="001F7AFA"/>
    <w:rsid w:val="00200146"/>
    <w:rsid w:val="0020022B"/>
    <w:rsid w:val="0020030C"/>
    <w:rsid w:val="002004CD"/>
    <w:rsid w:val="00200634"/>
    <w:rsid w:val="00200840"/>
    <w:rsid w:val="002008A1"/>
    <w:rsid w:val="00200A19"/>
    <w:rsid w:val="00201025"/>
    <w:rsid w:val="0020109F"/>
    <w:rsid w:val="00201582"/>
    <w:rsid w:val="002018A9"/>
    <w:rsid w:val="00201A71"/>
    <w:rsid w:val="00201DA6"/>
    <w:rsid w:val="00202106"/>
    <w:rsid w:val="002021F4"/>
    <w:rsid w:val="00202841"/>
    <w:rsid w:val="00202896"/>
    <w:rsid w:val="00202E96"/>
    <w:rsid w:val="00203202"/>
    <w:rsid w:val="00203369"/>
    <w:rsid w:val="002035E5"/>
    <w:rsid w:val="0020362D"/>
    <w:rsid w:val="0020383A"/>
    <w:rsid w:val="0020397C"/>
    <w:rsid w:val="002039DC"/>
    <w:rsid w:val="00203A38"/>
    <w:rsid w:val="00203B99"/>
    <w:rsid w:val="00203CE6"/>
    <w:rsid w:val="002040C7"/>
    <w:rsid w:val="00204259"/>
    <w:rsid w:val="002042F1"/>
    <w:rsid w:val="002043AE"/>
    <w:rsid w:val="002043FD"/>
    <w:rsid w:val="0020454E"/>
    <w:rsid w:val="00204BB8"/>
    <w:rsid w:val="00204BE8"/>
    <w:rsid w:val="00204C5C"/>
    <w:rsid w:val="00204CA3"/>
    <w:rsid w:val="00204EB7"/>
    <w:rsid w:val="00205184"/>
    <w:rsid w:val="00205335"/>
    <w:rsid w:val="00205548"/>
    <w:rsid w:val="0020559B"/>
    <w:rsid w:val="002055D3"/>
    <w:rsid w:val="00205A7E"/>
    <w:rsid w:val="00205D9B"/>
    <w:rsid w:val="00205ECF"/>
    <w:rsid w:val="00205F4F"/>
    <w:rsid w:val="002063F9"/>
    <w:rsid w:val="0020658C"/>
    <w:rsid w:val="00206808"/>
    <w:rsid w:val="0020688C"/>
    <w:rsid w:val="00206B84"/>
    <w:rsid w:val="00206C51"/>
    <w:rsid w:val="00206CB9"/>
    <w:rsid w:val="00207064"/>
    <w:rsid w:val="002070D3"/>
    <w:rsid w:val="002070FE"/>
    <w:rsid w:val="0020723E"/>
    <w:rsid w:val="00207250"/>
    <w:rsid w:val="0020730C"/>
    <w:rsid w:val="00207608"/>
    <w:rsid w:val="0020763E"/>
    <w:rsid w:val="00207687"/>
    <w:rsid w:val="00207717"/>
    <w:rsid w:val="00210018"/>
    <w:rsid w:val="0021010E"/>
    <w:rsid w:val="0021034F"/>
    <w:rsid w:val="00210B10"/>
    <w:rsid w:val="00210B13"/>
    <w:rsid w:val="00210B32"/>
    <w:rsid w:val="00210B71"/>
    <w:rsid w:val="00210C1B"/>
    <w:rsid w:val="00211039"/>
    <w:rsid w:val="002110D1"/>
    <w:rsid w:val="00211166"/>
    <w:rsid w:val="002112AF"/>
    <w:rsid w:val="002116DC"/>
    <w:rsid w:val="00211A5A"/>
    <w:rsid w:val="00211AE9"/>
    <w:rsid w:val="00211AF6"/>
    <w:rsid w:val="00211BA6"/>
    <w:rsid w:val="00211CB4"/>
    <w:rsid w:val="00211E95"/>
    <w:rsid w:val="00212194"/>
    <w:rsid w:val="0021227E"/>
    <w:rsid w:val="0021228D"/>
    <w:rsid w:val="0021236F"/>
    <w:rsid w:val="002123E2"/>
    <w:rsid w:val="002127D8"/>
    <w:rsid w:val="0021281B"/>
    <w:rsid w:val="00212967"/>
    <w:rsid w:val="00212A87"/>
    <w:rsid w:val="00212C67"/>
    <w:rsid w:val="00213838"/>
    <w:rsid w:val="00213A41"/>
    <w:rsid w:val="00213BC3"/>
    <w:rsid w:val="00213C7C"/>
    <w:rsid w:val="00213EF5"/>
    <w:rsid w:val="00214105"/>
    <w:rsid w:val="002141E9"/>
    <w:rsid w:val="002141F1"/>
    <w:rsid w:val="002144ED"/>
    <w:rsid w:val="00214642"/>
    <w:rsid w:val="00214BE1"/>
    <w:rsid w:val="00214BF7"/>
    <w:rsid w:val="00214C2A"/>
    <w:rsid w:val="00215047"/>
    <w:rsid w:val="0021517C"/>
    <w:rsid w:val="0021549A"/>
    <w:rsid w:val="002154D4"/>
    <w:rsid w:val="00215581"/>
    <w:rsid w:val="00215611"/>
    <w:rsid w:val="002157A9"/>
    <w:rsid w:val="002159DB"/>
    <w:rsid w:val="00215FAA"/>
    <w:rsid w:val="00216019"/>
    <w:rsid w:val="00216099"/>
    <w:rsid w:val="002160B1"/>
    <w:rsid w:val="0021618A"/>
    <w:rsid w:val="00216324"/>
    <w:rsid w:val="0021641D"/>
    <w:rsid w:val="00216438"/>
    <w:rsid w:val="0021645C"/>
    <w:rsid w:val="002165A5"/>
    <w:rsid w:val="0021666D"/>
    <w:rsid w:val="00216678"/>
    <w:rsid w:val="00216978"/>
    <w:rsid w:val="00216BDF"/>
    <w:rsid w:val="00216FE5"/>
    <w:rsid w:val="00217062"/>
    <w:rsid w:val="0021740E"/>
    <w:rsid w:val="002175A9"/>
    <w:rsid w:val="00217619"/>
    <w:rsid w:val="002177BD"/>
    <w:rsid w:val="00217832"/>
    <w:rsid w:val="00217987"/>
    <w:rsid w:val="00217B22"/>
    <w:rsid w:val="00217C08"/>
    <w:rsid w:val="00217C4A"/>
    <w:rsid w:val="00217F0C"/>
    <w:rsid w:val="00217F5A"/>
    <w:rsid w:val="00220228"/>
    <w:rsid w:val="00220245"/>
    <w:rsid w:val="00220363"/>
    <w:rsid w:val="0022070D"/>
    <w:rsid w:val="0022094C"/>
    <w:rsid w:val="00220AF9"/>
    <w:rsid w:val="00220B61"/>
    <w:rsid w:val="00220D93"/>
    <w:rsid w:val="0022105B"/>
    <w:rsid w:val="00221276"/>
    <w:rsid w:val="00221544"/>
    <w:rsid w:val="0022162A"/>
    <w:rsid w:val="00221761"/>
    <w:rsid w:val="00221987"/>
    <w:rsid w:val="00221C5B"/>
    <w:rsid w:val="00221DBB"/>
    <w:rsid w:val="00221ECE"/>
    <w:rsid w:val="00221FD0"/>
    <w:rsid w:val="002221E3"/>
    <w:rsid w:val="002223D9"/>
    <w:rsid w:val="002226AA"/>
    <w:rsid w:val="00222896"/>
    <w:rsid w:val="00222910"/>
    <w:rsid w:val="00222959"/>
    <w:rsid w:val="00222A0B"/>
    <w:rsid w:val="00222AC8"/>
    <w:rsid w:val="00222B66"/>
    <w:rsid w:val="00222BC4"/>
    <w:rsid w:val="00222DA3"/>
    <w:rsid w:val="00222E7F"/>
    <w:rsid w:val="002231F3"/>
    <w:rsid w:val="002232F6"/>
    <w:rsid w:val="00223403"/>
    <w:rsid w:val="002235B4"/>
    <w:rsid w:val="00223847"/>
    <w:rsid w:val="00223AE0"/>
    <w:rsid w:val="00223B6F"/>
    <w:rsid w:val="00223C7E"/>
    <w:rsid w:val="00223D83"/>
    <w:rsid w:val="00223D8E"/>
    <w:rsid w:val="00224498"/>
    <w:rsid w:val="002248AC"/>
    <w:rsid w:val="00224B1E"/>
    <w:rsid w:val="00224CA2"/>
    <w:rsid w:val="002250C9"/>
    <w:rsid w:val="0022516E"/>
    <w:rsid w:val="00225175"/>
    <w:rsid w:val="0022517F"/>
    <w:rsid w:val="002252B1"/>
    <w:rsid w:val="0022538D"/>
    <w:rsid w:val="002253D1"/>
    <w:rsid w:val="0022562D"/>
    <w:rsid w:val="00225EE2"/>
    <w:rsid w:val="00226009"/>
    <w:rsid w:val="00226420"/>
    <w:rsid w:val="00226603"/>
    <w:rsid w:val="002266E2"/>
    <w:rsid w:val="00226788"/>
    <w:rsid w:val="002267F0"/>
    <w:rsid w:val="0022689A"/>
    <w:rsid w:val="00226B64"/>
    <w:rsid w:val="00226BAA"/>
    <w:rsid w:val="00226C59"/>
    <w:rsid w:val="00226D02"/>
    <w:rsid w:val="00227004"/>
    <w:rsid w:val="002271C0"/>
    <w:rsid w:val="002273FB"/>
    <w:rsid w:val="00227821"/>
    <w:rsid w:val="00227A80"/>
    <w:rsid w:val="00227D8E"/>
    <w:rsid w:val="00230020"/>
    <w:rsid w:val="002300D4"/>
    <w:rsid w:val="0023012A"/>
    <w:rsid w:val="0023033D"/>
    <w:rsid w:val="002304FB"/>
    <w:rsid w:val="002307E9"/>
    <w:rsid w:val="00230D37"/>
    <w:rsid w:val="00230E4C"/>
    <w:rsid w:val="00230F16"/>
    <w:rsid w:val="00230F7E"/>
    <w:rsid w:val="00231079"/>
    <w:rsid w:val="0023119B"/>
    <w:rsid w:val="0023126C"/>
    <w:rsid w:val="0023162A"/>
    <w:rsid w:val="002317F2"/>
    <w:rsid w:val="00231F7E"/>
    <w:rsid w:val="00231FB9"/>
    <w:rsid w:val="002320C4"/>
    <w:rsid w:val="0023210E"/>
    <w:rsid w:val="00232214"/>
    <w:rsid w:val="00232398"/>
    <w:rsid w:val="002323B0"/>
    <w:rsid w:val="00232726"/>
    <w:rsid w:val="00232765"/>
    <w:rsid w:val="00232807"/>
    <w:rsid w:val="00232ACA"/>
    <w:rsid w:val="00232C55"/>
    <w:rsid w:val="00232E7F"/>
    <w:rsid w:val="002330B3"/>
    <w:rsid w:val="002331B9"/>
    <w:rsid w:val="00233474"/>
    <w:rsid w:val="00233655"/>
    <w:rsid w:val="00233662"/>
    <w:rsid w:val="00233AD2"/>
    <w:rsid w:val="00233DBF"/>
    <w:rsid w:val="00233E12"/>
    <w:rsid w:val="00234185"/>
    <w:rsid w:val="002343C6"/>
    <w:rsid w:val="002349D8"/>
    <w:rsid w:val="00234AD3"/>
    <w:rsid w:val="00234B2C"/>
    <w:rsid w:val="00234E57"/>
    <w:rsid w:val="00235217"/>
    <w:rsid w:val="002353F3"/>
    <w:rsid w:val="00235537"/>
    <w:rsid w:val="002355EF"/>
    <w:rsid w:val="002358D4"/>
    <w:rsid w:val="00235922"/>
    <w:rsid w:val="00235DCD"/>
    <w:rsid w:val="00236205"/>
    <w:rsid w:val="00236478"/>
    <w:rsid w:val="002365B7"/>
    <w:rsid w:val="002369EF"/>
    <w:rsid w:val="00236A8F"/>
    <w:rsid w:val="00236B43"/>
    <w:rsid w:val="00236B58"/>
    <w:rsid w:val="00236B73"/>
    <w:rsid w:val="00236C07"/>
    <w:rsid w:val="00236C29"/>
    <w:rsid w:val="00236F55"/>
    <w:rsid w:val="00236F77"/>
    <w:rsid w:val="00237075"/>
    <w:rsid w:val="002372D2"/>
    <w:rsid w:val="002375BD"/>
    <w:rsid w:val="002375E1"/>
    <w:rsid w:val="00237853"/>
    <w:rsid w:val="00237992"/>
    <w:rsid w:val="002379B5"/>
    <w:rsid w:val="00237DB1"/>
    <w:rsid w:val="00237E2D"/>
    <w:rsid w:val="0024014F"/>
    <w:rsid w:val="00240150"/>
    <w:rsid w:val="00240369"/>
    <w:rsid w:val="002403CD"/>
    <w:rsid w:val="00240585"/>
    <w:rsid w:val="00240800"/>
    <w:rsid w:val="002409BA"/>
    <w:rsid w:val="00240AA3"/>
    <w:rsid w:val="00240E9B"/>
    <w:rsid w:val="00240EDB"/>
    <w:rsid w:val="00240EE0"/>
    <w:rsid w:val="002410F0"/>
    <w:rsid w:val="002411AD"/>
    <w:rsid w:val="002411FA"/>
    <w:rsid w:val="00241241"/>
    <w:rsid w:val="00241318"/>
    <w:rsid w:val="00241431"/>
    <w:rsid w:val="002415A9"/>
    <w:rsid w:val="00241788"/>
    <w:rsid w:val="00241B42"/>
    <w:rsid w:val="00241DFE"/>
    <w:rsid w:val="0024225A"/>
    <w:rsid w:val="002423ED"/>
    <w:rsid w:val="002424D9"/>
    <w:rsid w:val="002425BF"/>
    <w:rsid w:val="0024269B"/>
    <w:rsid w:val="002429BB"/>
    <w:rsid w:val="00242A03"/>
    <w:rsid w:val="00242A57"/>
    <w:rsid w:val="00242C77"/>
    <w:rsid w:val="00242D2D"/>
    <w:rsid w:val="00242E04"/>
    <w:rsid w:val="0024314C"/>
    <w:rsid w:val="0024344F"/>
    <w:rsid w:val="00243562"/>
    <w:rsid w:val="00243847"/>
    <w:rsid w:val="002438A8"/>
    <w:rsid w:val="00243992"/>
    <w:rsid w:val="00243AC8"/>
    <w:rsid w:val="00243B32"/>
    <w:rsid w:val="00243E1D"/>
    <w:rsid w:val="0024401E"/>
    <w:rsid w:val="002440A0"/>
    <w:rsid w:val="002443F6"/>
    <w:rsid w:val="00244481"/>
    <w:rsid w:val="002445AD"/>
    <w:rsid w:val="00244833"/>
    <w:rsid w:val="002449AE"/>
    <w:rsid w:val="00244DDC"/>
    <w:rsid w:val="00244F56"/>
    <w:rsid w:val="002454D6"/>
    <w:rsid w:val="00245667"/>
    <w:rsid w:val="002458E1"/>
    <w:rsid w:val="00245BEB"/>
    <w:rsid w:val="00245C7E"/>
    <w:rsid w:val="00245C9E"/>
    <w:rsid w:val="00245CA9"/>
    <w:rsid w:val="00246024"/>
    <w:rsid w:val="00246205"/>
    <w:rsid w:val="00246437"/>
    <w:rsid w:val="002466B5"/>
    <w:rsid w:val="002469DD"/>
    <w:rsid w:val="00247079"/>
    <w:rsid w:val="002473C7"/>
    <w:rsid w:val="0024748C"/>
    <w:rsid w:val="0024764E"/>
    <w:rsid w:val="00247651"/>
    <w:rsid w:val="0024786C"/>
    <w:rsid w:val="002479C6"/>
    <w:rsid w:val="00247A0F"/>
    <w:rsid w:val="00247A45"/>
    <w:rsid w:val="00247B62"/>
    <w:rsid w:val="00247F72"/>
    <w:rsid w:val="002501FB"/>
    <w:rsid w:val="0025059D"/>
    <w:rsid w:val="002507FA"/>
    <w:rsid w:val="00250837"/>
    <w:rsid w:val="00250848"/>
    <w:rsid w:val="002509A5"/>
    <w:rsid w:val="002509E2"/>
    <w:rsid w:val="00250C0B"/>
    <w:rsid w:val="00250DBA"/>
    <w:rsid w:val="00250E9C"/>
    <w:rsid w:val="00250ED7"/>
    <w:rsid w:val="002513CB"/>
    <w:rsid w:val="002516DF"/>
    <w:rsid w:val="00251A85"/>
    <w:rsid w:val="00251B7F"/>
    <w:rsid w:val="00252047"/>
    <w:rsid w:val="0025206E"/>
    <w:rsid w:val="002520A2"/>
    <w:rsid w:val="002520E8"/>
    <w:rsid w:val="00252174"/>
    <w:rsid w:val="00252175"/>
    <w:rsid w:val="002522E4"/>
    <w:rsid w:val="00252451"/>
    <w:rsid w:val="00252690"/>
    <w:rsid w:val="002526F7"/>
    <w:rsid w:val="002528AC"/>
    <w:rsid w:val="002528CA"/>
    <w:rsid w:val="00252C68"/>
    <w:rsid w:val="00252CFA"/>
    <w:rsid w:val="00252E0C"/>
    <w:rsid w:val="00252EC4"/>
    <w:rsid w:val="00252F46"/>
    <w:rsid w:val="00253123"/>
    <w:rsid w:val="00253273"/>
    <w:rsid w:val="0025328C"/>
    <w:rsid w:val="002533A5"/>
    <w:rsid w:val="002533C9"/>
    <w:rsid w:val="002533E8"/>
    <w:rsid w:val="002534AE"/>
    <w:rsid w:val="0025356A"/>
    <w:rsid w:val="00253AF5"/>
    <w:rsid w:val="00253FC3"/>
    <w:rsid w:val="0025417C"/>
    <w:rsid w:val="002541E7"/>
    <w:rsid w:val="002546BA"/>
    <w:rsid w:val="002547F7"/>
    <w:rsid w:val="00254817"/>
    <w:rsid w:val="002548DF"/>
    <w:rsid w:val="00255064"/>
    <w:rsid w:val="0025529B"/>
    <w:rsid w:val="00255AD6"/>
    <w:rsid w:val="00255C63"/>
    <w:rsid w:val="00255ECD"/>
    <w:rsid w:val="00255F34"/>
    <w:rsid w:val="002561AE"/>
    <w:rsid w:val="002563BB"/>
    <w:rsid w:val="00256505"/>
    <w:rsid w:val="0025668B"/>
    <w:rsid w:val="00256CE9"/>
    <w:rsid w:val="00256EB2"/>
    <w:rsid w:val="002572E0"/>
    <w:rsid w:val="002573E1"/>
    <w:rsid w:val="00257A0C"/>
    <w:rsid w:val="00257A4B"/>
    <w:rsid w:val="00257BF0"/>
    <w:rsid w:val="00257D5F"/>
    <w:rsid w:val="00257FCB"/>
    <w:rsid w:val="00260065"/>
    <w:rsid w:val="002602A3"/>
    <w:rsid w:val="002605E4"/>
    <w:rsid w:val="0026062A"/>
    <w:rsid w:val="00260777"/>
    <w:rsid w:val="00260C1F"/>
    <w:rsid w:val="00260D88"/>
    <w:rsid w:val="0026101A"/>
    <w:rsid w:val="00261136"/>
    <w:rsid w:val="0026113C"/>
    <w:rsid w:val="002617E0"/>
    <w:rsid w:val="00261A4D"/>
    <w:rsid w:val="00261A55"/>
    <w:rsid w:val="00261D5C"/>
    <w:rsid w:val="00262019"/>
    <w:rsid w:val="002620B8"/>
    <w:rsid w:val="002624B9"/>
    <w:rsid w:val="0026268F"/>
    <w:rsid w:val="00262737"/>
    <w:rsid w:val="0026284E"/>
    <w:rsid w:val="00262B31"/>
    <w:rsid w:val="00262C0B"/>
    <w:rsid w:val="00262C70"/>
    <w:rsid w:val="00262E46"/>
    <w:rsid w:val="00262EA4"/>
    <w:rsid w:val="0026319E"/>
    <w:rsid w:val="00263208"/>
    <w:rsid w:val="00263339"/>
    <w:rsid w:val="0026340C"/>
    <w:rsid w:val="0026342D"/>
    <w:rsid w:val="00263634"/>
    <w:rsid w:val="002636EF"/>
    <w:rsid w:val="00263832"/>
    <w:rsid w:val="002638C1"/>
    <w:rsid w:val="002638EE"/>
    <w:rsid w:val="002639C3"/>
    <w:rsid w:val="00263ABE"/>
    <w:rsid w:val="00263C69"/>
    <w:rsid w:val="00263D41"/>
    <w:rsid w:val="00264009"/>
    <w:rsid w:val="00264044"/>
    <w:rsid w:val="00264340"/>
    <w:rsid w:val="002643B7"/>
    <w:rsid w:val="002645EE"/>
    <w:rsid w:val="0026464F"/>
    <w:rsid w:val="00264CA8"/>
    <w:rsid w:val="00264E32"/>
    <w:rsid w:val="00265038"/>
    <w:rsid w:val="00265071"/>
    <w:rsid w:val="002652BB"/>
    <w:rsid w:val="002655E8"/>
    <w:rsid w:val="00265A62"/>
    <w:rsid w:val="00265C30"/>
    <w:rsid w:val="00265C94"/>
    <w:rsid w:val="00265CF3"/>
    <w:rsid w:val="00265E89"/>
    <w:rsid w:val="0026606E"/>
    <w:rsid w:val="002662E5"/>
    <w:rsid w:val="002666EB"/>
    <w:rsid w:val="00266806"/>
    <w:rsid w:val="00266A6E"/>
    <w:rsid w:val="00266AC3"/>
    <w:rsid w:val="00266D0D"/>
    <w:rsid w:val="00266D1E"/>
    <w:rsid w:val="00266E10"/>
    <w:rsid w:val="00267016"/>
    <w:rsid w:val="002670DD"/>
    <w:rsid w:val="00267163"/>
    <w:rsid w:val="0026736E"/>
    <w:rsid w:val="002673A6"/>
    <w:rsid w:val="00267587"/>
    <w:rsid w:val="00267690"/>
    <w:rsid w:val="00267939"/>
    <w:rsid w:val="00267EC8"/>
    <w:rsid w:val="0027025C"/>
    <w:rsid w:val="0027028D"/>
    <w:rsid w:val="002702F5"/>
    <w:rsid w:val="002703B4"/>
    <w:rsid w:val="002703C0"/>
    <w:rsid w:val="002703F0"/>
    <w:rsid w:val="002706D6"/>
    <w:rsid w:val="002706F5"/>
    <w:rsid w:val="00270BAA"/>
    <w:rsid w:val="00270F4C"/>
    <w:rsid w:val="00271160"/>
    <w:rsid w:val="00271198"/>
    <w:rsid w:val="00271220"/>
    <w:rsid w:val="00271401"/>
    <w:rsid w:val="0027145F"/>
    <w:rsid w:val="00271652"/>
    <w:rsid w:val="0027226D"/>
    <w:rsid w:val="002723DA"/>
    <w:rsid w:val="0027272F"/>
    <w:rsid w:val="0027274B"/>
    <w:rsid w:val="00272ACA"/>
    <w:rsid w:val="002731CB"/>
    <w:rsid w:val="002731FF"/>
    <w:rsid w:val="0027324A"/>
    <w:rsid w:val="0027328C"/>
    <w:rsid w:val="002734B9"/>
    <w:rsid w:val="00273636"/>
    <w:rsid w:val="00273785"/>
    <w:rsid w:val="0027385D"/>
    <w:rsid w:val="00273927"/>
    <w:rsid w:val="00273939"/>
    <w:rsid w:val="002739AE"/>
    <w:rsid w:val="00273BE2"/>
    <w:rsid w:val="00273F8C"/>
    <w:rsid w:val="00274106"/>
    <w:rsid w:val="00274342"/>
    <w:rsid w:val="0027479A"/>
    <w:rsid w:val="00274940"/>
    <w:rsid w:val="00274C3D"/>
    <w:rsid w:val="00274D7C"/>
    <w:rsid w:val="00274E0C"/>
    <w:rsid w:val="00274E99"/>
    <w:rsid w:val="00274EBF"/>
    <w:rsid w:val="00275310"/>
    <w:rsid w:val="0027547C"/>
    <w:rsid w:val="0027566A"/>
    <w:rsid w:val="002757BA"/>
    <w:rsid w:val="00275A9D"/>
    <w:rsid w:val="00275D02"/>
    <w:rsid w:val="00275DBE"/>
    <w:rsid w:val="00275F3F"/>
    <w:rsid w:val="00276172"/>
    <w:rsid w:val="0027621D"/>
    <w:rsid w:val="002763EC"/>
    <w:rsid w:val="002766FD"/>
    <w:rsid w:val="00276846"/>
    <w:rsid w:val="00276947"/>
    <w:rsid w:val="002769A6"/>
    <w:rsid w:val="00276B73"/>
    <w:rsid w:val="00276DFF"/>
    <w:rsid w:val="00276FE4"/>
    <w:rsid w:val="00277794"/>
    <w:rsid w:val="00277B56"/>
    <w:rsid w:val="00277C40"/>
    <w:rsid w:val="0028003C"/>
    <w:rsid w:val="00280576"/>
    <w:rsid w:val="00280866"/>
    <w:rsid w:val="0028089E"/>
    <w:rsid w:val="002809F7"/>
    <w:rsid w:val="00280A9F"/>
    <w:rsid w:val="00280D27"/>
    <w:rsid w:val="00280E97"/>
    <w:rsid w:val="00280F3D"/>
    <w:rsid w:val="002811C2"/>
    <w:rsid w:val="002811D8"/>
    <w:rsid w:val="002811E8"/>
    <w:rsid w:val="0028134C"/>
    <w:rsid w:val="00281863"/>
    <w:rsid w:val="0028196E"/>
    <w:rsid w:val="00281C62"/>
    <w:rsid w:val="00281D4B"/>
    <w:rsid w:val="00282212"/>
    <w:rsid w:val="00282384"/>
    <w:rsid w:val="002824F2"/>
    <w:rsid w:val="00282747"/>
    <w:rsid w:val="0028306D"/>
    <w:rsid w:val="002835D3"/>
    <w:rsid w:val="00283673"/>
    <w:rsid w:val="00283B11"/>
    <w:rsid w:val="00283C38"/>
    <w:rsid w:val="00283D9B"/>
    <w:rsid w:val="002841AE"/>
    <w:rsid w:val="0028433B"/>
    <w:rsid w:val="00284376"/>
    <w:rsid w:val="002847AD"/>
    <w:rsid w:val="002847BC"/>
    <w:rsid w:val="002848FF"/>
    <w:rsid w:val="00284ACB"/>
    <w:rsid w:val="00284AFB"/>
    <w:rsid w:val="00284CAC"/>
    <w:rsid w:val="0028515D"/>
    <w:rsid w:val="002853E5"/>
    <w:rsid w:val="002857E6"/>
    <w:rsid w:val="00285BD3"/>
    <w:rsid w:val="00286143"/>
    <w:rsid w:val="00286181"/>
    <w:rsid w:val="002862CD"/>
    <w:rsid w:val="002865E8"/>
    <w:rsid w:val="00286C89"/>
    <w:rsid w:val="00286DC7"/>
    <w:rsid w:val="00286DD3"/>
    <w:rsid w:val="00286E04"/>
    <w:rsid w:val="00286F5E"/>
    <w:rsid w:val="00286F6E"/>
    <w:rsid w:val="0028725F"/>
    <w:rsid w:val="00287594"/>
    <w:rsid w:val="00287738"/>
    <w:rsid w:val="0028778C"/>
    <w:rsid w:val="002878FE"/>
    <w:rsid w:val="00287A0C"/>
    <w:rsid w:val="002902C2"/>
    <w:rsid w:val="00290366"/>
    <w:rsid w:val="00290401"/>
    <w:rsid w:val="002905D0"/>
    <w:rsid w:val="00290875"/>
    <w:rsid w:val="0029096D"/>
    <w:rsid w:val="0029098A"/>
    <w:rsid w:val="00290A0B"/>
    <w:rsid w:val="00290B27"/>
    <w:rsid w:val="00290C7F"/>
    <w:rsid w:val="00290D99"/>
    <w:rsid w:val="00290E07"/>
    <w:rsid w:val="00290E35"/>
    <w:rsid w:val="002910A7"/>
    <w:rsid w:val="00291189"/>
    <w:rsid w:val="002912AA"/>
    <w:rsid w:val="002912C9"/>
    <w:rsid w:val="002912D0"/>
    <w:rsid w:val="002912FA"/>
    <w:rsid w:val="002914F5"/>
    <w:rsid w:val="0029177E"/>
    <w:rsid w:val="002918BD"/>
    <w:rsid w:val="00291AB8"/>
    <w:rsid w:val="00291BFE"/>
    <w:rsid w:val="00291C0A"/>
    <w:rsid w:val="00291C37"/>
    <w:rsid w:val="00291D6B"/>
    <w:rsid w:val="00291E64"/>
    <w:rsid w:val="0029207A"/>
    <w:rsid w:val="00292675"/>
    <w:rsid w:val="002928A3"/>
    <w:rsid w:val="002928B1"/>
    <w:rsid w:val="00292C32"/>
    <w:rsid w:val="00292C4F"/>
    <w:rsid w:val="00292CCE"/>
    <w:rsid w:val="00292ED8"/>
    <w:rsid w:val="00292FBA"/>
    <w:rsid w:val="002930D4"/>
    <w:rsid w:val="0029310F"/>
    <w:rsid w:val="002932F3"/>
    <w:rsid w:val="002933E1"/>
    <w:rsid w:val="00293B30"/>
    <w:rsid w:val="00293BA8"/>
    <w:rsid w:val="00293C9D"/>
    <w:rsid w:val="00293D0E"/>
    <w:rsid w:val="00293D1F"/>
    <w:rsid w:val="00293D40"/>
    <w:rsid w:val="0029407C"/>
    <w:rsid w:val="0029448B"/>
    <w:rsid w:val="00294789"/>
    <w:rsid w:val="002947DE"/>
    <w:rsid w:val="00294813"/>
    <w:rsid w:val="00294929"/>
    <w:rsid w:val="00294F4C"/>
    <w:rsid w:val="002950B7"/>
    <w:rsid w:val="002954AD"/>
    <w:rsid w:val="002954DA"/>
    <w:rsid w:val="0029595F"/>
    <w:rsid w:val="00295B62"/>
    <w:rsid w:val="00295B89"/>
    <w:rsid w:val="00295F5B"/>
    <w:rsid w:val="00295F78"/>
    <w:rsid w:val="00296211"/>
    <w:rsid w:val="002964E6"/>
    <w:rsid w:val="00296768"/>
    <w:rsid w:val="00296A7D"/>
    <w:rsid w:val="00296A95"/>
    <w:rsid w:val="00296F60"/>
    <w:rsid w:val="002970B8"/>
    <w:rsid w:val="0029733D"/>
    <w:rsid w:val="00297392"/>
    <w:rsid w:val="0029757D"/>
    <w:rsid w:val="002977F7"/>
    <w:rsid w:val="002979E5"/>
    <w:rsid w:val="00297AB6"/>
    <w:rsid w:val="00297ACF"/>
    <w:rsid w:val="00297B31"/>
    <w:rsid w:val="00297BAF"/>
    <w:rsid w:val="00297C69"/>
    <w:rsid w:val="00297D50"/>
    <w:rsid w:val="00297E89"/>
    <w:rsid w:val="00297F8A"/>
    <w:rsid w:val="002A001E"/>
    <w:rsid w:val="002A016B"/>
    <w:rsid w:val="002A0378"/>
    <w:rsid w:val="002A047E"/>
    <w:rsid w:val="002A0C56"/>
    <w:rsid w:val="002A0DFE"/>
    <w:rsid w:val="002A0E02"/>
    <w:rsid w:val="002A118F"/>
    <w:rsid w:val="002A11EB"/>
    <w:rsid w:val="002A1574"/>
    <w:rsid w:val="002A198F"/>
    <w:rsid w:val="002A1F5C"/>
    <w:rsid w:val="002A1FB5"/>
    <w:rsid w:val="002A20C9"/>
    <w:rsid w:val="002A22CE"/>
    <w:rsid w:val="002A23C9"/>
    <w:rsid w:val="002A23CA"/>
    <w:rsid w:val="002A241A"/>
    <w:rsid w:val="002A264A"/>
    <w:rsid w:val="002A26A9"/>
    <w:rsid w:val="002A296B"/>
    <w:rsid w:val="002A2B7D"/>
    <w:rsid w:val="002A2EDA"/>
    <w:rsid w:val="002A31E6"/>
    <w:rsid w:val="002A340D"/>
    <w:rsid w:val="002A3465"/>
    <w:rsid w:val="002A3502"/>
    <w:rsid w:val="002A35F5"/>
    <w:rsid w:val="002A360E"/>
    <w:rsid w:val="002A3697"/>
    <w:rsid w:val="002A377C"/>
    <w:rsid w:val="002A37B7"/>
    <w:rsid w:val="002A3A82"/>
    <w:rsid w:val="002A3D9B"/>
    <w:rsid w:val="002A3E3D"/>
    <w:rsid w:val="002A3E83"/>
    <w:rsid w:val="002A4086"/>
    <w:rsid w:val="002A4492"/>
    <w:rsid w:val="002A45B9"/>
    <w:rsid w:val="002A49A7"/>
    <w:rsid w:val="002A533A"/>
    <w:rsid w:val="002A543A"/>
    <w:rsid w:val="002A5524"/>
    <w:rsid w:val="002A5619"/>
    <w:rsid w:val="002A572D"/>
    <w:rsid w:val="002A5D23"/>
    <w:rsid w:val="002A5D79"/>
    <w:rsid w:val="002A63B5"/>
    <w:rsid w:val="002A64F8"/>
    <w:rsid w:val="002A6563"/>
    <w:rsid w:val="002A65D3"/>
    <w:rsid w:val="002A6645"/>
    <w:rsid w:val="002A668A"/>
    <w:rsid w:val="002A686C"/>
    <w:rsid w:val="002A69D6"/>
    <w:rsid w:val="002A6CFA"/>
    <w:rsid w:val="002A6D55"/>
    <w:rsid w:val="002A6EB5"/>
    <w:rsid w:val="002A70B7"/>
    <w:rsid w:val="002A71B8"/>
    <w:rsid w:val="002A723C"/>
    <w:rsid w:val="002A7379"/>
    <w:rsid w:val="002A7433"/>
    <w:rsid w:val="002A75C3"/>
    <w:rsid w:val="002A75CE"/>
    <w:rsid w:val="002A763F"/>
    <w:rsid w:val="002A775E"/>
    <w:rsid w:val="002A7775"/>
    <w:rsid w:val="002A77ED"/>
    <w:rsid w:val="002A78C6"/>
    <w:rsid w:val="002A7968"/>
    <w:rsid w:val="002A7ED8"/>
    <w:rsid w:val="002B0059"/>
    <w:rsid w:val="002B0228"/>
    <w:rsid w:val="002B036D"/>
    <w:rsid w:val="002B0516"/>
    <w:rsid w:val="002B0709"/>
    <w:rsid w:val="002B0879"/>
    <w:rsid w:val="002B08A7"/>
    <w:rsid w:val="002B0A92"/>
    <w:rsid w:val="002B0B49"/>
    <w:rsid w:val="002B0C5C"/>
    <w:rsid w:val="002B0D84"/>
    <w:rsid w:val="002B0F63"/>
    <w:rsid w:val="002B1069"/>
    <w:rsid w:val="002B1446"/>
    <w:rsid w:val="002B15FC"/>
    <w:rsid w:val="002B1889"/>
    <w:rsid w:val="002B18C1"/>
    <w:rsid w:val="002B18D8"/>
    <w:rsid w:val="002B19C0"/>
    <w:rsid w:val="002B1AD9"/>
    <w:rsid w:val="002B1AF4"/>
    <w:rsid w:val="002B1B1C"/>
    <w:rsid w:val="002B1CC6"/>
    <w:rsid w:val="002B1D27"/>
    <w:rsid w:val="002B1F8C"/>
    <w:rsid w:val="002B22A3"/>
    <w:rsid w:val="002B26A1"/>
    <w:rsid w:val="002B2811"/>
    <w:rsid w:val="002B2823"/>
    <w:rsid w:val="002B2ADC"/>
    <w:rsid w:val="002B2B28"/>
    <w:rsid w:val="002B326D"/>
    <w:rsid w:val="002B3342"/>
    <w:rsid w:val="002B34A0"/>
    <w:rsid w:val="002B385A"/>
    <w:rsid w:val="002B3D0F"/>
    <w:rsid w:val="002B3F9A"/>
    <w:rsid w:val="002B4275"/>
    <w:rsid w:val="002B43DB"/>
    <w:rsid w:val="002B447C"/>
    <w:rsid w:val="002B44A4"/>
    <w:rsid w:val="002B4580"/>
    <w:rsid w:val="002B474C"/>
    <w:rsid w:val="002B4883"/>
    <w:rsid w:val="002B4B5B"/>
    <w:rsid w:val="002B4C2C"/>
    <w:rsid w:val="002B4C5E"/>
    <w:rsid w:val="002B4E7A"/>
    <w:rsid w:val="002B5207"/>
    <w:rsid w:val="002B53F9"/>
    <w:rsid w:val="002B5409"/>
    <w:rsid w:val="002B59C0"/>
    <w:rsid w:val="002B59F9"/>
    <w:rsid w:val="002B5A9A"/>
    <w:rsid w:val="002B5BF9"/>
    <w:rsid w:val="002B5C70"/>
    <w:rsid w:val="002B5E3E"/>
    <w:rsid w:val="002B61D8"/>
    <w:rsid w:val="002B62BB"/>
    <w:rsid w:val="002B63FD"/>
    <w:rsid w:val="002B674D"/>
    <w:rsid w:val="002B6846"/>
    <w:rsid w:val="002B6996"/>
    <w:rsid w:val="002B6AF9"/>
    <w:rsid w:val="002B7165"/>
    <w:rsid w:val="002B72C6"/>
    <w:rsid w:val="002B73BB"/>
    <w:rsid w:val="002B769D"/>
    <w:rsid w:val="002B7D0A"/>
    <w:rsid w:val="002B7D79"/>
    <w:rsid w:val="002B7D9E"/>
    <w:rsid w:val="002B7F5F"/>
    <w:rsid w:val="002C0209"/>
    <w:rsid w:val="002C02AF"/>
    <w:rsid w:val="002C046E"/>
    <w:rsid w:val="002C06DD"/>
    <w:rsid w:val="002C083A"/>
    <w:rsid w:val="002C08E4"/>
    <w:rsid w:val="002C0ACC"/>
    <w:rsid w:val="002C0C95"/>
    <w:rsid w:val="002C0D5E"/>
    <w:rsid w:val="002C0D63"/>
    <w:rsid w:val="002C0F07"/>
    <w:rsid w:val="002C10E7"/>
    <w:rsid w:val="002C11DB"/>
    <w:rsid w:val="002C1790"/>
    <w:rsid w:val="002C1984"/>
    <w:rsid w:val="002C1A30"/>
    <w:rsid w:val="002C1FEE"/>
    <w:rsid w:val="002C206E"/>
    <w:rsid w:val="002C210A"/>
    <w:rsid w:val="002C268D"/>
    <w:rsid w:val="002C2CDA"/>
    <w:rsid w:val="002C2D92"/>
    <w:rsid w:val="002C2FBF"/>
    <w:rsid w:val="002C30B5"/>
    <w:rsid w:val="002C347B"/>
    <w:rsid w:val="002C3F54"/>
    <w:rsid w:val="002C40C4"/>
    <w:rsid w:val="002C418E"/>
    <w:rsid w:val="002C4332"/>
    <w:rsid w:val="002C46ED"/>
    <w:rsid w:val="002C4730"/>
    <w:rsid w:val="002C4A04"/>
    <w:rsid w:val="002C4B7F"/>
    <w:rsid w:val="002C4FED"/>
    <w:rsid w:val="002C514D"/>
    <w:rsid w:val="002C5820"/>
    <w:rsid w:val="002C5825"/>
    <w:rsid w:val="002C59E3"/>
    <w:rsid w:val="002C5BCC"/>
    <w:rsid w:val="002C5FFF"/>
    <w:rsid w:val="002C6074"/>
    <w:rsid w:val="002C6277"/>
    <w:rsid w:val="002C6914"/>
    <w:rsid w:val="002C6AB5"/>
    <w:rsid w:val="002C6CC2"/>
    <w:rsid w:val="002C6F07"/>
    <w:rsid w:val="002C707C"/>
    <w:rsid w:val="002C721B"/>
    <w:rsid w:val="002C7319"/>
    <w:rsid w:val="002C7572"/>
    <w:rsid w:val="002C77DC"/>
    <w:rsid w:val="002C79A9"/>
    <w:rsid w:val="002C7A37"/>
    <w:rsid w:val="002C7BBC"/>
    <w:rsid w:val="002C7D25"/>
    <w:rsid w:val="002C7F22"/>
    <w:rsid w:val="002C7F69"/>
    <w:rsid w:val="002D0687"/>
    <w:rsid w:val="002D0F36"/>
    <w:rsid w:val="002D0F9E"/>
    <w:rsid w:val="002D1090"/>
    <w:rsid w:val="002D11E4"/>
    <w:rsid w:val="002D12BA"/>
    <w:rsid w:val="002D12C4"/>
    <w:rsid w:val="002D14C6"/>
    <w:rsid w:val="002D168C"/>
    <w:rsid w:val="002D16AA"/>
    <w:rsid w:val="002D1CA6"/>
    <w:rsid w:val="002D1FC0"/>
    <w:rsid w:val="002D22B4"/>
    <w:rsid w:val="002D2492"/>
    <w:rsid w:val="002D25FB"/>
    <w:rsid w:val="002D2615"/>
    <w:rsid w:val="002D27F1"/>
    <w:rsid w:val="002D280C"/>
    <w:rsid w:val="002D32AD"/>
    <w:rsid w:val="002D335E"/>
    <w:rsid w:val="002D3450"/>
    <w:rsid w:val="002D35CA"/>
    <w:rsid w:val="002D361E"/>
    <w:rsid w:val="002D3ABE"/>
    <w:rsid w:val="002D3EF3"/>
    <w:rsid w:val="002D3F5D"/>
    <w:rsid w:val="002D3FE1"/>
    <w:rsid w:val="002D43D5"/>
    <w:rsid w:val="002D4400"/>
    <w:rsid w:val="002D46E2"/>
    <w:rsid w:val="002D473E"/>
    <w:rsid w:val="002D48DC"/>
    <w:rsid w:val="002D4C3A"/>
    <w:rsid w:val="002D4D6C"/>
    <w:rsid w:val="002D4E3B"/>
    <w:rsid w:val="002D5196"/>
    <w:rsid w:val="002D53AE"/>
    <w:rsid w:val="002D53E7"/>
    <w:rsid w:val="002D5569"/>
    <w:rsid w:val="002D5611"/>
    <w:rsid w:val="002D58D7"/>
    <w:rsid w:val="002D5D0D"/>
    <w:rsid w:val="002D5D26"/>
    <w:rsid w:val="002D6213"/>
    <w:rsid w:val="002D63E0"/>
    <w:rsid w:val="002D6619"/>
    <w:rsid w:val="002D661A"/>
    <w:rsid w:val="002D6D64"/>
    <w:rsid w:val="002D6E72"/>
    <w:rsid w:val="002D7074"/>
    <w:rsid w:val="002D7096"/>
    <w:rsid w:val="002D7633"/>
    <w:rsid w:val="002D7751"/>
    <w:rsid w:val="002D776D"/>
    <w:rsid w:val="002D77BB"/>
    <w:rsid w:val="002D7A12"/>
    <w:rsid w:val="002D7F3D"/>
    <w:rsid w:val="002E0749"/>
    <w:rsid w:val="002E0853"/>
    <w:rsid w:val="002E0B5D"/>
    <w:rsid w:val="002E0BC4"/>
    <w:rsid w:val="002E111C"/>
    <w:rsid w:val="002E1151"/>
    <w:rsid w:val="002E169F"/>
    <w:rsid w:val="002E1A8A"/>
    <w:rsid w:val="002E1BA3"/>
    <w:rsid w:val="002E220E"/>
    <w:rsid w:val="002E23B5"/>
    <w:rsid w:val="002E254D"/>
    <w:rsid w:val="002E296B"/>
    <w:rsid w:val="002E2CB1"/>
    <w:rsid w:val="002E2DC9"/>
    <w:rsid w:val="002E2F4E"/>
    <w:rsid w:val="002E2F8D"/>
    <w:rsid w:val="002E2FC8"/>
    <w:rsid w:val="002E3011"/>
    <w:rsid w:val="002E302C"/>
    <w:rsid w:val="002E32D7"/>
    <w:rsid w:val="002E3448"/>
    <w:rsid w:val="002E38BD"/>
    <w:rsid w:val="002E39BF"/>
    <w:rsid w:val="002E3E69"/>
    <w:rsid w:val="002E3F7B"/>
    <w:rsid w:val="002E3F82"/>
    <w:rsid w:val="002E414C"/>
    <w:rsid w:val="002E41E5"/>
    <w:rsid w:val="002E431E"/>
    <w:rsid w:val="002E44E3"/>
    <w:rsid w:val="002E4539"/>
    <w:rsid w:val="002E45BB"/>
    <w:rsid w:val="002E462B"/>
    <w:rsid w:val="002E4BBF"/>
    <w:rsid w:val="002E4FA6"/>
    <w:rsid w:val="002E5547"/>
    <w:rsid w:val="002E5614"/>
    <w:rsid w:val="002E585F"/>
    <w:rsid w:val="002E5A6E"/>
    <w:rsid w:val="002E5A7B"/>
    <w:rsid w:val="002E5B21"/>
    <w:rsid w:val="002E5B80"/>
    <w:rsid w:val="002E5BF4"/>
    <w:rsid w:val="002E5DB0"/>
    <w:rsid w:val="002E6071"/>
    <w:rsid w:val="002E62EC"/>
    <w:rsid w:val="002E6445"/>
    <w:rsid w:val="002E6BC3"/>
    <w:rsid w:val="002E6BEA"/>
    <w:rsid w:val="002E6CCC"/>
    <w:rsid w:val="002E6CE9"/>
    <w:rsid w:val="002E72C3"/>
    <w:rsid w:val="002E7643"/>
    <w:rsid w:val="002E7748"/>
    <w:rsid w:val="002E7853"/>
    <w:rsid w:val="002E79C9"/>
    <w:rsid w:val="002E7A04"/>
    <w:rsid w:val="002E7B63"/>
    <w:rsid w:val="002E7BF7"/>
    <w:rsid w:val="002E7CF9"/>
    <w:rsid w:val="002E7DB2"/>
    <w:rsid w:val="002E7EB6"/>
    <w:rsid w:val="002F00C2"/>
    <w:rsid w:val="002F034D"/>
    <w:rsid w:val="002F067E"/>
    <w:rsid w:val="002F0BCA"/>
    <w:rsid w:val="002F0DD1"/>
    <w:rsid w:val="002F0E91"/>
    <w:rsid w:val="002F10BF"/>
    <w:rsid w:val="002F12CA"/>
    <w:rsid w:val="002F13B9"/>
    <w:rsid w:val="002F1926"/>
    <w:rsid w:val="002F1AC2"/>
    <w:rsid w:val="002F2112"/>
    <w:rsid w:val="002F2118"/>
    <w:rsid w:val="002F257F"/>
    <w:rsid w:val="002F2A08"/>
    <w:rsid w:val="002F2AA3"/>
    <w:rsid w:val="002F2C8C"/>
    <w:rsid w:val="002F2D42"/>
    <w:rsid w:val="002F37C0"/>
    <w:rsid w:val="002F38E0"/>
    <w:rsid w:val="002F394E"/>
    <w:rsid w:val="002F3B17"/>
    <w:rsid w:val="002F3DAF"/>
    <w:rsid w:val="002F3F74"/>
    <w:rsid w:val="002F3FB6"/>
    <w:rsid w:val="002F41BF"/>
    <w:rsid w:val="002F4289"/>
    <w:rsid w:val="002F454D"/>
    <w:rsid w:val="002F45E2"/>
    <w:rsid w:val="002F4898"/>
    <w:rsid w:val="002F4A70"/>
    <w:rsid w:val="002F514E"/>
    <w:rsid w:val="002F546D"/>
    <w:rsid w:val="002F55DC"/>
    <w:rsid w:val="002F583C"/>
    <w:rsid w:val="002F58DE"/>
    <w:rsid w:val="002F5E44"/>
    <w:rsid w:val="002F60B7"/>
    <w:rsid w:val="002F62D9"/>
    <w:rsid w:val="002F630B"/>
    <w:rsid w:val="002F648F"/>
    <w:rsid w:val="002F677A"/>
    <w:rsid w:val="002F6907"/>
    <w:rsid w:val="002F69CF"/>
    <w:rsid w:val="002F69DB"/>
    <w:rsid w:val="002F6D24"/>
    <w:rsid w:val="002F6F6D"/>
    <w:rsid w:val="002F6FD5"/>
    <w:rsid w:val="002F7027"/>
    <w:rsid w:val="002F7176"/>
    <w:rsid w:val="002F73FF"/>
    <w:rsid w:val="002F7448"/>
    <w:rsid w:val="002F74A4"/>
    <w:rsid w:val="002F7546"/>
    <w:rsid w:val="002F756D"/>
    <w:rsid w:val="002F7BE6"/>
    <w:rsid w:val="002F7DBE"/>
    <w:rsid w:val="002F7F66"/>
    <w:rsid w:val="0030004C"/>
    <w:rsid w:val="003000D1"/>
    <w:rsid w:val="00300147"/>
    <w:rsid w:val="00300160"/>
    <w:rsid w:val="0030029D"/>
    <w:rsid w:val="003004B6"/>
    <w:rsid w:val="0030077E"/>
    <w:rsid w:val="003007BE"/>
    <w:rsid w:val="00300988"/>
    <w:rsid w:val="003009CD"/>
    <w:rsid w:val="00300A1A"/>
    <w:rsid w:val="00300A82"/>
    <w:rsid w:val="00300B84"/>
    <w:rsid w:val="00300E13"/>
    <w:rsid w:val="0030124F"/>
    <w:rsid w:val="0030149F"/>
    <w:rsid w:val="0030150E"/>
    <w:rsid w:val="00301532"/>
    <w:rsid w:val="0030158F"/>
    <w:rsid w:val="00301A3D"/>
    <w:rsid w:val="00301D51"/>
    <w:rsid w:val="00301E1A"/>
    <w:rsid w:val="00301EFE"/>
    <w:rsid w:val="00302039"/>
    <w:rsid w:val="003022E7"/>
    <w:rsid w:val="00302352"/>
    <w:rsid w:val="00302651"/>
    <w:rsid w:val="00302839"/>
    <w:rsid w:val="003028B4"/>
    <w:rsid w:val="00302BD1"/>
    <w:rsid w:val="00302E75"/>
    <w:rsid w:val="0030325F"/>
    <w:rsid w:val="003032C1"/>
    <w:rsid w:val="00303484"/>
    <w:rsid w:val="003034C4"/>
    <w:rsid w:val="003035BE"/>
    <w:rsid w:val="00303766"/>
    <w:rsid w:val="00303782"/>
    <w:rsid w:val="003038AD"/>
    <w:rsid w:val="003038B4"/>
    <w:rsid w:val="003039F2"/>
    <w:rsid w:val="003039F4"/>
    <w:rsid w:val="00303AD0"/>
    <w:rsid w:val="00303B46"/>
    <w:rsid w:val="00303C71"/>
    <w:rsid w:val="00303C93"/>
    <w:rsid w:val="00303F37"/>
    <w:rsid w:val="003042A0"/>
    <w:rsid w:val="00304574"/>
    <w:rsid w:val="00304817"/>
    <w:rsid w:val="003049BF"/>
    <w:rsid w:val="00304AA3"/>
    <w:rsid w:val="00304B75"/>
    <w:rsid w:val="00304CC2"/>
    <w:rsid w:val="00304CCE"/>
    <w:rsid w:val="00304EA4"/>
    <w:rsid w:val="0030504F"/>
    <w:rsid w:val="0030535E"/>
    <w:rsid w:val="003053C1"/>
    <w:rsid w:val="003059E4"/>
    <w:rsid w:val="00305E58"/>
    <w:rsid w:val="00305EB6"/>
    <w:rsid w:val="003062F0"/>
    <w:rsid w:val="00306601"/>
    <w:rsid w:val="00306F71"/>
    <w:rsid w:val="00306F8F"/>
    <w:rsid w:val="003072B9"/>
    <w:rsid w:val="003072D0"/>
    <w:rsid w:val="003072D3"/>
    <w:rsid w:val="00307549"/>
    <w:rsid w:val="003076DC"/>
    <w:rsid w:val="003076E8"/>
    <w:rsid w:val="003078EB"/>
    <w:rsid w:val="00307908"/>
    <w:rsid w:val="00307A63"/>
    <w:rsid w:val="00307BC6"/>
    <w:rsid w:val="00307BE8"/>
    <w:rsid w:val="00307FEE"/>
    <w:rsid w:val="00310147"/>
    <w:rsid w:val="003101FE"/>
    <w:rsid w:val="00310234"/>
    <w:rsid w:val="003102BB"/>
    <w:rsid w:val="00310386"/>
    <w:rsid w:val="00310878"/>
    <w:rsid w:val="00310AAE"/>
    <w:rsid w:val="00310FBF"/>
    <w:rsid w:val="00311124"/>
    <w:rsid w:val="003116CE"/>
    <w:rsid w:val="00311772"/>
    <w:rsid w:val="00311914"/>
    <w:rsid w:val="00311C75"/>
    <w:rsid w:val="00311D7D"/>
    <w:rsid w:val="00311D9C"/>
    <w:rsid w:val="00311E73"/>
    <w:rsid w:val="00312347"/>
    <w:rsid w:val="003123EC"/>
    <w:rsid w:val="0031259C"/>
    <w:rsid w:val="00312667"/>
    <w:rsid w:val="0031297C"/>
    <w:rsid w:val="00312A3C"/>
    <w:rsid w:val="00312C89"/>
    <w:rsid w:val="00312D4B"/>
    <w:rsid w:val="00312E13"/>
    <w:rsid w:val="00313036"/>
    <w:rsid w:val="0031314B"/>
    <w:rsid w:val="003131A8"/>
    <w:rsid w:val="003131EB"/>
    <w:rsid w:val="00313621"/>
    <w:rsid w:val="00313ECF"/>
    <w:rsid w:val="00313EEF"/>
    <w:rsid w:val="0031410C"/>
    <w:rsid w:val="0031421A"/>
    <w:rsid w:val="00314480"/>
    <w:rsid w:val="00314B07"/>
    <w:rsid w:val="00314DC4"/>
    <w:rsid w:val="0031520E"/>
    <w:rsid w:val="00315697"/>
    <w:rsid w:val="003158F8"/>
    <w:rsid w:val="00315C10"/>
    <w:rsid w:val="00315C52"/>
    <w:rsid w:val="00315F29"/>
    <w:rsid w:val="00316157"/>
    <w:rsid w:val="0031634F"/>
    <w:rsid w:val="00316544"/>
    <w:rsid w:val="00316878"/>
    <w:rsid w:val="003168ED"/>
    <w:rsid w:val="00316B03"/>
    <w:rsid w:val="00316C44"/>
    <w:rsid w:val="00316C9A"/>
    <w:rsid w:val="00316FBD"/>
    <w:rsid w:val="003170EB"/>
    <w:rsid w:val="003172E3"/>
    <w:rsid w:val="003173AA"/>
    <w:rsid w:val="00317432"/>
    <w:rsid w:val="00317704"/>
    <w:rsid w:val="003178DD"/>
    <w:rsid w:val="00317BCB"/>
    <w:rsid w:val="00317C4C"/>
    <w:rsid w:val="003203BB"/>
    <w:rsid w:val="00320759"/>
    <w:rsid w:val="0032090B"/>
    <w:rsid w:val="00320C19"/>
    <w:rsid w:val="0032106A"/>
    <w:rsid w:val="003210A6"/>
    <w:rsid w:val="00321163"/>
    <w:rsid w:val="00321521"/>
    <w:rsid w:val="00321650"/>
    <w:rsid w:val="003217DB"/>
    <w:rsid w:val="003218C2"/>
    <w:rsid w:val="00321F2C"/>
    <w:rsid w:val="003224A1"/>
    <w:rsid w:val="0032267C"/>
    <w:rsid w:val="00322794"/>
    <w:rsid w:val="00322853"/>
    <w:rsid w:val="00322CAA"/>
    <w:rsid w:val="00322DCF"/>
    <w:rsid w:val="00322FDF"/>
    <w:rsid w:val="00323237"/>
    <w:rsid w:val="003234E6"/>
    <w:rsid w:val="00323783"/>
    <w:rsid w:val="00323DD5"/>
    <w:rsid w:val="00323DDF"/>
    <w:rsid w:val="00323F32"/>
    <w:rsid w:val="003240C1"/>
    <w:rsid w:val="00324842"/>
    <w:rsid w:val="003249C1"/>
    <w:rsid w:val="00324D5C"/>
    <w:rsid w:val="003251A4"/>
    <w:rsid w:val="0032547B"/>
    <w:rsid w:val="0032559E"/>
    <w:rsid w:val="003256DD"/>
    <w:rsid w:val="003259DF"/>
    <w:rsid w:val="00325A2F"/>
    <w:rsid w:val="00325B89"/>
    <w:rsid w:val="00325E4A"/>
    <w:rsid w:val="00325F54"/>
    <w:rsid w:val="0032605E"/>
    <w:rsid w:val="0032607A"/>
    <w:rsid w:val="00326084"/>
    <w:rsid w:val="00326281"/>
    <w:rsid w:val="00326834"/>
    <w:rsid w:val="00326858"/>
    <w:rsid w:val="00326AF9"/>
    <w:rsid w:val="00326B6A"/>
    <w:rsid w:val="00326D87"/>
    <w:rsid w:val="00326E96"/>
    <w:rsid w:val="00327128"/>
    <w:rsid w:val="0032723A"/>
    <w:rsid w:val="0032734E"/>
    <w:rsid w:val="00327458"/>
    <w:rsid w:val="0032747B"/>
    <w:rsid w:val="0032775C"/>
    <w:rsid w:val="00327B87"/>
    <w:rsid w:val="00327C1A"/>
    <w:rsid w:val="00327D1A"/>
    <w:rsid w:val="00330257"/>
    <w:rsid w:val="003305DC"/>
    <w:rsid w:val="00330792"/>
    <w:rsid w:val="003308C7"/>
    <w:rsid w:val="00330BE6"/>
    <w:rsid w:val="00330F5C"/>
    <w:rsid w:val="00330F70"/>
    <w:rsid w:val="00331007"/>
    <w:rsid w:val="0033103E"/>
    <w:rsid w:val="003310D3"/>
    <w:rsid w:val="00331261"/>
    <w:rsid w:val="00331296"/>
    <w:rsid w:val="00331417"/>
    <w:rsid w:val="0033147E"/>
    <w:rsid w:val="003314A1"/>
    <w:rsid w:val="003317E4"/>
    <w:rsid w:val="00331AC8"/>
    <w:rsid w:val="00331FB0"/>
    <w:rsid w:val="003320D3"/>
    <w:rsid w:val="00332257"/>
    <w:rsid w:val="003324FE"/>
    <w:rsid w:val="003325B6"/>
    <w:rsid w:val="00332654"/>
    <w:rsid w:val="003329A3"/>
    <w:rsid w:val="00332CB8"/>
    <w:rsid w:val="003331D4"/>
    <w:rsid w:val="00333297"/>
    <w:rsid w:val="003332EE"/>
    <w:rsid w:val="003335CD"/>
    <w:rsid w:val="00333768"/>
    <w:rsid w:val="00333859"/>
    <w:rsid w:val="003338C1"/>
    <w:rsid w:val="003338EE"/>
    <w:rsid w:val="0033394B"/>
    <w:rsid w:val="00333971"/>
    <w:rsid w:val="00333AF2"/>
    <w:rsid w:val="0033412E"/>
    <w:rsid w:val="00334369"/>
    <w:rsid w:val="00334498"/>
    <w:rsid w:val="0033470B"/>
    <w:rsid w:val="003347EC"/>
    <w:rsid w:val="00334B85"/>
    <w:rsid w:val="00334CC0"/>
    <w:rsid w:val="003350A4"/>
    <w:rsid w:val="0033515E"/>
    <w:rsid w:val="0033540A"/>
    <w:rsid w:val="00335854"/>
    <w:rsid w:val="003358A1"/>
    <w:rsid w:val="0033592E"/>
    <w:rsid w:val="00335AAF"/>
    <w:rsid w:val="00335B83"/>
    <w:rsid w:val="00335BBE"/>
    <w:rsid w:val="00335C18"/>
    <w:rsid w:val="00336414"/>
    <w:rsid w:val="003365B7"/>
    <w:rsid w:val="00336629"/>
    <w:rsid w:val="0033673E"/>
    <w:rsid w:val="00336813"/>
    <w:rsid w:val="0033682C"/>
    <w:rsid w:val="00336878"/>
    <w:rsid w:val="00336990"/>
    <w:rsid w:val="00336AE8"/>
    <w:rsid w:val="00336C0F"/>
    <w:rsid w:val="00336DE0"/>
    <w:rsid w:val="00336DF2"/>
    <w:rsid w:val="003372B7"/>
    <w:rsid w:val="00337300"/>
    <w:rsid w:val="003373AF"/>
    <w:rsid w:val="003374D3"/>
    <w:rsid w:val="00337C48"/>
    <w:rsid w:val="00337C6B"/>
    <w:rsid w:val="003400A5"/>
    <w:rsid w:val="003400E7"/>
    <w:rsid w:val="00340133"/>
    <w:rsid w:val="0034033F"/>
    <w:rsid w:val="00340A9C"/>
    <w:rsid w:val="00340C41"/>
    <w:rsid w:val="00340C75"/>
    <w:rsid w:val="00340DB2"/>
    <w:rsid w:val="00340EAF"/>
    <w:rsid w:val="00340F3C"/>
    <w:rsid w:val="003411F0"/>
    <w:rsid w:val="0034156F"/>
    <w:rsid w:val="0034192F"/>
    <w:rsid w:val="00341A3E"/>
    <w:rsid w:val="00341AF9"/>
    <w:rsid w:val="00341C29"/>
    <w:rsid w:val="00341F15"/>
    <w:rsid w:val="00342006"/>
    <w:rsid w:val="0034200C"/>
    <w:rsid w:val="00342280"/>
    <w:rsid w:val="003424F4"/>
    <w:rsid w:val="00342870"/>
    <w:rsid w:val="00342BEE"/>
    <w:rsid w:val="00342C44"/>
    <w:rsid w:val="00342F9A"/>
    <w:rsid w:val="00342FE5"/>
    <w:rsid w:val="00343100"/>
    <w:rsid w:val="00343409"/>
    <w:rsid w:val="00343865"/>
    <w:rsid w:val="00343D37"/>
    <w:rsid w:val="00343E0C"/>
    <w:rsid w:val="00343EFA"/>
    <w:rsid w:val="00343F89"/>
    <w:rsid w:val="00344215"/>
    <w:rsid w:val="003448E8"/>
    <w:rsid w:val="00344AF0"/>
    <w:rsid w:val="00344C12"/>
    <w:rsid w:val="00344C32"/>
    <w:rsid w:val="00344C7B"/>
    <w:rsid w:val="00344E41"/>
    <w:rsid w:val="00344E77"/>
    <w:rsid w:val="00344FE3"/>
    <w:rsid w:val="00345101"/>
    <w:rsid w:val="0034517C"/>
    <w:rsid w:val="003454D5"/>
    <w:rsid w:val="0034566B"/>
    <w:rsid w:val="00346475"/>
    <w:rsid w:val="003464B6"/>
    <w:rsid w:val="00346715"/>
    <w:rsid w:val="00346905"/>
    <w:rsid w:val="0034690D"/>
    <w:rsid w:val="00346AD3"/>
    <w:rsid w:val="00346F57"/>
    <w:rsid w:val="003470C9"/>
    <w:rsid w:val="00347378"/>
    <w:rsid w:val="003473AA"/>
    <w:rsid w:val="00347415"/>
    <w:rsid w:val="00347806"/>
    <w:rsid w:val="00347AA6"/>
    <w:rsid w:val="003500AD"/>
    <w:rsid w:val="003501C6"/>
    <w:rsid w:val="00350354"/>
    <w:rsid w:val="003508A7"/>
    <w:rsid w:val="00350A2E"/>
    <w:rsid w:val="00350FB1"/>
    <w:rsid w:val="003511F5"/>
    <w:rsid w:val="003516C1"/>
    <w:rsid w:val="00351874"/>
    <w:rsid w:val="00351CE4"/>
    <w:rsid w:val="00351D05"/>
    <w:rsid w:val="00351E78"/>
    <w:rsid w:val="00351FBC"/>
    <w:rsid w:val="00352102"/>
    <w:rsid w:val="00352585"/>
    <w:rsid w:val="003526D7"/>
    <w:rsid w:val="00352718"/>
    <w:rsid w:val="003527CA"/>
    <w:rsid w:val="00352A1B"/>
    <w:rsid w:val="00352B06"/>
    <w:rsid w:val="00352B1E"/>
    <w:rsid w:val="00352B85"/>
    <w:rsid w:val="00352F50"/>
    <w:rsid w:val="00353148"/>
    <w:rsid w:val="003531A8"/>
    <w:rsid w:val="00353732"/>
    <w:rsid w:val="00353A0C"/>
    <w:rsid w:val="00353C8A"/>
    <w:rsid w:val="00353FF7"/>
    <w:rsid w:val="0035406E"/>
    <w:rsid w:val="00354270"/>
    <w:rsid w:val="003543EB"/>
    <w:rsid w:val="00354579"/>
    <w:rsid w:val="0035475B"/>
    <w:rsid w:val="00354BDE"/>
    <w:rsid w:val="003551D7"/>
    <w:rsid w:val="00355997"/>
    <w:rsid w:val="00355D20"/>
    <w:rsid w:val="00355F91"/>
    <w:rsid w:val="00356026"/>
    <w:rsid w:val="003563FC"/>
    <w:rsid w:val="0035673E"/>
    <w:rsid w:val="00356767"/>
    <w:rsid w:val="00356CC5"/>
    <w:rsid w:val="00356E69"/>
    <w:rsid w:val="003570D8"/>
    <w:rsid w:val="00357243"/>
    <w:rsid w:val="00357485"/>
    <w:rsid w:val="00357556"/>
    <w:rsid w:val="0035760E"/>
    <w:rsid w:val="003576B5"/>
    <w:rsid w:val="0035770A"/>
    <w:rsid w:val="003578BC"/>
    <w:rsid w:val="00357983"/>
    <w:rsid w:val="00357A0F"/>
    <w:rsid w:val="00357ADA"/>
    <w:rsid w:val="00357AF2"/>
    <w:rsid w:val="00357BEB"/>
    <w:rsid w:val="00357E67"/>
    <w:rsid w:val="0036004F"/>
    <w:rsid w:val="003602D0"/>
    <w:rsid w:val="003602D1"/>
    <w:rsid w:val="0036034C"/>
    <w:rsid w:val="00360638"/>
    <w:rsid w:val="00360C32"/>
    <w:rsid w:val="00360F41"/>
    <w:rsid w:val="00361272"/>
    <w:rsid w:val="00361420"/>
    <w:rsid w:val="003614E2"/>
    <w:rsid w:val="0036172C"/>
    <w:rsid w:val="0036180C"/>
    <w:rsid w:val="003618BF"/>
    <w:rsid w:val="00361959"/>
    <w:rsid w:val="00361991"/>
    <w:rsid w:val="00361DBD"/>
    <w:rsid w:val="0036227C"/>
    <w:rsid w:val="00362796"/>
    <w:rsid w:val="003627B1"/>
    <w:rsid w:val="003629FF"/>
    <w:rsid w:val="00362A41"/>
    <w:rsid w:val="0036302B"/>
    <w:rsid w:val="003630B6"/>
    <w:rsid w:val="00363116"/>
    <w:rsid w:val="003631E4"/>
    <w:rsid w:val="00363220"/>
    <w:rsid w:val="00363325"/>
    <w:rsid w:val="00363416"/>
    <w:rsid w:val="0036345D"/>
    <w:rsid w:val="00363555"/>
    <w:rsid w:val="00363560"/>
    <w:rsid w:val="00363893"/>
    <w:rsid w:val="00363A20"/>
    <w:rsid w:val="00363A65"/>
    <w:rsid w:val="00363AFF"/>
    <w:rsid w:val="00363E60"/>
    <w:rsid w:val="00363EAB"/>
    <w:rsid w:val="00363EDD"/>
    <w:rsid w:val="00363F64"/>
    <w:rsid w:val="00364106"/>
    <w:rsid w:val="00364351"/>
    <w:rsid w:val="00364780"/>
    <w:rsid w:val="00364923"/>
    <w:rsid w:val="00364A1D"/>
    <w:rsid w:val="00364BB1"/>
    <w:rsid w:val="00364D30"/>
    <w:rsid w:val="00364F1A"/>
    <w:rsid w:val="00364F2B"/>
    <w:rsid w:val="0036521A"/>
    <w:rsid w:val="00365531"/>
    <w:rsid w:val="0036566C"/>
    <w:rsid w:val="0036571A"/>
    <w:rsid w:val="00365732"/>
    <w:rsid w:val="0036579A"/>
    <w:rsid w:val="00365C03"/>
    <w:rsid w:val="00365D4A"/>
    <w:rsid w:val="00365FE0"/>
    <w:rsid w:val="00366037"/>
    <w:rsid w:val="0036642C"/>
    <w:rsid w:val="003665C5"/>
    <w:rsid w:val="00366634"/>
    <w:rsid w:val="003666C4"/>
    <w:rsid w:val="003668FE"/>
    <w:rsid w:val="00366E46"/>
    <w:rsid w:val="00367187"/>
    <w:rsid w:val="00367BAC"/>
    <w:rsid w:val="00367C54"/>
    <w:rsid w:val="00367DE5"/>
    <w:rsid w:val="00367E00"/>
    <w:rsid w:val="00370116"/>
    <w:rsid w:val="0037030A"/>
    <w:rsid w:val="0037033E"/>
    <w:rsid w:val="00370488"/>
    <w:rsid w:val="00370A6B"/>
    <w:rsid w:val="00370A90"/>
    <w:rsid w:val="00370B57"/>
    <w:rsid w:val="00370BC0"/>
    <w:rsid w:val="00370DB7"/>
    <w:rsid w:val="00371116"/>
    <w:rsid w:val="00371410"/>
    <w:rsid w:val="0037156C"/>
    <w:rsid w:val="00371A1B"/>
    <w:rsid w:val="00371ADA"/>
    <w:rsid w:val="00371F30"/>
    <w:rsid w:val="00371FEE"/>
    <w:rsid w:val="003720E9"/>
    <w:rsid w:val="00372142"/>
    <w:rsid w:val="00372188"/>
    <w:rsid w:val="00372222"/>
    <w:rsid w:val="003724A8"/>
    <w:rsid w:val="003725B4"/>
    <w:rsid w:val="003725C6"/>
    <w:rsid w:val="0037260A"/>
    <w:rsid w:val="00372652"/>
    <w:rsid w:val="0037274B"/>
    <w:rsid w:val="003729DA"/>
    <w:rsid w:val="00372B46"/>
    <w:rsid w:val="00372C3B"/>
    <w:rsid w:val="0037315C"/>
    <w:rsid w:val="003731CE"/>
    <w:rsid w:val="003732BA"/>
    <w:rsid w:val="003732CC"/>
    <w:rsid w:val="0037388D"/>
    <w:rsid w:val="00373B04"/>
    <w:rsid w:val="00373CFA"/>
    <w:rsid w:val="00373D5A"/>
    <w:rsid w:val="00373E6E"/>
    <w:rsid w:val="00373ECB"/>
    <w:rsid w:val="0037400C"/>
    <w:rsid w:val="003740D7"/>
    <w:rsid w:val="003741B1"/>
    <w:rsid w:val="00374306"/>
    <w:rsid w:val="00374375"/>
    <w:rsid w:val="0037442F"/>
    <w:rsid w:val="003745D9"/>
    <w:rsid w:val="003747E3"/>
    <w:rsid w:val="003748CF"/>
    <w:rsid w:val="003748FF"/>
    <w:rsid w:val="00374E9B"/>
    <w:rsid w:val="0037509B"/>
    <w:rsid w:val="00375105"/>
    <w:rsid w:val="00375420"/>
    <w:rsid w:val="00375615"/>
    <w:rsid w:val="003758A1"/>
    <w:rsid w:val="003758B1"/>
    <w:rsid w:val="003759FD"/>
    <w:rsid w:val="00375A62"/>
    <w:rsid w:val="00375B74"/>
    <w:rsid w:val="00375B86"/>
    <w:rsid w:val="00375C01"/>
    <w:rsid w:val="00375D6C"/>
    <w:rsid w:val="0037601D"/>
    <w:rsid w:val="00376102"/>
    <w:rsid w:val="0037617A"/>
    <w:rsid w:val="00376231"/>
    <w:rsid w:val="00376413"/>
    <w:rsid w:val="003765E5"/>
    <w:rsid w:val="003769DE"/>
    <w:rsid w:val="00376AC8"/>
    <w:rsid w:val="00376B74"/>
    <w:rsid w:val="00376C26"/>
    <w:rsid w:val="00376CD5"/>
    <w:rsid w:val="0037709F"/>
    <w:rsid w:val="0037788C"/>
    <w:rsid w:val="00377943"/>
    <w:rsid w:val="00377E16"/>
    <w:rsid w:val="00377E98"/>
    <w:rsid w:val="00380065"/>
    <w:rsid w:val="0038046F"/>
    <w:rsid w:val="00380A99"/>
    <w:rsid w:val="00380C6C"/>
    <w:rsid w:val="00380CDF"/>
    <w:rsid w:val="00380D1C"/>
    <w:rsid w:val="00380F81"/>
    <w:rsid w:val="00381047"/>
    <w:rsid w:val="00381140"/>
    <w:rsid w:val="00381562"/>
    <w:rsid w:val="00381656"/>
    <w:rsid w:val="003817A4"/>
    <w:rsid w:val="0038181C"/>
    <w:rsid w:val="00381892"/>
    <w:rsid w:val="00381992"/>
    <w:rsid w:val="00381BE8"/>
    <w:rsid w:val="00381F13"/>
    <w:rsid w:val="00382198"/>
    <w:rsid w:val="003822A4"/>
    <w:rsid w:val="003823FF"/>
    <w:rsid w:val="0038265B"/>
    <w:rsid w:val="00382882"/>
    <w:rsid w:val="0038295E"/>
    <w:rsid w:val="00382967"/>
    <w:rsid w:val="00382C00"/>
    <w:rsid w:val="00382C53"/>
    <w:rsid w:val="00382CE7"/>
    <w:rsid w:val="00382EBF"/>
    <w:rsid w:val="00382FD6"/>
    <w:rsid w:val="0038320F"/>
    <w:rsid w:val="0038321D"/>
    <w:rsid w:val="00383431"/>
    <w:rsid w:val="00383573"/>
    <w:rsid w:val="003836B4"/>
    <w:rsid w:val="00383724"/>
    <w:rsid w:val="0038376E"/>
    <w:rsid w:val="0038396F"/>
    <w:rsid w:val="00383A12"/>
    <w:rsid w:val="00383B27"/>
    <w:rsid w:val="00383BB1"/>
    <w:rsid w:val="0038454A"/>
    <w:rsid w:val="003846ED"/>
    <w:rsid w:val="00384703"/>
    <w:rsid w:val="00384770"/>
    <w:rsid w:val="003847B8"/>
    <w:rsid w:val="0038486A"/>
    <w:rsid w:val="003849F4"/>
    <w:rsid w:val="00384B40"/>
    <w:rsid w:val="00384D1A"/>
    <w:rsid w:val="00384DCE"/>
    <w:rsid w:val="00385016"/>
    <w:rsid w:val="003850D5"/>
    <w:rsid w:val="003854FF"/>
    <w:rsid w:val="00385534"/>
    <w:rsid w:val="00385609"/>
    <w:rsid w:val="003859C3"/>
    <w:rsid w:val="003859C6"/>
    <w:rsid w:val="00385B6C"/>
    <w:rsid w:val="00385CB6"/>
    <w:rsid w:val="00385CB8"/>
    <w:rsid w:val="00385DCF"/>
    <w:rsid w:val="00385DF7"/>
    <w:rsid w:val="00386260"/>
    <w:rsid w:val="003863DC"/>
    <w:rsid w:val="003864CF"/>
    <w:rsid w:val="00386611"/>
    <w:rsid w:val="003867E2"/>
    <w:rsid w:val="00386809"/>
    <w:rsid w:val="00386852"/>
    <w:rsid w:val="003868A0"/>
    <w:rsid w:val="00386D63"/>
    <w:rsid w:val="00386E3E"/>
    <w:rsid w:val="0038714D"/>
    <w:rsid w:val="0038717E"/>
    <w:rsid w:val="003871E5"/>
    <w:rsid w:val="003873AC"/>
    <w:rsid w:val="0038754E"/>
    <w:rsid w:val="00387812"/>
    <w:rsid w:val="0038789E"/>
    <w:rsid w:val="00387B82"/>
    <w:rsid w:val="00387F7D"/>
    <w:rsid w:val="003901F9"/>
    <w:rsid w:val="00390320"/>
    <w:rsid w:val="00390322"/>
    <w:rsid w:val="0039033E"/>
    <w:rsid w:val="00390366"/>
    <w:rsid w:val="0039061C"/>
    <w:rsid w:val="0039067D"/>
    <w:rsid w:val="00390727"/>
    <w:rsid w:val="0039098B"/>
    <w:rsid w:val="00390B98"/>
    <w:rsid w:val="00390D2F"/>
    <w:rsid w:val="00390D4E"/>
    <w:rsid w:val="00390F27"/>
    <w:rsid w:val="00390FAA"/>
    <w:rsid w:val="003912C6"/>
    <w:rsid w:val="003913E3"/>
    <w:rsid w:val="00391414"/>
    <w:rsid w:val="003915A8"/>
    <w:rsid w:val="00391638"/>
    <w:rsid w:val="003917AE"/>
    <w:rsid w:val="0039191C"/>
    <w:rsid w:val="00391923"/>
    <w:rsid w:val="00391B1F"/>
    <w:rsid w:val="003926F2"/>
    <w:rsid w:val="00392833"/>
    <w:rsid w:val="00392882"/>
    <w:rsid w:val="00393165"/>
    <w:rsid w:val="003935E0"/>
    <w:rsid w:val="00393BDF"/>
    <w:rsid w:val="00393BE5"/>
    <w:rsid w:val="00393D59"/>
    <w:rsid w:val="00394248"/>
    <w:rsid w:val="00394713"/>
    <w:rsid w:val="00394B1B"/>
    <w:rsid w:val="00394E33"/>
    <w:rsid w:val="00395431"/>
    <w:rsid w:val="00395688"/>
    <w:rsid w:val="0039586D"/>
    <w:rsid w:val="003961AA"/>
    <w:rsid w:val="00396339"/>
    <w:rsid w:val="0039648F"/>
    <w:rsid w:val="00396823"/>
    <w:rsid w:val="00396B20"/>
    <w:rsid w:val="00396C17"/>
    <w:rsid w:val="00396CC8"/>
    <w:rsid w:val="00396E99"/>
    <w:rsid w:val="0039749A"/>
    <w:rsid w:val="003977C9"/>
    <w:rsid w:val="003978EB"/>
    <w:rsid w:val="003979A8"/>
    <w:rsid w:val="00397A16"/>
    <w:rsid w:val="00397A87"/>
    <w:rsid w:val="00397F43"/>
    <w:rsid w:val="003A05B1"/>
    <w:rsid w:val="003A05E0"/>
    <w:rsid w:val="003A06A6"/>
    <w:rsid w:val="003A06B6"/>
    <w:rsid w:val="003A0743"/>
    <w:rsid w:val="003A14C5"/>
    <w:rsid w:val="003A158C"/>
    <w:rsid w:val="003A15AC"/>
    <w:rsid w:val="003A1981"/>
    <w:rsid w:val="003A1A4D"/>
    <w:rsid w:val="003A1C0A"/>
    <w:rsid w:val="003A1CBF"/>
    <w:rsid w:val="003A1D03"/>
    <w:rsid w:val="003A1D60"/>
    <w:rsid w:val="003A1E00"/>
    <w:rsid w:val="003A1E30"/>
    <w:rsid w:val="003A1FC6"/>
    <w:rsid w:val="003A20FB"/>
    <w:rsid w:val="003A2215"/>
    <w:rsid w:val="003A269B"/>
    <w:rsid w:val="003A2957"/>
    <w:rsid w:val="003A2A22"/>
    <w:rsid w:val="003A2AC0"/>
    <w:rsid w:val="003A2E45"/>
    <w:rsid w:val="003A2EA7"/>
    <w:rsid w:val="003A2F76"/>
    <w:rsid w:val="003A2FA0"/>
    <w:rsid w:val="003A3126"/>
    <w:rsid w:val="003A3301"/>
    <w:rsid w:val="003A33BF"/>
    <w:rsid w:val="003A33EF"/>
    <w:rsid w:val="003A37B3"/>
    <w:rsid w:val="003A392F"/>
    <w:rsid w:val="003A3E54"/>
    <w:rsid w:val="003A4269"/>
    <w:rsid w:val="003A43F9"/>
    <w:rsid w:val="003A4541"/>
    <w:rsid w:val="003A45C3"/>
    <w:rsid w:val="003A473E"/>
    <w:rsid w:val="003A4A87"/>
    <w:rsid w:val="003A4AAD"/>
    <w:rsid w:val="003A4B4A"/>
    <w:rsid w:val="003A4F13"/>
    <w:rsid w:val="003A503F"/>
    <w:rsid w:val="003A50E0"/>
    <w:rsid w:val="003A5103"/>
    <w:rsid w:val="003A5581"/>
    <w:rsid w:val="003A5775"/>
    <w:rsid w:val="003A5AD5"/>
    <w:rsid w:val="003A5C62"/>
    <w:rsid w:val="003A5FB7"/>
    <w:rsid w:val="003A603D"/>
    <w:rsid w:val="003A6058"/>
    <w:rsid w:val="003A6268"/>
    <w:rsid w:val="003A650D"/>
    <w:rsid w:val="003A65AE"/>
    <w:rsid w:val="003A6633"/>
    <w:rsid w:val="003A6671"/>
    <w:rsid w:val="003A66E8"/>
    <w:rsid w:val="003A68BC"/>
    <w:rsid w:val="003A69C0"/>
    <w:rsid w:val="003A6A8D"/>
    <w:rsid w:val="003A6CB6"/>
    <w:rsid w:val="003A7073"/>
    <w:rsid w:val="003A7366"/>
    <w:rsid w:val="003A754D"/>
    <w:rsid w:val="003A76D6"/>
    <w:rsid w:val="003A770A"/>
    <w:rsid w:val="003A788D"/>
    <w:rsid w:val="003B00E3"/>
    <w:rsid w:val="003B033B"/>
    <w:rsid w:val="003B062B"/>
    <w:rsid w:val="003B06CA"/>
    <w:rsid w:val="003B0853"/>
    <w:rsid w:val="003B0F78"/>
    <w:rsid w:val="003B0FB0"/>
    <w:rsid w:val="003B1244"/>
    <w:rsid w:val="003B12BF"/>
    <w:rsid w:val="003B131D"/>
    <w:rsid w:val="003B1435"/>
    <w:rsid w:val="003B173B"/>
    <w:rsid w:val="003B175D"/>
    <w:rsid w:val="003B17B9"/>
    <w:rsid w:val="003B182F"/>
    <w:rsid w:val="003B1E2A"/>
    <w:rsid w:val="003B1F8D"/>
    <w:rsid w:val="003B20E9"/>
    <w:rsid w:val="003B2297"/>
    <w:rsid w:val="003B27DE"/>
    <w:rsid w:val="003B2B83"/>
    <w:rsid w:val="003B305B"/>
    <w:rsid w:val="003B3067"/>
    <w:rsid w:val="003B32B3"/>
    <w:rsid w:val="003B33BC"/>
    <w:rsid w:val="003B353A"/>
    <w:rsid w:val="003B369C"/>
    <w:rsid w:val="003B3893"/>
    <w:rsid w:val="003B3AE4"/>
    <w:rsid w:val="003B3EC0"/>
    <w:rsid w:val="003B4146"/>
    <w:rsid w:val="003B41AA"/>
    <w:rsid w:val="003B4286"/>
    <w:rsid w:val="003B44D9"/>
    <w:rsid w:val="003B4603"/>
    <w:rsid w:val="003B479A"/>
    <w:rsid w:val="003B5120"/>
    <w:rsid w:val="003B539D"/>
    <w:rsid w:val="003B54BF"/>
    <w:rsid w:val="003B585C"/>
    <w:rsid w:val="003B5C0A"/>
    <w:rsid w:val="003B5E07"/>
    <w:rsid w:val="003B5F45"/>
    <w:rsid w:val="003B60B3"/>
    <w:rsid w:val="003B62F2"/>
    <w:rsid w:val="003B64C9"/>
    <w:rsid w:val="003B6B63"/>
    <w:rsid w:val="003B6D86"/>
    <w:rsid w:val="003B6FBD"/>
    <w:rsid w:val="003B7050"/>
    <w:rsid w:val="003B706B"/>
    <w:rsid w:val="003B70F6"/>
    <w:rsid w:val="003B7A5A"/>
    <w:rsid w:val="003B7D20"/>
    <w:rsid w:val="003B7ED9"/>
    <w:rsid w:val="003C020F"/>
    <w:rsid w:val="003C02D6"/>
    <w:rsid w:val="003C04D8"/>
    <w:rsid w:val="003C059E"/>
    <w:rsid w:val="003C0789"/>
    <w:rsid w:val="003C09B2"/>
    <w:rsid w:val="003C0C53"/>
    <w:rsid w:val="003C0CDB"/>
    <w:rsid w:val="003C0EE0"/>
    <w:rsid w:val="003C10B5"/>
    <w:rsid w:val="003C1187"/>
    <w:rsid w:val="003C1357"/>
    <w:rsid w:val="003C139E"/>
    <w:rsid w:val="003C14B0"/>
    <w:rsid w:val="003C1568"/>
    <w:rsid w:val="003C1A23"/>
    <w:rsid w:val="003C1FDB"/>
    <w:rsid w:val="003C20D7"/>
    <w:rsid w:val="003C2137"/>
    <w:rsid w:val="003C2414"/>
    <w:rsid w:val="003C261F"/>
    <w:rsid w:val="003C295A"/>
    <w:rsid w:val="003C2AF4"/>
    <w:rsid w:val="003C2CD4"/>
    <w:rsid w:val="003C2F02"/>
    <w:rsid w:val="003C2FBA"/>
    <w:rsid w:val="003C2FE6"/>
    <w:rsid w:val="003C3223"/>
    <w:rsid w:val="003C34AD"/>
    <w:rsid w:val="003C36AB"/>
    <w:rsid w:val="003C3907"/>
    <w:rsid w:val="003C397C"/>
    <w:rsid w:val="003C398F"/>
    <w:rsid w:val="003C39EC"/>
    <w:rsid w:val="003C3A90"/>
    <w:rsid w:val="003C3D47"/>
    <w:rsid w:val="003C3DE6"/>
    <w:rsid w:val="003C3E09"/>
    <w:rsid w:val="003C3E53"/>
    <w:rsid w:val="003C4221"/>
    <w:rsid w:val="003C47E2"/>
    <w:rsid w:val="003C4884"/>
    <w:rsid w:val="003C49E3"/>
    <w:rsid w:val="003C49E8"/>
    <w:rsid w:val="003C4A42"/>
    <w:rsid w:val="003C4C40"/>
    <w:rsid w:val="003C4E30"/>
    <w:rsid w:val="003C4ED7"/>
    <w:rsid w:val="003C4F11"/>
    <w:rsid w:val="003C5013"/>
    <w:rsid w:val="003C50FC"/>
    <w:rsid w:val="003C5689"/>
    <w:rsid w:val="003C5A2A"/>
    <w:rsid w:val="003C5CEC"/>
    <w:rsid w:val="003C5DED"/>
    <w:rsid w:val="003C5E9F"/>
    <w:rsid w:val="003C608D"/>
    <w:rsid w:val="003C60F0"/>
    <w:rsid w:val="003C6198"/>
    <w:rsid w:val="003C6235"/>
    <w:rsid w:val="003C67D7"/>
    <w:rsid w:val="003C67DA"/>
    <w:rsid w:val="003C698D"/>
    <w:rsid w:val="003C6AA7"/>
    <w:rsid w:val="003C6B9D"/>
    <w:rsid w:val="003C6DC3"/>
    <w:rsid w:val="003C6E5D"/>
    <w:rsid w:val="003C713B"/>
    <w:rsid w:val="003C7340"/>
    <w:rsid w:val="003C74F6"/>
    <w:rsid w:val="003C755A"/>
    <w:rsid w:val="003C75F3"/>
    <w:rsid w:val="003C7B93"/>
    <w:rsid w:val="003D013D"/>
    <w:rsid w:val="003D0283"/>
    <w:rsid w:val="003D05A5"/>
    <w:rsid w:val="003D0CDD"/>
    <w:rsid w:val="003D0D9C"/>
    <w:rsid w:val="003D0F8B"/>
    <w:rsid w:val="003D0FA5"/>
    <w:rsid w:val="003D1279"/>
    <w:rsid w:val="003D12DF"/>
    <w:rsid w:val="003D1622"/>
    <w:rsid w:val="003D18FC"/>
    <w:rsid w:val="003D19DC"/>
    <w:rsid w:val="003D1B1E"/>
    <w:rsid w:val="003D1E0E"/>
    <w:rsid w:val="003D2071"/>
    <w:rsid w:val="003D20C9"/>
    <w:rsid w:val="003D22C6"/>
    <w:rsid w:val="003D25C6"/>
    <w:rsid w:val="003D29F1"/>
    <w:rsid w:val="003D2ACA"/>
    <w:rsid w:val="003D2E87"/>
    <w:rsid w:val="003D342C"/>
    <w:rsid w:val="003D3496"/>
    <w:rsid w:val="003D3793"/>
    <w:rsid w:val="003D3C4D"/>
    <w:rsid w:val="003D3FDA"/>
    <w:rsid w:val="003D4570"/>
    <w:rsid w:val="003D4837"/>
    <w:rsid w:val="003D493B"/>
    <w:rsid w:val="003D4A07"/>
    <w:rsid w:val="003D4E6B"/>
    <w:rsid w:val="003D4F20"/>
    <w:rsid w:val="003D4FD3"/>
    <w:rsid w:val="003D5247"/>
    <w:rsid w:val="003D540B"/>
    <w:rsid w:val="003D547E"/>
    <w:rsid w:val="003D569E"/>
    <w:rsid w:val="003D58C0"/>
    <w:rsid w:val="003D5FD7"/>
    <w:rsid w:val="003D602E"/>
    <w:rsid w:val="003D608B"/>
    <w:rsid w:val="003D616A"/>
    <w:rsid w:val="003D6250"/>
    <w:rsid w:val="003D6283"/>
    <w:rsid w:val="003D6754"/>
    <w:rsid w:val="003D69ED"/>
    <w:rsid w:val="003D6B56"/>
    <w:rsid w:val="003D6BE6"/>
    <w:rsid w:val="003D6CF3"/>
    <w:rsid w:val="003D6D6F"/>
    <w:rsid w:val="003D6F4B"/>
    <w:rsid w:val="003D73C6"/>
    <w:rsid w:val="003D73F6"/>
    <w:rsid w:val="003D75C1"/>
    <w:rsid w:val="003D7A3E"/>
    <w:rsid w:val="003D7A6C"/>
    <w:rsid w:val="003D7A89"/>
    <w:rsid w:val="003D7B3A"/>
    <w:rsid w:val="003D7F50"/>
    <w:rsid w:val="003E0241"/>
    <w:rsid w:val="003E031E"/>
    <w:rsid w:val="003E03B6"/>
    <w:rsid w:val="003E06FE"/>
    <w:rsid w:val="003E0F8F"/>
    <w:rsid w:val="003E1382"/>
    <w:rsid w:val="003E1747"/>
    <w:rsid w:val="003E1E02"/>
    <w:rsid w:val="003E1E81"/>
    <w:rsid w:val="003E20A4"/>
    <w:rsid w:val="003E24F1"/>
    <w:rsid w:val="003E2666"/>
    <w:rsid w:val="003E2D80"/>
    <w:rsid w:val="003E2DD6"/>
    <w:rsid w:val="003E2F62"/>
    <w:rsid w:val="003E2F6C"/>
    <w:rsid w:val="003E3026"/>
    <w:rsid w:val="003E3251"/>
    <w:rsid w:val="003E3386"/>
    <w:rsid w:val="003E3577"/>
    <w:rsid w:val="003E3859"/>
    <w:rsid w:val="003E3A39"/>
    <w:rsid w:val="003E3B6C"/>
    <w:rsid w:val="003E3E1C"/>
    <w:rsid w:val="003E3E59"/>
    <w:rsid w:val="003E3F36"/>
    <w:rsid w:val="003E4416"/>
    <w:rsid w:val="003E4A79"/>
    <w:rsid w:val="003E4AB0"/>
    <w:rsid w:val="003E4B27"/>
    <w:rsid w:val="003E4DA7"/>
    <w:rsid w:val="003E50D6"/>
    <w:rsid w:val="003E5388"/>
    <w:rsid w:val="003E541A"/>
    <w:rsid w:val="003E557A"/>
    <w:rsid w:val="003E5A38"/>
    <w:rsid w:val="003E5AE2"/>
    <w:rsid w:val="003E5AFD"/>
    <w:rsid w:val="003E5D5A"/>
    <w:rsid w:val="003E5DDB"/>
    <w:rsid w:val="003E5F4B"/>
    <w:rsid w:val="003E6293"/>
    <w:rsid w:val="003E65A0"/>
    <w:rsid w:val="003E678D"/>
    <w:rsid w:val="003E67E3"/>
    <w:rsid w:val="003E6B12"/>
    <w:rsid w:val="003E6BC4"/>
    <w:rsid w:val="003E6C91"/>
    <w:rsid w:val="003E7050"/>
    <w:rsid w:val="003E730D"/>
    <w:rsid w:val="003E78AD"/>
    <w:rsid w:val="003E7BDF"/>
    <w:rsid w:val="003E7CF4"/>
    <w:rsid w:val="003E7D20"/>
    <w:rsid w:val="003E7D25"/>
    <w:rsid w:val="003F02CD"/>
    <w:rsid w:val="003F0689"/>
    <w:rsid w:val="003F093B"/>
    <w:rsid w:val="003F0BA1"/>
    <w:rsid w:val="003F0C83"/>
    <w:rsid w:val="003F100F"/>
    <w:rsid w:val="003F111C"/>
    <w:rsid w:val="003F12A3"/>
    <w:rsid w:val="003F134E"/>
    <w:rsid w:val="003F1366"/>
    <w:rsid w:val="003F13EB"/>
    <w:rsid w:val="003F160A"/>
    <w:rsid w:val="003F176C"/>
    <w:rsid w:val="003F1795"/>
    <w:rsid w:val="003F1A72"/>
    <w:rsid w:val="003F1B46"/>
    <w:rsid w:val="003F1BAB"/>
    <w:rsid w:val="003F1BD8"/>
    <w:rsid w:val="003F1FFA"/>
    <w:rsid w:val="003F2155"/>
    <w:rsid w:val="003F26A6"/>
    <w:rsid w:val="003F27C6"/>
    <w:rsid w:val="003F27FF"/>
    <w:rsid w:val="003F2C96"/>
    <w:rsid w:val="003F33B1"/>
    <w:rsid w:val="003F3816"/>
    <w:rsid w:val="003F3D5E"/>
    <w:rsid w:val="003F3EA4"/>
    <w:rsid w:val="003F3EEB"/>
    <w:rsid w:val="003F400D"/>
    <w:rsid w:val="003F4010"/>
    <w:rsid w:val="003F4337"/>
    <w:rsid w:val="003F43FF"/>
    <w:rsid w:val="003F44EE"/>
    <w:rsid w:val="003F46FE"/>
    <w:rsid w:val="003F482F"/>
    <w:rsid w:val="003F4A50"/>
    <w:rsid w:val="003F4AA0"/>
    <w:rsid w:val="003F4ADA"/>
    <w:rsid w:val="003F4BBF"/>
    <w:rsid w:val="003F4C1C"/>
    <w:rsid w:val="003F50DD"/>
    <w:rsid w:val="003F51F0"/>
    <w:rsid w:val="003F5298"/>
    <w:rsid w:val="003F54B1"/>
    <w:rsid w:val="003F5742"/>
    <w:rsid w:val="003F5933"/>
    <w:rsid w:val="003F59D1"/>
    <w:rsid w:val="003F5AAD"/>
    <w:rsid w:val="003F5B68"/>
    <w:rsid w:val="003F5B76"/>
    <w:rsid w:val="003F5D11"/>
    <w:rsid w:val="003F5DFE"/>
    <w:rsid w:val="003F62BB"/>
    <w:rsid w:val="003F62F6"/>
    <w:rsid w:val="003F6316"/>
    <w:rsid w:val="003F6356"/>
    <w:rsid w:val="003F6436"/>
    <w:rsid w:val="003F6798"/>
    <w:rsid w:val="003F682E"/>
    <w:rsid w:val="003F6941"/>
    <w:rsid w:val="003F6D41"/>
    <w:rsid w:val="003F71E0"/>
    <w:rsid w:val="003F73A2"/>
    <w:rsid w:val="003F73DD"/>
    <w:rsid w:val="003F7402"/>
    <w:rsid w:val="003F7563"/>
    <w:rsid w:val="003F769F"/>
    <w:rsid w:val="003F796A"/>
    <w:rsid w:val="003F7A39"/>
    <w:rsid w:val="003F7A4F"/>
    <w:rsid w:val="003F7C05"/>
    <w:rsid w:val="003F7C18"/>
    <w:rsid w:val="003F7F0E"/>
    <w:rsid w:val="00400392"/>
    <w:rsid w:val="004006FF"/>
    <w:rsid w:val="00400F25"/>
    <w:rsid w:val="00401262"/>
    <w:rsid w:val="00401271"/>
    <w:rsid w:val="00401658"/>
    <w:rsid w:val="004018F8"/>
    <w:rsid w:val="00401AE9"/>
    <w:rsid w:val="00401D79"/>
    <w:rsid w:val="00401E8E"/>
    <w:rsid w:val="00401FBE"/>
    <w:rsid w:val="004025D8"/>
    <w:rsid w:val="00402CF3"/>
    <w:rsid w:val="00402D8B"/>
    <w:rsid w:val="004031E0"/>
    <w:rsid w:val="0040327E"/>
    <w:rsid w:val="0040348C"/>
    <w:rsid w:val="004037BF"/>
    <w:rsid w:val="004038E9"/>
    <w:rsid w:val="00403E5E"/>
    <w:rsid w:val="004041B3"/>
    <w:rsid w:val="0040427E"/>
    <w:rsid w:val="004042A9"/>
    <w:rsid w:val="00404400"/>
    <w:rsid w:val="004045DB"/>
    <w:rsid w:val="00404659"/>
    <w:rsid w:val="00404C4A"/>
    <w:rsid w:val="00404D29"/>
    <w:rsid w:val="00404EA6"/>
    <w:rsid w:val="0040546D"/>
    <w:rsid w:val="004058BF"/>
    <w:rsid w:val="0040596C"/>
    <w:rsid w:val="00405A6F"/>
    <w:rsid w:val="00405A9A"/>
    <w:rsid w:val="00405B0C"/>
    <w:rsid w:val="00405CE3"/>
    <w:rsid w:val="00405E26"/>
    <w:rsid w:val="004062EB"/>
    <w:rsid w:val="00406578"/>
    <w:rsid w:val="0040658B"/>
    <w:rsid w:val="00406995"/>
    <w:rsid w:val="00406E17"/>
    <w:rsid w:val="00406E2D"/>
    <w:rsid w:val="00406EA9"/>
    <w:rsid w:val="0040739D"/>
    <w:rsid w:val="00407888"/>
    <w:rsid w:val="004078D5"/>
    <w:rsid w:val="0040796F"/>
    <w:rsid w:val="00407BDF"/>
    <w:rsid w:val="00407E1A"/>
    <w:rsid w:val="00410166"/>
    <w:rsid w:val="00410277"/>
    <w:rsid w:val="004102D4"/>
    <w:rsid w:val="004102EF"/>
    <w:rsid w:val="00410522"/>
    <w:rsid w:val="00410691"/>
    <w:rsid w:val="00410A49"/>
    <w:rsid w:val="00410F07"/>
    <w:rsid w:val="00411112"/>
    <w:rsid w:val="00411231"/>
    <w:rsid w:val="0041140A"/>
    <w:rsid w:val="004116E6"/>
    <w:rsid w:val="00411748"/>
    <w:rsid w:val="00411B13"/>
    <w:rsid w:val="004122DB"/>
    <w:rsid w:val="0041259F"/>
    <w:rsid w:val="004126E1"/>
    <w:rsid w:val="0041290F"/>
    <w:rsid w:val="00412A05"/>
    <w:rsid w:val="00412DBA"/>
    <w:rsid w:val="00412E5D"/>
    <w:rsid w:val="00412F88"/>
    <w:rsid w:val="00413178"/>
    <w:rsid w:val="00413692"/>
    <w:rsid w:val="00413825"/>
    <w:rsid w:val="00413B28"/>
    <w:rsid w:val="00413C56"/>
    <w:rsid w:val="00413DDF"/>
    <w:rsid w:val="00414052"/>
    <w:rsid w:val="0041418D"/>
    <w:rsid w:val="00414390"/>
    <w:rsid w:val="004144EE"/>
    <w:rsid w:val="00414793"/>
    <w:rsid w:val="00414A2A"/>
    <w:rsid w:val="00414C5A"/>
    <w:rsid w:val="00414D42"/>
    <w:rsid w:val="004155C1"/>
    <w:rsid w:val="004158B1"/>
    <w:rsid w:val="00415A83"/>
    <w:rsid w:val="00415F52"/>
    <w:rsid w:val="00416286"/>
    <w:rsid w:val="004164A9"/>
    <w:rsid w:val="00416773"/>
    <w:rsid w:val="00416D0C"/>
    <w:rsid w:val="00416D56"/>
    <w:rsid w:val="0041718B"/>
    <w:rsid w:val="0041770E"/>
    <w:rsid w:val="004178EF"/>
    <w:rsid w:val="004179B6"/>
    <w:rsid w:val="00417AB5"/>
    <w:rsid w:val="00417B95"/>
    <w:rsid w:val="00417EA8"/>
    <w:rsid w:val="00417EAA"/>
    <w:rsid w:val="004200BB"/>
    <w:rsid w:val="004201D2"/>
    <w:rsid w:val="004202B9"/>
    <w:rsid w:val="00420320"/>
    <w:rsid w:val="004206EE"/>
    <w:rsid w:val="00420742"/>
    <w:rsid w:val="00420750"/>
    <w:rsid w:val="00420A8A"/>
    <w:rsid w:val="00421704"/>
    <w:rsid w:val="00421971"/>
    <w:rsid w:val="00421A0D"/>
    <w:rsid w:val="00421BF6"/>
    <w:rsid w:val="00421F19"/>
    <w:rsid w:val="00421F45"/>
    <w:rsid w:val="00422275"/>
    <w:rsid w:val="004223C2"/>
    <w:rsid w:val="00422648"/>
    <w:rsid w:val="00422805"/>
    <w:rsid w:val="0042280A"/>
    <w:rsid w:val="00422851"/>
    <w:rsid w:val="00422949"/>
    <w:rsid w:val="00422E82"/>
    <w:rsid w:val="00422EAB"/>
    <w:rsid w:val="00423A50"/>
    <w:rsid w:val="00423C0A"/>
    <w:rsid w:val="00423FC7"/>
    <w:rsid w:val="004241D1"/>
    <w:rsid w:val="00424650"/>
    <w:rsid w:val="0042472D"/>
    <w:rsid w:val="0042484A"/>
    <w:rsid w:val="00424ABD"/>
    <w:rsid w:val="00424B0C"/>
    <w:rsid w:val="00424C0C"/>
    <w:rsid w:val="00424D78"/>
    <w:rsid w:val="00424E18"/>
    <w:rsid w:val="004250BD"/>
    <w:rsid w:val="00425253"/>
    <w:rsid w:val="00425447"/>
    <w:rsid w:val="00425562"/>
    <w:rsid w:val="004257E1"/>
    <w:rsid w:val="00425C37"/>
    <w:rsid w:val="00425C48"/>
    <w:rsid w:val="0042613D"/>
    <w:rsid w:val="0042650C"/>
    <w:rsid w:val="0042685F"/>
    <w:rsid w:val="00426A64"/>
    <w:rsid w:val="00426C3C"/>
    <w:rsid w:val="00426E1B"/>
    <w:rsid w:val="00426FEF"/>
    <w:rsid w:val="00427461"/>
    <w:rsid w:val="004274CF"/>
    <w:rsid w:val="0042766D"/>
    <w:rsid w:val="0042767B"/>
    <w:rsid w:val="00427832"/>
    <w:rsid w:val="0042785D"/>
    <w:rsid w:val="00427992"/>
    <w:rsid w:val="00427AAF"/>
    <w:rsid w:val="00427D36"/>
    <w:rsid w:val="0043011F"/>
    <w:rsid w:val="004301E3"/>
    <w:rsid w:val="00430327"/>
    <w:rsid w:val="004304CE"/>
    <w:rsid w:val="00430822"/>
    <w:rsid w:val="00430910"/>
    <w:rsid w:val="00430985"/>
    <w:rsid w:val="00430A59"/>
    <w:rsid w:val="00430AB7"/>
    <w:rsid w:val="00430BF8"/>
    <w:rsid w:val="00430CA6"/>
    <w:rsid w:val="00430D6F"/>
    <w:rsid w:val="00430FBD"/>
    <w:rsid w:val="00430FEF"/>
    <w:rsid w:val="00431050"/>
    <w:rsid w:val="004310B2"/>
    <w:rsid w:val="004312EF"/>
    <w:rsid w:val="004315B3"/>
    <w:rsid w:val="004315DB"/>
    <w:rsid w:val="004316B0"/>
    <w:rsid w:val="0043171D"/>
    <w:rsid w:val="004318AF"/>
    <w:rsid w:val="00431A29"/>
    <w:rsid w:val="00431BFB"/>
    <w:rsid w:val="0043260A"/>
    <w:rsid w:val="00432973"/>
    <w:rsid w:val="00432D5D"/>
    <w:rsid w:val="00432EA3"/>
    <w:rsid w:val="00432EB4"/>
    <w:rsid w:val="004337C8"/>
    <w:rsid w:val="00433A99"/>
    <w:rsid w:val="00433BCB"/>
    <w:rsid w:val="00433BD1"/>
    <w:rsid w:val="00433E4F"/>
    <w:rsid w:val="0043423A"/>
    <w:rsid w:val="0043487A"/>
    <w:rsid w:val="004349AC"/>
    <w:rsid w:val="00434D89"/>
    <w:rsid w:val="00435241"/>
    <w:rsid w:val="004352DA"/>
    <w:rsid w:val="004353F3"/>
    <w:rsid w:val="00435B2B"/>
    <w:rsid w:val="00435C44"/>
    <w:rsid w:val="00435F07"/>
    <w:rsid w:val="00436328"/>
    <w:rsid w:val="004363AA"/>
    <w:rsid w:val="0043640B"/>
    <w:rsid w:val="0043667C"/>
    <w:rsid w:val="004366A7"/>
    <w:rsid w:val="004367FE"/>
    <w:rsid w:val="00436B2F"/>
    <w:rsid w:val="00436D55"/>
    <w:rsid w:val="00437020"/>
    <w:rsid w:val="00437368"/>
    <w:rsid w:val="00437507"/>
    <w:rsid w:val="00437BD5"/>
    <w:rsid w:val="00437CE3"/>
    <w:rsid w:val="00437E01"/>
    <w:rsid w:val="00437F99"/>
    <w:rsid w:val="004400C4"/>
    <w:rsid w:val="0044017C"/>
    <w:rsid w:val="004402DA"/>
    <w:rsid w:val="00440300"/>
    <w:rsid w:val="00440436"/>
    <w:rsid w:val="00440497"/>
    <w:rsid w:val="00440893"/>
    <w:rsid w:val="00440C82"/>
    <w:rsid w:val="00440F74"/>
    <w:rsid w:val="00441189"/>
    <w:rsid w:val="0044120B"/>
    <w:rsid w:val="00441265"/>
    <w:rsid w:val="00441268"/>
    <w:rsid w:val="00441282"/>
    <w:rsid w:val="004412EF"/>
    <w:rsid w:val="0044130B"/>
    <w:rsid w:val="00441336"/>
    <w:rsid w:val="004414CC"/>
    <w:rsid w:val="0044153C"/>
    <w:rsid w:val="004415D5"/>
    <w:rsid w:val="00441930"/>
    <w:rsid w:val="00441D6F"/>
    <w:rsid w:val="00441DE8"/>
    <w:rsid w:val="00441EE9"/>
    <w:rsid w:val="0044223F"/>
    <w:rsid w:val="004426D0"/>
    <w:rsid w:val="004429B6"/>
    <w:rsid w:val="00442A97"/>
    <w:rsid w:val="00442C00"/>
    <w:rsid w:val="00442D31"/>
    <w:rsid w:val="00443222"/>
    <w:rsid w:val="00443343"/>
    <w:rsid w:val="00443D14"/>
    <w:rsid w:val="00443D1E"/>
    <w:rsid w:val="00444032"/>
    <w:rsid w:val="004440F2"/>
    <w:rsid w:val="004441C2"/>
    <w:rsid w:val="0044426B"/>
    <w:rsid w:val="0044457A"/>
    <w:rsid w:val="0044461D"/>
    <w:rsid w:val="004449E2"/>
    <w:rsid w:val="00444FAD"/>
    <w:rsid w:val="00445282"/>
    <w:rsid w:val="004452B3"/>
    <w:rsid w:val="004455D9"/>
    <w:rsid w:val="00445632"/>
    <w:rsid w:val="00445D47"/>
    <w:rsid w:val="00445E9D"/>
    <w:rsid w:val="00446077"/>
    <w:rsid w:val="0044617F"/>
    <w:rsid w:val="0044648B"/>
    <w:rsid w:val="00446535"/>
    <w:rsid w:val="00446B07"/>
    <w:rsid w:val="00446B19"/>
    <w:rsid w:val="00446B78"/>
    <w:rsid w:val="00446BDD"/>
    <w:rsid w:val="00446F92"/>
    <w:rsid w:val="0044734C"/>
    <w:rsid w:val="0044736E"/>
    <w:rsid w:val="00447579"/>
    <w:rsid w:val="004476C1"/>
    <w:rsid w:val="004478F2"/>
    <w:rsid w:val="00447AB0"/>
    <w:rsid w:val="00447D2B"/>
    <w:rsid w:val="0045004B"/>
    <w:rsid w:val="00450132"/>
    <w:rsid w:val="0045023A"/>
    <w:rsid w:val="004502F0"/>
    <w:rsid w:val="004503E7"/>
    <w:rsid w:val="00450544"/>
    <w:rsid w:val="00450627"/>
    <w:rsid w:val="0045088F"/>
    <w:rsid w:val="004508BF"/>
    <w:rsid w:val="00450AD0"/>
    <w:rsid w:val="00450D52"/>
    <w:rsid w:val="00451022"/>
    <w:rsid w:val="00451101"/>
    <w:rsid w:val="0045127F"/>
    <w:rsid w:val="004519A3"/>
    <w:rsid w:val="00451F38"/>
    <w:rsid w:val="004522B4"/>
    <w:rsid w:val="004527D4"/>
    <w:rsid w:val="004529CD"/>
    <w:rsid w:val="00452C11"/>
    <w:rsid w:val="00452E43"/>
    <w:rsid w:val="00453240"/>
    <w:rsid w:val="0045336B"/>
    <w:rsid w:val="00453590"/>
    <w:rsid w:val="00453741"/>
    <w:rsid w:val="0045379F"/>
    <w:rsid w:val="00453840"/>
    <w:rsid w:val="00453958"/>
    <w:rsid w:val="00453A8E"/>
    <w:rsid w:val="00453EC5"/>
    <w:rsid w:val="004545B9"/>
    <w:rsid w:val="004545E8"/>
    <w:rsid w:val="00454656"/>
    <w:rsid w:val="00454737"/>
    <w:rsid w:val="0045475F"/>
    <w:rsid w:val="00454A3E"/>
    <w:rsid w:val="00454A4B"/>
    <w:rsid w:val="00454AFA"/>
    <w:rsid w:val="00454B8F"/>
    <w:rsid w:val="00454D67"/>
    <w:rsid w:val="0045535C"/>
    <w:rsid w:val="0045554D"/>
    <w:rsid w:val="00455716"/>
    <w:rsid w:val="0045571F"/>
    <w:rsid w:val="00455748"/>
    <w:rsid w:val="004557E4"/>
    <w:rsid w:val="00455AE2"/>
    <w:rsid w:val="00455C26"/>
    <w:rsid w:val="00455C69"/>
    <w:rsid w:val="00455DCC"/>
    <w:rsid w:val="00455FD9"/>
    <w:rsid w:val="00456318"/>
    <w:rsid w:val="004567E1"/>
    <w:rsid w:val="00456966"/>
    <w:rsid w:val="00456A52"/>
    <w:rsid w:val="00456A90"/>
    <w:rsid w:val="00456D44"/>
    <w:rsid w:val="00456DDF"/>
    <w:rsid w:val="00456E40"/>
    <w:rsid w:val="00456F8F"/>
    <w:rsid w:val="00457378"/>
    <w:rsid w:val="004573D3"/>
    <w:rsid w:val="004575F9"/>
    <w:rsid w:val="004576E9"/>
    <w:rsid w:val="0045795B"/>
    <w:rsid w:val="00457AB4"/>
    <w:rsid w:val="00457BE0"/>
    <w:rsid w:val="0046005B"/>
    <w:rsid w:val="004605BB"/>
    <w:rsid w:val="00460934"/>
    <w:rsid w:val="00460959"/>
    <w:rsid w:val="00460A5C"/>
    <w:rsid w:val="004610D5"/>
    <w:rsid w:val="004611CC"/>
    <w:rsid w:val="0046160E"/>
    <w:rsid w:val="00461736"/>
    <w:rsid w:val="004618CB"/>
    <w:rsid w:val="00461C1A"/>
    <w:rsid w:val="00461CBC"/>
    <w:rsid w:val="00462567"/>
    <w:rsid w:val="004625C4"/>
    <w:rsid w:val="0046273F"/>
    <w:rsid w:val="0046294E"/>
    <w:rsid w:val="00462B0B"/>
    <w:rsid w:val="00462B16"/>
    <w:rsid w:val="00462F77"/>
    <w:rsid w:val="00463139"/>
    <w:rsid w:val="0046331C"/>
    <w:rsid w:val="004633C9"/>
    <w:rsid w:val="004633D8"/>
    <w:rsid w:val="0046357D"/>
    <w:rsid w:val="00463587"/>
    <w:rsid w:val="004636F3"/>
    <w:rsid w:val="004637FE"/>
    <w:rsid w:val="00463917"/>
    <w:rsid w:val="00463AB4"/>
    <w:rsid w:val="00463B4C"/>
    <w:rsid w:val="00463EC8"/>
    <w:rsid w:val="00463FCC"/>
    <w:rsid w:val="0046439C"/>
    <w:rsid w:val="0046441E"/>
    <w:rsid w:val="004645B3"/>
    <w:rsid w:val="004645F1"/>
    <w:rsid w:val="00464B38"/>
    <w:rsid w:val="00464B85"/>
    <w:rsid w:val="00464FB8"/>
    <w:rsid w:val="0046531A"/>
    <w:rsid w:val="00465762"/>
    <w:rsid w:val="004657F5"/>
    <w:rsid w:val="00465866"/>
    <w:rsid w:val="00465A45"/>
    <w:rsid w:val="00465CBC"/>
    <w:rsid w:val="00465E4D"/>
    <w:rsid w:val="00465E94"/>
    <w:rsid w:val="004661FF"/>
    <w:rsid w:val="004662B8"/>
    <w:rsid w:val="00466368"/>
    <w:rsid w:val="004663A4"/>
    <w:rsid w:val="00466433"/>
    <w:rsid w:val="004664B9"/>
    <w:rsid w:val="004667E1"/>
    <w:rsid w:val="00466B5B"/>
    <w:rsid w:val="00466FEA"/>
    <w:rsid w:val="0046700B"/>
    <w:rsid w:val="004670D6"/>
    <w:rsid w:val="004674E5"/>
    <w:rsid w:val="0046768E"/>
    <w:rsid w:val="004678E1"/>
    <w:rsid w:val="00467952"/>
    <w:rsid w:val="00467D8D"/>
    <w:rsid w:val="00467FE4"/>
    <w:rsid w:val="00470538"/>
    <w:rsid w:val="00470551"/>
    <w:rsid w:val="004705C7"/>
    <w:rsid w:val="00470A08"/>
    <w:rsid w:val="00470A7A"/>
    <w:rsid w:val="00470B80"/>
    <w:rsid w:val="00470B97"/>
    <w:rsid w:val="00470C1A"/>
    <w:rsid w:val="00470D7B"/>
    <w:rsid w:val="00471177"/>
    <w:rsid w:val="0047129E"/>
    <w:rsid w:val="004712BA"/>
    <w:rsid w:val="0047188D"/>
    <w:rsid w:val="00471919"/>
    <w:rsid w:val="00471963"/>
    <w:rsid w:val="004724B2"/>
    <w:rsid w:val="00472700"/>
    <w:rsid w:val="00472767"/>
    <w:rsid w:val="00472779"/>
    <w:rsid w:val="00472888"/>
    <w:rsid w:val="00472B5B"/>
    <w:rsid w:val="00472BF9"/>
    <w:rsid w:val="00472D0E"/>
    <w:rsid w:val="0047342F"/>
    <w:rsid w:val="00473658"/>
    <w:rsid w:val="004736A4"/>
    <w:rsid w:val="00473761"/>
    <w:rsid w:val="004738A4"/>
    <w:rsid w:val="004739C0"/>
    <w:rsid w:val="00473A23"/>
    <w:rsid w:val="00473BA8"/>
    <w:rsid w:val="00473CD9"/>
    <w:rsid w:val="00473DB6"/>
    <w:rsid w:val="00473DF6"/>
    <w:rsid w:val="00474015"/>
    <w:rsid w:val="00474158"/>
    <w:rsid w:val="00474463"/>
    <w:rsid w:val="00474636"/>
    <w:rsid w:val="00474639"/>
    <w:rsid w:val="00474C15"/>
    <w:rsid w:val="00474C31"/>
    <w:rsid w:val="00474D89"/>
    <w:rsid w:val="00474F3B"/>
    <w:rsid w:val="00474FB9"/>
    <w:rsid w:val="00474FF3"/>
    <w:rsid w:val="0047582B"/>
    <w:rsid w:val="00475CAB"/>
    <w:rsid w:val="00475F9C"/>
    <w:rsid w:val="00476254"/>
    <w:rsid w:val="00476263"/>
    <w:rsid w:val="004763C1"/>
    <w:rsid w:val="004768C4"/>
    <w:rsid w:val="00476A1D"/>
    <w:rsid w:val="00476AA5"/>
    <w:rsid w:val="00476AF9"/>
    <w:rsid w:val="00476C41"/>
    <w:rsid w:val="00476D18"/>
    <w:rsid w:val="00477036"/>
    <w:rsid w:val="00477180"/>
    <w:rsid w:val="004771FB"/>
    <w:rsid w:val="0047736F"/>
    <w:rsid w:val="0047737D"/>
    <w:rsid w:val="004774F6"/>
    <w:rsid w:val="00477836"/>
    <w:rsid w:val="004779EA"/>
    <w:rsid w:val="00477AE1"/>
    <w:rsid w:val="00477B12"/>
    <w:rsid w:val="00477C76"/>
    <w:rsid w:val="00477D3A"/>
    <w:rsid w:val="00477F1E"/>
    <w:rsid w:val="00477FD8"/>
    <w:rsid w:val="00480127"/>
    <w:rsid w:val="00480196"/>
    <w:rsid w:val="004807F7"/>
    <w:rsid w:val="00480B19"/>
    <w:rsid w:val="00480B56"/>
    <w:rsid w:val="0048120C"/>
    <w:rsid w:val="0048166B"/>
    <w:rsid w:val="004817F8"/>
    <w:rsid w:val="0048226E"/>
    <w:rsid w:val="00482282"/>
    <w:rsid w:val="0048232C"/>
    <w:rsid w:val="0048248D"/>
    <w:rsid w:val="004824AC"/>
    <w:rsid w:val="004824D1"/>
    <w:rsid w:val="00482919"/>
    <w:rsid w:val="0048292B"/>
    <w:rsid w:val="004829A4"/>
    <w:rsid w:val="00482A5E"/>
    <w:rsid w:val="00482B8C"/>
    <w:rsid w:val="00482C93"/>
    <w:rsid w:val="004830B0"/>
    <w:rsid w:val="00483155"/>
    <w:rsid w:val="004834C6"/>
    <w:rsid w:val="004836AE"/>
    <w:rsid w:val="00483898"/>
    <w:rsid w:val="004838BB"/>
    <w:rsid w:val="00483D29"/>
    <w:rsid w:val="00484241"/>
    <w:rsid w:val="004842BB"/>
    <w:rsid w:val="004844D0"/>
    <w:rsid w:val="00484520"/>
    <w:rsid w:val="004848A3"/>
    <w:rsid w:val="00484A08"/>
    <w:rsid w:val="00484B4C"/>
    <w:rsid w:val="00484D34"/>
    <w:rsid w:val="00485376"/>
    <w:rsid w:val="004854BD"/>
    <w:rsid w:val="00485602"/>
    <w:rsid w:val="0048577C"/>
    <w:rsid w:val="00485A74"/>
    <w:rsid w:val="004861AE"/>
    <w:rsid w:val="00486246"/>
    <w:rsid w:val="0048682A"/>
    <w:rsid w:val="00486915"/>
    <w:rsid w:val="00486E2B"/>
    <w:rsid w:val="0048702A"/>
    <w:rsid w:val="004871D8"/>
    <w:rsid w:val="0048729E"/>
    <w:rsid w:val="004872B9"/>
    <w:rsid w:val="0048733B"/>
    <w:rsid w:val="00487377"/>
    <w:rsid w:val="0048742B"/>
    <w:rsid w:val="00487579"/>
    <w:rsid w:val="0049014A"/>
    <w:rsid w:val="00490241"/>
    <w:rsid w:val="004904A5"/>
    <w:rsid w:val="004904AE"/>
    <w:rsid w:val="004906CD"/>
    <w:rsid w:val="00490871"/>
    <w:rsid w:val="00490CA9"/>
    <w:rsid w:val="00490D5D"/>
    <w:rsid w:val="00490DBB"/>
    <w:rsid w:val="00490FA4"/>
    <w:rsid w:val="004910CF"/>
    <w:rsid w:val="004911D8"/>
    <w:rsid w:val="0049136B"/>
    <w:rsid w:val="004914CE"/>
    <w:rsid w:val="00491D28"/>
    <w:rsid w:val="00491D7E"/>
    <w:rsid w:val="00491DEA"/>
    <w:rsid w:val="00491E7E"/>
    <w:rsid w:val="00491F7A"/>
    <w:rsid w:val="00493244"/>
    <w:rsid w:val="00493896"/>
    <w:rsid w:val="00493AAF"/>
    <w:rsid w:val="00493C76"/>
    <w:rsid w:val="00493D13"/>
    <w:rsid w:val="00493EBE"/>
    <w:rsid w:val="00494074"/>
    <w:rsid w:val="00494258"/>
    <w:rsid w:val="00494647"/>
    <w:rsid w:val="0049480A"/>
    <w:rsid w:val="00494901"/>
    <w:rsid w:val="00494F2D"/>
    <w:rsid w:val="00494F9E"/>
    <w:rsid w:val="00494FB0"/>
    <w:rsid w:val="00495017"/>
    <w:rsid w:val="00495069"/>
    <w:rsid w:val="0049534F"/>
    <w:rsid w:val="004953D9"/>
    <w:rsid w:val="004954C8"/>
    <w:rsid w:val="004956F0"/>
    <w:rsid w:val="004957B9"/>
    <w:rsid w:val="00495D28"/>
    <w:rsid w:val="004960D0"/>
    <w:rsid w:val="00496842"/>
    <w:rsid w:val="00496A75"/>
    <w:rsid w:val="00496A94"/>
    <w:rsid w:val="00496B47"/>
    <w:rsid w:val="00496B94"/>
    <w:rsid w:val="004970DE"/>
    <w:rsid w:val="0049714C"/>
    <w:rsid w:val="00497214"/>
    <w:rsid w:val="0049728C"/>
    <w:rsid w:val="00497668"/>
    <w:rsid w:val="004977D0"/>
    <w:rsid w:val="00497879"/>
    <w:rsid w:val="004978B6"/>
    <w:rsid w:val="00497BED"/>
    <w:rsid w:val="00497C06"/>
    <w:rsid w:val="004A0013"/>
    <w:rsid w:val="004A03D4"/>
    <w:rsid w:val="004A059B"/>
    <w:rsid w:val="004A0792"/>
    <w:rsid w:val="004A0A92"/>
    <w:rsid w:val="004A0EF2"/>
    <w:rsid w:val="004A1052"/>
    <w:rsid w:val="004A107A"/>
    <w:rsid w:val="004A1322"/>
    <w:rsid w:val="004A17C6"/>
    <w:rsid w:val="004A19E8"/>
    <w:rsid w:val="004A1B61"/>
    <w:rsid w:val="004A1C87"/>
    <w:rsid w:val="004A1CE8"/>
    <w:rsid w:val="004A1E53"/>
    <w:rsid w:val="004A1E59"/>
    <w:rsid w:val="004A1E7C"/>
    <w:rsid w:val="004A1F86"/>
    <w:rsid w:val="004A2084"/>
    <w:rsid w:val="004A2196"/>
    <w:rsid w:val="004A2207"/>
    <w:rsid w:val="004A22D5"/>
    <w:rsid w:val="004A252C"/>
    <w:rsid w:val="004A2B2C"/>
    <w:rsid w:val="004A2E6B"/>
    <w:rsid w:val="004A2F2F"/>
    <w:rsid w:val="004A2FC9"/>
    <w:rsid w:val="004A31B7"/>
    <w:rsid w:val="004A3215"/>
    <w:rsid w:val="004A322B"/>
    <w:rsid w:val="004A3253"/>
    <w:rsid w:val="004A326C"/>
    <w:rsid w:val="004A34E4"/>
    <w:rsid w:val="004A359C"/>
    <w:rsid w:val="004A36DA"/>
    <w:rsid w:val="004A394D"/>
    <w:rsid w:val="004A3A99"/>
    <w:rsid w:val="004A3C00"/>
    <w:rsid w:val="004A3D0E"/>
    <w:rsid w:val="004A3DCB"/>
    <w:rsid w:val="004A3DE6"/>
    <w:rsid w:val="004A3F92"/>
    <w:rsid w:val="004A43F5"/>
    <w:rsid w:val="004A4495"/>
    <w:rsid w:val="004A44B0"/>
    <w:rsid w:val="004A458F"/>
    <w:rsid w:val="004A4973"/>
    <w:rsid w:val="004A4CDC"/>
    <w:rsid w:val="004A4DCA"/>
    <w:rsid w:val="004A4DE5"/>
    <w:rsid w:val="004A4F1B"/>
    <w:rsid w:val="004A50FD"/>
    <w:rsid w:val="004A5341"/>
    <w:rsid w:val="004A571E"/>
    <w:rsid w:val="004A59C2"/>
    <w:rsid w:val="004A5A26"/>
    <w:rsid w:val="004A5AA0"/>
    <w:rsid w:val="004A5BEF"/>
    <w:rsid w:val="004A5C33"/>
    <w:rsid w:val="004A5CE7"/>
    <w:rsid w:val="004A60AF"/>
    <w:rsid w:val="004A6292"/>
    <w:rsid w:val="004A64BF"/>
    <w:rsid w:val="004A6523"/>
    <w:rsid w:val="004A69AD"/>
    <w:rsid w:val="004A6C99"/>
    <w:rsid w:val="004A6CFD"/>
    <w:rsid w:val="004A700C"/>
    <w:rsid w:val="004A7065"/>
    <w:rsid w:val="004A713D"/>
    <w:rsid w:val="004A7166"/>
    <w:rsid w:val="004A71CC"/>
    <w:rsid w:val="004A73AE"/>
    <w:rsid w:val="004A7598"/>
    <w:rsid w:val="004A776F"/>
    <w:rsid w:val="004A794C"/>
    <w:rsid w:val="004A7CF2"/>
    <w:rsid w:val="004A7ED6"/>
    <w:rsid w:val="004A7F1C"/>
    <w:rsid w:val="004A7F4C"/>
    <w:rsid w:val="004B0A5D"/>
    <w:rsid w:val="004B101D"/>
    <w:rsid w:val="004B1748"/>
    <w:rsid w:val="004B1AF1"/>
    <w:rsid w:val="004B1B22"/>
    <w:rsid w:val="004B1B68"/>
    <w:rsid w:val="004B1B86"/>
    <w:rsid w:val="004B204F"/>
    <w:rsid w:val="004B23D2"/>
    <w:rsid w:val="004B2722"/>
    <w:rsid w:val="004B292A"/>
    <w:rsid w:val="004B293C"/>
    <w:rsid w:val="004B2C1C"/>
    <w:rsid w:val="004B2C8A"/>
    <w:rsid w:val="004B2D43"/>
    <w:rsid w:val="004B304F"/>
    <w:rsid w:val="004B3582"/>
    <w:rsid w:val="004B3FDF"/>
    <w:rsid w:val="004B404E"/>
    <w:rsid w:val="004B40B1"/>
    <w:rsid w:val="004B4177"/>
    <w:rsid w:val="004B41AD"/>
    <w:rsid w:val="004B41C6"/>
    <w:rsid w:val="004B42AA"/>
    <w:rsid w:val="004B43A4"/>
    <w:rsid w:val="004B45B5"/>
    <w:rsid w:val="004B45D2"/>
    <w:rsid w:val="004B464A"/>
    <w:rsid w:val="004B46EC"/>
    <w:rsid w:val="004B4A55"/>
    <w:rsid w:val="004B4A6C"/>
    <w:rsid w:val="004B4A78"/>
    <w:rsid w:val="004B4B79"/>
    <w:rsid w:val="004B553B"/>
    <w:rsid w:val="004B56BC"/>
    <w:rsid w:val="004B5A13"/>
    <w:rsid w:val="004B5BB4"/>
    <w:rsid w:val="004B5EA9"/>
    <w:rsid w:val="004B605D"/>
    <w:rsid w:val="004B6390"/>
    <w:rsid w:val="004B6422"/>
    <w:rsid w:val="004B64E4"/>
    <w:rsid w:val="004B672C"/>
    <w:rsid w:val="004B67B1"/>
    <w:rsid w:val="004B67D5"/>
    <w:rsid w:val="004B6AEB"/>
    <w:rsid w:val="004B6C85"/>
    <w:rsid w:val="004B6D18"/>
    <w:rsid w:val="004B6F68"/>
    <w:rsid w:val="004B7025"/>
    <w:rsid w:val="004B7073"/>
    <w:rsid w:val="004B7112"/>
    <w:rsid w:val="004B7540"/>
    <w:rsid w:val="004B7552"/>
    <w:rsid w:val="004B768D"/>
    <w:rsid w:val="004B7712"/>
    <w:rsid w:val="004B78F7"/>
    <w:rsid w:val="004B7F13"/>
    <w:rsid w:val="004B7F4F"/>
    <w:rsid w:val="004C05A0"/>
    <w:rsid w:val="004C0708"/>
    <w:rsid w:val="004C090B"/>
    <w:rsid w:val="004C0A69"/>
    <w:rsid w:val="004C0BDC"/>
    <w:rsid w:val="004C0C3E"/>
    <w:rsid w:val="004C0DE3"/>
    <w:rsid w:val="004C0E63"/>
    <w:rsid w:val="004C11AA"/>
    <w:rsid w:val="004C1AF4"/>
    <w:rsid w:val="004C20D0"/>
    <w:rsid w:val="004C211B"/>
    <w:rsid w:val="004C22A5"/>
    <w:rsid w:val="004C24BB"/>
    <w:rsid w:val="004C24C7"/>
    <w:rsid w:val="004C273C"/>
    <w:rsid w:val="004C2835"/>
    <w:rsid w:val="004C2920"/>
    <w:rsid w:val="004C29E2"/>
    <w:rsid w:val="004C2EA6"/>
    <w:rsid w:val="004C3016"/>
    <w:rsid w:val="004C31A5"/>
    <w:rsid w:val="004C33B8"/>
    <w:rsid w:val="004C38A2"/>
    <w:rsid w:val="004C3981"/>
    <w:rsid w:val="004C3993"/>
    <w:rsid w:val="004C3CC6"/>
    <w:rsid w:val="004C3DA6"/>
    <w:rsid w:val="004C3FDB"/>
    <w:rsid w:val="004C4260"/>
    <w:rsid w:val="004C4285"/>
    <w:rsid w:val="004C4451"/>
    <w:rsid w:val="004C4589"/>
    <w:rsid w:val="004C48FE"/>
    <w:rsid w:val="004C4ABE"/>
    <w:rsid w:val="004C4F95"/>
    <w:rsid w:val="004C50FD"/>
    <w:rsid w:val="004C5456"/>
    <w:rsid w:val="004C557E"/>
    <w:rsid w:val="004C56A7"/>
    <w:rsid w:val="004C5953"/>
    <w:rsid w:val="004C595C"/>
    <w:rsid w:val="004C5B68"/>
    <w:rsid w:val="004C60BE"/>
    <w:rsid w:val="004C6872"/>
    <w:rsid w:val="004C6AD7"/>
    <w:rsid w:val="004C6B1F"/>
    <w:rsid w:val="004C6D24"/>
    <w:rsid w:val="004C6F00"/>
    <w:rsid w:val="004C70F8"/>
    <w:rsid w:val="004C71C4"/>
    <w:rsid w:val="004C71E2"/>
    <w:rsid w:val="004C723C"/>
    <w:rsid w:val="004C72B0"/>
    <w:rsid w:val="004C7324"/>
    <w:rsid w:val="004C7414"/>
    <w:rsid w:val="004C748E"/>
    <w:rsid w:val="004C7498"/>
    <w:rsid w:val="004C759E"/>
    <w:rsid w:val="004C75A0"/>
    <w:rsid w:val="004C7699"/>
    <w:rsid w:val="004C7A76"/>
    <w:rsid w:val="004D008D"/>
    <w:rsid w:val="004D009A"/>
    <w:rsid w:val="004D00B1"/>
    <w:rsid w:val="004D033A"/>
    <w:rsid w:val="004D0420"/>
    <w:rsid w:val="004D08F1"/>
    <w:rsid w:val="004D0934"/>
    <w:rsid w:val="004D0A71"/>
    <w:rsid w:val="004D0CC2"/>
    <w:rsid w:val="004D0E0F"/>
    <w:rsid w:val="004D0E24"/>
    <w:rsid w:val="004D0F38"/>
    <w:rsid w:val="004D10B2"/>
    <w:rsid w:val="004D10D2"/>
    <w:rsid w:val="004D10D4"/>
    <w:rsid w:val="004D111E"/>
    <w:rsid w:val="004D148A"/>
    <w:rsid w:val="004D1501"/>
    <w:rsid w:val="004D150B"/>
    <w:rsid w:val="004D15C3"/>
    <w:rsid w:val="004D1A35"/>
    <w:rsid w:val="004D1BCA"/>
    <w:rsid w:val="004D1BEC"/>
    <w:rsid w:val="004D1D3E"/>
    <w:rsid w:val="004D1F83"/>
    <w:rsid w:val="004D205F"/>
    <w:rsid w:val="004D2166"/>
    <w:rsid w:val="004D2199"/>
    <w:rsid w:val="004D223C"/>
    <w:rsid w:val="004D2333"/>
    <w:rsid w:val="004D2501"/>
    <w:rsid w:val="004D2563"/>
    <w:rsid w:val="004D2611"/>
    <w:rsid w:val="004D2627"/>
    <w:rsid w:val="004D2634"/>
    <w:rsid w:val="004D275C"/>
    <w:rsid w:val="004D27AC"/>
    <w:rsid w:val="004D2829"/>
    <w:rsid w:val="004D297A"/>
    <w:rsid w:val="004D2EE0"/>
    <w:rsid w:val="004D2F12"/>
    <w:rsid w:val="004D33A6"/>
    <w:rsid w:val="004D351F"/>
    <w:rsid w:val="004D3697"/>
    <w:rsid w:val="004D3A9A"/>
    <w:rsid w:val="004D3C79"/>
    <w:rsid w:val="004D3DCB"/>
    <w:rsid w:val="004D4133"/>
    <w:rsid w:val="004D4180"/>
    <w:rsid w:val="004D426C"/>
    <w:rsid w:val="004D42A2"/>
    <w:rsid w:val="004D4560"/>
    <w:rsid w:val="004D46E6"/>
    <w:rsid w:val="004D4789"/>
    <w:rsid w:val="004D4891"/>
    <w:rsid w:val="004D4D58"/>
    <w:rsid w:val="004D4DB4"/>
    <w:rsid w:val="004D4E82"/>
    <w:rsid w:val="004D4ECB"/>
    <w:rsid w:val="004D5169"/>
    <w:rsid w:val="004D51FC"/>
    <w:rsid w:val="004D5253"/>
    <w:rsid w:val="004D5382"/>
    <w:rsid w:val="004D54C5"/>
    <w:rsid w:val="004D5825"/>
    <w:rsid w:val="004D5B32"/>
    <w:rsid w:val="004D5DDD"/>
    <w:rsid w:val="004D5E07"/>
    <w:rsid w:val="004D6105"/>
    <w:rsid w:val="004D615A"/>
    <w:rsid w:val="004D61F0"/>
    <w:rsid w:val="004D6277"/>
    <w:rsid w:val="004D6467"/>
    <w:rsid w:val="004D67BE"/>
    <w:rsid w:val="004D67C6"/>
    <w:rsid w:val="004D6966"/>
    <w:rsid w:val="004D6DC1"/>
    <w:rsid w:val="004D6DEB"/>
    <w:rsid w:val="004D7377"/>
    <w:rsid w:val="004D73C1"/>
    <w:rsid w:val="004D7942"/>
    <w:rsid w:val="004D797F"/>
    <w:rsid w:val="004D7A14"/>
    <w:rsid w:val="004D7AE6"/>
    <w:rsid w:val="004D7B44"/>
    <w:rsid w:val="004D7E38"/>
    <w:rsid w:val="004D7F1C"/>
    <w:rsid w:val="004D7F26"/>
    <w:rsid w:val="004E00F5"/>
    <w:rsid w:val="004E0181"/>
    <w:rsid w:val="004E01B8"/>
    <w:rsid w:val="004E02A5"/>
    <w:rsid w:val="004E03BD"/>
    <w:rsid w:val="004E04BC"/>
    <w:rsid w:val="004E100A"/>
    <w:rsid w:val="004E176C"/>
    <w:rsid w:val="004E1CD8"/>
    <w:rsid w:val="004E1F34"/>
    <w:rsid w:val="004E2166"/>
    <w:rsid w:val="004E2319"/>
    <w:rsid w:val="004E23A3"/>
    <w:rsid w:val="004E2405"/>
    <w:rsid w:val="004E2AF7"/>
    <w:rsid w:val="004E2BE5"/>
    <w:rsid w:val="004E2DD1"/>
    <w:rsid w:val="004E2F4A"/>
    <w:rsid w:val="004E2FAA"/>
    <w:rsid w:val="004E3074"/>
    <w:rsid w:val="004E3139"/>
    <w:rsid w:val="004E3245"/>
    <w:rsid w:val="004E35E2"/>
    <w:rsid w:val="004E3893"/>
    <w:rsid w:val="004E3954"/>
    <w:rsid w:val="004E3BCE"/>
    <w:rsid w:val="004E3D2B"/>
    <w:rsid w:val="004E3D3F"/>
    <w:rsid w:val="004E3D85"/>
    <w:rsid w:val="004E407A"/>
    <w:rsid w:val="004E4410"/>
    <w:rsid w:val="004E4414"/>
    <w:rsid w:val="004E4468"/>
    <w:rsid w:val="004E457E"/>
    <w:rsid w:val="004E4740"/>
    <w:rsid w:val="004E4B14"/>
    <w:rsid w:val="004E4F31"/>
    <w:rsid w:val="004E4FBA"/>
    <w:rsid w:val="004E4FC2"/>
    <w:rsid w:val="004E4FCE"/>
    <w:rsid w:val="004E53FD"/>
    <w:rsid w:val="004E54EF"/>
    <w:rsid w:val="004E59C0"/>
    <w:rsid w:val="004E5A7A"/>
    <w:rsid w:val="004E5AE6"/>
    <w:rsid w:val="004E5BCB"/>
    <w:rsid w:val="004E5DCE"/>
    <w:rsid w:val="004E6176"/>
    <w:rsid w:val="004E633E"/>
    <w:rsid w:val="004E647E"/>
    <w:rsid w:val="004E71C4"/>
    <w:rsid w:val="004E74CA"/>
    <w:rsid w:val="004E7578"/>
    <w:rsid w:val="004E7650"/>
    <w:rsid w:val="004E76D0"/>
    <w:rsid w:val="004E7787"/>
    <w:rsid w:val="004E7819"/>
    <w:rsid w:val="004E7903"/>
    <w:rsid w:val="004E7C6A"/>
    <w:rsid w:val="004E7D21"/>
    <w:rsid w:val="004E7DFB"/>
    <w:rsid w:val="004E7F53"/>
    <w:rsid w:val="004F0137"/>
    <w:rsid w:val="004F015B"/>
    <w:rsid w:val="004F0231"/>
    <w:rsid w:val="004F0236"/>
    <w:rsid w:val="004F037D"/>
    <w:rsid w:val="004F042E"/>
    <w:rsid w:val="004F0560"/>
    <w:rsid w:val="004F0840"/>
    <w:rsid w:val="004F0852"/>
    <w:rsid w:val="004F0896"/>
    <w:rsid w:val="004F12BD"/>
    <w:rsid w:val="004F19F6"/>
    <w:rsid w:val="004F1C56"/>
    <w:rsid w:val="004F1F9F"/>
    <w:rsid w:val="004F20F1"/>
    <w:rsid w:val="004F2367"/>
    <w:rsid w:val="004F258D"/>
    <w:rsid w:val="004F271B"/>
    <w:rsid w:val="004F27DE"/>
    <w:rsid w:val="004F299C"/>
    <w:rsid w:val="004F30CC"/>
    <w:rsid w:val="004F31A2"/>
    <w:rsid w:val="004F31F3"/>
    <w:rsid w:val="004F3334"/>
    <w:rsid w:val="004F34BA"/>
    <w:rsid w:val="004F35E6"/>
    <w:rsid w:val="004F36A9"/>
    <w:rsid w:val="004F372A"/>
    <w:rsid w:val="004F3737"/>
    <w:rsid w:val="004F3892"/>
    <w:rsid w:val="004F3C7A"/>
    <w:rsid w:val="004F3F15"/>
    <w:rsid w:val="004F3F6C"/>
    <w:rsid w:val="004F4039"/>
    <w:rsid w:val="004F40C6"/>
    <w:rsid w:val="004F40FC"/>
    <w:rsid w:val="004F4187"/>
    <w:rsid w:val="004F4203"/>
    <w:rsid w:val="004F492A"/>
    <w:rsid w:val="004F4970"/>
    <w:rsid w:val="004F4C7C"/>
    <w:rsid w:val="004F544E"/>
    <w:rsid w:val="004F54E1"/>
    <w:rsid w:val="004F5512"/>
    <w:rsid w:val="004F5714"/>
    <w:rsid w:val="004F5B01"/>
    <w:rsid w:val="004F62D3"/>
    <w:rsid w:val="004F6B26"/>
    <w:rsid w:val="004F6BA0"/>
    <w:rsid w:val="004F6CFE"/>
    <w:rsid w:val="004F6DAB"/>
    <w:rsid w:val="004F720E"/>
    <w:rsid w:val="004F7270"/>
    <w:rsid w:val="004F74EF"/>
    <w:rsid w:val="004F7AE4"/>
    <w:rsid w:val="004F7D05"/>
    <w:rsid w:val="004F7DB9"/>
    <w:rsid w:val="004F7FF9"/>
    <w:rsid w:val="00500310"/>
    <w:rsid w:val="0050044A"/>
    <w:rsid w:val="0050049B"/>
    <w:rsid w:val="00500A45"/>
    <w:rsid w:val="00500A73"/>
    <w:rsid w:val="00500DF6"/>
    <w:rsid w:val="005015E6"/>
    <w:rsid w:val="005016EE"/>
    <w:rsid w:val="005017F5"/>
    <w:rsid w:val="0050183F"/>
    <w:rsid w:val="00501931"/>
    <w:rsid w:val="00501B86"/>
    <w:rsid w:val="00502027"/>
    <w:rsid w:val="005022FE"/>
    <w:rsid w:val="005023D6"/>
    <w:rsid w:val="005024DC"/>
    <w:rsid w:val="00502A97"/>
    <w:rsid w:val="00502B55"/>
    <w:rsid w:val="00502DA1"/>
    <w:rsid w:val="00502E82"/>
    <w:rsid w:val="00502FF4"/>
    <w:rsid w:val="0050326B"/>
    <w:rsid w:val="00503423"/>
    <w:rsid w:val="00503455"/>
    <w:rsid w:val="00503826"/>
    <w:rsid w:val="00503ACB"/>
    <w:rsid w:val="00503FCB"/>
    <w:rsid w:val="00503FFC"/>
    <w:rsid w:val="0050401F"/>
    <w:rsid w:val="005040A6"/>
    <w:rsid w:val="005044D3"/>
    <w:rsid w:val="00504785"/>
    <w:rsid w:val="0050498C"/>
    <w:rsid w:val="00504BDA"/>
    <w:rsid w:val="00504C97"/>
    <w:rsid w:val="00504EF0"/>
    <w:rsid w:val="00504EF7"/>
    <w:rsid w:val="00504F0C"/>
    <w:rsid w:val="00504F11"/>
    <w:rsid w:val="00505041"/>
    <w:rsid w:val="0050530E"/>
    <w:rsid w:val="005054EA"/>
    <w:rsid w:val="00505589"/>
    <w:rsid w:val="00505677"/>
    <w:rsid w:val="00505778"/>
    <w:rsid w:val="005057B2"/>
    <w:rsid w:val="0050580D"/>
    <w:rsid w:val="0050585D"/>
    <w:rsid w:val="00505BE6"/>
    <w:rsid w:val="00505F5B"/>
    <w:rsid w:val="00506092"/>
    <w:rsid w:val="005063A5"/>
    <w:rsid w:val="0050656A"/>
    <w:rsid w:val="00506C5A"/>
    <w:rsid w:val="00506D60"/>
    <w:rsid w:val="00506D8E"/>
    <w:rsid w:val="00506D8F"/>
    <w:rsid w:val="00506DCB"/>
    <w:rsid w:val="00506E16"/>
    <w:rsid w:val="005072B7"/>
    <w:rsid w:val="005074A7"/>
    <w:rsid w:val="005074DD"/>
    <w:rsid w:val="005076CD"/>
    <w:rsid w:val="0050771A"/>
    <w:rsid w:val="0050788E"/>
    <w:rsid w:val="00507ABE"/>
    <w:rsid w:val="00507BE5"/>
    <w:rsid w:val="00507BFD"/>
    <w:rsid w:val="00507CC0"/>
    <w:rsid w:val="00507D1F"/>
    <w:rsid w:val="00507D34"/>
    <w:rsid w:val="00507FE8"/>
    <w:rsid w:val="00510398"/>
    <w:rsid w:val="005104B5"/>
    <w:rsid w:val="0051054D"/>
    <w:rsid w:val="00510940"/>
    <w:rsid w:val="00510AD5"/>
    <w:rsid w:val="00510AE3"/>
    <w:rsid w:val="00510B6E"/>
    <w:rsid w:val="00510C73"/>
    <w:rsid w:val="00510FB9"/>
    <w:rsid w:val="0051121C"/>
    <w:rsid w:val="0051136D"/>
    <w:rsid w:val="005113FE"/>
    <w:rsid w:val="00511433"/>
    <w:rsid w:val="005116A9"/>
    <w:rsid w:val="005117A4"/>
    <w:rsid w:val="00511E9A"/>
    <w:rsid w:val="0051209D"/>
    <w:rsid w:val="00512394"/>
    <w:rsid w:val="005123AA"/>
    <w:rsid w:val="005123D9"/>
    <w:rsid w:val="00512459"/>
    <w:rsid w:val="005126F4"/>
    <w:rsid w:val="005127F0"/>
    <w:rsid w:val="00512956"/>
    <w:rsid w:val="00512A1A"/>
    <w:rsid w:val="00512A8E"/>
    <w:rsid w:val="00512AA1"/>
    <w:rsid w:val="00512C24"/>
    <w:rsid w:val="00513053"/>
    <w:rsid w:val="00513077"/>
    <w:rsid w:val="00513086"/>
    <w:rsid w:val="005132F9"/>
    <w:rsid w:val="005134BD"/>
    <w:rsid w:val="0051352D"/>
    <w:rsid w:val="005136FE"/>
    <w:rsid w:val="00513739"/>
    <w:rsid w:val="0051391B"/>
    <w:rsid w:val="00513B92"/>
    <w:rsid w:val="00513EDA"/>
    <w:rsid w:val="00513F1F"/>
    <w:rsid w:val="005143B9"/>
    <w:rsid w:val="00514450"/>
    <w:rsid w:val="00514539"/>
    <w:rsid w:val="005145EA"/>
    <w:rsid w:val="005145EC"/>
    <w:rsid w:val="0051478F"/>
    <w:rsid w:val="0051482B"/>
    <w:rsid w:val="005148D7"/>
    <w:rsid w:val="00514C5F"/>
    <w:rsid w:val="00514D10"/>
    <w:rsid w:val="00514DF2"/>
    <w:rsid w:val="00514E0B"/>
    <w:rsid w:val="005150BB"/>
    <w:rsid w:val="005152E1"/>
    <w:rsid w:val="0051561A"/>
    <w:rsid w:val="00515641"/>
    <w:rsid w:val="005156DB"/>
    <w:rsid w:val="00515D64"/>
    <w:rsid w:val="00515D83"/>
    <w:rsid w:val="00515E53"/>
    <w:rsid w:val="00516191"/>
    <w:rsid w:val="0051639B"/>
    <w:rsid w:val="005164E6"/>
    <w:rsid w:val="00516575"/>
    <w:rsid w:val="00516890"/>
    <w:rsid w:val="005168B2"/>
    <w:rsid w:val="00516C34"/>
    <w:rsid w:val="00516D3D"/>
    <w:rsid w:val="00516D81"/>
    <w:rsid w:val="00517397"/>
    <w:rsid w:val="0051794D"/>
    <w:rsid w:val="00517E9A"/>
    <w:rsid w:val="00517ED3"/>
    <w:rsid w:val="00517FD2"/>
    <w:rsid w:val="00517FEF"/>
    <w:rsid w:val="0052012D"/>
    <w:rsid w:val="00520366"/>
    <w:rsid w:val="00520494"/>
    <w:rsid w:val="0052069B"/>
    <w:rsid w:val="00520711"/>
    <w:rsid w:val="005207AF"/>
    <w:rsid w:val="005208A6"/>
    <w:rsid w:val="00520A37"/>
    <w:rsid w:val="00520CD6"/>
    <w:rsid w:val="00520E26"/>
    <w:rsid w:val="00520E98"/>
    <w:rsid w:val="0052138F"/>
    <w:rsid w:val="005216AD"/>
    <w:rsid w:val="005219FF"/>
    <w:rsid w:val="00521B06"/>
    <w:rsid w:val="00521CA1"/>
    <w:rsid w:val="00521CA2"/>
    <w:rsid w:val="00521DAE"/>
    <w:rsid w:val="005226AB"/>
    <w:rsid w:val="005226EF"/>
    <w:rsid w:val="00522B5D"/>
    <w:rsid w:val="0052327F"/>
    <w:rsid w:val="0052331A"/>
    <w:rsid w:val="0052372F"/>
    <w:rsid w:val="005237AE"/>
    <w:rsid w:val="0052418F"/>
    <w:rsid w:val="005249E7"/>
    <w:rsid w:val="00524B58"/>
    <w:rsid w:val="00525121"/>
    <w:rsid w:val="005252FD"/>
    <w:rsid w:val="0052573D"/>
    <w:rsid w:val="0052576A"/>
    <w:rsid w:val="005257CB"/>
    <w:rsid w:val="005258A5"/>
    <w:rsid w:val="005258C9"/>
    <w:rsid w:val="00525BEF"/>
    <w:rsid w:val="00525DE7"/>
    <w:rsid w:val="005260FA"/>
    <w:rsid w:val="0052639D"/>
    <w:rsid w:val="00526507"/>
    <w:rsid w:val="005267C0"/>
    <w:rsid w:val="0052702A"/>
    <w:rsid w:val="005273F0"/>
    <w:rsid w:val="00527572"/>
    <w:rsid w:val="005277C9"/>
    <w:rsid w:val="005278C0"/>
    <w:rsid w:val="00527A89"/>
    <w:rsid w:val="00527B5B"/>
    <w:rsid w:val="00527B66"/>
    <w:rsid w:val="00527F40"/>
    <w:rsid w:val="005301A6"/>
    <w:rsid w:val="00530487"/>
    <w:rsid w:val="005304DB"/>
    <w:rsid w:val="00530710"/>
    <w:rsid w:val="0053072E"/>
    <w:rsid w:val="0053099D"/>
    <w:rsid w:val="00530B4D"/>
    <w:rsid w:val="00530C39"/>
    <w:rsid w:val="00530FA1"/>
    <w:rsid w:val="00531997"/>
    <w:rsid w:val="00531D32"/>
    <w:rsid w:val="00532020"/>
    <w:rsid w:val="00532211"/>
    <w:rsid w:val="00532352"/>
    <w:rsid w:val="00532614"/>
    <w:rsid w:val="005327FF"/>
    <w:rsid w:val="00532804"/>
    <w:rsid w:val="00532A12"/>
    <w:rsid w:val="00532A95"/>
    <w:rsid w:val="00532C25"/>
    <w:rsid w:val="00532ED6"/>
    <w:rsid w:val="00532FD2"/>
    <w:rsid w:val="0053319E"/>
    <w:rsid w:val="0053323F"/>
    <w:rsid w:val="005332E5"/>
    <w:rsid w:val="005333BF"/>
    <w:rsid w:val="00533535"/>
    <w:rsid w:val="0053357C"/>
    <w:rsid w:val="005335AB"/>
    <w:rsid w:val="0053377D"/>
    <w:rsid w:val="00533804"/>
    <w:rsid w:val="005338AB"/>
    <w:rsid w:val="005338C1"/>
    <w:rsid w:val="00533921"/>
    <w:rsid w:val="00533C47"/>
    <w:rsid w:val="00533E01"/>
    <w:rsid w:val="00533E2E"/>
    <w:rsid w:val="00533EA4"/>
    <w:rsid w:val="00534689"/>
    <w:rsid w:val="00534C7D"/>
    <w:rsid w:val="00534E61"/>
    <w:rsid w:val="005353B2"/>
    <w:rsid w:val="0053552B"/>
    <w:rsid w:val="005356F0"/>
    <w:rsid w:val="005357A3"/>
    <w:rsid w:val="00535C16"/>
    <w:rsid w:val="00535E2E"/>
    <w:rsid w:val="00536049"/>
    <w:rsid w:val="0053624D"/>
    <w:rsid w:val="00536317"/>
    <w:rsid w:val="00536377"/>
    <w:rsid w:val="005363E8"/>
    <w:rsid w:val="005365BB"/>
    <w:rsid w:val="0053663F"/>
    <w:rsid w:val="00536696"/>
    <w:rsid w:val="00536BDF"/>
    <w:rsid w:val="00537586"/>
    <w:rsid w:val="005375C4"/>
    <w:rsid w:val="00537674"/>
    <w:rsid w:val="005376EF"/>
    <w:rsid w:val="005379FB"/>
    <w:rsid w:val="00537A0A"/>
    <w:rsid w:val="00537AED"/>
    <w:rsid w:val="00537EF4"/>
    <w:rsid w:val="00540030"/>
    <w:rsid w:val="0054006A"/>
    <w:rsid w:val="0054047B"/>
    <w:rsid w:val="00540D41"/>
    <w:rsid w:val="00540F23"/>
    <w:rsid w:val="00541159"/>
    <w:rsid w:val="005413E3"/>
    <w:rsid w:val="0054147C"/>
    <w:rsid w:val="00541572"/>
    <w:rsid w:val="00541641"/>
    <w:rsid w:val="005418C7"/>
    <w:rsid w:val="005418F5"/>
    <w:rsid w:val="00541E1F"/>
    <w:rsid w:val="0054201A"/>
    <w:rsid w:val="005424DD"/>
    <w:rsid w:val="005426DF"/>
    <w:rsid w:val="00542785"/>
    <w:rsid w:val="0054281B"/>
    <w:rsid w:val="005429B4"/>
    <w:rsid w:val="00542B35"/>
    <w:rsid w:val="00542E17"/>
    <w:rsid w:val="0054322B"/>
    <w:rsid w:val="00543249"/>
    <w:rsid w:val="00543328"/>
    <w:rsid w:val="00543463"/>
    <w:rsid w:val="00543A63"/>
    <w:rsid w:val="00543B0E"/>
    <w:rsid w:val="00543B2D"/>
    <w:rsid w:val="00543D25"/>
    <w:rsid w:val="00543D42"/>
    <w:rsid w:val="00543E18"/>
    <w:rsid w:val="00543EB9"/>
    <w:rsid w:val="00543EBE"/>
    <w:rsid w:val="00543EF9"/>
    <w:rsid w:val="0054405C"/>
    <w:rsid w:val="005442C3"/>
    <w:rsid w:val="00544417"/>
    <w:rsid w:val="0054450C"/>
    <w:rsid w:val="005448FC"/>
    <w:rsid w:val="00544A71"/>
    <w:rsid w:val="00544CC2"/>
    <w:rsid w:val="00545111"/>
    <w:rsid w:val="00545342"/>
    <w:rsid w:val="00545549"/>
    <w:rsid w:val="0054559D"/>
    <w:rsid w:val="005455BA"/>
    <w:rsid w:val="0054590C"/>
    <w:rsid w:val="00545A36"/>
    <w:rsid w:val="00545BB6"/>
    <w:rsid w:val="00545BCB"/>
    <w:rsid w:val="00545D52"/>
    <w:rsid w:val="005460EA"/>
    <w:rsid w:val="00546155"/>
    <w:rsid w:val="005461E6"/>
    <w:rsid w:val="005462AE"/>
    <w:rsid w:val="005464FF"/>
    <w:rsid w:val="0054670F"/>
    <w:rsid w:val="00546952"/>
    <w:rsid w:val="00546AAA"/>
    <w:rsid w:val="00546BFD"/>
    <w:rsid w:val="00547381"/>
    <w:rsid w:val="0054738A"/>
    <w:rsid w:val="005474D0"/>
    <w:rsid w:val="005474F6"/>
    <w:rsid w:val="0054767E"/>
    <w:rsid w:val="00547E65"/>
    <w:rsid w:val="00550043"/>
    <w:rsid w:val="00550076"/>
    <w:rsid w:val="00550355"/>
    <w:rsid w:val="00550376"/>
    <w:rsid w:val="00550461"/>
    <w:rsid w:val="0055084E"/>
    <w:rsid w:val="005508DB"/>
    <w:rsid w:val="00550AEC"/>
    <w:rsid w:val="00550C13"/>
    <w:rsid w:val="00550C81"/>
    <w:rsid w:val="00551160"/>
    <w:rsid w:val="005511D6"/>
    <w:rsid w:val="00551295"/>
    <w:rsid w:val="005512DB"/>
    <w:rsid w:val="00551303"/>
    <w:rsid w:val="0055134D"/>
    <w:rsid w:val="005514AB"/>
    <w:rsid w:val="00551528"/>
    <w:rsid w:val="00551696"/>
    <w:rsid w:val="005516BB"/>
    <w:rsid w:val="00551877"/>
    <w:rsid w:val="00551B47"/>
    <w:rsid w:val="00551F77"/>
    <w:rsid w:val="00552445"/>
    <w:rsid w:val="005529AC"/>
    <w:rsid w:val="00552A78"/>
    <w:rsid w:val="00552C16"/>
    <w:rsid w:val="00552D1C"/>
    <w:rsid w:val="0055302F"/>
    <w:rsid w:val="005530FC"/>
    <w:rsid w:val="005531BF"/>
    <w:rsid w:val="0055325A"/>
    <w:rsid w:val="00553336"/>
    <w:rsid w:val="00553551"/>
    <w:rsid w:val="005535F7"/>
    <w:rsid w:val="0055367A"/>
    <w:rsid w:val="0055385D"/>
    <w:rsid w:val="00553947"/>
    <w:rsid w:val="00553A96"/>
    <w:rsid w:val="00553AC3"/>
    <w:rsid w:val="00553B09"/>
    <w:rsid w:val="00553D03"/>
    <w:rsid w:val="00553E3A"/>
    <w:rsid w:val="0055426D"/>
    <w:rsid w:val="005545F9"/>
    <w:rsid w:val="00554B53"/>
    <w:rsid w:val="0055519A"/>
    <w:rsid w:val="005558E1"/>
    <w:rsid w:val="00555F14"/>
    <w:rsid w:val="00555F45"/>
    <w:rsid w:val="00555FE1"/>
    <w:rsid w:val="005562DB"/>
    <w:rsid w:val="0055631C"/>
    <w:rsid w:val="0055633C"/>
    <w:rsid w:val="00556421"/>
    <w:rsid w:val="00556A4C"/>
    <w:rsid w:val="00557257"/>
    <w:rsid w:val="005572B7"/>
    <w:rsid w:val="005573C5"/>
    <w:rsid w:val="0055753F"/>
    <w:rsid w:val="00557548"/>
    <w:rsid w:val="00557625"/>
    <w:rsid w:val="005576F8"/>
    <w:rsid w:val="005577D8"/>
    <w:rsid w:val="00557B51"/>
    <w:rsid w:val="00557C17"/>
    <w:rsid w:val="00557F2A"/>
    <w:rsid w:val="0056001C"/>
    <w:rsid w:val="005604A7"/>
    <w:rsid w:val="0056054A"/>
    <w:rsid w:val="005605FE"/>
    <w:rsid w:val="00560641"/>
    <w:rsid w:val="00560A47"/>
    <w:rsid w:val="00560BBB"/>
    <w:rsid w:val="00560D6D"/>
    <w:rsid w:val="00561370"/>
    <w:rsid w:val="00561392"/>
    <w:rsid w:val="00561474"/>
    <w:rsid w:val="00561558"/>
    <w:rsid w:val="0056171E"/>
    <w:rsid w:val="005617A5"/>
    <w:rsid w:val="00561B7F"/>
    <w:rsid w:val="005620D2"/>
    <w:rsid w:val="005621AA"/>
    <w:rsid w:val="0056283E"/>
    <w:rsid w:val="00562A2B"/>
    <w:rsid w:val="00562A7E"/>
    <w:rsid w:val="00562B30"/>
    <w:rsid w:val="00562E40"/>
    <w:rsid w:val="00562E6E"/>
    <w:rsid w:val="00562F7B"/>
    <w:rsid w:val="005634BC"/>
    <w:rsid w:val="00563898"/>
    <w:rsid w:val="005639BE"/>
    <w:rsid w:val="00563AA3"/>
    <w:rsid w:val="00563C04"/>
    <w:rsid w:val="00563ED3"/>
    <w:rsid w:val="005640F1"/>
    <w:rsid w:val="0056429C"/>
    <w:rsid w:val="005642A1"/>
    <w:rsid w:val="00564304"/>
    <w:rsid w:val="0056468C"/>
    <w:rsid w:val="00564AC7"/>
    <w:rsid w:val="00564BD9"/>
    <w:rsid w:val="00564CDD"/>
    <w:rsid w:val="00564F4A"/>
    <w:rsid w:val="005651B1"/>
    <w:rsid w:val="0056545B"/>
    <w:rsid w:val="00565848"/>
    <w:rsid w:val="0056587E"/>
    <w:rsid w:val="00565ADD"/>
    <w:rsid w:val="00565DBB"/>
    <w:rsid w:val="00565E1A"/>
    <w:rsid w:val="00565EE1"/>
    <w:rsid w:val="00565FED"/>
    <w:rsid w:val="00566499"/>
    <w:rsid w:val="00566584"/>
    <w:rsid w:val="00566C47"/>
    <w:rsid w:val="00566DB6"/>
    <w:rsid w:val="00566E80"/>
    <w:rsid w:val="0056711E"/>
    <w:rsid w:val="0056714D"/>
    <w:rsid w:val="00567370"/>
    <w:rsid w:val="005675FE"/>
    <w:rsid w:val="00567689"/>
    <w:rsid w:val="00567760"/>
    <w:rsid w:val="005678B5"/>
    <w:rsid w:val="00567A7C"/>
    <w:rsid w:val="00567B08"/>
    <w:rsid w:val="00567B5D"/>
    <w:rsid w:val="00567C18"/>
    <w:rsid w:val="005700BA"/>
    <w:rsid w:val="00570114"/>
    <w:rsid w:val="00570134"/>
    <w:rsid w:val="00570333"/>
    <w:rsid w:val="00570687"/>
    <w:rsid w:val="005707FC"/>
    <w:rsid w:val="0057083F"/>
    <w:rsid w:val="00570B06"/>
    <w:rsid w:val="00570D10"/>
    <w:rsid w:val="0057105B"/>
    <w:rsid w:val="005710BE"/>
    <w:rsid w:val="005713D8"/>
    <w:rsid w:val="00571527"/>
    <w:rsid w:val="0057159B"/>
    <w:rsid w:val="00571673"/>
    <w:rsid w:val="00571985"/>
    <w:rsid w:val="00571A27"/>
    <w:rsid w:val="00571C14"/>
    <w:rsid w:val="00571EFF"/>
    <w:rsid w:val="00571F6C"/>
    <w:rsid w:val="00571FD5"/>
    <w:rsid w:val="00572168"/>
    <w:rsid w:val="00572400"/>
    <w:rsid w:val="0057255A"/>
    <w:rsid w:val="00572A76"/>
    <w:rsid w:val="00572B0B"/>
    <w:rsid w:val="00572D14"/>
    <w:rsid w:val="0057303A"/>
    <w:rsid w:val="00573119"/>
    <w:rsid w:val="005734DB"/>
    <w:rsid w:val="00573599"/>
    <w:rsid w:val="005737E0"/>
    <w:rsid w:val="005737FB"/>
    <w:rsid w:val="00573AEF"/>
    <w:rsid w:val="00573CD3"/>
    <w:rsid w:val="00573D13"/>
    <w:rsid w:val="00573DAB"/>
    <w:rsid w:val="00573EB3"/>
    <w:rsid w:val="00573FF6"/>
    <w:rsid w:val="00574014"/>
    <w:rsid w:val="00574121"/>
    <w:rsid w:val="00574156"/>
    <w:rsid w:val="005743DE"/>
    <w:rsid w:val="005744C4"/>
    <w:rsid w:val="0057467A"/>
    <w:rsid w:val="00574718"/>
    <w:rsid w:val="005749ED"/>
    <w:rsid w:val="00574A11"/>
    <w:rsid w:val="00574A15"/>
    <w:rsid w:val="00574B26"/>
    <w:rsid w:val="00574BE0"/>
    <w:rsid w:val="00574C4A"/>
    <w:rsid w:val="00574DDB"/>
    <w:rsid w:val="00574EF6"/>
    <w:rsid w:val="005751ED"/>
    <w:rsid w:val="005753C9"/>
    <w:rsid w:val="00575D3A"/>
    <w:rsid w:val="005760B2"/>
    <w:rsid w:val="005764E4"/>
    <w:rsid w:val="005764E7"/>
    <w:rsid w:val="00576BAB"/>
    <w:rsid w:val="00576D47"/>
    <w:rsid w:val="00577155"/>
    <w:rsid w:val="00577303"/>
    <w:rsid w:val="00577374"/>
    <w:rsid w:val="00577381"/>
    <w:rsid w:val="005774AD"/>
    <w:rsid w:val="00577B28"/>
    <w:rsid w:val="00577D5F"/>
    <w:rsid w:val="00577DCD"/>
    <w:rsid w:val="005800B9"/>
    <w:rsid w:val="0058010F"/>
    <w:rsid w:val="00580128"/>
    <w:rsid w:val="00580326"/>
    <w:rsid w:val="00580796"/>
    <w:rsid w:val="00580801"/>
    <w:rsid w:val="0058098E"/>
    <w:rsid w:val="0058099C"/>
    <w:rsid w:val="00580A1D"/>
    <w:rsid w:val="00580CAD"/>
    <w:rsid w:val="00580F70"/>
    <w:rsid w:val="00580FEE"/>
    <w:rsid w:val="00581086"/>
    <w:rsid w:val="00581100"/>
    <w:rsid w:val="00581225"/>
    <w:rsid w:val="00581515"/>
    <w:rsid w:val="00581627"/>
    <w:rsid w:val="00581639"/>
    <w:rsid w:val="0058203B"/>
    <w:rsid w:val="0058211F"/>
    <w:rsid w:val="00582203"/>
    <w:rsid w:val="0058294E"/>
    <w:rsid w:val="00583065"/>
    <w:rsid w:val="005831B1"/>
    <w:rsid w:val="005835B3"/>
    <w:rsid w:val="005835D1"/>
    <w:rsid w:val="005837AA"/>
    <w:rsid w:val="005838A3"/>
    <w:rsid w:val="00583BC8"/>
    <w:rsid w:val="00583EBE"/>
    <w:rsid w:val="00583EF0"/>
    <w:rsid w:val="005840FC"/>
    <w:rsid w:val="00584250"/>
    <w:rsid w:val="00584569"/>
    <w:rsid w:val="005846C2"/>
    <w:rsid w:val="00584959"/>
    <w:rsid w:val="0058497F"/>
    <w:rsid w:val="00585386"/>
    <w:rsid w:val="005855E0"/>
    <w:rsid w:val="00585795"/>
    <w:rsid w:val="0058596E"/>
    <w:rsid w:val="00585A17"/>
    <w:rsid w:val="00585AE8"/>
    <w:rsid w:val="00585FF8"/>
    <w:rsid w:val="00586C41"/>
    <w:rsid w:val="00586E63"/>
    <w:rsid w:val="00586EDA"/>
    <w:rsid w:val="00586FF1"/>
    <w:rsid w:val="0058706A"/>
    <w:rsid w:val="00587135"/>
    <w:rsid w:val="005874D5"/>
    <w:rsid w:val="005876A8"/>
    <w:rsid w:val="00587786"/>
    <w:rsid w:val="005877A3"/>
    <w:rsid w:val="00587800"/>
    <w:rsid w:val="00587C7C"/>
    <w:rsid w:val="00587DA6"/>
    <w:rsid w:val="00587E55"/>
    <w:rsid w:val="00590212"/>
    <w:rsid w:val="0059061E"/>
    <w:rsid w:val="00590657"/>
    <w:rsid w:val="00590A01"/>
    <w:rsid w:val="00590B67"/>
    <w:rsid w:val="00590C0F"/>
    <w:rsid w:val="00590CD2"/>
    <w:rsid w:val="0059109A"/>
    <w:rsid w:val="00591308"/>
    <w:rsid w:val="00591327"/>
    <w:rsid w:val="00591333"/>
    <w:rsid w:val="005913FD"/>
    <w:rsid w:val="005918F1"/>
    <w:rsid w:val="00591BA9"/>
    <w:rsid w:val="00591E6A"/>
    <w:rsid w:val="00591EE1"/>
    <w:rsid w:val="00591EE9"/>
    <w:rsid w:val="00592135"/>
    <w:rsid w:val="005922DA"/>
    <w:rsid w:val="0059246E"/>
    <w:rsid w:val="0059266C"/>
    <w:rsid w:val="005929A1"/>
    <w:rsid w:val="00592B36"/>
    <w:rsid w:val="00592BD1"/>
    <w:rsid w:val="00592CE0"/>
    <w:rsid w:val="005930EC"/>
    <w:rsid w:val="00593108"/>
    <w:rsid w:val="0059346B"/>
    <w:rsid w:val="005936AC"/>
    <w:rsid w:val="0059380B"/>
    <w:rsid w:val="00593A40"/>
    <w:rsid w:val="00593AEA"/>
    <w:rsid w:val="00593B74"/>
    <w:rsid w:val="00593F8F"/>
    <w:rsid w:val="005941EF"/>
    <w:rsid w:val="00594413"/>
    <w:rsid w:val="00594811"/>
    <w:rsid w:val="005949B3"/>
    <w:rsid w:val="00594B11"/>
    <w:rsid w:val="00594DB5"/>
    <w:rsid w:val="00594E32"/>
    <w:rsid w:val="00594FC3"/>
    <w:rsid w:val="0059515E"/>
    <w:rsid w:val="005951BD"/>
    <w:rsid w:val="0059546B"/>
    <w:rsid w:val="005955F1"/>
    <w:rsid w:val="00595A0E"/>
    <w:rsid w:val="00595C8E"/>
    <w:rsid w:val="00595F33"/>
    <w:rsid w:val="00596048"/>
    <w:rsid w:val="0059658F"/>
    <w:rsid w:val="00596EB3"/>
    <w:rsid w:val="00596F89"/>
    <w:rsid w:val="00597061"/>
    <w:rsid w:val="005978A1"/>
    <w:rsid w:val="00597E4E"/>
    <w:rsid w:val="00597F09"/>
    <w:rsid w:val="00597FDA"/>
    <w:rsid w:val="005A0290"/>
    <w:rsid w:val="005A0A07"/>
    <w:rsid w:val="005A0A10"/>
    <w:rsid w:val="005A0B29"/>
    <w:rsid w:val="005A0BB3"/>
    <w:rsid w:val="005A0F6A"/>
    <w:rsid w:val="005A0FF7"/>
    <w:rsid w:val="005A1703"/>
    <w:rsid w:val="005A196F"/>
    <w:rsid w:val="005A1DD1"/>
    <w:rsid w:val="005A2433"/>
    <w:rsid w:val="005A249E"/>
    <w:rsid w:val="005A25EE"/>
    <w:rsid w:val="005A2623"/>
    <w:rsid w:val="005A265F"/>
    <w:rsid w:val="005A276A"/>
    <w:rsid w:val="005A2B74"/>
    <w:rsid w:val="005A2C0A"/>
    <w:rsid w:val="005A2E85"/>
    <w:rsid w:val="005A2FF2"/>
    <w:rsid w:val="005A3087"/>
    <w:rsid w:val="005A3159"/>
    <w:rsid w:val="005A3231"/>
    <w:rsid w:val="005A3394"/>
    <w:rsid w:val="005A35CA"/>
    <w:rsid w:val="005A39C7"/>
    <w:rsid w:val="005A3A2C"/>
    <w:rsid w:val="005A3BC3"/>
    <w:rsid w:val="005A3EF7"/>
    <w:rsid w:val="005A4107"/>
    <w:rsid w:val="005A469A"/>
    <w:rsid w:val="005A4B2F"/>
    <w:rsid w:val="005A4BF8"/>
    <w:rsid w:val="005A4CFB"/>
    <w:rsid w:val="005A4F22"/>
    <w:rsid w:val="005A4FF0"/>
    <w:rsid w:val="005A5127"/>
    <w:rsid w:val="005A5340"/>
    <w:rsid w:val="005A5A94"/>
    <w:rsid w:val="005A5AC1"/>
    <w:rsid w:val="005A5AE0"/>
    <w:rsid w:val="005A5B76"/>
    <w:rsid w:val="005A5D1A"/>
    <w:rsid w:val="005A5E8F"/>
    <w:rsid w:val="005A60E6"/>
    <w:rsid w:val="005A619E"/>
    <w:rsid w:val="005A61A2"/>
    <w:rsid w:val="005A65F2"/>
    <w:rsid w:val="005A6706"/>
    <w:rsid w:val="005A6DCC"/>
    <w:rsid w:val="005A6F35"/>
    <w:rsid w:val="005A706D"/>
    <w:rsid w:val="005A752B"/>
    <w:rsid w:val="005A7865"/>
    <w:rsid w:val="005A7B71"/>
    <w:rsid w:val="005A7E5D"/>
    <w:rsid w:val="005B04AD"/>
    <w:rsid w:val="005B04D0"/>
    <w:rsid w:val="005B0566"/>
    <w:rsid w:val="005B05A7"/>
    <w:rsid w:val="005B0A77"/>
    <w:rsid w:val="005B0E51"/>
    <w:rsid w:val="005B1240"/>
    <w:rsid w:val="005B1262"/>
    <w:rsid w:val="005B140E"/>
    <w:rsid w:val="005B18E9"/>
    <w:rsid w:val="005B20AE"/>
    <w:rsid w:val="005B254C"/>
    <w:rsid w:val="005B2B09"/>
    <w:rsid w:val="005B2C97"/>
    <w:rsid w:val="005B2EDD"/>
    <w:rsid w:val="005B3129"/>
    <w:rsid w:val="005B3259"/>
    <w:rsid w:val="005B34AB"/>
    <w:rsid w:val="005B37CC"/>
    <w:rsid w:val="005B394F"/>
    <w:rsid w:val="005B3A1B"/>
    <w:rsid w:val="005B3CB4"/>
    <w:rsid w:val="005B3EF1"/>
    <w:rsid w:val="005B41FE"/>
    <w:rsid w:val="005B4520"/>
    <w:rsid w:val="005B4887"/>
    <w:rsid w:val="005B4B9D"/>
    <w:rsid w:val="005B4CA4"/>
    <w:rsid w:val="005B4EC7"/>
    <w:rsid w:val="005B5069"/>
    <w:rsid w:val="005B5161"/>
    <w:rsid w:val="005B51D6"/>
    <w:rsid w:val="005B5374"/>
    <w:rsid w:val="005B53D6"/>
    <w:rsid w:val="005B5452"/>
    <w:rsid w:val="005B5599"/>
    <w:rsid w:val="005B56A1"/>
    <w:rsid w:val="005B56EC"/>
    <w:rsid w:val="005B571B"/>
    <w:rsid w:val="005B5848"/>
    <w:rsid w:val="005B5F7D"/>
    <w:rsid w:val="005B632C"/>
    <w:rsid w:val="005B662C"/>
    <w:rsid w:val="005B6755"/>
    <w:rsid w:val="005B68D7"/>
    <w:rsid w:val="005B6A5A"/>
    <w:rsid w:val="005B6F7B"/>
    <w:rsid w:val="005B71CE"/>
    <w:rsid w:val="005B7428"/>
    <w:rsid w:val="005B75D3"/>
    <w:rsid w:val="005B7D8F"/>
    <w:rsid w:val="005B7DA2"/>
    <w:rsid w:val="005B7F7E"/>
    <w:rsid w:val="005C0165"/>
    <w:rsid w:val="005C0503"/>
    <w:rsid w:val="005C06E2"/>
    <w:rsid w:val="005C0BF2"/>
    <w:rsid w:val="005C124D"/>
    <w:rsid w:val="005C12BD"/>
    <w:rsid w:val="005C1311"/>
    <w:rsid w:val="005C154F"/>
    <w:rsid w:val="005C1686"/>
    <w:rsid w:val="005C1737"/>
    <w:rsid w:val="005C1BA5"/>
    <w:rsid w:val="005C1C02"/>
    <w:rsid w:val="005C2212"/>
    <w:rsid w:val="005C233E"/>
    <w:rsid w:val="005C23F7"/>
    <w:rsid w:val="005C250B"/>
    <w:rsid w:val="005C2F69"/>
    <w:rsid w:val="005C306D"/>
    <w:rsid w:val="005C3094"/>
    <w:rsid w:val="005C3709"/>
    <w:rsid w:val="005C37FB"/>
    <w:rsid w:val="005C37FC"/>
    <w:rsid w:val="005C3901"/>
    <w:rsid w:val="005C3D99"/>
    <w:rsid w:val="005C4068"/>
    <w:rsid w:val="005C4201"/>
    <w:rsid w:val="005C456F"/>
    <w:rsid w:val="005C47B1"/>
    <w:rsid w:val="005C48B9"/>
    <w:rsid w:val="005C48C3"/>
    <w:rsid w:val="005C495B"/>
    <w:rsid w:val="005C49FF"/>
    <w:rsid w:val="005C4C08"/>
    <w:rsid w:val="005C4CBA"/>
    <w:rsid w:val="005C4D89"/>
    <w:rsid w:val="005C4FBA"/>
    <w:rsid w:val="005C505E"/>
    <w:rsid w:val="005C507E"/>
    <w:rsid w:val="005C5350"/>
    <w:rsid w:val="005C574D"/>
    <w:rsid w:val="005C5A7D"/>
    <w:rsid w:val="005C5C88"/>
    <w:rsid w:val="005C5D39"/>
    <w:rsid w:val="005C5EE4"/>
    <w:rsid w:val="005C63D1"/>
    <w:rsid w:val="005C664B"/>
    <w:rsid w:val="005C6927"/>
    <w:rsid w:val="005C6C34"/>
    <w:rsid w:val="005C713F"/>
    <w:rsid w:val="005C7583"/>
    <w:rsid w:val="005C7801"/>
    <w:rsid w:val="005C7E4D"/>
    <w:rsid w:val="005D056A"/>
    <w:rsid w:val="005D06D6"/>
    <w:rsid w:val="005D07FB"/>
    <w:rsid w:val="005D0B39"/>
    <w:rsid w:val="005D0C0A"/>
    <w:rsid w:val="005D0E09"/>
    <w:rsid w:val="005D1425"/>
    <w:rsid w:val="005D14C7"/>
    <w:rsid w:val="005D2037"/>
    <w:rsid w:val="005D2323"/>
    <w:rsid w:val="005D2447"/>
    <w:rsid w:val="005D2562"/>
    <w:rsid w:val="005D28E0"/>
    <w:rsid w:val="005D2A6B"/>
    <w:rsid w:val="005D2D8D"/>
    <w:rsid w:val="005D2DA8"/>
    <w:rsid w:val="005D2E67"/>
    <w:rsid w:val="005D2FB8"/>
    <w:rsid w:val="005D317F"/>
    <w:rsid w:val="005D31C9"/>
    <w:rsid w:val="005D31F9"/>
    <w:rsid w:val="005D3258"/>
    <w:rsid w:val="005D3352"/>
    <w:rsid w:val="005D3437"/>
    <w:rsid w:val="005D38D0"/>
    <w:rsid w:val="005D3CA3"/>
    <w:rsid w:val="005D3DE7"/>
    <w:rsid w:val="005D4074"/>
    <w:rsid w:val="005D4162"/>
    <w:rsid w:val="005D419C"/>
    <w:rsid w:val="005D461F"/>
    <w:rsid w:val="005D46D2"/>
    <w:rsid w:val="005D4796"/>
    <w:rsid w:val="005D4E39"/>
    <w:rsid w:val="005D5180"/>
    <w:rsid w:val="005D52CF"/>
    <w:rsid w:val="005D53A5"/>
    <w:rsid w:val="005D566B"/>
    <w:rsid w:val="005D592E"/>
    <w:rsid w:val="005D5A09"/>
    <w:rsid w:val="005D5B15"/>
    <w:rsid w:val="005D5B5F"/>
    <w:rsid w:val="005D5BF5"/>
    <w:rsid w:val="005D5D53"/>
    <w:rsid w:val="005D5E39"/>
    <w:rsid w:val="005D5FC9"/>
    <w:rsid w:val="005D61A0"/>
    <w:rsid w:val="005D61FE"/>
    <w:rsid w:val="005D6260"/>
    <w:rsid w:val="005D636D"/>
    <w:rsid w:val="005D6811"/>
    <w:rsid w:val="005D6977"/>
    <w:rsid w:val="005D6D8A"/>
    <w:rsid w:val="005D6D8D"/>
    <w:rsid w:val="005D7163"/>
    <w:rsid w:val="005D71A9"/>
    <w:rsid w:val="005D7277"/>
    <w:rsid w:val="005D7451"/>
    <w:rsid w:val="005D7608"/>
    <w:rsid w:val="005D7DB9"/>
    <w:rsid w:val="005E01F6"/>
    <w:rsid w:val="005E02BD"/>
    <w:rsid w:val="005E0537"/>
    <w:rsid w:val="005E07A4"/>
    <w:rsid w:val="005E08BC"/>
    <w:rsid w:val="005E0A0E"/>
    <w:rsid w:val="005E0F5A"/>
    <w:rsid w:val="005E1207"/>
    <w:rsid w:val="005E12B4"/>
    <w:rsid w:val="005E1504"/>
    <w:rsid w:val="005E1654"/>
    <w:rsid w:val="005E173C"/>
    <w:rsid w:val="005E1911"/>
    <w:rsid w:val="005E1A23"/>
    <w:rsid w:val="005E1BA7"/>
    <w:rsid w:val="005E1D36"/>
    <w:rsid w:val="005E1E99"/>
    <w:rsid w:val="005E1FD9"/>
    <w:rsid w:val="005E2121"/>
    <w:rsid w:val="005E21DD"/>
    <w:rsid w:val="005E2418"/>
    <w:rsid w:val="005E2661"/>
    <w:rsid w:val="005E2A6D"/>
    <w:rsid w:val="005E2ABF"/>
    <w:rsid w:val="005E2FEC"/>
    <w:rsid w:val="005E3413"/>
    <w:rsid w:val="005E3577"/>
    <w:rsid w:val="005E378A"/>
    <w:rsid w:val="005E39E7"/>
    <w:rsid w:val="005E3AA3"/>
    <w:rsid w:val="005E3C0B"/>
    <w:rsid w:val="005E3E66"/>
    <w:rsid w:val="005E3FD7"/>
    <w:rsid w:val="005E40DE"/>
    <w:rsid w:val="005E432F"/>
    <w:rsid w:val="005E43AC"/>
    <w:rsid w:val="005E4816"/>
    <w:rsid w:val="005E4916"/>
    <w:rsid w:val="005E4DA5"/>
    <w:rsid w:val="005E4DEE"/>
    <w:rsid w:val="005E4FB0"/>
    <w:rsid w:val="005E50B3"/>
    <w:rsid w:val="005E5278"/>
    <w:rsid w:val="005E533D"/>
    <w:rsid w:val="005E584E"/>
    <w:rsid w:val="005E5AC2"/>
    <w:rsid w:val="005E5D4B"/>
    <w:rsid w:val="005E5FD5"/>
    <w:rsid w:val="005E60D6"/>
    <w:rsid w:val="005E6336"/>
    <w:rsid w:val="005E66C3"/>
    <w:rsid w:val="005E675E"/>
    <w:rsid w:val="005E68C4"/>
    <w:rsid w:val="005E6D5D"/>
    <w:rsid w:val="005E6ED2"/>
    <w:rsid w:val="005E6ED8"/>
    <w:rsid w:val="005E7018"/>
    <w:rsid w:val="005E7295"/>
    <w:rsid w:val="005E729A"/>
    <w:rsid w:val="005E7360"/>
    <w:rsid w:val="005E74EB"/>
    <w:rsid w:val="005E7990"/>
    <w:rsid w:val="005E79A7"/>
    <w:rsid w:val="005E7B2F"/>
    <w:rsid w:val="005E7B6B"/>
    <w:rsid w:val="005E7CD6"/>
    <w:rsid w:val="005E7DA6"/>
    <w:rsid w:val="005E7FA1"/>
    <w:rsid w:val="005E7FCD"/>
    <w:rsid w:val="005F0103"/>
    <w:rsid w:val="005F01D0"/>
    <w:rsid w:val="005F02C4"/>
    <w:rsid w:val="005F02D4"/>
    <w:rsid w:val="005F02F2"/>
    <w:rsid w:val="005F0AC5"/>
    <w:rsid w:val="005F0AEC"/>
    <w:rsid w:val="005F0DDA"/>
    <w:rsid w:val="005F150B"/>
    <w:rsid w:val="005F1679"/>
    <w:rsid w:val="005F17F6"/>
    <w:rsid w:val="005F18F5"/>
    <w:rsid w:val="005F1BFB"/>
    <w:rsid w:val="005F1CFC"/>
    <w:rsid w:val="005F1EDF"/>
    <w:rsid w:val="005F1F02"/>
    <w:rsid w:val="005F1F75"/>
    <w:rsid w:val="005F1F8F"/>
    <w:rsid w:val="005F2375"/>
    <w:rsid w:val="005F23AA"/>
    <w:rsid w:val="005F252E"/>
    <w:rsid w:val="005F2546"/>
    <w:rsid w:val="005F2900"/>
    <w:rsid w:val="005F2A4C"/>
    <w:rsid w:val="005F2A6A"/>
    <w:rsid w:val="005F2E9A"/>
    <w:rsid w:val="005F3484"/>
    <w:rsid w:val="005F3583"/>
    <w:rsid w:val="005F39D8"/>
    <w:rsid w:val="005F3A85"/>
    <w:rsid w:val="005F3AC2"/>
    <w:rsid w:val="005F3BDB"/>
    <w:rsid w:val="005F3EA1"/>
    <w:rsid w:val="005F3F20"/>
    <w:rsid w:val="005F400B"/>
    <w:rsid w:val="005F4041"/>
    <w:rsid w:val="005F4186"/>
    <w:rsid w:val="005F42C0"/>
    <w:rsid w:val="005F43F4"/>
    <w:rsid w:val="005F449F"/>
    <w:rsid w:val="005F4555"/>
    <w:rsid w:val="005F4739"/>
    <w:rsid w:val="005F4C3E"/>
    <w:rsid w:val="005F4E22"/>
    <w:rsid w:val="005F4FE4"/>
    <w:rsid w:val="005F5433"/>
    <w:rsid w:val="005F5616"/>
    <w:rsid w:val="005F574A"/>
    <w:rsid w:val="005F596E"/>
    <w:rsid w:val="005F5D81"/>
    <w:rsid w:val="005F5F55"/>
    <w:rsid w:val="005F6401"/>
    <w:rsid w:val="005F640D"/>
    <w:rsid w:val="005F6780"/>
    <w:rsid w:val="005F69FE"/>
    <w:rsid w:val="005F6F98"/>
    <w:rsid w:val="005F7341"/>
    <w:rsid w:val="005F738C"/>
    <w:rsid w:val="005F7854"/>
    <w:rsid w:val="005F7970"/>
    <w:rsid w:val="005F7C89"/>
    <w:rsid w:val="005F7D16"/>
    <w:rsid w:val="005F7F1C"/>
    <w:rsid w:val="005F7F4E"/>
    <w:rsid w:val="006000B2"/>
    <w:rsid w:val="006001DD"/>
    <w:rsid w:val="00600484"/>
    <w:rsid w:val="0060076C"/>
    <w:rsid w:val="00600AB2"/>
    <w:rsid w:val="00600AD3"/>
    <w:rsid w:val="00600B76"/>
    <w:rsid w:val="00600DFE"/>
    <w:rsid w:val="00600EF4"/>
    <w:rsid w:val="00601062"/>
    <w:rsid w:val="006016E4"/>
    <w:rsid w:val="006019D3"/>
    <w:rsid w:val="00601EC8"/>
    <w:rsid w:val="00601FC9"/>
    <w:rsid w:val="00602034"/>
    <w:rsid w:val="006020A2"/>
    <w:rsid w:val="006020E0"/>
    <w:rsid w:val="006021AB"/>
    <w:rsid w:val="00602517"/>
    <w:rsid w:val="006027B4"/>
    <w:rsid w:val="00602825"/>
    <w:rsid w:val="0060285E"/>
    <w:rsid w:val="006030B8"/>
    <w:rsid w:val="006032F5"/>
    <w:rsid w:val="00603366"/>
    <w:rsid w:val="00603497"/>
    <w:rsid w:val="0060393B"/>
    <w:rsid w:val="00603BB1"/>
    <w:rsid w:val="00603BDF"/>
    <w:rsid w:val="00603D4E"/>
    <w:rsid w:val="00604073"/>
    <w:rsid w:val="00604841"/>
    <w:rsid w:val="00604A86"/>
    <w:rsid w:val="00604D73"/>
    <w:rsid w:val="00604E6A"/>
    <w:rsid w:val="00604EC2"/>
    <w:rsid w:val="006050F9"/>
    <w:rsid w:val="00605356"/>
    <w:rsid w:val="006056DD"/>
    <w:rsid w:val="006056EB"/>
    <w:rsid w:val="00605732"/>
    <w:rsid w:val="0060578D"/>
    <w:rsid w:val="0060590B"/>
    <w:rsid w:val="00605BED"/>
    <w:rsid w:val="00605D3A"/>
    <w:rsid w:val="00605DB2"/>
    <w:rsid w:val="006065A9"/>
    <w:rsid w:val="00606AFC"/>
    <w:rsid w:val="00606B4D"/>
    <w:rsid w:val="00606BE6"/>
    <w:rsid w:val="00606D72"/>
    <w:rsid w:val="006071A1"/>
    <w:rsid w:val="00607306"/>
    <w:rsid w:val="00607915"/>
    <w:rsid w:val="00607D9D"/>
    <w:rsid w:val="006100FE"/>
    <w:rsid w:val="00610407"/>
    <w:rsid w:val="0061065C"/>
    <w:rsid w:val="0061098C"/>
    <w:rsid w:val="00610B25"/>
    <w:rsid w:val="00610C22"/>
    <w:rsid w:val="00610CFE"/>
    <w:rsid w:val="00611083"/>
    <w:rsid w:val="006116B7"/>
    <w:rsid w:val="00611BBC"/>
    <w:rsid w:val="00611DF6"/>
    <w:rsid w:val="0061216C"/>
    <w:rsid w:val="0061273F"/>
    <w:rsid w:val="00612992"/>
    <w:rsid w:val="006129AA"/>
    <w:rsid w:val="00612C15"/>
    <w:rsid w:val="00612E88"/>
    <w:rsid w:val="00612F73"/>
    <w:rsid w:val="00613167"/>
    <w:rsid w:val="00613189"/>
    <w:rsid w:val="006132DD"/>
    <w:rsid w:val="0061334F"/>
    <w:rsid w:val="006133EE"/>
    <w:rsid w:val="0061342A"/>
    <w:rsid w:val="00613738"/>
    <w:rsid w:val="00613854"/>
    <w:rsid w:val="00613919"/>
    <w:rsid w:val="00613ADE"/>
    <w:rsid w:val="00613BA8"/>
    <w:rsid w:val="00613D36"/>
    <w:rsid w:val="00614207"/>
    <w:rsid w:val="0061433F"/>
    <w:rsid w:val="006143FA"/>
    <w:rsid w:val="00614577"/>
    <w:rsid w:val="006147B4"/>
    <w:rsid w:val="00614826"/>
    <w:rsid w:val="00614924"/>
    <w:rsid w:val="00614A0B"/>
    <w:rsid w:val="00614C2B"/>
    <w:rsid w:val="00614FB5"/>
    <w:rsid w:val="00614FD9"/>
    <w:rsid w:val="00615353"/>
    <w:rsid w:val="006153C3"/>
    <w:rsid w:val="006153EF"/>
    <w:rsid w:val="00615484"/>
    <w:rsid w:val="0061575C"/>
    <w:rsid w:val="00615951"/>
    <w:rsid w:val="00615A53"/>
    <w:rsid w:val="00615AAB"/>
    <w:rsid w:val="00615DD3"/>
    <w:rsid w:val="006160FB"/>
    <w:rsid w:val="00616163"/>
    <w:rsid w:val="0061633F"/>
    <w:rsid w:val="006163F2"/>
    <w:rsid w:val="00616851"/>
    <w:rsid w:val="006168B7"/>
    <w:rsid w:val="00616958"/>
    <w:rsid w:val="00616C57"/>
    <w:rsid w:val="00616EC9"/>
    <w:rsid w:val="00616FC4"/>
    <w:rsid w:val="00617154"/>
    <w:rsid w:val="0061720A"/>
    <w:rsid w:val="006172A6"/>
    <w:rsid w:val="00617548"/>
    <w:rsid w:val="006175DE"/>
    <w:rsid w:val="00617651"/>
    <w:rsid w:val="006178AF"/>
    <w:rsid w:val="0061795C"/>
    <w:rsid w:val="00617D23"/>
    <w:rsid w:val="00617F36"/>
    <w:rsid w:val="00620345"/>
    <w:rsid w:val="00620380"/>
    <w:rsid w:val="006203E2"/>
    <w:rsid w:val="00620784"/>
    <w:rsid w:val="006208C1"/>
    <w:rsid w:val="00620D08"/>
    <w:rsid w:val="0062108D"/>
    <w:rsid w:val="00621595"/>
    <w:rsid w:val="00621660"/>
    <w:rsid w:val="00621B55"/>
    <w:rsid w:val="00621C69"/>
    <w:rsid w:val="00621D07"/>
    <w:rsid w:val="00621F14"/>
    <w:rsid w:val="0062214E"/>
    <w:rsid w:val="006221EA"/>
    <w:rsid w:val="006222CC"/>
    <w:rsid w:val="006226A6"/>
    <w:rsid w:val="00622702"/>
    <w:rsid w:val="0062279B"/>
    <w:rsid w:val="006229B1"/>
    <w:rsid w:val="00622ACD"/>
    <w:rsid w:val="00622CF3"/>
    <w:rsid w:val="00623133"/>
    <w:rsid w:val="006234B1"/>
    <w:rsid w:val="00623835"/>
    <w:rsid w:val="00623880"/>
    <w:rsid w:val="006238A1"/>
    <w:rsid w:val="006242AC"/>
    <w:rsid w:val="006242D1"/>
    <w:rsid w:val="00624816"/>
    <w:rsid w:val="00624A64"/>
    <w:rsid w:val="00624AF8"/>
    <w:rsid w:val="00624D44"/>
    <w:rsid w:val="00624E58"/>
    <w:rsid w:val="00624F1F"/>
    <w:rsid w:val="0062506A"/>
    <w:rsid w:val="006250B2"/>
    <w:rsid w:val="00625247"/>
    <w:rsid w:val="00625248"/>
    <w:rsid w:val="0062545B"/>
    <w:rsid w:val="00625ED6"/>
    <w:rsid w:val="00625EE1"/>
    <w:rsid w:val="00626176"/>
    <w:rsid w:val="0062624A"/>
    <w:rsid w:val="006263B8"/>
    <w:rsid w:val="0062657F"/>
    <w:rsid w:val="0062696F"/>
    <w:rsid w:val="00626A7B"/>
    <w:rsid w:val="00626C03"/>
    <w:rsid w:val="00626C6E"/>
    <w:rsid w:val="00626D42"/>
    <w:rsid w:val="00626E17"/>
    <w:rsid w:val="00626EEB"/>
    <w:rsid w:val="0062731B"/>
    <w:rsid w:val="00627476"/>
    <w:rsid w:val="00627700"/>
    <w:rsid w:val="00627782"/>
    <w:rsid w:val="00627904"/>
    <w:rsid w:val="00627BA2"/>
    <w:rsid w:val="00627CF5"/>
    <w:rsid w:val="00627F23"/>
    <w:rsid w:val="00627F32"/>
    <w:rsid w:val="0063019F"/>
    <w:rsid w:val="006301EA"/>
    <w:rsid w:val="006301FF"/>
    <w:rsid w:val="00630350"/>
    <w:rsid w:val="006303CB"/>
    <w:rsid w:val="00630835"/>
    <w:rsid w:val="006308C2"/>
    <w:rsid w:val="006309CE"/>
    <w:rsid w:val="006309E9"/>
    <w:rsid w:val="00630C0B"/>
    <w:rsid w:val="00630E80"/>
    <w:rsid w:val="00630E86"/>
    <w:rsid w:val="006310D2"/>
    <w:rsid w:val="006310E2"/>
    <w:rsid w:val="006312A4"/>
    <w:rsid w:val="0063144E"/>
    <w:rsid w:val="006314F8"/>
    <w:rsid w:val="006315E9"/>
    <w:rsid w:val="00631617"/>
    <w:rsid w:val="00631CBD"/>
    <w:rsid w:val="00631E97"/>
    <w:rsid w:val="00631FA7"/>
    <w:rsid w:val="00631FC8"/>
    <w:rsid w:val="00632437"/>
    <w:rsid w:val="00632584"/>
    <w:rsid w:val="0063261D"/>
    <w:rsid w:val="006330E7"/>
    <w:rsid w:val="00633256"/>
    <w:rsid w:val="00633321"/>
    <w:rsid w:val="0063348C"/>
    <w:rsid w:val="006335BE"/>
    <w:rsid w:val="006336ED"/>
    <w:rsid w:val="00633999"/>
    <w:rsid w:val="006339C9"/>
    <w:rsid w:val="00633EAE"/>
    <w:rsid w:val="00633F0F"/>
    <w:rsid w:val="00634076"/>
    <w:rsid w:val="006341C0"/>
    <w:rsid w:val="00634203"/>
    <w:rsid w:val="006342BC"/>
    <w:rsid w:val="00634320"/>
    <w:rsid w:val="0063473D"/>
    <w:rsid w:val="00634890"/>
    <w:rsid w:val="00634B3D"/>
    <w:rsid w:val="00634B7F"/>
    <w:rsid w:val="00634EAD"/>
    <w:rsid w:val="00634F8B"/>
    <w:rsid w:val="00635059"/>
    <w:rsid w:val="006352B9"/>
    <w:rsid w:val="006353C1"/>
    <w:rsid w:val="006354C8"/>
    <w:rsid w:val="0063555F"/>
    <w:rsid w:val="00635A01"/>
    <w:rsid w:val="00635DBC"/>
    <w:rsid w:val="00635E47"/>
    <w:rsid w:val="00635EAA"/>
    <w:rsid w:val="006360FE"/>
    <w:rsid w:val="0063631A"/>
    <w:rsid w:val="00636483"/>
    <w:rsid w:val="00636577"/>
    <w:rsid w:val="0063677E"/>
    <w:rsid w:val="006368F1"/>
    <w:rsid w:val="00636A55"/>
    <w:rsid w:val="00636CCD"/>
    <w:rsid w:val="00636E1F"/>
    <w:rsid w:val="006372A7"/>
    <w:rsid w:val="00637436"/>
    <w:rsid w:val="0063755D"/>
    <w:rsid w:val="00637796"/>
    <w:rsid w:val="00637A50"/>
    <w:rsid w:val="00637AB5"/>
    <w:rsid w:val="00637B89"/>
    <w:rsid w:val="0064081E"/>
    <w:rsid w:val="00640861"/>
    <w:rsid w:val="00640946"/>
    <w:rsid w:val="00640958"/>
    <w:rsid w:val="00640B21"/>
    <w:rsid w:val="00640BFB"/>
    <w:rsid w:val="00640D0C"/>
    <w:rsid w:val="00640D9F"/>
    <w:rsid w:val="00640EE5"/>
    <w:rsid w:val="00640F15"/>
    <w:rsid w:val="0064107F"/>
    <w:rsid w:val="00641469"/>
    <w:rsid w:val="006416A7"/>
    <w:rsid w:val="006417B8"/>
    <w:rsid w:val="00641890"/>
    <w:rsid w:val="00641AF7"/>
    <w:rsid w:val="00641C66"/>
    <w:rsid w:val="00641E1B"/>
    <w:rsid w:val="00641E20"/>
    <w:rsid w:val="00641F9F"/>
    <w:rsid w:val="0064232B"/>
    <w:rsid w:val="006424E0"/>
    <w:rsid w:val="0064281B"/>
    <w:rsid w:val="00642886"/>
    <w:rsid w:val="00642A92"/>
    <w:rsid w:val="00642A9B"/>
    <w:rsid w:val="00642B4C"/>
    <w:rsid w:val="00642E25"/>
    <w:rsid w:val="00642F14"/>
    <w:rsid w:val="00643127"/>
    <w:rsid w:val="0064355A"/>
    <w:rsid w:val="00643AC8"/>
    <w:rsid w:val="00643CB4"/>
    <w:rsid w:val="00643D30"/>
    <w:rsid w:val="00643FD2"/>
    <w:rsid w:val="00644242"/>
    <w:rsid w:val="00644362"/>
    <w:rsid w:val="00644464"/>
    <w:rsid w:val="00644664"/>
    <w:rsid w:val="006446BB"/>
    <w:rsid w:val="00644702"/>
    <w:rsid w:val="006447B5"/>
    <w:rsid w:val="006447F7"/>
    <w:rsid w:val="00644ABE"/>
    <w:rsid w:val="00644B7B"/>
    <w:rsid w:val="00644C30"/>
    <w:rsid w:val="00644D70"/>
    <w:rsid w:val="00645136"/>
    <w:rsid w:val="00645426"/>
    <w:rsid w:val="00645476"/>
    <w:rsid w:val="00645629"/>
    <w:rsid w:val="006457E7"/>
    <w:rsid w:val="006460A5"/>
    <w:rsid w:val="00646217"/>
    <w:rsid w:val="006462D0"/>
    <w:rsid w:val="006463E2"/>
    <w:rsid w:val="00646407"/>
    <w:rsid w:val="0064655A"/>
    <w:rsid w:val="0064661B"/>
    <w:rsid w:val="006468F3"/>
    <w:rsid w:val="0064697D"/>
    <w:rsid w:val="0064705C"/>
    <w:rsid w:val="006470C0"/>
    <w:rsid w:val="006470D2"/>
    <w:rsid w:val="0064736E"/>
    <w:rsid w:val="00647541"/>
    <w:rsid w:val="006476D1"/>
    <w:rsid w:val="006477A4"/>
    <w:rsid w:val="006478F8"/>
    <w:rsid w:val="006479B7"/>
    <w:rsid w:val="00647B69"/>
    <w:rsid w:val="00647CF0"/>
    <w:rsid w:val="00647E9B"/>
    <w:rsid w:val="00647F63"/>
    <w:rsid w:val="00647F73"/>
    <w:rsid w:val="006503E2"/>
    <w:rsid w:val="006504AF"/>
    <w:rsid w:val="0065059A"/>
    <w:rsid w:val="006506DF"/>
    <w:rsid w:val="006507FA"/>
    <w:rsid w:val="00650811"/>
    <w:rsid w:val="00650B02"/>
    <w:rsid w:val="00650D41"/>
    <w:rsid w:val="00650FDF"/>
    <w:rsid w:val="0065109C"/>
    <w:rsid w:val="00651399"/>
    <w:rsid w:val="00651543"/>
    <w:rsid w:val="0065173C"/>
    <w:rsid w:val="006517C0"/>
    <w:rsid w:val="0065180A"/>
    <w:rsid w:val="00651892"/>
    <w:rsid w:val="00651901"/>
    <w:rsid w:val="00651A40"/>
    <w:rsid w:val="00651AFA"/>
    <w:rsid w:val="00651C47"/>
    <w:rsid w:val="00651E0B"/>
    <w:rsid w:val="00651FEF"/>
    <w:rsid w:val="0065203E"/>
    <w:rsid w:val="0065206F"/>
    <w:rsid w:val="00652152"/>
    <w:rsid w:val="006529D0"/>
    <w:rsid w:val="00652C35"/>
    <w:rsid w:val="00652CBF"/>
    <w:rsid w:val="00653029"/>
    <w:rsid w:val="006530F0"/>
    <w:rsid w:val="0065337F"/>
    <w:rsid w:val="006533FC"/>
    <w:rsid w:val="0065356B"/>
    <w:rsid w:val="00654049"/>
    <w:rsid w:val="0065406D"/>
    <w:rsid w:val="0065449A"/>
    <w:rsid w:val="0065459F"/>
    <w:rsid w:val="006545A7"/>
    <w:rsid w:val="00654ABD"/>
    <w:rsid w:val="00654E43"/>
    <w:rsid w:val="00654ECF"/>
    <w:rsid w:val="00654EF1"/>
    <w:rsid w:val="0065549E"/>
    <w:rsid w:val="0065579C"/>
    <w:rsid w:val="006557DD"/>
    <w:rsid w:val="0065583B"/>
    <w:rsid w:val="0065590D"/>
    <w:rsid w:val="00655974"/>
    <w:rsid w:val="00655BEA"/>
    <w:rsid w:val="00655FE4"/>
    <w:rsid w:val="00656118"/>
    <w:rsid w:val="0065624E"/>
    <w:rsid w:val="006567D6"/>
    <w:rsid w:val="006568CB"/>
    <w:rsid w:val="00656B34"/>
    <w:rsid w:val="00656CB7"/>
    <w:rsid w:val="00656CCE"/>
    <w:rsid w:val="00657358"/>
    <w:rsid w:val="0065738E"/>
    <w:rsid w:val="0065753A"/>
    <w:rsid w:val="00657B23"/>
    <w:rsid w:val="00657BBF"/>
    <w:rsid w:val="00657BC9"/>
    <w:rsid w:val="00657D4D"/>
    <w:rsid w:val="00657FA1"/>
    <w:rsid w:val="0066012A"/>
    <w:rsid w:val="0066037B"/>
    <w:rsid w:val="006604EA"/>
    <w:rsid w:val="00660861"/>
    <w:rsid w:val="006608A9"/>
    <w:rsid w:val="00660D29"/>
    <w:rsid w:val="00660E0E"/>
    <w:rsid w:val="00660F67"/>
    <w:rsid w:val="00661353"/>
    <w:rsid w:val="00661591"/>
    <w:rsid w:val="006616AA"/>
    <w:rsid w:val="006617D1"/>
    <w:rsid w:val="00661C26"/>
    <w:rsid w:val="00661C35"/>
    <w:rsid w:val="00661C58"/>
    <w:rsid w:val="00661E35"/>
    <w:rsid w:val="0066202C"/>
    <w:rsid w:val="006620ED"/>
    <w:rsid w:val="0066229C"/>
    <w:rsid w:val="006623EB"/>
    <w:rsid w:val="0066262B"/>
    <w:rsid w:val="00662752"/>
    <w:rsid w:val="00662E1D"/>
    <w:rsid w:val="00662FA3"/>
    <w:rsid w:val="00663158"/>
    <w:rsid w:val="00663404"/>
    <w:rsid w:val="006635DC"/>
    <w:rsid w:val="00663621"/>
    <w:rsid w:val="0066379B"/>
    <w:rsid w:val="006637B4"/>
    <w:rsid w:val="006638BB"/>
    <w:rsid w:val="0066392E"/>
    <w:rsid w:val="00663A8E"/>
    <w:rsid w:val="00663AEE"/>
    <w:rsid w:val="00663D1B"/>
    <w:rsid w:val="00663E1F"/>
    <w:rsid w:val="00663F05"/>
    <w:rsid w:val="00663FD4"/>
    <w:rsid w:val="0066410F"/>
    <w:rsid w:val="0066427E"/>
    <w:rsid w:val="00664348"/>
    <w:rsid w:val="0066439F"/>
    <w:rsid w:val="006644E9"/>
    <w:rsid w:val="006644F6"/>
    <w:rsid w:val="006644F7"/>
    <w:rsid w:val="006644FA"/>
    <w:rsid w:val="00664511"/>
    <w:rsid w:val="0066480C"/>
    <w:rsid w:val="0066481F"/>
    <w:rsid w:val="006648AF"/>
    <w:rsid w:val="00664EB0"/>
    <w:rsid w:val="00664F55"/>
    <w:rsid w:val="00664FD8"/>
    <w:rsid w:val="0066514E"/>
    <w:rsid w:val="006651A1"/>
    <w:rsid w:val="00665260"/>
    <w:rsid w:val="006652C8"/>
    <w:rsid w:val="006652EA"/>
    <w:rsid w:val="006652FF"/>
    <w:rsid w:val="00665766"/>
    <w:rsid w:val="006658D1"/>
    <w:rsid w:val="00665B83"/>
    <w:rsid w:val="00665BE3"/>
    <w:rsid w:val="00665CF4"/>
    <w:rsid w:val="00665E3F"/>
    <w:rsid w:val="00665EBE"/>
    <w:rsid w:val="00665ED6"/>
    <w:rsid w:val="00665F58"/>
    <w:rsid w:val="00666040"/>
    <w:rsid w:val="00666474"/>
    <w:rsid w:val="00666687"/>
    <w:rsid w:val="0066692B"/>
    <w:rsid w:val="00666C8B"/>
    <w:rsid w:val="00666CAE"/>
    <w:rsid w:val="006671FB"/>
    <w:rsid w:val="0066722F"/>
    <w:rsid w:val="00667241"/>
    <w:rsid w:val="006672B5"/>
    <w:rsid w:val="00667360"/>
    <w:rsid w:val="006677D3"/>
    <w:rsid w:val="00667807"/>
    <w:rsid w:val="00667B29"/>
    <w:rsid w:val="00667CCF"/>
    <w:rsid w:val="00667D2F"/>
    <w:rsid w:val="00670133"/>
    <w:rsid w:val="00670307"/>
    <w:rsid w:val="006705EF"/>
    <w:rsid w:val="00670609"/>
    <w:rsid w:val="00670803"/>
    <w:rsid w:val="00670943"/>
    <w:rsid w:val="00670D48"/>
    <w:rsid w:val="00670D86"/>
    <w:rsid w:val="00670E18"/>
    <w:rsid w:val="00670E76"/>
    <w:rsid w:val="006714DE"/>
    <w:rsid w:val="00671538"/>
    <w:rsid w:val="00671752"/>
    <w:rsid w:val="00671CE0"/>
    <w:rsid w:val="00671ECA"/>
    <w:rsid w:val="00671ECE"/>
    <w:rsid w:val="006721DA"/>
    <w:rsid w:val="00672200"/>
    <w:rsid w:val="006724D8"/>
    <w:rsid w:val="006724F3"/>
    <w:rsid w:val="0067263E"/>
    <w:rsid w:val="00672C38"/>
    <w:rsid w:val="00672D8F"/>
    <w:rsid w:val="00673069"/>
    <w:rsid w:val="00673784"/>
    <w:rsid w:val="006737D1"/>
    <w:rsid w:val="006738BA"/>
    <w:rsid w:val="00673A69"/>
    <w:rsid w:val="00673B92"/>
    <w:rsid w:val="00673D45"/>
    <w:rsid w:val="00673DC3"/>
    <w:rsid w:val="0067400B"/>
    <w:rsid w:val="006740BE"/>
    <w:rsid w:val="006740DC"/>
    <w:rsid w:val="006742B3"/>
    <w:rsid w:val="00674475"/>
    <w:rsid w:val="006744C3"/>
    <w:rsid w:val="006745E9"/>
    <w:rsid w:val="0067466B"/>
    <w:rsid w:val="006747E4"/>
    <w:rsid w:val="006749D5"/>
    <w:rsid w:val="00674AD0"/>
    <w:rsid w:val="00674EF4"/>
    <w:rsid w:val="006751ED"/>
    <w:rsid w:val="006752D5"/>
    <w:rsid w:val="006752DB"/>
    <w:rsid w:val="006753F8"/>
    <w:rsid w:val="0067577E"/>
    <w:rsid w:val="00675AFC"/>
    <w:rsid w:val="00675F3D"/>
    <w:rsid w:val="006760C3"/>
    <w:rsid w:val="0067637E"/>
    <w:rsid w:val="0067645B"/>
    <w:rsid w:val="0067648B"/>
    <w:rsid w:val="006768E0"/>
    <w:rsid w:val="006769BB"/>
    <w:rsid w:val="00676AE4"/>
    <w:rsid w:val="00676DD8"/>
    <w:rsid w:val="00677065"/>
    <w:rsid w:val="006772DE"/>
    <w:rsid w:val="006772FD"/>
    <w:rsid w:val="0067766E"/>
    <w:rsid w:val="00677C28"/>
    <w:rsid w:val="00677D5F"/>
    <w:rsid w:val="00677E35"/>
    <w:rsid w:val="00677FDE"/>
    <w:rsid w:val="00677FE6"/>
    <w:rsid w:val="0068028A"/>
    <w:rsid w:val="00680E46"/>
    <w:rsid w:val="006815BF"/>
    <w:rsid w:val="006816E0"/>
    <w:rsid w:val="006819CA"/>
    <w:rsid w:val="00681FE8"/>
    <w:rsid w:val="006828C0"/>
    <w:rsid w:val="00682919"/>
    <w:rsid w:val="006829DF"/>
    <w:rsid w:val="00682F46"/>
    <w:rsid w:val="00682FBD"/>
    <w:rsid w:val="00683015"/>
    <w:rsid w:val="0068345C"/>
    <w:rsid w:val="0068369E"/>
    <w:rsid w:val="006836EF"/>
    <w:rsid w:val="006837C5"/>
    <w:rsid w:val="006838F1"/>
    <w:rsid w:val="00683A0F"/>
    <w:rsid w:val="00683A3B"/>
    <w:rsid w:val="00683A48"/>
    <w:rsid w:val="00683C35"/>
    <w:rsid w:val="00683F95"/>
    <w:rsid w:val="006842D5"/>
    <w:rsid w:val="00684499"/>
    <w:rsid w:val="0068462F"/>
    <w:rsid w:val="00684713"/>
    <w:rsid w:val="00684722"/>
    <w:rsid w:val="00684D1E"/>
    <w:rsid w:val="00684EFE"/>
    <w:rsid w:val="006850CC"/>
    <w:rsid w:val="00685535"/>
    <w:rsid w:val="00685A18"/>
    <w:rsid w:val="00685AF4"/>
    <w:rsid w:val="00685E1F"/>
    <w:rsid w:val="006862AD"/>
    <w:rsid w:val="0068631C"/>
    <w:rsid w:val="0068659F"/>
    <w:rsid w:val="00686A5E"/>
    <w:rsid w:val="00686BC2"/>
    <w:rsid w:val="00686C77"/>
    <w:rsid w:val="00686CEA"/>
    <w:rsid w:val="0068715C"/>
    <w:rsid w:val="006872BD"/>
    <w:rsid w:val="006875D7"/>
    <w:rsid w:val="00687880"/>
    <w:rsid w:val="00687AA9"/>
    <w:rsid w:val="00687AB5"/>
    <w:rsid w:val="00687ADA"/>
    <w:rsid w:val="00687E40"/>
    <w:rsid w:val="00687E8F"/>
    <w:rsid w:val="00690515"/>
    <w:rsid w:val="006907B0"/>
    <w:rsid w:val="006907DE"/>
    <w:rsid w:val="00690B7B"/>
    <w:rsid w:val="00690E44"/>
    <w:rsid w:val="00690E70"/>
    <w:rsid w:val="00690EA9"/>
    <w:rsid w:val="00690F49"/>
    <w:rsid w:val="00690F50"/>
    <w:rsid w:val="00690FE0"/>
    <w:rsid w:val="0069132A"/>
    <w:rsid w:val="0069148B"/>
    <w:rsid w:val="0069166A"/>
    <w:rsid w:val="00691C57"/>
    <w:rsid w:val="00691D89"/>
    <w:rsid w:val="00692091"/>
    <w:rsid w:val="006922CD"/>
    <w:rsid w:val="006923A0"/>
    <w:rsid w:val="0069240A"/>
    <w:rsid w:val="006924B3"/>
    <w:rsid w:val="00692607"/>
    <w:rsid w:val="0069262C"/>
    <w:rsid w:val="00692965"/>
    <w:rsid w:val="006929C0"/>
    <w:rsid w:val="00692C56"/>
    <w:rsid w:val="00692CF9"/>
    <w:rsid w:val="00692E46"/>
    <w:rsid w:val="00692E97"/>
    <w:rsid w:val="00692F67"/>
    <w:rsid w:val="0069324B"/>
    <w:rsid w:val="006933A4"/>
    <w:rsid w:val="006933B5"/>
    <w:rsid w:val="00693426"/>
    <w:rsid w:val="00693919"/>
    <w:rsid w:val="00693994"/>
    <w:rsid w:val="00693A4E"/>
    <w:rsid w:val="00693A70"/>
    <w:rsid w:val="00693A82"/>
    <w:rsid w:val="00693AC8"/>
    <w:rsid w:val="00693C4F"/>
    <w:rsid w:val="00693F6B"/>
    <w:rsid w:val="00693FA7"/>
    <w:rsid w:val="00693FFB"/>
    <w:rsid w:val="006940A2"/>
    <w:rsid w:val="006943FE"/>
    <w:rsid w:val="0069441C"/>
    <w:rsid w:val="0069462E"/>
    <w:rsid w:val="00694790"/>
    <w:rsid w:val="00694944"/>
    <w:rsid w:val="00694DB6"/>
    <w:rsid w:val="00694E8C"/>
    <w:rsid w:val="00695253"/>
    <w:rsid w:val="00695270"/>
    <w:rsid w:val="0069539D"/>
    <w:rsid w:val="006953CB"/>
    <w:rsid w:val="00695637"/>
    <w:rsid w:val="00695DBE"/>
    <w:rsid w:val="00695FD8"/>
    <w:rsid w:val="006961FF"/>
    <w:rsid w:val="006962FC"/>
    <w:rsid w:val="00696AB5"/>
    <w:rsid w:val="00696ADC"/>
    <w:rsid w:val="00696B68"/>
    <w:rsid w:val="00697155"/>
    <w:rsid w:val="00697267"/>
    <w:rsid w:val="0069730E"/>
    <w:rsid w:val="0069773E"/>
    <w:rsid w:val="006979C0"/>
    <w:rsid w:val="00697AF1"/>
    <w:rsid w:val="00697C50"/>
    <w:rsid w:val="00697DB4"/>
    <w:rsid w:val="006A00A8"/>
    <w:rsid w:val="006A0177"/>
    <w:rsid w:val="006A07AF"/>
    <w:rsid w:val="006A089C"/>
    <w:rsid w:val="006A0B4D"/>
    <w:rsid w:val="006A0EBD"/>
    <w:rsid w:val="006A1306"/>
    <w:rsid w:val="006A13EB"/>
    <w:rsid w:val="006A1791"/>
    <w:rsid w:val="006A180F"/>
    <w:rsid w:val="006A1B75"/>
    <w:rsid w:val="006A1D03"/>
    <w:rsid w:val="006A1E29"/>
    <w:rsid w:val="006A20D7"/>
    <w:rsid w:val="006A21A7"/>
    <w:rsid w:val="006A21E9"/>
    <w:rsid w:val="006A2299"/>
    <w:rsid w:val="006A22F5"/>
    <w:rsid w:val="006A2362"/>
    <w:rsid w:val="006A2542"/>
    <w:rsid w:val="006A2868"/>
    <w:rsid w:val="006A28C2"/>
    <w:rsid w:val="006A2AC1"/>
    <w:rsid w:val="006A2B3A"/>
    <w:rsid w:val="006A2B6C"/>
    <w:rsid w:val="006A2FD5"/>
    <w:rsid w:val="006A3405"/>
    <w:rsid w:val="006A342D"/>
    <w:rsid w:val="006A372D"/>
    <w:rsid w:val="006A3B81"/>
    <w:rsid w:val="006A3B8D"/>
    <w:rsid w:val="006A3C42"/>
    <w:rsid w:val="006A3C91"/>
    <w:rsid w:val="006A3F17"/>
    <w:rsid w:val="006A3FEC"/>
    <w:rsid w:val="006A40C8"/>
    <w:rsid w:val="006A4434"/>
    <w:rsid w:val="006A4480"/>
    <w:rsid w:val="006A4553"/>
    <w:rsid w:val="006A467D"/>
    <w:rsid w:val="006A480A"/>
    <w:rsid w:val="006A4A43"/>
    <w:rsid w:val="006A4B41"/>
    <w:rsid w:val="006A4E68"/>
    <w:rsid w:val="006A4FD3"/>
    <w:rsid w:val="006A520F"/>
    <w:rsid w:val="006A5223"/>
    <w:rsid w:val="006A52F1"/>
    <w:rsid w:val="006A55DA"/>
    <w:rsid w:val="006A563C"/>
    <w:rsid w:val="006A57F5"/>
    <w:rsid w:val="006A5A85"/>
    <w:rsid w:val="006A5ABB"/>
    <w:rsid w:val="006A6207"/>
    <w:rsid w:val="006A62D2"/>
    <w:rsid w:val="006A63A0"/>
    <w:rsid w:val="006A644A"/>
    <w:rsid w:val="006A64F1"/>
    <w:rsid w:val="006A6857"/>
    <w:rsid w:val="006A6A16"/>
    <w:rsid w:val="006A6B8C"/>
    <w:rsid w:val="006A6CAD"/>
    <w:rsid w:val="006A6D6F"/>
    <w:rsid w:val="006A6EF0"/>
    <w:rsid w:val="006A6F85"/>
    <w:rsid w:val="006A7051"/>
    <w:rsid w:val="006A70DA"/>
    <w:rsid w:val="006A7236"/>
    <w:rsid w:val="006A72A4"/>
    <w:rsid w:val="006A739F"/>
    <w:rsid w:val="006A77A3"/>
    <w:rsid w:val="006A77AE"/>
    <w:rsid w:val="006A7A24"/>
    <w:rsid w:val="006B00CE"/>
    <w:rsid w:val="006B0129"/>
    <w:rsid w:val="006B016D"/>
    <w:rsid w:val="006B0193"/>
    <w:rsid w:val="006B03A2"/>
    <w:rsid w:val="006B03B2"/>
    <w:rsid w:val="006B0691"/>
    <w:rsid w:val="006B0802"/>
    <w:rsid w:val="006B082A"/>
    <w:rsid w:val="006B0BCD"/>
    <w:rsid w:val="006B10EA"/>
    <w:rsid w:val="006B1274"/>
    <w:rsid w:val="006B1403"/>
    <w:rsid w:val="006B140A"/>
    <w:rsid w:val="006B1CD4"/>
    <w:rsid w:val="006B1D0C"/>
    <w:rsid w:val="006B1D25"/>
    <w:rsid w:val="006B1DF6"/>
    <w:rsid w:val="006B1EE7"/>
    <w:rsid w:val="006B2208"/>
    <w:rsid w:val="006B220B"/>
    <w:rsid w:val="006B2360"/>
    <w:rsid w:val="006B2628"/>
    <w:rsid w:val="006B2897"/>
    <w:rsid w:val="006B2A0C"/>
    <w:rsid w:val="006B2B3E"/>
    <w:rsid w:val="006B2C79"/>
    <w:rsid w:val="006B2FD5"/>
    <w:rsid w:val="006B2FF5"/>
    <w:rsid w:val="006B307E"/>
    <w:rsid w:val="006B31C9"/>
    <w:rsid w:val="006B331B"/>
    <w:rsid w:val="006B34F9"/>
    <w:rsid w:val="006B351A"/>
    <w:rsid w:val="006B388D"/>
    <w:rsid w:val="006B38F4"/>
    <w:rsid w:val="006B3951"/>
    <w:rsid w:val="006B3C80"/>
    <w:rsid w:val="006B3D6B"/>
    <w:rsid w:val="006B3E16"/>
    <w:rsid w:val="006B3FE6"/>
    <w:rsid w:val="006B41F1"/>
    <w:rsid w:val="006B4588"/>
    <w:rsid w:val="006B46D2"/>
    <w:rsid w:val="006B47F7"/>
    <w:rsid w:val="006B48F2"/>
    <w:rsid w:val="006B4BCC"/>
    <w:rsid w:val="006B5039"/>
    <w:rsid w:val="006B5074"/>
    <w:rsid w:val="006B509E"/>
    <w:rsid w:val="006B5366"/>
    <w:rsid w:val="006B5524"/>
    <w:rsid w:val="006B5A04"/>
    <w:rsid w:val="006B5AC1"/>
    <w:rsid w:val="006B5AF8"/>
    <w:rsid w:val="006B5BC2"/>
    <w:rsid w:val="006B5BF9"/>
    <w:rsid w:val="006B5CFC"/>
    <w:rsid w:val="006B603C"/>
    <w:rsid w:val="006B608A"/>
    <w:rsid w:val="006B6149"/>
    <w:rsid w:val="006B614C"/>
    <w:rsid w:val="006B654A"/>
    <w:rsid w:val="006B6747"/>
    <w:rsid w:val="006B67A5"/>
    <w:rsid w:val="006B68E5"/>
    <w:rsid w:val="006B6A7E"/>
    <w:rsid w:val="006B6E55"/>
    <w:rsid w:val="006B6F7E"/>
    <w:rsid w:val="006B7729"/>
    <w:rsid w:val="006B789B"/>
    <w:rsid w:val="006B7965"/>
    <w:rsid w:val="006B7B32"/>
    <w:rsid w:val="006B7E29"/>
    <w:rsid w:val="006C0335"/>
    <w:rsid w:val="006C0475"/>
    <w:rsid w:val="006C0644"/>
    <w:rsid w:val="006C084B"/>
    <w:rsid w:val="006C0B44"/>
    <w:rsid w:val="006C0BD3"/>
    <w:rsid w:val="006C0D47"/>
    <w:rsid w:val="006C110D"/>
    <w:rsid w:val="006C1115"/>
    <w:rsid w:val="006C11FF"/>
    <w:rsid w:val="006C1419"/>
    <w:rsid w:val="006C14B7"/>
    <w:rsid w:val="006C16EA"/>
    <w:rsid w:val="006C186B"/>
    <w:rsid w:val="006C19AF"/>
    <w:rsid w:val="006C19DD"/>
    <w:rsid w:val="006C1F52"/>
    <w:rsid w:val="006C1FE4"/>
    <w:rsid w:val="006C2468"/>
    <w:rsid w:val="006C2555"/>
    <w:rsid w:val="006C2567"/>
    <w:rsid w:val="006C264E"/>
    <w:rsid w:val="006C283E"/>
    <w:rsid w:val="006C2B15"/>
    <w:rsid w:val="006C2B35"/>
    <w:rsid w:val="006C2B4C"/>
    <w:rsid w:val="006C2BD9"/>
    <w:rsid w:val="006C2D3E"/>
    <w:rsid w:val="006C325A"/>
    <w:rsid w:val="006C3492"/>
    <w:rsid w:val="006C35E8"/>
    <w:rsid w:val="006C37D3"/>
    <w:rsid w:val="006C3805"/>
    <w:rsid w:val="006C3C59"/>
    <w:rsid w:val="006C3CAF"/>
    <w:rsid w:val="006C3DDA"/>
    <w:rsid w:val="006C40D1"/>
    <w:rsid w:val="006C4121"/>
    <w:rsid w:val="006C4609"/>
    <w:rsid w:val="006C4716"/>
    <w:rsid w:val="006C472E"/>
    <w:rsid w:val="006C4972"/>
    <w:rsid w:val="006C49DE"/>
    <w:rsid w:val="006C4A2B"/>
    <w:rsid w:val="006C4C00"/>
    <w:rsid w:val="006C4D60"/>
    <w:rsid w:val="006C53B6"/>
    <w:rsid w:val="006C5639"/>
    <w:rsid w:val="006C566F"/>
    <w:rsid w:val="006C57AD"/>
    <w:rsid w:val="006C5998"/>
    <w:rsid w:val="006C5A1F"/>
    <w:rsid w:val="006C5B39"/>
    <w:rsid w:val="006C5ED0"/>
    <w:rsid w:val="006C5F20"/>
    <w:rsid w:val="006C60E2"/>
    <w:rsid w:val="006C61DA"/>
    <w:rsid w:val="006C626D"/>
    <w:rsid w:val="006C634C"/>
    <w:rsid w:val="006C6572"/>
    <w:rsid w:val="006C68BC"/>
    <w:rsid w:val="006C6D3A"/>
    <w:rsid w:val="006C6DC3"/>
    <w:rsid w:val="006C6DEA"/>
    <w:rsid w:val="006C6EAD"/>
    <w:rsid w:val="006C6EFE"/>
    <w:rsid w:val="006C6F4A"/>
    <w:rsid w:val="006C7049"/>
    <w:rsid w:val="006C716C"/>
    <w:rsid w:val="006C71A7"/>
    <w:rsid w:val="006C71CF"/>
    <w:rsid w:val="006C7414"/>
    <w:rsid w:val="006C7522"/>
    <w:rsid w:val="006C7540"/>
    <w:rsid w:val="006C756A"/>
    <w:rsid w:val="006C7712"/>
    <w:rsid w:val="006C7930"/>
    <w:rsid w:val="006C7C45"/>
    <w:rsid w:val="006C7CFC"/>
    <w:rsid w:val="006C7E0C"/>
    <w:rsid w:val="006D0230"/>
    <w:rsid w:val="006D0A87"/>
    <w:rsid w:val="006D0BF5"/>
    <w:rsid w:val="006D0D1D"/>
    <w:rsid w:val="006D0E29"/>
    <w:rsid w:val="006D121C"/>
    <w:rsid w:val="006D1329"/>
    <w:rsid w:val="006D14E2"/>
    <w:rsid w:val="006D161C"/>
    <w:rsid w:val="006D17BC"/>
    <w:rsid w:val="006D19AF"/>
    <w:rsid w:val="006D1BA5"/>
    <w:rsid w:val="006D1E3B"/>
    <w:rsid w:val="006D1F44"/>
    <w:rsid w:val="006D21A7"/>
    <w:rsid w:val="006D22F3"/>
    <w:rsid w:val="006D2448"/>
    <w:rsid w:val="006D2553"/>
    <w:rsid w:val="006D27E3"/>
    <w:rsid w:val="006D28C7"/>
    <w:rsid w:val="006D29D8"/>
    <w:rsid w:val="006D2B31"/>
    <w:rsid w:val="006D2BDC"/>
    <w:rsid w:val="006D2C80"/>
    <w:rsid w:val="006D2E0B"/>
    <w:rsid w:val="006D3342"/>
    <w:rsid w:val="006D342F"/>
    <w:rsid w:val="006D3505"/>
    <w:rsid w:val="006D3621"/>
    <w:rsid w:val="006D37B9"/>
    <w:rsid w:val="006D37E6"/>
    <w:rsid w:val="006D37F5"/>
    <w:rsid w:val="006D3811"/>
    <w:rsid w:val="006D38C9"/>
    <w:rsid w:val="006D3B20"/>
    <w:rsid w:val="006D3CAB"/>
    <w:rsid w:val="006D3D19"/>
    <w:rsid w:val="006D3D8E"/>
    <w:rsid w:val="006D41CB"/>
    <w:rsid w:val="006D44DA"/>
    <w:rsid w:val="006D44F0"/>
    <w:rsid w:val="006D47FE"/>
    <w:rsid w:val="006D4B1D"/>
    <w:rsid w:val="006D4C3C"/>
    <w:rsid w:val="006D5303"/>
    <w:rsid w:val="006D5457"/>
    <w:rsid w:val="006D5539"/>
    <w:rsid w:val="006D56D3"/>
    <w:rsid w:val="006D5785"/>
    <w:rsid w:val="006D57A4"/>
    <w:rsid w:val="006D59D3"/>
    <w:rsid w:val="006D5C54"/>
    <w:rsid w:val="006D5C9D"/>
    <w:rsid w:val="006D5EB3"/>
    <w:rsid w:val="006D5F83"/>
    <w:rsid w:val="006D61C1"/>
    <w:rsid w:val="006D6236"/>
    <w:rsid w:val="006D6321"/>
    <w:rsid w:val="006D6546"/>
    <w:rsid w:val="006D66A4"/>
    <w:rsid w:val="006D6851"/>
    <w:rsid w:val="006D6967"/>
    <w:rsid w:val="006D6A70"/>
    <w:rsid w:val="006D6BB1"/>
    <w:rsid w:val="006D6C38"/>
    <w:rsid w:val="006D6EF7"/>
    <w:rsid w:val="006D703A"/>
    <w:rsid w:val="006D7055"/>
    <w:rsid w:val="006D7108"/>
    <w:rsid w:val="006D72D2"/>
    <w:rsid w:val="006D7760"/>
    <w:rsid w:val="006D7A3E"/>
    <w:rsid w:val="006D7AD7"/>
    <w:rsid w:val="006D7CA3"/>
    <w:rsid w:val="006D7CB9"/>
    <w:rsid w:val="006D7F28"/>
    <w:rsid w:val="006E00A2"/>
    <w:rsid w:val="006E00D1"/>
    <w:rsid w:val="006E0287"/>
    <w:rsid w:val="006E02E1"/>
    <w:rsid w:val="006E0374"/>
    <w:rsid w:val="006E04BB"/>
    <w:rsid w:val="006E0657"/>
    <w:rsid w:val="006E0F00"/>
    <w:rsid w:val="006E1345"/>
    <w:rsid w:val="006E134C"/>
    <w:rsid w:val="006E156F"/>
    <w:rsid w:val="006E1818"/>
    <w:rsid w:val="006E19BB"/>
    <w:rsid w:val="006E1FF9"/>
    <w:rsid w:val="006E2071"/>
    <w:rsid w:val="006E20E3"/>
    <w:rsid w:val="006E23E2"/>
    <w:rsid w:val="006E2454"/>
    <w:rsid w:val="006E28EB"/>
    <w:rsid w:val="006E29A3"/>
    <w:rsid w:val="006E2CF4"/>
    <w:rsid w:val="006E301D"/>
    <w:rsid w:val="006E30FD"/>
    <w:rsid w:val="006E32B8"/>
    <w:rsid w:val="006E3553"/>
    <w:rsid w:val="006E365F"/>
    <w:rsid w:val="006E387F"/>
    <w:rsid w:val="006E38A9"/>
    <w:rsid w:val="006E38B5"/>
    <w:rsid w:val="006E393C"/>
    <w:rsid w:val="006E3A16"/>
    <w:rsid w:val="006E3B05"/>
    <w:rsid w:val="006E413B"/>
    <w:rsid w:val="006E426B"/>
    <w:rsid w:val="006E46B8"/>
    <w:rsid w:val="006E4D3D"/>
    <w:rsid w:val="006E4DDC"/>
    <w:rsid w:val="006E518E"/>
    <w:rsid w:val="006E553C"/>
    <w:rsid w:val="006E55C3"/>
    <w:rsid w:val="006E5908"/>
    <w:rsid w:val="006E5D43"/>
    <w:rsid w:val="006E6006"/>
    <w:rsid w:val="006E60C0"/>
    <w:rsid w:val="006E62E2"/>
    <w:rsid w:val="006E635E"/>
    <w:rsid w:val="006E652D"/>
    <w:rsid w:val="006E66EB"/>
    <w:rsid w:val="006E682E"/>
    <w:rsid w:val="006E6A26"/>
    <w:rsid w:val="006E6C30"/>
    <w:rsid w:val="006E6C56"/>
    <w:rsid w:val="006E6E9D"/>
    <w:rsid w:val="006E70E9"/>
    <w:rsid w:val="006E70ED"/>
    <w:rsid w:val="006E7162"/>
    <w:rsid w:val="006E738C"/>
    <w:rsid w:val="006E7538"/>
    <w:rsid w:val="006E7589"/>
    <w:rsid w:val="006E7637"/>
    <w:rsid w:val="006E7705"/>
    <w:rsid w:val="006E7778"/>
    <w:rsid w:val="006E777D"/>
    <w:rsid w:val="006E796E"/>
    <w:rsid w:val="006E7991"/>
    <w:rsid w:val="006E7CCD"/>
    <w:rsid w:val="006E7D01"/>
    <w:rsid w:val="006E7EDB"/>
    <w:rsid w:val="006F003A"/>
    <w:rsid w:val="006F0088"/>
    <w:rsid w:val="006F0170"/>
    <w:rsid w:val="006F043C"/>
    <w:rsid w:val="006F044C"/>
    <w:rsid w:val="006F0455"/>
    <w:rsid w:val="006F0B45"/>
    <w:rsid w:val="006F0D5E"/>
    <w:rsid w:val="006F107C"/>
    <w:rsid w:val="006F10EB"/>
    <w:rsid w:val="006F117A"/>
    <w:rsid w:val="006F1200"/>
    <w:rsid w:val="006F127F"/>
    <w:rsid w:val="006F145B"/>
    <w:rsid w:val="006F1510"/>
    <w:rsid w:val="006F1606"/>
    <w:rsid w:val="006F1817"/>
    <w:rsid w:val="006F1970"/>
    <w:rsid w:val="006F1D06"/>
    <w:rsid w:val="006F1ED7"/>
    <w:rsid w:val="006F2218"/>
    <w:rsid w:val="006F285D"/>
    <w:rsid w:val="006F2985"/>
    <w:rsid w:val="006F29ED"/>
    <w:rsid w:val="006F2AB9"/>
    <w:rsid w:val="006F2D67"/>
    <w:rsid w:val="006F2E05"/>
    <w:rsid w:val="006F2EEC"/>
    <w:rsid w:val="006F2F21"/>
    <w:rsid w:val="006F2F38"/>
    <w:rsid w:val="006F3481"/>
    <w:rsid w:val="006F3928"/>
    <w:rsid w:val="006F3A4E"/>
    <w:rsid w:val="006F3A61"/>
    <w:rsid w:val="006F3A7A"/>
    <w:rsid w:val="006F42C2"/>
    <w:rsid w:val="006F4354"/>
    <w:rsid w:val="006F4578"/>
    <w:rsid w:val="006F4743"/>
    <w:rsid w:val="006F4D67"/>
    <w:rsid w:val="006F4DCC"/>
    <w:rsid w:val="006F4E5A"/>
    <w:rsid w:val="006F4EA0"/>
    <w:rsid w:val="006F5582"/>
    <w:rsid w:val="006F56D8"/>
    <w:rsid w:val="006F575F"/>
    <w:rsid w:val="006F58E0"/>
    <w:rsid w:val="006F595D"/>
    <w:rsid w:val="006F5B0C"/>
    <w:rsid w:val="006F5D19"/>
    <w:rsid w:val="006F5E8D"/>
    <w:rsid w:val="006F6071"/>
    <w:rsid w:val="006F61E0"/>
    <w:rsid w:val="006F6382"/>
    <w:rsid w:val="006F63B3"/>
    <w:rsid w:val="006F67D5"/>
    <w:rsid w:val="006F6FDD"/>
    <w:rsid w:val="006F717D"/>
    <w:rsid w:val="006F73C4"/>
    <w:rsid w:val="006F73F6"/>
    <w:rsid w:val="006F76CC"/>
    <w:rsid w:val="006F76CD"/>
    <w:rsid w:val="006F77DC"/>
    <w:rsid w:val="006F7957"/>
    <w:rsid w:val="006F7B42"/>
    <w:rsid w:val="006F7BFE"/>
    <w:rsid w:val="006F7EC4"/>
    <w:rsid w:val="0070013F"/>
    <w:rsid w:val="00700349"/>
    <w:rsid w:val="00700357"/>
    <w:rsid w:val="0070051E"/>
    <w:rsid w:val="00700589"/>
    <w:rsid w:val="00700666"/>
    <w:rsid w:val="0070091A"/>
    <w:rsid w:val="00700B95"/>
    <w:rsid w:val="00700C06"/>
    <w:rsid w:val="00700FCF"/>
    <w:rsid w:val="00701069"/>
    <w:rsid w:val="00701125"/>
    <w:rsid w:val="0070112B"/>
    <w:rsid w:val="00701980"/>
    <w:rsid w:val="007019F0"/>
    <w:rsid w:val="00701A55"/>
    <w:rsid w:val="00701B27"/>
    <w:rsid w:val="00701B63"/>
    <w:rsid w:val="00701D22"/>
    <w:rsid w:val="00701EEC"/>
    <w:rsid w:val="00702033"/>
    <w:rsid w:val="007021C0"/>
    <w:rsid w:val="007022F1"/>
    <w:rsid w:val="00702542"/>
    <w:rsid w:val="0070267C"/>
    <w:rsid w:val="0070284C"/>
    <w:rsid w:val="00702A67"/>
    <w:rsid w:val="00702AB0"/>
    <w:rsid w:val="00702BFB"/>
    <w:rsid w:val="00702CC6"/>
    <w:rsid w:val="00702E75"/>
    <w:rsid w:val="00702F1E"/>
    <w:rsid w:val="0070369F"/>
    <w:rsid w:val="007037E1"/>
    <w:rsid w:val="007038E8"/>
    <w:rsid w:val="007039AD"/>
    <w:rsid w:val="00703A0F"/>
    <w:rsid w:val="00703C69"/>
    <w:rsid w:val="00703CDB"/>
    <w:rsid w:val="007041AC"/>
    <w:rsid w:val="00704205"/>
    <w:rsid w:val="0070431C"/>
    <w:rsid w:val="00704363"/>
    <w:rsid w:val="00704482"/>
    <w:rsid w:val="00704696"/>
    <w:rsid w:val="007046E1"/>
    <w:rsid w:val="00704862"/>
    <w:rsid w:val="00704879"/>
    <w:rsid w:val="00704AE8"/>
    <w:rsid w:val="00704B78"/>
    <w:rsid w:val="00704C1A"/>
    <w:rsid w:val="00704C7B"/>
    <w:rsid w:val="00704FB0"/>
    <w:rsid w:val="007050A2"/>
    <w:rsid w:val="00705255"/>
    <w:rsid w:val="007054B2"/>
    <w:rsid w:val="00705519"/>
    <w:rsid w:val="00705806"/>
    <w:rsid w:val="0070583C"/>
    <w:rsid w:val="0070592A"/>
    <w:rsid w:val="007059D5"/>
    <w:rsid w:val="00705BFA"/>
    <w:rsid w:val="00705C39"/>
    <w:rsid w:val="00705C7D"/>
    <w:rsid w:val="00706111"/>
    <w:rsid w:val="007063D8"/>
    <w:rsid w:val="0070649E"/>
    <w:rsid w:val="0070657F"/>
    <w:rsid w:val="00706C70"/>
    <w:rsid w:val="00706E05"/>
    <w:rsid w:val="00706EFE"/>
    <w:rsid w:val="00706FBB"/>
    <w:rsid w:val="0070703F"/>
    <w:rsid w:val="00707589"/>
    <w:rsid w:val="0070777F"/>
    <w:rsid w:val="00707A01"/>
    <w:rsid w:val="00707A55"/>
    <w:rsid w:val="00710351"/>
    <w:rsid w:val="00710513"/>
    <w:rsid w:val="00710523"/>
    <w:rsid w:val="00710630"/>
    <w:rsid w:val="007107E9"/>
    <w:rsid w:val="00710AA0"/>
    <w:rsid w:val="00710AC4"/>
    <w:rsid w:val="00710B1E"/>
    <w:rsid w:val="00710B99"/>
    <w:rsid w:val="00710CC6"/>
    <w:rsid w:val="00710D01"/>
    <w:rsid w:val="00710EE8"/>
    <w:rsid w:val="00710F51"/>
    <w:rsid w:val="00711487"/>
    <w:rsid w:val="00711656"/>
    <w:rsid w:val="0071172A"/>
    <w:rsid w:val="00711779"/>
    <w:rsid w:val="007117A7"/>
    <w:rsid w:val="00711846"/>
    <w:rsid w:val="007118CC"/>
    <w:rsid w:val="007118FB"/>
    <w:rsid w:val="00711A3D"/>
    <w:rsid w:val="00711BFB"/>
    <w:rsid w:val="00712132"/>
    <w:rsid w:val="007123A3"/>
    <w:rsid w:val="0071268F"/>
    <w:rsid w:val="007128A7"/>
    <w:rsid w:val="00712E0D"/>
    <w:rsid w:val="00712F81"/>
    <w:rsid w:val="00712FD1"/>
    <w:rsid w:val="0071315C"/>
    <w:rsid w:val="007131FC"/>
    <w:rsid w:val="00713566"/>
    <w:rsid w:val="00713799"/>
    <w:rsid w:val="0071386A"/>
    <w:rsid w:val="007138B1"/>
    <w:rsid w:val="00713BC0"/>
    <w:rsid w:val="00713BF3"/>
    <w:rsid w:val="00713F4D"/>
    <w:rsid w:val="00713FCE"/>
    <w:rsid w:val="00714191"/>
    <w:rsid w:val="00714229"/>
    <w:rsid w:val="0071435E"/>
    <w:rsid w:val="00714472"/>
    <w:rsid w:val="007145BC"/>
    <w:rsid w:val="00714615"/>
    <w:rsid w:val="00714756"/>
    <w:rsid w:val="007147C1"/>
    <w:rsid w:val="007148CC"/>
    <w:rsid w:val="00714CA6"/>
    <w:rsid w:val="00714CB1"/>
    <w:rsid w:val="00714E4C"/>
    <w:rsid w:val="00714E58"/>
    <w:rsid w:val="00714EA0"/>
    <w:rsid w:val="00714EEC"/>
    <w:rsid w:val="00715086"/>
    <w:rsid w:val="007150D0"/>
    <w:rsid w:val="007152B1"/>
    <w:rsid w:val="00715446"/>
    <w:rsid w:val="0071545F"/>
    <w:rsid w:val="007154E3"/>
    <w:rsid w:val="007158C8"/>
    <w:rsid w:val="00715F45"/>
    <w:rsid w:val="007160A2"/>
    <w:rsid w:val="007163EF"/>
    <w:rsid w:val="00716452"/>
    <w:rsid w:val="00716658"/>
    <w:rsid w:val="00716910"/>
    <w:rsid w:val="007169F5"/>
    <w:rsid w:val="00716CC6"/>
    <w:rsid w:val="00716D58"/>
    <w:rsid w:val="0071726F"/>
    <w:rsid w:val="00717576"/>
    <w:rsid w:val="007176FB"/>
    <w:rsid w:val="0071790A"/>
    <w:rsid w:val="00717A51"/>
    <w:rsid w:val="00717B1E"/>
    <w:rsid w:val="00717D5E"/>
    <w:rsid w:val="00717D70"/>
    <w:rsid w:val="00717D9C"/>
    <w:rsid w:val="007201E4"/>
    <w:rsid w:val="0072044F"/>
    <w:rsid w:val="0072074B"/>
    <w:rsid w:val="00720AA8"/>
    <w:rsid w:val="00720B34"/>
    <w:rsid w:val="00720FB6"/>
    <w:rsid w:val="00721017"/>
    <w:rsid w:val="007211CA"/>
    <w:rsid w:val="00721216"/>
    <w:rsid w:val="00721234"/>
    <w:rsid w:val="00721353"/>
    <w:rsid w:val="00721465"/>
    <w:rsid w:val="007214F4"/>
    <w:rsid w:val="0072188C"/>
    <w:rsid w:val="00721B48"/>
    <w:rsid w:val="00721D27"/>
    <w:rsid w:val="00721D87"/>
    <w:rsid w:val="00721D93"/>
    <w:rsid w:val="00721E91"/>
    <w:rsid w:val="00721E92"/>
    <w:rsid w:val="00721F4B"/>
    <w:rsid w:val="00721FAB"/>
    <w:rsid w:val="00721FD5"/>
    <w:rsid w:val="007222F8"/>
    <w:rsid w:val="0072235C"/>
    <w:rsid w:val="007223EE"/>
    <w:rsid w:val="00722C7B"/>
    <w:rsid w:val="007236B2"/>
    <w:rsid w:val="007237C2"/>
    <w:rsid w:val="007238B8"/>
    <w:rsid w:val="00723BB5"/>
    <w:rsid w:val="00723E65"/>
    <w:rsid w:val="00723FD9"/>
    <w:rsid w:val="007240AE"/>
    <w:rsid w:val="00724412"/>
    <w:rsid w:val="007249D1"/>
    <w:rsid w:val="00724C82"/>
    <w:rsid w:val="00724F7E"/>
    <w:rsid w:val="0072519D"/>
    <w:rsid w:val="00725265"/>
    <w:rsid w:val="00725FB1"/>
    <w:rsid w:val="0072611C"/>
    <w:rsid w:val="00726185"/>
    <w:rsid w:val="00726241"/>
    <w:rsid w:val="007264D7"/>
    <w:rsid w:val="0072657E"/>
    <w:rsid w:val="007266AD"/>
    <w:rsid w:val="00726B97"/>
    <w:rsid w:val="00726D55"/>
    <w:rsid w:val="00726D7D"/>
    <w:rsid w:val="00726F00"/>
    <w:rsid w:val="00726F33"/>
    <w:rsid w:val="00727119"/>
    <w:rsid w:val="00727639"/>
    <w:rsid w:val="007276CA"/>
    <w:rsid w:val="0072774F"/>
    <w:rsid w:val="00727B2A"/>
    <w:rsid w:val="00730028"/>
    <w:rsid w:val="0073018A"/>
    <w:rsid w:val="007304B3"/>
    <w:rsid w:val="00730556"/>
    <w:rsid w:val="007305FC"/>
    <w:rsid w:val="00730662"/>
    <w:rsid w:val="007308EA"/>
    <w:rsid w:val="00730C34"/>
    <w:rsid w:val="00730C81"/>
    <w:rsid w:val="00730DA0"/>
    <w:rsid w:val="00730DC9"/>
    <w:rsid w:val="00730E1F"/>
    <w:rsid w:val="00730EA4"/>
    <w:rsid w:val="00730F03"/>
    <w:rsid w:val="00731082"/>
    <w:rsid w:val="0073137F"/>
    <w:rsid w:val="00731650"/>
    <w:rsid w:val="00731C92"/>
    <w:rsid w:val="00731FBD"/>
    <w:rsid w:val="00732576"/>
    <w:rsid w:val="007326F7"/>
    <w:rsid w:val="007327C8"/>
    <w:rsid w:val="00732A78"/>
    <w:rsid w:val="00732AA4"/>
    <w:rsid w:val="00732B89"/>
    <w:rsid w:val="00732E6A"/>
    <w:rsid w:val="00732F33"/>
    <w:rsid w:val="00733035"/>
    <w:rsid w:val="007332A0"/>
    <w:rsid w:val="007335AA"/>
    <w:rsid w:val="0073373F"/>
    <w:rsid w:val="0073381C"/>
    <w:rsid w:val="00733C49"/>
    <w:rsid w:val="00734113"/>
    <w:rsid w:val="00734368"/>
    <w:rsid w:val="007348B7"/>
    <w:rsid w:val="00734A30"/>
    <w:rsid w:val="00734AC4"/>
    <w:rsid w:val="00734BBA"/>
    <w:rsid w:val="00734EE1"/>
    <w:rsid w:val="00734FAF"/>
    <w:rsid w:val="0073515F"/>
    <w:rsid w:val="007352DA"/>
    <w:rsid w:val="0073542F"/>
    <w:rsid w:val="007354DA"/>
    <w:rsid w:val="007355D2"/>
    <w:rsid w:val="007355EB"/>
    <w:rsid w:val="0073560F"/>
    <w:rsid w:val="0073562D"/>
    <w:rsid w:val="00735877"/>
    <w:rsid w:val="00735890"/>
    <w:rsid w:val="00735A5E"/>
    <w:rsid w:val="00735C4E"/>
    <w:rsid w:val="00735E0E"/>
    <w:rsid w:val="007361EE"/>
    <w:rsid w:val="007363BC"/>
    <w:rsid w:val="00736485"/>
    <w:rsid w:val="0073648B"/>
    <w:rsid w:val="007364AB"/>
    <w:rsid w:val="007367B4"/>
    <w:rsid w:val="0073690C"/>
    <w:rsid w:val="00736CBA"/>
    <w:rsid w:val="00736D99"/>
    <w:rsid w:val="00736E55"/>
    <w:rsid w:val="007370C9"/>
    <w:rsid w:val="007374D6"/>
    <w:rsid w:val="00737AC3"/>
    <w:rsid w:val="00737B80"/>
    <w:rsid w:val="00737C29"/>
    <w:rsid w:val="00737C80"/>
    <w:rsid w:val="00737F8F"/>
    <w:rsid w:val="0074001A"/>
    <w:rsid w:val="00740157"/>
    <w:rsid w:val="00740330"/>
    <w:rsid w:val="007404EA"/>
    <w:rsid w:val="00740714"/>
    <w:rsid w:val="00740A9F"/>
    <w:rsid w:val="007414BF"/>
    <w:rsid w:val="007418DA"/>
    <w:rsid w:val="00741B8B"/>
    <w:rsid w:val="00741C05"/>
    <w:rsid w:val="00741CEC"/>
    <w:rsid w:val="00741D61"/>
    <w:rsid w:val="00741E70"/>
    <w:rsid w:val="00742168"/>
    <w:rsid w:val="00742239"/>
    <w:rsid w:val="00742380"/>
    <w:rsid w:val="0074251A"/>
    <w:rsid w:val="00742544"/>
    <w:rsid w:val="0074254F"/>
    <w:rsid w:val="00742572"/>
    <w:rsid w:val="00742B96"/>
    <w:rsid w:val="00742DAF"/>
    <w:rsid w:val="00742E9E"/>
    <w:rsid w:val="00742F42"/>
    <w:rsid w:val="0074310C"/>
    <w:rsid w:val="00743352"/>
    <w:rsid w:val="007433BE"/>
    <w:rsid w:val="0074371D"/>
    <w:rsid w:val="007438F7"/>
    <w:rsid w:val="00743B61"/>
    <w:rsid w:val="00743B8C"/>
    <w:rsid w:val="007441D6"/>
    <w:rsid w:val="00744203"/>
    <w:rsid w:val="00744367"/>
    <w:rsid w:val="00744581"/>
    <w:rsid w:val="007448CF"/>
    <w:rsid w:val="00744982"/>
    <w:rsid w:val="007449D4"/>
    <w:rsid w:val="00744E86"/>
    <w:rsid w:val="00744FA2"/>
    <w:rsid w:val="007454B4"/>
    <w:rsid w:val="00745532"/>
    <w:rsid w:val="00745724"/>
    <w:rsid w:val="0074580E"/>
    <w:rsid w:val="00745843"/>
    <w:rsid w:val="00745AEE"/>
    <w:rsid w:val="007460D7"/>
    <w:rsid w:val="00746325"/>
    <w:rsid w:val="0074658F"/>
    <w:rsid w:val="007465A0"/>
    <w:rsid w:val="00746612"/>
    <w:rsid w:val="007466F3"/>
    <w:rsid w:val="0074674E"/>
    <w:rsid w:val="00746900"/>
    <w:rsid w:val="00746AD2"/>
    <w:rsid w:val="00746CC8"/>
    <w:rsid w:val="00746E64"/>
    <w:rsid w:val="00746E8B"/>
    <w:rsid w:val="0074771D"/>
    <w:rsid w:val="007478C7"/>
    <w:rsid w:val="007479D2"/>
    <w:rsid w:val="00747A0E"/>
    <w:rsid w:val="00747C30"/>
    <w:rsid w:val="00747F97"/>
    <w:rsid w:val="00747FA4"/>
    <w:rsid w:val="00750028"/>
    <w:rsid w:val="00750077"/>
    <w:rsid w:val="007501AF"/>
    <w:rsid w:val="00750566"/>
    <w:rsid w:val="00750845"/>
    <w:rsid w:val="00750926"/>
    <w:rsid w:val="00750D76"/>
    <w:rsid w:val="00750DF5"/>
    <w:rsid w:val="0075103D"/>
    <w:rsid w:val="00751322"/>
    <w:rsid w:val="0075142D"/>
    <w:rsid w:val="00751494"/>
    <w:rsid w:val="00751897"/>
    <w:rsid w:val="00751974"/>
    <w:rsid w:val="00751DB8"/>
    <w:rsid w:val="00752123"/>
    <w:rsid w:val="00752605"/>
    <w:rsid w:val="00752A36"/>
    <w:rsid w:val="00752DDD"/>
    <w:rsid w:val="00752EE0"/>
    <w:rsid w:val="00752FCB"/>
    <w:rsid w:val="0075300E"/>
    <w:rsid w:val="00753041"/>
    <w:rsid w:val="00753085"/>
    <w:rsid w:val="007531CD"/>
    <w:rsid w:val="00753482"/>
    <w:rsid w:val="00753605"/>
    <w:rsid w:val="00753707"/>
    <w:rsid w:val="0075374D"/>
    <w:rsid w:val="00753889"/>
    <w:rsid w:val="00753CE4"/>
    <w:rsid w:val="00753D2A"/>
    <w:rsid w:val="00753D90"/>
    <w:rsid w:val="0075407B"/>
    <w:rsid w:val="00754138"/>
    <w:rsid w:val="00754244"/>
    <w:rsid w:val="0075445A"/>
    <w:rsid w:val="0075448D"/>
    <w:rsid w:val="00754573"/>
    <w:rsid w:val="00754667"/>
    <w:rsid w:val="00754951"/>
    <w:rsid w:val="0075497A"/>
    <w:rsid w:val="00754AFD"/>
    <w:rsid w:val="00754CFF"/>
    <w:rsid w:val="00754E09"/>
    <w:rsid w:val="00754F3E"/>
    <w:rsid w:val="00754F69"/>
    <w:rsid w:val="00755072"/>
    <w:rsid w:val="0075510E"/>
    <w:rsid w:val="00755249"/>
    <w:rsid w:val="007552FD"/>
    <w:rsid w:val="00755377"/>
    <w:rsid w:val="0075539B"/>
    <w:rsid w:val="0075568F"/>
    <w:rsid w:val="00755BC2"/>
    <w:rsid w:val="00755CE7"/>
    <w:rsid w:val="0075631C"/>
    <w:rsid w:val="007563F9"/>
    <w:rsid w:val="00756544"/>
    <w:rsid w:val="00756672"/>
    <w:rsid w:val="00756D02"/>
    <w:rsid w:val="007570EA"/>
    <w:rsid w:val="007571C8"/>
    <w:rsid w:val="00757287"/>
    <w:rsid w:val="00757369"/>
    <w:rsid w:val="007575C5"/>
    <w:rsid w:val="007577AF"/>
    <w:rsid w:val="0075782B"/>
    <w:rsid w:val="00757882"/>
    <w:rsid w:val="00757C8E"/>
    <w:rsid w:val="00757D8D"/>
    <w:rsid w:val="00757E6D"/>
    <w:rsid w:val="00757F76"/>
    <w:rsid w:val="0076024B"/>
    <w:rsid w:val="00760265"/>
    <w:rsid w:val="00760396"/>
    <w:rsid w:val="007603BB"/>
    <w:rsid w:val="007606D9"/>
    <w:rsid w:val="00760B09"/>
    <w:rsid w:val="0076100B"/>
    <w:rsid w:val="00761312"/>
    <w:rsid w:val="007613D9"/>
    <w:rsid w:val="007614A1"/>
    <w:rsid w:val="00761989"/>
    <w:rsid w:val="00761B18"/>
    <w:rsid w:val="00761C81"/>
    <w:rsid w:val="00761D4A"/>
    <w:rsid w:val="00761DA7"/>
    <w:rsid w:val="0076228A"/>
    <w:rsid w:val="0076239E"/>
    <w:rsid w:val="00762572"/>
    <w:rsid w:val="00762702"/>
    <w:rsid w:val="007627C7"/>
    <w:rsid w:val="00762AF9"/>
    <w:rsid w:val="00762B27"/>
    <w:rsid w:val="00762D6B"/>
    <w:rsid w:val="00762EA2"/>
    <w:rsid w:val="00762ED5"/>
    <w:rsid w:val="0076305C"/>
    <w:rsid w:val="007631D9"/>
    <w:rsid w:val="0076321D"/>
    <w:rsid w:val="007635DA"/>
    <w:rsid w:val="00763658"/>
    <w:rsid w:val="007636FD"/>
    <w:rsid w:val="007637B3"/>
    <w:rsid w:val="00763B3A"/>
    <w:rsid w:val="00763E61"/>
    <w:rsid w:val="00763FB1"/>
    <w:rsid w:val="00763FFD"/>
    <w:rsid w:val="0076408E"/>
    <w:rsid w:val="00764363"/>
    <w:rsid w:val="00764645"/>
    <w:rsid w:val="007646B5"/>
    <w:rsid w:val="007646ED"/>
    <w:rsid w:val="00764B4F"/>
    <w:rsid w:val="00764BA7"/>
    <w:rsid w:val="00764C7A"/>
    <w:rsid w:val="00764ED1"/>
    <w:rsid w:val="00765020"/>
    <w:rsid w:val="00765029"/>
    <w:rsid w:val="00765072"/>
    <w:rsid w:val="0076509F"/>
    <w:rsid w:val="0076558C"/>
    <w:rsid w:val="00765596"/>
    <w:rsid w:val="00765610"/>
    <w:rsid w:val="0076561F"/>
    <w:rsid w:val="0076579F"/>
    <w:rsid w:val="007658DE"/>
    <w:rsid w:val="00765C0F"/>
    <w:rsid w:val="00765D3C"/>
    <w:rsid w:val="00765DEB"/>
    <w:rsid w:val="00765E85"/>
    <w:rsid w:val="00765EE9"/>
    <w:rsid w:val="0076614C"/>
    <w:rsid w:val="007665A6"/>
    <w:rsid w:val="007669F4"/>
    <w:rsid w:val="00766A12"/>
    <w:rsid w:val="00766AB4"/>
    <w:rsid w:val="00766ACE"/>
    <w:rsid w:val="00766BB4"/>
    <w:rsid w:val="00766D3E"/>
    <w:rsid w:val="00766EE4"/>
    <w:rsid w:val="007670C9"/>
    <w:rsid w:val="00767327"/>
    <w:rsid w:val="00767374"/>
    <w:rsid w:val="00767798"/>
    <w:rsid w:val="00767889"/>
    <w:rsid w:val="00767904"/>
    <w:rsid w:val="00767945"/>
    <w:rsid w:val="00767C25"/>
    <w:rsid w:val="00767E88"/>
    <w:rsid w:val="007701C5"/>
    <w:rsid w:val="00770388"/>
    <w:rsid w:val="00770557"/>
    <w:rsid w:val="0077055A"/>
    <w:rsid w:val="00770A6E"/>
    <w:rsid w:val="00770A70"/>
    <w:rsid w:val="00770DC2"/>
    <w:rsid w:val="00770EC4"/>
    <w:rsid w:val="00770EEC"/>
    <w:rsid w:val="00771440"/>
    <w:rsid w:val="0077146D"/>
    <w:rsid w:val="007715CC"/>
    <w:rsid w:val="00771782"/>
    <w:rsid w:val="00771D1B"/>
    <w:rsid w:val="007724FB"/>
    <w:rsid w:val="007726C8"/>
    <w:rsid w:val="007726CE"/>
    <w:rsid w:val="0077272E"/>
    <w:rsid w:val="00772732"/>
    <w:rsid w:val="00772792"/>
    <w:rsid w:val="007727BD"/>
    <w:rsid w:val="00772805"/>
    <w:rsid w:val="0077288F"/>
    <w:rsid w:val="00772966"/>
    <w:rsid w:val="007729A8"/>
    <w:rsid w:val="00772C76"/>
    <w:rsid w:val="00772F5D"/>
    <w:rsid w:val="00773032"/>
    <w:rsid w:val="007731BB"/>
    <w:rsid w:val="007731C1"/>
    <w:rsid w:val="007733DF"/>
    <w:rsid w:val="00773485"/>
    <w:rsid w:val="007734AB"/>
    <w:rsid w:val="00773537"/>
    <w:rsid w:val="00773554"/>
    <w:rsid w:val="00773557"/>
    <w:rsid w:val="0077374A"/>
    <w:rsid w:val="00773848"/>
    <w:rsid w:val="00773870"/>
    <w:rsid w:val="00773F1E"/>
    <w:rsid w:val="0077403C"/>
    <w:rsid w:val="00774241"/>
    <w:rsid w:val="007746E6"/>
    <w:rsid w:val="007747B4"/>
    <w:rsid w:val="007748F9"/>
    <w:rsid w:val="007749FB"/>
    <w:rsid w:val="00774A72"/>
    <w:rsid w:val="00774BB8"/>
    <w:rsid w:val="00774C5F"/>
    <w:rsid w:val="00774C68"/>
    <w:rsid w:val="00774DDD"/>
    <w:rsid w:val="0077515A"/>
    <w:rsid w:val="007754DF"/>
    <w:rsid w:val="0077572C"/>
    <w:rsid w:val="0077574D"/>
    <w:rsid w:val="007757E9"/>
    <w:rsid w:val="00775AED"/>
    <w:rsid w:val="00775DDA"/>
    <w:rsid w:val="00775ECC"/>
    <w:rsid w:val="00775F05"/>
    <w:rsid w:val="0077605B"/>
    <w:rsid w:val="00776212"/>
    <w:rsid w:val="007764AF"/>
    <w:rsid w:val="007764E5"/>
    <w:rsid w:val="007769D4"/>
    <w:rsid w:val="00776C19"/>
    <w:rsid w:val="00776C4C"/>
    <w:rsid w:val="00776EAC"/>
    <w:rsid w:val="00777014"/>
    <w:rsid w:val="00777070"/>
    <w:rsid w:val="007771C0"/>
    <w:rsid w:val="007775FC"/>
    <w:rsid w:val="00777B02"/>
    <w:rsid w:val="00777CE5"/>
    <w:rsid w:val="00777FE7"/>
    <w:rsid w:val="00780137"/>
    <w:rsid w:val="007802E2"/>
    <w:rsid w:val="00780420"/>
    <w:rsid w:val="00780462"/>
    <w:rsid w:val="00780820"/>
    <w:rsid w:val="007809EA"/>
    <w:rsid w:val="00780E97"/>
    <w:rsid w:val="007813A0"/>
    <w:rsid w:val="00781549"/>
    <w:rsid w:val="0078172B"/>
    <w:rsid w:val="00781914"/>
    <w:rsid w:val="007819FD"/>
    <w:rsid w:val="00781B38"/>
    <w:rsid w:val="00781E6E"/>
    <w:rsid w:val="007822BA"/>
    <w:rsid w:val="00782309"/>
    <w:rsid w:val="0078240C"/>
    <w:rsid w:val="00782459"/>
    <w:rsid w:val="00782585"/>
    <w:rsid w:val="00782816"/>
    <w:rsid w:val="00782986"/>
    <w:rsid w:val="00782A8B"/>
    <w:rsid w:val="00782A92"/>
    <w:rsid w:val="00782CE7"/>
    <w:rsid w:val="00782E3A"/>
    <w:rsid w:val="00782E83"/>
    <w:rsid w:val="00782EBC"/>
    <w:rsid w:val="0078317E"/>
    <w:rsid w:val="007832AC"/>
    <w:rsid w:val="0078366D"/>
    <w:rsid w:val="007839A1"/>
    <w:rsid w:val="00783FDE"/>
    <w:rsid w:val="007842F5"/>
    <w:rsid w:val="0078442B"/>
    <w:rsid w:val="0078457C"/>
    <w:rsid w:val="00784726"/>
    <w:rsid w:val="0078476E"/>
    <w:rsid w:val="007848C5"/>
    <w:rsid w:val="00784A47"/>
    <w:rsid w:val="00784B25"/>
    <w:rsid w:val="00784DA6"/>
    <w:rsid w:val="00784FA4"/>
    <w:rsid w:val="00785513"/>
    <w:rsid w:val="0078569D"/>
    <w:rsid w:val="007858ED"/>
    <w:rsid w:val="00785928"/>
    <w:rsid w:val="00785C0A"/>
    <w:rsid w:val="0078649E"/>
    <w:rsid w:val="0078716B"/>
    <w:rsid w:val="0078732D"/>
    <w:rsid w:val="0078758F"/>
    <w:rsid w:val="00787870"/>
    <w:rsid w:val="007879FF"/>
    <w:rsid w:val="00787AFB"/>
    <w:rsid w:val="00787B2E"/>
    <w:rsid w:val="00787CB9"/>
    <w:rsid w:val="00787E0B"/>
    <w:rsid w:val="007903B0"/>
    <w:rsid w:val="00790610"/>
    <w:rsid w:val="00790A87"/>
    <w:rsid w:val="00790C9B"/>
    <w:rsid w:val="00790E1A"/>
    <w:rsid w:val="00791278"/>
    <w:rsid w:val="007913F6"/>
    <w:rsid w:val="007914CF"/>
    <w:rsid w:val="00791E28"/>
    <w:rsid w:val="00792095"/>
    <w:rsid w:val="007922B1"/>
    <w:rsid w:val="00792590"/>
    <w:rsid w:val="007928B5"/>
    <w:rsid w:val="00792913"/>
    <w:rsid w:val="00792EFF"/>
    <w:rsid w:val="00793246"/>
    <w:rsid w:val="007935B1"/>
    <w:rsid w:val="007936BC"/>
    <w:rsid w:val="007938B3"/>
    <w:rsid w:val="00793AC1"/>
    <w:rsid w:val="007946B7"/>
    <w:rsid w:val="00794848"/>
    <w:rsid w:val="007949A7"/>
    <w:rsid w:val="007949C3"/>
    <w:rsid w:val="00794AC4"/>
    <w:rsid w:val="00794DC8"/>
    <w:rsid w:val="00794E8D"/>
    <w:rsid w:val="00794F1B"/>
    <w:rsid w:val="00794FDF"/>
    <w:rsid w:val="00795139"/>
    <w:rsid w:val="00795159"/>
    <w:rsid w:val="00795443"/>
    <w:rsid w:val="0079554E"/>
    <w:rsid w:val="007955CA"/>
    <w:rsid w:val="00795662"/>
    <w:rsid w:val="007956CA"/>
    <w:rsid w:val="0079589D"/>
    <w:rsid w:val="00795A28"/>
    <w:rsid w:val="00795BA1"/>
    <w:rsid w:val="00795D57"/>
    <w:rsid w:val="00795D87"/>
    <w:rsid w:val="00795DE2"/>
    <w:rsid w:val="00795E18"/>
    <w:rsid w:val="00795E2C"/>
    <w:rsid w:val="00795F1D"/>
    <w:rsid w:val="0079631F"/>
    <w:rsid w:val="0079696D"/>
    <w:rsid w:val="007969C1"/>
    <w:rsid w:val="007969FD"/>
    <w:rsid w:val="00796AAA"/>
    <w:rsid w:val="00796E9B"/>
    <w:rsid w:val="00796EB3"/>
    <w:rsid w:val="00796EC2"/>
    <w:rsid w:val="00797090"/>
    <w:rsid w:val="007972DB"/>
    <w:rsid w:val="00797326"/>
    <w:rsid w:val="00797416"/>
    <w:rsid w:val="007977A8"/>
    <w:rsid w:val="007977BF"/>
    <w:rsid w:val="00797A25"/>
    <w:rsid w:val="00797AE7"/>
    <w:rsid w:val="00797B4F"/>
    <w:rsid w:val="00797C8F"/>
    <w:rsid w:val="00797E76"/>
    <w:rsid w:val="00797FB8"/>
    <w:rsid w:val="007A054F"/>
    <w:rsid w:val="007A0604"/>
    <w:rsid w:val="007A09BB"/>
    <w:rsid w:val="007A0DFE"/>
    <w:rsid w:val="007A0F9A"/>
    <w:rsid w:val="007A1005"/>
    <w:rsid w:val="007A1227"/>
    <w:rsid w:val="007A156B"/>
    <w:rsid w:val="007A1A9C"/>
    <w:rsid w:val="007A1C0C"/>
    <w:rsid w:val="007A1C56"/>
    <w:rsid w:val="007A2080"/>
    <w:rsid w:val="007A20DB"/>
    <w:rsid w:val="007A28B4"/>
    <w:rsid w:val="007A29DC"/>
    <w:rsid w:val="007A2B77"/>
    <w:rsid w:val="007A30F2"/>
    <w:rsid w:val="007A3206"/>
    <w:rsid w:val="007A353A"/>
    <w:rsid w:val="007A36A7"/>
    <w:rsid w:val="007A3A09"/>
    <w:rsid w:val="007A3B1D"/>
    <w:rsid w:val="007A3BF6"/>
    <w:rsid w:val="007A3C6A"/>
    <w:rsid w:val="007A3CFC"/>
    <w:rsid w:val="007A3DCC"/>
    <w:rsid w:val="007A3E49"/>
    <w:rsid w:val="007A41B8"/>
    <w:rsid w:val="007A41D0"/>
    <w:rsid w:val="007A484D"/>
    <w:rsid w:val="007A4AAF"/>
    <w:rsid w:val="007A4BA4"/>
    <w:rsid w:val="007A4D62"/>
    <w:rsid w:val="007A4E1E"/>
    <w:rsid w:val="007A52D7"/>
    <w:rsid w:val="007A5367"/>
    <w:rsid w:val="007A575F"/>
    <w:rsid w:val="007A59F7"/>
    <w:rsid w:val="007A5A15"/>
    <w:rsid w:val="007A5DE2"/>
    <w:rsid w:val="007A5EA3"/>
    <w:rsid w:val="007A5EE1"/>
    <w:rsid w:val="007A5FCB"/>
    <w:rsid w:val="007A637A"/>
    <w:rsid w:val="007A64DE"/>
    <w:rsid w:val="007A655A"/>
    <w:rsid w:val="007A6CD9"/>
    <w:rsid w:val="007A6D1E"/>
    <w:rsid w:val="007A6FAF"/>
    <w:rsid w:val="007A6FDE"/>
    <w:rsid w:val="007A703C"/>
    <w:rsid w:val="007A7076"/>
    <w:rsid w:val="007A7100"/>
    <w:rsid w:val="007A7101"/>
    <w:rsid w:val="007A71AF"/>
    <w:rsid w:val="007A72F3"/>
    <w:rsid w:val="007A737B"/>
    <w:rsid w:val="007A73C6"/>
    <w:rsid w:val="007A75AA"/>
    <w:rsid w:val="007A7838"/>
    <w:rsid w:val="007A7E17"/>
    <w:rsid w:val="007A7E57"/>
    <w:rsid w:val="007B0174"/>
    <w:rsid w:val="007B01FB"/>
    <w:rsid w:val="007B02D1"/>
    <w:rsid w:val="007B049A"/>
    <w:rsid w:val="007B04B7"/>
    <w:rsid w:val="007B083C"/>
    <w:rsid w:val="007B0FA7"/>
    <w:rsid w:val="007B11F4"/>
    <w:rsid w:val="007B12C1"/>
    <w:rsid w:val="007B1CE6"/>
    <w:rsid w:val="007B1F86"/>
    <w:rsid w:val="007B2034"/>
    <w:rsid w:val="007B223A"/>
    <w:rsid w:val="007B25CA"/>
    <w:rsid w:val="007B2883"/>
    <w:rsid w:val="007B28E3"/>
    <w:rsid w:val="007B2A91"/>
    <w:rsid w:val="007B2FC9"/>
    <w:rsid w:val="007B3064"/>
    <w:rsid w:val="007B30EA"/>
    <w:rsid w:val="007B3372"/>
    <w:rsid w:val="007B347B"/>
    <w:rsid w:val="007B3556"/>
    <w:rsid w:val="007B36CF"/>
    <w:rsid w:val="007B37CD"/>
    <w:rsid w:val="007B3A9E"/>
    <w:rsid w:val="007B3B83"/>
    <w:rsid w:val="007B3DF2"/>
    <w:rsid w:val="007B3DF7"/>
    <w:rsid w:val="007B4920"/>
    <w:rsid w:val="007B4B9F"/>
    <w:rsid w:val="007B4FFD"/>
    <w:rsid w:val="007B518F"/>
    <w:rsid w:val="007B56A8"/>
    <w:rsid w:val="007B5CE6"/>
    <w:rsid w:val="007B5DE3"/>
    <w:rsid w:val="007B61E4"/>
    <w:rsid w:val="007B6397"/>
    <w:rsid w:val="007B643E"/>
    <w:rsid w:val="007B651F"/>
    <w:rsid w:val="007B68C6"/>
    <w:rsid w:val="007B6A82"/>
    <w:rsid w:val="007B6B3B"/>
    <w:rsid w:val="007B6BD0"/>
    <w:rsid w:val="007B6E78"/>
    <w:rsid w:val="007B6EF8"/>
    <w:rsid w:val="007B71C1"/>
    <w:rsid w:val="007B740C"/>
    <w:rsid w:val="007B7602"/>
    <w:rsid w:val="007B77B6"/>
    <w:rsid w:val="007B78DE"/>
    <w:rsid w:val="007B7900"/>
    <w:rsid w:val="007B7B49"/>
    <w:rsid w:val="007B7C82"/>
    <w:rsid w:val="007B7E20"/>
    <w:rsid w:val="007B7E44"/>
    <w:rsid w:val="007B7EA2"/>
    <w:rsid w:val="007C02D9"/>
    <w:rsid w:val="007C03CC"/>
    <w:rsid w:val="007C0452"/>
    <w:rsid w:val="007C080A"/>
    <w:rsid w:val="007C0961"/>
    <w:rsid w:val="007C0AD3"/>
    <w:rsid w:val="007C0B92"/>
    <w:rsid w:val="007C0D48"/>
    <w:rsid w:val="007C1086"/>
    <w:rsid w:val="007C13A6"/>
    <w:rsid w:val="007C1464"/>
    <w:rsid w:val="007C15EB"/>
    <w:rsid w:val="007C19B9"/>
    <w:rsid w:val="007C1A90"/>
    <w:rsid w:val="007C1D99"/>
    <w:rsid w:val="007C1EA8"/>
    <w:rsid w:val="007C2050"/>
    <w:rsid w:val="007C276A"/>
    <w:rsid w:val="007C2AA1"/>
    <w:rsid w:val="007C2EC9"/>
    <w:rsid w:val="007C2F11"/>
    <w:rsid w:val="007C2F16"/>
    <w:rsid w:val="007C304A"/>
    <w:rsid w:val="007C3248"/>
    <w:rsid w:val="007C3399"/>
    <w:rsid w:val="007C33F7"/>
    <w:rsid w:val="007C35FC"/>
    <w:rsid w:val="007C3F97"/>
    <w:rsid w:val="007C4184"/>
    <w:rsid w:val="007C4508"/>
    <w:rsid w:val="007C456E"/>
    <w:rsid w:val="007C457D"/>
    <w:rsid w:val="007C4740"/>
    <w:rsid w:val="007C48D7"/>
    <w:rsid w:val="007C4952"/>
    <w:rsid w:val="007C49BA"/>
    <w:rsid w:val="007C4A58"/>
    <w:rsid w:val="007C4B77"/>
    <w:rsid w:val="007C4E49"/>
    <w:rsid w:val="007C4EDE"/>
    <w:rsid w:val="007C540B"/>
    <w:rsid w:val="007C5490"/>
    <w:rsid w:val="007C56EA"/>
    <w:rsid w:val="007C570D"/>
    <w:rsid w:val="007C571E"/>
    <w:rsid w:val="007C57F7"/>
    <w:rsid w:val="007C588D"/>
    <w:rsid w:val="007C59C8"/>
    <w:rsid w:val="007C5D54"/>
    <w:rsid w:val="007C5D8A"/>
    <w:rsid w:val="007C5E56"/>
    <w:rsid w:val="007C5F52"/>
    <w:rsid w:val="007C60FD"/>
    <w:rsid w:val="007C629D"/>
    <w:rsid w:val="007C6550"/>
    <w:rsid w:val="007C65D2"/>
    <w:rsid w:val="007C689E"/>
    <w:rsid w:val="007C69A9"/>
    <w:rsid w:val="007C6B3E"/>
    <w:rsid w:val="007C6BBF"/>
    <w:rsid w:val="007C6C74"/>
    <w:rsid w:val="007C6D46"/>
    <w:rsid w:val="007C6D7F"/>
    <w:rsid w:val="007C6DCC"/>
    <w:rsid w:val="007C6E57"/>
    <w:rsid w:val="007C6FB4"/>
    <w:rsid w:val="007C704C"/>
    <w:rsid w:val="007C70E5"/>
    <w:rsid w:val="007C72E2"/>
    <w:rsid w:val="007C753A"/>
    <w:rsid w:val="007C783A"/>
    <w:rsid w:val="007C7963"/>
    <w:rsid w:val="007C797A"/>
    <w:rsid w:val="007C7994"/>
    <w:rsid w:val="007C7BFB"/>
    <w:rsid w:val="007C7D3C"/>
    <w:rsid w:val="007C7ED1"/>
    <w:rsid w:val="007C7F8F"/>
    <w:rsid w:val="007C7F97"/>
    <w:rsid w:val="007D01D6"/>
    <w:rsid w:val="007D0275"/>
    <w:rsid w:val="007D0279"/>
    <w:rsid w:val="007D0645"/>
    <w:rsid w:val="007D0FA6"/>
    <w:rsid w:val="007D1035"/>
    <w:rsid w:val="007D11FD"/>
    <w:rsid w:val="007D1301"/>
    <w:rsid w:val="007D14AF"/>
    <w:rsid w:val="007D153C"/>
    <w:rsid w:val="007D1722"/>
    <w:rsid w:val="007D186C"/>
    <w:rsid w:val="007D1894"/>
    <w:rsid w:val="007D1A9A"/>
    <w:rsid w:val="007D1C4C"/>
    <w:rsid w:val="007D205D"/>
    <w:rsid w:val="007D235E"/>
    <w:rsid w:val="007D2A78"/>
    <w:rsid w:val="007D2B0E"/>
    <w:rsid w:val="007D2B1C"/>
    <w:rsid w:val="007D30BA"/>
    <w:rsid w:val="007D35EC"/>
    <w:rsid w:val="007D37AC"/>
    <w:rsid w:val="007D384F"/>
    <w:rsid w:val="007D3A06"/>
    <w:rsid w:val="007D403D"/>
    <w:rsid w:val="007D40FC"/>
    <w:rsid w:val="007D41E0"/>
    <w:rsid w:val="007D43FE"/>
    <w:rsid w:val="007D4663"/>
    <w:rsid w:val="007D4684"/>
    <w:rsid w:val="007D4A30"/>
    <w:rsid w:val="007D4CBD"/>
    <w:rsid w:val="007D4CF7"/>
    <w:rsid w:val="007D4EFB"/>
    <w:rsid w:val="007D4F05"/>
    <w:rsid w:val="007D51DD"/>
    <w:rsid w:val="007D557F"/>
    <w:rsid w:val="007D59C0"/>
    <w:rsid w:val="007D5AB0"/>
    <w:rsid w:val="007D5AFD"/>
    <w:rsid w:val="007D5D12"/>
    <w:rsid w:val="007D5DBD"/>
    <w:rsid w:val="007D5ECF"/>
    <w:rsid w:val="007D6331"/>
    <w:rsid w:val="007D639D"/>
    <w:rsid w:val="007D63C7"/>
    <w:rsid w:val="007D63DD"/>
    <w:rsid w:val="007D65E4"/>
    <w:rsid w:val="007D6668"/>
    <w:rsid w:val="007D6717"/>
    <w:rsid w:val="007D6986"/>
    <w:rsid w:val="007D69DC"/>
    <w:rsid w:val="007D6A1C"/>
    <w:rsid w:val="007D6A77"/>
    <w:rsid w:val="007D6BE2"/>
    <w:rsid w:val="007D6CBC"/>
    <w:rsid w:val="007D707A"/>
    <w:rsid w:val="007D7364"/>
    <w:rsid w:val="007D7368"/>
    <w:rsid w:val="007D743C"/>
    <w:rsid w:val="007D776C"/>
    <w:rsid w:val="007D77B9"/>
    <w:rsid w:val="007D77EB"/>
    <w:rsid w:val="007D7909"/>
    <w:rsid w:val="007D7AD2"/>
    <w:rsid w:val="007D7EBC"/>
    <w:rsid w:val="007E0181"/>
    <w:rsid w:val="007E0187"/>
    <w:rsid w:val="007E01DE"/>
    <w:rsid w:val="007E048B"/>
    <w:rsid w:val="007E0678"/>
    <w:rsid w:val="007E098B"/>
    <w:rsid w:val="007E0AFC"/>
    <w:rsid w:val="007E0D20"/>
    <w:rsid w:val="007E0DF3"/>
    <w:rsid w:val="007E0E23"/>
    <w:rsid w:val="007E1272"/>
    <w:rsid w:val="007E12B7"/>
    <w:rsid w:val="007E181A"/>
    <w:rsid w:val="007E1993"/>
    <w:rsid w:val="007E1A89"/>
    <w:rsid w:val="007E1B2E"/>
    <w:rsid w:val="007E1C5E"/>
    <w:rsid w:val="007E1D02"/>
    <w:rsid w:val="007E1DF3"/>
    <w:rsid w:val="007E1FD0"/>
    <w:rsid w:val="007E2018"/>
    <w:rsid w:val="007E20B8"/>
    <w:rsid w:val="007E2255"/>
    <w:rsid w:val="007E2393"/>
    <w:rsid w:val="007E24F3"/>
    <w:rsid w:val="007E26C7"/>
    <w:rsid w:val="007E27EA"/>
    <w:rsid w:val="007E28F2"/>
    <w:rsid w:val="007E2A77"/>
    <w:rsid w:val="007E30E1"/>
    <w:rsid w:val="007E30F3"/>
    <w:rsid w:val="007E32B3"/>
    <w:rsid w:val="007E358D"/>
    <w:rsid w:val="007E35A2"/>
    <w:rsid w:val="007E372F"/>
    <w:rsid w:val="007E37ED"/>
    <w:rsid w:val="007E44C1"/>
    <w:rsid w:val="007E463D"/>
    <w:rsid w:val="007E4AB7"/>
    <w:rsid w:val="007E4C50"/>
    <w:rsid w:val="007E4FB4"/>
    <w:rsid w:val="007E520D"/>
    <w:rsid w:val="007E5421"/>
    <w:rsid w:val="007E5544"/>
    <w:rsid w:val="007E559A"/>
    <w:rsid w:val="007E55E0"/>
    <w:rsid w:val="007E563C"/>
    <w:rsid w:val="007E57F4"/>
    <w:rsid w:val="007E5809"/>
    <w:rsid w:val="007E5877"/>
    <w:rsid w:val="007E59EB"/>
    <w:rsid w:val="007E5B54"/>
    <w:rsid w:val="007E5C00"/>
    <w:rsid w:val="007E5C63"/>
    <w:rsid w:val="007E5D67"/>
    <w:rsid w:val="007E5DD1"/>
    <w:rsid w:val="007E6630"/>
    <w:rsid w:val="007E663F"/>
    <w:rsid w:val="007E6A12"/>
    <w:rsid w:val="007E6A3D"/>
    <w:rsid w:val="007E6CE1"/>
    <w:rsid w:val="007E6E3B"/>
    <w:rsid w:val="007E6E4A"/>
    <w:rsid w:val="007E6FD3"/>
    <w:rsid w:val="007E7171"/>
    <w:rsid w:val="007E717D"/>
    <w:rsid w:val="007E755C"/>
    <w:rsid w:val="007E7635"/>
    <w:rsid w:val="007E76EC"/>
    <w:rsid w:val="007E7722"/>
    <w:rsid w:val="007E797C"/>
    <w:rsid w:val="007E7984"/>
    <w:rsid w:val="007E7B7F"/>
    <w:rsid w:val="007E7BFA"/>
    <w:rsid w:val="007E7D7E"/>
    <w:rsid w:val="007F00DE"/>
    <w:rsid w:val="007F0BFD"/>
    <w:rsid w:val="007F0D00"/>
    <w:rsid w:val="007F0DD8"/>
    <w:rsid w:val="007F129C"/>
    <w:rsid w:val="007F12D3"/>
    <w:rsid w:val="007F16BB"/>
    <w:rsid w:val="007F172C"/>
    <w:rsid w:val="007F1874"/>
    <w:rsid w:val="007F1D20"/>
    <w:rsid w:val="007F2355"/>
    <w:rsid w:val="007F26D3"/>
    <w:rsid w:val="007F29D1"/>
    <w:rsid w:val="007F2D99"/>
    <w:rsid w:val="007F2E97"/>
    <w:rsid w:val="007F307A"/>
    <w:rsid w:val="007F32D9"/>
    <w:rsid w:val="007F336A"/>
    <w:rsid w:val="007F3573"/>
    <w:rsid w:val="007F35CC"/>
    <w:rsid w:val="007F373E"/>
    <w:rsid w:val="007F381B"/>
    <w:rsid w:val="007F3A55"/>
    <w:rsid w:val="007F3C09"/>
    <w:rsid w:val="007F3C28"/>
    <w:rsid w:val="007F3D42"/>
    <w:rsid w:val="007F3E3B"/>
    <w:rsid w:val="007F3EB6"/>
    <w:rsid w:val="007F3EE9"/>
    <w:rsid w:val="007F3F92"/>
    <w:rsid w:val="007F42BB"/>
    <w:rsid w:val="007F467A"/>
    <w:rsid w:val="007F4892"/>
    <w:rsid w:val="007F48BB"/>
    <w:rsid w:val="007F4975"/>
    <w:rsid w:val="007F4B8D"/>
    <w:rsid w:val="007F4D98"/>
    <w:rsid w:val="007F5138"/>
    <w:rsid w:val="007F54C7"/>
    <w:rsid w:val="007F551A"/>
    <w:rsid w:val="007F56A8"/>
    <w:rsid w:val="007F596B"/>
    <w:rsid w:val="007F5AFC"/>
    <w:rsid w:val="007F5E3D"/>
    <w:rsid w:val="007F62FD"/>
    <w:rsid w:val="007F69FC"/>
    <w:rsid w:val="007F6D1F"/>
    <w:rsid w:val="007F6D4F"/>
    <w:rsid w:val="007F6E2F"/>
    <w:rsid w:val="007F6E80"/>
    <w:rsid w:val="007F6F09"/>
    <w:rsid w:val="007F75D2"/>
    <w:rsid w:val="007F7C22"/>
    <w:rsid w:val="007F7CDA"/>
    <w:rsid w:val="007F7FDE"/>
    <w:rsid w:val="00800040"/>
    <w:rsid w:val="0080010C"/>
    <w:rsid w:val="008001BF"/>
    <w:rsid w:val="008005D1"/>
    <w:rsid w:val="0080077E"/>
    <w:rsid w:val="008007BF"/>
    <w:rsid w:val="00800AE7"/>
    <w:rsid w:val="00800BFE"/>
    <w:rsid w:val="00800E89"/>
    <w:rsid w:val="0080124B"/>
    <w:rsid w:val="008014DC"/>
    <w:rsid w:val="0080182E"/>
    <w:rsid w:val="008019A0"/>
    <w:rsid w:val="00801F2C"/>
    <w:rsid w:val="00802408"/>
    <w:rsid w:val="00802423"/>
    <w:rsid w:val="008025DD"/>
    <w:rsid w:val="008028A4"/>
    <w:rsid w:val="00802C15"/>
    <w:rsid w:val="00802C74"/>
    <w:rsid w:val="00802EAF"/>
    <w:rsid w:val="00802EBF"/>
    <w:rsid w:val="00802F24"/>
    <w:rsid w:val="00803001"/>
    <w:rsid w:val="0080377D"/>
    <w:rsid w:val="00803A87"/>
    <w:rsid w:val="0080439C"/>
    <w:rsid w:val="00804659"/>
    <w:rsid w:val="00804740"/>
    <w:rsid w:val="00804A23"/>
    <w:rsid w:val="00804A38"/>
    <w:rsid w:val="00804B30"/>
    <w:rsid w:val="00804E9C"/>
    <w:rsid w:val="00805134"/>
    <w:rsid w:val="0080517B"/>
    <w:rsid w:val="008052A4"/>
    <w:rsid w:val="00805301"/>
    <w:rsid w:val="00805682"/>
    <w:rsid w:val="00805ACD"/>
    <w:rsid w:val="00805BAA"/>
    <w:rsid w:val="00805F4F"/>
    <w:rsid w:val="00805F8D"/>
    <w:rsid w:val="00805FEF"/>
    <w:rsid w:val="008062B1"/>
    <w:rsid w:val="0080668F"/>
    <w:rsid w:val="00806B21"/>
    <w:rsid w:val="00806C80"/>
    <w:rsid w:val="00806CF8"/>
    <w:rsid w:val="00806D54"/>
    <w:rsid w:val="00806F60"/>
    <w:rsid w:val="008071A7"/>
    <w:rsid w:val="0080734C"/>
    <w:rsid w:val="008073CD"/>
    <w:rsid w:val="008073EB"/>
    <w:rsid w:val="0080746F"/>
    <w:rsid w:val="008077C0"/>
    <w:rsid w:val="00807826"/>
    <w:rsid w:val="00807B96"/>
    <w:rsid w:val="00807BB2"/>
    <w:rsid w:val="00807BBE"/>
    <w:rsid w:val="00807BCB"/>
    <w:rsid w:val="00807C4C"/>
    <w:rsid w:val="00807E5D"/>
    <w:rsid w:val="008100BE"/>
    <w:rsid w:val="008107A5"/>
    <w:rsid w:val="0081083E"/>
    <w:rsid w:val="00810970"/>
    <w:rsid w:val="00810CAC"/>
    <w:rsid w:val="00810EC3"/>
    <w:rsid w:val="008113D4"/>
    <w:rsid w:val="00811760"/>
    <w:rsid w:val="00811841"/>
    <w:rsid w:val="0081202D"/>
    <w:rsid w:val="00812383"/>
    <w:rsid w:val="0081252A"/>
    <w:rsid w:val="00812B27"/>
    <w:rsid w:val="00812C19"/>
    <w:rsid w:val="00813175"/>
    <w:rsid w:val="00813294"/>
    <w:rsid w:val="00813848"/>
    <w:rsid w:val="008138A0"/>
    <w:rsid w:val="00813993"/>
    <w:rsid w:val="008143F5"/>
    <w:rsid w:val="008144F1"/>
    <w:rsid w:val="00814680"/>
    <w:rsid w:val="0081474B"/>
    <w:rsid w:val="00814750"/>
    <w:rsid w:val="00814B3E"/>
    <w:rsid w:val="00814F0E"/>
    <w:rsid w:val="008150D1"/>
    <w:rsid w:val="0081572C"/>
    <w:rsid w:val="00815953"/>
    <w:rsid w:val="00815B64"/>
    <w:rsid w:val="00815BC7"/>
    <w:rsid w:val="00815DE1"/>
    <w:rsid w:val="00815F3B"/>
    <w:rsid w:val="00815FD7"/>
    <w:rsid w:val="00816021"/>
    <w:rsid w:val="00816341"/>
    <w:rsid w:val="00816353"/>
    <w:rsid w:val="00816377"/>
    <w:rsid w:val="008164DB"/>
    <w:rsid w:val="00816557"/>
    <w:rsid w:val="0081670B"/>
    <w:rsid w:val="00816F0A"/>
    <w:rsid w:val="0081709A"/>
    <w:rsid w:val="00817185"/>
    <w:rsid w:val="008172C4"/>
    <w:rsid w:val="00817596"/>
    <w:rsid w:val="008176AC"/>
    <w:rsid w:val="008178AF"/>
    <w:rsid w:val="00817A49"/>
    <w:rsid w:val="00817DC3"/>
    <w:rsid w:val="00817DF1"/>
    <w:rsid w:val="0082021A"/>
    <w:rsid w:val="0082048B"/>
    <w:rsid w:val="008204CD"/>
    <w:rsid w:val="00820B7C"/>
    <w:rsid w:val="00820C76"/>
    <w:rsid w:val="00820D5A"/>
    <w:rsid w:val="00820E92"/>
    <w:rsid w:val="00821079"/>
    <w:rsid w:val="008215B2"/>
    <w:rsid w:val="008218A7"/>
    <w:rsid w:val="00821987"/>
    <w:rsid w:val="00821B1D"/>
    <w:rsid w:val="00821C94"/>
    <w:rsid w:val="00821D88"/>
    <w:rsid w:val="00821ECD"/>
    <w:rsid w:val="008221D5"/>
    <w:rsid w:val="008221D9"/>
    <w:rsid w:val="008222CD"/>
    <w:rsid w:val="00822619"/>
    <w:rsid w:val="008228D1"/>
    <w:rsid w:val="00822F4D"/>
    <w:rsid w:val="00823259"/>
    <w:rsid w:val="00823723"/>
    <w:rsid w:val="00823858"/>
    <w:rsid w:val="008238D7"/>
    <w:rsid w:val="00823A4F"/>
    <w:rsid w:val="00823DC3"/>
    <w:rsid w:val="00823E49"/>
    <w:rsid w:val="00823EE9"/>
    <w:rsid w:val="008242F3"/>
    <w:rsid w:val="00824500"/>
    <w:rsid w:val="00824529"/>
    <w:rsid w:val="00824625"/>
    <w:rsid w:val="00824771"/>
    <w:rsid w:val="00824950"/>
    <w:rsid w:val="008249C0"/>
    <w:rsid w:val="00824A52"/>
    <w:rsid w:val="00824A94"/>
    <w:rsid w:val="00824AC5"/>
    <w:rsid w:val="00824D43"/>
    <w:rsid w:val="00824E68"/>
    <w:rsid w:val="00825795"/>
    <w:rsid w:val="00825CB3"/>
    <w:rsid w:val="00825CE7"/>
    <w:rsid w:val="00825FA2"/>
    <w:rsid w:val="008264C6"/>
    <w:rsid w:val="008266EB"/>
    <w:rsid w:val="00826A8C"/>
    <w:rsid w:val="00826C84"/>
    <w:rsid w:val="0082701B"/>
    <w:rsid w:val="0082706D"/>
    <w:rsid w:val="008273D3"/>
    <w:rsid w:val="008276CF"/>
    <w:rsid w:val="00827741"/>
    <w:rsid w:val="00827B2D"/>
    <w:rsid w:val="00827C4E"/>
    <w:rsid w:val="00827DDA"/>
    <w:rsid w:val="00830002"/>
    <w:rsid w:val="00830096"/>
    <w:rsid w:val="008300BD"/>
    <w:rsid w:val="008300F5"/>
    <w:rsid w:val="0083024C"/>
    <w:rsid w:val="008302C5"/>
    <w:rsid w:val="008302DF"/>
    <w:rsid w:val="0083035C"/>
    <w:rsid w:val="00830475"/>
    <w:rsid w:val="0083053A"/>
    <w:rsid w:val="00830567"/>
    <w:rsid w:val="0083071D"/>
    <w:rsid w:val="00830762"/>
    <w:rsid w:val="008307EE"/>
    <w:rsid w:val="008308D9"/>
    <w:rsid w:val="00830C0F"/>
    <w:rsid w:val="00830CE0"/>
    <w:rsid w:val="00830ED7"/>
    <w:rsid w:val="00830F68"/>
    <w:rsid w:val="0083101C"/>
    <w:rsid w:val="008311CD"/>
    <w:rsid w:val="008314F6"/>
    <w:rsid w:val="00831AEB"/>
    <w:rsid w:val="00831B10"/>
    <w:rsid w:val="00831E40"/>
    <w:rsid w:val="00831E5E"/>
    <w:rsid w:val="00831F03"/>
    <w:rsid w:val="00832423"/>
    <w:rsid w:val="00832585"/>
    <w:rsid w:val="00832591"/>
    <w:rsid w:val="00832712"/>
    <w:rsid w:val="00832D7F"/>
    <w:rsid w:val="00833138"/>
    <w:rsid w:val="00833224"/>
    <w:rsid w:val="0083329B"/>
    <w:rsid w:val="008334DE"/>
    <w:rsid w:val="00833670"/>
    <w:rsid w:val="008338BE"/>
    <w:rsid w:val="00833AAD"/>
    <w:rsid w:val="00833D1E"/>
    <w:rsid w:val="0083401E"/>
    <w:rsid w:val="008342EF"/>
    <w:rsid w:val="0083484F"/>
    <w:rsid w:val="00834860"/>
    <w:rsid w:val="0083491F"/>
    <w:rsid w:val="00834ACB"/>
    <w:rsid w:val="00834F16"/>
    <w:rsid w:val="00834F56"/>
    <w:rsid w:val="00835032"/>
    <w:rsid w:val="0083505D"/>
    <w:rsid w:val="0083516E"/>
    <w:rsid w:val="00835310"/>
    <w:rsid w:val="0083541C"/>
    <w:rsid w:val="0083543C"/>
    <w:rsid w:val="00835594"/>
    <w:rsid w:val="00835AC2"/>
    <w:rsid w:val="00835B3D"/>
    <w:rsid w:val="00835B51"/>
    <w:rsid w:val="00835BE3"/>
    <w:rsid w:val="00835C27"/>
    <w:rsid w:val="00835DB2"/>
    <w:rsid w:val="00835DD7"/>
    <w:rsid w:val="00835DDD"/>
    <w:rsid w:val="00835EEB"/>
    <w:rsid w:val="00835F49"/>
    <w:rsid w:val="00836066"/>
    <w:rsid w:val="0083626E"/>
    <w:rsid w:val="00836306"/>
    <w:rsid w:val="008363F7"/>
    <w:rsid w:val="00836450"/>
    <w:rsid w:val="00836692"/>
    <w:rsid w:val="008367C3"/>
    <w:rsid w:val="0083698D"/>
    <w:rsid w:val="00836E2A"/>
    <w:rsid w:val="00836EB2"/>
    <w:rsid w:val="00836F0A"/>
    <w:rsid w:val="00836FA0"/>
    <w:rsid w:val="00837039"/>
    <w:rsid w:val="00837069"/>
    <w:rsid w:val="0083712C"/>
    <w:rsid w:val="008373BE"/>
    <w:rsid w:val="008373FC"/>
    <w:rsid w:val="00837537"/>
    <w:rsid w:val="0083765D"/>
    <w:rsid w:val="00837671"/>
    <w:rsid w:val="008377E0"/>
    <w:rsid w:val="00837AAD"/>
    <w:rsid w:val="00837B12"/>
    <w:rsid w:val="00837BCD"/>
    <w:rsid w:val="00837CF8"/>
    <w:rsid w:val="00837E79"/>
    <w:rsid w:val="00840687"/>
    <w:rsid w:val="00840779"/>
    <w:rsid w:val="00840B73"/>
    <w:rsid w:val="00840C12"/>
    <w:rsid w:val="00840E9E"/>
    <w:rsid w:val="00841280"/>
    <w:rsid w:val="0084129B"/>
    <w:rsid w:val="00841394"/>
    <w:rsid w:val="008415E7"/>
    <w:rsid w:val="008418FA"/>
    <w:rsid w:val="00841ADF"/>
    <w:rsid w:val="00841C72"/>
    <w:rsid w:val="008425C2"/>
    <w:rsid w:val="008426E8"/>
    <w:rsid w:val="0084283B"/>
    <w:rsid w:val="00842915"/>
    <w:rsid w:val="00842994"/>
    <w:rsid w:val="00842A5A"/>
    <w:rsid w:val="00842B98"/>
    <w:rsid w:val="00842D16"/>
    <w:rsid w:val="008431C7"/>
    <w:rsid w:val="0084333F"/>
    <w:rsid w:val="0084336E"/>
    <w:rsid w:val="008433FD"/>
    <w:rsid w:val="00843511"/>
    <w:rsid w:val="008435D3"/>
    <w:rsid w:val="008436E9"/>
    <w:rsid w:val="00843817"/>
    <w:rsid w:val="00843991"/>
    <w:rsid w:val="00843B48"/>
    <w:rsid w:val="00843C44"/>
    <w:rsid w:val="00843D09"/>
    <w:rsid w:val="00843E04"/>
    <w:rsid w:val="00843F44"/>
    <w:rsid w:val="0084416C"/>
    <w:rsid w:val="0084435E"/>
    <w:rsid w:val="0084450C"/>
    <w:rsid w:val="00844522"/>
    <w:rsid w:val="00844680"/>
    <w:rsid w:val="00844B9A"/>
    <w:rsid w:val="00844C3C"/>
    <w:rsid w:val="00844E8E"/>
    <w:rsid w:val="00844EE9"/>
    <w:rsid w:val="00845202"/>
    <w:rsid w:val="00845335"/>
    <w:rsid w:val="008455F2"/>
    <w:rsid w:val="00845939"/>
    <w:rsid w:val="008459A1"/>
    <w:rsid w:val="00846771"/>
    <w:rsid w:val="00846819"/>
    <w:rsid w:val="0084687A"/>
    <w:rsid w:val="008468AD"/>
    <w:rsid w:val="00846A5F"/>
    <w:rsid w:val="00846E9C"/>
    <w:rsid w:val="00846F44"/>
    <w:rsid w:val="00847685"/>
    <w:rsid w:val="00847765"/>
    <w:rsid w:val="00847CF3"/>
    <w:rsid w:val="00847DD7"/>
    <w:rsid w:val="00847E2E"/>
    <w:rsid w:val="00847E59"/>
    <w:rsid w:val="00847ECD"/>
    <w:rsid w:val="00847FEB"/>
    <w:rsid w:val="00850011"/>
    <w:rsid w:val="008505B2"/>
    <w:rsid w:val="00850878"/>
    <w:rsid w:val="00850B4E"/>
    <w:rsid w:val="00850D3D"/>
    <w:rsid w:val="00850D86"/>
    <w:rsid w:val="00850EC8"/>
    <w:rsid w:val="00850F2B"/>
    <w:rsid w:val="00851225"/>
    <w:rsid w:val="00851448"/>
    <w:rsid w:val="0085156E"/>
    <w:rsid w:val="008516FF"/>
    <w:rsid w:val="00851ACB"/>
    <w:rsid w:val="00851AF6"/>
    <w:rsid w:val="00851C96"/>
    <w:rsid w:val="00851F0C"/>
    <w:rsid w:val="00852112"/>
    <w:rsid w:val="008521EF"/>
    <w:rsid w:val="0085263D"/>
    <w:rsid w:val="00852BD9"/>
    <w:rsid w:val="00852D36"/>
    <w:rsid w:val="00852E0C"/>
    <w:rsid w:val="00852E6A"/>
    <w:rsid w:val="00852EF8"/>
    <w:rsid w:val="00852F3A"/>
    <w:rsid w:val="008530DB"/>
    <w:rsid w:val="008535B8"/>
    <w:rsid w:val="008536DE"/>
    <w:rsid w:val="008538D3"/>
    <w:rsid w:val="0085392C"/>
    <w:rsid w:val="00854042"/>
    <w:rsid w:val="00854129"/>
    <w:rsid w:val="008543AE"/>
    <w:rsid w:val="00854436"/>
    <w:rsid w:val="00854493"/>
    <w:rsid w:val="008545AB"/>
    <w:rsid w:val="008546EE"/>
    <w:rsid w:val="0085472D"/>
    <w:rsid w:val="008548B0"/>
    <w:rsid w:val="008548CE"/>
    <w:rsid w:val="00854A6F"/>
    <w:rsid w:val="00854D45"/>
    <w:rsid w:val="00854E70"/>
    <w:rsid w:val="00854F96"/>
    <w:rsid w:val="00854FAA"/>
    <w:rsid w:val="00855510"/>
    <w:rsid w:val="00855574"/>
    <w:rsid w:val="008557C9"/>
    <w:rsid w:val="00855ABE"/>
    <w:rsid w:val="00855AD8"/>
    <w:rsid w:val="00855AFA"/>
    <w:rsid w:val="00855E59"/>
    <w:rsid w:val="00855F6B"/>
    <w:rsid w:val="0085604B"/>
    <w:rsid w:val="0085606E"/>
    <w:rsid w:val="0085609A"/>
    <w:rsid w:val="0085653E"/>
    <w:rsid w:val="00856650"/>
    <w:rsid w:val="0085676A"/>
    <w:rsid w:val="00856D1F"/>
    <w:rsid w:val="00856E67"/>
    <w:rsid w:val="00856FA5"/>
    <w:rsid w:val="008570E7"/>
    <w:rsid w:val="00857675"/>
    <w:rsid w:val="008577B1"/>
    <w:rsid w:val="00857909"/>
    <w:rsid w:val="00857BC1"/>
    <w:rsid w:val="00857F1B"/>
    <w:rsid w:val="0086021D"/>
    <w:rsid w:val="00860289"/>
    <w:rsid w:val="00860365"/>
    <w:rsid w:val="0086073A"/>
    <w:rsid w:val="0086076F"/>
    <w:rsid w:val="00860870"/>
    <w:rsid w:val="00860900"/>
    <w:rsid w:val="008610C5"/>
    <w:rsid w:val="00861100"/>
    <w:rsid w:val="00861231"/>
    <w:rsid w:val="00861268"/>
    <w:rsid w:val="008613B0"/>
    <w:rsid w:val="0086150F"/>
    <w:rsid w:val="00861EA9"/>
    <w:rsid w:val="008620F5"/>
    <w:rsid w:val="008621A5"/>
    <w:rsid w:val="008621FD"/>
    <w:rsid w:val="00862A35"/>
    <w:rsid w:val="00862A7A"/>
    <w:rsid w:val="00862B69"/>
    <w:rsid w:val="00862BFE"/>
    <w:rsid w:val="00862CE7"/>
    <w:rsid w:val="00862D0D"/>
    <w:rsid w:val="0086317A"/>
    <w:rsid w:val="00863321"/>
    <w:rsid w:val="008633F4"/>
    <w:rsid w:val="00863451"/>
    <w:rsid w:val="008636F8"/>
    <w:rsid w:val="00863A04"/>
    <w:rsid w:val="00863D05"/>
    <w:rsid w:val="00863DA0"/>
    <w:rsid w:val="00864147"/>
    <w:rsid w:val="008642C3"/>
    <w:rsid w:val="008646F2"/>
    <w:rsid w:val="00864749"/>
    <w:rsid w:val="008647C7"/>
    <w:rsid w:val="00864816"/>
    <w:rsid w:val="00864C77"/>
    <w:rsid w:val="00864C88"/>
    <w:rsid w:val="00864E37"/>
    <w:rsid w:val="008654AD"/>
    <w:rsid w:val="008656BC"/>
    <w:rsid w:val="008656EC"/>
    <w:rsid w:val="00865777"/>
    <w:rsid w:val="008658ED"/>
    <w:rsid w:val="00865968"/>
    <w:rsid w:val="00865AAD"/>
    <w:rsid w:val="00865BC5"/>
    <w:rsid w:val="00865C0F"/>
    <w:rsid w:val="00865C6A"/>
    <w:rsid w:val="00865F7D"/>
    <w:rsid w:val="00866713"/>
    <w:rsid w:val="00866B8A"/>
    <w:rsid w:val="00866C97"/>
    <w:rsid w:val="00866E74"/>
    <w:rsid w:val="00867006"/>
    <w:rsid w:val="00867168"/>
    <w:rsid w:val="00867664"/>
    <w:rsid w:val="008676AA"/>
    <w:rsid w:val="00867807"/>
    <w:rsid w:val="00867C6F"/>
    <w:rsid w:val="00870344"/>
    <w:rsid w:val="00870528"/>
    <w:rsid w:val="00870612"/>
    <w:rsid w:val="008707A3"/>
    <w:rsid w:val="00870AC7"/>
    <w:rsid w:val="00870C8A"/>
    <w:rsid w:val="00870CED"/>
    <w:rsid w:val="00870D87"/>
    <w:rsid w:val="008710E0"/>
    <w:rsid w:val="00871241"/>
    <w:rsid w:val="00871287"/>
    <w:rsid w:val="0087148F"/>
    <w:rsid w:val="008719CC"/>
    <w:rsid w:val="00871ABB"/>
    <w:rsid w:val="00871FDF"/>
    <w:rsid w:val="0087217F"/>
    <w:rsid w:val="008721DB"/>
    <w:rsid w:val="00872634"/>
    <w:rsid w:val="00872BCA"/>
    <w:rsid w:val="00872F44"/>
    <w:rsid w:val="008730D0"/>
    <w:rsid w:val="00873161"/>
    <w:rsid w:val="00873356"/>
    <w:rsid w:val="00873380"/>
    <w:rsid w:val="0087341F"/>
    <w:rsid w:val="0087360F"/>
    <w:rsid w:val="00873838"/>
    <w:rsid w:val="00873B64"/>
    <w:rsid w:val="00873E03"/>
    <w:rsid w:val="008743F8"/>
    <w:rsid w:val="0087442B"/>
    <w:rsid w:val="0087449A"/>
    <w:rsid w:val="008744FC"/>
    <w:rsid w:val="008745BF"/>
    <w:rsid w:val="008745F7"/>
    <w:rsid w:val="00874736"/>
    <w:rsid w:val="0087488D"/>
    <w:rsid w:val="00874A78"/>
    <w:rsid w:val="00874B01"/>
    <w:rsid w:val="00874D3B"/>
    <w:rsid w:val="00875037"/>
    <w:rsid w:val="00875061"/>
    <w:rsid w:val="008751E6"/>
    <w:rsid w:val="0087520B"/>
    <w:rsid w:val="00875791"/>
    <w:rsid w:val="00875B56"/>
    <w:rsid w:val="00875BFE"/>
    <w:rsid w:val="00875CAB"/>
    <w:rsid w:val="00875EE9"/>
    <w:rsid w:val="00875FA9"/>
    <w:rsid w:val="0087608A"/>
    <w:rsid w:val="00876D58"/>
    <w:rsid w:val="00877523"/>
    <w:rsid w:val="0087761B"/>
    <w:rsid w:val="00877830"/>
    <w:rsid w:val="00877849"/>
    <w:rsid w:val="00877C28"/>
    <w:rsid w:val="00877D2B"/>
    <w:rsid w:val="00877D3D"/>
    <w:rsid w:val="00877F78"/>
    <w:rsid w:val="008800DD"/>
    <w:rsid w:val="00880160"/>
    <w:rsid w:val="00880192"/>
    <w:rsid w:val="00880357"/>
    <w:rsid w:val="00880399"/>
    <w:rsid w:val="008804D1"/>
    <w:rsid w:val="008807EB"/>
    <w:rsid w:val="00880A18"/>
    <w:rsid w:val="00880A56"/>
    <w:rsid w:val="00880A89"/>
    <w:rsid w:val="00880C0C"/>
    <w:rsid w:val="00880F02"/>
    <w:rsid w:val="00880FF1"/>
    <w:rsid w:val="00881393"/>
    <w:rsid w:val="00881690"/>
    <w:rsid w:val="00881716"/>
    <w:rsid w:val="00881735"/>
    <w:rsid w:val="00881D09"/>
    <w:rsid w:val="00881E83"/>
    <w:rsid w:val="0088201C"/>
    <w:rsid w:val="00882239"/>
    <w:rsid w:val="00882251"/>
    <w:rsid w:val="00882286"/>
    <w:rsid w:val="008822D6"/>
    <w:rsid w:val="008822DA"/>
    <w:rsid w:val="008822FC"/>
    <w:rsid w:val="008826B0"/>
    <w:rsid w:val="00882706"/>
    <w:rsid w:val="0088271A"/>
    <w:rsid w:val="008827CB"/>
    <w:rsid w:val="0088283F"/>
    <w:rsid w:val="00882971"/>
    <w:rsid w:val="00882B9E"/>
    <w:rsid w:val="00882D2A"/>
    <w:rsid w:val="00882F9F"/>
    <w:rsid w:val="00883343"/>
    <w:rsid w:val="0088334D"/>
    <w:rsid w:val="0088347C"/>
    <w:rsid w:val="0088355B"/>
    <w:rsid w:val="008836F4"/>
    <w:rsid w:val="008837D5"/>
    <w:rsid w:val="00883A2B"/>
    <w:rsid w:val="00883A58"/>
    <w:rsid w:val="00883C8C"/>
    <w:rsid w:val="00883DC4"/>
    <w:rsid w:val="0088428C"/>
    <w:rsid w:val="00884546"/>
    <w:rsid w:val="00884A09"/>
    <w:rsid w:val="00884B6E"/>
    <w:rsid w:val="00884BC6"/>
    <w:rsid w:val="00884E08"/>
    <w:rsid w:val="00884EBF"/>
    <w:rsid w:val="00884ED4"/>
    <w:rsid w:val="00884F72"/>
    <w:rsid w:val="00885050"/>
    <w:rsid w:val="00885236"/>
    <w:rsid w:val="00885570"/>
    <w:rsid w:val="0088560D"/>
    <w:rsid w:val="008859D7"/>
    <w:rsid w:val="00885AA9"/>
    <w:rsid w:val="00885DEB"/>
    <w:rsid w:val="0088616A"/>
    <w:rsid w:val="00886341"/>
    <w:rsid w:val="00886479"/>
    <w:rsid w:val="00886488"/>
    <w:rsid w:val="008864DA"/>
    <w:rsid w:val="0088656B"/>
    <w:rsid w:val="008867C5"/>
    <w:rsid w:val="00886B11"/>
    <w:rsid w:val="00886B49"/>
    <w:rsid w:val="008870C9"/>
    <w:rsid w:val="008878AD"/>
    <w:rsid w:val="0088796B"/>
    <w:rsid w:val="00887A8E"/>
    <w:rsid w:val="00887BFD"/>
    <w:rsid w:val="00887DA5"/>
    <w:rsid w:val="00887DA6"/>
    <w:rsid w:val="00887ECC"/>
    <w:rsid w:val="00887EE4"/>
    <w:rsid w:val="008900CC"/>
    <w:rsid w:val="00890194"/>
    <w:rsid w:val="0089028E"/>
    <w:rsid w:val="008902F7"/>
    <w:rsid w:val="008905C2"/>
    <w:rsid w:val="00890A3C"/>
    <w:rsid w:val="00890B33"/>
    <w:rsid w:val="00890B53"/>
    <w:rsid w:val="00890EEF"/>
    <w:rsid w:val="00891013"/>
    <w:rsid w:val="00891292"/>
    <w:rsid w:val="0089137F"/>
    <w:rsid w:val="0089151C"/>
    <w:rsid w:val="0089152C"/>
    <w:rsid w:val="0089159E"/>
    <w:rsid w:val="008919E4"/>
    <w:rsid w:val="00891BA1"/>
    <w:rsid w:val="00891BF0"/>
    <w:rsid w:val="00891E9A"/>
    <w:rsid w:val="00891F13"/>
    <w:rsid w:val="0089226A"/>
    <w:rsid w:val="0089235E"/>
    <w:rsid w:val="008923CF"/>
    <w:rsid w:val="008927E3"/>
    <w:rsid w:val="00892AFF"/>
    <w:rsid w:val="00892C79"/>
    <w:rsid w:val="00893353"/>
    <w:rsid w:val="00893495"/>
    <w:rsid w:val="0089385C"/>
    <w:rsid w:val="00893899"/>
    <w:rsid w:val="00893D23"/>
    <w:rsid w:val="00893EB6"/>
    <w:rsid w:val="00893EBD"/>
    <w:rsid w:val="00894215"/>
    <w:rsid w:val="0089487D"/>
    <w:rsid w:val="00894AA3"/>
    <w:rsid w:val="00894B5A"/>
    <w:rsid w:val="00894DB1"/>
    <w:rsid w:val="00894E74"/>
    <w:rsid w:val="00894E90"/>
    <w:rsid w:val="00895228"/>
    <w:rsid w:val="00895297"/>
    <w:rsid w:val="00895402"/>
    <w:rsid w:val="00895459"/>
    <w:rsid w:val="00895C32"/>
    <w:rsid w:val="00895DA5"/>
    <w:rsid w:val="00896133"/>
    <w:rsid w:val="008962B1"/>
    <w:rsid w:val="008963F2"/>
    <w:rsid w:val="0089657F"/>
    <w:rsid w:val="008968DD"/>
    <w:rsid w:val="008969A7"/>
    <w:rsid w:val="00896B36"/>
    <w:rsid w:val="00896C0A"/>
    <w:rsid w:val="0089718E"/>
    <w:rsid w:val="0089746E"/>
    <w:rsid w:val="00897627"/>
    <w:rsid w:val="008976C9"/>
    <w:rsid w:val="008978F4"/>
    <w:rsid w:val="008979AF"/>
    <w:rsid w:val="00897B7E"/>
    <w:rsid w:val="00897DD4"/>
    <w:rsid w:val="00897ED3"/>
    <w:rsid w:val="00897F81"/>
    <w:rsid w:val="00897F9C"/>
    <w:rsid w:val="008A0114"/>
    <w:rsid w:val="008A05A0"/>
    <w:rsid w:val="008A05FA"/>
    <w:rsid w:val="008A0A43"/>
    <w:rsid w:val="008A0B31"/>
    <w:rsid w:val="008A10CD"/>
    <w:rsid w:val="008A12A2"/>
    <w:rsid w:val="008A1316"/>
    <w:rsid w:val="008A15B3"/>
    <w:rsid w:val="008A1893"/>
    <w:rsid w:val="008A18F1"/>
    <w:rsid w:val="008A193D"/>
    <w:rsid w:val="008A1A30"/>
    <w:rsid w:val="008A1B92"/>
    <w:rsid w:val="008A1BFC"/>
    <w:rsid w:val="008A1C14"/>
    <w:rsid w:val="008A211C"/>
    <w:rsid w:val="008A21B4"/>
    <w:rsid w:val="008A21E7"/>
    <w:rsid w:val="008A223E"/>
    <w:rsid w:val="008A2782"/>
    <w:rsid w:val="008A2DF6"/>
    <w:rsid w:val="008A352E"/>
    <w:rsid w:val="008A3728"/>
    <w:rsid w:val="008A3801"/>
    <w:rsid w:val="008A3887"/>
    <w:rsid w:val="008A38E2"/>
    <w:rsid w:val="008A39A0"/>
    <w:rsid w:val="008A3B7F"/>
    <w:rsid w:val="008A3BB7"/>
    <w:rsid w:val="008A3D9B"/>
    <w:rsid w:val="008A3E53"/>
    <w:rsid w:val="008A3F8C"/>
    <w:rsid w:val="008A3FA8"/>
    <w:rsid w:val="008A4269"/>
    <w:rsid w:val="008A4315"/>
    <w:rsid w:val="008A4423"/>
    <w:rsid w:val="008A4928"/>
    <w:rsid w:val="008A4A43"/>
    <w:rsid w:val="008A4C11"/>
    <w:rsid w:val="008A4D37"/>
    <w:rsid w:val="008A4FB5"/>
    <w:rsid w:val="008A517F"/>
    <w:rsid w:val="008A5180"/>
    <w:rsid w:val="008A5898"/>
    <w:rsid w:val="008A5915"/>
    <w:rsid w:val="008A5C4E"/>
    <w:rsid w:val="008A5C6E"/>
    <w:rsid w:val="008A5CD2"/>
    <w:rsid w:val="008A5CDF"/>
    <w:rsid w:val="008A5E7F"/>
    <w:rsid w:val="008A631A"/>
    <w:rsid w:val="008A63B2"/>
    <w:rsid w:val="008A6428"/>
    <w:rsid w:val="008A67F8"/>
    <w:rsid w:val="008A6BE0"/>
    <w:rsid w:val="008A6D52"/>
    <w:rsid w:val="008A6FE7"/>
    <w:rsid w:val="008A6FE8"/>
    <w:rsid w:val="008A72BA"/>
    <w:rsid w:val="008A7545"/>
    <w:rsid w:val="008A7666"/>
    <w:rsid w:val="008A7899"/>
    <w:rsid w:val="008A794F"/>
    <w:rsid w:val="008A7A19"/>
    <w:rsid w:val="008A7A65"/>
    <w:rsid w:val="008A7AAE"/>
    <w:rsid w:val="008A7D99"/>
    <w:rsid w:val="008A7F29"/>
    <w:rsid w:val="008B024A"/>
    <w:rsid w:val="008B0494"/>
    <w:rsid w:val="008B094C"/>
    <w:rsid w:val="008B0A6D"/>
    <w:rsid w:val="008B0AB2"/>
    <w:rsid w:val="008B0AD3"/>
    <w:rsid w:val="008B0BB8"/>
    <w:rsid w:val="008B0F48"/>
    <w:rsid w:val="008B0F73"/>
    <w:rsid w:val="008B104B"/>
    <w:rsid w:val="008B124C"/>
    <w:rsid w:val="008B1312"/>
    <w:rsid w:val="008B1596"/>
    <w:rsid w:val="008B1756"/>
    <w:rsid w:val="008B17A6"/>
    <w:rsid w:val="008B17D8"/>
    <w:rsid w:val="008B193E"/>
    <w:rsid w:val="008B19F5"/>
    <w:rsid w:val="008B1C4D"/>
    <w:rsid w:val="008B24E4"/>
    <w:rsid w:val="008B261A"/>
    <w:rsid w:val="008B2687"/>
    <w:rsid w:val="008B26BF"/>
    <w:rsid w:val="008B28AA"/>
    <w:rsid w:val="008B29F9"/>
    <w:rsid w:val="008B2A65"/>
    <w:rsid w:val="008B2BDB"/>
    <w:rsid w:val="008B2EC3"/>
    <w:rsid w:val="008B3081"/>
    <w:rsid w:val="008B3613"/>
    <w:rsid w:val="008B3B0D"/>
    <w:rsid w:val="008B4131"/>
    <w:rsid w:val="008B4224"/>
    <w:rsid w:val="008B4365"/>
    <w:rsid w:val="008B4523"/>
    <w:rsid w:val="008B47AF"/>
    <w:rsid w:val="008B4C83"/>
    <w:rsid w:val="008B5348"/>
    <w:rsid w:val="008B5371"/>
    <w:rsid w:val="008B5CD1"/>
    <w:rsid w:val="008B61C3"/>
    <w:rsid w:val="008B64F3"/>
    <w:rsid w:val="008B6553"/>
    <w:rsid w:val="008B6866"/>
    <w:rsid w:val="008B68CF"/>
    <w:rsid w:val="008B697C"/>
    <w:rsid w:val="008B6A3D"/>
    <w:rsid w:val="008B6CFB"/>
    <w:rsid w:val="008B6ECE"/>
    <w:rsid w:val="008B6F89"/>
    <w:rsid w:val="008B732A"/>
    <w:rsid w:val="008B7D31"/>
    <w:rsid w:val="008B7FDB"/>
    <w:rsid w:val="008C0168"/>
    <w:rsid w:val="008C02CC"/>
    <w:rsid w:val="008C02DC"/>
    <w:rsid w:val="008C030B"/>
    <w:rsid w:val="008C043F"/>
    <w:rsid w:val="008C076A"/>
    <w:rsid w:val="008C091F"/>
    <w:rsid w:val="008C0A97"/>
    <w:rsid w:val="008C0FD8"/>
    <w:rsid w:val="008C1510"/>
    <w:rsid w:val="008C176D"/>
    <w:rsid w:val="008C1803"/>
    <w:rsid w:val="008C1F7D"/>
    <w:rsid w:val="008C1FB0"/>
    <w:rsid w:val="008C212B"/>
    <w:rsid w:val="008C2B6C"/>
    <w:rsid w:val="008C2D03"/>
    <w:rsid w:val="008C2D71"/>
    <w:rsid w:val="008C2E9A"/>
    <w:rsid w:val="008C2F84"/>
    <w:rsid w:val="008C309D"/>
    <w:rsid w:val="008C3158"/>
    <w:rsid w:val="008C31E3"/>
    <w:rsid w:val="008C3287"/>
    <w:rsid w:val="008C38B8"/>
    <w:rsid w:val="008C3BE3"/>
    <w:rsid w:val="008C3BEB"/>
    <w:rsid w:val="008C3C42"/>
    <w:rsid w:val="008C3DC0"/>
    <w:rsid w:val="008C3ED1"/>
    <w:rsid w:val="008C3FB1"/>
    <w:rsid w:val="008C401C"/>
    <w:rsid w:val="008C4058"/>
    <w:rsid w:val="008C41FE"/>
    <w:rsid w:val="008C436B"/>
    <w:rsid w:val="008C4643"/>
    <w:rsid w:val="008C476C"/>
    <w:rsid w:val="008C4C1A"/>
    <w:rsid w:val="008C4F73"/>
    <w:rsid w:val="008C4FAB"/>
    <w:rsid w:val="008C572A"/>
    <w:rsid w:val="008C57C8"/>
    <w:rsid w:val="008C58E2"/>
    <w:rsid w:val="008C5BEB"/>
    <w:rsid w:val="008C5D7B"/>
    <w:rsid w:val="008C5F98"/>
    <w:rsid w:val="008C6537"/>
    <w:rsid w:val="008C6B7C"/>
    <w:rsid w:val="008C7355"/>
    <w:rsid w:val="008C7988"/>
    <w:rsid w:val="008C79D4"/>
    <w:rsid w:val="008C7B21"/>
    <w:rsid w:val="008C7EE3"/>
    <w:rsid w:val="008D0173"/>
    <w:rsid w:val="008D0193"/>
    <w:rsid w:val="008D01A6"/>
    <w:rsid w:val="008D01BF"/>
    <w:rsid w:val="008D0448"/>
    <w:rsid w:val="008D06AD"/>
    <w:rsid w:val="008D0847"/>
    <w:rsid w:val="008D1202"/>
    <w:rsid w:val="008D12CC"/>
    <w:rsid w:val="008D15CE"/>
    <w:rsid w:val="008D17A6"/>
    <w:rsid w:val="008D187B"/>
    <w:rsid w:val="008D19B3"/>
    <w:rsid w:val="008D1A1C"/>
    <w:rsid w:val="008D1C02"/>
    <w:rsid w:val="008D227E"/>
    <w:rsid w:val="008D25AB"/>
    <w:rsid w:val="008D2669"/>
    <w:rsid w:val="008D2738"/>
    <w:rsid w:val="008D27D4"/>
    <w:rsid w:val="008D29D7"/>
    <w:rsid w:val="008D2A95"/>
    <w:rsid w:val="008D2ABA"/>
    <w:rsid w:val="008D2B16"/>
    <w:rsid w:val="008D2EC7"/>
    <w:rsid w:val="008D2F7F"/>
    <w:rsid w:val="008D30B1"/>
    <w:rsid w:val="008D3602"/>
    <w:rsid w:val="008D3A8D"/>
    <w:rsid w:val="008D3B22"/>
    <w:rsid w:val="008D3BA0"/>
    <w:rsid w:val="008D3C73"/>
    <w:rsid w:val="008D4210"/>
    <w:rsid w:val="008D43BF"/>
    <w:rsid w:val="008D45C5"/>
    <w:rsid w:val="008D46C5"/>
    <w:rsid w:val="008D4C2F"/>
    <w:rsid w:val="008D4C78"/>
    <w:rsid w:val="008D4E14"/>
    <w:rsid w:val="008D517F"/>
    <w:rsid w:val="008D57F2"/>
    <w:rsid w:val="008D5B59"/>
    <w:rsid w:val="008D5C70"/>
    <w:rsid w:val="008D5EA5"/>
    <w:rsid w:val="008D659F"/>
    <w:rsid w:val="008D672D"/>
    <w:rsid w:val="008D681B"/>
    <w:rsid w:val="008D6C45"/>
    <w:rsid w:val="008D7248"/>
    <w:rsid w:val="008D735B"/>
    <w:rsid w:val="008D747C"/>
    <w:rsid w:val="008D7C67"/>
    <w:rsid w:val="008E000C"/>
    <w:rsid w:val="008E04EA"/>
    <w:rsid w:val="008E0503"/>
    <w:rsid w:val="008E065E"/>
    <w:rsid w:val="008E08F8"/>
    <w:rsid w:val="008E0BAF"/>
    <w:rsid w:val="008E1481"/>
    <w:rsid w:val="008E21DF"/>
    <w:rsid w:val="008E296B"/>
    <w:rsid w:val="008E2A15"/>
    <w:rsid w:val="008E2CBB"/>
    <w:rsid w:val="008E3040"/>
    <w:rsid w:val="008E306D"/>
    <w:rsid w:val="008E3156"/>
    <w:rsid w:val="008E3494"/>
    <w:rsid w:val="008E34F5"/>
    <w:rsid w:val="008E3531"/>
    <w:rsid w:val="008E376F"/>
    <w:rsid w:val="008E3A59"/>
    <w:rsid w:val="008E3D9F"/>
    <w:rsid w:val="008E3EC8"/>
    <w:rsid w:val="008E40EF"/>
    <w:rsid w:val="008E413D"/>
    <w:rsid w:val="008E41AE"/>
    <w:rsid w:val="008E4306"/>
    <w:rsid w:val="008E4674"/>
    <w:rsid w:val="008E4854"/>
    <w:rsid w:val="008E48C0"/>
    <w:rsid w:val="008E4A59"/>
    <w:rsid w:val="008E4AF9"/>
    <w:rsid w:val="008E4BF7"/>
    <w:rsid w:val="008E4D46"/>
    <w:rsid w:val="008E4E33"/>
    <w:rsid w:val="008E519D"/>
    <w:rsid w:val="008E57D3"/>
    <w:rsid w:val="008E5A91"/>
    <w:rsid w:val="008E60B0"/>
    <w:rsid w:val="008E6113"/>
    <w:rsid w:val="008E639A"/>
    <w:rsid w:val="008E68FB"/>
    <w:rsid w:val="008E6AD2"/>
    <w:rsid w:val="008E6B13"/>
    <w:rsid w:val="008E6C00"/>
    <w:rsid w:val="008E6DF6"/>
    <w:rsid w:val="008E6EE2"/>
    <w:rsid w:val="008E70B8"/>
    <w:rsid w:val="008E70C8"/>
    <w:rsid w:val="008E7158"/>
    <w:rsid w:val="008E72AB"/>
    <w:rsid w:val="008E74F9"/>
    <w:rsid w:val="008E74FE"/>
    <w:rsid w:val="008E7847"/>
    <w:rsid w:val="008E784E"/>
    <w:rsid w:val="008E7A4B"/>
    <w:rsid w:val="008E7DFC"/>
    <w:rsid w:val="008E7EF8"/>
    <w:rsid w:val="008F002D"/>
    <w:rsid w:val="008F0714"/>
    <w:rsid w:val="008F07CD"/>
    <w:rsid w:val="008F08A6"/>
    <w:rsid w:val="008F0924"/>
    <w:rsid w:val="008F09F7"/>
    <w:rsid w:val="008F0C21"/>
    <w:rsid w:val="008F0EAA"/>
    <w:rsid w:val="008F10A3"/>
    <w:rsid w:val="008F10FE"/>
    <w:rsid w:val="008F12FE"/>
    <w:rsid w:val="008F16BA"/>
    <w:rsid w:val="008F1A8B"/>
    <w:rsid w:val="008F1B58"/>
    <w:rsid w:val="008F1E96"/>
    <w:rsid w:val="008F2883"/>
    <w:rsid w:val="008F28C0"/>
    <w:rsid w:val="008F2BD8"/>
    <w:rsid w:val="008F2C2C"/>
    <w:rsid w:val="008F2D14"/>
    <w:rsid w:val="008F339B"/>
    <w:rsid w:val="008F37D9"/>
    <w:rsid w:val="008F383C"/>
    <w:rsid w:val="008F3905"/>
    <w:rsid w:val="008F3B78"/>
    <w:rsid w:val="008F3E24"/>
    <w:rsid w:val="008F3F28"/>
    <w:rsid w:val="008F3F60"/>
    <w:rsid w:val="008F403E"/>
    <w:rsid w:val="008F4061"/>
    <w:rsid w:val="008F475B"/>
    <w:rsid w:val="008F47D8"/>
    <w:rsid w:val="008F4886"/>
    <w:rsid w:val="008F49A9"/>
    <w:rsid w:val="008F4DD2"/>
    <w:rsid w:val="008F4E92"/>
    <w:rsid w:val="008F50C1"/>
    <w:rsid w:val="008F526A"/>
    <w:rsid w:val="008F54C8"/>
    <w:rsid w:val="008F54CE"/>
    <w:rsid w:val="008F5621"/>
    <w:rsid w:val="008F565B"/>
    <w:rsid w:val="008F5883"/>
    <w:rsid w:val="008F5A21"/>
    <w:rsid w:val="008F5B84"/>
    <w:rsid w:val="008F5D65"/>
    <w:rsid w:val="008F5EE1"/>
    <w:rsid w:val="008F5F21"/>
    <w:rsid w:val="008F6185"/>
    <w:rsid w:val="008F652A"/>
    <w:rsid w:val="008F65D2"/>
    <w:rsid w:val="008F66AD"/>
    <w:rsid w:val="008F66F5"/>
    <w:rsid w:val="008F6726"/>
    <w:rsid w:val="008F7101"/>
    <w:rsid w:val="008F731D"/>
    <w:rsid w:val="008F732A"/>
    <w:rsid w:val="008F78AE"/>
    <w:rsid w:val="008F7911"/>
    <w:rsid w:val="008F7D2A"/>
    <w:rsid w:val="008F7F7B"/>
    <w:rsid w:val="00900494"/>
    <w:rsid w:val="00900534"/>
    <w:rsid w:val="0090053A"/>
    <w:rsid w:val="00900B5B"/>
    <w:rsid w:val="00900BAD"/>
    <w:rsid w:val="00900C16"/>
    <w:rsid w:val="00900D0C"/>
    <w:rsid w:val="00900D25"/>
    <w:rsid w:val="00900D43"/>
    <w:rsid w:val="00900DEB"/>
    <w:rsid w:val="00900E07"/>
    <w:rsid w:val="00900E13"/>
    <w:rsid w:val="00901347"/>
    <w:rsid w:val="009013B1"/>
    <w:rsid w:val="009016CF"/>
    <w:rsid w:val="009018E0"/>
    <w:rsid w:val="00901C9B"/>
    <w:rsid w:val="00901CAE"/>
    <w:rsid w:val="00901ED9"/>
    <w:rsid w:val="00901FEE"/>
    <w:rsid w:val="009022A9"/>
    <w:rsid w:val="00902435"/>
    <w:rsid w:val="00902446"/>
    <w:rsid w:val="00902766"/>
    <w:rsid w:val="00902E9F"/>
    <w:rsid w:val="0090329C"/>
    <w:rsid w:val="009033D2"/>
    <w:rsid w:val="00903569"/>
    <w:rsid w:val="00903CC8"/>
    <w:rsid w:val="00903EC7"/>
    <w:rsid w:val="009046EC"/>
    <w:rsid w:val="00904796"/>
    <w:rsid w:val="00904B93"/>
    <w:rsid w:val="00904C2E"/>
    <w:rsid w:val="00904CD6"/>
    <w:rsid w:val="00905637"/>
    <w:rsid w:val="009059D2"/>
    <w:rsid w:val="00905D6B"/>
    <w:rsid w:val="00905ECC"/>
    <w:rsid w:val="00905FD3"/>
    <w:rsid w:val="00905FE7"/>
    <w:rsid w:val="00906254"/>
    <w:rsid w:val="0090633B"/>
    <w:rsid w:val="009066A1"/>
    <w:rsid w:val="00906892"/>
    <w:rsid w:val="00906964"/>
    <w:rsid w:val="009069B8"/>
    <w:rsid w:val="00906D6C"/>
    <w:rsid w:val="00906D9C"/>
    <w:rsid w:val="00906E42"/>
    <w:rsid w:val="009071C2"/>
    <w:rsid w:val="009073B7"/>
    <w:rsid w:val="009073E3"/>
    <w:rsid w:val="009076D1"/>
    <w:rsid w:val="00907A9B"/>
    <w:rsid w:val="00907B8E"/>
    <w:rsid w:val="00907C41"/>
    <w:rsid w:val="00907D2F"/>
    <w:rsid w:val="00907FD9"/>
    <w:rsid w:val="00910028"/>
    <w:rsid w:val="00910443"/>
    <w:rsid w:val="009104BA"/>
    <w:rsid w:val="00910521"/>
    <w:rsid w:val="0091057E"/>
    <w:rsid w:val="0091070A"/>
    <w:rsid w:val="0091077E"/>
    <w:rsid w:val="009107A2"/>
    <w:rsid w:val="009107BE"/>
    <w:rsid w:val="009108D0"/>
    <w:rsid w:val="00910A61"/>
    <w:rsid w:val="00910AB5"/>
    <w:rsid w:val="00910C0F"/>
    <w:rsid w:val="00910E33"/>
    <w:rsid w:val="00911169"/>
    <w:rsid w:val="009112B3"/>
    <w:rsid w:val="009113F6"/>
    <w:rsid w:val="009114EE"/>
    <w:rsid w:val="009118F6"/>
    <w:rsid w:val="00911B8F"/>
    <w:rsid w:val="00911BF6"/>
    <w:rsid w:val="00911C47"/>
    <w:rsid w:val="0091201D"/>
    <w:rsid w:val="0091203B"/>
    <w:rsid w:val="0091225D"/>
    <w:rsid w:val="00912468"/>
    <w:rsid w:val="009124C1"/>
    <w:rsid w:val="00912679"/>
    <w:rsid w:val="009126CE"/>
    <w:rsid w:val="00912A72"/>
    <w:rsid w:val="00912C19"/>
    <w:rsid w:val="00912EA6"/>
    <w:rsid w:val="0091301D"/>
    <w:rsid w:val="0091331E"/>
    <w:rsid w:val="0091358C"/>
    <w:rsid w:val="009135EB"/>
    <w:rsid w:val="009137D2"/>
    <w:rsid w:val="009138B0"/>
    <w:rsid w:val="009138FC"/>
    <w:rsid w:val="009139FF"/>
    <w:rsid w:val="00913D8D"/>
    <w:rsid w:val="00913ED0"/>
    <w:rsid w:val="00913EE0"/>
    <w:rsid w:val="00913F43"/>
    <w:rsid w:val="00913FBE"/>
    <w:rsid w:val="009140B4"/>
    <w:rsid w:val="00914202"/>
    <w:rsid w:val="009144E5"/>
    <w:rsid w:val="009148C2"/>
    <w:rsid w:val="00914A13"/>
    <w:rsid w:val="00914BD3"/>
    <w:rsid w:val="00914C4C"/>
    <w:rsid w:val="00914ED6"/>
    <w:rsid w:val="00914F10"/>
    <w:rsid w:val="00914F5B"/>
    <w:rsid w:val="009153FE"/>
    <w:rsid w:val="0091557F"/>
    <w:rsid w:val="0091568B"/>
    <w:rsid w:val="0091585A"/>
    <w:rsid w:val="009158B4"/>
    <w:rsid w:val="00915E24"/>
    <w:rsid w:val="0091600B"/>
    <w:rsid w:val="0091620F"/>
    <w:rsid w:val="009162B3"/>
    <w:rsid w:val="009164DD"/>
    <w:rsid w:val="00916562"/>
    <w:rsid w:val="009167BF"/>
    <w:rsid w:val="0091689F"/>
    <w:rsid w:val="00916989"/>
    <w:rsid w:val="00916B4D"/>
    <w:rsid w:val="00916BE9"/>
    <w:rsid w:val="00916CB1"/>
    <w:rsid w:val="00916DD4"/>
    <w:rsid w:val="00917037"/>
    <w:rsid w:val="0091718A"/>
    <w:rsid w:val="00917316"/>
    <w:rsid w:val="009174B0"/>
    <w:rsid w:val="00917717"/>
    <w:rsid w:val="00917AD0"/>
    <w:rsid w:val="00917B9C"/>
    <w:rsid w:val="00917E88"/>
    <w:rsid w:val="00920011"/>
    <w:rsid w:val="0092034A"/>
    <w:rsid w:val="009203EA"/>
    <w:rsid w:val="00920493"/>
    <w:rsid w:val="00920743"/>
    <w:rsid w:val="00920975"/>
    <w:rsid w:val="009209F5"/>
    <w:rsid w:val="00920A40"/>
    <w:rsid w:val="00920B63"/>
    <w:rsid w:val="00920B6D"/>
    <w:rsid w:val="00920CD3"/>
    <w:rsid w:val="00920DD4"/>
    <w:rsid w:val="0092106C"/>
    <w:rsid w:val="00921681"/>
    <w:rsid w:val="009216ED"/>
    <w:rsid w:val="00921EA1"/>
    <w:rsid w:val="00921EB6"/>
    <w:rsid w:val="00921F2B"/>
    <w:rsid w:val="00921F78"/>
    <w:rsid w:val="009220DE"/>
    <w:rsid w:val="0092219D"/>
    <w:rsid w:val="009222A9"/>
    <w:rsid w:val="0092240A"/>
    <w:rsid w:val="00922455"/>
    <w:rsid w:val="009226CA"/>
    <w:rsid w:val="00922715"/>
    <w:rsid w:val="009227D7"/>
    <w:rsid w:val="0092290E"/>
    <w:rsid w:val="00922954"/>
    <w:rsid w:val="00922B58"/>
    <w:rsid w:val="00922D40"/>
    <w:rsid w:val="00922EBD"/>
    <w:rsid w:val="00922F48"/>
    <w:rsid w:val="00923675"/>
    <w:rsid w:val="009236C6"/>
    <w:rsid w:val="00923B54"/>
    <w:rsid w:val="00923CA5"/>
    <w:rsid w:val="00923EE7"/>
    <w:rsid w:val="00923F4B"/>
    <w:rsid w:val="009240F9"/>
    <w:rsid w:val="00924142"/>
    <w:rsid w:val="009245BE"/>
    <w:rsid w:val="00924829"/>
    <w:rsid w:val="009249CD"/>
    <w:rsid w:val="00924CB9"/>
    <w:rsid w:val="00924CFC"/>
    <w:rsid w:val="00924F1B"/>
    <w:rsid w:val="00924F9B"/>
    <w:rsid w:val="0092511F"/>
    <w:rsid w:val="00925286"/>
    <w:rsid w:val="009254A6"/>
    <w:rsid w:val="00925774"/>
    <w:rsid w:val="00925993"/>
    <w:rsid w:val="009259AC"/>
    <w:rsid w:val="00925AE7"/>
    <w:rsid w:val="00925C0B"/>
    <w:rsid w:val="00925C5D"/>
    <w:rsid w:val="00925C62"/>
    <w:rsid w:val="00925ED0"/>
    <w:rsid w:val="00926201"/>
    <w:rsid w:val="0092651A"/>
    <w:rsid w:val="009266CF"/>
    <w:rsid w:val="009266FB"/>
    <w:rsid w:val="009268DA"/>
    <w:rsid w:val="00926A43"/>
    <w:rsid w:val="00926B0B"/>
    <w:rsid w:val="00926B27"/>
    <w:rsid w:val="00926D23"/>
    <w:rsid w:val="00927140"/>
    <w:rsid w:val="0092729E"/>
    <w:rsid w:val="009273AE"/>
    <w:rsid w:val="009273E0"/>
    <w:rsid w:val="00927479"/>
    <w:rsid w:val="0092757D"/>
    <w:rsid w:val="00930109"/>
    <w:rsid w:val="00930165"/>
    <w:rsid w:val="00930B2E"/>
    <w:rsid w:val="00930BA1"/>
    <w:rsid w:val="00930C1D"/>
    <w:rsid w:val="00930DE4"/>
    <w:rsid w:val="00930E4D"/>
    <w:rsid w:val="009314DA"/>
    <w:rsid w:val="009314FA"/>
    <w:rsid w:val="009315CB"/>
    <w:rsid w:val="009317CF"/>
    <w:rsid w:val="00931AA5"/>
    <w:rsid w:val="00931B4A"/>
    <w:rsid w:val="00931BDC"/>
    <w:rsid w:val="00931F42"/>
    <w:rsid w:val="009324F2"/>
    <w:rsid w:val="00932B6C"/>
    <w:rsid w:val="00932BB3"/>
    <w:rsid w:val="00932C7C"/>
    <w:rsid w:val="00932E79"/>
    <w:rsid w:val="00933223"/>
    <w:rsid w:val="00933611"/>
    <w:rsid w:val="00933A00"/>
    <w:rsid w:val="00933B42"/>
    <w:rsid w:val="00933BE9"/>
    <w:rsid w:val="00933D7B"/>
    <w:rsid w:val="00933DF1"/>
    <w:rsid w:val="00933FFF"/>
    <w:rsid w:val="00934165"/>
    <w:rsid w:val="00934286"/>
    <w:rsid w:val="009342B2"/>
    <w:rsid w:val="00934305"/>
    <w:rsid w:val="0093432D"/>
    <w:rsid w:val="009345B2"/>
    <w:rsid w:val="009345CE"/>
    <w:rsid w:val="00934993"/>
    <w:rsid w:val="009349D7"/>
    <w:rsid w:val="00934B33"/>
    <w:rsid w:val="00934E37"/>
    <w:rsid w:val="0093515B"/>
    <w:rsid w:val="009351DD"/>
    <w:rsid w:val="0093521C"/>
    <w:rsid w:val="009355DE"/>
    <w:rsid w:val="00935832"/>
    <w:rsid w:val="00935F1B"/>
    <w:rsid w:val="0093607D"/>
    <w:rsid w:val="009362C6"/>
    <w:rsid w:val="009362FA"/>
    <w:rsid w:val="00936398"/>
    <w:rsid w:val="009366A9"/>
    <w:rsid w:val="00936A7E"/>
    <w:rsid w:val="009371DD"/>
    <w:rsid w:val="00937307"/>
    <w:rsid w:val="00937397"/>
    <w:rsid w:val="00937572"/>
    <w:rsid w:val="009375AB"/>
    <w:rsid w:val="00937633"/>
    <w:rsid w:val="009379E5"/>
    <w:rsid w:val="00940066"/>
    <w:rsid w:val="009401D3"/>
    <w:rsid w:val="009406D0"/>
    <w:rsid w:val="009407A0"/>
    <w:rsid w:val="00940A78"/>
    <w:rsid w:val="00940AA9"/>
    <w:rsid w:val="00940B9F"/>
    <w:rsid w:val="0094105E"/>
    <w:rsid w:val="0094121B"/>
    <w:rsid w:val="00941222"/>
    <w:rsid w:val="00941569"/>
    <w:rsid w:val="0094160B"/>
    <w:rsid w:val="00941A0C"/>
    <w:rsid w:val="00941AAA"/>
    <w:rsid w:val="00941BE2"/>
    <w:rsid w:val="009427AA"/>
    <w:rsid w:val="009427AC"/>
    <w:rsid w:val="0094299B"/>
    <w:rsid w:val="00942ADC"/>
    <w:rsid w:val="00942CFE"/>
    <w:rsid w:val="00942D31"/>
    <w:rsid w:val="00943326"/>
    <w:rsid w:val="0094349B"/>
    <w:rsid w:val="00943852"/>
    <w:rsid w:val="00943C0D"/>
    <w:rsid w:val="0094405A"/>
    <w:rsid w:val="009446B7"/>
    <w:rsid w:val="009447CC"/>
    <w:rsid w:val="009448CB"/>
    <w:rsid w:val="00944911"/>
    <w:rsid w:val="00944A96"/>
    <w:rsid w:val="00944D18"/>
    <w:rsid w:val="00944DB3"/>
    <w:rsid w:val="00944DBA"/>
    <w:rsid w:val="00944E32"/>
    <w:rsid w:val="00944E85"/>
    <w:rsid w:val="00944F4F"/>
    <w:rsid w:val="009452D3"/>
    <w:rsid w:val="00945364"/>
    <w:rsid w:val="009453CA"/>
    <w:rsid w:val="0094553C"/>
    <w:rsid w:val="0094569D"/>
    <w:rsid w:val="00945A88"/>
    <w:rsid w:val="00945E27"/>
    <w:rsid w:val="00945F5E"/>
    <w:rsid w:val="009463EE"/>
    <w:rsid w:val="00946CEF"/>
    <w:rsid w:val="0094731C"/>
    <w:rsid w:val="00947778"/>
    <w:rsid w:val="009477A8"/>
    <w:rsid w:val="00947C67"/>
    <w:rsid w:val="00947C8E"/>
    <w:rsid w:val="00947DC1"/>
    <w:rsid w:val="0095012B"/>
    <w:rsid w:val="00950217"/>
    <w:rsid w:val="009503F1"/>
    <w:rsid w:val="009504A7"/>
    <w:rsid w:val="00950547"/>
    <w:rsid w:val="00950921"/>
    <w:rsid w:val="00950B07"/>
    <w:rsid w:val="0095107D"/>
    <w:rsid w:val="00951109"/>
    <w:rsid w:val="009513C4"/>
    <w:rsid w:val="009514B7"/>
    <w:rsid w:val="00951578"/>
    <w:rsid w:val="00951581"/>
    <w:rsid w:val="0095184E"/>
    <w:rsid w:val="009519B7"/>
    <w:rsid w:val="00951B1C"/>
    <w:rsid w:val="00951B8D"/>
    <w:rsid w:val="00951CEE"/>
    <w:rsid w:val="00951D9A"/>
    <w:rsid w:val="00951DEF"/>
    <w:rsid w:val="009521B6"/>
    <w:rsid w:val="009521F4"/>
    <w:rsid w:val="00952616"/>
    <w:rsid w:val="00952625"/>
    <w:rsid w:val="009527F1"/>
    <w:rsid w:val="00952946"/>
    <w:rsid w:val="009529FF"/>
    <w:rsid w:val="00953257"/>
    <w:rsid w:val="0095335D"/>
    <w:rsid w:val="0095340C"/>
    <w:rsid w:val="009536D2"/>
    <w:rsid w:val="009537CD"/>
    <w:rsid w:val="00953A55"/>
    <w:rsid w:val="00953D5B"/>
    <w:rsid w:val="00953F85"/>
    <w:rsid w:val="009541D4"/>
    <w:rsid w:val="0095433F"/>
    <w:rsid w:val="00954701"/>
    <w:rsid w:val="00954755"/>
    <w:rsid w:val="00954766"/>
    <w:rsid w:val="00954A31"/>
    <w:rsid w:val="00954CF8"/>
    <w:rsid w:val="00954F03"/>
    <w:rsid w:val="00955558"/>
    <w:rsid w:val="00955655"/>
    <w:rsid w:val="009558B2"/>
    <w:rsid w:val="00955935"/>
    <w:rsid w:val="00955955"/>
    <w:rsid w:val="00955A2A"/>
    <w:rsid w:val="00955B89"/>
    <w:rsid w:val="00955BA5"/>
    <w:rsid w:val="00955C5D"/>
    <w:rsid w:val="00955C7F"/>
    <w:rsid w:val="00955CB8"/>
    <w:rsid w:val="00955CBE"/>
    <w:rsid w:val="00955D14"/>
    <w:rsid w:val="0095606F"/>
    <w:rsid w:val="009560EE"/>
    <w:rsid w:val="00956537"/>
    <w:rsid w:val="009566A8"/>
    <w:rsid w:val="00956984"/>
    <w:rsid w:val="00956E45"/>
    <w:rsid w:val="00957C4A"/>
    <w:rsid w:val="00957F1B"/>
    <w:rsid w:val="00960054"/>
    <w:rsid w:val="00960144"/>
    <w:rsid w:val="009601CB"/>
    <w:rsid w:val="00960350"/>
    <w:rsid w:val="009603C1"/>
    <w:rsid w:val="009604DD"/>
    <w:rsid w:val="00960821"/>
    <w:rsid w:val="009608DF"/>
    <w:rsid w:val="009609B2"/>
    <w:rsid w:val="00960A53"/>
    <w:rsid w:val="00960A5F"/>
    <w:rsid w:val="00960EAC"/>
    <w:rsid w:val="00961014"/>
    <w:rsid w:val="00961179"/>
    <w:rsid w:val="0096134E"/>
    <w:rsid w:val="0096141C"/>
    <w:rsid w:val="009616DC"/>
    <w:rsid w:val="009620BF"/>
    <w:rsid w:val="00962510"/>
    <w:rsid w:val="00962783"/>
    <w:rsid w:val="009628BC"/>
    <w:rsid w:val="00962A26"/>
    <w:rsid w:val="00962E0F"/>
    <w:rsid w:val="00962EC8"/>
    <w:rsid w:val="00962FBF"/>
    <w:rsid w:val="00963127"/>
    <w:rsid w:val="009631C1"/>
    <w:rsid w:val="0096340C"/>
    <w:rsid w:val="00963522"/>
    <w:rsid w:val="009638B3"/>
    <w:rsid w:val="00963C61"/>
    <w:rsid w:val="00964254"/>
    <w:rsid w:val="00964627"/>
    <w:rsid w:val="0096474C"/>
    <w:rsid w:val="009647D1"/>
    <w:rsid w:val="00964912"/>
    <w:rsid w:val="00964BA9"/>
    <w:rsid w:val="00964D52"/>
    <w:rsid w:val="00964DE8"/>
    <w:rsid w:val="00964EB0"/>
    <w:rsid w:val="00964F3C"/>
    <w:rsid w:val="00964FB2"/>
    <w:rsid w:val="0096500D"/>
    <w:rsid w:val="0096505F"/>
    <w:rsid w:val="0096510C"/>
    <w:rsid w:val="0096516F"/>
    <w:rsid w:val="00965212"/>
    <w:rsid w:val="00965279"/>
    <w:rsid w:val="00965409"/>
    <w:rsid w:val="0096554B"/>
    <w:rsid w:val="00965628"/>
    <w:rsid w:val="00965A2D"/>
    <w:rsid w:val="00965BBC"/>
    <w:rsid w:val="00965DB4"/>
    <w:rsid w:val="00965E71"/>
    <w:rsid w:val="00965F08"/>
    <w:rsid w:val="0096658A"/>
    <w:rsid w:val="0096698C"/>
    <w:rsid w:val="00966AB5"/>
    <w:rsid w:val="00966D08"/>
    <w:rsid w:val="00967007"/>
    <w:rsid w:val="00967122"/>
    <w:rsid w:val="00967309"/>
    <w:rsid w:val="00967352"/>
    <w:rsid w:val="009674E6"/>
    <w:rsid w:val="009675F8"/>
    <w:rsid w:val="009677B0"/>
    <w:rsid w:val="009678A4"/>
    <w:rsid w:val="0096795E"/>
    <w:rsid w:val="00967A7B"/>
    <w:rsid w:val="00967C94"/>
    <w:rsid w:val="00970892"/>
    <w:rsid w:val="009709F2"/>
    <w:rsid w:val="009709F8"/>
    <w:rsid w:val="00970C3A"/>
    <w:rsid w:val="00970CB0"/>
    <w:rsid w:val="00970E06"/>
    <w:rsid w:val="00970EE3"/>
    <w:rsid w:val="0097102D"/>
    <w:rsid w:val="0097106A"/>
    <w:rsid w:val="00971712"/>
    <w:rsid w:val="009717CA"/>
    <w:rsid w:val="009719D0"/>
    <w:rsid w:val="00971C43"/>
    <w:rsid w:val="00971DB1"/>
    <w:rsid w:val="0097207F"/>
    <w:rsid w:val="009720EA"/>
    <w:rsid w:val="00972114"/>
    <w:rsid w:val="00972202"/>
    <w:rsid w:val="00972276"/>
    <w:rsid w:val="009723CB"/>
    <w:rsid w:val="0097262E"/>
    <w:rsid w:val="009727C1"/>
    <w:rsid w:val="0097284A"/>
    <w:rsid w:val="00972B76"/>
    <w:rsid w:val="0097314B"/>
    <w:rsid w:val="00973378"/>
    <w:rsid w:val="00973875"/>
    <w:rsid w:val="00973C45"/>
    <w:rsid w:val="009742AE"/>
    <w:rsid w:val="009742E5"/>
    <w:rsid w:val="009746AB"/>
    <w:rsid w:val="0097489D"/>
    <w:rsid w:val="009753FA"/>
    <w:rsid w:val="00975505"/>
    <w:rsid w:val="0097563E"/>
    <w:rsid w:val="009757E6"/>
    <w:rsid w:val="00975C38"/>
    <w:rsid w:val="00975C87"/>
    <w:rsid w:val="00975C90"/>
    <w:rsid w:val="00975CE8"/>
    <w:rsid w:val="00976384"/>
    <w:rsid w:val="00976492"/>
    <w:rsid w:val="00976524"/>
    <w:rsid w:val="0097665A"/>
    <w:rsid w:val="0097692F"/>
    <w:rsid w:val="00976A25"/>
    <w:rsid w:val="00976C11"/>
    <w:rsid w:val="00976E3F"/>
    <w:rsid w:val="00977109"/>
    <w:rsid w:val="009773E5"/>
    <w:rsid w:val="0097744C"/>
    <w:rsid w:val="0097757F"/>
    <w:rsid w:val="0097765C"/>
    <w:rsid w:val="0097783E"/>
    <w:rsid w:val="00977C23"/>
    <w:rsid w:val="00977DC8"/>
    <w:rsid w:val="00977E67"/>
    <w:rsid w:val="0098002F"/>
    <w:rsid w:val="009800FD"/>
    <w:rsid w:val="009801A3"/>
    <w:rsid w:val="00980246"/>
    <w:rsid w:val="009802D0"/>
    <w:rsid w:val="00980594"/>
    <w:rsid w:val="00980691"/>
    <w:rsid w:val="00980755"/>
    <w:rsid w:val="0098076C"/>
    <w:rsid w:val="00980BA0"/>
    <w:rsid w:val="00980EC1"/>
    <w:rsid w:val="00980F27"/>
    <w:rsid w:val="00981134"/>
    <w:rsid w:val="00981463"/>
    <w:rsid w:val="00981478"/>
    <w:rsid w:val="009814DE"/>
    <w:rsid w:val="00981C53"/>
    <w:rsid w:val="00981EE1"/>
    <w:rsid w:val="00981F8B"/>
    <w:rsid w:val="00981FC9"/>
    <w:rsid w:val="00982629"/>
    <w:rsid w:val="00982700"/>
    <w:rsid w:val="00982A6A"/>
    <w:rsid w:val="00982A93"/>
    <w:rsid w:val="00982BAF"/>
    <w:rsid w:val="009832C0"/>
    <w:rsid w:val="00983444"/>
    <w:rsid w:val="00983466"/>
    <w:rsid w:val="0098348D"/>
    <w:rsid w:val="009837FF"/>
    <w:rsid w:val="00983933"/>
    <w:rsid w:val="00983AE4"/>
    <w:rsid w:val="00983BF0"/>
    <w:rsid w:val="00983C60"/>
    <w:rsid w:val="00983CAA"/>
    <w:rsid w:val="00983CC1"/>
    <w:rsid w:val="00983DAB"/>
    <w:rsid w:val="00983DEF"/>
    <w:rsid w:val="00983FAD"/>
    <w:rsid w:val="009840EA"/>
    <w:rsid w:val="009842D5"/>
    <w:rsid w:val="00984711"/>
    <w:rsid w:val="00984B97"/>
    <w:rsid w:val="00984E47"/>
    <w:rsid w:val="00985164"/>
    <w:rsid w:val="0098526B"/>
    <w:rsid w:val="0098528A"/>
    <w:rsid w:val="009853BF"/>
    <w:rsid w:val="0098545B"/>
    <w:rsid w:val="0098565C"/>
    <w:rsid w:val="009856C4"/>
    <w:rsid w:val="0098585B"/>
    <w:rsid w:val="00985B1A"/>
    <w:rsid w:val="00985EAD"/>
    <w:rsid w:val="009862B2"/>
    <w:rsid w:val="00986316"/>
    <w:rsid w:val="00986440"/>
    <w:rsid w:val="00986A0D"/>
    <w:rsid w:val="00986C15"/>
    <w:rsid w:val="00986C62"/>
    <w:rsid w:val="00986DA5"/>
    <w:rsid w:val="009870FE"/>
    <w:rsid w:val="00987194"/>
    <w:rsid w:val="00987196"/>
    <w:rsid w:val="0098765D"/>
    <w:rsid w:val="0098777C"/>
    <w:rsid w:val="009879ED"/>
    <w:rsid w:val="00987BCB"/>
    <w:rsid w:val="0099016A"/>
    <w:rsid w:val="009902D7"/>
    <w:rsid w:val="009904AE"/>
    <w:rsid w:val="00990508"/>
    <w:rsid w:val="00990808"/>
    <w:rsid w:val="00990826"/>
    <w:rsid w:val="0099088A"/>
    <w:rsid w:val="0099096F"/>
    <w:rsid w:val="00990BB0"/>
    <w:rsid w:val="00990BD2"/>
    <w:rsid w:val="00990CF7"/>
    <w:rsid w:val="00990DA6"/>
    <w:rsid w:val="00991013"/>
    <w:rsid w:val="00991049"/>
    <w:rsid w:val="00991123"/>
    <w:rsid w:val="00991513"/>
    <w:rsid w:val="00991591"/>
    <w:rsid w:val="009916FD"/>
    <w:rsid w:val="009919DF"/>
    <w:rsid w:val="00991ECB"/>
    <w:rsid w:val="0099262E"/>
    <w:rsid w:val="00992727"/>
    <w:rsid w:val="009927B4"/>
    <w:rsid w:val="00992D93"/>
    <w:rsid w:val="00993068"/>
    <w:rsid w:val="0099323A"/>
    <w:rsid w:val="00993273"/>
    <w:rsid w:val="00993764"/>
    <w:rsid w:val="00993A22"/>
    <w:rsid w:val="00993B52"/>
    <w:rsid w:val="00993D72"/>
    <w:rsid w:val="00994039"/>
    <w:rsid w:val="009944F5"/>
    <w:rsid w:val="00994605"/>
    <w:rsid w:val="009947B0"/>
    <w:rsid w:val="00994BA9"/>
    <w:rsid w:val="00994BB6"/>
    <w:rsid w:val="00994C23"/>
    <w:rsid w:val="009954C9"/>
    <w:rsid w:val="00995968"/>
    <w:rsid w:val="00995B9B"/>
    <w:rsid w:val="00995BDC"/>
    <w:rsid w:val="00995E06"/>
    <w:rsid w:val="009960A3"/>
    <w:rsid w:val="0099633F"/>
    <w:rsid w:val="0099687A"/>
    <w:rsid w:val="00996A9F"/>
    <w:rsid w:val="00996B66"/>
    <w:rsid w:val="00996D96"/>
    <w:rsid w:val="00996E2C"/>
    <w:rsid w:val="00996EAE"/>
    <w:rsid w:val="00996EFD"/>
    <w:rsid w:val="00996F6E"/>
    <w:rsid w:val="00997066"/>
    <w:rsid w:val="00997081"/>
    <w:rsid w:val="009970EF"/>
    <w:rsid w:val="00997277"/>
    <w:rsid w:val="009972BB"/>
    <w:rsid w:val="0099732B"/>
    <w:rsid w:val="00997571"/>
    <w:rsid w:val="009975CB"/>
    <w:rsid w:val="00997823"/>
    <w:rsid w:val="0099790F"/>
    <w:rsid w:val="0099795E"/>
    <w:rsid w:val="00997A01"/>
    <w:rsid w:val="00997E9E"/>
    <w:rsid w:val="009A04E3"/>
    <w:rsid w:val="009A05AD"/>
    <w:rsid w:val="009A07F6"/>
    <w:rsid w:val="009A088A"/>
    <w:rsid w:val="009A08E9"/>
    <w:rsid w:val="009A097D"/>
    <w:rsid w:val="009A0E51"/>
    <w:rsid w:val="009A0EA9"/>
    <w:rsid w:val="009A0EE7"/>
    <w:rsid w:val="009A0FBB"/>
    <w:rsid w:val="009A11F4"/>
    <w:rsid w:val="009A156E"/>
    <w:rsid w:val="009A16F2"/>
    <w:rsid w:val="009A176A"/>
    <w:rsid w:val="009A1CB6"/>
    <w:rsid w:val="009A1E05"/>
    <w:rsid w:val="009A1E92"/>
    <w:rsid w:val="009A20E5"/>
    <w:rsid w:val="009A225D"/>
    <w:rsid w:val="009A23FA"/>
    <w:rsid w:val="009A24C9"/>
    <w:rsid w:val="009A24D1"/>
    <w:rsid w:val="009A36E4"/>
    <w:rsid w:val="009A37C4"/>
    <w:rsid w:val="009A37FC"/>
    <w:rsid w:val="009A39F5"/>
    <w:rsid w:val="009A3DA2"/>
    <w:rsid w:val="009A3E7B"/>
    <w:rsid w:val="009A4848"/>
    <w:rsid w:val="009A490B"/>
    <w:rsid w:val="009A4E22"/>
    <w:rsid w:val="009A506B"/>
    <w:rsid w:val="009A567A"/>
    <w:rsid w:val="009A56CD"/>
    <w:rsid w:val="009A5910"/>
    <w:rsid w:val="009A5AE1"/>
    <w:rsid w:val="009A5BFD"/>
    <w:rsid w:val="009A5C52"/>
    <w:rsid w:val="009A5E41"/>
    <w:rsid w:val="009A6067"/>
    <w:rsid w:val="009A6137"/>
    <w:rsid w:val="009A6774"/>
    <w:rsid w:val="009A6E14"/>
    <w:rsid w:val="009A6E73"/>
    <w:rsid w:val="009A77D4"/>
    <w:rsid w:val="009A7895"/>
    <w:rsid w:val="009A78BE"/>
    <w:rsid w:val="009A790D"/>
    <w:rsid w:val="009A7968"/>
    <w:rsid w:val="009A7A7F"/>
    <w:rsid w:val="009A7B96"/>
    <w:rsid w:val="009A7BD3"/>
    <w:rsid w:val="009B016F"/>
    <w:rsid w:val="009B0408"/>
    <w:rsid w:val="009B04AF"/>
    <w:rsid w:val="009B0813"/>
    <w:rsid w:val="009B0C82"/>
    <w:rsid w:val="009B0E01"/>
    <w:rsid w:val="009B1190"/>
    <w:rsid w:val="009B12DD"/>
    <w:rsid w:val="009B13E7"/>
    <w:rsid w:val="009B14D8"/>
    <w:rsid w:val="009B160B"/>
    <w:rsid w:val="009B1670"/>
    <w:rsid w:val="009B19F2"/>
    <w:rsid w:val="009B1B1D"/>
    <w:rsid w:val="009B1BDA"/>
    <w:rsid w:val="009B1C8D"/>
    <w:rsid w:val="009B1EA6"/>
    <w:rsid w:val="009B205A"/>
    <w:rsid w:val="009B2074"/>
    <w:rsid w:val="009B21CE"/>
    <w:rsid w:val="009B230E"/>
    <w:rsid w:val="009B253B"/>
    <w:rsid w:val="009B27EA"/>
    <w:rsid w:val="009B2D70"/>
    <w:rsid w:val="009B2E19"/>
    <w:rsid w:val="009B30B8"/>
    <w:rsid w:val="009B359D"/>
    <w:rsid w:val="009B3604"/>
    <w:rsid w:val="009B369E"/>
    <w:rsid w:val="009B3790"/>
    <w:rsid w:val="009B37E2"/>
    <w:rsid w:val="009B37FB"/>
    <w:rsid w:val="009B3950"/>
    <w:rsid w:val="009B3983"/>
    <w:rsid w:val="009B3B8A"/>
    <w:rsid w:val="009B3CFA"/>
    <w:rsid w:val="009B408B"/>
    <w:rsid w:val="009B414D"/>
    <w:rsid w:val="009B416D"/>
    <w:rsid w:val="009B45A1"/>
    <w:rsid w:val="009B4930"/>
    <w:rsid w:val="009B4B43"/>
    <w:rsid w:val="009B4BD0"/>
    <w:rsid w:val="009B4E78"/>
    <w:rsid w:val="009B51EC"/>
    <w:rsid w:val="009B55AD"/>
    <w:rsid w:val="009B57BD"/>
    <w:rsid w:val="009B57F3"/>
    <w:rsid w:val="009B58DD"/>
    <w:rsid w:val="009B5960"/>
    <w:rsid w:val="009B59CC"/>
    <w:rsid w:val="009B5CE3"/>
    <w:rsid w:val="009B62F7"/>
    <w:rsid w:val="009B6328"/>
    <w:rsid w:val="009B659E"/>
    <w:rsid w:val="009B6A61"/>
    <w:rsid w:val="009B6AFE"/>
    <w:rsid w:val="009B6E9C"/>
    <w:rsid w:val="009B70F7"/>
    <w:rsid w:val="009B71EA"/>
    <w:rsid w:val="009B73D7"/>
    <w:rsid w:val="009B73FD"/>
    <w:rsid w:val="009B74F2"/>
    <w:rsid w:val="009B762C"/>
    <w:rsid w:val="009B79CB"/>
    <w:rsid w:val="009B7CF9"/>
    <w:rsid w:val="009C0172"/>
    <w:rsid w:val="009C0492"/>
    <w:rsid w:val="009C0963"/>
    <w:rsid w:val="009C0A94"/>
    <w:rsid w:val="009C0B2F"/>
    <w:rsid w:val="009C12C7"/>
    <w:rsid w:val="009C1669"/>
    <w:rsid w:val="009C16C1"/>
    <w:rsid w:val="009C1B2F"/>
    <w:rsid w:val="009C1B54"/>
    <w:rsid w:val="009C1FC0"/>
    <w:rsid w:val="009C219B"/>
    <w:rsid w:val="009C2282"/>
    <w:rsid w:val="009C23B1"/>
    <w:rsid w:val="009C2555"/>
    <w:rsid w:val="009C28C4"/>
    <w:rsid w:val="009C345C"/>
    <w:rsid w:val="009C351F"/>
    <w:rsid w:val="009C361D"/>
    <w:rsid w:val="009C39D9"/>
    <w:rsid w:val="009C4079"/>
    <w:rsid w:val="009C42B9"/>
    <w:rsid w:val="009C4381"/>
    <w:rsid w:val="009C448B"/>
    <w:rsid w:val="009C46D4"/>
    <w:rsid w:val="009C493B"/>
    <w:rsid w:val="009C4ADE"/>
    <w:rsid w:val="009C4D7B"/>
    <w:rsid w:val="009C58BE"/>
    <w:rsid w:val="009C5909"/>
    <w:rsid w:val="009C5B43"/>
    <w:rsid w:val="009C5BE8"/>
    <w:rsid w:val="009C5C3A"/>
    <w:rsid w:val="009C5F32"/>
    <w:rsid w:val="009C6184"/>
    <w:rsid w:val="009C633E"/>
    <w:rsid w:val="009C63D8"/>
    <w:rsid w:val="009C672C"/>
    <w:rsid w:val="009C6B02"/>
    <w:rsid w:val="009C6B78"/>
    <w:rsid w:val="009C6B7F"/>
    <w:rsid w:val="009C6C17"/>
    <w:rsid w:val="009C6D05"/>
    <w:rsid w:val="009C6EC9"/>
    <w:rsid w:val="009C7300"/>
    <w:rsid w:val="009C7530"/>
    <w:rsid w:val="009C7A29"/>
    <w:rsid w:val="009C7B15"/>
    <w:rsid w:val="009C7FF0"/>
    <w:rsid w:val="009D0191"/>
    <w:rsid w:val="009D0263"/>
    <w:rsid w:val="009D02C6"/>
    <w:rsid w:val="009D03C8"/>
    <w:rsid w:val="009D0416"/>
    <w:rsid w:val="009D0E7D"/>
    <w:rsid w:val="009D103E"/>
    <w:rsid w:val="009D114A"/>
    <w:rsid w:val="009D138A"/>
    <w:rsid w:val="009D16E3"/>
    <w:rsid w:val="009D177A"/>
    <w:rsid w:val="009D1A7F"/>
    <w:rsid w:val="009D1CA9"/>
    <w:rsid w:val="009D20C7"/>
    <w:rsid w:val="009D2364"/>
    <w:rsid w:val="009D2416"/>
    <w:rsid w:val="009D2577"/>
    <w:rsid w:val="009D2743"/>
    <w:rsid w:val="009D298E"/>
    <w:rsid w:val="009D2F25"/>
    <w:rsid w:val="009D323F"/>
    <w:rsid w:val="009D3469"/>
    <w:rsid w:val="009D3745"/>
    <w:rsid w:val="009D37AE"/>
    <w:rsid w:val="009D38F0"/>
    <w:rsid w:val="009D3CC6"/>
    <w:rsid w:val="009D3E41"/>
    <w:rsid w:val="009D3EFA"/>
    <w:rsid w:val="009D40AA"/>
    <w:rsid w:val="009D44AF"/>
    <w:rsid w:val="009D49F0"/>
    <w:rsid w:val="009D4A66"/>
    <w:rsid w:val="009D4D75"/>
    <w:rsid w:val="009D4E7B"/>
    <w:rsid w:val="009D5018"/>
    <w:rsid w:val="009D52D3"/>
    <w:rsid w:val="009D56F2"/>
    <w:rsid w:val="009D56FF"/>
    <w:rsid w:val="009D570F"/>
    <w:rsid w:val="009D5860"/>
    <w:rsid w:val="009D5D3B"/>
    <w:rsid w:val="009D5E7A"/>
    <w:rsid w:val="009D6479"/>
    <w:rsid w:val="009D65EC"/>
    <w:rsid w:val="009D6682"/>
    <w:rsid w:val="009D69D4"/>
    <w:rsid w:val="009D6DF1"/>
    <w:rsid w:val="009D6F11"/>
    <w:rsid w:val="009D7191"/>
    <w:rsid w:val="009D71AF"/>
    <w:rsid w:val="009D7287"/>
    <w:rsid w:val="009D7700"/>
    <w:rsid w:val="009D7C13"/>
    <w:rsid w:val="009D7C50"/>
    <w:rsid w:val="009E03BD"/>
    <w:rsid w:val="009E0608"/>
    <w:rsid w:val="009E0740"/>
    <w:rsid w:val="009E0867"/>
    <w:rsid w:val="009E0A50"/>
    <w:rsid w:val="009E0A74"/>
    <w:rsid w:val="009E0ADF"/>
    <w:rsid w:val="009E0C3C"/>
    <w:rsid w:val="009E0CB8"/>
    <w:rsid w:val="009E0D5E"/>
    <w:rsid w:val="009E0D63"/>
    <w:rsid w:val="009E0F05"/>
    <w:rsid w:val="009E1009"/>
    <w:rsid w:val="009E10A3"/>
    <w:rsid w:val="009E1128"/>
    <w:rsid w:val="009E15BC"/>
    <w:rsid w:val="009E1826"/>
    <w:rsid w:val="009E1E04"/>
    <w:rsid w:val="009E1EF6"/>
    <w:rsid w:val="009E2096"/>
    <w:rsid w:val="009E21A6"/>
    <w:rsid w:val="009E22B5"/>
    <w:rsid w:val="009E2308"/>
    <w:rsid w:val="009E295B"/>
    <w:rsid w:val="009E2A1F"/>
    <w:rsid w:val="009E2A69"/>
    <w:rsid w:val="009E2BBF"/>
    <w:rsid w:val="009E2BC4"/>
    <w:rsid w:val="009E2BF1"/>
    <w:rsid w:val="009E2D55"/>
    <w:rsid w:val="009E2DEB"/>
    <w:rsid w:val="009E309D"/>
    <w:rsid w:val="009E312E"/>
    <w:rsid w:val="009E3354"/>
    <w:rsid w:val="009E3383"/>
    <w:rsid w:val="009E3524"/>
    <w:rsid w:val="009E35E6"/>
    <w:rsid w:val="009E3645"/>
    <w:rsid w:val="009E37B3"/>
    <w:rsid w:val="009E382B"/>
    <w:rsid w:val="009E3C7D"/>
    <w:rsid w:val="009E3E1A"/>
    <w:rsid w:val="009E3F40"/>
    <w:rsid w:val="009E41BB"/>
    <w:rsid w:val="009E43CB"/>
    <w:rsid w:val="009E4CA7"/>
    <w:rsid w:val="009E4D17"/>
    <w:rsid w:val="009E4DF2"/>
    <w:rsid w:val="009E50BE"/>
    <w:rsid w:val="009E52D1"/>
    <w:rsid w:val="009E5429"/>
    <w:rsid w:val="009E5563"/>
    <w:rsid w:val="009E568D"/>
    <w:rsid w:val="009E575D"/>
    <w:rsid w:val="009E57CB"/>
    <w:rsid w:val="009E5C6E"/>
    <w:rsid w:val="009E6052"/>
    <w:rsid w:val="009E660A"/>
    <w:rsid w:val="009E669F"/>
    <w:rsid w:val="009E6B43"/>
    <w:rsid w:val="009E6C00"/>
    <w:rsid w:val="009E6C44"/>
    <w:rsid w:val="009E6D17"/>
    <w:rsid w:val="009E6E8B"/>
    <w:rsid w:val="009E70CB"/>
    <w:rsid w:val="009E7940"/>
    <w:rsid w:val="009E79B0"/>
    <w:rsid w:val="009E7B03"/>
    <w:rsid w:val="009E7C09"/>
    <w:rsid w:val="009E7DD2"/>
    <w:rsid w:val="009F02E3"/>
    <w:rsid w:val="009F034D"/>
    <w:rsid w:val="009F04FD"/>
    <w:rsid w:val="009F051E"/>
    <w:rsid w:val="009F05EB"/>
    <w:rsid w:val="009F0AA5"/>
    <w:rsid w:val="009F0D8F"/>
    <w:rsid w:val="009F1193"/>
    <w:rsid w:val="009F122A"/>
    <w:rsid w:val="009F1391"/>
    <w:rsid w:val="009F169F"/>
    <w:rsid w:val="009F17F0"/>
    <w:rsid w:val="009F1891"/>
    <w:rsid w:val="009F1AB8"/>
    <w:rsid w:val="009F1F4B"/>
    <w:rsid w:val="009F2012"/>
    <w:rsid w:val="009F232A"/>
    <w:rsid w:val="009F2C9D"/>
    <w:rsid w:val="009F2CDA"/>
    <w:rsid w:val="009F302D"/>
    <w:rsid w:val="009F324B"/>
    <w:rsid w:val="009F3254"/>
    <w:rsid w:val="009F334B"/>
    <w:rsid w:val="009F361E"/>
    <w:rsid w:val="009F387C"/>
    <w:rsid w:val="009F38FE"/>
    <w:rsid w:val="009F3C1C"/>
    <w:rsid w:val="009F405A"/>
    <w:rsid w:val="009F4279"/>
    <w:rsid w:val="009F42FE"/>
    <w:rsid w:val="009F450B"/>
    <w:rsid w:val="009F4658"/>
    <w:rsid w:val="009F4C2A"/>
    <w:rsid w:val="009F4D0C"/>
    <w:rsid w:val="009F4ED9"/>
    <w:rsid w:val="009F5174"/>
    <w:rsid w:val="009F5286"/>
    <w:rsid w:val="009F5538"/>
    <w:rsid w:val="009F56B1"/>
    <w:rsid w:val="009F56B9"/>
    <w:rsid w:val="009F5AC3"/>
    <w:rsid w:val="009F5CA7"/>
    <w:rsid w:val="009F5FA3"/>
    <w:rsid w:val="009F6177"/>
    <w:rsid w:val="009F6263"/>
    <w:rsid w:val="009F6402"/>
    <w:rsid w:val="009F65A8"/>
    <w:rsid w:val="009F68E4"/>
    <w:rsid w:val="009F6BD1"/>
    <w:rsid w:val="009F6E54"/>
    <w:rsid w:val="009F7078"/>
    <w:rsid w:val="009F7164"/>
    <w:rsid w:val="009F716C"/>
    <w:rsid w:val="009F71E8"/>
    <w:rsid w:val="009F7271"/>
    <w:rsid w:val="009F74C9"/>
    <w:rsid w:val="009F78AF"/>
    <w:rsid w:val="009F7C07"/>
    <w:rsid w:val="009F7DC4"/>
    <w:rsid w:val="009F7ED5"/>
    <w:rsid w:val="009F7F10"/>
    <w:rsid w:val="009F7F27"/>
    <w:rsid w:val="00A00090"/>
    <w:rsid w:val="00A002DF"/>
    <w:rsid w:val="00A00416"/>
    <w:rsid w:val="00A0043E"/>
    <w:rsid w:val="00A00923"/>
    <w:rsid w:val="00A00C1A"/>
    <w:rsid w:val="00A00C1B"/>
    <w:rsid w:val="00A00F24"/>
    <w:rsid w:val="00A01253"/>
    <w:rsid w:val="00A01483"/>
    <w:rsid w:val="00A014EB"/>
    <w:rsid w:val="00A018A4"/>
    <w:rsid w:val="00A01D67"/>
    <w:rsid w:val="00A01E3E"/>
    <w:rsid w:val="00A01F2A"/>
    <w:rsid w:val="00A01F83"/>
    <w:rsid w:val="00A0200F"/>
    <w:rsid w:val="00A02289"/>
    <w:rsid w:val="00A02DDE"/>
    <w:rsid w:val="00A03080"/>
    <w:rsid w:val="00A030A3"/>
    <w:rsid w:val="00A031B1"/>
    <w:rsid w:val="00A03202"/>
    <w:rsid w:val="00A03229"/>
    <w:rsid w:val="00A035D4"/>
    <w:rsid w:val="00A03818"/>
    <w:rsid w:val="00A03A18"/>
    <w:rsid w:val="00A03B79"/>
    <w:rsid w:val="00A0404F"/>
    <w:rsid w:val="00A04088"/>
    <w:rsid w:val="00A040DF"/>
    <w:rsid w:val="00A04156"/>
    <w:rsid w:val="00A041B4"/>
    <w:rsid w:val="00A0436A"/>
    <w:rsid w:val="00A0444C"/>
    <w:rsid w:val="00A0447A"/>
    <w:rsid w:val="00A04569"/>
    <w:rsid w:val="00A045D2"/>
    <w:rsid w:val="00A04644"/>
    <w:rsid w:val="00A04CFA"/>
    <w:rsid w:val="00A05103"/>
    <w:rsid w:val="00A05174"/>
    <w:rsid w:val="00A0533A"/>
    <w:rsid w:val="00A0541F"/>
    <w:rsid w:val="00A05424"/>
    <w:rsid w:val="00A054DF"/>
    <w:rsid w:val="00A05820"/>
    <w:rsid w:val="00A05872"/>
    <w:rsid w:val="00A05D25"/>
    <w:rsid w:val="00A05F77"/>
    <w:rsid w:val="00A0622B"/>
    <w:rsid w:val="00A06319"/>
    <w:rsid w:val="00A067B0"/>
    <w:rsid w:val="00A067B2"/>
    <w:rsid w:val="00A06816"/>
    <w:rsid w:val="00A06DB0"/>
    <w:rsid w:val="00A06FA2"/>
    <w:rsid w:val="00A0732F"/>
    <w:rsid w:val="00A07371"/>
    <w:rsid w:val="00A07374"/>
    <w:rsid w:val="00A073D6"/>
    <w:rsid w:val="00A07739"/>
    <w:rsid w:val="00A079D5"/>
    <w:rsid w:val="00A07B32"/>
    <w:rsid w:val="00A1028F"/>
    <w:rsid w:val="00A102A6"/>
    <w:rsid w:val="00A108BA"/>
    <w:rsid w:val="00A10DB9"/>
    <w:rsid w:val="00A10FC1"/>
    <w:rsid w:val="00A1111D"/>
    <w:rsid w:val="00A111EA"/>
    <w:rsid w:val="00A11248"/>
    <w:rsid w:val="00A11320"/>
    <w:rsid w:val="00A115E7"/>
    <w:rsid w:val="00A115F2"/>
    <w:rsid w:val="00A11634"/>
    <w:rsid w:val="00A11713"/>
    <w:rsid w:val="00A118BF"/>
    <w:rsid w:val="00A118F1"/>
    <w:rsid w:val="00A1193B"/>
    <w:rsid w:val="00A11942"/>
    <w:rsid w:val="00A11DCF"/>
    <w:rsid w:val="00A1213F"/>
    <w:rsid w:val="00A124CA"/>
    <w:rsid w:val="00A124DB"/>
    <w:rsid w:val="00A125AB"/>
    <w:rsid w:val="00A12864"/>
    <w:rsid w:val="00A12BCF"/>
    <w:rsid w:val="00A12C14"/>
    <w:rsid w:val="00A12C2F"/>
    <w:rsid w:val="00A12CF0"/>
    <w:rsid w:val="00A13021"/>
    <w:rsid w:val="00A13215"/>
    <w:rsid w:val="00A1329E"/>
    <w:rsid w:val="00A1331C"/>
    <w:rsid w:val="00A13A1E"/>
    <w:rsid w:val="00A13AD4"/>
    <w:rsid w:val="00A13CE4"/>
    <w:rsid w:val="00A13F6F"/>
    <w:rsid w:val="00A14183"/>
    <w:rsid w:val="00A1426C"/>
    <w:rsid w:val="00A144B0"/>
    <w:rsid w:val="00A14E82"/>
    <w:rsid w:val="00A1526A"/>
    <w:rsid w:val="00A15567"/>
    <w:rsid w:val="00A15BA8"/>
    <w:rsid w:val="00A15C0C"/>
    <w:rsid w:val="00A15C88"/>
    <w:rsid w:val="00A15F4E"/>
    <w:rsid w:val="00A16058"/>
    <w:rsid w:val="00A1626F"/>
    <w:rsid w:val="00A1635A"/>
    <w:rsid w:val="00A16595"/>
    <w:rsid w:val="00A16701"/>
    <w:rsid w:val="00A16CA3"/>
    <w:rsid w:val="00A16D32"/>
    <w:rsid w:val="00A16F3D"/>
    <w:rsid w:val="00A17296"/>
    <w:rsid w:val="00A1748A"/>
    <w:rsid w:val="00A1751D"/>
    <w:rsid w:val="00A17820"/>
    <w:rsid w:val="00A17E02"/>
    <w:rsid w:val="00A17E62"/>
    <w:rsid w:val="00A17ED0"/>
    <w:rsid w:val="00A20372"/>
    <w:rsid w:val="00A203B8"/>
    <w:rsid w:val="00A203C6"/>
    <w:rsid w:val="00A204B3"/>
    <w:rsid w:val="00A206F0"/>
    <w:rsid w:val="00A2072D"/>
    <w:rsid w:val="00A209A1"/>
    <w:rsid w:val="00A209AC"/>
    <w:rsid w:val="00A209E2"/>
    <w:rsid w:val="00A20AA4"/>
    <w:rsid w:val="00A20B94"/>
    <w:rsid w:val="00A20CD3"/>
    <w:rsid w:val="00A20CE2"/>
    <w:rsid w:val="00A20D01"/>
    <w:rsid w:val="00A20FC8"/>
    <w:rsid w:val="00A2123F"/>
    <w:rsid w:val="00A21454"/>
    <w:rsid w:val="00A21489"/>
    <w:rsid w:val="00A2176C"/>
    <w:rsid w:val="00A219A6"/>
    <w:rsid w:val="00A21B63"/>
    <w:rsid w:val="00A21FD6"/>
    <w:rsid w:val="00A22441"/>
    <w:rsid w:val="00A2245E"/>
    <w:rsid w:val="00A22512"/>
    <w:rsid w:val="00A2263C"/>
    <w:rsid w:val="00A226C1"/>
    <w:rsid w:val="00A22A70"/>
    <w:rsid w:val="00A22AF4"/>
    <w:rsid w:val="00A230D8"/>
    <w:rsid w:val="00A23325"/>
    <w:rsid w:val="00A2341A"/>
    <w:rsid w:val="00A234CB"/>
    <w:rsid w:val="00A2384A"/>
    <w:rsid w:val="00A23D0E"/>
    <w:rsid w:val="00A23D8D"/>
    <w:rsid w:val="00A23E7B"/>
    <w:rsid w:val="00A23EF4"/>
    <w:rsid w:val="00A23FCC"/>
    <w:rsid w:val="00A24166"/>
    <w:rsid w:val="00A24400"/>
    <w:rsid w:val="00A247CF"/>
    <w:rsid w:val="00A24E3E"/>
    <w:rsid w:val="00A24F54"/>
    <w:rsid w:val="00A24F57"/>
    <w:rsid w:val="00A251DA"/>
    <w:rsid w:val="00A254B0"/>
    <w:rsid w:val="00A25717"/>
    <w:rsid w:val="00A25785"/>
    <w:rsid w:val="00A257F9"/>
    <w:rsid w:val="00A258FA"/>
    <w:rsid w:val="00A2591F"/>
    <w:rsid w:val="00A25941"/>
    <w:rsid w:val="00A25BA7"/>
    <w:rsid w:val="00A25D26"/>
    <w:rsid w:val="00A25DC8"/>
    <w:rsid w:val="00A25EF1"/>
    <w:rsid w:val="00A267D7"/>
    <w:rsid w:val="00A26B9E"/>
    <w:rsid w:val="00A27404"/>
    <w:rsid w:val="00A27510"/>
    <w:rsid w:val="00A27607"/>
    <w:rsid w:val="00A27646"/>
    <w:rsid w:val="00A27880"/>
    <w:rsid w:val="00A279E3"/>
    <w:rsid w:val="00A27C06"/>
    <w:rsid w:val="00A27DA2"/>
    <w:rsid w:val="00A27EA3"/>
    <w:rsid w:val="00A27FE3"/>
    <w:rsid w:val="00A300BC"/>
    <w:rsid w:val="00A30339"/>
    <w:rsid w:val="00A30452"/>
    <w:rsid w:val="00A30858"/>
    <w:rsid w:val="00A30879"/>
    <w:rsid w:val="00A3095F"/>
    <w:rsid w:val="00A30DE5"/>
    <w:rsid w:val="00A310D1"/>
    <w:rsid w:val="00A312EB"/>
    <w:rsid w:val="00A3142D"/>
    <w:rsid w:val="00A3149D"/>
    <w:rsid w:val="00A314F6"/>
    <w:rsid w:val="00A31671"/>
    <w:rsid w:val="00A31728"/>
    <w:rsid w:val="00A31AC6"/>
    <w:rsid w:val="00A31F6A"/>
    <w:rsid w:val="00A3206A"/>
    <w:rsid w:val="00A320BC"/>
    <w:rsid w:val="00A32141"/>
    <w:rsid w:val="00A3238C"/>
    <w:rsid w:val="00A3257E"/>
    <w:rsid w:val="00A32A26"/>
    <w:rsid w:val="00A32DE0"/>
    <w:rsid w:val="00A32FA4"/>
    <w:rsid w:val="00A3321B"/>
    <w:rsid w:val="00A332D9"/>
    <w:rsid w:val="00A3342F"/>
    <w:rsid w:val="00A33463"/>
    <w:rsid w:val="00A33753"/>
    <w:rsid w:val="00A33A3A"/>
    <w:rsid w:val="00A33B87"/>
    <w:rsid w:val="00A33CC3"/>
    <w:rsid w:val="00A33DBD"/>
    <w:rsid w:val="00A34122"/>
    <w:rsid w:val="00A34752"/>
    <w:rsid w:val="00A349AA"/>
    <w:rsid w:val="00A349E2"/>
    <w:rsid w:val="00A34A17"/>
    <w:rsid w:val="00A3513C"/>
    <w:rsid w:val="00A35165"/>
    <w:rsid w:val="00A35368"/>
    <w:rsid w:val="00A355CF"/>
    <w:rsid w:val="00A3561F"/>
    <w:rsid w:val="00A3570D"/>
    <w:rsid w:val="00A357DC"/>
    <w:rsid w:val="00A35A03"/>
    <w:rsid w:val="00A35A10"/>
    <w:rsid w:val="00A35AEB"/>
    <w:rsid w:val="00A35C36"/>
    <w:rsid w:val="00A362B1"/>
    <w:rsid w:val="00A366B4"/>
    <w:rsid w:val="00A36A88"/>
    <w:rsid w:val="00A36BB2"/>
    <w:rsid w:val="00A36CAE"/>
    <w:rsid w:val="00A3742D"/>
    <w:rsid w:val="00A374D9"/>
    <w:rsid w:val="00A376AD"/>
    <w:rsid w:val="00A37B34"/>
    <w:rsid w:val="00A37FCF"/>
    <w:rsid w:val="00A4007E"/>
    <w:rsid w:val="00A400E3"/>
    <w:rsid w:val="00A4029D"/>
    <w:rsid w:val="00A405B0"/>
    <w:rsid w:val="00A40B2E"/>
    <w:rsid w:val="00A40C45"/>
    <w:rsid w:val="00A40C5A"/>
    <w:rsid w:val="00A40CCD"/>
    <w:rsid w:val="00A40D47"/>
    <w:rsid w:val="00A40E05"/>
    <w:rsid w:val="00A41398"/>
    <w:rsid w:val="00A419DC"/>
    <w:rsid w:val="00A41AD4"/>
    <w:rsid w:val="00A41DF3"/>
    <w:rsid w:val="00A41F72"/>
    <w:rsid w:val="00A41F86"/>
    <w:rsid w:val="00A423F8"/>
    <w:rsid w:val="00A4263E"/>
    <w:rsid w:val="00A42671"/>
    <w:rsid w:val="00A4277B"/>
    <w:rsid w:val="00A42931"/>
    <w:rsid w:val="00A4326C"/>
    <w:rsid w:val="00A432B8"/>
    <w:rsid w:val="00A43377"/>
    <w:rsid w:val="00A4345F"/>
    <w:rsid w:val="00A4358A"/>
    <w:rsid w:val="00A43C23"/>
    <w:rsid w:val="00A43C4E"/>
    <w:rsid w:val="00A43DFD"/>
    <w:rsid w:val="00A43E58"/>
    <w:rsid w:val="00A43F5C"/>
    <w:rsid w:val="00A43FF6"/>
    <w:rsid w:val="00A4411F"/>
    <w:rsid w:val="00A441F7"/>
    <w:rsid w:val="00A44C85"/>
    <w:rsid w:val="00A44D4A"/>
    <w:rsid w:val="00A44E8E"/>
    <w:rsid w:val="00A453E5"/>
    <w:rsid w:val="00A456ED"/>
    <w:rsid w:val="00A45A88"/>
    <w:rsid w:val="00A45B55"/>
    <w:rsid w:val="00A45C2A"/>
    <w:rsid w:val="00A45E54"/>
    <w:rsid w:val="00A45F7D"/>
    <w:rsid w:val="00A46005"/>
    <w:rsid w:val="00A460A6"/>
    <w:rsid w:val="00A461F0"/>
    <w:rsid w:val="00A4634C"/>
    <w:rsid w:val="00A46638"/>
    <w:rsid w:val="00A46CBC"/>
    <w:rsid w:val="00A46CE0"/>
    <w:rsid w:val="00A46E57"/>
    <w:rsid w:val="00A46F04"/>
    <w:rsid w:val="00A472A9"/>
    <w:rsid w:val="00A47352"/>
    <w:rsid w:val="00A47511"/>
    <w:rsid w:val="00A47731"/>
    <w:rsid w:val="00A478E9"/>
    <w:rsid w:val="00A47AEC"/>
    <w:rsid w:val="00A47C24"/>
    <w:rsid w:val="00A47CE8"/>
    <w:rsid w:val="00A47EAD"/>
    <w:rsid w:val="00A5033D"/>
    <w:rsid w:val="00A505EE"/>
    <w:rsid w:val="00A50703"/>
    <w:rsid w:val="00A5073E"/>
    <w:rsid w:val="00A508F0"/>
    <w:rsid w:val="00A50B0D"/>
    <w:rsid w:val="00A50BF3"/>
    <w:rsid w:val="00A50C73"/>
    <w:rsid w:val="00A50C96"/>
    <w:rsid w:val="00A50DF5"/>
    <w:rsid w:val="00A50E6E"/>
    <w:rsid w:val="00A50F52"/>
    <w:rsid w:val="00A51007"/>
    <w:rsid w:val="00A5127A"/>
    <w:rsid w:val="00A514D5"/>
    <w:rsid w:val="00A5168E"/>
    <w:rsid w:val="00A51AEF"/>
    <w:rsid w:val="00A51C74"/>
    <w:rsid w:val="00A51CEE"/>
    <w:rsid w:val="00A52084"/>
    <w:rsid w:val="00A52104"/>
    <w:rsid w:val="00A52126"/>
    <w:rsid w:val="00A524D4"/>
    <w:rsid w:val="00A526A3"/>
    <w:rsid w:val="00A52818"/>
    <w:rsid w:val="00A52871"/>
    <w:rsid w:val="00A528F3"/>
    <w:rsid w:val="00A52BBD"/>
    <w:rsid w:val="00A52EF4"/>
    <w:rsid w:val="00A53007"/>
    <w:rsid w:val="00A5397F"/>
    <w:rsid w:val="00A53BAF"/>
    <w:rsid w:val="00A53BE8"/>
    <w:rsid w:val="00A53BF6"/>
    <w:rsid w:val="00A53CD2"/>
    <w:rsid w:val="00A53D0B"/>
    <w:rsid w:val="00A53ED8"/>
    <w:rsid w:val="00A541DB"/>
    <w:rsid w:val="00A5427B"/>
    <w:rsid w:val="00A542B0"/>
    <w:rsid w:val="00A542FD"/>
    <w:rsid w:val="00A54429"/>
    <w:rsid w:val="00A54457"/>
    <w:rsid w:val="00A546B3"/>
    <w:rsid w:val="00A549BA"/>
    <w:rsid w:val="00A54B0B"/>
    <w:rsid w:val="00A54C6C"/>
    <w:rsid w:val="00A54F0A"/>
    <w:rsid w:val="00A5523B"/>
    <w:rsid w:val="00A5533B"/>
    <w:rsid w:val="00A556AB"/>
    <w:rsid w:val="00A559F5"/>
    <w:rsid w:val="00A55B3E"/>
    <w:rsid w:val="00A55C9A"/>
    <w:rsid w:val="00A55D3F"/>
    <w:rsid w:val="00A55E8A"/>
    <w:rsid w:val="00A55EF0"/>
    <w:rsid w:val="00A55F8E"/>
    <w:rsid w:val="00A56136"/>
    <w:rsid w:val="00A561BC"/>
    <w:rsid w:val="00A56433"/>
    <w:rsid w:val="00A564F2"/>
    <w:rsid w:val="00A565F8"/>
    <w:rsid w:val="00A567A7"/>
    <w:rsid w:val="00A56945"/>
    <w:rsid w:val="00A56B21"/>
    <w:rsid w:val="00A56B93"/>
    <w:rsid w:val="00A56C5E"/>
    <w:rsid w:val="00A571BD"/>
    <w:rsid w:val="00A57479"/>
    <w:rsid w:val="00A574AE"/>
    <w:rsid w:val="00A57750"/>
    <w:rsid w:val="00A57B28"/>
    <w:rsid w:val="00A57BBF"/>
    <w:rsid w:val="00A57C45"/>
    <w:rsid w:val="00A57D7B"/>
    <w:rsid w:val="00A57DC9"/>
    <w:rsid w:val="00A57E27"/>
    <w:rsid w:val="00A57F8A"/>
    <w:rsid w:val="00A6005C"/>
    <w:rsid w:val="00A602AC"/>
    <w:rsid w:val="00A604CC"/>
    <w:rsid w:val="00A60567"/>
    <w:rsid w:val="00A6056A"/>
    <w:rsid w:val="00A609C8"/>
    <w:rsid w:val="00A60AE5"/>
    <w:rsid w:val="00A610C1"/>
    <w:rsid w:val="00A6144F"/>
    <w:rsid w:val="00A614E2"/>
    <w:rsid w:val="00A61B38"/>
    <w:rsid w:val="00A6214F"/>
    <w:rsid w:val="00A6218F"/>
    <w:rsid w:val="00A6256B"/>
    <w:rsid w:val="00A628F8"/>
    <w:rsid w:val="00A62A36"/>
    <w:rsid w:val="00A6304C"/>
    <w:rsid w:val="00A63546"/>
    <w:rsid w:val="00A63588"/>
    <w:rsid w:val="00A63C49"/>
    <w:rsid w:val="00A63C80"/>
    <w:rsid w:val="00A641AF"/>
    <w:rsid w:val="00A6428E"/>
    <w:rsid w:val="00A64409"/>
    <w:rsid w:val="00A6461A"/>
    <w:rsid w:val="00A64A4B"/>
    <w:rsid w:val="00A64AF9"/>
    <w:rsid w:val="00A64EFD"/>
    <w:rsid w:val="00A65167"/>
    <w:rsid w:val="00A653B5"/>
    <w:rsid w:val="00A6544E"/>
    <w:rsid w:val="00A655F2"/>
    <w:rsid w:val="00A656A7"/>
    <w:rsid w:val="00A65739"/>
    <w:rsid w:val="00A657C9"/>
    <w:rsid w:val="00A65DC9"/>
    <w:rsid w:val="00A65DDA"/>
    <w:rsid w:val="00A6649B"/>
    <w:rsid w:val="00A6654D"/>
    <w:rsid w:val="00A66580"/>
    <w:rsid w:val="00A66936"/>
    <w:rsid w:val="00A66AAF"/>
    <w:rsid w:val="00A66C31"/>
    <w:rsid w:val="00A67108"/>
    <w:rsid w:val="00A6736B"/>
    <w:rsid w:val="00A678B4"/>
    <w:rsid w:val="00A67A86"/>
    <w:rsid w:val="00A67C95"/>
    <w:rsid w:val="00A67F4A"/>
    <w:rsid w:val="00A700DC"/>
    <w:rsid w:val="00A7021F"/>
    <w:rsid w:val="00A7024F"/>
    <w:rsid w:val="00A7036C"/>
    <w:rsid w:val="00A704B4"/>
    <w:rsid w:val="00A70688"/>
    <w:rsid w:val="00A70A05"/>
    <w:rsid w:val="00A70B26"/>
    <w:rsid w:val="00A70B7C"/>
    <w:rsid w:val="00A710AA"/>
    <w:rsid w:val="00A7119A"/>
    <w:rsid w:val="00A71340"/>
    <w:rsid w:val="00A71A20"/>
    <w:rsid w:val="00A71B52"/>
    <w:rsid w:val="00A71B88"/>
    <w:rsid w:val="00A71B8D"/>
    <w:rsid w:val="00A71E7B"/>
    <w:rsid w:val="00A72456"/>
    <w:rsid w:val="00A72AAF"/>
    <w:rsid w:val="00A72CFC"/>
    <w:rsid w:val="00A730B3"/>
    <w:rsid w:val="00A731D5"/>
    <w:rsid w:val="00A73209"/>
    <w:rsid w:val="00A733B8"/>
    <w:rsid w:val="00A733FC"/>
    <w:rsid w:val="00A73513"/>
    <w:rsid w:val="00A7362E"/>
    <w:rsid w:val="00A73B66"/>
    <w:rsid w:val="00A73C7A"/>
    <w:rsid w:val="00A74272"/>
    <w:rsid w:val="00A742E7"/>
    <w:rsid w:val="00A743D6"/>
    <w:rsid w:val="00A7446E"/>
    <w:rsid w:val="00A74654"/>
    <w:rsid w:val="00A74961"/>
    <w:rsid w:val="00A74B33"/>
    <w:rsid w:val="00A74C36"/>
    <w:rsid w:val="00A74DDC"/>
    <w:rsid w:val="00A74EB0"/>
    <w:rsid w:val="00A74EE0"/>
    <w:rsid w:val="00A751AC"/>
    <w:rsid w:val="00A75CF6"/>
    <w:rsid w:val="00A75DC0"/>
    <w:rsid w:val="00A75E1B"/>
    <w:rsid w:val="00A76082"/>
    <w:rsid w:val="00A76361"/>
    <w:rsid w:val="00A76500"/>
    <w:rsid w:val="00A76645"/>
    <w:rsid w:val="00A766A5"/>
    <w:rsid w:val="00A766EB"/>
    <w:rsid w:val="00A76817"/>
    <w:rsid w:val="00A76B79"/>
    <w:rsid w:val="00A76C76"/>
    <w:rsid w:val="00A76F11"/>
    <w:rsid w:val="00A770BF"/>
    <w:rsid w:val="00A770EC"/>
    <w:rsid w:val="00A775CC"/>
    <w:rsid w:val="00A7765E"/>
    <w:rsid w:val="00A7776F"/>
    <w:rsid w:val="00A77A07"/>
    <w:rsid w:val="00A77A48"/>
    <w:rsid w:val="00A77F49"/>
    <w:rsid w:val="00A80043"/>
    <w:rsid w:val="00A80050"/>
    <w:rsid w:val="00A80185"/>
    <w:rsid w:val="00A806DA"/>
    <w:rsid w:val="00A80BBC"/>
    <w:rsid w:val="00A80C45"/>
    <w:rsid w:val="00A80D5F"/>
    <w:rsid w:val="00A81217"/>
    <w:rsid w:val="00A81373"/>
    <w:rsid w:val="00A81940"/>
    <w:rsid w:val="00A819A5"/>
    <w:rsid w:val="00A81B2C"/>
    <w:rsid w:val="00A81B36"/>
    <w:rsid w:val="00A81B4F"/>
    <w:rsid w:val="00A81DB3"/>
    <w:rsid w:val="00A822A9"/>
    <w:rsid w:val="00A82558"/>
    <w:rsid w:val="00A825F7"/>
    <w:rsid w:val="00A8271E"/>
    <w:rsid w:val="00A82B9C"/>
    <w:rsid w:val="00A82D9C"/>
    <w:rsid w:val="00A82EFE"/>
    <w:rsid w:val="00A83003"/>
    <w:rsid w:val="00A83178"/>
    <w:rsid w:val="00A83458"/>
    <w:rsid w:val="00A834BC"/>
    <w:rsid w:val="00A8358C"/>
    <w:rsid w:val="00A835B9"/>
    <w:rsid w:val="00A83C7F"/>
    <w:rsid w:val="00A83DD8"/>
    <w:rsid w:val="00A83FD7"/>
    <w:rsid w:val="00A840B4"/>
    <w:rsid w:val="00A84173"/>
    <w:rsid w:val="00A8434A"/>
    <w:rsid w:val="00A84430"/>
    <w:rsid w:val="00A84666"/>
    <w:rsid w:val="00A848EA"/>
    <w:rsid w:val="00A849A2"/>
    <w:rsid w:val="00A849DA"/>
    <w:rsid w:val="00A84CA3"/>
    <w:rsid w:val="00A84CD0"/>
    <w:rsid w:val="00A84DE8"/>
    <w:rsid w:val="00A84FFD"/>
    <w:rsid w:val="00A855F3"/>
    <w:rsid w:val="00A856BB"/>
    <w:rsid w:val="00A856CA"/>
    <w:rsid w:val="00A85713"/>
    <w:rsid w:val="00A85884"/>
    <w:rsid w:val="00A85A36"/>
    <w:rsid w:val="00A85A9B"/>
    <w:rsid w:val="00A85B23"/>
    <w:rsid w:val="00A85EC2"/>
    <w:rsid w:val="00A85FE7"/>
    <w:rsid w:val="00A860C5"/>
    <w:rsid w:val="00A86299"/>
    <w:rsid w:val="00A8649C"/>
    <w:rsid w:val="00A86681"/>
    <w:rsid w:val="00A868AA"/>
    <w:rsid w:val="00A86B64"/>
    <w:rsid w:val="00A86C81"/>
    <w:rsid w:val="00A86D59"/>
    <w:rsid w:val="00A87268"/>
    <w:rsid w:val="00A87CC1"/>
    <w:rsid w:val="00A87CC9"/>
    <w:rsid w:val="00A902F3"/>
    <w:rsid w:val="00A9067A"/>
    <w:rsid w:val="00A90A8D"/>
    <w:rsid w:val="00A90CE2"/>
    <w:rsid w:val="00A90D3E"/>
    <w:rsid w:val="00A90D90"/>
    <w:rsid w:val="00A90DC1"/>
    <w:rsid w:val="00A90F81"/>
    <w:rsid w:val="00A9115D"/>
    <w:rsid w:val="00A911A0"/>
    <w:rsid w:val="00A9123C"/>
    <w:rsid w:val="00A912A7"/>
    <w:rsid w:val="00A91364"/>
    <w:rsid w:val="00A91967"/>
    <w:rsid w:val="00A91C83"/>
    <w:rsid w:val="00A91E8E"/>
    <w:rsid w:val="00A922D9"/>
    <w:rsid w:val="00A9235D"/>
    <w:rsid w:val="00A926F9"/>
    <w:rsid w:val="00A92753"/>
    <w:rsid w:val="00A929EA"/>
    <w:rsid w:val="00A92BC7"/>
    <w:rsid w:val="00A92C66"/>
    <w:rsid w:val="00A92D12"/>
    <w:rsid w:val="00A92D3F"/>
    <w:rsid w:val="00A92E76"/>
    <w:rsid w:val="00A92F58"/>
    <w:rsid w:val="00A9310B"/>
    <w:rsid w:val="00A93937"/>
    <w:rsid w:val="00A93B2F"/>
    <w:rsid w:val="00A93FA7"/>
    <w:rsid w:val="00A9407A"/>
    <w:rsid w:val="00A940EB"/>
    <w:rsid w:val="00A9417A"/>
    <w:rsid w:val="00A94198"/>
    <w:rsid w:val="00A9482A"/>
    <w:rsid w:val="00A948DB"/>
    <w:rsid w:val="00A948FD"/>
    <w:rsid w:val="00A94B1A"/>
    <w:rsid w:val="00A9502E"/>
    <w:rsid w:val="00A950C5"/>
    <w:rsid w:val="00A9513E"/>
    <w:rsid w:val="00A9537B"/>
    <w:rsid w:val="00A95716"/>
    <w:rsid w:val="00A95895"/>
    <w:rsid w:val="00A958F4"/>
    <w:rsid w:val="00A95992"/>
    <w:rsid w:val="00A95A0D"/>
    <w:rsid w:val="00A95B2B"/>
    <w:rsid w:val="00A95BBE"/>
    <w:rsid w:val="00A95CED"/>
    <w:rsid w:val="00A95DA6"/>
    <w:rsid w:val="00A95F19"/>
    <w:rsid w:val="00A95FE4"/>
    <w:rsid w:val="00A96040"/>
    <w:rsid w:val="00A9608E"/>
    <w:rsid w:val="00A96179"/>
    <w:rsid w:val="00A96187"/>
    <w:rsid w:val="00A9644C"/>
    <w:rsid w:val="00A965EB"/>
    <w:rsid w:val="00A96774"/>
    <w:rsid w:val="00A96970"/>
    <w:rsid w:val="00A96C75"/>
    <w:rsid w:val="00A96EC0"/>
    <w:rsid w:val="00A970CA"/>
    <w:rsid w:val="00A970F8"/>
    <w:rsid w:val="00A97257"/>
    <w:rsid w:val="00A97422"/>
    <w:rsid w:val="00A974CB"/>
    <w:rsid w:val="00A97524"/>
    <w:rsid w:val="00A975A9"/>
    <w:rsid w:val="00A97824"/>
    <w:rsid w:val="00A9793C"/>
    <w:rsid w:val="00A97A16"/>
    <w:rsid w:val="00A97CA1"/>
    <w:rsid w:val="00A97E85"/>
    <w:rsid w:val="00AA01BE"/>
    <w:rsid w:val="00AA0421"/>
    <w:rsid w:val="00AA09A7"/>
    <w:rsid w:val="00AA0A7F"/>
    <w:rsid w:val="00AA0BE0"/>
    <w:rsid w:val="00AA0DB9"/>
    <w:rsid w:val="00AA0FD3"/>
    <w:rsid w:val="00AA10F0"/>
    <w:rsid w:val="00AA15CC"/>
    <w:rsid w:val="00AA1657"/>
    <w:rsid w:val="00AA179C"/>
    <w:rsid w:val="00AA17AF"/>
    <w:rsid w:val="00AA1A68"/>
    <w:rsid w:val="00AA1AA3"/>
    <w:rsid w:val="00AA1E1C"/>
    <w:rsid w:val="00AA1F28"/>
    <w:rsid w:val="00AA223A"/>
    <w:rsid w:val="00AA22AC"/>
    <w:rsid w:val="00AA25AE"/>
    <w:rsid w:val="00AA268F"/>
    <w:rsid w:val="00AA28FD"/>
    <w:rsid w:val="00AA2940"/>
    <w:rsid w:val="00AA2D56"/>
    <w:rsid w:val="00AA2D94"/>
    <w:rsid w:val="00AA3007"/>
    <w:rsid w:val="00AA3022"/>
    <w:rsid w:val="00AA3090"/>
    <w:rsid w:val="00AA31CF"/>
    <w:rsid w:val="00AA31D8"/>
    <w:rsid w:val="00AA3208"/>
    <w:rsid w:val="00AA33D6"/>
    <w:rsid w:val="00AA34D5"/>
    <w:rsid w:val="00AA3794"/>
    <w:rsid w:val="00AA3899"/>
    <w:rsid w:val="00AA39FA"/>
    <w:rsid w:val="00AA3B9A"/>
    <w:rsid w:val="00AA3C17"/>
    <w:rsid w:val="00AA3F1D"/>
    <w:rsid w:val="00AA3F7A"/>
    <w:rsid w:val="00AA3FFE"/>
    <w:rsid w:val="00AA4032"/>
    <w:rsid w:val="00AA4050"/>
    <w:rsid w:val="00AA405F"/>
    <w:rsid w:val="00AA4137"/>
    <w:rsid w:val="00AA41B9"/>
    <w:rsid w:val="00AA4530"/>
    <w:rsid w:val="00AA4A48"/>
    <w:rsid w:val="00AA4BB6"/>
    <w:rsid w:val="00AA4E15"/>
    <w:rsid w:val="00AA5036"/>
    <w:rsid w:val="00AA52A5"/>
    <w:rsid w:val="00AA5307"/>
    <w:rsid w:val="00AA5448"/>
    <w:rsid w:val="00AA5565"/>
    <w:rsid w:val="00AA5899"/>
    <w:rsid w:val="00AA5921"/>
    <w:rsid w:val="00AA5DCA"/>
    <w:rsid w:val="00AA5E85"/>
    <w:rsid w:val="00AA61D9"/>
    <w:rsid w:val="00AA63A6"/>
    <w:rsid w:val="00AA63A7"/>
    <w:rsid w:val="00AA6C26"/>
    <w:rsid w:val="00AA6F23"/>
    <w:rsid w:val="00AA7059"/>
    <w:rsid w:val="00AA71CD"/>
    <w:rsid w:val="00AA72B2"/>
    <w:rsid w:val="00AA75AF"/>
    <w:rsid w:val="00AA78B6"/>
    <w:rsid w:val="00AA796A"/>
    <w:rsid w:val="00AA7A7E"/>
    <w:rsid w:val="00AA7BE8"/>
    <w:rsid w:val="00AA7EF2"/>
    <w:rsid w:val="00AB0244"/>
    <w:rsid w:val="00AB0372"/>
    <w:rsid w:val="00AB046A"/>
    <w:rsid w:val="00AB069E"/>
    <w:rsid w:val="00AB0728"/>
    <w:rsid w:val="00AB0CF6"/>
    <w:rsid w:val="00AB0D2E"/>
    <w:rsid w:val="00AB0D31"/>
    <w:rsid w:val="00AB118B"/>
    <w:rsid w:val="00AB11BA"/>
    <w:rsid w:val="00AB11E2"/>
    <w:rsid w:val="00AB1401"/>
    <w:rsid w:val="00AB1402"/>
    <w:rsid w:val="00AB1497"/>
    <w:rsid w:val="00AB156A"/>
    <w:rsid w:val="00AB164A"/>
    <w:rsid w:val="00AB17B5"/>
    <w:rsid w:val="00AB1947"/>
    <w:rsid w:val="00AB196F"/>
    <w:rsid w:val="00AB1978"/>
    <w:rsid w:val="00AB1CCB"/>
    <w:rsid w:val="00AB1D69"/>
    <w:rsid w:val="00AB1DE5"/>
    <w:rsid w:val="00AB1E86"/>
    <w:rsid w:val="00AB1EB6"/>
    <w:rsid w:val="00AB1FED"/>
    <w:rsid w:val="00AB217A"/>
    <w:rsid w:val="00AB2399"/>
    <w:rsid w:val="00AB248D"/>
    <w:rsid w:val="00AB25DE"/>
    <w:rsid w:val="00AB25FC"/>
    <w:rsid w:val="00AB27F1"/>
    <w:rsid w:val="00AB2A3C"/>
    <w:rsid w:val="00AB2B31"/>
    <w:rsid w:val="00AB2B9B"/>
    <w:rsid w:val="00AB2C5F"/>
    <w:rsid w:val="00AB2CB0"/>
    <w:rsid w:val="00AB305E"/>
    <w:rsid w:val="00AB30F2"/>
    <w:rsid w:val="00AB3364"/>
    <w:rsid w:val="00AB35F4"/>
    <w:rsid w:val="00AB3662"/>
    <w:rsid w:val="00AB395E"/>
    <w:rsid w:val="00AB3B1B"/>
    <w:rsid w:val="00AB3C47"/>
    <w:rsid w:val="00AB3E78"/>
    <w:rsid w:val="00AB4013"/>
    <w:rsid w:val="00AB4058"/>
    <w:rsid w:val="00AB41E4"/>
    <w:rsid w:val="00AB4411"/>
    <w:rsid w:val="00AB47B0"/>
    <w:rsid w:val="00AB4803"/>
    <w:rsid w:val="00AB4E91"/>
    <w:rsid w:val="00AB4F75"/>
    <w:rsid w:val="00AB514C"/>
    <w:rsid w:val="00AB5249"/>
    <w:rsid w:val="00AB53AA"/>
    <w:rsid w:val="00AB5606"/>
    <w:rsid w:val="00AB5614"/>
    <w:rsid w:val="00AB5700"/>
    <w:rsid w:val="00AB574D"/>
    <w:rsid w:val="00AB575B"/>
    <w:rsid w:val="00AB59DB"/>
    <w:rsid w:val="00AB5C02"/>
    <w:rsid w:val="00AB5D64"/>
    <w:rsid w:val="00AB5EAD"/>
    <w:rsid w:val="00AB617E"/>
    <w:rsid w:val="00AB6298"/>
    <w:rsid w:val="00AB6555"/>
    <w:rsid w:val="00AB666E"/>
    <w:rsid w:val="00AB669D"/>
    <w:rsid w:val="00AB6724"/>
    <w:rsid w:val="00AB69EE"/>
    <w:rsid w:val="00AB6F13"/>
    <w:rsid w:val="00AB710A"/>
    <w:rsid w:val="00AB71DB"/>
    <w:rsid w:val="00AB7326"/>
    <w:rsid w:val="00AB764E"/>
    <w:rsid w:val="00AB7B48"/>
    <w:rsid w:val="00AB7CC5"/>
    <w:rsid w:val="00AB7CD7"/>
    <w:rsid w:val="00AB7F2F"/>
    <w:rsid w:val="00AC0232"/>
    <w:rsid w:val="00AC02FE"/>
    <w:rsid w:val="00AC0825"/>
    <w:rsid w:val="00AC0B3B"/>
    <w:rsid w:val="00AC0DC1"/>
    <w:rsid w:val="00AC0F67"/>
    <w:rsid w:val="00AC12CE"/>
    <w:rsid w:val="00AC1437"/>
    <w:rsid w:val="00AC1492"/>
    <w:rsid w:val="00AC151D"/>
    <w:rsid w:val="00AC1568"/>
    <w:rsid w:val="00AC1777"/>
    <w:rsid w:val="00AC1B0C"/>
    <w:rsid w:val="00AC1C6D"/>
    <w:rsid w:val="00AC20F8"/>
    <w:rsid w:val="00AC22B9"/>
    <w:rsid w:val="00AC23D0"/>
    <w:rsid w:val="00AC2595"/>
    <w:rsid w:val="00AC28F8"/>
    <w:rsid w:val="00AC2C90"/>
    <w:rsid w:val="00AC2CED"/>
    <w:rsid w:val="00AC2D8E"/>
    <w:rsid w:val="00AC2EC6"/>
    <w:rsid w:val="00AC2FB2"/>
    <w:rsid w:val="00AC318B"/>
    <w:rsid w:val="00AC3247"/>
    <w:rsid w:val="00AC353B"/>
    <w:rsid w:val="00AC371A"/>
    <w:rsid w:val="00AC3806"/>
    <w:rsid w:val="00AC3CE9"/>
    <w:rsid w:val="00AC3FEA"/>
    <w:rsid w:val="00AC4061"/>
    <w:rsid w:val="00AC4111"/>
    <w:rsid w:val="00AC41E0"/>
    <w:rsid w:val="00AC4620"/>
    <w:rsid w:val="00AC47BB"/>
    <w:rsid w:val="00AC48CF"/>
    <w:rsid w:val="00AC4A1F"/>
    <w:rsid w:val="00AC51C0"/>
    <w:rsid w:val="00AC52AD"/>
    <w:rsid w:val="00AC5330"/>
    <w:rsid w:val="00AC53FB"/>
    <w:rsid w:val="00AC544D"/>
    <w:rsid w:val="00AC54FB"/>
    <w:rsid w:val="00AC55A3"/>
    <w:rsid w:val="00AC5924"/>
    <w:rsid w:val="00AC592F"/>
    <w:rsid w:val="00AC599F"/>
    <w:rsid w:val="00AC59E7"/>
    <w:rsid w:val="00AC5BFF"/>
    <w:rsid w:val="00AC5D4D"/>
    <w:rsid w:val="00AC5F61"/>
    <w:rsid w:val="00AC5FD0"/>
    <w:rsid w:val="00AC60DB"/>
    <w:rsid w:val="00AC6134"/>
    <w:rsid w:val="00AC62AB"/>
    <w:rsid w:val="00AC6588"/>
    <w:rsid w:val="00AC6864"/>
    <w:rsid w:val="00AC6AFA"/>
    <w:rsid w:val="00AC739F"/>
    <w:rsid w:val="00AC7519"/>
    <w:rsid w:val="00AC764E"/>
    <w:rsid w:val="00AC7696"/>
    <w:rsid w:val="00AC770E"/>
    <w:rsid w:val="00AC7749"/>
    <w:rsid w:val="00AC7A04"/>
    <w:rsid w:val="00AC7A43"/>
    <w:rsid w:val="00AC7F10"/>
    <w:rsid w:val="00AD0126"/>
    <w:rsid w:val="00AD072C"/>
    <w:rsid w:val="00AD0732"/>
    <w:rsid w:val="00AD0B2A"/>
    <w:rsid w:val="00AD0C06"/>
    <w:rsid w:val="00AD0CAE"/>
    <w:rsid w:val="00AD12FE"/>
    <w:rsid w:val="00AD13D9"/>
    <w:rsid w:val="00AD143D"/>
    <w:rsid w:val="00AD1A96"/>
    <w:rsid w:val="00AD1E5B"/>
    <w:rsid w:val="00AD2432"/>
    <w:rsid w:val="00AD25DA"/>
    <w:rsid w:val="00AD27B3"/>
    <w:rsid w:val="00AD2B11"/>
    <w:rsid w:val="00AD2B2B"/>
    <w:rsid w:val="00AD2D32"/>
    <w:rsid w:val="00AD2F2C"/>
    <w:rsid w:val="00AD3035"/>
    <w:rsid w:val="00AD308A"/>
    <w:rsid w:val="00AD3146"/>
    <w:rsid w:val="00AD31D6"/>
    <w:rsid w:val="00AD32E5"/>
    <w:rsid w:val="00AD3382"/>
    <w:rsid w:val="00AD3406"/>
    <w:rsid w:val="00AD3DF9"/>
    <w:rsid w:val="00AD4072"/>
    <w:rsid w:val="00AD43C7"/>
    <w:rsid w:val="00AD4485"/>
    <w:rsid w:val="00AD450E"/>
    <w:rsid w:val="00AD4856"/>
    <w:rsid w:val="00AD49B8"/>
    <w:rsid w:val="00AD4A6C"/>
    <w:rsid w:val="00AD4A9E"/>
    <w:rsid w:val="00AD4B3D"/>
    <w:rsid w:val="00AD4E55"/>
    <w:rsid w:val="00AD5091"/>
    <w:rsid w:val="00AD5172"/>
    <w:rsid w:val="00AD51E5"/>
    <w:rsid w:val="00AD5395"/>
    <w:rsid w:val="00AD5557"/>
    <w:rsid w:val="00AD5812"/>
    <w:rsid w:val="00AD5906"/>
    <w:rsid w:val="00AD5B42"/>
    <w:rsid w:val="00AD5C09"/>
    <w:rsid w:val="00AD6163"/>
    <w:rsid w:val="00AD67A4"/>
    <w:rsid w:val="00AD67D5"/>
    <w:rsid w:val="00AD6A7A"/>
    <w:rsid w:val="00AD6B12"/>
    <w:rsid w:val="00AD6BFF"/>
    <w:rsid w:val="00AD6DCC"/>
    <w:rsid w:val="00AD6E2A"/>
    <w:rsid w:val="00AD6E38"/>
    <w:rsid w:val="00AD6EAB"/>
    <w:rsid w:val="00AD6F05"/>
    <w:rsid w:val="00AD70FA"/>
    <w:rsid w:val="00AD7101"/>
    <w:rsid w:val="00AD719D"/>
    <w:rsid w:val="00AD725B"/>
    <w:rsid w:val="00AD7475"/>
    <w:rsid w:val="00AD75FB"/>
    <w:rsid w:val="00AD7622"/>
    <w:rsid w:val="00AD763F"/>
    <w:rsid w:val="00AD773A"/>
    <w:rsid w:val="00AD7896"/>
    <w:rsid w:val="00AD78BC"/>
    <w:rsid w:val="00AD79A0"/>
    <w:rsid w:val="00AD7A17"/>
    <w:rsid w:val="00AD7B26"/>
    <w:rsid w:val="00AD7C99"/>
    <w:rsid w:val="00AD7E2C"/>
    <w:rsid w:val="00AD7F30"/>
    <w:rsid w:val="00AE01E9"/>
    <w:rsid w:val="00AE0735"/>
    <w:rsid w:val="00AE0808"/>
    <w:rsid w:val="00AE08B9"/>
    <w:rsid w:val="00AE0970"/>
    <w:rsid w:val="00AE0B5B"/>
    <w:rsid w:val="00AE0BF6"/>
    <w:rsid w:val="00AE0C17"/>
    <w:rsid w:val="00AE0E4B"/>
    <w:rsid w:val="00AE0F6B"/>
    <w:rsid w:val="00AE10D1"/>
    <w:rsid w:val="00AE155C"/>
    <w:rsid w:val="00AE1877"/>
    <w:rsid w:val="00AE1B8D"/>
    <w:rsid w:val="00AE1C1A"/>
    <w:rsid w:val="00AE1DAA"/>
    <w:rsid w:val="00AE1F1E"/>
    <w:rsid w:val="00AE2360"/>
    <w:rsid w:val="00AE2755"/>
    <w:rsid w:val="00AE2A39"/>
    <w:rsid w:val="00AE2E0E"/>
    <w:rsid w:val="00AE2F9A"/>
    <w:rsid w:val="00AE3235"/>
    <w:rsid w:val="00AE3302"/>
    <w:rsid w:val="00AE34FB"/>
    <w:rsid w:val="00AE3709"/>
    <w:rsid w:val="00AE37E7"/>
    <w:rsid w:val="00AE3B9F"/>
    <w:rsid w:val="00AE3C71"/>
    <w:rsid w:val="00AE3D62"/>
    <w:rsid w:val="00AE4082"/>
    <w:rsid w:val="00AE430B"/>
    <w:rsid w:val="00AE43C2"/>
    <w:rsid w:val="00AE45B7"/>
    <w:rsid w:val="00AE4920"/>
    <w:rsid w:val="00AE49F2"/>
    <w:rsid w:val="00AE4AEB"/>
    <w:rsid w:val="00AE4C43"/>
    <w:rsid w:val="00AE4C64"/>
    <w:rsid w:val="00AE5037"/>
    <w:rsid w:val="00AE531C"/>
    <w:rsid w:val="00AE555A"/>
    <w:rsid w:val="00AE56B4"/>
    <w:rsid w:val="00AE5777"/>
    <w:rsid w:val="00AE57D9"/>
    <w:rsid w:val="00AE585A"/>
    <w:rsid w:val="00AE58CF"/>
    <w:rsid w:val="00AE5C0D"/>
    <w:rsid w:val="00AE5F35"/>
    <w:rsid w:val="00AE616E"/>
    <w:rsid w:val="00AE6542"/>
    <w:rsid w:val="00AE6637"/>
    <w:rsid w:val="00AE6770"/>
    <w:rsid w:val="00AE67CF"/>
    <w:rsid w:val="00AE6854"/>
    <w:rsid w:val="00AE6F6F"/>
    <w:rsid w:val="00AE6FBD"/>
    <w:rsid w:val="00AE71AA"/>
    <w:rsid w:val="00AE71D2"/>
    <w:rsid w:val="00AE7303"/>
    <w:rsid w:val="00AE74EC"/>
    <w:rsid w:val="00AE754F"/>
    <w:rsid w:val="00AE769C"/>
    <w:rsid w:val="00AE7863"/>
    <w:rsid w:val="00AE7B41"/>
    <w:rsid w:val="00AE7D2C"/>
    <w:rsid w:val="00AE7FE6"/>
    <w:rsid w:val="00AF042C"/>
    <w:rsid w:val="00AF053B"/>
    <w:rsid w:val="00AF0651"/>
    <w:rsid w:val="00AF0767"/>
    <w:rsid w:val="00AF0862"/>
    <w:rsid w:val="00AF09D3"/>
    <w:rsid w:val="00AF106E"/>
    <w:rsid w:val="00AF10BC"/>
    <w:rsid w:val="00AF1103"/>
    <w:rsid w:val="00AF12BE"/>
    <w:rsid w:val="00AF156C"/>
    <w:rsid w:val="00AF15F6"/>
    <w:rsid w:val="00AF1729"/>
    <w:rsid w:val="00AF18C5"/>
    <w:rsid w:val="00AF1BED"/>
    <w:rsid w:val="00AF1BFD"/>
    <w:rsid w:val="00AF262B"/>
    <w:rsid w:val="00AF26A8"/>
    <w:rsid w:val="00AF28C2"/>
    <w:rsid w:val="00AF2955"/>
    <w:rsid w:val="00AF2D38"/>
    <w:rsid w:val="00AF2E8F"/>
    <w:rsid w:val="00AF2F61"/>
    <w:rsid w:val="00AF3533"/>
    <w:rsid w:val="00AF3A21"/>
    <w:rsid w:val="00AF3AE0"/>
    <w:rsid w:val="00AF3EC0"/>
    <w:rsid w:val="00AF4080"/>
    <w:rsid w:val="00AF4417"/>
    <w:rsid w:val="00AF44FE"/>
    <w:rsid w:val="00AF459E"/>
    <w:rsid w:val="00AF4620"/>
    <w:rsid w:val="00AF46F5"/>
    <w:rsid w:val="00AF4841"/>
    <w:rsid w:val="00AF4887"/>
    <w:rsid w:val="00AF48C5"/>
    <w:rsid w:val="00AF4972"/>
    <w:rsid w:val="00AF4AB6"/>
    <w:rsid w:val="00AF4B08"/>
    <w:rsid w:val="00AF4E67"/>
    <w:rsid w:val="00AF4EFF"/>
    <w:rsid w:val="00AF5090"/>
    <w:rsid w:val="00AF5235"/>
    <w:rsid w:val="00AF5404"/>
    <w:rsid w:val="00AF544D"/>
    <w:rsid w:val="00AF56EA"/>
    <w:rsid w:val="00AF5772"/>
    <w:rsid w:val="00AF5A91"/>
    <w:rsid w:val="00AF5B46"/>
    <w:rsid w:val="00AF5C28"/>
    <w:rsid w:val="00AF5D3F"/>
    <w:rsid w:val="00AF5DE0"/>
    <w:rsid w:val="00AF5DEF"/>
    <w:rsid w:val="00AF5E15"/>
    <w:rsid w:val="00AF5E4D"/>
    <w:rsid w:val="00AF62F7"/>
    <w:rsid w:val="00AF639C"/>
    <w:rsid w:val="00AF6541"/>
    <w:rsid w:val="00AF6682"/>
    <w:rsid w:val="00AF66E8"/>
    <w:rsid w:val="00AF6875"/>
    <w:rsid w:val="00AF6B7D"/>
    <w:rsid w:val="00AF6FD5"/>
    <w:rsid w:val="00AF72C7"/>
    <w:rsid w:val="00AF74EB"/>
    <w:rsid w:val="00AF7651"/>
    <w:rsid w:val="00AF7909"/>
    <w:rsid w:val="00AF7A5E"/>
    <w:rsid w:val="00AF7C7B"/>
    <w:rsid w:val="00AF7DD1"/>
    <w:rsid w:val="00AF7F73"/>
    <w:rsid w:val="00B00155"/>
    <w:rsid w:val="00B00288"/>
    <w:rsid w:val="00B002D1"/>
    <w:rsid w:val="00B00345"/>
    <w:rsid w:val="00B0035E"/>
    <w:rsid w:val="00B006B6"/>
    <w:rsid w:val="00B00826"/>
    <w:rsid w:val="00B008CF"/>
    <w:rsid w:val="00B0097E"/>
    <w:rsid w:val="00B00AF2"/>
    <w:rsid w:val="00B00C35"/>
    <w:rsid w:val="00B00CA7"/>
    <w:rsid w:val="00B00CC8"/>
    <w:rsid w:val="00B011E9"/>
    <w:rsid w:val="00B012DF"/>
    <w:rsid w:val="00B01697"/>
    <w:rsid w:val="00B01845"/>
    <w:rsid w:val="00B01952"/>
    <w:rsid w:val="00B019B8"/>
    <w:rsid w:val="00B01D8D"/>
    <w:rsid w:val="00B023BF"/>
    <w:rsid w:val="00B0256F"/>
    <w:rsid w:val="00B02967"/>
    <w:rsid w:val="00B02A57"/>
    <w:rsid w:val="00B02B8A"/>
    <w:rsid w:val="00B02BE6"/>
    <w:rsid w:val="00B02CDD"/>
    <w:rsid w:val="00B02D63"/>
    <w:rsid w:val="00B02EF9"/>
    <w:rsid w:val="00B02FB5"/>
    <w:rsid w:val="00B02FDC"/>
    <w:rsid w:val="00B0336D"/>
    <w:rsid w:val="00B03799"/>
    <w:rsid w:val="00B03890"/>
    <w:rsid w:val="00B03B72"/>
    <w:rsid w:val="00B03E80"/>
    <w:rsid w:val="00B04179"/>
    <w:rsid w:val="00B0442A"/>
    <w:rsid w:val="00B044ED"/>
    <w:rsid w:val="00B04552"/>
    <w:rsid w:val="00B0486F"/>
    <w:rsid w:val="00B0499E"/>
    <w:rsid w:val="00B04E54"/>
    <w:rsid w:val="00B0513D"/>
    <w:rsid w:val="00B056CB"/>
    <w:rsid w:val="00B056FB"/>
    <w:rsid w:val="00B05D0F"/>
    <w:rsid w:val="00B05EED"/>
    <w:rsid w:val="00B062D6"/>
    <w:rsid w:val="00B0634F"/>
    <w:rsid w:val="00B064C3"/>
    <w:rsid w:val="00B06578"/>
    <w:rsid w:val="00B0666E"/>
    <w:rsid w:val="00B0674B"/>
    <w:rsid w:val="00B06C11"/>
    <w:rsid w:val="00B06D5C"/>
    <w:rsid w:val="00B06FDF"/>
    <w:rsid w:val="00B07081"/>
    <w:rsid w:val="00B0725F"/>
    <w:rsid w:val="00B07733"/>
    <w:rsid w:val="00B07A70"/>
    <w:rsid w:val="00B07EEC"/>
    <w:rsid w:val="00B07F88"/>
    <w:rsid w:val="00B105CD"/>
    <w:rsid w:val="00B10697"/>
    <w:rsid w:val="00B1095B"/>
    <w:rsid w:val="00B10A98"/>
    <w:rsid w:val="00B10B3A"/>
    <w:rsid w:val="00B10BF1"/>
    <w:rsid w:val="00B10CAF"/>
    <w:rsid w:val="00B10EA6"/>
    <w:rsid w:val="00B10F84"/>
    <w:rsid w:val="00B11036"/>
    <w:rsid w:val="00B11102"/>
    <w:rsid w:val="00B11366"/>
    <w:rsid w:val="00B11655"/>
    <w:rsid w:val="00B1168F"/>
    <w:rsid w:val="00B11DF7"/>
    <w:rsid w:val="00B12027"/>
    <w:rsid w:val="00B1250B"/>
    <w:rsid w:val="00B125AA"/>
    <w:rsid w:val="00B126AD"/>
    <w:rsid w:val="00B1278D"/>
    <w:rsid w:val="00B1279D"/>
    <w:rsid w:val="00B12A2D"/>
    <w:rsid w:val="00B12C13"/>
    <w:rsid w:val="00B133DD"/>
    <w:rsid w:val="00B138FA"/>
    <w:rsid w:val="00B1397E"/>
    <w:rsid w:val="00B13C28"/>
    <w:rsid w:val="00B13D4C"/>
    <w:rsid w:val="00B13E31"/>
    <w:rsid w:val="00B13E76"/>
    <w:rsid w:val="00B13FDF"/>
    <w:rsid w:val="00B141F0"/>
    <w:rsid w:val="00B14384"/>
    <w:rsid w:val="00B14512"/>
    <w:rsid w:val="00B146C1"/>
    <w:rsid w:val="00B14749"/>
    <w:rsid w:val="00B1483D"/>
    <w:rsid w:val="00B14881"/>
    <w:rsid w:val="00B149E6"/>
    <w:rsid w:val="00B14D6B"/>
    <w:rsid w:val="00B14EF9"/>
    <w:rsid w:val="00B15021"/>
    <w:rsid w:val="00B150A5"/>
    <w:rsid w:val="00B151BF"/>
    <w:rsid w:val="00B15424"/>
    <w:rsid w:val="00B1568E"/>
    <w:rsid w:val="00B15712"/>
    <w:rsid w:val="00B1578D"/>
    <w:rsid w:val="00B15BBF"/>
    <w:rsid w:val="00B15CE7"/>
    <w:rsid w:val="00B15F44"/>
    <w:rsid w:val="00B15FD1"/>
    <w:rsid w:val="00B1645E"/>
    <w:rsid w:val="00B16493"/>
    <w:rsid w:val="00B16D3F"/>
    <w:rsid w:val="00B16EFB"/>
    <w:rsid w:val="00B1727C"/>
    <w:rsid w:val="00B175B9"/>
    <w:rsid w:val="00B175F5"/>
    <w:rsid w:val="00B17741"/>
    <w:rsid w:val="00B17798"/>
    <w:rsid w:val="00B17803"/>
    <w:rsid w:val="00B17C17"/>
    <w:rsid w:val="00B17C42"/>
    <w:rsid w:val="00B17E70"/>
    <w:rsid w:val="00B2013E"/>
    <w:rsid w:val="00B20455"/>
    <w:rsid w:val="00B2063C"/>
    <w:rsid w:val="00B206F4"/>
    <w:rsid w:val="00B20B10"/>
    <w:rsid w:val="00B20B57"/>
    <w:rsid w:val="00B20B99"/>
    <w:rsid w:val="00B20BCC"/>
    <w:rsid w:val="00B20C4B"/>
    <w:rsid w:val="00B20DE8"/>
    <w:rsid w:val="00B20F45"/>
    <w:rsid w:val="00B20FFB"/>
    <w:rsid w:val="00B21029"/>
    <w:rsid w:val="00B21152"/>
    <w:rsid w:val="00B21304"/>
    <w:rsid w:val="00B2157E"/>
    <w:rsid w:val="00B215E8"/>
    <w:rsid w:val="00B215F5"/>
    <w:rsid w:val="00B21685"/>
    <w:rsid w:val="00B21770"/>
    <w:rsid w:val="00B21B1B"/>
    <w:rsid w:val="00B221DE"/>
    <w:rsid w:val="00B22229"/>
    <w:rsid w:val="00B222D0"/>
    <w:rsid w:val="00B22427"/>
    <w:rsid w:val="00B2246A"/>
    <w:rsid w:val="00B22514"/>
    <w:rsid w:val="00B227E1"/>
    <w:rsid w:val="00B22815"/>
    <w:rsid w:val="00B228DA"/>
    <w:rsid w:val="00B22BA1"/>
    <w:rsid w:val="00B22E04"/>
    <w:rsid w:val="00B22F72"/>
    <w:rsid w:val="00B23121"/>
    <w:rsid w:val="00B23160"/>
    <w:rsid w:val="00B232E0"/>
    <w:rsid w:val="00B23640"/>
    <w:rsid w:val="00B236DA"/>
    <w:rsid w:val="00B2377F"/>
    <w:rsid w:val="00B23927"/>
    <w:rsid w:val="00B23B4F"/>
    <w:rsid w:val="00B23B6B"/>
    <w:rsid w:val="00B23E97"/>
    <w:rsid w:val="00B23FA5"/>
    <w:rsid w:val="00B241B9"/>
    <w:rsid w:val="00B247F7"/>
    <w:rsid w:val="00B24863"/>
    <w:rsid w:val="00B24969"/>
    <w:rsid w:val="00B24984"/>
    <w:rsid w:val="00B24C36"/>
    <w:rsid w:val="00B24CFC"/>
    <w:rsid w:val="00B24E95"/>
    <w:rsid w:val="00B25511"/>
    <w:rsid w:val="00B2557A"/>
    <w:rsid w:val="00B25854"/>
    <w:rsid w:val="00B25BA0"/>
    <w:rsid w:val="00B25D1D"/>
    <w:rsid w:val="00B25E3A"/>
    <w:rsid w:val="00B25F59"/>
    <w:rsid w:val="00B25FDC"/>
    <w:rsid w:val="00B26030"/>
    <w:rsid w:val="00B26103"/>
    <w:rsid w:val="00B26177"/>
    <w:rsid w:val="00B263E8"/>
    <w:rsid w:val="00B2658F"/>
    <w:rsid w:val="00B266CC"/>
    <w:rsid w:val="00B26A08"/>
    <w:rsid w:val="00B26B2F"/>
    <w:rsid w:val="00B26B4F"/>
    <w:rsid w:val="00B26CD1"/>
    <w:rsid w:val="00B26DE9"/>
    <w:rsid w:val="00B26E41"/>
    <w:rsid w:val="00B2712E"/>
    <w:rsid w:val="00B27684"/>
    <w:rsid w:val="00B2775A"/>
    <w:rsid w:val="00B277DB"/>
    <w:rsid w:val="00B2798D"/>
    <w:rsid w:val="00B27C20"/>
    <w:rsid w:val="00B27F1C"/>
    <w:rsid w:val="00B304AF"/>
    <w:rsid w:val="00B30676"/>
    <w:rsid w:val="00B30761"/>
    <w:rsid w:val="00B309CD"/>
    <w:rsid w:val="00B30AD3"/>
    <w:rsid w:val="00B30E1E"/>
    <w:rsid w:val="00B31086"/>
    <w:rsid w:val="00B31220"/>
    <w:rsid w:val="00B316D2"/>
    <w:rsid w:val="00B321EB"/>
    <w:rsid w:val="00B32311"/>
    <w:rsid w:val="00B324CC"/>
    <w:rsid w:val="00B324EE"/>
    <w:rsid w:val="00B325A7"/>
    <w:rsid w:val="00B326A3"/>
    <w:rsid w:val="00B32833"/>
    <w:rsid w:val="00B32CFD"/>
    <w:rsid w:val="00B32F12"/>
    <w:rsid w:val="00B33144"/>
    <w:rsid w:val="00B33160"/>
    <w:rsid w:val="00B33630"/>
    <w:rsid w:val="00B3392C"/>
    <w:rsid w:val="00B33964"/>
    <w:rsid w:val="00B33A00"/>
    <w:rsid w:val="00B34056"/>
    <w:rsid w:val="00B34280"/>
    <w:rsid w:val="00B342DA"/>
    <w:rsid w:val="00B343C3"/>
    <w:rsid w:val="00B3442F"/>
    <w:rsid w:val="00B34518"/>
    <w:rsid w:val="00B346A3"/>
    <w:rsid w:val="00B34798"/>
    <w:rsid w:val="00B34867"/>
    <w:rsid w:val="00B34C53"/>
    <w:rsid w:val="00B350E8"/>
    <w:rsid w:val="00B351AB"/>
    <w:rsid w:val="00B3528B"/>
    <w:rsid w:val="00B352EF"/>
    <w:rsid w:val="00B35407"/>
    <w:rsid w:val="00B3542A"/>
    <w:rsid w:val="00B35481"/>
    <w:rsid w:val="00B35C99"/>
    <w:rsid w:val="00B35DED"/>
    <w:rsid w:val="00B36684"/>
    <w:rsid w:val="00B367ED"/>
    <w:rsid w:val="00B36C1A"/>
    <w:rsid w:val="00B36FAD"/>
    <w:rsid w:val="00B36FF7"/>
    <w:rsid w:val="00B37027"/>
    <w:rsid w:val="00B371D2"/>
    <w:rsid w:val="00B37259"/>
    <w:rsid w:val="00B37385"/>
    <w:rsid w:val="00B37B3E"/>
    <w:rsid w:val="00B37B67"/>
    <w:rsid w:val="00B37C8C"/>
    <w:rsid w:val="00B37D16"/>
    <w:rsid w:val="00B37E4C"/>
    <w:rsid w:val="00B40172"/>
    <w:rsid w:val="00B40533"/>
    <w:rsid w:val="00B4089A"/>
    <w:rsid w:val="00B409AD"/>
    <w:rsid w:val="00B40A1E"/>
    <w:rsid w:val="00B40A88"/>
    <w:rsid w:val="00B40B98"/>
    <w:rsid w:val="00B411DF"/>
    <w:rsid w:val="00B412B8"/>
    <w:rsid w:val="00B413CF"/>
    <w:rsid w:val="00B415FB"/>
    <w:rsid w:val="00B41624"/>
    <w:rsid w:val="00B41812"/>
    <w:rsid w:val="00B41B1F"/>
    <w:rsid w:val="00B41CDF"/>
    <w:rsid w:val="00B41EA4"/>
    <w:rsid w:val="00B41F29"/>
    <w:rsid w:val="00B41FDF"/>
    <w:rsid w:val="00B421F3"/>
    <w:rsid w:val="00B422B2"/>
    <w:rsid w:val="00B423B3"/>
    <w:rsid w:val="00B423F0"/>
    <w:rsid w:val="00B427F5"/>
    <w:rsid w:val="00B4284B"/>
    <w:rsid w:val="00B42900"/>
    <w:rsid w:val="00B42C9B"/>
    <w:rsid w:val="00B42EA5"/>
    <w:rsid w:val="00B42FB6"/>
    <w:rsid w:val="00B43499"/>
    <w:rsid w:val="00B4351A"/>
    <w:rsid w:val="00B436C7"/>
    <w:rsid w:val="00B43ADE"/>
    <w:rsid w:val="00B43C14"/>
    <w:rsid w:val="00B43ED5"/>
    <w:rsid w:val="00B43FBC"/>
    <w:rsid w:val="00B44B8D"/>
    <w:rsid w:val="00B44EBA"/>
    <w:rsid w:val="00B45255"/>
    <w:rsid w:val="00B45575"/>
    <w:rsid w:val="00B456EF"/>
    <w:rsid w:val="00B4578C"/>
    <w:rsid w:val="00B459A9"/>
    <w:rsid w:val="00B45A1A"/>
    <w:rsid w:val="00B45A56"/>
    <w:rsid w:val="00B45CFC"/>
    <w:rsid w:val="00B45F83"/>
    <w:rsid w:val="00B4613D"/>
    <w:rsid w:val="00B46220"/>
    <w:rsid w:val="00B462BB"/>
    <w:rsid w:val="00B46345"/>
    <w:rsid w:val="00B46BDA"/>
    <w:rsid w:val="00B46CE0"/>
    <w:rsid w:val="00B46EA3"/>
    <w:rsid w:val="00B470F8"/>
    <w:rsid w:val="00B473F7"/>
    <w:rsid w:val="00B4787C"/>
    <w:rsid w:val="00B478E7"/>
    <w:rsid w:val="00B47BF8"/>
    <w:rsid w:val="00B47C42"/>
    <w:rsid w:val="00B50161"/>
    <w:rsid w:val="00B502C1"/>
    <w:rsid w:val="00B503DC"/>
    <w:rsid w:val="00B50636"/>
    <w:rsid w:val="00B50B96"/>
    <w:rsid w:val="00B50CCE"/>
    <w:rsid w:val="00B50E3E"/>
    <w:rsid w:val="00B50EC3"/>
    <w:rsid w:val="00B51150"/>
    <w:rsid w:val="00B51320"/>
    <w:rsid w:val="00B51378"/>
    <w:rsid w:val="00B51789"/>
    <w:rsid w:val="00B517F2"/>
    <w:rsid w:val="00B5199D"/>
    <w:rsid w:val="00B51A60"/>
    <w:rsid w:val="00B51A9B"/>
    <w:rsid w:val="00B51BE5"/>
    <w:rsid w:val="00B51C63"/>
    <w:rsid w:val="00B51F41"/>
    <w:rsid w:val="00B51FC4"/>
    <w:rsid w:val="00B5219A"/>
    <w:rsid w:val="00B523E9"/>
    <w:rsid w:val="00B5246F"/>
    <w:rsid w:val="00B52764"/>
    <w:rsid w:val="00B52829"/>
    <w:rsid w:val="00B52A99"/>
    <w:rsid w:val="00B52ECB"/>
    <w:rsid w:val="00B531A2"/>
    <w:rsid w:val="00B53303"/>
    <w:rsid w:val="00B534FF"/>
    <w:rsid w:val="00B536C5"/>
    <w:rsid w:val="00B5378A"/>
    <w:rsid w:val="00B537CC"/>
    <w:rsid w:val="00B539CA"/>
    <w:rsid w:val="00B53C96"/>
    <w:rsid w:val="00B53F2F"/>
    <w:rsid w:val="00B54061"/>
    <w:rsid w:val="00B54266"/>
    <w:rsid w:val="00B54320"/>
    <w:rsid w:val="00B546B6"/>
    <w:rsid w:val="00B54AB5"/>
    <w:rsid w:val="00B54DCE"/>
    <w:rsid w:val="00B550DE"/>
    <w:rsid w:val="00B551B7"/>
    <w:rsid w:val="00B55390"/>
    <w:rsid w:val="00B55666"/>
    <w:rsid w:val="00B557AA"/>
    <w:rsid w:val="00B55A3A"/>
    <w:rsid w:val="00B55AD3"/>
    <w:rsid w:val="00B55E77"/>
    <w:rsid w:val="00B55FDB"/>
    <w:rsid w:val="00B564D0"/>
    <w:rsid w:val="00B5692E"/>
    <w:rsid w:val="00B56A2C"/>
    <w:rsid w:val="00B56D1A"/>
    <w:rsid w:val="00B57298"/>
    <w:rsid w:val="00B579A4"/>
    <w:rsid w:val="00B579FF"/>
    <w:rsid w:val="00B57D8B"/>
    <w:rsid w:val="00B57DC5"/>
    <w:rsid w:val="00B57E5C"/>
    <w:rsid w:val="00B57E7C"/>
    <w:rsid w:val="00B60051"/>
    <w:rsid w:val="00B60092"/>
    <w:rsid w:val="00B600C6"/>
    <w:rsid w:val="00B606D0"/>
    <w:rsid w:val="00B60BB6"/>
    <w:rsid w:val="00B60C04"/>
    <w:rsid w:val="00B60C07"/>
    <w:rsid w:val="00B60D2F"/>
    <w:rsid w:val="00B60F4D"/>
    <w:rsid w:val="00B61086"/>
    <w:rsid w:val="00B6151A"/>
    <w:rsid w:val="00B615FB"/>
    <w:rsid w:val="00B616D4"/>
    <w:rsid w:val="00B61BC5"/>
    <w:rsid w:val="00B61DFD"/>
    <w:rsid w:val="00B62081"/>
    <w:rsid w:val="00B621A7"/>
    <w:rsid w:val="00B62289"/>
    <w:rsid w:val="00B6239E"/>
    <w:rsid w:val="00B623A6"/>
    <w:rsid w:val="00B625E0"/>
    <w:rsid w:val="00B62699"/>
    <w:rsid w:val="00B628F4"/>
    <w:rsid w:val="00B62932"/>
    <w:rsid w:val="00B62DA0"/>
    <w:rsid w:val="00B62DF5"/>
    <w:rsid w:val="00B62F4F"/>
    <w:rsid w:val="00B62FC0"/>
    <w:rsid w:val="00B63A23"/>
    <w:rsid w:val="00B63B98"/>
    <w:rsid w:val="00B63D57"/>
    <w:rsid w:val="00B63F53"/>
    <w:rsid w:val="00B641ED"/>
    <w:rsid w:val="00B644A0"/>
    <w:rsid w:val="00B6489A"/>
    <w:rsid w:val="00B64A02"/>
    <w:rsid w:val="00B64B3A"/>
    <w:rsid w:val="00B64CB3"/>
    <w:rsid w:val="00B64DC9"/>
    <w:rsid w:val="00B64DF0"/>
    <w:rsid w:val="00B64ED7"/>
    <w:rsid w:val="00B64F8E"/>
    <w:rsid w:val="00B650F9"/>
    <w:rsid w:val="00B65277"/>
    <w:rsid w:val="00B6552E"/>
    <w:rsid w:val="00B65580"/>
    <w:rsid w:val="00B6569E"/>
    <w:rsid w:val="00B6586E"/>
    <w:rsid w:val="00B65973"/>
    <w:rsid w:val="00B65A8E"/>
    <w:rsid w:val="00B65C9A"/>
    <w:rsid w:val="00B65E56"/>
    <w:rsid w:val="00B66043"/>
    <w:rsid w:val="00B6608F"/>
    <w:rsid w:val="00B669EB"/>
    <w:rsid w:val="00B66A0E"/>
    <w:rsid w:val="00B66A52"/>
    <w:rsid w:val="00B66A79"/>
    <w:rsid w:val="00B66A85"/>
    <w:rsid w:val="00B66D3C"/>
    <w:rsid w:val="00B67156"/>
    <w:rsid w:val="00B671AB"/>
    <w:rsid w:val="00B67639"/>
    <w:rsid w:val="00B67CCC"/>
    <w:rsid w:val="00B7056F"/>
    <w:rsid w:val="00B705EC"/>
    <w:rsid w:val="00B7085C"/>
    <w:rsid w:val="00B70AE6"/>
    <w:rsid w:val="00B70DB4"/>
    <w:rsid w:val="00B7104D"/>
    <w:rsid w:val="00B71134"/>
    <w:rsid w:val="00B711A7"/>
    <w:rsid w:val="00B712DD"/>
    <w:rsid w:val="00B712F1"/>
    <w:rsid w:val="00B7193D"/>
    <w:rsid w:val="00B71B75"/>
    <w:rsid w:val="00B71BDE"/>
    <w:rsid w:val="00B71F43"/>
    <w:rsid w:val="00B7203A"/>
    <w:rsid w:val="00B7226B"/>
    <w:rsid w:val="00B722A5"/>
    <w:rsid w:val="00B72397"/>
    <w:rsid w:val="00B723B0"/>
    <w:rsid w:val="00B7262C"/>
    <w:rsid w:val="00B72638"/>
    <w:rsid w:val="00B727C8"/>
    <w:rsid w:val="00B72907"/>
    <w:rsid w:val="00B72DDD"/>
    <w:rsid w:val="00B72EAC"/>
    <w:rsid w:val="00B73293"/>
    <w:rsid w:val="00B7344B"/>
    <w:rsid w:val="00B73D73"/>
    <w:rsid w:val="00B74211"/>
    <w:rsid w:val="00B74289"/>
    <w:rsid w:val="00B742F6"/>
    <w:rsid w:val="00B7456F"/>
    <w:rsid w:val="00B745CD"/>
    <w:rsid w:val="00B747BE"/>
    <w:rsid w:val="00B74AC8"/>
    <w:rsid w:val="00B74AE1"/>
    <w:rsid w:val="00B74BEF"/>
    <w:rsid w:val="00B74CB2"/>
    <w:rsid w:val="00B75003"/>
    <w:rsid w:val="00B7525B"/>
    <w:rsid w:val="00B753B1"/>
    <w:rsid w:val="00B75678"/>
    <w:rsid w:val="00B7567F"/>
    <w:rsid w:val="00B7587E"/>
    <w:rsid w:val="00B759D5"/>
    <w:rsid w:val="00B75C88"/>
    <w:rsid w:val="00B75DBC"/>
    <w:rsid w:val="00B76017"/>
    <w:rsid w:val="00B76099"/>
    <w:rsid w:val="00B76145"/>
    <w:rsid w:val="00B76187"/>
    <w:rsid w:val="00B76247"/>
    <w:rsid w:val="00B76380"/>
    <w:rsid w:val="00B76799"/>
    <w:rsid w:val="00B767B2"/>
    <w:rsid w:val="00B76850"/>
    <w:rsid w:val="00B769CF"/>
    <w:rsid w:val="00B769E3"/>
    <w:rsid w:val="00B76CBA"/>
    <w:rsid w:val="00B76D35"/>
    <w:rsid w:val="00B76D92"/>
    <w:rsid w:val="00B76F87"/>
    <w:rsid w:val="00B77030"/>
    <w:rsid w:val="00B77084"/>
    <w:rsid w:val="00B77553"/>
    <w:rsid w:val="00B7755C"/>
    <w:rsid w:val="00B775F8"/>
    <w:rsid w:val="00B7774A"/>
    <w:rsid w:val="00B77861"/>
    <w:rsid w:val="00B7786F"/>
    <w:rsid w:val="00B778D1"/>
    <w:rsid w:val="00B77A65"/>
    <w:rsid w:val="00B77DA1"/>
    <w:rsid w:val="00B8014F"/>
    <w:rsid w:val="00B802C6"/>
    <w:rsid w:val="00B8034C"/>
    <w:rsid w:val="00B80858"/>
    <w:rsid w:val="00B8090F"/>
    <w:rsid w:val="00B80A1F"/>
    <w:rsid w:val="00B80BFD"/>
    <w:rsid w:val="00B80EDD"/>
    <w:rsid w:val="00B80FF2"/>
    <w:rsid w:val="00B81332"/>
    <w:rsid w:val="00B814CB"/>
    <w:rsid w:val="00B81A7D"/>
    <w:rsid w:val="00B81A94"/>
    <w:rsid w:val="00B81FEF"/>
    <w:rsid w:val="00B82176"/>
    <w:rsid w:val="00B822C0"/>
    <w:rsid w:val="00B8246E"/>
    <w:rsid w:val="00B824CA"/>
    <w:rsid w:val="00B82539"/>
    <w:rsid w:val="00B82789"/>
    <w:rsid w:val="00B82B09"/>
    <w:rsid w:val="00B82D1E"/>
    <w:rsid w:val="00B835C1"/>
    <w:rsid w:val="00B83684"/>
    <w:rsid w:val="00B8391F"/>
    <w:rsid w:val="00B83979"/>
    <w:rsid w:val="00B83DC9"/>
    <w:rsid w:val="00B83E4B"/>
    <w:rsid w:val="00B83F05"/>
    <w:rsid w:val="00B83FF5"/>
    <w:rsid w:val="00B84232"/>
    <w:rsid w:val="00B84398"/>
    <w:rsid w:val="00B8483E"/>
    <w:rsid w:val="00B8498B"/>
    <w:rsid w:val="00B849DF"/>
    <w:rsid w:val="00B851D0"/>
    <w:rsid w:val="00B857CE"/>
    <w:rsid w:val="00B85915"/>
    <w:rsid w:val="00B8592B"/>
    <w:rsid w:val="00B8599C"/>
    <w:rsid w:val="00B85E9B"/>
    <w:rsid w:val="00B85F63"/>
    <w:rsid w:val="00B85F73"/>
    <w:rsid w:val="00B85F9E"/>
    <w:rsid w:val="00B860A6"/>
    <w:rsid w:val="00B860CA"/>
    <w:rsid w:val="00B8660D"/>
    <w:rsid w:val="00B8684E"/>
    <w:rsid w:val="00B869F9"/>
    <w:rsid w:val="00B86A27"/>
    <w:rsid w:val="00B86A43"/>
    <w:rsid w:val="00B86A59"/>
    <w:rsid w:val="00B86E50"/>
    <w:rsid w:val="00B86EDE"/>
    <w:rsid w:val="00B86F3E"/>
    <w:rsid w:val="00B87008"/>
    <w:rsid w:val="00B87100"/>
    <w:rsid w:val="00B8732F"/>
    <w:rsid w:val="00B87580"/>
    <w:rsid w:val="00B876A3"/>
    <w:rsid w:val="00B8793D"/>
    <w:rsid w:val="00B8794F"/>
    <w:rsid w:val="00B87CC8"/>
    <w:rsid w:val="00B87D19"/>
    <w:rsid w:val="00B87DD6"/>
    <w:rsid w:val="00B87E9F"/>
    <w:rsid w:val="00B9067D"/>
    <w:rsid w:val="00B9082E"/>
    <w:rsid w:val="00B90A03"/>
    <w:rsid w:val="00B90A6A"/>
    <w:rsid w:val="00B90A9E"/>
    <w:rsid w:val="00B90CB2"/>
    <w:rsid w:val="00B90D5E"/>
    <w:rsid w:val="00B90D8A"/>
    <w:rsid w:val="00B91682"/>
    <w:rsid w:val="00B91714"/>
    <w:rsid w:val="00B91F2E"/>
    <w:rsid w:val="00B92052"/>
    <w:rsid w:val="00B92401"/>
    <w:rsid w:val="00B92702"/>
    <w:rsid w:val="00B92750"/>
    <w:rsid w:val="00B928BE"/>
    <w:rsid w:val="00B928F5"/>
    <w:rsid w:val="00B92AC8"/>
    <w:rsid w:val="00B92C51"/>
    <w:rsid w:val="00B93048"/>
    <w:rsid w:val="00B93356"/>
    <w:rsid w:val="00B934A8"/>
    <w:rsid w:val="00B9379E"/>
    <w:rsid w:val="00B93934"/>
    <w:rsid w:val="00B93DF6"/>
    <w:rsid w:val="00B93E2F"/>
    <w:rsid w:val="00B94090"/>
    <w:rsid w:val="00B94539"/>
    <w:rsid w:val="00B9455E"/>
    <w:rsid w:val="00B94564"/>
    <w:rsid w:val="00B94AC0"/>
    <w:rsid w:val="00B94BE2"/>
    <w:rsid w:val="00B94D35"/>
    <w:rsid w:val="00B94E61"/>
    <w:rsid w:val="00B94F10"/>
    <w:rsid w:val="00B94F45"/>
    <w:rsid w:val="00B94FBE"/>
    <w:rsid w:val="00B9527D"/>
    <w:rsid w:val="00B952DA"/>
    <w:rsid w:val="00B95433"/>
    <w:rsid w:val="00B954C9"/>
    <w:rsid w:val="00B955C4"/>
    <w:rsid w:val="00B9568E"/>
    <w:rsid w:val="00B95725"/>
    <w:rsid w:val="00B95962"/>
    <w:rsid w:val="00B95A8F"/>
    <w:rsid w:val="00B95B3D"/>
    <w:rsid w:val="00B95B4A"/>
    <w:rsid w:val="00B95C86"/>
    <w:rsid w:val="00B95E5B"/>
    <w:rsid w:val="00B95EB5"/>
    <w:rsid w:val="00B95FB9"/>
    <w:rsid w:val="00B960CB"/>
    <w:rsid w:val="00B96138"/>
    <w:rsid w:val="00B96375"/>
    <w:rsid w:val="00B9669C"/>
    <w:rsid w:val="00B96731"/>
    <w:rsid w:val="00B96784"/>
    <w:rsid w:val="00B968D8"/>
    <w:rsid w:val="00B96C43"/>
    <w:rsid w:val="00B96D5D"/>
    <w:rsid w:val="00B96DD2"/>
    <w:rsid w:val="00B96E66"/>
    <w:rsid w:val="00B96E74"/>
    <w:rsid w:val="00B97277"/>
    <w:rsid w:val="00B976D8"/>
    <w:rsid w:val="00B9773D"/>
    <w:rsid w:val="00B977F3"/>
    <w:rsid w:val="00B97E68"/>
    <w:rsid w:val="00B97F2B"/>
    <w:rsid w:val="00BA005C"/>
    <w:rsid w:val="00BA009C"/>
    <w:rsid w:val="00BA010D"/>
    <w:rsid w:val="00BA049C"/>
    <w:rsid w:val="00BA0587"/>
    <w:rsid w:val="00BA0749"/>
    <w:rsid w:val="00BA0818"/>
    <w:rsid w:val="00BA0A7B"/>
    <w:rsid w:val="00BA0BB5"/>
    <w:rsid w:val="00BA11BC"/>
    <w:rsid w:val="00BA1207"/>
    <w:rsid w:val="00BA1276"/>
    <w:rsid w:val="00BA133F"/>
    <w:rsid w:val="00BA143A"/>
    <w:rsid w:val="00BA1804"/>
    <w:rsid w:val="00BA19E5"/>
    <w:rsid w:val="00BA1A89"/>
    <w:rsid w:val="00BA1EBA"/>
    <w:rsid w:val="00BA235A"/>
    <w:rsid w:val="00BA23A0"/>
    <w:rsid w:val="00BA259A"/>
    <w:rsid w:val="00BA26EB"/>
    <w:rsid w:val="00BA29F4"/>
    <w:rsid w:val="00BA2C2E"/>
    <w:rsid w:val="00BA2FB5"/>
    <w:rsid w:val="00BA3365"/>
    <w:rsid w:val="00BA34C3"/>
    <w:rsid w:val="00BA3713"/>
    <w:rsid w:val="00BA3A1E"/>
    <w:rsid w:val="00BA3D1D"/>
    <w:rsid w:val="00BA3D8A"/>
    <w:rsid w:val="00BA3EB0"/>
    <w:rsid w:val="00BA432C"/>
    <w:rsid w:val="00BA43C8"/>
    <w:rsid w:val="00BA454E"/>
    <w:rsid w:val="00BA45D1"/>
    <w:rsid w:val="00BA483B"/>
    <w:rsid w:val="00BA4927"/>
    <w:rsid w:val="00BA4DF6"/>
    <w:rsid w:val="00BA4EEC"/>
    <w:rsid w:val="00BA4FEF"/>
    <w:rsid w:val="00BA5081"/>
    <w:rsid w:val="00BA53DE"/>
    <w:rsid w:val="00BA5491"/>
    <w:rsid w:val="00BA54D9"/>
    <w:rsid w:val="00BA5513"/>
    <w:rsid w:val="00BA5649"/>
    <w:rsid w:val="00BA56F1"/>
    <w:rsid w:val="00BA58EE"/>
    <w:rsid w:val="00BA6067"/>
    <w:rsid w:val="00BA60F1"/>
    <w:rsid w:val="00BA6298"/>
    <w:rsid w:val="00BA62EC"/>
    <w:rsid w:val="00BA6363"/>
    <w:rsid w:val="00BA652F"/>
    <w:rsid w:val="00BA66ED"/>
    <w:rsid w:val="00BA6897"/>
    <w:rsid w:val="00BA6F5E"/>
    <w:rsid w:val="00BA718F"/>
    <w:rsid w:val="00BA71BA"/>
    <w:rsid w:val="00BA7266"/>
    <w:rsid w:val="00BA757D"/>
    <w:rsid w:val="00BA7849"/>
    <w:rsid w:val="00BA796F"/>
    <w:rsid w:val="00BA7B05"/>
    <w:rsid w:val="00BA7F3D"/>
    <w:rsid w:val="00BB00AE"/>
    <w:rsid w:val="00BB0376"/>
    <w:rsid w:val="00BB0940"/>
    <w:rsid w:val="00BB0AAD"/>
    <w:rsid w:val="00BB0B3A"/>
    <w:rsid w:val="00BB0D1C"/>
    <w:rsid w:val="00BB0F28"/>
    <w:rsid w:val="00BB1047"/>
    <w:rsid w:val="00BB163E"/>
    <w:rsid w:val="00BB16BF"/>
    <w:rsid w:val="00BB184B"/>
    <w:rsid w:val="00BB186E"/>
    <w:rsid w:val="00BB1974"/>
    <w:rsid w:val="00BB199D"/>
    <w:rsid w:val="00BB1BD4"/>
    <w:rsid w:val="00BB1CB9"/>
    <w:rsid w:val="00BB1E77"/>
    <w:rsid w:val="00BB1E85"/>
    <w:rsid w:val="00BB1FAF"/>
    <w:rsid w:val="00BB2053"/>
    <w:rsid w:val="00BB2092"/>
    <w:rsid w:val="00BB225C"/>
    <w:rsid w:val="00BB22CE"/>
    <w:rsid w:val="00BB2641"/>
    <w:rsid w:val="00BB26F2"/>
    <w:rsid w:val="00BB275C"/>
    <w:rsid w:val="00BB2777"/>
    <w:rsid w:val="00BB28C6"/>
    <w:rsid w:val="00BB2998"/>
    <w:rsid w:val="00BB2BCD"/>
    <w:rsid w:val="00BB2FC4"/>
    <w:rsid w:val="00BB3228"/>
    <w:rsid w:val="00BB32D9"/>
    <w:rsid w:val="00BB3330"/>
    <w:rsid w:val="00BB33E1"/>
    <w:rsid w:val="00BB3463"/>
    <w:rsid w:val="00BB3CF1"/>
    <w:rsid w:val="00BB3FC2"/>
    <w:rsid w:val="00BB400F"/>
    <w:rsid w:val="00BB4219"/>
    <w:rsid w:val="00BB4290"/>
    <w:rsid w:val="00BB447E"/>
    <w:rsid w:val="00BB4487"/>
    <w:rsid w:val="00BB45AA"/>
    <w:rsid w:val="00BB47A2"/>
    <w:rsid w:val="00BB4CB5"/>
    <w:rsid w:val="00BB5033"/>
    <w:rsid w:val="00BB534F"/>
    <w:rsid w:val="00BB542A"/>
    <w:rsid w:val="00BB55B7"/>
    <w:rsid w:val="00BB573D"/>
    <w:rsid w:val="00BB5819"/>
    <w:rsid w:val="00BB5843"/>
    <w:rsid w:val="00BB59A4"/>
    <w:rsid w:val="00BB5ACD"/>
    <w:rsid w:val="00BB5BA9"/>
    <w:rsid w:val="00BB5BEB"/>
    <w:rsid w:val="00BB5F7A"/>
    <w:rsid w:val="00BB61BB"/>
    <w:rsid w:val="00BB6A03"/>
    <w:rsid w:val="00BB6A6E"/>
    <w:rsid w:val="00BB6C02"/>
    <w:rsid w:val="00BB6DA2"/>
    <w:rsid w:val="00BB6EE8"/>
    <w:rsid w:val="00BB6F4A"/>
    <w:rsid w:val="00BB73C6"/>
    <w:rsid w:val="00BB752E"/>
    <w:rsid w:val="00BB75A8"/>
    <w:rsid w:val="00BB772B"/>
    <w:rsid w:val="00BB78D2"/>
    <w:rsid w:val="00BB7B26"/>
    <w:rsid w:val="00BB7CDE"/>
    <w:rsid w:val="00BB7E76"/>
    <w:rsid w:val="00BB7F26"/>
    <w:rsid w:val="00BB7F5D"/>
    <w:rsid w:val="00BB7F5E"/>
    <w:rsid w:val="00BC0190"/>
    <w:rsid w:val="00BC01AE"/>
    <w:rsid w:val="00BC0265"/>
    <w:rsid w:val="00BC0B34"/>
    <w:rsid w:val="00BC0FFC"/>
    <w:rsid w:val="00BC1065"/>
    <w:rsid w:val="00BC125B"/>
    <w:rsid w:val="00BC1390"/>
    <w:rsid w:val="00BC14DE"/>
    <w:rsid w:val="00BC16B5"/>
    <w:rsid w:val="00BC1A03"/>
    <w:rsid w:val="00BC1AD9"/>
    <w:rsid w:val="00BC1B57"/>
    <w:rsid w:val="00BC1FB8"/>
    <w:rsid w:val="00BC20F3"/>
    <w:rsid w:val="00BC2190"/>
    <w:rsid w:val="00BC24EB"/>
    <w:rsid w:val="00BC2559"/>
    <w:rsid w:val="00BC29DF"/>
    <w:rsid w:val="00BC2B2D"/>
    <w:rsid w:val="00BC2BA6"/>
    <w:rsid w:val="00BC2EDA"/>
    <w:rsid w:val="00BC31F7"/>
    <w:rsid w:val="00BC352C"/>
    <w:rsid w:val="00BC3627"/>
    <w:rsid w:val="00BC3679"/>
    <w:rsid w:val="00BC379C"/>
    <w:rsid w:val="00BC3A03"/>
    <w:rsid w:val="00BC3A33"/>
    <w:rsid w:val="00BC3A65"/>
    <w:rsid w:val="00BC3AC4"/>
    <w:rsid w:val="00BC3D18"/>
    <w:rsid w:val="00BC3E93"/>
    <w:rsid w:val="00BC3FF6"/>
    <w:rsid w:val="00BC404E"/>
    <w:rsid w:val="00BC440F"/>
    <w:rsid w:val="00BC44CD"/>
    <w:rsid w:val="00BC4653"/>
    <w:rsid w:val="00BC47D4"/>
    <w:rsid w:val="00BC4919"/>
    <w:rsid w:val="00BC497E"/>
    <w:rsid w:val="00BC4B05"/>
    <w:rsid w:val="00BC548A"/>
    <w:rsid w:val="00BC5555"/>
    <w:rsid w:val="00BC56BD"/>
    <w:rsid w:val="00BC56C2"/>
    <w:rsid w:val="00BC56E8"/>
    <w:rsid w:val="00BC573C"/>
    <w:rsid w:val="00BC5795"/>
    <w:rsid w:val="00BC5AE6"/>
    <w:rsid w:val="00BC5F38"/>
    <w:rsid w:val="00BC620A"/>
    <w:rsid w:val="00BC6295"/>
    <w:rsid w:val="00BC6407"/>
    <w:rsid w:val="00BC64E7"/>
    <w:rsid w:val="00BC686C"/>
    <w:rsid w:val="00BC694D"/>
    <w:rsid w:val="00BC6A8D"/>
    <w:rsid w:val="00BC6E74"/>
    <w:rsid w:val="00BC6E7D"/>
    <w:rsid w:val="00BC7245"/>
    <w:rsid w:val="00BC75C3"/>
    <w:rsid w:val="00BC7750"/>
    <w:rsid w:val="00BC7CFE"/>
    <w:rsid w:val="00BC7EDE"/>
    <w:rsid w:val="00BD0079"/>
    <w:rsid w:val="00BD0202"/>
    <w:rsid w:val="00BD0211"/>
    <w:rsid w:val="00BD0373"/>
    <w:rsid w:val="00BD03A0"/>
    <w:rsid w:val="00BD0491"/>
    <w:rsid w:val="00BD06EF"/>
    <w:rsid w:val="00BD07F5"/>
    <w:rsid w:val="00BD0842"/>
    <w:rsid w:val="00BD08B4"/>
    <w:rsid w:val="00BD0973"/>
    <w:rsid w:val="00BD09C2"/>
    <w:rsid w:val="00BD0A9B"/>
    <w:rsid w:val="00BD0F0C"/>
    <w:rsid w:val="00BD0F95"/>
    <w:rsid w:val="00BD11D2"/>
    <w:rsid w:val="00BD1426"/>
    <w:rsid w:val="00BD181B"/>
    <w:rsid w:val="00BD18AC"/>
    <w:rsid w:val="00BD1B01"/>
    <w:rsid w:val="00BD1DED"/>
    <w:rsid w:val="00BD20D1"/>
    <w:rsid w:val="00BD22AA"/>
    <w:rsid w:val="00BD22FA"/>
    <w:rsid w:val="00BD256F"/>
    <w:rsid w:val="00BD266F"/>
    <w:rsid w:val="00BD26E0"/>
    <w:rsid w:val="00BD2885"/>
    <w:rsid w:val="00BD2899"/>
    <w:rsid w:val="00BD29D1"/>
    <w:rsid w:val="00BD2A1E"/>
    <w:rsid w:val="00BD2DA0"/>
    <w:rsid w:val="00BD2FE8"/>
    <w:rsid w:val="00BD3425"/>
    <w:rsid w:val="00BD3599"/>
    <w:rsid w:val="00BD3777"/>
    <w:rsid w:val="00BD38DF"/>
    <w:rsid w:val="00BD3A48"/>
    <w:rsid w:val="00BD3AA4"/>
    <w:rsid w:val="00BD3BF4"/>
    <w:rsid w:val="00BD3C3B"/>
    <w:rsid w:val="00BD3E94"/>
    <w:rsid w:val="00BD3FB7"/>
    <w:rsid w:val="00BD4070"/>
    <w:rsid w:val="00BD454F"/>
    <w:rsid w:val="00BD4B82"/>
    <w:rsid w:val="00BD4C24"/>
    <w:rsid w:val="00BD5075"/>
    <w:rsid w:val="00BD50A1"/>
    <w:rsid w:val="00BD531F"/>
    <w:rsid w:val="00BD53C8"/>
    <w:rsid w:val="00BD5697"/>
    <w:rsid w:val="00BD5C66"/>
    <w:rsid w:val="00BD5F9C"/>
    <w:rsid w:val="00BD6220"/>
    <w:rsid w:val="00BD6A65"/>
    <w:rsid w:val="00BD6B2A"/>
    <w:rsid w:val="00BD6E02"/>
    <w:rsid w:val="00BD6E53"/>
    <w:rsid w:val="00BD72F1"/>
    <w:rsid w:val="00BD72F6"/>
    <w:rsid w:val="00BD743B"/>
    <w:rsid w:val="00BD74A6"/>
    <w:rsid w:val="00BD75E2"/>
    <w:rsid w:val="00BD772E"/>
    <w:rsid w:val="00BD7D3A"/>
    <w:rsid w:val="00BD7FAD"/>
    <w:rsid w:val="00BE01FB"/>
    <w:rsid w:val="00BE02D7"/>
    <w:rsid w:val="00BE0301"/>
    <w:rsid w:val="00BE0504"/>
    <w:rsid w:val="00BE0919"/>
    <w:rsid w:val="00BE0B2B"/>
    <w:rsid w:val="00BE0BBF"/>
    <w:rsid w:val="00BE0C39"/>
    <w:rsid w:val="00BE0EC4"/>
    <w:rsid w:val="00BE1276"/>
    <w:rsid w:val="00BE1365"/>
    <w:rsid w:val="00BE13DB"/>
    <w:rsid w:val="00BE14BD"/>
    <w:rsid w:val="00BE15AB"/>
    <w:rsid w:val="00BE1666"/>
    <w:rsid w:val="00BE188B"/>
    <w:rsid w:val="00BE1982"/>
    <w:rsid w:val="00BE1CB1"/>
    <w:rsid w:val="00BE1DAD"/>
    <w:rsid w:val="00BE1EB9"/>
    <w:rsid w:val="00BE1F21"/>
    <w:rsid w:val="00BE2092"/>
    <w:rsid w:val="00BE2206"/>
    <w:rsid w:val="00BE243E"/>
    <w:rsid w:val="00BE258F"/>
    <w:rsid w:val="00BE279E"/>
    <w:rsid w:val="00BE289B"/>
    <w:rsid w:val="00BE290D"/>
    <w:rsid w:val="00BE29EC"/>
    <w:rsid w:val="00BE2EFE"/>
    <w:rsid w:val="00BE335C"/>
    <w:rsid w:val="00BE33E1"/>
    <w:rsid w:val="00BE39F9"/>
    <w:rsid w:val="00BE3A34"/>
    <w:rsid w:val="00BE3DC7"/>
    <w:rsid w:val="00BE3DE9"/>
    <w:rsid w:val="00BE41A9"/>
    <w:rsid w:val="00BE466B"/>
    <w:rsid w:val="00BE4734"/>
    <w:rsid w:val="00BE474D"/>
    <w:rsid w:val="00BE4E2C"/>
    <w:rsid w:val="00BE4FC3"/>
    <w:rsid w:val="00BE513A"/>
    <w:rsid w:val="00BE5194"/>
    <w:rsid w:val="00BE51A5"/>
    <w:rsid w:val="00BE5490"/>
    <w:rsid w:val="00BE54EA"/>
    <w:rsid w:val="00BE5630"/>
    <w:rsid w:val="00BE59C6"/>
    <w:rsid w:val="00BE5C7A"/>
    <w:rsid w:val="00BE5D95"/>
    <w:rsid w:val="00BE6117"/>
    <w:rsid w:val="00BE6146"/>
    <w:rsid w:val="00BE61C6"/>
    <w:rsid w:val="00BE63F9"/>
    <w:rsid w:val="00BE649B"/>
    <w:rsid w:val="00BE6804"/>
    <w:rsid w:val="00BE69F3"/>
    <w:rsid w:val="00BE6A96"/>
    <w:rsid w:val="00BE6BB1"/>
    <w:rsid w:val="00BE6BB5"/>
    <w:rsid w:val="00BE6C36"/>
    <w:rsid w:val="00BE6D9E"/>
    <w:rsid w:val="00BE6DCC"/>
    <w:rsid w:val="00BE72DE"/>
    <w:rsid w:val="00BE733B"/>
    <w:rsid w:val="00BE75A8"/>
    <w:rsid w:val="00BE75D2"/>
    <w:rsid w:val="00BF0124"/>
    <w:rsid w:val="00BF01E1"/>
    <w:rsid w:val="00BF0386"/>
    <w:rsid w:val="00BF0861"/>
    <w:rsid w:val="00BF0B3E"/>
    <w:rsid w:val="00BF0C08"/>
    <w:rsid w:val="00BF0F3A"/>
    <w:rsid w:val="00BF0FEA"/>
    <w:rsid w:val="00BF1847"/>
    <w:rsid w:val="00BF1AF0"/>
    <w:rsid w:val="00BF1B9E"/>
    <w:rsid w:val="00BF1C44"/>
    <w:rsid w:val="00BF1D7B"/>
    <w:rsid w:val="00BF1E36"/>
    <w:rsid w:val="00BF1FA7"/>
    <w:rsid w:val="00BF20DF"/>
    <w:rsid w:val="00BF22F6"/>
    <w:rsid w:val="00BF2818"/>
    <w:rsid w:val="00BF297E"/>
    <w:rsid w:val="00BF2AF3"/>
    <w:rsid w:val="00BF2B28"/>
    <w:rsid w:val="00BF2B90"/>
    <w:rsid w:val="00BF2E00"/>
    <w:rsid w:val="00BF34ED"/>
    <w:rsid w:val="00BF35EF"/>
    <w:rsid w:val="00BF38DC"/>
    <w:rsid w:val="00BF38F6"/>
    <w:rsid w:val="00BF3B20"/>
    <w:rsid w:val="00BF3F67"/>
    <w:rsid w:val="00BF4075"/>
    <w:rsid w:val="00BF458E"/>
    <w:rsid w:val="00BF4611"/>
    <w:rsid w:val="00BF466F"/>
    <w:rsid w:val="00BF46B5"/>
    <w:rsid w:val="00BF4752"/>
    <w:rsid w:val="00BF4904"/>
    <w:rsid w:val="00BF4B23"/>
    <w:rsid w:val="00BF4D50"/>
    <w:rsid w:val="00BF4DBF"/>
    <w:rsid w:val="00BF4E94"/>
    <w:rsid w:val="00BF4FA5"/>
    <w:rsid w:val="00BF55F8"/>
    <w:rsid w:val="00BF5630"/>
    <w:rsid w:val="00BF59DB"/>
    <w:rsid w:val="00BF5C37"/>
    <w:rsid w:val="00BF61FE"/>
    <w:rsid w:val="00BF62CF"/>
    <w:rsid w:val="00BF62F6"/>
    <w:rsid w:val="00BF6512"/>
    <w:rsid w:val="00BF6755"/>
    <w:rsid w:val="00BF684A"/>
    <w:rsid w:val="00BF6F05"/>
    <w:rsid w:val="00BF6F52"/>
    <w:rsid w:val="00BF700E"/>
    <w:rsid w:val="00BF71A6"/>
    <w:rsid w:val="00BF73E3"/>
    <w:rsid w:val="00BF7513"/>
    <w:rsid w:val="00BF7596"/>
    <w:rsid w:val="00BF75DF"/>
    <w:rsid w:val="00BF7645"/>
    <w:rsid w:val="00BF781F"/>
    <w:rsid w:val="00BF7938"/>
    <w:rsid w:val="00BF7BBC"/>
    <w:rsid w:val="00BF7E6A"/>
    <w:rsid w:val="00BF7FB5"/>
    <w:rsid w:val="00C002B6"/>
    <w:rsid w:val="00C0098D"/>
    <w:rsid w:val="00C00DC4"/>
    <w:rsid w:val="00C00E72"/>
    <w:rsid w:val="00C00EE6"/>
    <w:rsid w:val="00C0121F"/>
    <w:rsid w:val="00C014CE"/>
    <w:rsid w:val="00C0161F"/>
    <w:rsid w:val="00C018AA"/>
    <w:rsid w:val="00C01ADC"/>
    <w:rsid w:val="00C01D70"/>
    <w:rsid w:val="00C02195"/>
    <w:rsid w:val="00C02283"/>
    <w:rsid w:val="00C02BF9"/>
    <w:rsid w:val="00C02D09"/>
    <w:rsid w:val="00C03267"/>
    <w:rsid w:val="00C03384"/>
    <w:rsid w:val="00C03510"/>
    <w:rsid w:val="00C039BD"/>
    <w:rsid w:val="00C039FC"/>
    <w:rsid w:val="00C03C4F"/>
    <w:rsid w:val="00C0427B"/>
    <w:rsid w:val="00C0428C"/>
    <w:rsid w:val="00C04436"/>
    <w:rsid w:val="00C044A7"/>
    <w:rsid w:val="00C045A9"/>
    <w:rsid w:val="00C04731"/>
    <w:rsid w:val="00C04A70"/>
    <w:rsid w:val="00C04C9D"/>
    <w:rsid w:val="00C04E08"/>
    <w:rsid w:val="00C05061"/>
    <w:rsid w:val="00C05992"/>
    <w:rsid w:val="00C05A10"/>
    <w:rsid w:val="00C05B98"/>
    <w:rsid w:val="00C05C11"/>
    <w:rsid w:val="00C05D22"/>
    <w:rsid w:val="00C05EC9"/>
    <w:rsid w:val="00C05FE2"/>
    <w:rsid w:val="00C0621F"/>
    <w:rsid w:val="00C0657B"/>
    <w:rsid w:val="00C0668C"/>
    <w:rsid w:val="00C06997"/>
    <w:rsid w:val="00C06B7D"/>
    <w:rsid w:val="00C06D55"/>
    <w:rsid w:val="00C06EEE"/>
    <w:rsid w:val="00C06FC3"/>
    <w:rsid w:val="00C07056"/>
    <w:rsid w:val="00C071EA"/>
    <w:rsid w:val="00C07242"/>
    <w:rsid w:val="00C07361"/>
    <w:rsid w:val="00C076C0"/>
    <w:rsid w:val="00C076EF"/>
    <w:rsid w:val="00C0784A"/>
    <w:rsid w:val="00C07A4D"/>
    <w:rsid w:val="00C07B22"/>
    <w:rsid w:val="00C07BBC"/>
    <w:rsid w:val="00C07D34"/>
    <w:rsid w:val="00C07D3C"/>
    <w:rsid w:val="00C104FA"/>
    <w:rsid w:val="00C10689"/>
    <w:rsid w:val="00C106B7"/>
    <w:rsid w:val="00C106DA"/>
    <w:rsid w:val="00C10B87"/>
    <w:rsid w:val="00C10EF6"/>
    <w:rsid w:val="00C1101E"/>
    <w:rsid w:val="00C1104B"/>
    <w:rsid w:val="00C11160"/>
    <w:rsid w:val="00C112C7"/>
    <w:rsid w:val="00C11469"/>
    <w:rsid w:val="00C11912"/>
    <w:rsid w:val="00C11B83"/>
    <w:rsid w:val="00C12038"/>
    <w:rsid w:val="00C120C3"/>
    <w:rsid w:val="00C12208"/>
    <w:rsid w:val="00C12239"/>
    <w:rsid w:val="00C123AB"/>
    <w:rsid w:val="00C124F2"/>
    <w:rsid w:val="00C12605"/>
    <w:rsid w:val="00C12637"/>
    <w:rsid w:val="00C12B9F"/>
    <w:rsid w:val="00C12C05"/>
    <w:rsid w:val="00C12DE3"/>
    <w:rsid w:val="00C12EE0"/>
    <w:rsid w:val="00C13163"/>
    <w:rsid w:val="00C13382"/>
    <w:rsid w:val="00C13398"/>
    <w:rsid w:val="00C13460"/>
    <w:rsid w:val="00C13539"/>
    <w:rsid w:val="00C13599"/>
    <w:rsid w:val="00C13B97"/>
    <w:rsid w:val="00C13D71"/>
    <w:rsid w:val="00C13DF0"/>
    <w:rsid w:val="00C13E1A"/>
    <w:rsid w:val="00C14011"/>
    <w:rsid w:val="00C14461"/>
    <w:rsid w:val="00C14792"/>
    <w:rsid w:val="00C14A30"/>
    <w:rsid w:val="00C14B91"/>
    <w:rsid w:val="00C151DF"/>
    <w:rsid w:val="00C15471"/>
    <w:rsid w:val="00C156E6"/>
    <w:rsid w:val="00C15878"/>
    <w:rsid w:val="00C15BA1"/>
    <w:rsid w:val="00C15C0E"/>
    <w:rsid w:val="00C15F25"/>
    <w:rsid w:val="00C164C9"/>
    <w:rsid w:val="00C167FF"/>
    <w:rsid w:val="00C16807"/>
    <w:rsid w:val="00C16842"/>
    <w:rsid w:val="00C168CB"/>
    <w:rsid w:val="00C16970"/>
    <w:rsid w:val="00C16988"/>
    <w:rsid w:val="00C16AFF"/>
    <w:rsid w:val="00C16BD7"/>
    <w:rsid w:val="00C16BDB"/>
    <w:rsid w:val="00C16E18"/>
    <w:rsid w:val="00C16E2E"/>
    <w:rsid w:val="00C16ECF"/>
    <w:rsid w:val="00C17118"/>
    <w:rsid w:val="00C1715F"/>
    <w:rsid w:val="00C1728B"/>
    <w:rsid w:val="00C172F3"/>
    <w:rsid w:val="00C173C6"/>
    <w:rsid w:val="00C17411"/>
    <w:rsid w:val="00C174C2"/>
    <w:rsid w:val="00C1772D"/>
    <w:rsid w:val="00C1784A"/>
    <w:rsid w:val="00C179B3"/>
    <w:rsid w:val="00C17BAA"/>
    <w:rsid w:val="00C202E9"/>
    <w:rsid w:val="00C2041C"/>
    <w:rsid w:val="00C20E65"/>
    <w:rsid w:val="00C21008"/>
    <w:rsid w:val="00C21093"/>
    <w:rsid w:val="00C21181"/>
    <w:rsid w:val="00C211D3"/>
    <w:rsid w:val="00C21263"/>
    <w:rsid w:val="00C2152E"/>
    <w:rsid w:val="00C21BA6"/>
    <w:rsid w:val="00C221D4"/>
    <w:rsid w:val="00C2250C"/>
    <w:rsid w:val="00C2272C"/>
    <w:rsid w:val="00C22783"/>
    <w:rsid w:val="00C229E4"/>
    <w:rsid w:val="00C22D0F"/>
    <w:rsid w:val="00C22F90"/>
    <w:rsid w:val="00C231B1"/>
    <w:rsid w:val="00C234D0"/>
    <w:rsid w:val="00C2358C"/>
    <w:rsid w:val="00C23626"/>
    <w:rsid w:val="00C2363F"/>
    <w:rsid w:val="00C236FC"/>
    <w:rsid w:val="00C23714"/>
    <w:rsid w:val="00C237E1"/>
    <w:rsid w:val="00C23869"/>
    <w:rsid w:val="00C239FF"/>
    <w:rsid w:val="00C23E2E"/>
    <w:rsid w:val="00C23EFD"/>
    <w:rsid w:val="00C23F7E"/>
    <w:rsid w:val="00C24088"/>
    <w:rsid w:val="00C24178"/>
    <w:rsid w:val="00C24284"/>
    <w:rsid w:val="00C245B1"/>
    <w:rsid w:val="00C245C5"/>
    <w:rsid w:val="00C248DD"/>
    <w:rsid w:val="00C24C2A"/>
    <w:rsid w:val="00C24CEA"/>
    <w:rsid w:val="00C24D2C"/>
    <w:rsid w:val="00C24F88"/>
    <w:rsid w:val="00C25921"/>
    <w:rsid w:val="00C259C4"/>
    <w:rsid w:val="00C25B40"/>
    <w:rsid w:val="00C25B4E"/>
    <w:rsid w:val="00C25B5F"/>
    <w:rsid w:val="00C25BB0"/>
    <w:rsid w:val="00C25C4E"/>
    <w:rsid w:val="00C25C61"/>
    <w:rsid w:val="00C25F9E"/>
    <w:rsid w:val="00C25FD4"/>
    <w:rsid w:val="00C26057"/>
    <w:rsid w:val="00C26296"/>
    <w:rsid w:val="00C2661E"/>
    <w:rsid w:val="00C2676A"/>
    <w:rsid w:val="00C26868"/>
    <w:rsid w:val="00C26878"/>
    <w:rsid w:val="00C26912"/>
    <w:rsid w:val="00C26BB3"/>
    <w:rsid w:val="00C26E60"/>
    <w:rsid w:val="00C26FB0"/>
    <w:rsid w:val="00C27605"/>
    <w:rsid w:val="00C27D16"/>
    <w:rsid w:val="00C27D53"/>
    <w:rsid w:val="00C30035"/>
    <w:rsid w:val="00C300C4"/>
    <w:rsid w:val="00C30105"/>
    <w:rsid w:val="00C304CB"/>
    <w:rsid w:val="00C30663"/>
    <w:rsid w:val="00C306A5"/>
    <w:rsid w:val="00C3071A"/>
    <w:rsid w:val="00C307AC"/>
    <w:rsid w:val="00C30B96"/>
    <w:rsid w:val="00C30CBE"/>
    <w:rsid w:val="00C30D21"/>
    <w:rsid w:val="00C30E39"/>
    <w:rsid w:val="00C30F58"/>
    <w:rsid w:val="00C3100D"/>
    <w:rsid w:val="00C314F4"/>
    <w:rsid w:val="00C31589"/>
    <w:rsid w:val="00C3181D"/>
    <w:rsid w:val="00C31852"/>
    <w:rsid w:val="00C31A28"/>
    <w:rsid w:val="00C31A36"/>
    <w:rsid w:val="00C3215A"/>
    <w:rsid w:val="00C32D7F"/>
    <w:rsid w:val="00C3318B"/>
    <w:rsid w:val="00C331BD"/>
    <w:rsid w:val="00C33590"/>
    <w:rsid w:val="00C337E2"/>
    <w:rsid w:val="00C33862"/>
    <w:rsid w:val="00C338DB"/>
    <w:rsid w:val="00C3394B"/>
    <w:rsid w:val="00C339CE"/>
    <w:rsid w:val="00C33C59"/>
    <w:rsid w:val="00C33D5D"/>
    <w:rsid w:val="00C33F3A"/>
    <w:rsid w:val="00C342B9"/>
    <w:rsid w:val="00C3460C"/>
    <w:rsid w:val="00C34635"/>
    <w:rsid w:val="00C3475C"/>
    <w:rsid w:val="00C348E2"/>
    <w:rsid w:val="00C34B54"/>
    <w:rsid w:val="00C34BD9"/>
    <w:rsid w:val="00C353E3"/>
    <w:rsid w:val="00C35AC6"/>
    <w:rsid w:val="00C363E5"/>
    <w:rsid w:val="00C368FA"/>
    <w:rsid w:val="00C36A8C"/>
    <w:rsid w:val="00C36AA3"/>
    <w:rsid w:val="00C36BFE"/>
    <w:rsid w:val="00C36C77"/>
    <w:rsid w:val="00C36E4F"/>
    <w:rsid w:val="00C36EA2"/>
    <w:rsid w:val="00C36F1F"/>
    <w:rsid w:val="00C36F63"/>
    <w:rsid w:val="00C373EA"/>
    <w:rsid w:val="00C3751E"/>
    <w:rsid w:val="00C375F2"/>
    <w:rsid w:val="00C377BC"/>
    <w:rsid w:val="00C37C95"/>
    <w:rsid w:val="00C37D25"/>
    <w:rsid w:val="00C4021B"/>
    <w:rsid w:val="00C40948"/>
    <w:rsid w:val="00C409F1"/>
    <w:rsid w:val="00C40CF3"/>
    <w:rsid w:val="00C40F40"/>
    <w:rsid w:val="00C4151E"/>
    <w:rsid w:val="00C41626"/>
    <w:rsid w:val="00C4164A"/>
    <w:rsid w:val="00C41782"/>
    <w:rsid w:val="00C417BC"/>
    <w:rsid w:val="00C41949"/>
    <w:rsid w:val="00C41970"/>
    <w:rsid w:val="00C4197B"/>
    <w:rsid w:val="00C419ED"/>
    <w:rsid w:val="00C41E9D"/>
    <w:rsid w:val="00C41F30"/>
    <w:rsid w:val="00C41FC4"/>
    <w:rsid w:val="00C42254"/>
    <w:rsid w:val="00C424DC"/>
    <w:rsid w:val="00C4264E"/>
    <w:rsid w:val="00C4268C"/>
    <w:rsid w:val="00C42943"/>
    <w:rsid w:val="00C42CDD"/>
    <w:rsid w:val="00C42D69"/>
    <w:rsid w:val="00C42EC3"/>
    <w:rsid w:val="00C435F6"/>
    <w:rsid w:val="00C43AAF"/>
    <w:rsid w:val="00C43C52"/>
    <w:rsid w:val="00C4416A"/>
    <w:rsid w:val="00C441F7"/>
    <w:rsid w:val="00C444F1"/>
    <w:rsid w:val="00C448F8"/>
    <w:rsid w:val="00C44C1F"/>
    <w:rsid w:val="00C44E17"/>
    <w:rsid w:val="00C44E64"/>
    <w:rsid w:val="00C450F8"/>
    <w:rsid w:val="00C4516A"/>
    <w:rsid w:val="00C451F6"/>
    <w:rsid w:val="00C45382"/>
    <w:rsid w:val="00C45689"/>
    <w:rsid w:val="00C456A1"/>
    <w:rsid w:val="00C459C2"/>
    <w:rsid w:val="00C45AC2"/>
    <w:rsid w:val="00C45BD0"/>
    <w:rsid w:val="00C466FA"/>
    <w:rsid w:val="00C46C83"/>
    <w:rsid w:val="00C46C9C"/>
    <w:rsid w:val="00C46CC7"/>
    <w:rsid w:val="00C46DEF"/>
    <w:rsid w:val="00C47128"/>
    <w:rsid w:val="00C471A4"/>
    <w:rsid w:val="00C47607"/>
    <w:rsid w:val="00C47915"/>
    <w:rsid w:val="00C47C01"/>
    <w:rsid w:val="00C47CC6"/>
    <w:rsid w:val="00C47FA1"/>
    <w:rsid w:val="00C50013"/>
    <w:rsid w:val="00C5017D"/>
    <w:rsid w:val="00C50488"/>
    <w:rsid w:val="00C507E3"/>
    <w:rsid w:val="00C50856"/>
    <w:rsid w:val="00C5098D"/>
    <w:rsid w:val="00C50BA7"/>
    <w:rsid w:val="00C5106F"/>
    <w:rsid w:val="00C510DD"/>
    <w:rsid w:val="00C51320"/>
    <w:rsid w:val="00C5161B"/>
    <w:rsid w:val="00C516EA"/>
    <w:rsid w:val="00C51717"/>
    <w:rsid w:val="00C51874"/>
    <w:rsid w:val="00C51D1A"/>
    <w:rsid w:val="00C51E65"/>
    <w:rsid w:val="00C5205B"/>
    <w:rsid w:val="00C5208C"/>
    <w:rsid w:val="00C52109"/>
    <w:rsid w:val="00C52118"/>
    <w:rsid w:val="00C522AF"/>
    <w:rsid w:val="00C525A1"/>
    <w:rsid w:val="00C526A8"/>
    <w:rsid w:val="00C52885"/>
    <w:rsid w:val="00C5295E"/>
    <w:rsid w:val="00C52E71"/>
    <w:rsid w:val="00C52E89"/>
    <w:rsid w:val="00C52E8C"/>
    <w:rsid w:val="00C5309E"/>
    <w:rsid w:val="00C531E4"/>
    <w:rsid w:val="00C5326D"/>
    <w:rsid w:val="00C5328C"/>
    <w:rsid w:val="00C5352C"/>
    <w:rsid w:val="00C53777"/>
    <w:rsid w:val="00C537AA"/>
    <w:rsid w:val="00C53883"/>
    <w:rsid w:val="00C53B5C"/>
    <w:rsid w:val="00C53B81"/>
    <w:rsid w:val="00C53FC9"/>
    <w:rsid w:val="00C54533"/>
    <w:rsid w:val="00C5461C"/>
    <w:rsid w:val="00C549D5"/>
    <w:rsid w:val="00C54B94"/>
    <w:rsid w:val="00C54D37"/>
    <w:rsid w:val="00C54DAD"/>
    <w:rsid w:val="00C5504C"/>
    <w:rsid w:val="00C55117"/>
    <w:rsid w:val="00C55407"/>
    <w:rsid w:val="00C55568"/>
    <w:rsid w:val="00C55597"/>
    <w:rsid w:val="00C556AB"/>
    <w:rsid w:val="00C556E2"/>
    <w:rsid w:val="00C5575F"/>
    <w:rsid w:val="00C558BE"/>
    <w:rsid w:val="00C55955"/>
    <w:rsid w:val="00C5599C"/>
    <w:rsid w:val="00C55C5E"/>
    <w:rsid w:val="00C560DF"/>
    <w:rsid w:val="00C561B1"/>
    <w:rsid w:val="00C56743"/>
    <w:rsid w:val="00C56A90"/>
    <w:rsid w:val="00C56DD3"/>
    <w:rsid w:val="00C56EE7"/>
    <w:rsid w:val="00C57043"/>
    <w:rsid w:val="00C57408"/>
    <w:rsid w:val="00C57521"/>
    <w:rsid w:val="00C579A6"/>
    <w:rsid w:val="00C57F0D"/>
    <w:rsid w:val="00C6033A"/>
    <w:rsid w:val="00C606D0"/>
    <w:rsid w:val="00C607AB"/>
    <w:rsid w:val="00C60813"/>
    <w:rsid w:val="00C6098F"/>
    <w:rsid w:val="00C60C7A"/>
    <w:rsid w:val="00C60CC1"/>
    <w:rsid w:val="00C6120D"/>
    <w:rsid w:val="00C61471"/>
    <w:rsid w:val="00C617A7"/>
    <w:rsid w:val="00C61A79"/>
    <w:rsid w:val="00C61CCE"/>
    <w:rsid w:val="00C62018"/>
    <w:rsid w:val="00C620E3"/>
    <w:rsid w:val="00C6254C"/>
    <w:rsid w:val="00C625B9"/>
    <w:rsid w:val="00C6281F"/>
    <w:rsid w:val="00C62836"/>
    <w:rsid w:val="00C62D1E"/>
    <w:rsid w:val="00C63122"/>
    <w:rsid w:val="00C63191"/>
    <w:rsid w:val="00C631A5"/>
    <w:rsid w:val="00C632EB"/>
    <w:rsid w:val="00C633A9"/>
    <w:rsid w:val="00C633E9"/>
    <w:rsid w:val="00C6348E"/>
    <w:rsid w:val="00C63561"/>
    <w:rsid w:val="00C636E4"/>
    <w:rsid w:val="00C63823"/>
    <w:rsid w:val="00C6384C"/>
    <w:rsid w:val="00C640F3"/>
    <w:rsid w:val="00C6424C"/>
    <w:rsid w:val="00C644A6"/>
    <w:rsid w:val="00C6475E"/>
    <w:rsid w:val="00C64952"/>
    <w:rsid w:val="00C64CE9"/>
    <w:rsid w:val="00C64D88"/>
    <w:rsid w:val="00C65652"/>
    <w:rsid w:val="00C65810"/>
    <w:rsid w:val="00C659F3"/>
    <w:rsid w:val="00C65AF1"/>
    <w:rsid w:val="00C65BF9"/>
    <w:rsid w:val="00C65D19"/>
    <w:rsid w:val="00C6616D"/>
    <w:rsid w:val="00C66397"/>
    <w:rsid w:val="00C666EC"/>
    <w:rsid w:val="00C667AD"/>
    <w:rsid w:val="00C66A87"/>
    <w:rsid w:val="00C66BAF"/>
    <w:rsid w:val="00C66EC3"/>
    <w:rsid w:val="00C66F4A"/>
    <w:rsid w:val="00C672B5"/>
    <w:rsid w:val="00C672BD"/>
    <w:rsid w:val="00C67972"/>
    <w:rsid w:val="00C67C9C"/>
    <w:rsid w:val="00C67D2E"/>
    <w:rsid w:val="00C70035"/>
    <w:rsid w:val="00C70072"/>
    <w:rsid w:val="00C70105"/>
    <w:rsid w:val="00C70345"/>
    <w:rsid w:val="00C70612"/>
    <w:rsid w:val="00C70625"/>
    <w:rsid w:val="00C70907"/>
    <w:rsid w:val="00C70AEA"/>
    <w:rsid w:val="00C70B4C"/>
    <w:rsid w:val="00C70BCA"/>
    <w:rsid w:val="00C70BE4"/>
    <w:rsid w:val="00C70E5B"/>
    <w:rsid w:val="00C70F8C"/>
    <w:rsid w:val="00C710C5"/>
    <w:rsid w:val="00C7116F"/>
    <w:rsid w:val="00C7135A"/>
    <w:rsid w:val="00C7152F"/>
    <w:rsid w:val="00C71880"/>
    <w:rsid w:val="00C71CC3"/>
    <w:rsid w:val="00C71E71"/>
    <w:rsid w:val="00C720A4"/>
    <w:rsid w:val="00C721BF"/>
    <w:rsid w:val="00C723D3"/>
    <w:rsid w:val="00C7242D"/>
    <w:rsid w:val="00C7252B"/>
    <w:rsid w:val="00C72CB6"/>
    <w:rsid w:val="00C73108"/>
    <w:rsid w:val="00C735A7"/>
    <w:rsid w:val="00C735F1"/>
    <w:rsid w:val="00C7361F"/>
    <w:rsid w:val="00C7376B"/>
    <w:rsid w:val="00C737B5"/>
    <w:rsid w:val="00C738D7"/>
    <w:rsid w:val="00C73ACC"/>
    <w:rsid w:val="00C73E4B"/>
    <w:rsid w:val="00C7468B"/>
    <w:rsid w:val="00C7493F"/>
    <w:rsid w:val="00C74985"/>
    <w:rsid w:val="00C749E4"/>
    <w:rsid w:val="00C75306"/>
    <w:rsid w:val="00C754E6"/>
    <w:rsid w:val="00C75511"/>
    <w:rsid w:val="00C755D7"/>
    <w:rsid w:val="00C75944"/>
    <w:rsid w:val="00C7596D"/>
    <w:rsid w:val="00C759A5"/>
    <w:rsid w:val="00C75C6B"/>
    <w:rsid w:val="00C7618F"/>
    <w:rsid w:val="00C76315"/>
    <w:rsid w:val="00C76552"/>
    <w:rsid w:val="00C76556"/>
    <w:rsid w:val="00C76A0F"/>
    <w:rsid w:val="00C76B3A"/>
    <w:rsid w:val="00C76C23"/>
    <w:rsid w:val="00C76C6A"/>
    <w:rsid w:val="00C76DAB"/>
    <w:rsid w:val="00C77055"/>
    <w:rsid w:val="00C77147"/>
    <w:rsid w:val="00C772BF"/>
    <w:rsid w:val="00C7743C"/>
    <w:rsid w:val="00C777DF"/>
    <w:rsid w:val="00C7785F"/>
    <w:rsid w:val="00C77911"/>
    <w:rsid w:val="00C77949"/>
    <w:rsid w:val="00C77C19"/>
    <w:rsid w:val="00C77C85"/>
    <w:rsid w:val="00C80439"/>
    <w:rsid w:val="00C805E6"/>
    <w:rsid w:val="00C80727"/>
    <w:rsid w:val="00C80A4D"/>
    <w:rsid w:val="00C80F5B"/>
    <w:rsid w:val="00C81050"/>
    <w:rsid w:val="00C81251"/>
    <w:rsid w:val="00C814F6"/>
    <w:rsid w:val="00C817DB"/>
    <w:rsid w:val="00C81974"/>
    <w:rsid w:val="00C819A5"/>
    <w:rsid w:val="00C81A9A"/>
    <w:rsid w:val="00C81D01"/>
    <w:rsid w:val="00C82345"/>
    <w:rsid w:val="00C824C1"/>
    <w:rsid w:val="00C8255C"/>
    <w:rsid w:val="00C8280B"/>
    <w:rsid w:val="00C8303D"/>
    <w:rsid w:val="00C8322D"/>
    <w:rsid w:val="00C838ED"/>
    <w:rsid w:val="00C83990"/>
    <w:rsid w:val="00C839A8"/>
    <w:rsid w:val="00C83A0E"/>
    <w:rsid w:val="00C83B6C"/>
    <w:rsid w:val="00C83FF2"/>
    <w:rsid w:val="00C844A1"/>
    <w:rsid w:val="00C84675"/>
    <w:rsid w:val="00C8487C"/>
    <w:rsid w:val="00C84946"/>
    <w:rsid w:val="00C84C8F"/>
    <w:rsid w:val="00C84D4A"/>
    <w:rsid w:val="00C850EF"/>
    <w:rsid w:val="00C85175"/>
    <w:rsid w:val="00C85225"/>
    <w:rsid w:val="00C8527B"/>
    <w:rsid w:val="00C853F1"/>
    <w:rsid w:val="00C85488"/>
    <w:rsid w:val="00C858D6"/>
    <w:rsid w:val="00C85A27"/>
    <w:rsid w:val="00C85AD7"/>
    <w:rsid w:val="00C85C18"/>
    <w:rsid w:val="00C85D0E"/>
    <w:rsid w:val="00C85E8E"/>
    <w:rsid w:val="00C85FC2"/>
    <w:rsid w:val="00C860C9"/>
    <w:rsid w:val="00C8615E"/>
    <w:rsid w:val="00C86591"/>
    <w:rsid w:val="00C86665"/>
    <w:rsid w:val="00C867B9"/>
    <w:rsid w:val="00C869A7"/>
    <w:rsid w:val="00C869AF"/>
    <w:rsid w:val="00C86AE8"/>
    <w:rsid w:val="00C86B8D"/>
    <w:rsid w:val="00C86C5F"/>
    <w:rsid w:val="00C86D36"/>
    <w:rsid w:val="00C86D67"/>
    <w:rsid w:val="00C86FB7"/>
    <w:rsid w:val="00C87144"/>
    <w:rsid w:val="00C87508"/>
    <w:rsid w:val="00C878E1"/>
    <w:rsid w:val="00C87A6A"/>
    <w:rsid w:val="00C87A8E"/>
    <w:rsid w:val="00C87BB8"/>
    <w:rsid w:val="00C87C22"/>
    <w:rsid w:val="00C87C6C"/>
    <w:rsid w:val="00C87E36"/>
    <w:rsid w:val="00C87E62"/>
    <w:rsid w:val="00C90003"/>
    <w:rsid w:val="00C9001E"/>
    <w:rsid w:val="00C9027D"/>
    <w:rsid w:val="00C903BE"/>
    <w:rsid w:val="00C90635"/>
    <w:rsid w:val="00C9064D"/>
    <w:rsid w:val="00C90674"/>
    <w:rsid w:val="00C90A12"/>
    <w:rsid w:val="00C90A21"/>
    <w:rsid w:val="00C90B26"/>
    <w:rsid w:val="00C90CFD"/>
    <w:rsid w:val="00C90D24"/>
    <w:rsid w:val="00C90E50"/>
    <w:rsid w:val="00C90FCA"/>
    <w:rsid w:val="00C9111A"/>
    <w:rsid w:val="00C91307"/>
    <w:rsid w:val="00C9152B"/>
    <w:rsid w:val="00C915A0"/>
    <w:rsid w:val="00C91640"/>
    <w:rsid w:val="00C9169D"/>
    <w:rsid w:val="00C918A8"/>
    <w:rsid w:val="00C918B8"/>
    <w:rsid w:val="00C91965"/>
    <w:rsid w:val="00C91CFE"/>
    <w:rsid w:val="00C91D19"/>
    <w:rsid w:val="00C91E67"/>
    <w:rsid w:val="00C920E6"/>
    <w:rsid w:val="00C92583"/>
    <w:rsid w:val="00C92805"/>
    <w:rsid w:val="00C929D3"/>
    <w:rsid w:val="00C92A5C"/>
    <w:rsid w:val="00C92E2D"/>
    <w:rsid w:val="00C937B0"/>
    <w:rsid w:val="00C937D7"/>
    <w:rsid w:val="00C93962"/>
    <w:rsid w:val="00C9397F"/>
    <w:rsid w:val="00C93A42"/>
    <w:rsid w:val="00C93D6E"/>
    <w:rsid w:val="00C93DB2"/>
    <w:rsid w:val="00C93F8C"/>
    <w:rsid w:val="00C93FC8"/>
    <w:rsid w:val="00C9443D"/>
    <w:rsid w:val="00C9496D"/>
    <w:rsid w:val="00C94D81"/>
    <w:rsid w:val="00C94EC4"/>
    <w:rsid w:val="00C94F89"/>
    <w:rsid w:val="00C955E0"/>
    <w:rsid w:val="00C956A7"/>
    <w:rsid w:val="00C9585F"/>
    <w:rsid w:val="00C95A6E"/>
    <w:rsid w:val="00C95AAD"/>
    <w:rsid w:val="00C96052"/>
    <w:rsid w:val="00C9616C"/>
    <w:rsid w:val="00C96561"/>
    <w:rsid w:val="00C965A4"/>
    <w:rsid w:val="00C96778"/>
    <w:rsid w:val="00C96AA7"/>
    <w:rsid w:val="00C96ABE"/>
    <w:rsid w:val="00C96CB0"/>
    <w:rsid w:val="00C96E63"/>
    <w:rsid w:val="00C96FDC"/>
    <w:rsid w:val="00C970D1"/>
    <w:rsid w:val="00C970F3"/>
    <w:rsid w:val="00C97150"/>
    <w:rsid w:val="00C97386"/>
    <w:rsid w:val="00C973F7"/>
    <w:rsid w:val="00C977AF"/>
    <w:rsid w:val="00C977E0"/>
    <w:rsid w:val="00C97858"/>
    <w:rsid w:val="00C9799E"/>
    <w:rsid w:val="00C979BD"/>
    <w:rsid w:val="00C97B13"/>
    <w:rsid w:val="00C97CCF"/>
    <w:rsid w:val="00CA0062"/>
    <w:rsid w:val="00CA02E0"/>
    <w:rsid w:val="00CA04C2"/>
    <w:rsid w:val="00CA06B6"/>
    <w:rsid w:val="00CA0737"/>
    <w:rsid w:val="00CA08D5"/>
    <w:rsid w:val="00CA096B"/>
    <w:rsid w:val="00CA0A77"/>
    <w:rsid w:val="00CA0BA7"/>
    <w:rsid w:val="00CA0CC5"/>
    <w:rsid w:val="00CA0FD9"/>
    <w:rsid w:val="00CA0FEA"/>
    <w:rsid w:val="00CA11E3"/>
    <w:rsid w:val="00CA1AA8"/>
    <w:rsid w:val="00CA1CDF"/>
    <w:rsid w:val="00CA21CC"/>
    <w:rsid w:val="00CA258E"/>
    <w:rsid w:val="00CA2658"/>
    <w:rsid w:val="00CA27DD"/>
    <w:rsid w:val="00CA2A7A"/>
    <w:rsid w:val="00CA2B3C"/>
    <w:rsid w:val="00CA2B4F"/>
    <w:rsid w:val="00CA2F5F"/>
    <w:rsid w:val="00CA2F8C"/>
    <w:rsid w:val="00CA2FD8"/>
    <w:rsid w:val="00CA30CF"/>
    <w:rsid w:val="00CA3155"/>
    <w:rsid w:val="00CA33ED"/>
    <w:rsid w:val="00CA3663"/>
    <w:rsid w:val="00CA3666"/>
    <w:rsid w:val="00CA3805"/>
    <w:rsid w:val="00CA3834"/>
    <w:rsid w:val="00CA39DD"/>
    <w:rsid w:val="00CA3AE5"/>
    <w:rsid w:val="00CA3C42"/>
    <w:rsid w:val="00CA3FF4"/>
    <w:rsid w:val="00CA4011"/>
    <w:rsid w:val="00CA40ED"/>
    <w:rsid w:val="00CA426E"/>
    <w:rsid w:val="00CA4399"/>
    <w:rsid w:val="00CA48F6"/>
    <w:rsid w:val="00CA4B0D"/>
    <w:rsid w:val="00CA4BE3"/>
    <w:rsid w:val="00CA4D12"/>
    <w:rsid w:val="00CA4E35"/>
    <w:rsid w:val="00CA4F04"/>
    <w:rsid w:val="00CA5192"/>
    <w:rsid w:val="00CA542E"/>
    <w:rsid w:val="00CA5577"/>
    <w:rsid w:val="00CA557D"/>
    <w:rsid w:val="00CA55FF"/>
    <w:rsid w:val="00CA5C59"/>
    <w:rsid w:val="00CA6071"/>
    <w:rsid w:val="00CA60EF"/>
    <w:rsid w:val="00CA63ED"/>
    <w:rsid w:val="00CA6412"/>
    <w:rsid w:val="00CA648B"/>
    <w:rsid w:val="00CA6D55"/>
    <w:rsid w:val="00CA6E4C"/>
    <w:rsid w:val="00CA6F6C"/>
    <w:rsid w:val="00CA70ED"/>
    <w:rsid w:val="00CA73F1"/>
    <w:rsid w:val="00CA75A4"/>
    <w:rsid w:val="00CA7877"/>
    <w:rsid w:val="00CA7F97"/>
    <w:rsid w:val="00CA7F99"/>
    <w:rsid w:val="00CB055C"/>
    <w:rsid w:val="00CB0574"/>
    <w:rsid w:val="00CB0618"/>
    <w:rsid w:val="00CB107E"/>
    <w:rsid w:val="00CB1B14"/>
    <w:rsid w:val="00CB1C8A"/>
    <w:rsid w:val="00CB1CB5"/>
    <w:rsid w:val="00CB1D49"/>
    <w:rsid w:val="00CB1D9B"/>
    <w:rsid w:val="00CB251B"/>
    <w:rsid w:val="00CB2606"/>
    <w:rsid w:val="00CB2650"/>
    <w:rsid w:val="00CB2695"/>
    <w:rsid w:val="00CB26EB"/>
    <w:rsid w:val="00CB29BE"/>
    <w:rsid w:val="00CB2F3C"/>
    <w:rsid w:val="00CB3AFD"/>
    <w:rsid w:val="00CB3F58"/>
    <w:rsid w:val="00CB4145"/>
    <w:rsid w:val="00CB429D"/>
    <w:rsid w:val="00CB43DC"/>
    <w:rsid w:val="00CB4491"/>
    <w:rsid w:val="00CB4562"/>
    <w:rsid w:val="00CB45F0"/>
    <w:rsid w:val="00CB4940"/>
    <w:rsid w:val="00CB4A05"/>
    <w:rsid w:val="00CB4C0C"/>
    <w:rsid w:val="00CB4F0C"/>
    <w:rsid w:val="00CB50DB"/>
    <w:rsid w:val="00CB519E"/>
    <w:rsid w:val="00CB5606"/>
    <w:rsid w:val="00CB573A"/>
    <w:rsid w:val="00CB5819"/>
    <w:rsid w:val="00CB5868"/>
    <w:rsid w:val="00CB588D"/>
    <w:rsid w:val="00CB5C01"/>
    <w:rsid w:val="00CB5D20"/>
    <w:rsid w:val="00CB5F0F"/>
    <w:rsid w:val="00CB60A7"/>
    <w:rsid w:val="00CB60D9"/>
    <w:rsid w:val="00CB61CF"/>
    <w:rsid w:val="00CB6B8A"/>
    <w:rsid w:val="00CB6BAF"/>
    <w:rsid w:val="00CB6E2F"/>
    <w:rsid w:val="00CB700F"/>
    <w:rsid w:val="00CB703E"/>
    <w:rsid w:val="00CB7116"/>
    <w:rsid w:val="00CB7571"/>
    <w:rsid w:val="00CB758E"/>
    <w:rsid w:val="00CB7765"/>
    <w:rsid w:val="00CB788F"/>
    <w:rsid w:val="00CB7B19"/>
    <w:rsid w:val="00CB7C7D"/>
    <w:rsid w:val="00CB7CBF"/>
    <w:rsid w:val="00CC00CE"/>
    <w:rsid w:val="00CC00F5"/>
    <w:rsid w:val="00CC0152"/>
    <w:rsid w:val="00CC01C9"/>
    <w:rsid w:val="00CC062B"/>
    <w:rsid w:val="00CC07EB"/>
    <w:rsid w:val="00CC0BFD"/>
    <w:rsid w:val="00CC0C27"/>
    <w:rsid w:val="00CC0CCB"/>
    <w:rsid w:val="00CC0E60"/>
    <w:rsid w:val="00CC1328"/>
    <w:rsid w:val="00CC1340"/>
    <w:rsid w:val="00CC15BB"/>
    <w:rsid w:val="00CC1750"/>
    <w:rsid w:val="00CC1CBE"/>
    <w:rsid w:val="00CC1D84"/>
    <w:rsid w:val="00CC1EC3"/>
    <w:rsid w:val="00CC1FE7"/>
    <w:rsid w:val="00CC2ACB"/>
    <w:rsid w:val="00CC2C41"/>
    <w:rsid w:val="00CC2CC9"/>
    <w:rsid w:val="00CC2F7A"/>
    <w:rsid w:val="00CC306D"/>
    <w:rsid w:val="00CC30EC"/>
    <w:rsid w:val="00CC3548"/>
    <w:rsid w:val="00CC357E"/>
    <w:rsid w:val="00CC3A0A"/>
    <w:rsid w:val="00CC3FD7"/>
    <w:rsid w:val="00CC4087"/>
    <w:rsid w:val="00CC4338"/>
    <w:rsid w:val="00CC4431"/>
    <w:rsid w:val="00CC44A6"/>
    <w:rsid w:val="00CC4C73"/>
    <w:rsid w:val="00CC4CFF"/>
    <w:rsid w:val="00CC4DF3"/>
    <w:rsid w:val="00CC5215"/>
    <w:rsid w:val="00CC5479"/>
    <w:rsid w:val="00CC56CC"/>
    <w:rsid w:val="00CC59B8"/>
    <w:rsid w:val="00CC5D35"/>
    <w:rsid w:val="00CC5EEA"/>
    <w:rsid w:val="00CC6399"/>
    <w:rsid w:val="00CC66A6"/>
    <w:rsid w:val="00CC6AB0"/>
    <w:rsid w:val="00CC6C26"/>
    <w:rsid w:val="00CC6E63"/>
    <w:rsid w:val="00CC72A4"/>
    <w:rsid w:val="00CC7674"/>
    <w:rsid w:val="00CC79B6"/>
    <w:rsid w:val="00CC7A19"/>
    <w:rsid w:val="00CC7A57"/>
    <w:rsid w:val="00CC7A82"/>
    <w:rsid w:val="00CC7AB3"/>
    <w:rsid w:val="00CC7CF6"/>
    <w:rsid w:val="00CC7E64"/>
    <w:rsid w:val="00CD00E1"/>
    <w:rsid w:val="00CD01C6"/>
    <w:rsid w:val="00CD0328"/>
    <w:rsid w:val="00CD04F2"/>
    <w:rsid w:val="00CD0788"/>
    <w:rsid w:val="00CD0C3F"/>
    <w:rsid w:val="00CD0CA9"/>
    <w:rsid w:val="00CD1174"/>
    <w:rsid w:val="00CD1335"/>
    <w:rsid w:val="00CD15DD"/>
    <w:rsid w:val="00CD16A8"/>
    <w:rsid w:val="00CD1805"/>
    <w:rsid w:val="00CD1892"/>
    <w:rsid w:val="00CD1A3F"/>
    <w:rsid w:val="00CD1C8F"/>
    <w:rsid w:val="00CD1D5E"/>
    <w:rsid w:val="00CD1D78"/>
    <w:rsid w:val="00CD1DF8"/>
    <w:rsid w:val="00CD1FEB"/>
    <w:rsid w:val="00CD2124"/>
    <w:rsid w:val="00CD23DD"/>
    <w:rsid w:val="00CD23E0"/>
    <w:rsid w:val="00CD29E5"/>
    <w:rsid w:val="00CD2B8B"/>
    <w:rsid w:val="00CD31CD"/>
    <w:rsid w:val="00CD31F9"/>
    <w:rsid w:val="00CD33C9"/>
    <w:rsid w:val="00CD3542"/>
    <w:rsid w:val="00CD36E7"/>
    <w:rsid w:val="00CD3980"/>
    <w:rsid w:val="00CD3CFB"/>
    <w:rsid w:val="00CD3D79"/>
    <w:rsid w:val="00CD3FA6"/>
    <w:rsid w:val="00CD41DB"/>
    <w:rsid w:val="00CD4491"/>
    <w:rsid w:val="00CD47DF"/>
    <w:rsid w:val="00CD49BE"/>
    <w:rsid w:val="00CD4C4B"/>
    <w:rsid w:val="00CD4EBD"/>
    <w:rsid w:val="00CD5288"/>
    <w:rsid w:val="00CD528B"/>
    <w:rsid w:val="00CD5366"/>
    <w:rsid w:val="00CD53A8"/>
    <w:rsid w:val="00CD5796"/>
    <w:rsid w:val="00CD5AF7"/>
    <w:rsid w:val="00CD5B47"/>
    <w:rsid w:val="00CD5BB6"/>
    <w:rsid w:val="00CD61D1"/>
    <w:rsid w:val="00CD627C"/>
    <w:rsid w:val="00CD62ED"/>
    <w:rsid w:val="00CD6342"/>
    <w:rsid w:val="00CD6AA6"/>
    <w:rsid w:val="00CD7264"/>
    <w:rsid w:val="00CD72D3"/>
    <w:rsid w:val="00CD733D"/>
    <w:rsid w:val="00CD7389"/>
    <w:rsid w:val="00CD7585"/>
    <w:rsid w:val="00CD781E"/>
    <w:rsid w:val="00CD795E"/>
    <w:rsid w:val="00CD7990"/>
    <w:rsid w:val="00CD7C36"/>
    <w:rsid w:val="00CD7CF7"/>
    <w:rsid w:val="00CD7DE3"/>
    <w:rsid w:val="00CD7E7F"/>
    <w:rsid w:val="00CD7F9E"/>
    <w:rsid w:val="00CE0391"/>
    <w:rsid w:val="00CE059D"/>
    <w:rsid w:val="00CE0625"/>
    <w:rsid w:val="00CE065F"/>
    <w:rsid w:val="00CE0769"/>
    <w:rsid w:val="00CE0CD1"/>
    <w:rsid w:val="00CE0D1B"/>
    <w:rsid w:val="00CE0D1F"/>
    <w:rsid w:val="00CE0D28"/>
    <w:rsid w:val="00CE10BA"/>
    <w:rsid w:val="00CE1136"/>
    <w:rsid w:val="00CE144B"/>
    <w:rsid w:val="00CE1601"/>
    <w:rsid w:val="00CE1BD6"/>
    <w:rsid w:val="00CE1BEE"/>
    <w:rsid w:val="00CE1C14"/>
    <w:rsid w:val="00CE2744"/>
    <w:rsid w:val="00CE278F"/>
    <w:rsid w:val="00CE27AA"/>
    <w:rsid w:val="00CE299A"/>
    <w:rsid w:val="00CE32A0"/>
    <w:rsid w:val="00CE3411"/>
    <w:rsid w:val="00CE347D"/>
    <w:rsid w:val="00CE3497"/>
    <w:rsid w:val="00CE3765"/>
    <w:rsid w:val="00CE3933"/>
    <w:rsid w:val="00CE3D6D"/>
    <w:rsid w:val="00CE4AB4"/>
    <w:rsid w:val="00CE4B84"/>
    <w:rsid w:val="00CE4DDE"/>
    <w:rsid w:val="00CE4F6C"/>
    <w:rsid w:val="00CE4F84"/>
    <w:rsid w:val="00CE5079"/>
    <w:rsid w:val="00CE5142"/>
    <w:rsid w:val="00CE5385"/>
    <w:rsid w:val="00CE5A62"/>
    <w:rsid w:val="00CE5B68"/>
    <w:rsid w:val="00CE5C4A"/>
    <w:rsid w:val="00CE5D05"/>
    <w:rsid w:val="00CE5D0A"/>
    <w:rsid w:val="00CE60E8"/>
    <w:rsid w:val="00CE64F8"/>
    <w:rsid w:val="00CE6786"/>
    <w:rsid w:val="00CE69EC"/>
    <w:rsid w:val="00CE6B57"/>
    <w:rsid w:val="00CE6BAF"/>
    <w:rsid w:val="00CE6BBF"/>
    <w:rsid w:val="00CE6C65"/>
    <w:rsid w:val="00CE6CFB"/>
    <w:rsid w:val="00CE6DAF"/>
    <w:rsid w:val="00CE6F13"/>
    <w:rsid w:val="00CE6F83"/>
    <w:rsid w:val="00CE716E"/>
    <w:rsid w:val="00CE71E5"/>
    <w:rsid w:val="00CE72EE"/>
    <w:rsid w:val="00CE7569"/>
    <w:rsid w:val="00CE761E"/>
    <w:rsid w:val="00CE7703"/>
    <w:rsid w:val="00CE7772"/>
    <w:rsid w:val="00CE7B12"/>
    <w:rsid w:val="00CE7C8F"/>
    <w:rsid w:val="00CE7F89"/>
    <w:rsid w:val="00CE7FB1"/>
    <w:rsid w:val="00CF00B5"/>
    <w:rsid w:val="00CF06CA"/>
    <w:rsid w:val="00CF0842"/>
    <w:rsid w:val="00CF094C"/>
    <w:rsid w:val="00CF0A1B"/>
    <w:rsid w:val="00CF0CB0"/>
    <w:rsid w:val="00CF0F3C"/>
    <w:rsid w:val="00CF0FB0"/>
    <w:rsid w:val="00CF10E3"/>
    <w:rsid w:val="00CF16DE"/>
    <w:rsid w:val="00CF185E"/>
    <w:rsid w:val="00CF18C1"/>
    <w:rsid w:val="00CF18E9"/>
    <w:rsid w:val="00CF18FC"/>
    <w:rsid w:val="00CF1D23"/>
    <w:rsid w:val="00CF217E"/>
    <w:rsid w:val="00CF268B"/>
    <w:rsid w:val="00CF281F"/>
    <w:rsid w:val="00CF2A52"/>
    <w:rsid w:val="00CF2B49"/>
    <w:rsid w:val="00CF3305"/>
    <w:rsid w:val="00CF33E0"/>
    <w:rsid w:val="00CF355B"/>
    <w:rsid w:val="00CF3AE0"/>
    <w:rsid w:val="00CF3B2F"/>
    <w:rsid w:val="00CF3B50"/>
    <w:rsid w:val="00CF3CF9"/>
    <w:rsid w:val="00CF40FB"/>
    <w:rsid w:val="00CF411B"/>
    <w:rsid w:val="00CF4349"/>
    <w:rsid w:val="00CF45F5"/>
    <w:rsid w:val="00CF467F"/>
    <w:rsid w:val="00CF46D9"/>
    <w:rsid w:val="00CF4848"/>
    <w:rsid w:val="00CF498C"/>
    <w:rsid w:val="00CF49E2"/>
    <w:rsid w:val="00CF4A90"/>
    <w:rsid w:val="00CF4AF9"/>
    <w:rsid w:val="00CF4F79"/>
    <w:rsid w:val="00CF5017"/>
    <w:rsid w:val="00CF50E0"/>
    <w:rsid w:val="00CF540B"/>
    <w:rsid w:val="00CF54DC"/>
    <w:rsid w:val="00CF54EB"/>
    <w:rsid w:val="00CF5500"/>
    <w:rsid w:val="00CF5955"/>
    <w:rsid w:val="00CF5979"/>
    <w:rsid w:val="00CF5C22"/>
    <w:rsid w:val="00CF5D55"/>
    <w:rsid w:val="00CF5DEF"/>
    <w:rsid w:val="00CF5DFE"/>
    <w:rsid w:val="00CF5FD3"/>
    <w:rsid w:val="00CF6172"/>
    <w:rsid w:val="00CF619E"/>
    <w:rsid w:val="00CF61C2"/>
    <w:rsid w:val="00CF62BE"/>
    <w:rsid w:val="00CF63BF"/>
    <w:rsid w:val="00CF6436"/>
    <w:rsid w:val="00CF67DF"/>
    <w:rsid w:val="00CF694F"/>
    <w:rsid w:val="00CF69C4"/>
    <w:rsid w:val="00CF6A2C"/>
    <w:rsid w:val="00CF6D6F"/>
    <w:rsid w:val="00CF6EB9"/>
    <w:rsid w:val="00CF6F06"/>
    <w:rsid w:val="00CF73CC"/>
    <w:rsid w:val="00CF741F"/>
    <w:rsid w:val="00CF7496"/>
    <w:rsid w:val="00CF76E1"/>
    <w:rsid w:val="00CF7989"/>
    <w:rsid w:val="00CF7A96"/>
    <w:rsid w:val="00CF7B38"/>
    <w:rsid w:val="00D00335"/>
    <w:rsid w:val="00D00357"/>
    <w:rsid w:val="00D003AB"/>
    <w:rsid w:val="00D004D0"/>
    <w:rsid w:val="00D004D3"/>
    <w:rsid w:val="00D0054C"/>
    <w:rsid w:val="00D007EB"/>
    <w:rsid w:val="00D0082C"/>
    <w:rsid w:val="00D00A03"/>
    <w:rsid w:val="00D00D4D"/>
    <w:rsid w:val="00D00EEC"/>
    <w:rsid w:val="00D012AD"/>
    <w:rsid w:val="00D013DC"/>
    <w:rsid w:val="00D01532"/>
    <w:rsid w:val="00D015D6"/>
    <w:rsid w:val="00D0164F"/>
    <w:rsid w:val="00D01C64"/>
    <w:rsid w:val="00D01F2F"/>
    <w:rsid w:val="00D01F91"/>
    <w:rsid w:val="00D0228C"/>
    <w:rsid w:val="00D02BB0"/>
    <w:rsid w:val="00D0316C"/>
    <w:rsid w:val="00D032F5"/>
    <w:rsid w:val="00D03411"/>
    <w:rsid w:val="00D037F2"/>
    <w:rsid w:val="00D039AD"/>
    <w:rsid w:val="00D03DF5"/>
    <w:rsid w:val="00D03E77"/>
    <w:rsid w:val="00D03F1B"/>
    <w:rsid w:val="00D03F4A"/>
    <w:rsid w:val="00D0408A"/>
    <w:rsid w:val="00D040AD"/>
    <w:rsid w:val="00D040BB"/>
    <w:rsid w:val="00D040E8"/>
    <w:rsid w:val="00D041C1"/>
    <w:rsid w:val="00D04361"/>
    <w:rsid w:val="00D047F4"/>
    <w:rsid w:val="00D049A7"/>
    <w:rsid w:val="00D04BDC"/>
    <w:rsid w:val="00D04C21"/>
    <w:rsid w:val="00D04C44"/>
    <w:rsid w:val="00D04FB9"/>
    <w:rsid w:val="00D050BE"/>
    <w:rsid w:val="00D0522D"/>
    <w:rsid w:val="00D053FD"/>
    <w:rsid w:val="00D05D97"/>
    <w:rsid w:val="00D067AB"/>
    <w:rsid w:val="00D067E7"/>
    <w:rsid w:val="00D06858"/>
    <w:rsid w:val="00D06CEC"/>
    <w:rsid w:val="00D06FD2"/>
    <w:rsid w:val="00D070E9"/>
    <w:rsid w:val="00D0749B"/>
    <w:rsid w:val="00D0786A"/>
    <w:rsid w:val="00D07C13"/>
    <w:rsid w:val="00D07F49"/>
    <w:rsid w:val="00D10054"/>
    <w:rsid w:val="00D10088"/>
    <w:rsid w:val="00D10202"/>
    <w:rsid w:val="00D10C78"/>
    <w:rsid w:val="00D11426"/>
    <w:rsid w:val="00D116E1"/>
    <w:rsid w:val="00D11B29"/>
    <w:rsid w:val="00D11B2F"/>
    <w:rsid w:val="00D11E9E"/>
    <w:rsid w:val="00D12020"/>
    <w:rsid w:val="00D120E7"/>
    <w:rsid w:val="00D1210F"/>
    <w:rsid w:val="00D121BD"/>
    <w:rsid w:val="00D12279"/>
    <w:rsid w:val="00D12FA5"/>
    <w:rsid w:val="00D13176"/>
    <w:rsid w:val="00D1322E"/>
    <w:rsid w:val="00D135D3"/>
    <w:rsid w:val="00D13719"/>
    <w:rsid w:val="00D13852"/>
    <w:rsid w:val="00D13AB8"/>
    <w:rsid w:val="00D13ADE"/>
    <w:rsid w:val="00D13BDE"/>
    <w:rsid w:val="00D13D42"/>
    <w:rsid w:val="00D140D9"/>
    <w:rsid w:val="00D1418B"/>
    <w:rsid w:val="00D14424"/>
    <w:rsid w:val="00D1465C"/>
    <w:rsid w:val="00D1470D"/>
    <w:rsid w:val="00D14861"/>
    <w:rsid w:val="00D14909"/>
    <w:rsid w:val="00D14AF2"/>
    <w:rsid w:val="00D14CFB"/>
    <w:rsid w:val="00D14EEA"/>
    <w:rsid w:val="00D14F32"/>
    <w:rsid w:val="00D15022"/>
    <w:rsid w:val="00D1503C"/>
    <w:rsid w:val="00D15111"/>
    <w:rsid w:val="00D15284"/>
    <w:rsid w:val="00D15350"/>
    <w:rsid w:val="00D15498"/>
    <w:rsid w:val="00D154AE"/>
    <w:rsid w:val="00D154E9"/>
    <w:rsid w:val="00D15C42"/>
    <w:rsid w:val="00D15E2F"/>
    <w:rsid w:val="00D16105"/>
    <w:rsid w:val="00D161E0"/>
    <w:rsid w:val="00D163E3"/>
    <w:rsid w:val="00D16812"/>
    <w:rsid w:val="00D1683E"/>
    <w:rsid w:val="00D16A19"/>
    <w:rsid w:val="00D16C78"/>
    <w:rsid w:val="00D16CD1"/>
    <w:rsid w:val="00D16CE0"/>
    <w:rsid w:val="00D16D37"/>
    <w:rsid w:val="00D171D4"/>
    <w:rsid w:val="00D172BE"/>
    <w:rsid w:val="00D17308"/>
    <w:rsid w:val="00D176A5"/>
    <w:rsid w:val="00D17730"/>
    <w:rsid w:val="00D17CF4"/>
    <w:rsid w:val="00D2008B"/>
    <w:rsid w:val="00D20097"/>
    <w:rsid w:val="00D201CB"/>
    <w:rsid w:val="00D202DB"/>
    <w:rsid w:val="00D2061A"/>
    <w:rsid w:val="00D2065C"/>
    <w:rsid w:val="00D2070C"/>
    <w:rsid w:val="00D207AF"/>
    <w:rsid w:val="00D20869"/>
    <w:rsid w:val="00D20BDD"/>
    <w:rsid w:val="00D20C50"/>
    <w:rsid w:val="00D20C54"/>
    <w:rsid w:val="00D2127F"/>
    <w:rsid w:val="00D213FB"/>
    <w:rsid w:val="00D21473"/>
    <w:rsid w:val="00D21682"/>
    <w:rsid w:val="00D2169C"/>
    <w:rsid w:val="00D21736"/>
    <w:rsid w:val="00D219C6"/>
    <w:rsid w:val="00D21ABE"/>
    <w:rsid w:val="00D21E4F"/>
    <w:rsid w:val="00D22A9D"/>
    <w:rsid w:val="00D22AE3"/>
    <w:rsid w:val="00D22C35"/>
    <w:rsid w:val="00D22DCD"/>
    <w:rsid w:val="00D232B5"/>
    <w:rsid w:val="00D2358C"/>
    <w:rsid w:val="00D23666"/>
    <w:rsid w:val="00D237CE"/>
    <w:rsid w:val="00D2391A"/>
    <w:rsid w:val="00D23921"/>
    <w:rsid w:val="00D23B00"/>
    <w:rsid w:val="00D23F8E"/>
    <w:rsid w:val="00D24047"/>
    <w:rsid w:val="00D2407F"/>
    <w:rsid w:val="00D241AF"/>
    <w:rsid w:val="00D2423C"/>
    <w:rsid w:val="00D246F5"/>
    <w:rsid w:val="00D24712"/>
    <w:rsid w:val="00D24F49"/>
    <w:rsid w:val="00D24FFA"/>
    <w:rsid w:val="00D25023"/>
    <w:rsid w:val="00D2547A"/>
    <w:rsid w:val="00D256EB"/>
    <w:rsid w:val="00D257B7"/>
    <w:rsid w:val="00D25AC5"/>
    <w:rsid w:val="00D25C57"/>
    <w:rsid w:val="00D25CC0"/>
    <w:rsid w:val="00D26008"/>
    <w:rsid w:val="00D26130"/>
    <w:rsid w:val="00D26282"/>
    <w:rsid w:val="00D2628D"/>
    <w:rsid w:val="00D264A4"/>
    <w:rsid w:val="00D264D0"/>
    <w:rsid w:val="00D2677C"/>
    <w:rsid w:val="00D26961"/>
    <w:rsid w:val="00D26FF9"/>
    <w:rsid w:val="00D27162"/>
    <w:rsid w:val="00D2734E"/>
    <w:rsid w:val="00D2747B"/>
    <w:rsid w:val="00D275BE"/>
    <w:rsid w:val="00D276F2"/>
    <w:rsid w:val="00D2771A"/>
    <w:rsid w:val="00D27A39"/>
    <w:rsid w:val="00D27AD7"/>
    <w:rsid w:val="00D27C64"/>
    <w:rsid w:val="00D27C9E"/>
    <w:rsid w:val="00D27CBB"/>
    <w:rsid w:val="00D27E95"/>
    <w:rsid w:val="00D27FEC"/>
    <w:rsid w:val="00D3025B"/>
    <w:rsid w:val="00D305D1"/>
    <w:rsid w:val="00D30AE3"/>
    <w:rsid w:val="00D30BC5"/>
    <w:rsid w:val="00D30C31"/>
    <w:rsid w:val="00D31197"/>
    <w:rsid w:val="00D312AC"/>
    <w:rsid w:val="00D3152A"/>
    <w:rsid w:val="00D31B58"/>
    <w:rsid w:val="00D31C81"/>
    <w:rsid w:val="00D31E10"/>
    <w:rsid w:val="00D3209F"/>
    <w:rsid w:val="00D323C5"/>
    <w:rsid w:val="00D3245B"/>
    <w:rsid w:val="00D3266B"/>
    <w:rsid w:val="00D32C39"/>
    <w:rsid w:val="00D32FB0"/>
    <w:rsid w:val="00D3352C"/>
    <w:rsid w:val="00D3388C"/>
    <w:rsid w:val="00D33A01"/>
    <w:rsid w:val="00D33D05"/>
    <w:rsid w:val="00D33F85"/>
    <w:rsid w:val="00D34250"/>
    <w:rsid w:val="00D344B9"/>
    <w:rsid w:val="00D34A51"/>
    <w:rsid w:val="00D34B60"/>
    <w:rsid w:val="00D3513D"/>
    <w:rsid w:val="00D35577"/>
    <w:rsid w:val="00D3573F"/>
    <w:rsid w:val="00D3575F"/>
    <w:rsid w:val="00D35854"/>
    <w:rsid w:val="00D35998"/>
    <w:rsid w:val="00D35B66"/>
    <w:rsid w:val="00D35CBA"/>
    <w:rsid w:val="00D35CCD"/>
    <w:rsid w:val="00D35D9F"/>
    <w:rsid w:val="00D35E12"/>
    <w:rsid w:val="00D36023"/>
    <w:rsid w:val="00D360EF"/>
    <w:rsid w:val="00D360F4"/>
    <w:rsid w:val="00D36293"/>
    <w:rsid w:val="00D36306"/>
    <w:rsid w:val="00D363D1"/>
    <w:rsid w:val="00D365D0"/>
    <w:rsid w:val="00D365D2"/>
    <w:rsid w:val="00D36613"/>
    <w:rsid w:val="00D369D8"/>
    <w:rsid w:val="00D36DE1"/>
    <w:rsid w:val="00D370B7"/>
    <w:rsid w:val="00D37207"/>
    <w:rsid w:val="00D37A09"/>
    <w:rsid w:val="00D37B14"/>
    <w:rsid w:val="00D37D60"/>
    <w:rsid w:val="00D37E93"/>
    <w:rsid w:val="00D400A8"/>
    <w:rsid w:val="00D40361"/>
    <w:rsid w:val="00D407F1"/>
    <w:rsid w:val="00D40881"/>
    <w:rsid w:val="00D40BBC"/>
    <w:rsid w:val="00D41159"/>
    <w:rsid w:val="00D411FD"/>
    <w:rsid w:val="00D413D3"/>
    <w:rsid w:val="00D41514"/>
    <w:rsid w:val="00D41541"/>
    <w:rsid w:val="00D41689"/>
    <w:rsid w:val="00D4192E"/>
    <w:rsid w:val="00D41AD7"/>
    <w:rsid w:val="00D41F9D"/>
    <w:rsid w:val="00D42470"/>
    <w:rsid w:val="00D42548"/>
    <w:rsid w:val="00D42840"/>
    <w:rsid w:val="00D429C4"/>
    <w:rsid w:val="00D429DC"/>
    <w:rsid w:val="00D42A6A"/>
    <w:rsid w:val="00D42AC2"/>
    <w:rsid w:val="00D42D24"/>
    <w:rsid w:val="00D430A1"/>
    <w:rsid w:val="00D43366"/>
    <w:rsid w:val="00D4338F"/>
    <w:rsid w:val="00D438DA"/>
    <w:rsid w:val="00D43A31"/>
    <w:rsid w:val="00D43C92"/>
    <w:rsid w:val="00D43DAF"/>
    <w:rsid w:val="00D43F02"/>
    <w:rsid w:val="00D4435B"/>
    <w:rsid w:val="00D4437A"/>
    <w:rsid w:val="00D444C3"/>
    <w:rsid w:val="00D44518"/>
    <w:rsid w:val="00D4460C"/>
    <w:rsid w:val="00D447C6"/>
    <w:rsid w:val="00D44809"/>
    <w:rsid w:val="00D448D7"/>
    <w:rsid w:val="00D449F9"/>
    <w:rsid w:val="00D44A73"/>
    <w:rsid w:val="00D44B5A"/>
    <w:rsid w:val="00D44CD5"/>
    <w:rsid w:val="00D44DDE"/>
    <w:rsid w:val="00D44E4D"/>
    <w:rsid w:val="00D44EFC"/>
    <w:rsid w:val="00D44F87"/>
    <w:rsid w:val="00D4556C"/>
    <w:rsid w:val="00D455B0"/>
    <w:rsid w:val="00D4580E"/>
    <w:rsid w:val="00D45920"/>
    <w:rsid w:val="00D45A61"/>
    <w:rsid w:val="00D45AF6"/>
    <w:rsid w:val="00D45BA4"/>
    <w:rsid w:val="00D45BE6"/>
    <w:rsid w:val="00D4616B"/>
    <w:rsid w:val="00D46196"/>
    <w:rsid w:val="00D461C7"/>
    <w:rsid w:val="00D46526"/>
    <w:rsid w:val="00D46778"/>
    <w:rsid w:val="00D46835"/>
    <w:rsid w:val="00D46858"/>
    <w:rsid w:val="00D4687A"/>
    <w:rsid w:val="00D469B6"/>
    <w:rsid w:val="00D46A30"/>
    <w:rsid w:val="00D46B97"/>
    <w:rsid w:val="00D46D5B"/>
    <w:rsid w:val="00D46E87"/>
    <w:rsid w:val="00D46ECC"/>
    <w:rsid w:val="00D472C6"/>
    <w:rsid w:val="00D4778F"/>
    <w:rsid w:val="00D47951"/>
    <w:rsid w:val="00D47B6B"/>
    <w:rsid w:val="00D50053"/>
    <w:rsid w:val="00D502C4"/>
    <w:rsid w:val="00D508B6"/>
    <w:rsid w:val="00D509DF"/>
    <w:rsid w:val="00D50C41"/>
    <w:rsid w:val="00D50EA5"/>
    <w:rsid w:val="00D50F70"/>
    <w:rsid w:val="00D511E4"/>
    <w:rsid w:val="00D511F1"/>
    <w:rsid w:val="00D513D0"/>
    <w:rsid w:val="00D515CB"/>
    <w:rsid w:val="00D515E1"/>
    <w:rsid w:val="00D51836"/>
    <w:rsid w:val="00D51C07"/>
    <w:rsid w:val="00D51D54"/>
    <w:rsid w:val="00D520E2"/>
    <w:rsid w:val="00D521BC"/>
    <w:rsid w:val="00D523AA"/>
    <w:rsid w:val="00D52468"/>
    <w:rsid w:val="00D524E2"/>
    <w:rsid w:val="00D52536"/>
    <w:rsid w:val="00D528DB"/>
    <w:rsid w:val="00D52DDC"/>
    <w:rsid w:val="00D531F6"/>
    <w:rsid w:val="00D53332"/>
    <w:rsid w:val="00D534AC"/>
    <w:rsid w:val="00D53D4F"/>
    <w:rsid w:val="00D53D9E"/>
    <w:rsid w:val="00D54253"/>
    <w:rsid w:val="00D5448F"/>
    <w:rsid w:val="00D54578"/>
    <w:rsid w:val="00D54664"/>
    <w:rsid w:val="00D547C3"/>
    <w:rsid w:val="00D548F6"/>
    <w:rsid w:val="00D54A92"/>
    <w:rsid w:val="00D54B57"/>
    <w:rsid w:val="00D54B83"/>
    <w:rsid w:val="00D54C0E"/>
    <w:rsid w:val="00D54DED"/>
    <w:rsid w:val="00D54EC6"/>
    <w:rsid w:val="00D54F0B"/>
    <w:rsid w:val="00D54F1E"/>
    <w:rsid w:val="00D55001"/>
    <w:rsid w:val="00D550DD"/>
    <w:rsid w:val="00D5515A"/>
    <w:rsid w:val="00D551A7"/>
    <w:rsid w:val="00D55603"/>
    <w:rsid w:val="00D55852"/>
    <w:rsid w:val="00D559F9"/>
    <w:rsid w:val="00D55AF2"/>
    <w:rsid w:val="00D55B63"/>
    <w:rsid w:val="00D56210"/>
    <w:rsid w:val="00D564FD"/>
    <w:rsid w:val="00D56555"/>
    <w:rsid w:val="00D5658F"/>
    <w:rsid w:val="00D5700B"/>
    <w:rsid w:val="00D572D3"/>
    <w:rsid w:val="00D5732B"/>
    <w:rsid w:val="00D57701"/>
    <w:rsid w:val="00D57835"/>
    <w:rsid w:val="00D57DB8"/>
    <w:rsid w:val="00D57DF1"/>
    <w:rsid w:val="00D57EE2"/>
    <w:rsid w:val="00D60076"/>
    <w:rsid w:val="00D6011A"/>
    <w:rsid w:val="00D6028A"/>
    <w:rsid w:val="00D60306"/>
    <w:rsid w:val="00D60436"/>
    <w:rsid w:val="00D6064D"/>
    <w:rsid w:val="00D60682"/>
    <w:rsid w:val="00D606E8"/>
    <w:rsid w:val="00D6079C"/>
    <w:rsid w:val="00D60C99"/>
    <w:rsid w:val="00D60E39"/>
    <w:rsid w:val="00D60EA2"/>
    <w:rsid w:val="00D612C7"/>
    <w:rsid w:val="00D61300"/>
    <w:rsid w:val="00D6130F"/>
    <w:rsid w:val="00D61624"/>
    <w:rsid w:val="00D61965"/>
    <w:rsid w:val="00D61BB9"/>
    <w:rsid w:val="00D61E58"/>
    <w:rsid w:val="00D61EE4"/>
    <w:rsid w:val="00D61F1B"/>
    <w:rsid w:val="00D61F3F"/>
    <w:rsid w:val="00D623CB"/>
    <w:rsid w:val="00D62644"/>
    <w:rsid w:val="00D6291A"/>
    <w:rsid w:val="00D62D93"/>
    <w:rsid w:val="00D62ED7"/>
    <w:rsid w:val="00D631FF"/>
    <w:rsid w:val="00D632C7"/>
    <w:rsid w:val="00D63445"/>
    <w:rsid w:val="00D63C9B"/>
    <w:rsid w:val="00D63CCE"/>
    <w:rsid w:val="00D63DE2"/>
    <w:rsid w:val="00D63F0D"/>
    <w:rsid w:val="00D64022"/>
    <w:rsid w:val="00D64201"/>
    <w:rsid w:val="00D6451D"/>
    <w:rsid w:val="00D645B8"/>
    <w:rsid w:val="00D64C5C"/>
    <w:rsid w:val="00D64D8E"/>
    <w:rsid w:val="00D64DB3"/>
    <w:rsid w:val="00D64E49"/>
    <w:rsid w:val="00D64EF6"/>
    <w:rsid w:val="00D64F51"/>
    <w:rsid w:val="00D64FBE"/>
    <w:rsid w:val="00D65041"/>
    <w:rsid w:val="00D65065"/>
    <w:rsid w:val="00D65214"/>
    <w:rsid w:val="00D654FD"/>
    <w:rsid w:val="00D657F9"/>
    <w:rsid w:val="00D657FB"/>
    <w:rsid w:val="00D658F7"/>
    <w:rsid w:val="00D65D69"/>
    <w:rsid w:val="00D65EBB"/>
    <w:rsid w:val="00D65F17"/>
    <w:rsid w:val="00D66078"/>
    <w:rsid w:val="00D66398"/>
    <w:rsid w:val="00D666AB"/>
    <w:rsid w:val="00D666F5"/>
    <w:rsid w:val="00D66855"/>
    <w:rsid w:val="00D66AD9"/>
    <w:rsid w:val="00D66B83"/>
    <w:rsid w:val="00D66BD0"/>
    <w:rsid w:val="00D66C24"/>
    <w:rsid w:val="00D66DC3"/>
    <w:rsid w:val="00D66ECB"/>
    <w:rsid w:val="00D670A1"/>
    <w:rsid w:val="00D67228"/>
    <w:rsid w:val="00D672E9"/>
    <w:rsid w:val="00D6738A"/>
    <w:rsid w:val="00D67896"/>
    <w:rsid w:val="00D678A8"/>
    <w:rsid w:val="00D679FF"/>
    <w:rsid w:val="00D67ED3"/>
    <w:rsid w:val="00D70269"/>
    <w:rsid w:val="00D7076C"/>
    <w:rsid w:val="00D70918"/>
    <w:rsid w:val="00D70ADE"/>
    <w:rsid w:val="00D70C3D"/>
    <w:rsid w:val="00D7118B"/>
    <w:rsid w:val="00D711F7"/>
    <w:rsid w:val="00D71212"/>
    <w:rsid w:val="00D7126C"/>
    <w:rsid w:val="00D71393"/>
    <w:rsid w:val="00D718D8"/>
    <w:rsid w:val="00D7194D"/>
    <w:rsid w:val="00D71B94"/>
    <w:rsid w:val="00D71BB6"/>
    <w:rsid w:val="00D71C2B"/>
    <w:rsid w:val="00D71C2E"/>
    <w:rsid w:val="00D71DDE"/>
    <w:rsid w:val="00D722C7"/>
    <w:rsid w:val="00D723D4"/>
    <w:rsid w:val="00D724E7"/>
    <w:rsid w:val="00D726B4"/>
    <w:rsid w:val="00D727DE"/>
    <w:rsid w:val="00D72943"/>
    <w:rsid w:val="00D72AE1"/>
    <w:rsid w:val="00D72DA7"/>
    <w:rsid w:val="00D72F4B"/>
    <w:rsid w:val="00D7315F"/>
    <w:rsid w:val="00D7320C"/>
    <w:rsid w:val="00D73236"/>
    <w:rsid w:val="00D734D8"/>
    <w:rsid w:val="00D738AB"/>
    <w:rsid w:val="00D73A0F"/>
    <w:rsid w:val="00D73A3C"/>
    <w:rsid w:val="00D73B5A"/>
    <w:rsid w:val="00D73C6D"/>
    <w:rsid w:val="00D73E68"/>
    <w:rsid w:val="00D7420F"/>
    <w:rsid w:val="00D74393"/>
    <w:rsid w:val="00D743FE"/>
    <w:rsid w:val="00D7445F"/>
    <w:rsid w:val="00D748E2"/>
    <w:rsid w:val="00D749C3"/>
    <w:rsid w:val="00D74D00"/>
    <w:rsid w:val="00D74E71"/>
    <w:rsid w:val="00D75430"/>
    <w:rsid w:val="00D756C4"/>
    <w:rsid w:val="00D756FA"/>
    <w:rsid w:val="00D75901"/>
    <w:rsid w:val="00D75B28"/>
    <w:rsid w:val="00D75C2A"/>
    <w:rsid w:val="00D75C71"/>
    <w:rsid w:val="00D75D59"/>
    <w:rsid w:val="00D75D5C"/>
    <w:rsid w:val="00D76292"/>
    <w:rsid w:val="00D762B2"/>
    <w:rsid w:val="00D7638C"/>
    <w:rsid w:val="00D763CF"/>
    <w:rsid w:val="00D7641A"/>
    <w:rsid w:val="00D76AB9"/>
    <w:rsid w:val="00D76BDB"/>
    <w:rsid w:val="00D76C57"/>
    <w:rsid w:val="00D77258"/>
    <w:rsid w:val="00D77578"/>
    <w:rsid w:val="00D77723"/>
    <w:rsid w:val="00D778C0"/>
    <w:rsid w:val="00D77FB3"/>
    <w:rsid w:val="00D80034"/>
    <w:rsid w:val="00D8021D"/>
    <w:rsid w:val="00D803CA"/>
    <w:rsid w:val="00D80677"/>
    <w:rsid w:val="00D807D1"/>
    <w:rsid w:val="00D80825"/>
    <w:rsid w:val="00D80937"/>
    <w:rsid w:val="00D80C8E"/>
    <w:rsid w:val="00D8152A"/>
    <w:rsid w:val="00D81659"/>
    <w:rsid w:val="00D819EF"/>
    <w:rsid w:val="00D81A0C"/>
    <w:rsid w:val="00D81ECF"/>
    <w:rsid w:val="00D82542"/>
    <w:rsid w:val="00D82DF3"/>
    <w:rsid w:val="00D830B9"/>
    <w:rsid w:val="00D8317F"/>
    <w:rsid w:val="00D831D3"/>
    <w:rsid w:val="00D83256"/>
    <w:rsid w:val="00D8339D"/>
    <w:rsid w:val="00D835B7"/>
    <w:rsid w:val="00D8363C"/>
    <w:rsid w:val="00D836E1"/>
    <w:rsid w:val="00D836E9"/>
    <w:rsid w:val="00D8375B"/>
    <w:rsid w:val="00D83817"/>
    <w:rsid w:val="00D839A4"/>
    <w:rsid w:val="00D83B32"/>
    <w:rsid w:val="00D83C8E"/>
    <w:rsid w:val="00D83E8D"/>
    <w:rsid w:val="00D84261"/>
    <w:rsid w:val="00D84ACE"/>
    <w:rsid w:val="00D84AD5"/>
    <w:rsid w:val="00D84AF7"/>
    <w:rsid w:val="00D84BE3"/>
    <w:rsid w:val="00D84D64"/>
    <w:rsid w:val="00D84E0E"/>
    <w:rsid w:val="00D84E2E"/>
    <w:rsid w:val="00D84F35"/>
    <w:rsid w:val="00D85247"/>
    <w:rsid w:val="00D85248"/>
    <w:rsid w:val="00D854D2"/>
    <w:rsid w:val="00D8595E"/>
    <w:rsid w:val="00D85AF1"/>
    <w:rsid w:val="00D865BA"/>
    <w:rsid w:val="00D8662E"/>
    <w:rsid w:val="00D8665F"/>
    <w:rsid w:val="00D86827"/>
    <w:rsid w:val="00D86FB4"/>
    <w:rsid w:val="00D87044"/>
    <w:rsid w:val="00D870D1"/>
    <w:rsid w:val="00D87130"/>
    <w:rsid w:val="00D876AB"/>
    <w:rsid w:val="00D87712"/>
    <w:rsid w:val="00D879B4"/>
    <w:rsid w:val="00D87B3E"/>
    <w:rsid w:val="00D87DFA"/>
    <w:rsid w:val="00D87EC3"/>
    <w:rsid w:val="00D9000D"/>
    <w:rsid w:val="00D90195"/>
    <w:rsid w:val="00D903B4"/>
    <w:rsid w:val="00D9048C"/>
    <w:rsid w:val="00D906B5"/>
    <w:rsid w:val="00D90D00"/>
    <w:rsid w:val="00D90DBC"/>
    <w:rsid w:val="00D91283"/>
    <w:rsid w:val="00D9129D"/>
    <w:rsid w:val="00D91397"/>
    <w:rsid w:val="00D91421"/>
    <w:rsid w:val="00D91483"/>
    <w:rsid w:val="00D9165F"/>
    <w:rsid w:val="00D91879"/>
    <w:rsid w:val="00D919AB"/>
    <w:rsid w:val="00D91A2F"/>
    <w:rsid w:val="00D91A64"/>
    <w:rsid w:val="00D91F2D"/>
    <w:rsid w:val="00D91F56"/>
    <w:rsid w:val="00D920E8"/>
    <w:rsid w:val="00D9215A"/>
    <w:rsid w:val="00D92A5A"/>
    <w:rsid w:val="00D92C17"/>
    <w:rsid w:val="00D92DF6"/>
    <w:rsid w:val="00D930A4"/>
    <w:rsid w:val="00D93184"/>
    <w:rsid w:val="00D9345C"/>
    <w:rsid w:val="00D9369C"/>
    <w:rsid w:val="00D93720"/>
    <w:rsid w:val="00D93987"/>
    <w:rsid w:val="00D93A19"/>
    <w:rsid w:val="00D93A52"/>
    <w:rsid w:val="00D93A7B"/>
    <w:rsid w:val="00D93DE5"/>
    <w:rsid w:val="00D93E79"/>
    <w:rsid w:val="00D942DC"/>
    <w:rsid w:val="00D94425"/>
    <w:rsid w:val="00D94606"/>
    <w:rsid w:val="00D94904"/>
    <w:rsid w:val="00D94933"/>
    <w:rsid w:val="00D94A33"/>
    <w:rsid w:val="00D94E10"/>
    <w:rsid w:val="00D94E5D"/>
    <w:rsid w:val="00D950C3"/>
    <w:rsid w:val="00D9521F"/>
    <w:rsid w:val="00D952AC"/>
    <w:rsid w:val="00D959B7"/>
    <w:rsid w:val="00D95ACD"/>
    <w:rsid w:val="00D95FB4"/>
    <w:rsid w:val="00D95FB7"/>
    <w:rsid w:val="00D96058"/>
    <w:rsid w:val="00D96146"/>
    <w:rsid w:val="00D963A7"/>
    <w:rsid w:val="00D9640A"/>
    <w:rsid w:val="00D96511"/>
    <w:rsid w:val="00D968CF"/>
    <w:rsid w:val="00D96ADB"/>
    <w:rsid w:val="00D96B53"/>
    <w:rsid w:val="00D96BE6"/>
    <w:rsid w:val="00D96DE2"/>
    <w:rsid w:val="00D96E8A"/>
    <w:rsid w:val="00D9716B"/>
    <w:rsid w:val="00D97572"/>
    <w:rsid w:val="00D976F8"/>
    <w:rsid w:val="00D97CC2"/>
    <w:rsid w:val="00D97CC6"/>
    <w:rsid w:val="00D97EFD"/>
    <w:rsid w:val="00DA00A1"/>
    <w:rsid w:val="00DA01F0"/>
    <w:rsid w:val="00DA0639"/>
    <w:rsid w:val="00DA0939"/>
    <w:rsid w:val="00DA0A81"/>
    <w:rsid w:val="00DA0B4C"/>
    <w:rsid w:val="00DA0C0E"/>
    <w:rsid w:val="00DA0DB4"/>
    <w:rsid w:val="00DA0EFD"/>
    <w:rsid w:val="00DA1085"/>
    <w:rsid w:val="00DA1116"/>
    <w:rsid w:val="00DA11B9"/>
    <w:rsid w:val="00DA13CE"/>
    <w:rsid w:val="00DA14B7"/>
    <w:rsid w:val="00DA1591"/>
    <w:rsid w:val="00DA1651"/>
    <w:rsid w:val="00DA1689"/>
    <w:rsid w:val="00DA1A05"/>
    <w:rsid w:val="00DA1A13"/>
    <w:rsid w:val="00DA1ABD"/>
    <w:rsid w:val="00DA1B9E"/>
    <w:rsid w:val="00DA1C79"/>
    <w:rsid w:val="00DA1DF3"/>
    <w:rsid w:val="00DA1F71"/>
    <w:rsid w:val="00DA2069"/>
    <w:rsid w:val="00DA21AC"/>
    <w:rsid w:val="00DA2725"/>
    <w:rsid w:val="00DA2D12"/>
    <w:rsid w:val="00DA30E5"/>
    <w:rsid w:val="00DA30EF"/>
    <w:rsid w:val="00DA322E"/>
    <w:rsid w:val="00DA35E6"/>
    <w:rsid w:val="00DA3895"/>
    <w:rsid w:val="00DA3A32"/>
    <w:rsid w:val="00DA3C46"/>
    <w:rsid w:val="00DA3CA0"/>
    <w:rsid w:val="00DA3CFD"/>
    <w:rsid w:val="00DA4100"/>
    <w:rsid w:val="00DA42D8"/>
    <w:rsid w:val="00DA42E8"/>
    <w:rsid w:val="00DA42F3"/>
    <w:rsid w:val="00DA43DA"/>
    <w:rsid w:val="00DA447B"/>
    <w:rsid w:val="00DA44B0"/>
    <w:rsid w:val="00DA454B"/>
    <w:rsid w:val="00DA4B20"/>
    <w:rsid w:val="00DA4DA8"/>
    <w:rsid w:val="00DA4F38"/>
    <w:rsid w:val="00DA5084"/>
    <w:rsid w:val="00DA532C"/>
    <w:rsid w:val="00DA5429"/>
    <w:rsid w:val="00DA55AC"/>
    <w:rsid w:val="00DA5CE8"/>
    <w:rsid w:val="00DA5D75"/>
    <w:rsid w:val="00DA5EEE"/>
    <w:rsid w:val="00DA600D"/>
    <w:rsid w:val="00DA60F2"/>
    <w:rsid w:val="00DA6215"/>
    <w:rsid w:val="00DA6356"/>
    <w:rsid w:val="00DA6698"/>
    <w:rsid w:val="00DA6B86"/>
    <w:rsid w:val="00DA6B97"/>
    <w:rsid w:val="00DA6D4D"/>
    <w:rsid w:val="00DA6E20"/>
    <w:rsid w:val="00DA6EA7"/>
    <w:rsid w:val="00DA7CA9"/>
    <w:rsid w:val="00DB02C7"/>
    <w:rsid w:val="00DB03A8"/>
    <w:rsid w:val="00DB095C"/>
    <w:rsid w:val="00DB0CFE"/>
    <w:rsid w:val="00DB0D8B"/>
    <w:rsid w:val="00DB145A"/>
    <w:rsid w:val="00DB205B"/>
    <w:rsid w:val="00DB20A0"/>
    <w:rsid w:val="00DB267B"/>
    <w:rsid w:val="00DB2685"/>
    <w:rsid w:val="00DB288A"/>
    <w:rsid w:val="00DB2A5D"/>
    <w:rsid w:val="00DB2AF9"/>
    <w:rsid w:val="00DB2DAC"/>
    <w:rsid w:val="00DB2E9C"/>
    <w:rsid w:val="00DB2FAF"/>
    <w:rsid w:val="00DB316F"/>
    <w:rsid w:val="00DB34C5"/>
    <w:rsid w:val="00DB371C"/>
    <w:rsid w:val="00DB3AC9"/>
    <w:rsid w:val="00DB3DD1"/>
    <w:rsid w:val="00DB3EE2"/>
    <w:rsid w:val="00DB4091"/>
    <w:rsid w:val="00DB40F2"/>
    <w:rsid w:val="00DB4185"/>
    <w:rsid w:val="00DB457B"/>
    <w:rsid w:val="00DB4606"/>
    <w:rsid w:val="00DB485B"/>
    <w:rsid w:val="00DB4A96"/>
    <w:rsid w:val="00DB4C00"/>
    <w:rsid w:val="00DB5058"/>
    <w:rsid w:val="00DB507E"/>
    <w:rsid w:val="00DB53A4"/>
    <w:rsid w:val="00DB53DA"/>
    <w:rsid w:val="00DB5640"/>
    <w:rsid w:val="00DB5705"/>
    <w:rsid w:val="00DB5B15"/>
    <w:rsid w:val="00DB6035"/>
    <w:rsid w:val="00DB6185"/>
    <w:rsid w:val="00DB65FD"/>
    <w:rsid w:val="00DB664A"/>
    <w:rsid w:val="00DB6B9D"/>
    <w:rsid w:val="00DB6ED7"/>
    <w:rsid w:val="00DB7086"/>
    <w:rsid w:val="00DB7168"/>
    <w:rsid w:val="00DB71C0"/>
    <w:rsid w:val="00DB74B4"/>
    <w:rsid w:val="00DB7581"/>
    <w:rsid w:val="00DB76FE"/>
    <w:rsid w:val="00DB78C1"/>
    <w:rsid w:val="00DB7A47"/>
    <w:rsid w:val="00DB7C71"/>
    <w:rsid w:val="00DB7DF6"/>
    <w:rsid w:val="00DB7E56"/>
    <w:rsid w:val="00DB7F5D"/>
    <w:rsid w:val="00DC06BB"/>
    <w:rsid w:val="00DC075B"/>
    <w:rsid w:val="00DC098B"/>
    <w:rsid w:val="00DC09D7"/>
    <w:rsid w:val="00DC09ED"/>
    <w:rsid w:val="00DC0A22"/>
    <w:rsid w:val="00DC0B4E"/>
    <w:rsid w:val="00DC0D0D"/>
    <w:rsid w:val="00DC147F"/>
    <w:rsid w:val="00DC1594"/>
    <w:rsid w:val="00DC17D0"/>
    <w:rsid w:val="00DC182E"/>
    <w:rsid w:val="00DC1B26"/>
    <w:rsid w:val="00DC1BAF"/>
    <w:rsid w:val="00DC1D00"/>
    <w:rsid w:val="00DC1ED4"/>
    <w:rsid w:val="00DC1F63"/>
    <w:rsid w:val="00DC205E"/>
    <w:rsid w:val="00DC2111"/>
    <w:rsid w:val="00DC212F"/>
    <w:rsid w:val="00DC22E6"/>
    <w:rsid w:val="00DC28E0"/>
    <w:rsid w:val="00DC2A75"/>
    <w:rsid w:val="00DC305E"/>
    <w:rsid w:val="00DC306F"/>
    <w:rsid w:val="00DC30A2"/>
    <w:rsid w:val="00DC35EB"/>
    <w:rsid w:val="00DC363E"/>
    <w:rsid w:val="00DC3783"/>
    <w:rsid w:val="00DC378E"/>
    <w:rsid w:val="00DC37F9"/>
    <w:rsid w:val="00DC3944"/>
    <w:rsid w:val="00DC3C65"/>
    <w:rsid w:val="00DC3CDC"/>
    <w:rsid w:val="00DC4159"/>
    <w:rsid w:val="00DC423B"/>
    <w:rsid w:val="00DC438C"/>
    <w:rsid w:val="00DC448B"/>
    <w:rsid w:val="00DC4741"/>
    <w:rsid w:val="00DC49CD"/>
    <w:rsid w:val="00DC4B57"/>
    <w:rsid w:val="00DC4C61"/>
    <w:rsid w:val="00DC4CBB"/>
    <w:rsid w:val="00DC4D65"/>
    <w:rsid w:val="00DC4DBD"/>
    <w:rsid w:val="00DC4FB3"/>
    <w:rsid w:val="00DC57DB"/>
    <w:rsid w:val="00DC5BFF"/>
    <w:rsid w:val="00DC5C6B"/>
    <w:rsid w:val="00DC60F7"/>
    <w:rsid w:val="00DC641B"/>
    <w:rsid w:val="00DC6512"/>
    <w:rsid w:val="00DC6520"/>
    <w:rsid w:val="00DC672F"/>
    <w:rsid w:val="00DC6865"/>
    <w:rsid w:val="00DC69F1"/>
    <w:rsid w:val="00DC6BCE"/>
    <w:rsid w:val="00DC7222"/>
    <w:rsid w:val="00DC7472"/>
    <w:rsid w:val="00DC752A"/>
    <w:rsid w:val="00DC767A"/>
    <w:rsid w:val="00DC76A6"/>
    <w:rsid w:val="00DC7878"/>
    <w:rsid w:val="00DC7CFC"/>
    <w:rsid w:val="00DC7DC1"/>
    <w:rsid w:val="00DC7E6D"/>
    <w:rsid w:val="00DD02F7"/>
    <w:rsid w:val="00DD07DA"/>
    <w:rsid w:val="00DD0980"/>
    <w:rsid w:val="00DD0AAD"/>
    <w:rsid w:val="00DD0AC3"/>
    <w:rsid w:val="00DD0BE4"/>
    <w:rsid w:val="00DD1173"/>
    <w:rsid w:val="00DD1211"/>
    <w:rsid w:val="00DD133A"/>
    <w:rsid w:val="00DD1394"/>
    <w:rsid w:val="00DD1AA0"/>
    <w:rsid w:val="00DD1C53"/>
    <w:rsid w:val="00DD1E9F"/>
    <w:rsid w:val="00DD1EFD"/>
    <w:rsid w:val="00DD246F"/>
    <w:rsid w:val="00DD24E6"/>
    <w:rsid w:val="00DD253F"/>
    <w:rsid w:val="00DD2590"/>
    <w:rsid w:val="00DD2954"/>
    <w:rsid w:val="00DD2AAE"/>
    <w:rsid w:val="00DD2D85"/>
    <w:rsid w:val="00DD2E49"/>
    <w:rsid w:val="00DD349D"/>
    <w:rsid w:val="00DD3507"/>
    <w:rsid w:val="00DD3573"/>
    <w:rsid w:val="00DD3986"/>
    <w:rsid w:val="00DD3ECF"/>
    <w:rsid w:val="00DD3EED"/>
    <w:rsid w:val="00DD3FF8"/>
    <w:rsid w:val="00DD42D5"/>
    <w:rsid w:val="00DD45D6"/>
    <w:rsid w:val="00DD4973"/>
    <w:rsid w:val="00DD49D4"/>
    <w:rsid w:val="00DD4A75"/>
    <w:rsid w:val="00DD4AD8"/>
    <w:rsid w:val="00DD4B66"/>
    <w:rsid w:val="00DD4C6D"/>
    <w:rsid w:val="00DD4F21"/>
    <w:rsid w:val="00DD52A4"/>
    <w:rsid w:val="00DD53CF"/>
    <w:rsid w:val="00DD5482"/>
    <w:rsid w:val="00DD550F"/>
    <w:rsid w:val="00DD5F3B"/>
    <w:rsid w:val="00DD6060"/>
    <w:rsid w:val="00DD6075"/>
    <w:rsid w:val="00DD65C1"/>
    <w:rsid w:val="00DD6781"/>
    <w:rsid w:val="00DD68F5"/>
    <w:rsid w:val="00DD6A9C"/>
    <w:rsid w:val="00DD6B5C"/>
    <w:rsid w:val="00DD6BD4"/>
    <w:rsid w:val="00DD6C15"/>
    <w:rsid w:val="00DD6C5D"/>
    <w:rsid w:val="00DD6E67"/>
    <w:rsid w:val="00DD7275"/>
    <w:rsid w:val="00DD732C"/>
    <w:rsid w:val="00DD7354"/>
    <w:rsid w:val="00DD74B9"/>
    <w:rsid w:val="00DD7522"/>
    <w:rsid w:val="00DD7689"/>
    <w:rsid w:val="00DD7AED"/>
    <w:rsid w:val="00DD7C7E"/>
    <w:rsid w:val="00DD7CBD"/>
    <w:rsid w:val="00DD7CCC"/>
    <w:rsid w:val="00DD7EA2"/>
    <w:rsid w:val="00DE01F7"/>
    <w:rsid w:val="00DE01FB"/>
    <w:rsid w:val="00DE03BF"/>
    <w:rsid w:val="00DE0673"/>
    <w:rsid w:val="00DE087B"/>
    <w:rsid w:val="00DE0CB3"/>
    <w:rsid w:val="00DE0DBA"/>
    <w:rsid w:val="00DE112C"/>
    <w:rsid w:val="00DE121C"/>
    <w:rsid w:val="00DE144B"/>
    <w:rsid w:val="00DE1B6B"/>
    <w:rsid w:val="00DE1CC7"/>
    <w:rsid w:val="00DE1CF3"/>
    <w:rsid w:val="00DE1E77"/>
    <w:rsid w:val="00DE1E89"/>
    <w:rsid w:val="00DE1F4F"/>
    <w:rsid w:val="00DE2396"/>
    <w:rsid w:val="00DE2977"/>
    <w:rsid w:val="00DE2CEB"/>
    <w:rsid w:val="00DE2EF1"/>
    <w:rsid w:val="00DE30BE"/>
    <w:rsid w:val="00DE311D"/>
    <w:rsid w:val="00DE3236"/>
    <w:rsid w:val="00DE339B"/>
    <w:rsid w:val="00DE3491"/>
    <w:rsid w:val="00DE3A83"/>
    <w:rsid w:val="00DE4194"/>
    <w:rsid w:val="00DE49A8"/>
    <w:rsid w:val="00DE4C4F"/>
    <w:rsid w:val="00DE4CBD"/>
    <w:rsid w:val="00DE4DAB"/>
    <w:rsid w:val="00DE501B"/>
    <w:rsid w:val="00DE5098"/>
    <w:rsid w:val="00DE5131"/>
    <w:rsid w:val="00DE52E0"/>
    <w:rsid w:val="00DE5673"/>
    <w:rsid w:val="00DE5C40"/>
    <w:rsid w:val="00DE5D23"/>
    <w:rsid w:val="00DE5D70"/>
    <w:rsid w:val="00DE5DA0"/>
    <w:rsid w:val="00DE5E0B"/>
    <w:rsid w:val="00DE5EB4"/>
    <w:rsid w:val="00DE5FE3"/>
    <w:rsid w:val="00DE6045"/>
    <w:rsid w:val="00DE6136"/>
    <w:rsid w:val="00DE64EF"/>
    <w:rsid w:val="00DE6E06"/>
    <w:rsid w:val="00DE6EAC"/>
    <w:rsid w:val="00DE7209"/>
    <w:rsid w:val="00DE734E"/>
    <w:rsid w:val="00DE75C5"/>
    <w:rsid w:val="00DE7607"/>
    <w:rsid w:val="00DE76ED"/>
    <w:rsid w:val="00DE773B"/>
    <w:rsid w:val="00DE77BD"/>
    <w:rsid w:val="00DE79B6"/>
    <w:rsid w:val="00DE7AC8"/>
    <w:rsid w:val="00DE7D6A"/>
    <w:rsid w:val="00DE7EFA"/>
    <w:rsid w:val="00DE7F9C"/>
    <w:rsid w:val="00DE7FA8"/>
    <w:rsid w:val="00DF094A"/>
    <w:rsid w:val="00DF09F4"/>
    <w:rsid w:val="00DF0C7E"/>
    <w:rsid w:val="00DF0F35"/>
    <w:rsid w:val="00DF0F42"/>
    <w:rsid w:val="00DF1223"/>
    <w:rsid w:val="00DF1243"/>
    <w:rsid w:val="00DF1273"/>
    <w:rsid w:val="00DF1407"/>
    <w:rsid w:val="00DF153D"/>
    <w:rsid w:val="00DF16FB"/>
    <w:rsid w:val="00DF1AAC"/>
    <w:rsid w:val="00DF1D6A"/>
    <w:rsid w:val="00DF1FB5"/>
    <w:rsid w:val="00DF1FC6"/>
    <w:rsid w:val="00DF2207"/>
    <w:rsid w:val="00DF2577"/>
    <w:rsid w:val="00DF2875"/>
    <w:rsid w:val="00DF2A6B"/>
    <w:rsid w:val="00DF2C1E"/>
    <w:rsid w:val="00DF2F6B"/>
    <w:rsid w:val="00DF3247"/>
    <w:rsid w:val="00DF32C5"/>
    <w:rsid w:val="00DF33BD"/>
    <w:rsid w:val="00DF3507"/>
    <w:rsid w:val="00DF3518"/>
    <w:rsid w:val="00DF3641"/>
    <w:rsid w:val="00DF39F8"/>
    <w:rsid w:val="00DF3EB0"/>
    <w:rsid w:val="00DF4395"/>
    <w:rsid w:val="00DF4420"/>
    <w:rsid w:val="00DF4617"/>
    <w:rsid w:val="00DF4B92"/>
    <w:rsid w:val="00DF4BF0"/>
    <w:rsid w:val="00DF502E"/>
    <w:rsid w:val="00DF54E4"/>
    <w:rsid w:val="00DF55DE"/>
    <w:rsid w:val="00DF580C"/>
    <w:rsid w:val="00DF58DA"/>
    <w:rsid w:val="00DF5AEA"/>
    <w:rsid w:val="00DF5C7F"/>
    <w:rsid w:val="00DF5D5A"/>
    <w:rsid w:val="00DF5EBE"/>
    <w:rsid w:val="00DF5EFE"/>
    <w:rsid w:val="00DF619D"/>
    <w:rsid w:val="00DF61B7"/>
    <w:rsid w:val="00DF61C5"/>
    <w:rsid w:val="00DF63C0"/>
    <w:rsid w:val="00DF649C"/>
    <w:rsid w:val="00DF653C"/>
    <w:rsid w:val="00DF663F"/>
    <w:rsid w:val="00DF66BD"/>
    <w:rsid w:val="00DF67B8"/>
    <w:rsid w:val="00DF6829"/>
    <w:rsid w:val="00DF699F"/>
    <w:rsid w:val="00DF6A9C"/>
    <w:rsid w:val="00DF6D95"/>
    <w:rsid w:val="00DF6DD2"/>
    <w:rsid w:val="00DF6E04"/>
    <w:rsid w:val="00DF6E76"/>
    <w:rsid w:val="00DF6F81"/>
    <w:rsid w:val="00DF7296"/>
    <w:rsid w:val="00DF747E"/>
    <w:rsid w:val="00DF76FE"/>
    <w:rsid w:val="00DF78D4"/>
    <w:rsid w:val="00DF7D01"/>
    <w:rsid w:val="00DF7DB4"/>
    <w:rsid w:val="00DF7DFE"/>
    <w:rsid w:val="00DF7F72"/>
    <w:rsid w:val="00DF8219"/>
    <w:rsid w:val="00E00386"/>
    <w:rsid w:val="00E003EF"/>
    <w:rsid w:val="00E00629"/>
    <w:rsid w:val="00E00AED"/>
    <w:rsid w:val="00E00B38"/>
    <w:rsid w:val="00E00C9E"/>
    <w:rsid w:val="00E00CC6"/>
    <w:rsid w:val="00E00CD3"/>
    <w:rsid w:val="00E00DDC"/>
    <w:rsid w:val="00E010C9"/>
    <w:rsid w:val="00E011EE"/>
    <w:rsid w:val="00E011F6"/>
    <w:rsid w:val="00E0141C"/>
    <w:rsid w:val="00E014D8"/>
    <w:rsid w:val="00E0156D"/>
    <w:rsid w:val="00E01AA7"/>
    <w:rsid w:val="00E01B75"/>
    <w:rsid w:val="00E01E39"/>
    <w:rsid w:val="00E01FCA"/>
    <w:rsid w:val="00E02238"/>
    <w:rsid w:val="00E023EF"/>
    <w:rsid w:val="00E0241A"/>
    <w:rsid w:val="00E02578"/>
    <w:rsid w:val="00E02DFA"/>
    <w:rsid w:val="00E02E14"/>
    <w:rsid w:val="00E02F62"/>
    <w:rsid w:val="00E03188"/>
    <w:rsid w:val="00E03316"/>
    <w:rsid w:val="00E037F6"/>
    <w:rsid w:val="00E037F7"/>
    <w:rsid w:val="00E038B9"/>
    <w:rsid w:val="00E03970"/>
    <w:rsid w:val="00E039F6"/>
    <w:rsid w:val="00E03C98"/>
    <w:rsid w:val="00E03E36"/>
    <w:rsid w:val="00E04116"/>
    <w:rsid w:val="00E042C7"/>
    <w:rsid w:val="00E04FD2"/>
    <w:rsid w:val="00E05054"/>
    <w:rsid w:val="00E05110"/>
    <w:rsid w:val="00E0575B"/>
    <w:rsid w:val="00E05878"/>
    <w:rsid w:val="00E0593D"/>
    <w:rsid w:val="00E05BA5"/>
    <w:rsid w:val="00E05E74"/>
    <w:rsid w:val="00E05FA9"/>
    <w:rsid w:val="00E06630"/>
    <w:rsid w:val="00E066DB"/>
    <w:rsid w:val="00E0673E"/>
    <w:rsid w:val="00E06793"/>
    <w:rsid w:val="00E06939"/>
    <w:rsid w:val="00E06BB3"/>
    <w:rsid w:val="00E06BF0"/>
    <w:rsid w:val="00E06C38"/>
    <w:rsid w:val="00E078E6"/>
    <w:rsid w:val="00E07C1E"/>
    <w:rsid w:val="00E100B5"/>
    <w:rsid w:val="00E101C6"/>
    <w:rsid w:val="00E10217"/>
    <w:rsid w:val="00E108ED"/>
    <w:rsid w:val="00E10983"/>
    <w:rsid w:val="00E109F4"/>
    <w:rsid w:val="00E10B9F"/>
    <w:rsid w:val="00E10C3B"/>
    <w:rsid w:val="00E10E55"/>
    <w:rsid w:val="00E10F16"/>
    <w:rsid w:val="00E112C2"/>
    <w:rsid w:val="00E1136E"/>
    <w:rsid w:val="00E11497"/>
    <w:rsid w:val="00E11506"/>
    <w:rsid w:val="00E117F5"/>
    <w:rsid w:val="00E11D62"/>
    <w:rsid w:val="00E126BC"/>
    <w:rsid w:val="00E128DB"/>
    <w:rsid w:val="00E12B3E"/>
    <w:rsid w:val="00E12C35"/>
    <w:rsid w:val="00E12D77"/>
    <w:rsid w:val="00E12D85"/>
    <w:rsid w:val="00E12E3C"/>
    <w:rsid w:val="00E13125"/>
    <w:rsid w:val="00E132C6"/>
    <w:rsid w:val="00E132CF"/>
    <w:rsid w:val="00E135A0"/>
    <w:rsid w:val="00E13C09"/>
    <w:rsid w:val="00E140CE"/>
    <w:rsid w:val="00E14483"/>
    <w:rsid w:val="00E14672"/>
    <w:rsid w:val="00E146B1"/>
    <w:rsid w:val="00E14AA1"/>
    <w:rsid w:val="00E15229"/>
    <w:rsid w:val="00E15628"/>
    <w:rsid w:val="00E156FB"/>
    <w:rsid w:val="00E15708"/>
    <w:rsid w:val="00E158DF"/>
    <w:rsid w:val="00E15B7E"/>
    <w:rsid w:val="00E15E9C"/>
    <w:rsid w:val="00E15EE6"/>
    <w:rsid w:val="00E15F1E"/>
    <w:rsid w:val="00E1617E"/>
    <w:rsid w:val="00E1631D"/>
    <w:rsid w:val="00E163FB"/>
    <w:rsid w:val="00E16476"/>
    <w:rsid w:val="00E1659D"/>
    <w:rsid w:val="00E16726"/>
    <w:rsid w:val="00E16740"/>
    <w:rsid w:val="00E168D2"/>
    <w:rsid w:val="00E168DE"/>
    <w:rsid w:val="00E16AA3"/>
    <w:rsid w:val="00E16D0C"/>
    <w:rsid w:val="00E1701B"/>
    <w:rsid w:val="00E17154"/>
    <w:rsid w:val="00E17248"/>
    <w:rsid w:val="00E173BC"/>
    <w:rsid w:val="00E178E4"/>
    <w:rsid w:val="00E17B4B"/>
    <w:rsid w:val="00E17B8B"/>
    <w:rsid w:val="00E17FCC"/>
    <w:rsid w:val="00E20401"/>
    <w:rsid w:val="00E206CD"/>
    <w:rsid w:val="00E20D2C"/>
    <w:rsid w:val="00E20DC3"/>
    <w:rsid w:val="00E20E63"/>
    <w:rsid w:val="00E21175"/>
    <w:rsid w:val="00E21300"/>
    <w:rsid w:val="00E21355"/>
    <w:rsid w:val="00E21884"/>
    <w:rsid w:val="00E218F9"/>
    <w:rsid w:val="00E21983"/>
    <w:rsid w:val="00E219B3"/>
    <w:rsid w:val="00E21B9A"/>
    <w:rsid w:val="00E2201C"/>
    <w:rsid w:val="00E2211C"/>
    <w:rsid w:val="00E222E1"/>
    <w:rsid w:val="00E223A5"/>
    <w:rsid w:val="00E223EC"/>
    <w:rsid w:val="00E22527"/>
    <w:rsid w:val="00E22AF0"/>
    <w:rsid w:val="00E22B4D"/>
    <w:rsid w:val="00E22DF5"/>
    <w:rsid w:val="00E2315F"/>
    <w:rsid w:val="00E23193"/>
    <w:rsid w:val="00E232A4"/>
    <w:rsid w:val="00E23463"/>
    <w:rsid w:val="00E237DB"/>
    <w:rsid w:val="00E23938"/>
    <w:rsid w:val="00E24137"/>
    <w:rsid w:val="00E2414B"/>
    <w:rsid w:val="00E2428D"/>
    <w:rsid w:val="00E24291"/>
    <w:rsid w:val="00E24352"/>
    <w:rsid w:val="00E24454"/>
    <w:rsid w:val="00E24495"/>
    <w:rsid w:val="00E2467D"/>
    <w:rsid w:val="00E24768"/>
    <w:rsid w:val="00E249DE"/>
    <w:rsid w:val="00E24AD3"/>
    <w:rsid w:val="00E24BCA"/>
    <w:rsid w:val="00E24C6D"/>
    <w:rsid w:val="00E24CBC"/>
    <w:rsid w:val="00E24F0F"/>
    <w:rsid w:val="00E25046"/>
    <w:rsid w:val="00E250CB"/>
    <w:rsid w:val="00E250D7"/>
    <w:rsid w:val="00E2510E"/>
    <w:rsid w:val="00E2516C"/>
    <w:rsid w:val="00E25184"/>
    <w:rsid w:val="00E25312"/>
    <w:rsid w:val="00E25350"/>
    <w:rsid w:val="00E25740"/>
    <w:rsid w:val="00E2576D"/>
    <w:rsid w:val="00E25AC3"/>
    <w:rsid w:val="00E25D41"/>
    <w:rsid w:val="00E25E05"/>
    <w:rsid w:val="00E25E84"/>
    <w:rsid w:val="00E25ED0"/>
    <w:rsid w:val="00E26243"/>
    <w:rsid w:val="00E262E0"/>
    <w:rsid w:val="00E26882"/>
    <w:rsid w:val="00E26890"/>
    <w:rsid w:val="00E268B5"/>
    <w:rsid w:val="00E26ACF"/>
    <w:rsid w:val="00E26C01"/>
    <w:rsid w:val="00E26EE1"/>
    <w:rsid w:val="00E27351"/>
    <w:rsid w:val="00E273DE"/>
    <w:rsid w:val="00E27601"/>
    <w:rsid w:val="00E2795A"/>
    <w:rsid w:val="00E27D13"/>
    <w:rsid w:val="00E27D68"/>
    <w:rsid w:val="00E27F06"/>
    <w:rsid w:val="00E30180"/>
    <w:rsid w:val="00E305B2"/>
    <w:rsid w:val="00E30733"/>
    <w:rsid w:val="00E307F0"/>
    <w:rsid w:val="00E3082C"/>
    <w:rsid w:val="00E309BB"/>
    <w:rsid w:val="00E30D2E"/>
    <w:rsid w:val="00E30FED"/>
    <w:rsid w:val="00E31051"/>
    <w:rsid w:val="00E31339"/>
    <w:rsid w:val="00E313BD"/>
    <w:rsid w:val="00E313DC"/>
    <w:rsid w:val="00E319CE"/>
    <w:rsid w:val="00E31A8E"/>
    <w:rsid w:val="00E31D56"/>
    <w:rsid w:val="00E3209D"/>
    <w:rsid w:val="00E32286"/>
    <w:rsid w:val="00E3244A"/>
    <w:rsid w:val="00E3253E"/>
    <w:rsid w:val="00E325B3"/>
    <w:rsid w:val="00E3279A"/>
    <w:rsid w:val="00E328BB"/>
    <w:rsid w:val="00E32AE2"/>
    <w:rsid w:val="00E32C49"/>
    <w:rsid w:val="00E32E8C"/>
    <w:rsid w:val="00E32F5E"/>
    <w:rsid w:val="00E33102"/>
    <w:rsid w:val="00E332D2"/>
    <w:rsid w:val="00E33557"/>
    <w:rsid w:val="00E33596"/>
    <w:rsid w:val="00E33658"/>
    <w:rsid w:val="00E33AC1"/>
    <w:rsid w:val="00E33B8A"/>
    <w:rsid w:val="00E33CF7"/>
    <w:rsid w:val="00E33F9B"/>
    <w:rsid w:val="00E3429B"/>
    <w:rsid w:val="00E342A6"/>
    <w:rsid w:val="00E342E6"/>
    <w:rsid w:val="00E34360"/>
    <w:rsid w:val="00E3457F"/>
    <w:rsid w:val="00E3465D"/>
    <w:rsid w:val="00E34667"/>
    <w:rsid w:val="00E34684"/>
    <w:rsid w:val="00E34892"/>
    <w:rsid w:val="00E34A01"/>
    <w:rsid w:val="00E34CE4"/>
    <w:rsid w:val="00E34DA9"/>
    <w:rsid w:val="00E35034"/>
    <w:rsid w:val="00E3514E"/>
    <w:rsid w:val="00E3530A"/>
    <w:rsid w:val="00E3587A"/>
    <w:rsid w:val="00E359B7"/>
    <w:rsid w:val="00E35A1E"/>
    <w:rsid w:val="00E35C56"/>
    <w:rsid w:val="00E35D93"/>
    <w:rsid w:val="00E362EA"/>
    <w:rsid w:val="00E37262"/>
    <w:rsid w:val="00E37678"/>
    <w:rsid w:val="00E377B3"/>
    <w:rsid w:val="00E379D6"/>
    <w:rsid w:val="00E37DFA"/>
    <w:rsid w:val="00E37EC2"/>
    <w:rsid w:val="00E40040"/>
    <w:rsid w:val="00E40357"/>
    <w:rsid w:val="00E40CDD"/>
    <w:rsid w:val="00E40DCC"/>
    <w:rsid w:val="00E40EC0"/>
    <w:rsid w:val="00E40EC1"/>
    <w:rsid w:val="00E40F60"/>
    <w:rsid w:val="00E41462"/>
    <w:rsid w:val="00E415C0"/>
    <w:rsid w:val="00E41C00"/>
    <w:rsid w:val="00E41DCA"/>
    <w:rsid w:val="00E420D1"/>
    <w:rsid w:val="00E4231D"/>
    <w:rsid w:val="00E42377"/>
    <w:rsid w:val="00E42711"/>
    <w:rsid w:val="00E4271E"/>
    <w:rsid w:val="00E427A4"/>
    <w:rsid w:val="00E4282C"/>
    <w:rsid w:val="00E42A0F"/>
    <w:rsid w:val="00E42B67"/>
    <w:rsid w:val="00E42BA8"/>
    <w:rsid w:val="00E42D6D"/>
    <w:rsid w:val="00E42E3E"/>
    <w:rsid w:val="00E42F32"/>
    <w:rsid w:val="00E43046"/>
    <w:rsid w:val="00E430D7"/>
    <w:rsid w:val="00E433D5"/>
    <w:rsid w:val="00E433F4"/>
    <w:rsid w:val="00E4356F"/>
    <w:rsid w:val="00E435B5"/>
    <w:rsid w:val="00E43668"/>
    <w:rsid w:val="00E436BF"/>
    <w:rsid w:val="00E43886"/>
    <w:rsid w:val="00E439C0"/>
    <w:rsid w:val="00E43E8F"/>
    <w:rsid w:val="00E4428D"/>
    <w:rsid w:val="00E4458C"/>
    <w:rsid w:val="00E4489D"/>
    <w:rsid w:val="00E44CAF"/>
    <w:rsid w:val="00E44D91"/>
    <w:rsid w:val="00E451B1"/>
    <w:rsid w:val="00E452F9"/>
    <w:rsid w:val="00E4539F"/>
    <w:rsid w:val="00E45540"/>
    <w:rsid w:val="00E45598"/>
    <w:rsid w:val="00E4560E"/>
    <w:rsid w:val="00E45611"/>
    <w:rsid w:val="00E456DF"/>
    <w:rsid w:val="00E46187"/>
    <w:rsid w:val="00E46333"/>
    <w:rsid w:val="00E46764"/>
    <w:rsid w:val="00E46938"/>
    <w:rsid w:val="00E46AD2"/>
    <w:rsid w:val="00E46D8F"/>
    <w:rsid w:val="00E46F94"/>
    <w:rsid w:val="00E4708E"/>
    <w:rsid w:val="00E471DF"/>
    <w:rsid w:val="00E4725D"/>
    <w:rsid w:val="00E47520"/>
    <w:rsid w:val="00E4775B"/>
    <w:rsid w:val="00E477C3"/>
    <w:rsid w:val="00E47852"/>
    <w:rsid w:val="00E47CF9"/>
    <w:rsid w:val="00E50367"/>
    <w:rsid w:val="00E50582"/>
    <w:rsid w:val="00E50809"/>
    <w:rsid w:val="00E50C6B"/>
    <w:rsid w:val="00E50EE8"/>
    <w:rsid w:val="00E50F28"/>
    <w:rsid w:val="00E50F62"/>
    <w:rsid w:val="00E5103E"/>
    <w:rsid w:val="00E51266"/>
    <w:rsid w:val="00E5137D"/>
    <w:rsid w:val="00E5171B"/>
    <w:rsid w:val="00E5190D"/>
    <w:rsid w:val="00E51C07"/>
    <w:rsid w:val="00E51C84"/>
    <w:rsid w:val="00E51CAE"/>
    <w:rsid w:val="00E51E7C"/>
    <w:rsid w:val="00E52438"/>
    <w:rsid w:val="00E526A1"/>
    <w:rsid w:val="00E530AB"/>
    <w:rsid w:val="00E53772"/>
    <w:rsid w:val="00E5384D"/>
    <w:rsid w:val="00E53858"/>
    <w:rsid w:val="00E53889"/>
    <w:rsid w:val="00E5392C"/>
    <w:rsid w:val="00E53D87"/>
    <w:rsid w:val="00E53E7A"/>
    <w:rsid w:val="00E53EBC"/>
    <w:rsid w:val="00E53F22"/>
    <w:rsid w:val="00E54329"/>
    <w:rsid w:val="00E54604"/>
    <w:rsid w:val="00E54AAB"/>
    <w:rsid w:val="00E5530D"/>
    <w:rsid w:val="00E55347"/>
    <w:rsid w:val="00E55C8C"/>
    <w:rsid w:val="00E55CCF"/>
    <w:rsid w:val="00E55E82"/>
    <w:rsid w:val="00E55EFF"/>
    <w:rsid w:val="00E566DC"/>
    <w:rsid w:val="00E56EDE"/>
    <w:rsid w:val="00E570FD"/>
    <w:rsid w:val="00E57533"/>
    <w:rsid w:val="00E577B4"/>
    <w:rsid w:val="00E5782F"/>
    <w:rsid w:val="00E57A0C"/>
    <w:rsid w:val="00E57A65"/>
    <w:rsid w:val="00E57ADD"/>
    <w:rsid w:val="00E57B8E"/>
    <w:rsid w:val="00E57C1F"/>
    <w:rsid w:val="00E57F69"/>
    <w:rsid w:val="00E600B3"/>
    <w:rsid w:val="00E602C5"/>
    <w:rsid w:val="00E602DA"/>
    <w:rsid w:val="00E60374"/>
    <w:rsid w:val="00E605B0"/>
    <w:rsid w:val="00E60747"/>
    <w:rsid w:val="00E608A8"/>
    <w:rsid w:val="00E60AF7"/>
    <w:rsid w:val="00E60DD9"/>
    <w:rsid w:val="00E6108E"/>
    <w:rsid w:val="00E61216"/>
    <w:rsid w:val="00E6138B"/>
    <w:rsid w:val="00E61801"/>
    <w:rsid w:val="00E61A98"/>
    <w:rsid w:val="00E61F2B"/>
    <w:rsid w:val="00E622CD"/>
    <w:rsid w:val="00E62366"/>
    <w:rsid w:val="00E62BA2"/>
    <w:rsid w:val="00E6302E"/>
    <w:rsid w:val="00E63047"/>
    <w:rsid w:val="00E6310E"/>
    <w:rsid w:val="00E631A2"/>
    <w:rsid w:val="00E634A1"/>
    <w:rsid w:val="00E63671"/>
    <w:rsid w:val="00E6418D"/>
    <w:rsid w:val="00E64236"/>
    <w:rsid w:val="00E64297"/>
    <w:rsid w:val="00E645FD"/>
    <w:rsid w:val="00E6497D"/>
    <w:rsid w:val="00E64F16"/>
    <w:rsid w:val="00E64F2F"/>
    <w:rsid w:val="00E6554F"/>
    <w:rsid w:val="00E655F3"/>
    <w:rsid w:val="00E6586C"/>
    <w:rsid w:val="00E65E4F"/>
    <w:rsid w:val="00E65EC3"/>
    <w:rsid w:val="00E6608F"/>
    <w:rsid w:val="00E66672"/>
    <w:rsid w:val="00E6668C"/>
    <w:rsid w:val="00E667EB"/>
    <w:rsid w:val="00E66916"/>
    <w:rsid w:val="00E66D82"/>
    <w:rsid w:val="00E66FBF"/>
    <w:rsid w:val="00E67179"/>
    <w:rsid w:val="00E671AD"/>
    <w:rsid w:val="00E671C3"/>
    <w:rsid w:val="00E672E2"/>
    <w:rsid w:val="00E6734F"/>
    <w:rsid w:val="00E677EB"/>
    <w:rsid w:val="00E67815"/>
    <w:rsid w:val="00E67988"/>
    <w:rsid w:val="00E67E98"/>
    <w:rsid w:val="00E701DF"/>
    <w:rsid w:val="00E702FD"/>
    <w:rsid w:val="00E70529"/>
    <w:rsid w:val="00E7077E"/>
    <w:rsid w:val="00E70AA4"/>
    <w:rsid w:val="00E70B96"/>
    <w:rsid w:val="00E70D26"/>
    <w:rsid w:val="00E70E23"/>
    <w:rsid w:val="00E70FEB"/>
    <w:rsid w:val="00E712F3"/>
    <w:rsid w:val="00E716F5"/>
    <w:rsid w:val="00E718C5"/>
    <w:rsid w:val="00E719C8"/>
    <w:rsid w:val="00E71BC1"/>
    <w:rsid w:val="00E71C74"/>
    <w:rsid w:val="00E71C87"/>
    <w:rsid w:val="00E71D26"/>
    <w:rsid w:val="00E71E96"/>
    <w:rsid w:val="00E72035"/>
    <w:rsid w:val="00E72157"/>
    <w:rsid w:val="00E7220E"/>
    <w:rsid w:val="00E72273"/>
    <w:rsid w:val="00E724F9"/>
    <w:rsid w:val="00E727A6"/>
    <w:rsid w:val="00E72A12"/>
    <w:rsid w:val="00E72C5D"/>
    <w:rsid w:val="00E72D2D"/>
    <w:rsid w:val="00E72E2B"/>
    <w:rsid w:val="00E7303A"/>
    <w:rsid w:val="00E730C9"/>
    <w:rsid w:val="00E731CA"/>
    <w:rsid w:val="00E731D8"/>
    <w:rsid w:val="00E73287"/>
    <w:rsid w:val="00E73294"/>
    <w:rsid w:val="00E73932"/>
    <w:rsid w:val="00E73971"/>
    <w:rsid w:val="00E73CBC"/>
    <w:rsid w:val="00E73E29"/>
    <w:rsid w:val="00E73EA6"/>
    <w:rsid w:val="00E73F56"/>
    <w:rsid w:val="00E743D1"/>
    <w:rsid w:val="00E747CE"/>
    <w:rsid w:val="00E74A54"/>
    <w:rsid w:val="00E74B72"/>
    <w:rsid w:val="00E74D0A"/>
    <w:rsid w:val="00E74DD3"/>
    <w:rsid w:val="00E74EED"/>
    <w:rsid w:val="00E753F2"/>
    <w:rsid w:val="00E7574F"/>
    <w:rsid w:val="00E75789"/>
    <w:rsid w:val="00E758AC"/>
    <w:rsid w:val="00E75A19"/>
    <w:rsid w:val="00E75B3D"/>
    <w:rsid w:val="00E75D6D"/>
    <w:rsid w:val="00E75EBD"/>
    <w:rsid w:val="00E75F70"/>
    <w:rsid w:val="00E76052"/>
    <w:rsid w:val="00E76113"/>
    <w:rsid w:val="00E76151"/>
    <w:rsid w:val="00E762C7"/>
    <w:rsid w:val="00E76433"/>
    <w:rsid w:val="00E764D9"/>
    <w:rsid w:val="00E7662C"/>
    <w:rsid w:val="00E766F9"/>
    <w:rsid w:val="00E7683C"/>
    <w:rsid w:val="00E76E65"/>
    <w:rsid w:val="00E76F81"/>
    <w:rsid w:val="00E76F93"/>
    <w:rsid w:val="00E77362"/>
    <w:rsid w:val="00E7771B"/>
    <w:rsid w:val="00E77728"/>
    <w:rsid w:val="00E77837"/>
    <w:rsid w:val="00E779A5"/>
    <w:rsid w:val="00E77A0E"/>
    <w:rsid w:val="00E77B02"/>
    <w:rsid w:val="00E77C40"/>
    <w:rsid w:val="00E77CA1"/>
    <w:rsid w:val="00E77F32"/>
    <w:rsid w:val="00E80100"/>
    <w:rsid w:val="00E80313"/>
    <w:rsid w:val="00E803C9"/>
    <w:rsid w:val="00E805A4"/>
    <w:rsid w:val="00E8084F"/>
    <w:rsid w:val="00E809CB"/>
    <w:rsid w:val="00E80B91"/>
    <w:rsid w:val="00E80C54"/>
    <w:rsid w:val="00E80CC3"/>
    <w:rsid w:val="00E80CE6"/>
    <w:rsid w:val="00E80D52"/>
    <w:rsid w:val="00E80E23"/>
    <w:rsid w:val="00E8111E"/>
    <w:rsid w:val="00E817A9"/>
    <w:rsid w:val="00E817E4"/>
    <w:rsid w:val="00E81831"/>
    <w:rsid w:val="00E81A36"/>
    <w:rsid w:val="00E81CFD"/>
    <w:rsid w:val="00E823B8"/>
    <w:rsid w:val="00E82488"/>
    <w:rsid w:val="00E82578"/>
    <w:rsid w:val="00E82A49"/>
    <w:rsid w:val="00E82AF4"/>
    <w:rsid w:val="00E82C83"/>
    <w:rsid w:val="00E830C1"/>
    <w:rsid w:val="00E83276"/>
    <w:rsid w:val="00E8360E"/>
    <w:rsid w:val="00E8394A"/>
    <w:rsid w:val="00E84055"/>
    <w:rsid w:val="00E84246"/>
    <w:rsid w:val="00E843D2"/>
    <w:rsid w:val="00E845DD"/>
    <w:rsid w:val="00E84C48"/>
    <w:rsid w:val="00E84D17"/>
    <w:rsid w:val="00E85037"/>
    <w:rsid w:val="00E85066"/>
    <w:rsid w:val="00E85568"/>
    <w:rsid w:val="00E85618"/>
    <w:rsid w:val="00E8589E"/>
    <w:rsid w:val="00E85A91"/>
    <w:rsid w:val="00E85C20"/>
    <w:rsid w:val="00E860C6"/>
    <w:rsid w:val="00E866B3"/>
    <w:rsid w:val="00E8671B"/>
    <w:rsid w:val="00E86779"/>
    <w:rsid w:val="00E8677A"/>
    <w:rsid w:val="00E8691D"/>
    <w:rsid w:val="00E86957"/>
    <w:rsid w:val="00E86BE0"/>
    <w:rsid w:val="00E86DD9"/>
    <w:rsid w:val="00E870D5"/>
    <w:rsid w:val="00E8724A"/>
    <w:rsid w:val="00E875F9"/>
    <w:rsid w:val="00E87649"/>
    <w:rsid w:val="00E8798B"/>
    <w:rsid w:val="00E87AD6"/>
    <w:rsid w:val="00E87D6B"/>
    <w:rsid w:val="00E87DB2"/>
    <w:rsid w:val="00E87DE1"/>
    <w:rsid w:val="00E87EBA"/>
    <w:rsid w:val="00E900A8"/>
    <w:rsid w:val="00E90257"/>
    <w:rsid w:val="00E90325"/>
    <w:rsid w:val="00E903C7"/>
    <w:rsid w:val="00E9046C"/>
    <w:rsid w:val="00E905E2"/>
    <w:rsid w:val="00E90627"/>
    <w:rsid w:val="00E90721"/>
    <w:rsid w:val="00E90B5D"/>
    <w:rsid w:val="00E90F54"/>
    <w:rsid w:val="00E91470"/>
    <w:rsid w:val="00E9161C"/>
    <w:rsid w:val="00E91708"/>
    <w:rsid w:val="00E917D7"/>
    <w:rsid w:val="00E91B93"/>
    <w:rsid w:val="00E91E7B"/>
    <w:rsid w:val="00E91F27"/>
    <w:rsid w:val="00E92436"/>
    <w:rsid w:val="00E924AF"/>
    <w:rsid w:val="00E924E9"/>
    <w:rsid w:val="00E92548"/>
    <w:rsid w:val="00E9254F"/>
    <w:rsid w:val="00E92558"/>
    <w:rsid w:val="00E92665"/>
    <w:rsid w:val="00E92780"/>
    <w:rsid w:val="00E92BF2"/>
    <w:rsid w:val="00E92E47"/>
    <w:rsid w:val="00E93089"/>
    <w:rsid w:val="00E930BD"/>
    <w:rsid w:val="00E930D0"/>
    <w:rsid w:val="00E934BC"/>
    <w:rsid w:val="00E93AFE"/>
    <w:rsid w:val="00E93D4F"/>
    <w:rsid w:val="00E94243"/>
    <w:rsid w:val="00E942A1"/>
    <w:rsid w:val="00E942B2"/>
    <w:rsid w:val="00E94308"/>
    <w:rsid w:val="00E94470"/>
    <w:rsid w:val="00E945CF"/>
    <w:rsid w:val="00E946FA"/>
    <w:rsid w:val="00E9476B"/>
    <w:rsid w:val="00E94851"/>
    <w:rsid w:val="00E94B4F"/>
    <w:rsid w:val="00E94C10"/>
    <w:rsid w:val="00E94F3C"/>
    <w:rsid w:val="00E951AD"/>
    <w:rsid w:val="00E951BC"/>
    <w:rsid w:val="00E9535C"/>
    <w:rsid w:val="00E954E0"/>
    <w:rsid w:val="00E95511"/>
    <w:rsid w:val="00E9588C"/>
    <w:rsid w:val="00E95B74"/>
    <w:rsid w:val="00E95C2A"/>
    <w:rsid w:val="00E963B3"/>
    <w:rsid w:val="00E96746"/>
    <w:rsid w:val="00E967D2"/>
    <w:rsid w:val="00E97027"/>
    <w:rsid w:val="00E97103"/>
    <w:rsid w:val="00E973D7"/>
    <w:rsid w:val="00E974D0"/>
    <w:rsid w:val="00E97677"/>
    <w:rsid w:val="00E97773"/>
    <w:rsid w:val="00E979F3"/>
    <w:rsid w:val="00E97E29"/>
    <w:rsid w:val="00E97EF9"/>
    <w:rsid w:val="00EA0211"/>
    <w:rsid w:val="00EA0314"/>
    <w:rsid w:val="00EA058D"/>
    <w:rsid w:val="00EA060C"/>
    <w:rsid w:val="00EA0666"/>
    <w:rsid w:val="00EA0740"/>
    <w:rsid w:val="00EA093C"/>
    <w:rsid w:val="00EA0F45"/>
    <w:rsid w:val="00EA1343"/>
    <w:rsid w:val="00EA136A"/>
    <w:rsid w:val="00EA142F"/>
    <w:rsid w:val="00EA145B"/>
    <w:rsid w:val="00EA160C"/>
    <w:rsid w:val="00EA1618"/>
    <w:rsid w:val="00EA172E"/>
    <w:rsid w:val="00EA1870"/>
    <w:rsid w:val="00EA18F1"/>
    <w:rsid w:val="00EA1915"/>
    <w:rsid w:val="00EA1BD7"/>
    <w:rsid w:val="00EA1BFB"/>
    <w:rsid w:val="00EA1DBB"/>
    <w:rsid w:val="00EA1FAB"/>
    <w:rsid w:val="00EA2104"/>
    <w:rsid w:val="00EA210A"/>
    <w:rsid w:val="00EA24A0"/>
    <w:rsid w:val="00EA260D"/>
    <w:rsid w:val="00EA27F0"/>
    <w:rsid w:val="00EA2CFA"/>
    <w:rsid w:val="00EA2F27"/>
    <w:rsid w:val="00EA3092"/>
    <w:rsid w:val="00EA3156"/>
    <w:rsid w:val="00EA31B8"/>
    <w:rsid w:val="00EA33CF"/>
    <w:rsid w:val="00EA3488"/>
    <w:rsid w:val="00EA3972"/>
    <w:rsid w:val="00EA3AB7"/>
    <w:rsid w:val="00EA3C82"/>
    <w:rsid w:val="00EA42EA"/>
    <w:rsid w:val="00EA4366"/>
    <w:rsid w:val="00EA4439"/>
    <w:rsid w:val="00EA4444"/>
    <w:rsid w:val="00EA4648"/>
    <w:rsid w:val="00EA464E"/>
    <w:rsid w:val="00EA4C3C"/>
    <w:rsid w:val="00EA4CF4"/>
    <w:rsid w:val="00EA502B"/>
    <w:rsid w:val="00EA5743"/>
    <w:rsid w:val="00EA575D"/>
    <w:rsid w:val="00EA583E"/>
    <w:rsid w:val="00EA59C1"/>
    <w:rsid w:val="00EA5CB0"/>
    <w:rsid w:val="00EA5D03"/>
    <w:rsid w:val="00EA5E88"/>
    <w:rsid w:val="00EA5EC2"/>
    <w:rsid w:val="00EA5FD4"/>
    <w:rsid w:val="00EA6296"/>
    <w:rsid w:val="00EA644F"/>
    <w:rsid w:val="00EA64B5"/>
    <w:rsid w:val="00EA680A"/>
    <w:rsid w:val="00EA695C"/>
    <w:rsid w:val="00EA6B9C"/>
    <w:rsid w:val="00EA6D19"/>
    <w:rsid w:val="00EA75EC"/>
    <w:rsid w:val="00EA77BC"/>
    <w:rsid w:val="00EA7921"/>
    <w:rsid w:val="00EA7B40"/>
    <w:rsid w:val="00EA7E5C"/>
    <w:rsid w:val="00EA7FBB"/>
    <w:rsid w:val="00EB03D0"/>
    <w:rsid w:val="00EB04B9"/>
    <w:rsid w:val="00EB05DF"/>
    <w:rsid w:val="00EB0659"/>
    <w:rsid w:val="00EB07A2"/>
    <w:rsid w:val="00EB07CB"/>
    <w:rsid w:val="00EB0823"/>
    <w:rsid w:val="00EB0B9E"/>
    <w:rsid w:val="00EB0C57"/>
    <w:rsid w:val="00EB0CAF"/>
    <w:rsid w:val="00EB0D10"/>
    <w:rsid w:val="00EB0D5A"/>
    <w:rsid w:val="00EB10C1"/>
    <w:rsid w:val="00EB11D9"/>
    <w:rsid w:val="00EB1354"/>
    <w:rsid w:val="00EB145B"/>
    <w:rsid w:val="00EB15B5"/>
    <w:rsid w:val="00EB173F"/>
    <w:rsid w:val="00EB1BDF"/>
    <w:rsid w:val="00EB1DC5"/>
    <w:rsid w:val="00EB1EB6"/>
    <w:rsid w:val="00EB2011"/>
    <w:rsid w:val="00EB20A2"/>
    <w:rsid w:val="00EB2152"/>
    <w:rsid w:val="00EB25DB"/>
    <w:rsid w:val="00EB26AE"/>
    <w:rsid w:val="00EB28F3"/>
    <w:rsid w:val="00EB2B19"/>
    <w:rsid w:val="00EB2B3E"/>
    <w:rsid w:val="00EB3037"/>
    <w:rsid w:val="00EB3108"/>
    <w:rsid w:val="00EB3413"/>
    <w:rsid w:val="00EB3693"/>
    <w:rsid w:val="00EB37A8"/>
    <w:rsid w:val="00EB37CF"/>
    <w:rsid w:val="00EB3D70"/>
    <w:rsid w:val="00EB3E1E"/>
    <w:rsid w:val="00EB3F09"/>
    <w:rsid w:val="00EB405F"/>
    <w:rsid w:val="00EB42AF"/>
    <w:rsid w:val="00EB455B"/>
    <w:rsid w:val="00EB4698"/>
    <w:rsid w:val="00EB4811"/>
    <w:rsid w:val="00EB49D6"/>
    <w:rsid w:val="00EB4A37"/>
    <w:rsid w:val="00EB4B3A"/>
    <w:rsid w:val="00EB4FC8"/>
    <w:rsid w:val="00EB506F"/>
    <w:rsid w:val="00EB5170"/>
    <w:rsid w:val="00EB51FC"/>
    <w:rsid w:val="00EB5390"/>
    <w:rsid w:val="00EB55F4"/>
    <w:rsid w:val="00EB5995"/>
    <w:rsid w:val="00EB637C"/>
    <w:rsid w:val="00EB6690"/>
    <w:rsid w:val="00EB67B9"/>
    <w:rsid w:val="00EB68BE"/>
    <w:rsid w:val="00EB6BE6"/>
    <w:rsid w:val="00EB6D2D"/>
    <w:rsid w:val="00EB6F6B"/>
    <w:rsid w:val="00EB7103"/>
    <w:rsid w:val="00EB7490"/>
    <w:rsid w:val="00EB758D"/>
    <w:rsid w:val="00EB7681"/>
    <w:rsid w:val="00EB76BD"/>
    <w:rsid w:val="00EB7773"/>
    <w:rsid w:val="00EB7789"/>
    <w:rsid w:val="00EB7E8F"/>
    <w:rsid w:val="00EB7E91"/>
    <w:rsid w:val="00EC00E7"/>
    <w:rsid w:val="00EC011F"/>
    <w:rsid w:val="00EC0146"/>
    <w:rsid w:val="00EC059B"/>
    <w:rsid w:val="00EC07CC"/>
    <w:rsid w:val="00EC09C5"/>
    <w:rsid w:val="00EC0E1E"/>
    <w:rsid w:val="00EC0F3C"/>
    <w:rsid w:val="00EC14B0"/>
    <w:rsid w:val="00EC176E"/>
    <w:rsid w:val="00EC176F"/>
    <w:rsid w:val="00EC1782"/>
    <w:rsid w:val="00EC1B5B"/>
    <w:rsid w:val="00EC1D91"/>
    <w:rsid w:val="00EC1DF0"/>
    <w:rsid w:val="00EC1F57"/>
    <w:rsid w:val="00EC1F75"/>
    <w:rsid w:val="00EC2001"/>
    <w:rsid w:val="00EC212F"/>
    <w:rsid w:val="00EC239A"/>
    <w:rsid w:val="00EC2521"/>
    <w:rsid w:val="00EC2537"/>
    <w:rsid w:val="00EC26A1"/>
    <w:rsid w:val="00EC2A62"/>
    <w:rsid w:val="00EC2BFD"/>
    <w:rsid w:val="00EC2EB8"/>
    <w:rsid w:val="00EC31F0"/>
    <w:rsid w:val="00EC328B"/>
    <w:rsid w:val="00EC32B7"/>
    <w:rsid w:val="00EC337A"/>
    <w:rsid w:val="00EC3666"/>
    <w:rsid w:val="00EC3742"/>
    <w:rsid w:val="00EC37BE"/>
    <w:rsid w:val="00EC3955"/>
    <w:rsid w:val="00EC3B2C"/>
    <w:rsid w:val="00EC3B6C"/>
    <w:rsid w:val="00EC3BF1"/>
    <w:rsid w:val="00EC406D"/>
    <w:rsid w:val="00EC4341"/>
    <w:rsid w:val="00EC4620"/>
    <w:rsid w:val="00EC46B2"/>
    <w:rsid w:val="00EC4734"/>
    <w:rsid w:val="00EC4870"/>
    <w:rsid w:val="00EC48BE"/>
    <w:rsid w:val="00EC4BE8"/>
    <w:rsid w:val="00EC4DE2"/>
    <w:rsid w:val="00EC4F44"/>
    <w:rsid w:val="00EC4F77"/>
    <w:rsid w:val="00EC5396"/>
    <w:rsid w:val="00EC539F"/>
    <w:rsid w:val="00EC56D1"/>
    <w:rsid w:val="00EC5A72"/>
    <w:rsid w:val="00EC5C06"/>
    <w:rsid w:val="00EC5F74"/>
    <w:rsid w:val="00EC6013"/>
    <w:rsid w:val="00EC6031"/>
    <w:rsid w:val="00EC6417"/>
    <w:rsid w:val="00EC6504"/>
    <w:rsid w:val="00EC69EA"/>
    <w:rsid w:val="00EC6E52"/>
    <w:rsid w:val="00EC6E5D"/>
    <w:rsid w:val="00EC6EFF"/>
    <w:rsid w:val="00EC6F06"/>
    <w:rsid w:val="00EC7061"/>
    <w:rsid w:val="00EC70B9"/>
    <w:rsid w:val="00EC70BE"/>
    <w:rsid w:val="00EC7212"/>
    <w:rsid w:val="00EC7426"/>
    <w:rsid w:val="00EC745D"/>
    <w:rsid w:val="00EC7485"/>
    <w:rsid w:val="00EC781B"/>
    <w:rsid w:val="00EC78CB"/>
    <w:rsid w:val="00EC7B11"/>
    <w:rsid w:val="00EC7F24"/>
    <w:rsid w:val="00EC7F7E"/>
    <w:rsid w:val="00EC7FF4"/>
    <w:rsid w:val="00ED03E4"/>
    <w:rsid w:val="00ED07D3"/>
    <w:rsid w:val="00ED08A4"/>
    <w:rsid w:val="00ED0B76"/>
    <w:rsid w:val="00ED0B7D"/>
    <w:rsid w:val="00ED0C51"/>
    <w:rsid w:val="00ED1295"/>
    <w:rsid w:val="00ED1344"/>
    <w:rsid w:val="00ED1612"/>
    <w:rsid w:val="00ED16BB"/>
    <w:rsid w:val="00ED1737"/>
    <w:rsid w:val="00ED18A5"/>
    <w:rsid w:val="00ED1929"/>
    <w:rsid w:val="00ED1B6B"/>
    <w:rsid w:val="00ED1B92"/>
    <w:rsid w:val="00ED1D39"/>
    <w:rsid w:val="00ED1F67"/>
    <w:rsid w:val="00ED20D6"/>
    <w:rsid w:val="00ED222F"/>
    <w:rsid w:val="00ED2503"/>
    <w:rsid w:val="00ED2519"/>
    <w:rsid w:val="00ED2558"/>
    <w:rsid w:val="00ED28DA"/>
    <w:rsid w:val="00ED2CA9"/>
    <w:rsid w:val="00ED2CD5"/>
    <w:rsid w:val="00ED2DDA"/>
    <w:rsid w:val="00ED30E8"/>
    <w:rsid w:val="00ED3284"/>
    <w:rsid w:val="00ED3319"/>
    <w:rsid w:val="00ED3374"/>
    <w:rsid w:val="00ED35BB"/>
    <w:rsid w:val="00ED3978"/>
    <w:rsid w:val="00ED39BF"/>
    <w:rsid w:val="00ED3AE6"/>
    <w:rsid w:val="00ED3C55"/>
    <w:rsid w:val="00ED3D6B"/>
    <w:rsid w:val="00ED4044"/>
    <w:rsid w:val="00ED4500"/>
    <w:rsid w:val="00ED453F"/>
    <w:rsid w:val="00ED46BE"/>
    <w:rsid w:val="00ED47F6"/>
    <w:rsid w:val="00ED49D5"/>
    <w:rsid w:val="00ED4B13"/>
    <w:rsid w:val="00ED4C7F"/>
    <w:rsid w:val="00ED4E98"/>
    <w:rsid w:val="00ED4EDE"/>
    <w:rsid w:val="00ED4F11"/>
    <w:rsid w:val="00ED519A"/>
    <w:rsid w:val="00ED51BB"/>
    <w:rsid w:val="00ED5343"/>
    <w:rsid w:val="00ED53AD"/>
    <w:rsid w:val="00ED55B7"/>
    <w:rsid w:val="00ED55ED"/>
    <w:rsid w:val="00ED568F"/>
    <w:rsid w:val="00ED57CD"/>
    <w:rsid w:val="00ED5968"/>
    <w:rsid w:val="00ED5D23"/>
    <w:rsid w:val="00ED5F72"/>
    <w:rsid w:val="00ED6193"/>
    <w:rsid w:val="00ED6335"/>
    <w:rsid w:val="00ED674F"/>
    <w:rsid w:val="00ED6837"/>
    <w:rsid w:val="00ED6C0D"/>
    <w:rsid w:val="00ED6C9A"/>
    <w:rsid w:val="00ED7407"/>
    <w:rsid w:val="00ED76E3"/>
    <w:rsid w:val="00ED7831"/>
    <w:rsid w:val="00ED7D86"/>
    <w:rsid w:val="00ED7F35"/>
    <w:rsid w:val="00EE08BD"/>
    <w:rsid w:val="00EE0952"/>
    <w:rsid w:val="00EE0A4C"/>
    <w:rsid w:val="00EE0CBF"/>
    <w:rsid w:val="00EE0F28"/>
    <w:rsid w:val="00EE1053"/>
    <w:rsid w:val="00EE10A0"/>
    <w:rsid w:val="00EE1362"/>
    <w:rsid w:val="00EE13B7"/>
    <w:rsid w:val="00EE146E"/>
    <w:rsid w:val="00EE1634"/>
    <w:rsid w:val="00EE16C3"/>
    <w:rsid w:val="00EE1769"/>
    <w:rsid w:val="00EE1782"/>
    <w:rsid w:val="00EE1D09"/>
    <w:rsid w:val="00EE21AB"/>
    <w:rsid w:val="00EE21FA"/>
    <w:rsid w:val="00EE252A"/>
    <w:rsid w:val="00EE27B2"/>
    <w:rsid w:val="00EE2987"/>
    <w:rsid w:val="00EE29B8"/>
    <w:rsid w:val="00EE2AA7"/>
    <w:rsid w:val="00EE2E29"/>
    <w:rsid w:val="00EE2EBF"/>
    <w:rsid w:val="00EE2FAF"/>
    <w:rsid w:val="00EE303F"/>
    <w:rsid w:val="00EE35BD"/>
    <w:rsid w:val="00EE381A"/>
    <w:rsid w:val="00EE3881"/>
    <w:rsid w:val="00EE3A82"/>
    <w:rsid w:val="00EE3D13"/>
    <w:rsid w:val="00EE3DA9"/>
    <w:rsid w:val="00EE4024"/>
    <w:rsid w:val="00EE42A2"/>
    <w:rsid w:val="00EE430A"/>
    <w:rsid w:val="00EE4378"/>
    <w:rsid w:val="00EE445A"/>
    <w:rsid w:val="00EE44DF"/>
    <w:rsid w:val="00EE4A01"/>
    <w:rsid w:val="00EE4ACA"/>
    <w:rsid w:val="00EE4B19"/>
    <w:rsid w:val="00EE4B66"/>
    <w:rsid w:val="00EE4EF8"/>
    <w:rsid w:val="00EE527E"/>
    <w:rsid w:val="00EE5613"/>
    <w:rsid w:val="00EE57AB"/>
    <w:rsid w:val="00EE5C2F"/>
    <w:rsid w:val="00EE5E92"/>
    <w:rsid w:val="00EE633E"/>
    <w:rsid w:val="00EE6607"/>
    <w:rsid w:val="00EE6842"/>
    <w:rsid w:val="00EE686D"/>
    <w:rsid w:val="00EE6A6C"/>
    <w:rsid w:val="00EE6AC5"/>
    <w:rsid w:val="00EE6AF3"/>
    <w:rsid w:val="00EE6B39"/>
    <w:rsid w:val="00EE6C62"/>
    <w:rsid w:val="00EE6CF4"/>
    <w:rsid w:val="00EE70C4"/>
    <w:rsid w:val="00EE711E"/>
    <w:rsid w:val="00EE73A7"/>
    <w:rsid w:val="00EE7441"/>
    <w:rsid w:val="00EE7484"/>
    <w:rsid w:val="00EE7830"/>
    <w:rsid w:val="00EE7AA3"/>
    <w:rsid w:val="00EE7B7A"/>
    <w:rsid w:val="00EE7FC8"/>
    <w:rsid w:val="00EF0375"/>
    <w:rsid w:val="00EF05B3"/>
    <w:rsid w:val="00EF05B6"/>
    <w:rsid w:val="00EF05F9"/>
    <w:rsid w:val="00EF08A1"/>
    <w:rsid w:val="00EF0C0E"/>
    <w:rsid w:val="00EF0D77"/>
    <w:rsid w:val="00EF0E38"/>
    <w:rsid w:val="00EF10C1"/>
    <w:rsid w:val="00EF1102"/>
    <w:rsid w:val="00EF1107"/>
    <w:rsid w:val="00EF1141"/>
    <w:rsid w:val="00EF120E"/>
    <w:rsid w:val="00EF14F8"/>
    <w:rsid w:val="00EF17CB"/>
    <w:rsid w:val="00EF186D"/>
    <w:rsid w:val="00EF18C3"/>
    <w:rsid w:val="00EF1AE5"/>
    <w:rsid w:val="00EF1C16"/>
    <w:rsid w:val="00EF1C6E"/>
    <w:rsid w:val="00EF1EA4"/>
    <w:rsid w:val="00EF2173"/>
    <w:rsid w:val="00EF2842"/>
    <w:rsid w:val="00EF28D5"/>
    <w:rsid w:val="00EF2996"/>
    <w:rsid w:val="00EF2B42"/>
    <w:rsid w:val="00EF2DA2"/>
    <w:rsid w:val="00EF2EEA"/>
    <w:rsid w:val="00EF2F4F"/>
    <w:rsid w:val="00EF2F63"/>
    <w:rsid w:val="00EF300F"/>
    <w:rsid w:val="00EF32F6"/>
    <w:rsid w:val="00EF3434"/>
    <w:rsid w:val="00EF345D"/>
    <w:rsid w:val="00EF3531"/>
    <w:rsid w:val="00EF3676"/>
    <w:rsid w:val="00EF37B4"/>
    <w:rsid w:val="00EF3813"/>
    <w:rsid w:val="00EF38D5"/>
    <w:rsid w:val="00EF3964"/>
    <w:rsid w:val="00EF3C88"/>
    <w:rsid w:val="00EF3FBD"/>
    <w:rsid w:val="00EF41F6"/>
    <w:rsid w:val="00EF4367"/>
    <w:rsid w:val="00EF47D3"/>
    <w:rsid w:val="00EF49FB"/>
    <w:rsid w:val="00EF4DF5"/>
    <w:rsid w:val="00EF4EEF"/>
    <w:rsid w:val="00EF4F6E"/>
    <w:rsid w:val="00EF50CF"/>
    <w:rsid w:val="00EF50D4"/>
    <w:rsid w:val="00EF51E0"/>
    <w:rsid w:val="00EF5496"/>
    <w:rsid w:val="00EF5C6E"/>
    <w:rsid w:val="00EF5CE8"/>
    <w:rsid w:val="00EF5F34"/>
    <w:rsid w:val="00EF5FA2"/>
    <w:rsid w:val="00EF651D"/>
    <w:rsid w:val="00EF6524"/>
    <w:rsid w:val="00EF6923"/>
    <w:rsid w:val="00EF6A05"/>
    <w:rsid w:val="00EF6B09"/>
    <w:rsid w:val="00EF6B47"/>
    <w:rsid w:val="00EF6D35"/>
    <w:rsid w:val="00EF6EEA"/>
    <w:rsid w:val="00EF6FF8"/>
    <w:rsid w:val="00EF7079"/>
    <w:rsid w:val="00EF7488"/>
    <w:rsid w:val="00EF79C0"/>
    <w:rsid w:val="00EF7BD1"/>
    <w:rsid w:val="00EF7E5E"/>
    <w:rsid w:val="00EF7F8D"/>
    <w:rsid w:val="00EF7FFB"/>
    <w:rsid w:val="00F0002E"/>
    <w:rsid w:val="00F00087"/>
    <w:rsid w:val="00F003F2"/>
    <w:rsid w:val="00F0075E"/>
    <w:rsid w:val="00F00F25"/>
    <w:rsid w:val="00F0106E"/>
    <w:rsid w:val="00F0111C"/>
    <w:rsid w:val="00F012C6"/>
    <w:rsid w:val="00F014B3"/>
    <w:rsid w:val="00F019FD"/>
    <w:rsid w:val="00F01B46"/>
    <w:rsid w:val="00F01EAB"/>
    <w:rsid w:val="00F02108"/>
    <w:rsid w:val="00F021E3"/>
    <w:rsid w:val="00F024AE"/>
    <w:rsid w:val="00F02AAA"/>
    <w:rsid w:val="00F02D63"/>
    <w:rsid w:val="00F02E4A"/>
    <w:rsid w:val="00F03123"/>
    <w:rsid w:val="00F03245"/>
    <w:rsid w:val="00F0364C"/>
    <w:rsid w:val="00F039BD"/>
    <w:rsid w:val="00F03CF6"/>
    <w:rsid w:val="00F03DFE"/>
    <w:rsid w:val="00F04059"/>
    <w:rsid w:val="00F0473A"/>
    <w:rsid w:val="00F048B8"/>
    <w:rsid w:val="00F04B3B"/>
    <w:rsid w:val="00F04E43"/>
    <w:rsid w:val="00F04F45"/>
    <w:rsid w:val="00F05323"/>
    <w:rsid w:val="00F053BE"/>
    <w:rsid w:val="00F0541B"/>
    <w:rsid w:val="00F054D2"/>
    <w:rsid w:val="00F054D8"/>
    <w:rsid w:val="00F058F2"/>
    <w:rsid w:val="00F059D7"/>
    <w:rsid w:val="00F059E1"/>
    <w:rsid w:val="00F05E4A"/>
    <w:rsid w:val="00F05E65"/>
    <w:rsid w:val="00F06178"/>
    <w:rsid w:val="00F06237"/>
    <w:rsid w:val="00F06378"/>
    <w:rsid w:val="00F063EB"/>
    <w:rsid w:val="00F0655C"/>
    <w:rsid w:val="00F065C1"/>
    <w:rsid w:val="00F06837"/>
    <w:rsid w:val="00F06A9D"/>
    <w:rsid w:val="00F06AAD"/>
    <w:rsid w:val="00F06CB9"/>
    <w:rsid w:val="00F07049"/>
    <w:rsid w:val="00F07116"/>
    <w:rsid w:val="00F07242"/>
    <w:rsid w:val="00F078A2"/>
    <w:rsid w:val="00F078C6"/>
    <w:rsid w:val="00F078D1"/>
    <w:rsid w:val="00F079A0"/>
    <w:rsid w:val="00F07AA5"/>
    <w:rsid w:val="00F07B5E"/>
    <w:rsid w:val="00F07BF7"/>
    <w:rsid w:val="00F07E14"/>
    <w:rsid w:val="00F07E1E"/>
    <w:rsid w:val="00F07FFE"/>
    <w:rsid w:val="00F10470"/>
    <w:rsid w:val="00F10534"/>
    <w:rsid w:val="00F106BE"/>
    <w:rsid w:val="00F1072C"/>
    <w:rsid w:val="00F107C9"/>
    <w:rsid w:val="00F10AC7"/>
    <w:rsid w:val="00F10DCD"/>
    <w:rsid w:val="00F11247"/>
    <w:rsid w:val="00F114C2"/>
    <w:rsid w:val="00F11561"/>
    <w:rsid w:val="00F116DF"/>
    <w:rsid w:val="00F117F3"/>
    <w:rsid w:val="00F11D5D"/>
    <w:rsid w:val="00F11F24"/>
    <w:rsid w:val="00F11F8A"/>
    <w:rsid w:val="00F12255"/>
    <w:rsid w:val="00F1269B"/>
    <w:rsid w:val="00F1291D"/>
    <w:rsid w:val="00F12980"/>
    <w:rsid w:val="00F12AB9"/>
    <w:rsid w:val="00F12B38"/>
    <w:rsid w:val="00F12C36"/>
    <w:rsid w:val="00F12EB1"/>
    <w:rsid w:val="00F13140"/>
    <w:rsid w:val="00F13374"/>
    <w:rsid w:val="00F133A9"/>
    <w:rsid w:val="00F13421"/>
    <w:rsid w:val="00F13457"/>
    <w:rsid w:val="00F134E9"/>
    <w:rsid w:val="00F13510"/>
    <w:rsid w:val="00F136A3"/>
    <w:rsid w:val="00F138A3"/>
    <w:rsid w:val="00F13992"/>
    <w:rsid w:val="00F13AA2"/>
    <w:rsid w:val="00F13B80"/>
    <w:rsid w:val="00F13E34"/>
    <w:rsid w:val="00F1405F"/>
    <w:rsid w:val="00F1417E"/>
    <w:rsid w:val="00F1445D"/>
    <w:rsid w:val="00F147A9"/>
    <w:rsid w:val="00F14B50"/>
    <w:rsid w:val="00F14BD9"/>
    <w:rsid w:val="00F14FAF"/>
    <w:rsid w:val="00F151CF"/>
    <w:rsid w:val="00F152AA"/>
    <w:rsid w:val="00F154D9"/>
    <w:rsid w:val="00F15800"/>
    <w:rsid w:val="00F15D64"/>
    <w:rsid w:val="00F15D70"/>
    <w:rsid w:val="00F15E7A"/>
    <w:rsid w:val="00F15EA4"/>
    <w:rsid w:val="00F15FE5"/>
    <w:rsid w:val="00F1643B"/>
    <w:rsid w:val="00F165AB"/>
    <w:rsid w:val="00F16877"/>
    <w:rsid w:val="00F16879"/>
    <w:rsid w:val="00F1699B"/>
    <w:rsid w:val="00F16C0A"/>
    <w:rsid w:val="00F16E30"/>
    <w:rsid w:val="00F17856"/>
    <w:rsid w:val="00F17941"/>
    <w:rsid w:val="00F1796A"/>
    <w:rsid w:val="00F17B90"/>
    <w:rsid w:val="00F17C74"/>
    <w:rsid w:val="00F17CCB"/>
    <w:rsid w:val="00F17D3B"/>
    <w:rsid w:val="00F17E16"/>
    <w:rsid w:val="00F17F2F"/>
    <w:rsid w:val="00F2020A"/>
    <w:rsid w:val="00F202EA"/>
    <w:rsid w:val="00F2059E"/>
    <w:rsid w:val="00F20824"/>
    <w:rsid w:val="00F2082A"/>
    <w:rsid w:val="00F20DB3"/>
    <w:rsid w:val="00F20F72"/>
    <w:rsid w:val="00F21142"/>
    <w:rsid w:val="00F21637"/>
    <w:rsid w:val="00F2172C"/>
    <w:rsid w:val="00F21750"/>
    <w:rsid w:val="00F2190F"/>
    <w:rsid w:val="00F21AE9"/>
    <w:rsid w:val="00F21C5A"/>
    <w:rsid w:val="00F21F0E"/>
    <w:rsid w:val="00F22095"/>
    <w:rsid w:val="00F224B4"/>
    <w:rsid w:val="00F22540"/>
    <w:rsid w:val="00F22851"/>
    <w:rsid w:val="00F22CAA"/>
    <w:rsid w:val="00F22EA3"/>
    <w:rsid w:val="00F22EBE"/>
    <w:rsid w:val="00F22EEA"/>
    <w:rsid w:val="00F23053"/>
    <w:rsid w:val="00F231A0"/>
    <w:rsid w:val="00F23346"/>
    <w:rsid w:val="00F2391B"/>
    <w:rsid w:val="00F2394B"/>
    <w:rsid w:val="00F239E2"/>
    <w:rsid w:val="00F23B19"/>
    <w:rsid w:val="00F23B56"/>
    <w:rsid w:val="00F2400D"/>
    <w:rsid w:val="00F24018"/>
    <w:rsid w:val="00F2418C"/>
    <w:rsid w:val="00F24471"/>
    <w:rsid w:val="00F246A4"/>
    <w:rsid w:val="00F24823"/>
    <w:rsid w:val="00F248E9"/>
    <w:rsid w:val="00F24DCE"/>
    <w:rsid w:val="00F24E7F"/>
    <w:rsid w:val="00F24F8F"/>
    <w:rsid w:val="00F251F6"/>
    <w:rsid w:val="00F253CC"/>
    <w:rsid w:val="00F255FD"/>
    <w:rsid w:val="00F25619"/>
    <w:rsid w:val="00F256A6"/>
    <w:rsid w:val="00F25949"/>
    <w:rsid w:val="00F25DA4"/>
    <w:rsid w:val="00F25DC2"/>
    <w:rsid w:val="00F26504"/>
    <w:rsid w:val="00F26626"/>
    <w:rsid w:val="00F268C3"/>
    <w:rsid w:val="00F26DAD"/>
    <w:rsid w:val="00F26E0B"/>
    <w:rsid w:val="00F2704B"/>
    <w:rsid w:val="00F270B4"/>
    <w:rsid w:val="00F272D9"/>
    <w:rsid w:val="00F2766E"/>
    <w:rsid w:val="00F27736"/>
    <w:rsid w:val="00F2790E"/>
    <w:rsid w:val="00F27925"/>
    <w:rsid w:val="00F27B90"/>
    <w:rsid w:val="00F27BE1"/>
    <w:rsid w:val="00F27F31"/>
    <w:rsid w:val="00F3001F"/>
    <w:rsid w:val="00F300D7"/>
    <w:rsid w:val="00F30139"/>
    <w:rsid w:val="00F3021A"/>
    <w:rsid w:val="00F30220"/>
    <w:rsid w:val="00F30682"/>
    <w:rsid w:val="00F30788"/>
    <w:rsid w:val="00F3079B"/>
    <w:rsid w:val="00F308E0"/>
    <w:rsid w:val="00F3092C"/>
    <w:rsid w:val="00F314D7"/>
    <w:rsid w:val="00F316CE"/>
    <w:rsid w:val="00F31FE3"/>
    <w:rsid w:val="00F31FEF"/>
    <w:rsid w:val="00F321FA"/>
    <w:rsid w:val="00F32534"/>
    <w:rsid w:val="00F32925"/>
    <w:rsid w:val="00F32957"/>
    <w:rsid w:val="00F32A3A"/>
    <w:rsid w:val="00F32B41"/>
    <w:rsid w:val="00F32B8A"/>
    <w:rsid w:val="00F330AF"/>
    <w:rsid w:val="00F336DE"/>
    <w:rsid w:val="00F33DFF"/>
    <w:rsid w:val="00F3404D"/>
    <w:rsid w:val="00F342F0"/>
    <w:rsid w:val="00F3457A"/>
    <w:rsid w:val="00F34771"/>
    <w:rsid w:val="00F34C49"/>
    <w:rsid w:val="00F350E3"/>
    <w:rsid w:val="00F3513D"/>
    <w:rsid w:val="00F353F4"/>
    <w:rsid w:val="00F35765"/>
    <w:rsid w:val="00F357B8"/>
    <w:rsid w:val="00F35AA2"/>
    <w:rsid w:val="00F35D48"/>
    <w:rsid w:val="00F35F2C"/>
    <w:rsid w:val="00F36239"/>
    <w:rsid w:val="00F36240"/>
    <w:rsid w:val="00F36420"/>
    <w:rsid w:val="00F366A3"/>
    <w:rsid w:val="00F366A5"/>
    <w:rsid w:val="00F366C5"/>
    <w:rsid w:val="00F367FF"/>
    <w:rsid w:val="00F3687F"/>
    <w:rsid w:val="00F36B41"/>
    <w:rsid w:val="00F36C2C"/>
    <w:rsid w:val="00F36D76"/>
    <w:rsid w:val="00F36DA0"/>
    <w:rsid w:val="00F371E4"/>
    <w:rsid w:val="00F374C0"/>
    <w:rsid w:val="00F37A1E"/>
    <w:rsid w:val="00F37C1A"/>
    <w:rsid w:val="00F4049A"/>
    <w:rsid w:val="00F4077A"/>
    <w:rsid w:val="00F408C5"/>
    <w:rsid w:val="00F40D0B"/>
    <w:rsid w:val="00F40D8B"/>
    <w:rsid w:val="00F40DC4"/>
    <w:rsid w:val="00F40FC4"/>
    <w:rsid w:val="00F41038"/>
    <w:rsid w:val="00F410A8"/>
    <w:rsid w:val="00F411EB"/>
    <w:rsid w:val="00F41A52"/>
    <w:rsid w:val="00F41B9F"/>
    <w:rsid w:val="00F41D66"/>
    <w:rsid w:val="00F42068"/>
    <w:rsid w:val="00F421D0"/>
    <w:rsid w:val="00F422FF"/>
    <w:rsid w:val="00F42350"/>
    <w:rsid w:val="00F4246B"/>
    <w:rsid w:val="00F42666"/>
    <w:rsid w:val="00F42775"/>
    <w:rsid w:val="00F42B43"/>
    <w:rsid w:val="00F42BF4"/>
    <w:rsid w:val="00F42E96"/>
    <w:rsid w:val="00F430B4"/>
    <w:rsid w:val="00F43264"/>
    <w:rsid w:val="00F436BD"/>
    <w:rsid w:val="00F4381C"/>
    <w:rsid w:val="00F43A25"/>
    <w:rsid w:val="00F43F4D"/>
    <w:rsid w:val="00F4419E"/>
    <w:rsid w:val="00F44476"/>
    <w:rsid w:val="00F44BCB"/>
    <w:rsid w:val="00F44BD4"/>
    <w:rsid w:val="00F450FF"/>
    <w:rsid w:val="00F45192"/>
    <w:rsid w:val="00F45232"/>
    <w:rsid w:val="00F45439"/>
    <w:rsid w:val="00F45699"/>
    <w:rsid w:val="00F45E7D"/>
    <w:rsid w:val="00F45FF2"/>
    <w:rsid w:val="00F461CE"/>
    <w:rsid w:val="00F4635A"/>
    <w:rsid w:val="00F465CD"/>
    <w:rsid w:val="00F46728"/>
    <w:rsid w:val="00F4690C"/>
    <w:rsid w:val="00F46E85"/>
    <w:rsid w:val="00F46EE0"/>
    <w:rsid w:val="00F471DE"/>
    <w:rsid w:val="00F471EE"/>
    <w:rsid w:val="00F4728C"/>
    <w:rsid w:val="00F472E6"/>
    <w:rsid w:val="00F47331"/>
    <w:rsid w:val="00F474AA"/>
    <w:rsid w:val="00F47571"/>
    <w:rsid w:val="00F4759E"/>
    <w:rsid w:val="00F476E0"/>
    <w:rsid w:val="00F47BA9"/>
    <w:rsid w:val="00F47DF9"/>
    <w:rsid w:val="00F47EC8"/>
    <w:rsid w:val="00F47F36"/>
    <w:rsid w:val="00F47FCB"/>
    <w:rsid w:val="00F505E2"/>
    <w:rsid w:val="00F50666"/>
    <w:rsid w:val="00F50878"/>
    <w:rsid w:val="00F50926"/>
    <w:rsid w:val="00F50D19"/>
    <w:rsid w:val="00F50E10"/>
    <w:rsid w:val="00F50F6A"/>
    <w:rsid w:val="00F50FF1"/>
    <w:rsid w:val="00F51276"/>
    <w:rsid w:val="00F5135C"/>
    <w:rsid w:val="00F514E8"/>
    <w:rsid w:val="00F515B8"/>
    <w:rsid w:val="00F515FD"/>
    <w:rsid w:val="00F51657"/>
    <w:rsid w:val="00F51DB5"/>
    <w:rsid w:val="00F52086"/>
    <w:rsid w:val="00F5249B"/>
    <w:rsid w:val="00F526AC"/>
    <w:rsid w:val="00F529C3"/>
    <w:rsid w:val="00F52AA2"/>
    <w:rsid w:val="00F52D71"/>
    <w:rsid w:val="00F52F34"/>
    <w:rsid w:val="00F5317D"/>
    <w:rsid w:val="00F5320A"/>
    <w:rsid w:val="00F53294"/>
    <w:rsid w:val="00F53395"/>
    <w:rsid w:val="00F533B5"/>
    <w:rsid w:val="00F535D7"/>
    <w:rsid w:val="00F5365E"/>
    <w:rsid w:val="00F536F8"/>
    <w:rsid w:val="00F5384E"/>
    <w:rsid w:val="00F539AE"/>
    <w:rsid w:val="00F53A90"/>
    <w:rsid w:val="00F53E44"/>
    <w:rsid w:val="00F53FEE"/>
    <w:rsid w:val="00F54083"/>
    <w:rsid w:val="00F545BB"/>
    <w:rsid w:val="00F545C3"/>
    <w:rsid w:val="00F54602"/>
    <w:rsid w:val="00F54764"/>
    <w:rsid w:val="00F5476A"/>
    <w:rsid w:val="00F54997"/>
    <w:rsid w:val="00F54F01"/>
    <w:rsid w:val="00F550F1"/>
    <w:rsid w:val="00F553F8"/>
    <w:rsid w:val="00F5552A"/>
    <w:rsid w:val="00F55714"/>
    <w:rsid w:val="00F55842"/>
    <w:rsid w:val="00F55AAE"/>
    <w:rsid w:val="00F55C0F"/>
    <w:rsid w:val="00F55D35"/>
    <w:rsid w:val="00F5608E"/>
    <w:rsid w:val="00F560F1"/>
    <w:rsid w:val="00F56342"/>
    <w:rsid w:val="00F56373"/>
    <w:rsid w:val="00F56646"/>
    <w:rsid w:val="00F566DF"/>
    <w:rsid w:val="00F56CFE"/>
    <w:rsid w:val="00F56E09"/>
    <w:rsid w:val="00F56ECA"/>
    <w:rsid w:val="00F570E2"/>
    <w:rsid w:val="00F57380"/>
    <w:rsid w:val="00F57856"/>
    <w:rsid w:val="00F57C29"/>
    <w:rsid w:val="00F60037"/>
    <w:rsid w:val="00F60143"/>
    <w:rsid w:val="00F60453"/>
    <w:rsid w:val="00F60501"/>
    <w:rsid w:val="00F60949"/>
    <w:rsid w:val="00F60A31"/>
    <w:rsid w:val="00F60B83"/>
    <w:rsid w:val="00F60C0C"/>
    <w:rsid w:val="00F60C97"/>
    <w:rsid w:val="00F60D8D"/>
    <w:rsid w:val="00F60F17"/>
    <w:rsid w:val="00F612A4"/>
    <w:rsid w:val="00F613E8"/>
    <w:rsid w:val="00F6194A"/>
    <w:rsid w:val="00F61C67"/>
    <w:rsid w:val="00F61E85"/>
    <w:rsid w:val="00F62182"/>
    <w:rsid w:val="00F62225"/>
    <w:rsid w:val="00F62350"/>
    <w:rsid w:val="00F627E0"/>
    <w:rsid w:val="00F62939"/>
    <w:rsid w:val="00F62BFC"/>
    <w:rsid w:val="00F6311D"/>
    <w:rsid w:val="00F631AC"/>
    <w:rsid w:val="00F631C6"/>
    <w:rsid w:val="00F63484"/>
    <w:rsid w:val="00F6353A"/>
    <w:rsid w:val="00F63A58"/>
    <w:rsid w:val="00F63BFB"/>
    <w:rsid w:val="00F64904"/>
    <w:rsid w:val="00F649DD"/>
    <w:rsid w:val="00F65307"/>
    <w:rsid w:val="00F65FC9"/>
    <w:rsid w:val="00F660F7"/>
    <w:rsid w:val="00F66D01"/>
    <w:rsid w:val="00F66DB7"/>
    <w:rsid w:val="00F66FE2"/>
    <w:rsid w:val="00F67010"/>
    <w:rsid w:val="00F670F6"/>
    <w:rsid w:val="00F672DF"/>
    <w:rsid w:val="00F6737C"/>
    <w:rsid w:val="00F675A2"/>
    <w:rsid w:val="00F6763F"/>
    <w:rsid w:val="00F67D59"/>
    <w:rsid w:val="00F67DDB"/>
    <w:rsid w:val="00F67F6F"/>
    <w:rsid w:val="00F7038F"/>
    <w:rsid w:val="00F70451"/>
    <w:rsid w:val="00F706FC"/>
    <w:rsid w:val="00F7079D"/>
    <w:rsid w:val="00F707CD"/>
    <w:rsid w:val="00F707FA"/>
    <w:rsid w:val="00F70DC1"/>
    <w:rsid w:val="00F71336"/>
    <w:rsid w:val="00F71436"/>
    <w:rsid w:val="00F7154C"/>
    <w:rsid w:val="00F716C8"/>
    <w:rsid w:val="00F71759"/>
    <w:rsid w:val="00F71832"/>
    <w:rsid w:val="00F71A29"/>
    <w:rsid w:val="00F71D4E"/>
    <w:rsid w:val="00F7201C"/>
    <w:rsid w:val="00F725F0"/>
    <w:rsid w:val="00F72849"/>
    <w:rsid w:val="00F72961"/>
    <w:rsid w:val="00F72A6C"/>
    <w:rsid w:val="00F72B4D"/>
    <w:rsid w:val="00F72CA4"/>
    <w:rsid w:val="00F72CFE"/>
    <w:rsid w:val="00F72F66"/>
    <w:rsid w:val="00F731EA"/>
    <w:rsid w:val="00F73634"/>
    <w:rsid w:val="00F737B0"/>
    <w:rsid w:val="00F7392E"/>
    <w:rsid w:val="00F73AB1"/>
    <w:rsid w:val="00F73E4F"/>
    <w:rsid w:val="00F744F8"/>
    <w:rsid w:val="00F745AA"/>
    <w:rsid w:val="00F74600"/>
    <w:rsid w:val="00F7465E"/>
    <w:rsid w:val="00F746BD"/>
    <w:rsid w:val="00F7473B"/>
    <w:rsid w:val="00F74858"/>
    <w:rsid w:val="00F7495D"/>
    <w:rsid w:val="00F74A11"/>
    <w:rsid w:val="00F74D83"/>
    <w:rsid w:val="00F74E2A"/>
    <w:rsid w:val="00F74EB9"/>
    <w:rsid w:val="00F74F64"/>
    <w:rsid w:val="00F75019"/>
    <w:rsid w:val="00F75525"/>
    <w:rsid w:val="00F755CB"/>
    <w:rsid w:val="00F7565C"/>
    <w:rsid w:val="00F7570A"/>
    <w:rsid w:val="00F75941"/>
    <w:rsid w:val="00F75968"/>
    <w:rsid w:val="00F75A38"/>
    <w:rsid w:val="00F75B32"/>
    <w:rsid w:val="00F76121"/>
    <w:rsid w:val="00F762E9"/>
    <w:rsid w:val="00F7651E"/>
    <w:rsid w:val="00F76971"/>
    <w:rsid w:val="00F76B18"/>
    <w:rsid w:val="00F76B49"/>
    <w:rsid w:val="00F76B5C"/>
    <w:rsid w:val="00F76C8D"/>
    <w:rsid w:val="00F76CDE"/>
    <w:rsid w:val="00F76E97"/>
    <w:rsid w:val="00F76F7E"/>
    <w:rsid w:val="00F77039"/>
    <w:rsid w:val="00F773E8"/>
    <w:rsid w:val="00F77465"/>
    <w:rsid w:val="00F775FE"/>
    <w:rsid w:val="00F7788F"/>
    <w:rsid w:val="00F77986"/>
    <w:rsid w:val="00F77BE5"/>
    <w:rsid w:val="00F77C5D"/>
    <w:rsid w:val="00F77C8D"/>
    <w:rsid w:val="00F77D7C"/>
    <w:rsid w:val="00F77E5A"/>
    <w:rsid w:val="00F77F23"/>
    <w:rsid w:val="00F77F6D"/>
    <w:rsid w:val="00F80094"/>
    <w:rsid w:val="00F80267"/>
    <w:rsid w:val="00F80346"/>
    <w:rsid w:val="00F804A5"/>
    <w:rsid w:val="00F804C2"/>
    <w:rsid w:val="00F80A95"/>
    <w:rsid w:val="00F80D2D"/>
    <w:rsid w:val="00F81093"/>
    <w:rsid w:val="00F81466"/>
    <w:rsid w:val="00F814EF"/>
    <w:rsid w:val="00F8160B"/>
    <w:rsid w:val="00F81706"/>
    <w:rsid w:val="00F81B85"/>
    <w:rsid w:val="00F81C62"/>
    <w:rsid w:val="00F81D85"/>
    <w:rsid w:val="00F81DE5"/>
    <w:rsid w:val="00F81E58"/>
    <w:rsid w:val="00F81EA2"/>
    <w:rsid w:val="00F81F16"/>
    <w:rsid w:val="00F81F21"/>
    <w:rsid w:val="00F81F61"/>
    <w:rsid w:val="00F82068"/>
    <w:rsid w:val="00F8221D"/>
    <w:rsid w:val="00F824E8"/>
    <w:rsid w:val="00F8297D"/>
    <w:rsid w:val="00F82A59"/>
    <w:rsid w:val="00F82E4A"/>
    <w:rsid w:val="00F832B0"/>
    <w:rsid w:val="00F833FE"/>
    <w:rsid w:val="00F83408"/>
    <w:rsid w:val="00F8342A"/>
    <w:rsid w:val="00F8343B"/>
    <w:rsid w:val="00F83624"/>
    <w:rsid w:val="00F839A8"/>
    <w:rsid w:val="00F83B3D"/>
    <w:rsid w:val="00F83D2A"/>
    <w:rsid w:val="00F83EF4"/>
    <w:rsid w:val="00F842A0"/>
    <w:rsid w:val="00F8465B"/>
    <w:rsid w:val="00F849BC"/>
    <w:rsid w:val="00F84C26"/>
    <w:rsid w:val="00F84CC8"/>
    <w:rsid w:val="00F84F16"/>
    <w:rsid w:val="00F8515D"/>
    <w:rsid w:val="00F852CE"/>
    <w:rsid w:val="00F85398"/>
    <w:rsid w:val="00F8539C"/>
    <w:rsid w:val="00F8549C"/>
    <w:rsid w:val="00F854B0"/>
    <w:rsid w:val="00F85753"/>
    <w:rsid w:val="00F8583B"/>
    <w:rsid w:val="00F858C9"/>
    <w:rsid w:val="00F85A2E"/>
    <w:rsid w:val="00F85B4B"/>
    <w:rsid w:val="00F85C73"/>
    <w:rsid w:val="00F85DD0"/>
    <w:rsid w:val="00F867F4"/>
    <w:rsid w:val="00F86AD0"/>
    <w:rsid w:val="00F86E11"/>
    <w:rsid w:val="00F86E7B"/>
    <w:rsid w:val="00F86FCD"/>
    <w:rsid w:val="00F870A4"/>
    <w:rsid w:val="00F872CA"/>
    <w:rsid w:val="00F873A1"/>
    <w:rsid w:val="00F87C9A"/>
    <w:rsid w:val="00F87D37"/>
    <w:rsid w:val="00F9006F"/>
    <w:rsid w:val="00F900B0"/>
    <w:rsid w:val="00F900C5"/>
    <w:rsid w:val="00F90303"/>
    <w:rsid w:val="00F90596"/>
    <w:rsid w:val="00F906AE"/>
    <w:rsid w:val="00F9074A"/>
    <w:rsid w:val="00F907E5"/>
    <w:rsid w:val="00F90A57"/>
    <w:rsid w:val="00F90AA8"/>
    <w:rsid w:val="00F90AC6"/>
    <w:rsid w:val="00F90BAE"/>
    <w:rsid w:val="00F9135A"/>
    <w:rsid w:val="00F91389"/>
    <w:rsid w:val="00F91814"/>
    <w:rsid w:val="00F918D0"/>
    <w:rsid w:val="00F919EC"/>
    <w:rsid w:val="00F91A16"/>
    <w:rsid w:val="00F91A3F"/>
    <w:rsid w:val="00F91F47"/>
    <w:rsid w:val="00F921D9"/>
    <w:rsid w:val="00F923D3"/>
    <w:rsid w:val="00F9265F"/>
    <w:rsid w:val="00F92844"/>
    <w:rsid w:val="00F92991"/>
    <w:rsid w:val="00F92A2E"/>
    <w:rsid w:val="00F92A5B"/>
    <w:rsid w:val="00F92BD1"/>
    <w:rsid w:val="00F92C84"/>
    <w:rsid w:val="00F92CD2"/>
    <w:rsid w:val="00F92E1D"/>
    <w:rsid w:val="00F93177"/>
    <w:rsid w:val="00F9318F"/>
    <w:rsid w:val="00F9342B"/>
    <w:rsid w:val="00F9342D"/>
    <w:rsid w:val="00F93493"/>
    <w:rsid w:val="00F93B1A"/>
    <w:rsid w:val="00F93BDA"/>
    <w:rsid w:val="00F93C34"/>
    <w:rsid w:val="00F93D5C"/>
    <w:rsid w:val="00F94212"/>
    <w:rsid w:val="00F9421D"/>
    <w:rsid w:val="00F94641"/>
    <w:rsid w:val="00F9484F"/>
    <w:rsid w:val="00F948AB"/>
    <w:rsid w:val="00F94967"/>
    <w:rsid w:val="00F94AD2"/>
    <w:rsid w:val="00F94E37"/>
    <w:rsid w:val="00F94FEB"/>
    <w:rsid w:val="00F954B4"/>
    <w:rsid w:val="00F9566E"/>
    <w:rsid w:val="00F956C3"/>
    <w:rsid w:val="00F958F6"/>
    <w:rsid w:val="00F959C8"/>
    <w:rsid w:val="00F95DA1"/>
    <w:rsid w:val="00F95E4E"/>
    <w:rsid w:val="00F96069"/>
    <w:rsid w:val="00F96363"/>
    <w:rsid w:val="00F965BD"/>
    <w:rsid w:val="00F96787"/>
    <w:rsid w:val="00F96923"/>
    <w:rsid w:val="00F969B4"/>
    <w:rsid w:val="00F96DC6"/>
    <w:rsid w:val="00F96FFC"/>
    <w:rsid w:val="00F97335"/>
    <w:rsid w:val="00F97533"/>
    <w:rsid w:val="00F9762C"/>
    <w:rsid w:val="00F97730"/>
    <w:rsid w:val="00F97784"/>
    <w:rsid w:val="00F9783F"/>
    <w:rsid w:val="00F97B08"/>
    <w:rsid w:val="00F97F64"/>
    <w:rsid w:val="00F97FB1"/>
    <w:rsid w:val="00FA0128"/>
    <w:rsid w:val="00FA02FB"/>
    <w:rsid w:val="00FA04A6"/>
    <w:rsid w:val="00FA053C"/>
    <w:rsid w:val="00FA07F6"/>
    <w:rsid w:val="00FA0C4A"/>
    <w:rsid w:val="00FA0C54"/>
    <w:rsid w:val="00FA0FE3"/>
    <w:rsid w:val="00FA109A"/>
    <w:rsid w:val="00FA10BF"/>
    <w:rsid w:val="00FA12C8"/>
    <w:rsid w:val="00FA1375"/>
    <w:rsid w:val="00FA1802"/>
    <w:rsid w:val="00FA18A1"/>
    <w:rsid w:val="00FA1B1E"/>
    <w:rsid w:val="00FA1D09"/>
    <w:rsid w:val="00FA1ED7"/>
    <w:rsid w:val="00FA2034"/>
    <w:rsid w:val="00FA20AE"/>
    <w:rsid w:val="00FA22F4"/>
    <w:rsid w:val="00FA248B"/>
    <w:rsid w:val="00FA257D"/>
    <w:rsid w:val="00FA265A"/>
    <w:rsid w:val="00FA2868"/>
    <w:rsid w:val="00FA28DC"/>
    <w:rsid w:val="00FA308C"/>
    <w:rsid w:val="00FA3488"/>
    <w:rsid w:val="00FA3BBA"/>
    <w:rsid w:val="00FA44FF"/>
    <w:rsid w:val="00FA4533"/>
    <w:rsid w:val="00FA4BAD"/>
    <w:rsid w:val="00FA4CB8"/>
    <w:rsid w:val="00FA5132"/>
    <w:rsid w:val="00FA5165"/>
    <w:rsid w:val="00FA51F9"/>
    <w:rsid w:val="00FA5221"/>
    <w:rsid w:val="00FA55EB"/>
    <w:rsid w:val="00FA58DC"/>
    <w:rsid w:val="00FA5A9E"/>
    <w:rsid w:val="00FA5DB5"/>
    <w:rsid w:val="00FA5F5F"/>
    <w:rsid w:val="00FA5F6E"/>
    <w:rsid w:val="00FA6182"/>
    <w:rsid w:val="00FA6402"/>
    <w:rsid w:val="00FA67D8"/>
    <w:rsid w:val="00FA6826"/>
    <w:rsid w:val="00FA6830"/>
    <w:rsid w:val="00FA6A35"/>
    <w:rsid w:val="00FA6B1E"/>
    <w:rsid w:val="00FA6B2A"/>
    <w:rsid w:val="00FA6C1D"/>
    <w:rsid w:val="00FA6C45"/>
    <w:rsid w:val="00FA7154"/>
    <w:rsid w:val="00FA718E"/>
    <w:rsid w:val="00FA773F"/>
    <w:rsid w:val="00FA7B11"/>
    <w:rsid w:val="00FA7F89"/>
    <w:rsid w:val="00FA7F93"/>
    <w:rsid w:val="00FA7FFD"/>
    <w:rsid w:val="00FB006A"/>
    <w:rsid w:val="00FB00CC"/>
    <w:rsid w:val="00FB0265"/>
    <w:rsid w:val="00FB03D1"/>
    <w:rsid w:val="00FB0934"/>
    <w:rsid w:val="00FB09A4"/>
    <w:rsid w:val="00FB0D29"/>
    <w:rsid w:val="00FB0E84"/>
    <w:rsid w:val="00FB0E86"/>
    <w:rsid w:val="00FB0FE2"/>
    <w:rsid w:val="00FB1507"/>
    <w:rsid w:val="00FB1944"/>
    <w:rsid w:val="00FB1AFD"/>
    <w:rsid w:val="00FB1B04"/>
    <w:rsid w:val="00FB1C28"/>
    <w:rsid w:val="00FB2202"/>
    <w:rsid w:val="00FB2402"/>
    <w:rsid w:val="00FB278F"/>
    <w:rsid w:val="00FB29EE"/>
    <w:rsid w:val="00FB2D6B"/>
    <w:rsid w:val="00FB2DCB"/>
    <w:rsid w:val="00FB2DF6"/>
    <w:rsid w:val="00FB307F"/>
    <w:rsid w:val="00FB3100"/>
    <w:rsid w:val="00FB341D"/>
    <w:rsid w:val="00FB3458"/>
    <w:rsid w:val="00FB363E"/>
    <w:rsid w:val="00FB3661"/>
    <w:rsid w:val="00FB368C"/>
    <w:rsid w:val="00FB386E"/>
    <w:rsid w:val="00FB3A29"/>
    <w:rsid w:val="00FB3BED"/>
    <w:rsid w:val="00FB3D17"/>
    <w:rsid w:val="00FB4080"/>
    <w:rsid w:val="00FB414A"/>
    <w:rsid w:val="00FB4715"/>
    <w:rsid w:val="00FB474E"/>
    <w:rsid w:val="00FB4C21"/>
    <w:rsid w:val="00FB4CB0"/>
    <w:rsid w:val="00FB4DAD"/>
    <w:rsid w:val="00FB4E25"/>
    <w:rsid w:val="00FB4E42"/>
    <w:rsid w:val="00FB4E6A"/>
    <w:rsid w:val="00FB5419"/>
    <w:rsid w:val="00FB54CF"/>
    <w:rsid w:val="00FB5550"/>
    <w:rsid w:val="00FB57C1"/>
    <w:rsid w:val="00FB5AF1"/>
    <w:rsid w:val="00FB5D1C"/>
    <w:rsid w:val="00FB5D7E"/>
    <w:rsid w:val="00FB5DC0"/>
    <w:rsid w:val="00FB5FAC"/>
    <w:rsid w:val="00FB62FB"/>
    <w:rsid w:val="00FB63DB"/>
    <w:rsid w:val="00FB647E"/>
    <w:rsid w:val="00FB6B4C"/>
    <w:rsid w:val="00FB6E09"/>
    <w:rsid w:val="00FB7129"/>
    <w:rsid w:val="00FB7141"/>
    <w:rsid w:val="00FB7146"/>
    <w:rsid w:val="00FB72E1"/>
    <w:rsid w:val="00FB7764"/>
    <w:rsid w:val="00FB781B"/>
    <w:rsid w:val="00FB7A71"/>
    <w:rsid w:val="00FB7AD6"/>
    <w:rsid w:val="00FB7E02"/>
    <w:rsid w:val="00FC0015"/>
    <w:rsid w:val="00FC07A9"/>
    <w:rsid w:val="00FC0E93"/>
    <w:rsid w:val="00FC0EC4"/>
    <w:rsid w:val="00FC11A8"/>
    <w:rsid w:val="00FC1244"/>
    <w:rsid w:val="00FC1343"/>
    <w:rsid w:val="00FC15EE"/>
    <w:rsid w:val="00FC1859"/>
    <w:rsid w:val="00FC1A39"/>
    <w:rsid w:val="00FC1BEC"/>
    <w:rsid w:val="00FC1C03"/>
    <w:rsid w:val="00FC1C1F"/>
    <w:rsid w:val="00FC24CC"/>
    <w:rsid w:val="00FC26C2"/>
    <w:rsid w:val="00FC273E"/>
    <w:rsid w:val="00FC2F10"/>
    <w:rsid w:val="00FC350C"/>
    <w:rsid w:val="00FC3560"/>
    <w:rsid w:val="00FC35E4"/>
    <w:rsid w:val="00FC3EC9"/>
    <w:rsid w:val="00FC3F88"/>
    <w:rsid w:val="00FC42C8"/>
    <w:rsid w:val="00FC45B1"/>
    <w:rsid w:val="00FC4696"/>
    <w:rsid w:val="00FC477C"/>
    <w:rsid w:val="00FC483F"/>
    <w:rsid w:val="00FC4984"/>
    <w:rsid w:val="00FC4A1B"/>
    <w:rsid w:val="00FC4F8B"/>
    <w:rsid w:val="00FC5003"/>
    <w:rsid w:val="00FC531B"/>
    <w:rsid w:val="00FC5521"/>
    <w:rsid w:val="00FC5569"/>
    <w:rsid w:val="00FC5675"/>
    <w:rsid w:val="00FC5A2D"/>
    <w:rsid w:val="00FC5FB6"/>
    <w:rsid w:val="00FC6098"/>
    <w:rsid w:val="00FC616D"/>
    <w:rsid w:val="00FC61B2"/>
    <w:rsid w:val="00FC6444"/>
    <w:rsid w:val="00FC658C"/>
    <w:rsid w:val="00FC6B10"/>
    <w:rsid w:val="00FC6BFE"/>
    <w:rsid w:val="00FC701D"/>
    <w:rsid w:val="00FC73BD"/>
    <w:rsid w:val="00FC75E6"/>
    <w:rsid w:val="00FC7612"/>
    <w:rsid w:val="00FC77D2"/>
    <w:rsid w:val="00FC7843"/>
    <w:rsid w:val="00FC7ADB"/>
    <w:rsid w:val="00FC7E05"/>
    <w:rsid w:val="00FC7E98"/>
    <w:rsid w:val="00FD008A"/>
    <w:rsid w:val="00FD07A6"/>
    <w:rsid w:val="00FD0968"/>
    <w:rsid w:val="00FD09D7"/>
    <w:rsid w:val="00FD09FF"/>
    <w:rsid w:val="00FD0D26"/>
    <w:rsid w:val="00FD1088"/>
    <w:rsid w:val="00FD118D"/>
    <w:rsid w:val="00FD1897"/>
    <w:rsid w:val="00FD1966"/>
    <w:rsid w:val="00FD1AA7"/>
    <w:rsid w:val="00FD1C19"/>
    <w:rsid w:val="00FD1D6B"/>
    <w:rsid w:val="00FD1FBE"/>
    <w:rsid w:val="00FD2207"/>
    <w:rsid w:val="00FD232D"/>
    <w:rsid w:val="00FD25FC"/>
    <w:rsid w:val="00FD269D"/>
    <w:rsid w:val="00FD2DBF"/>
    <w:rsid w:val="00FD3094"/>
    <w:rsid w:val="00FD31E6"/>
    <w:rsid w:val="00FD3391"/>
    <w:rsid w:val="00FD34BD"/>
    <w:rsid w:val="00FD34D8"/>
    <w:rsid w:val="00FD3548"/>
    <w:rsid w:val="00FD3603"/>
    <w:rsid w:val="00FD3722"/>
    <w:rsid w:val="00FD38FC"/>
    <w:rsid w:val="00FD39CC"/>
    <w:rsid w:val="00FD3C30"/>
    <w:rsid w:val="00FD3D17"/>
    <w:rsid w:val="00FD3E67"/>
    <w:rsid w:val="00FD4065"/>
    <w:rsid w:val="00FD4101"/>
    <w:rsid w:val="00FD4235"/>
    <w:rsid w:val="00FD4312"/>
    <w:rsid w:val="00FD461A"/>
    <w:rsid w:val="00FD493F"/>
    <w:rsid w:val="00FD5007"/>
    <w:rsid w:val="00FD5068"/>
    <w:rsid w:val="00FD5157"/>
    <w:rsid w:val="00FD516C"/>
    <w:rsid w:val="00FD53BB"/>
    <w:rsid w:val="00FD542C"/>
    <w:rsid w:val="00FD5631"/>
    <w:rsid w:val="00FD56D1"/>
    <w:rsid w:val="00FD5808"/>
    <w:rsid w:val="00FD5F11"/>
    <w:rsid w:val="00FD6583"/>
    <w:rsid w:val="00FD6B32"/>
    <w:rsid w:val="00FD6E01"/>
    <w:rsid w:val="00FD72CC"/>
    <w:rsid w:val="00FD77C6"/>
    <w:rsid w:val="00FD7802"/>
    <w:rsid w:val="00FD7814"/>
    <w:rsid w:val="00FD7952"/>
    <w:rsid w:val="00FD79C7"/>
    <w:rsid w:val="00FD7A04"/>
    <w:rsid w:val="00FD7A0F"/>
    <w:rsid w:val="00FD7AEA"/>
    <w:rsid w:val="00FD7F2F"/>
    <w:rsid w:val="00FE04ED"/>
    <w:rsid w:val="00FE0D64"/>
    <w:rsid w:val="00FE0DFE"/>
    <w:rsid w:val="00FE0ECC"/>
    <w:rsid w:val="00FE0F1F"/>
    <w:rsid w:val="00FE0FA6"/>
    <w:rsid w:val="00FE1284"/>
    <w:rsid w:val="00FE16FB"/>
    <w:rsid w:val="00FE183A"/>
    <w:rsid w:val="00FE18C5"/>
    <w:rsid w:val="00FE1BD4"/>
    <w:rsid w:val="00FE1F2A"/>
    <w:rsid w:val="00FE1F87"/>
    <w:rsid w:val="00FE212D"/>
    <w:rsid w:val="00FE224D"/>
    <w:rsid w:val="00FE24BA"/>
    <w:rsid w:val="00FE2506"/>
    <w:rsid w:val="00FE2901"/>
    <w:rsid w:val="00FE29C2"/>
    <w:rsid w:val="00FE2AD4"/>
    <w:rsid w:val="00FE2C95"/>
    <w:rsid w:val="00FE33B6"/>
    <w:rsid w:val="00FE354C"/>
    <w:rsid w:val="00FE3A0D"/>
    <w:rsid w:val="00FE3BE6"/>
    <w:rsid w:val="00FE4164"/>
    <w:rsid w:val="00FE41F1"/>
    <w:rsid w:val="00FE436E"/>
    <w:rsid w:val="00FE43F3"/>
    <w:rsid w:val="00FE4476"/>
    <w:rsid w:val="00FE44BE"/>
    <w:rsid w:val="00FE4672"/>
    <w:rsid w:val="00FE46C4"/>
    <w:rsid w:val="00FE4A3C"/>
    <w:rsid w:val="00FE4A9F"/>
    <w:rsid w:val="00FE4EB8"/>
    <w:rsid w:val="00FE4F65"/>
    <w:rsid w:val="00FE4FEC"/>
    <w:rsid w:val="00FE514E"/>
    <w:rsid w:val="00FE5533"/>
    <w:rsid w:val="00FE5636"/>
    <w:rsid w:val="00FE56DE"/>
    <w:rsid w:val="00FE5894"/>
    <w:rsid w:val="00FE5BDC"/>
    <w:rsid w:val="00FE5CD9"/>
    <w:rsid w:val="00FE5DA7"/>
    <w:rsid w:val="00FE5E39"/>
    <w:rsid w:val="00FE650A"/>
    <w:rsid w:val="00FE6561"/>
    <w:rsid w:val="00FE65E8"/>
    <w:rsid w:val="00FE6773"/>
    <w:rsid w:val="00FE69F5"/>
    <w:rsid w:val="00FE6B89"/>
    <w:rsid w:val="00FE6B9F"/>
    <w:rsid w:val="00FE6FCE"/>
    <w:rsid w:val="00FE7287"/>
    <w:rsid w:val="00FE7578"/>
    <w:rsid w:val="00FE7672"/>
    <w:rsid w:val="00FE7AE4"/>
    <w:rsid w:val="00FE7C8F"/>
    <w:rsid w:val="00FE7CC4"/>
    <w:rsid w:val="00FE7D6D"/>
    <w:rsid w:val="00FF0542"/>
    <w:rsid w:val="00FF0555"/>
    <w:rsid w:val="00FF06BA"/>
    <w:rsid w:val="00FF0842"/>
    <w:rsid w:val="00FF0D0A"/>
    <w:rsid w:val="00FF0EF1"/>
    <w:rsid w:val="00FF12C9"/>
    <w:rsid w:val="00FF14FD"/>
    <w:rsid w:val="00FF17FE"/>
    <w:rsid w:val="00FF186E"/>
    <w:rsid w:val="00FF1929"/>
    <w:rsid w:val="00FF19AE"/>
    <w:rsid w:val="00FF1B3A"/>
    <w:rsid w:val="00FF1C48"/>
    <w:rsid w:val="00FF1E52"/>
    <w:rsid w:val="00FF1F17"/>
    <w:rsid w:val="00FF1F62"/>
    <w:rsid w:val="00FF1FA7"/>
    <w:rsid w:val="00FF221F"/>
    <w:rsid w:val="00FF256F"/>
    <w:rsid w:val="00FF25EE"/>
    <w:rsid w:val="00FF2A68"/>
    <w:rsid w:val="00FF2C05"/>
    <w:rsid w:val="00FF2FCA"/>
    <w:rsid w:val="00FF30C2"/>
    <w:rsid w:val="00FF345E"/>
    <w:rsid w:val="00FF34BA"/>
    <w:rsid w:val="00FF3565"/>
    <w:rsid w:val="00FF3920"/>
    <w:rsid w:val="00FF39B2"/>
    <w:rsid w:val="00FF39E9"/>
    <w:rsid w:val="00FF404A"/>
    <w:rsid w:val="00FF4297"/>
    <w:rsid w:val="00FF4848"/>
    <w:rsid w:val="00FF4EBB"/>
    <w:rsid w:val="00FF5023"/>
    <w:rsid w:val="00FF50EF"/>
    <w:rsid w:val="00FF5363"/>
    <w:rsid w:val="00FF551C"/>
    <w:rsid w:val="00FF5706"/>
    <w:rsid w:val="00FF59EF"/>
    <w:rsid w:val="00FF5ABB"/>
    <w:rsid w:val="00FF5AC7"/>
    <w:rsid w:val="00FF5C44"/>
    <w:rsid w:val="00FF5CF1"/>
    <w:rsid w:val="00FF5DC0"/>
    <w:rsid w:val="00FF60EB"/>
    <w:rsid w:val="00FF624D"/>
    <w:rsid w:val="00FF6306"/>
    <w:rsid w:val="00FF631A"/>
    <w:rsid w:val="00FF6354"/>
    <w:rsid w:val="00FF64F0"/>
    <w:rsid w:val="00FF6663"/>
    <w:rsid w:val="00FF66DC"/>
    <w:rsid w:val="00FF67FE"/>
    <w:rsid w:val="00FF6911"/>
    <w:rsid w:val="00FF6A67"/>
    <w:rsid w:val="00FF6AFE"/>
    <w:rsid w:val="00FF6BC0"/>
    <w:rsid w:val="00FF6E9D"/>
    <w:rsid w:val="00FF7080"/>
    <w:rsid w:val="00FF7418"/>
    <w:rsid w:val="00FF7621"/>
    <w:rsid w:val="00FF76CF"/>
    <w:rsid w:val="00FF777E"/>
    <w:rsid w:val="00FF783E"/>
    <w:rsid w:val="00FF78CC"/>
    <w:rsid w:val="00FF7B84"/>
    <w:rsid w:val="00FF7CD8"/>
    <w:rsid w:val="00FF7D48"/>
    <w:rsid w:val="00FF7EAB"/>
    <w:rsid w:val="0114C200"/>
    <w:rsid w:val="01161088"/>
    <w:rsid w:val="017A991C"/>
    <w:rsid w:val="01874558"/>
    <w:rsid w:val="01971814"/>
    <w:rsid w:val="019798F1"/>
    <w:rsid w:val="019D1E4E"/>
    <w:rsid w:val="01B97CFD"/>
    <w:rsid w:val="01BE26DC"/>
    <w:rsid w:val="01C43E8D"/>
    <w:rsid w:val="020F136E"/>
    <w:rsid w:val="02250D70"/>
    <w:rsid w:val="02385F19"/>
    <w:rsid w:val="024E4670"/>
    <w:rsid w:val="027F4B8C"/>
    <w:rsid w:val="02A8BC46"/>
    <w:rsid w:val="02BF6211"/>
    <w:rsid w:val="02D8525A"/>
    <w:rsid w:val="02E59383"/>
    <w:rsid w:val="030CCEE4"/>
    <w:rsid w:val="031602EB"/>
    <w:rsid w:val="031D6F78"/>
    <w:rsid w:val="03590D83"/>
    <w:rsid w:val="0377FA27"/>
    <w:rsid w:val="03883F59"/>
    <w:rsid w:val="03B0C124"/>
    <w:rsid w:val="03D377C8"/>
    <w:rsid w:val="03E84793"/>
    <w:rsid w:val="04276D56"/>
    <w:rsid w:val="04300CD7"/>
    <w:rsid w:val="04317272"/>
    <w:rsid w:val="044CDF1B"/>
    <w:rsid w:val="04655479"/>
    <w:rsid w:val="04676BA9"/>
    <w:rsid w:val="04971E8F"/>
    <w:rsid w:val="04C3A598"/>
    <w:rsid w:val="04D9EB74"/>
    <w:rsid w:val="04E5687A"/>
    <w:rsid w:val="04F769ED"/>
    <w:rsid w:val="0501AEED"/>
    <w:rsid w:val="051FD84A"/>
    <w:rsid w:val="0538ACFA"/>
    <w:rsid w:val="053DE8CC"/>
    <w:rsid w:val="056C5370"/>
    <w:rsid w:val="056C816C"/>
    <w:rsid w:val="05878FF9"/>
    <w:rsid w:val="0599DE29"/>
    <w:rsid w:val="05D5C6D6"/>
    <w:rsid w:val="05D874CD"/>
    <w:rsid w:val="06038EA1"/>
    <w:rsid w:val="062E8F0E"/>
    <w:rsid w:val="0647440A"/>
    <w:rsid w:val="065A80D8"/>
    <w:rsid w:val="06611C38"/>
    <w:rsid w:val="068140C1"/>
    <w:rsid w:val="068169F9"/>
    <w:rsid w:val="06A4FF34"/>
    <w:rsid w:val="06AD1DC7"/>
    <w:rsid w:val="06EECE87"/>
    <w:rsid w:val="06EF96DF"/>
    <w:rsid w:val="07210375"/>
    <w:rsid w:val="072EAAD7"/>
    <w:rsid w:val="074C763C"/>
    <w:rsid w:val="0756FFCC"/>
    <w:rsid w:val="07BCA281"/>
    <w:rsid w:val="07D95226"/>
    <w:rsid w:val="0801A47D"/>
    <w:rsid w:val="080859C7"/>
    <w:rsid w:val="081415FA"/>
    <w:rsid w:val="083DCEDC"/>
    <w:rsid w:val="08491B88"/>
    <w:rsid w:val="086074E1"/>
    <w:rsid w:val="086118C0"/>
    <w:rsid w:val="086CA3DA"/>
    <w:rsid w:val="087DC590"/>
    <w:rsid w:val="089AEC6E"/>
    <w:rsid w:val="08A1A4DD"/>
    <w:rsid w:val="08A45F97"/>
    <w:rsid w:val="08BBCA68"/>
    <w:rsid w:val="08C6057F"/>
    <w:rsid w:val="08CEBDB3"/>
    <w:rsid w:val="08D7D339"/>
    <w:rsid w:val="08DA4000"/>
    <w:rsid w:val="08E46625"/>
    <w:rsid w:val="0921A52A"/>
    <w:rsid w:val="09273CD9"/>
    <w:rsid w:val="092EC956"/>
    <w:rsid w:val="0940AAD6"/>
    <w:rsid w:val="094C02D0"/>
    <w:rsid w:val="094F3E70"/>
    <w:rsid w:val="0953ED62"/>
    <w:rsid w:val="09581865"/>
    <w:rsid w:val="0968F081"/>
    <w:rsid w:val="09701EF8"/>
    <w:rsid w:val="0986E571"/>
    <w:rsid w:val="0989628C"/>
    <w:rsid w:val="0994355F"/>
    <w:rsid w:val="09AAC9BA"/>
    <w:rsid w:val="09DE03FA"/>
    <w:rsid w:val="09DFBB94"/>
    <w:rsid w:val="09E338DE"/>
    <w:rsid w:val="09FA64CA"/>
    <w:rsid w:val="0A21AEE6"/>
    <w:rsid w:val="0A3DFA5F"/>
    <w:rsid w:val="0A404EFF"/>
    <w:rsid w:val="0A63CBC0"/>
    <w:rsid w:val="0A693938"/>
    <w:rsid w:val="0A70893B"/>
    <w:rsid w:val="0A8C49A4"/>
    <w:rsid w:val="0AA610CB"/>
    <w:rsid w:val="0AB5DB29"/>
    <w:rsid w:val="0AB6E68B"/>
    <w:rsid w:val="0AD8AEDC"/>
    <w:rsid w:val="0ADE4A99"/>
    <w:rsid w:val="0AF200FC"/>
    <w:rsid w:val="0AF45606"/>
    <w:rsid w:val="0B0322F9"/>
    <w:rsid w:val="0B0A699B"/>
    <w:rsid w:val="0B10F2E8"/>
    <w:rsid w:val="0B7EEB20"/>
    <w:rsid w:val="0B82486A"/>
    <w:rsid w:val="0BB2C94A"/>
    <w:rsid w:val="0BB46779"/>
    <w:rsid w:val="0BB8CE3D"/>
    <w:rsid w:val="0BBD2F36"/>
    <w:rsid w:val="0BCA8FE6"/>
    <w:rsid w:val="0BCEFB34"/>
    <w:rsid w:val="0BD613D9"/>
    <w:rsid w:val="0BDB6CD4"/>
    <w:rsid w:val="0BEC2601"/>
    <w:rsid w:val="0C020AA4"/>
    <w:rsid w:val="0C1B0AC8"/>
    <w:rsid w:val="0C301AE0"/>
    <w:rsid w:val="0C32EF99"/>
    <w:rsid w:val="0C33ECA9"/>
    <w:rsid w:val="0C3ABDEF"/>
    <w:rsid w:val="0C53AFA1"/>
    <w:rsid w:val="0C7F1D66"/>
    <w:rsid w:val="0C98B250"/>
    <w:rsid w:val="0CBF7901"/>
    <w:rsid w:val="0CCF85E3"/>
    <w:rsid w:val="0CD4F0D3"/>
    <w:rsid w:val="0CE18AAA"/>
    <w:rsid w:val="0CED30AC"/>
    <w:rsid w:val="0D1A4CD9"/>
    <w:rsid w:val="0D351F25"/>
    <w:rsid w:val="0D4A0072"/>
    <w:rsid w:val="0D4EA809"/>
    <w:rsid w:val="0D649405"/>
    <w:rsid w:val="0D73C1E6"/>
    <w:rsid w:val="0D74D4D1"/>
    <w:rsid w:val="0D7FAD41"/>
    <w:rsid w:val="0D8781DF"/>
    <w:rsid w:val="0DAC346F"/>
    <w:rsid w:val="0DB4821E"/>
    <w:rsid w:val="0DC9A997"/>
    <w:rsid w:val="0DE4D4CA"/>
    <w:rsid w:val="0DE85958"/>
    <w:rsid w:val="0DFC03EE"/>
    <w:rsid w:val="0E1569B4"/>
    <w:rsid w:val="0E2A9507"/>
    <w:rsid w:val="0E2D6335"/>
    <w:rsid w:val="0E332B7D"/>
    <w:rsid w:val="0E4325EC"/>
    <w:rsid w:val="0E487CC4"/>
    <w:rsid w:val="0E5AF75B"/>
    <w:rsid w:val="0E5EEDC3"/>
    <w:rsid w:val="0E7FE14F"/>
    <w:rsid w:val="0E85E384"/>
    <w:rsid w:val="0E8C54DD"/>
    <w:rsid w:val="0EA78D2D"/>
    <w:rsid w:val="0ED61A85"/>
    <w:rsid w:val="0EDABF65"/>
    <w:rsid w:val="0EE7D600"/>
    <w:rsid w:val="0EFA97C5"/>
    <w:rsid w:val="0EFB15D7"/>
    <w:rsid w:val="0F0459B2"/>
    <w:rsid w:val="0F131E06"/>
    <w:rsid w:val="0F16F8BF"/>
    <w:rsid w:val="0F48F907"/>
    <w:rsid w:val="0F57BA53"/>
    <w:rsid w:val="0F69A7DD"/>
    <w:rsid w:val="0F9DAD05"/>
    <w:rsid w:val="0FA89D86"/>
    <w:rsid w:val="0FB11F6E"/>
    <w:rsid w:val="0FB9DE17"/>
    <w:rsid w:val="0FE61FBF"/>
    <w:rsid w:val="0FEACB9F"/>
    <w:rsid w:val="0FEB06F6"/>
    <w:rsid w:val="0FF97BC0"/>
    <w:rsid w:val="10020224"/>
    <w:rsid w:val="10094882"/>
    <w:rsid w:val="10243798"/>
    <w:rsid w:val="104A87E8"/>
    <w:rsid w:val="104B66BF"/>
    <w:rsid w:val="106071AB"/>
    <w:rsid w:val="1071782D"/>
    <w:rsid w:val="1078BAFC"/>
    <w:rsid w:val="10966826"/>
    <w:rsid w:val="10993D2E"/>
    <w:rsid w:val="10AC0DF4"/>
    <w:rsid w:val="10D04B5C"/>
    <w:rsid w:val="110D979A"/>
    <w:rsid w:val="11335AE1"/>
    <w:rsid w:val="11352387"/>
    <w:rsid w:val="1177B96F"/>
    <w:rsid w:val="117F0F44"/>
    <w:rsid w:val="117F8C0B"/>
    <w:rsid w:val="11C3D64F"/>
    <w:rsid w:val="11D82285"/>
    <w:rsid w:val="11FA00A5"/>
    <w:rsid w:val="122C7ED2"/>
    <w:rsid w:val="1235D1AE"/>
    <w:rsid w:val="12493EAE"/>
    <w:rsid w:val="125FBCF8"/>
    <w:rsid w:val="12685CD1"/>
    <w:rsid w:val="126C6E56"/>
    <w:rsid w:val="12766E5F"/>
    <w:rsid w:val="12AB3521"/>
    <w:rsid w:val="12B8B409"/>
    <w:rsid w:val="12C55085"/>
    <w:rsid w:val="12E7ABE7"/>
    <w:rsid w:val="12EEAE1B"/>
    <w:rsid w:val="1333DFAF"/>
    <w:rsid w:val="13435F46"/>
    <w:rsid w:val="135954A7"/>
    <w:rsid w:val="137F0136"/>
    <w:rsid w:val="138BC2CE"/>
    <w:rsid w:val="138BCE2F"/>
    <w:rsid w:val="13C3FC68"/>
    <w:rsid w:val="140FC7C0"/>
    <w:rsid w:val="141D4930"/>
    <w:rsid w:val="146A9DF3"/>
    <w:rsid w:val="1470E11B"/>
    <w:rsid w:val="147DA76C"/>
    <w:rsid w:val="148A2F4B"/>
    <w:rsid w:val="14988DEF"/>
    <w:rsid w:val="149CA4A5"/>
    <w:rsid w:val="14B1A4E0"/>
    <w:rsid w:val="14C78E4F"/>
    <w:rsid w:val="14DCAF81"/>
    <w:rsid w:val="15099F86"/>
    <w:rsid w:val="150B748B"/>
    <w:rsid w:val="151923B8"/>
    <w:rsid w:val="151C6F56"/>
    <w:rsid w:val="15273800"/>
    <w:rsid w:val="152A28F0"/>
    <w:rsid w:val="15368B0A"/>
    <w:rsid w:val="156FE76B"/>
    <w:rsid w:val="1575339D"/>
    <w:rsid w:val="1580501E"/>
    <w:rsid w:val="1591EFAE"/>
    <w:rsid w:val="15B340AF"/>
    <w:rsid w:val="15B7DC5F"/>
    <w:rsid w:val="15BA6FC2"/>
    <w:rsid w:val="15C2B65C"/>
    <w:rsid w:val="15C65EAD"/>
    <w:rsid w:val="15E472DC"/>
    <w:rsid w:val="15E909F4"/>
    <w:rsid w:val="15F7A9DF"/>
    <w:rsid w:val="16045E42"/>
    <w:rsid w:val="160A91A4"/>
    <w:rsid w:val="16217109"/>
    <w:rsid w:val="1633B274"/>
    <w:rsid w:val="1636548F"/>
    <w:rsid w:val="1643D1CF"/>
    <w:rsid w:val="16524E98"/>
    <w:rsid w:val="1653C777"/>
    <w:rsid w:val="165D7677"/>
    <w:rsid w:val="167B0E15"/>
    <w:rsid w:val="1684D133"/>
    <w:rsid w:val="16A66E82"/>
    <w:rsid w:val="16C8E220"/>
    <w:rsid w:val="16E50A68"/>
    <w:rsid w:val="16F435E3"/>
    <w:rsid w:val="16F8806E"/>
    <w:rsid w:val="170C1F30"/>
    <w:rsid w:val="17149B66"/>
    <w:rsid w:val="1755EDFA"/>
    <w:rsid w:val="1771A082"/>
    <w:rsid w:val="17764D59"/>
    <w:rsid w:val="179462CD"/>
    <w:rsid w:val="17B81481"/>
    <w:rsid w:val="17C15AC3"/>
    <w:rsid w:val="17C55057"/>
    <w:rsid w:val="17C6F33F"/>
    <w:rsid w:val="17DA8D4F"/>
    <w:rsid w:val="18041911"/>
    <w:rsid w:val="182F6623"/>
    <w:rsid w:val="183DA706"/>
    <w:rsid w:val="1846F49B"/>
    <w:rsid w:val="188A78CC"/>
    <w:rsid w:val="188CB0FE"/>
    <w:rsid w:val="18A72548"/>
    <w:rsid w:val="18ACD45F"/>
    <w:rsid w:val="18C1806F"/>
    <w:rsid w:val="18EED9D1"/>
    <w:rsid w:val="1916B411"/>
    <w:rsid w:val="1923F174"/>
    <w:rsid w:val="1936C35E"/>
    <w:rsid w:val="193C37B5"/>
    <w:rsid w:val="1947B599"/>
    <w:rsid w:val="1948CF2A"/>
    <w:rsid w:val="195ADEE2"/>
    <w:rsid w:val="198519DD"/>
    <w:rsid w:val="19995B0F"/>
    <w:rsid w:val="19A2BE1B"/>
    <w:rsid w:val="19BC5732"/>
    <w:rsid w:val="19E1CCD0"/>
    <w:rsid w:val="19E48C24"/>
    <w:rsid w:val="19F8D943"/>
    <w:rsid w:val="1A028819"/>
    <w:rsid w:val="1A1C5DBD"/>
    <w:rsid w:val="1A2C4EC2"/>
    <w:rsid w:val="1A389988"/>
    <w:rsid w:val="1A3CA4FA"/>
    <w:rsid w:val="1A80D5F7"/>
    <w:rsid w:val="1AB0FA0E"/>
    <w:rsid w:val="1AC0F95A"/>
    <w:rsid w:val="1AC2C057"/>
    <w:rsid w:val="1ACCA244"/>
    <w:rsid w:val="1AD87E6E"/>
    <w:rsid w:val="1B0C82B4"/>
    <w:rsid w:val="1B4BAF33"/>
    <w:rsid w:val="1B53DC0D"/>
    <w:rsid w:val="1B64A5B4"/>
    <w:rsid w:val="1B6F0C6C"/>
    <w:rsid w:val="1B7225EC"/>
    <w:rsid w:val="1B8E34E1"/>
    <w:rsid w:val="1B9ECD9A"/>
    <w:rsid w:val="1BCED31C"/>
    <w:rsid w:val="1BD91ACD"/>
    <w:rsid w:val="1BD9CDDC"/>
    <w:rsid w:val="1BDFD09C"/>
    <w:rsid w:val="1BE37217"/>
    <w:rsid w:val="1BF8D726"/>
    <w:rsid w:val="1C008878"/>
    <w:rsid w:val="1C06EFEA"/>
    <w:rsid w:val="1C08C39C"/>
    <w:rsid w:val="1C361A81"/>
    <w:rsid w:val="1C3F2E28"/>
    <w:rsid w:val="1C5A3A9D"/>
    <w:rsid w:val="1C71EF5A"/>
    <w:rsid w:val="1CAD9F3D"/>
    <w:rsid w:val="1CB816CE"/>
    <w:rsid w:val="1CE1288B"/>
    <w:rsid w:val="1D16B0A3"/>
    <w:rsid w:val="1D4C070E"/>
    <w:rsid w:val="1D5C63AA"/>
    <w:rsid w:val="1D75A098"/>
    <w:rsid w:val="1D7E65FA"/>
    <w:rsid w:val="1D8213B7"/>
    <w:rsid w:val="1DD20526"/>
    <w:rsid w:val="1E08226F"/>
    <w:rsid w:val="1E40C13D"/>
    <w:rsid w:val="1E494D8D"/>
    <w:rsid w:val="1E5F1BF1"/>
    <w:rsid w:val="1E65E102"/>
    <w:rsid w:val="1E94AF42"/>
    <w:rsid w:val="1E97C6D5"/>
    <w:rsid w:val="1E9AE6A6"/>
    <w:rsid w:val="1EA35C6C"/>
    <w:rsid w:val="1ECFB43C"/>
    <w:rsid w:val="1ED19449"/>
    <w:rsid w:val="1ED93695"/>
    <w:rsid w:val="1F149F83"/>
    <w:rsid w:val="1F162B3B"/>
    <w:rsid w:val="1F1866F0"/>
    <w:rsid w:val="1F1B5EF7"/>
    <w:rsid w:val="1F2729F8"/>
    <w:rsid w:val="1F2F8743"/>
    <w:rsid w:val="1F589B34"/>
    <w:rsid w:val="1F7911BE"/>
    <w:rsid w:val="1F9956C0"/>
    <w:rsid w:val="1FDC7AED"/>
    <w:rsid w:val="1FF6EC01"/>
    <w:rsid w:val="2000A5F0"/>
    <w:rsid w:val="201819A8"/>
    <w:rsid w:val="202505AA"/>
    <w:rsid w:val="2037FA95"/>
    <w:rsid w:val="2070207B"/>
    <w:rsid w:val="207B167E"/>
    <w:rsid w:val="20838A7D"/>
    <w:rsid w:val="208E5179"/>
    <w:rsid w:val="20B59472"/>
    <w:rsid w:val="20B852B8"/>
    <w:rsid w:val="20F79929"/>
    <w:rsid w:val="20FEAB68"/>
    <w:rsid w:val="21196E47"/>
    <w:rsid w:val="21346289"/>
    <w:rsid w:val="2149EFBD"/>
    <w:rsid w:val="217F588C"/>
    <w:rsid w:val="21864251"/>
    <w:rsid w:val="21A9C9AF"/>
    <w:rsid w:val="21AB59C0"/>
    <w:rsid w:val="21B8A41B"/>
    <w:rsid w:val="21BF7FE1"/>
    <w:rsid w:val="21C65D88"/>
    <w:rsid w:val="21EA96E8"/>
    <w:rsid w:val="22275868"/>
    <w:rsid w:val="2235B160"/>
    <w:rsid w:val="223C5C7D"/>
    <w:rsid w:val="2246B7A7"/>
    <w:rsid w:val="226BC0CA"/>
    <w:rsid w:val="227BA165"/>
    <w:rsid w:val="2291D5B2"/>
    <w:rsid w:val="2294E039"/>
    <w:rsid w:val="2299E451"/>
    <w:rsid w:val="22A3329D"/>
    <w:rsid w:val="22ADA36B"/>
    <w:rsid w:val="22BAC519"/>
    <w:rsid w:val="22C60216"/>
    <w:rsid w:val="22DD1F70"/>
    <w:rsid w:val="2302031E"/>
    <w:rsid w:val="231EFB2F"/>
    <w:rsid w:val="23325FDE"/>
    <w:rsid w:val="238C0F31"/>
    <w:rsid w:val="23BAD69C"/>
    <w:rsid w:val="23D18A9A"/>
    <w:rsid w:val="23EEBDB8"/>
    <w:rsid w:val="241CEA80"/>
    <w:rsid w:val="2422EE7B"/>
    <w:rsid w:val="24231D46"/>
    <w:rsid w:val="242321C0"/>
    <w:rsid w:val="243CCFC9"/>
    <w:rsid w:val="244BBCCA"/>
    <w:rsid w:val="245129E1"/>
    <w:rsid w:val="2457D051"/>
    <w:rsid w:val="2470C6EC"/>
    <w:rsid w:val="2490E114"/>
    <w:rsid w:val="24B29050"/>
    <w:rsid w:val="24B5FA35"/>
    <w:rsid w:val="24C4FF65"/>
    <w:rsid w:val="24D29C56"/>
    <w:rsid w:val="24FA1C43"/>
    <w:rsid w:val="24FA5084"/>
    <w:rsid w:val="2511132A"/>
    <w:rsid w:val="25494F69"/>
    <w:rsid w:val="25727093"/>
    <w:rsid w:val="2574A13C"/>
    <w:rsid w:val="25B7C53E"/>
    <w:rsid w:val="25C78E4A"/>
    <w:rsid w:val="25E394CB"/>
    <w:rsid w:val="25E62F19"/>
    <w:rsid w:val="26193275"/>
    <w:rsid w:val="264F621E"/>
    <w:rsid w:val="26506A40"/>
    <w:rsid w:val="2651786D"/>
    <w:rsid w:val="2656268D"/>
    <w:rsid w:val="266A80BB"/>
    <w:rsid w:val="267AC171"/>
    <w:rsid w:val="26814DEB"/>
    <w:rsid w:val="268D8EE9"/>
    <w:rsid w:val="26A40BDD"/>
    <w:rsid w:val="26A489B7"/>
    <w:rsid w:val="26BF637D"/>
    <w:rsid w:val="26D301C8"/>
    <w:rsid w:val="26D71E9C"/>
    <w:rsid w:val="26D989B8"/>
    <w:rsid w:val="2716BF07"/>
    <w:rsid w:val="271A28CA"/>
    <w:rsid w:val="271F5D9B"/>
    <w:rsid w:val="2729087B"/>
    <w:rsid w:val="273E6D17"/>
    <w:rsid w:val="2743E017"/>
    <w:rsid w:val="275320F4"/>
    <w:rsid w:val="27548A0A"/>
    <w:rsid w:val="2755D9C9"/>
    <w:rsid w:val="2764D171"/>
    <w:rsid w:val="27749369"/>
    <w:rsid w:val="277F076D"/>
    <w:rsid w:val="278511BB"/>
    <w:rsid w:val="278C9351"/>
    <w:rsid w:val="27A8FE17"/>
    <w:rsid w:val="27ADF754"/>
    <w:rsid w:val="27BA1D30"/>
    <w:rsid w:val="27BB0520"/>
    <w:rsid w:val="27C75600"/>
    <w:rsid w:val="28088DED"/>
    <w:rsid w:val="280D6E31"/>
    <w:rsid w:val="281A62F6"/>
    <w:rsid w:val="28245015"/>
    <w:rsid w:val="283ADE56"/>
    <w:rsid w:val="2865F7A7"/>
    <w:rsid w:val="28677846"/>
    <w:rsid w:val="286F6BED"/>
    <w:rsid w:val="28971CD0"/>
    <w:rsid w:val="289921D5"/>
    <w:rsid w:val="28BD0E31"/>
    <w:rsid w:val="28D6C0D4"/>
    <w:rsid w:val="28D8100E"/>
    <w:rsid w:val="29015AEC"/>
    <w:rsid w:val="290331F8"/>
    <w:rsid w:val="2908CBC6"/>
    <w:rsid w:val="290BE66B"/>
    <w:rsid w:val="2955A2B7"/>
    <w:rsid w:val="295F9164"/>
    <w:rsid w:val="29654BE8"/>
    <w:rsid w:val="296C5D14"/>
    <w:rsid w:val="297F9C5E"/>
    <w:rsid w:val="29825590"/>
    <w:rsid w:val="2986B977"/>
    <w:rsid w:val="2989E695"/>
    <w:rsid w:val="29902F28"/>
    <w:rsid w:val="29AB04DE"/>
    <w:rsid w:val="29B9529F"/>
    <w:rsid w:val="2A06323F"/>
    <w:rsid w:val="2A08CD88"/>
    <w:rsid w:val="2A1E0848"/>
    <w:rsid w:val="2A2A6CC3"/>
    <w:rsid w:val="2A2AA9BC"/>
    <w:rsid w:val="2A3A9441"/>
    <w:rsid w:val="2A4A2D0F"/>
    <w:rsid w:val="2A84EB67"/>
    <w:rsid w:val="2A9345B9"/>
    <w:rsid w:val="2A947F41"/>
    <w:rsid w:val="2A9A07CA"/>
    <w:rsid w:val="2AA5C642"/>
    <w:rsid w:val="2AAAD5C3"/>
    <w:rsid w:val="2AC261D7"/>
    <w:rsid w:val="2ADAB5C0"/>
    <w:rsid w:val="2AE472DA"/>
    <w:rsid w:val="2AE9D5D5"/>
    <w:rsid w:val="2AECD80E"/>
    <w:rsid w:val="2AEED451"/>
    <w:rsid w:val="2AF27BC0"/>
    <w:rsid w:val="2AFAE34C"/>
    <w:rsid w:val="2B1FFF8A"/>
    <w:rsid w:val="2B63CA74"/>
    <w:rsid w:val="2B677BC8"/>
    <w:rsid w:val="2B9F14D7"/>
    <w:rsid w:val="2BA70A3B"/>
    <w:rsid w:val="2BAB5BDD"/>
    <w:rsid w:val="2BB40201"/>
    <w:rsid w:val="2BB4F164"/>
    <w:rsid w:val="2BD82072"/>
    <w:rsid w:val="2BFB0260"/>
    <w:rsid w:val="2C1BEF5C"/>
    <w:rsid w:val="2C449F82"/>
    <w:rsid w:val="2C524F25"/>
    <w:rsid w:val="2C8F8BFA"/>
    <w:rsid w:val="2C9731EC"/>
    <w:rsid w:val="2C9866B5"/>
    <w:rsid w:val="2CE5ACD7"/>
    <w:rsid w:val="2CF19197"/>
    <w:rsid w:val="2CF7EF60"/>
    <w:rsid w:val="2D09EC9A"/>
    <w:rsid w:val="2D235BE9"/>
    <w:rsid w:val="2D30E3DD"/>
    <w:rsid w:val="2D42D5C7"/>
    <w:rsid w:val="2D4AF361"/>
    <w:rsid w:val="2D564082"/>
    <w:rsid w:val="2D626265"/>
    <w:rsid w:val="2D6AD823"/>
    <w:rsid w:val="2D787153"/>
    <w:rsid w:val="2D8927B9"/>
    <w:rsid w:val="2DAE7C44"/>
    <w:rsid w:val="2DB25FFE"/>
    <w:rsid w:val="2DB6153D"/>
    <w:rsid w:val="2DC49036"/>
    <w:rsid w:val="2DC4BB3E"/>
    <w:rsid w:val="2DDF146D"/>
    <w:rsid w:val="2E08658A"/>
    <w:rsid w:val="2E10F7EB"/>
    <w:rsid w:val="2E111F29"/>
    <w:rsid w:val="2E188355"/>
    <w:rsid w:val="2E274206"/>
    <w:rsid w:val="2E322B39"/>
    <w:rsid w:val="2E34F439"/>
    <w:rsid w:val="2E3B5CE1"/>
    <w:rsid w:val="2E582D5D"/>
    <w:rsid w:val="2E5CBFD3"/>
    <w:rsid w:val="2E5FD8BE"/>
    <w:rsid w:val="2E64ADF2"/>
    <w:rsid w:val="2E8BFA74"/>
    <w:rsid w:val="2E9D354B"/>
    <w:rsid w:val="2EA7791F"/>
    <w:rsid w:val="2EDC557F"/>
    <w:rsid w:val="2F0211ED"/>
    <w:rsid w:val="2F282A50"/>
    <w:rsid w:val="2F2E7728"/>
    <w:rsid w:val="2F522582"/>
    <w:rsid w:val="2F5443B7"/>
    <w:rsid w:val="2F605C19"/>
    <w:rsid w:val="2F7181D3"/>
    <w:rsid w:val="2F8C042A"/>
    <w:rsid w:val="2F8CE4B5"/>
    <w:rsid w:val="2F9F3676"/>
    <w:rsid w:val="2FB9B468"/>
    <w:rsid w:val="2FBB2D2E"/>
    <w:rsid w:val="300FAA2A"/>
    <w:rsid w:val="303CC0A2"/>
    <w:rsid w:val="30534AFF"/>
    <w:rsid w:val="305430DF"/>
    <w:rsid w:val="305462B5"/>
    <w:rsid w:val="3055E46D"/>
    <w:rsid w:val="309B11C7"/>
    <w:rsid w:val="30A20C85"/>
    <w:rsid w:val="30AF12E5"/>
    <w:rsid w:val="30C0C87B"/>
    <w:rsid w:val="30C80670"/>
    <w:rsid w:val="3119720A"/>
    <w:rsid w:val="314E1CAC"/>
    <w:rsid w:val="315E7A68"/>
    <w:rsid w:val="315F45A6"/>
    <w:rsid w:val="317877BA"/>
    <w:rsid w:val="31C3EDE8"/>
    <w:rsid w:val="31D6B610"/>
    <w:rsid w:val="31DF8FB7"/>
    <w:rsid w:val="31FFBDDF"/>
    <w:rsid w:val="3213074D"/>
    <w:rsid w:val="321B7DA9"/>
    <w:rsid w:val="322AF40A"/>
    <w:rsid w:val="32352453"/>
    <w:rsid w:val="32387E52"/>
    <w:rsid w:val="324B5C59"/>
    <w:rsid w:val="3266EA05"/>
    <w:rsid w:val="3275441D"/>
    <w:rsid w:val="3280DD99"/>
    <w:rsid w:val="329F37D9"/>
    <w:rsid w:val="32A1AFC2"/>
    <w:rsid w:val="32BB593D"/>
    <w:rsid w:val="32FECD7E"/>
    <w:rsid w:val="330D1075"/>
    <w:rsid w:val="33119696"/>
    <w:rsid w:val="331816C8"/>
    <w:rsid w:val="334809A2"/>
    <w:rsid w:val="335DAFC7"/>
    <w:rsid w:val="337B59DB"/>
    <w:rsid w:val="33852F20"/>
    <w:rsid w:val="338D2138"/>
    <w:rsid w:val="33AE9A7F"/>
    <w:rsid w:val="33B92FF0"/>
    <w:rsid w:val="33CD22E3"/>
    <w:rsid w:val="33DC4F4E"/>
    <w:rsid w:val="33FE5D8A"/>
    <w:rsid w:val="34157B43"/>
    <w:rsid w:val="342606CD"/>
    <w:rsid w:val="3438C8F5"/>
    <w:rsid w:val="34449604"/>
    <w:rsid w:val="34882345"/>
    <w:rsid w:val="34952854"/>
    <w:rsid w:val="3496A5AA"/>
    <w:rsid w:val="349A6AE7"/>
    <w:rsid w:val="34B51619"/>
    <w:rsid w:val="34C15271"/>
    <w:rsid w:val="34C99BAF"/>
    <w:rsid w:val="34D6BE86"/>
    <w:rsid w:val="34DACF71"/>
    <w:rsid w:val="34E4F781"/>
    <w:rsid w:val="34EEF854"/>
    <w:rsid w:val="3544D305"/>
    <w:rsid w:val="354B5138"/>
    <w:rsid w:val="35734A4C"/>
    <w:rsid w:val="357CB136"/>
    <w:rsid w:val="3584C6FF"/>
    <w:rsid w:val="358C8981"/>
    <w:rsid w:val="358E60D2"/>
    <w:rsid w:val="359D57E4"/>
    <w:rsid w:val="35A70041"/>
    <w:rsid w:val="35D97DE4"/>
    <w:rsid w:val="35E6EEE0"/>
    <w:rsid w:val="35E9352D"/>
    <w:rsid w:val="35EC82FC"/>
    <w:rsid w:val="35EF9A7D"/>
    <w:rsid w:val="35F2A641"/>
    <w:rsid w:val="3616452A"/>
    <w:rsid w:val="362F9AFD"/>
    <w:rsid w:val="3634209E"/>
    <w:rsid w:val="36462F9B"/>
    <w:rsid w:val="3660A693"/>
    <w:rsid w:val="3668A93C"/>
    <w:rsid w:val="3678B605"/>
    <w:rsid w:val="369ECC3E"/>
    <w:rsid w:val="36AA4ACB"/>
    <w:rsid w:val="36B4B370"/>
    <w:rsid w:val="36D2822B"/>
    <w:rsid w:val="37486ADE"/>
    <w:rsid w:val="375256E5"/>
    <w:rsid w:val="3757D0E2"/>
    <w:rsid w:val="3785058E"/>
    <w:rsid w:val="3793F185"/>
    <w:rsid w:val="37A55B3A"/>
    <w:rsid w:val="37AB5754"/>
    <w:rsid w:val="37B5BAB8"/>
    <w:rsid w:val="37D27FFA"/>
    <w:rsid w:val="37E5CEEC"/>
    <w:rsid w:val="3810CBB3"/>
    <w:rsid w:val="381A6EFD"/>
    <w:rsid w:val="382EAA2A"/>
    <w:rsid w:val="38347131"/>
    <w:rsid w:val="3837A988"/>
    <w:rsid w:val="3838AC94"/>
    <w:rsid w:val="3842EB59"/>
    <w:rsid w:val="384B3F5B"/>
    <w:rsid w:val="3882591C"/>
    <w:rsid w:val="38877AE9"/>
    <w:rsid w:val="38BD2F3F"/>
    <w:rsid w:val="38D1940F"/>
    <w:rsid w:val="38F84EC8"/>
    <w:rsid w:val="3906D46D"/>
    <w:rsid w:val="390F4D7C"/>
    <w:rsid w:val="393E629C"/>
    <w:rsid w:val="3948FB80"/>
    <w:rsid w:val="396510F3"/>
    <w:rsid w:val="397028BF"/>
    <w:rsid w:val="39AEC628"/>
    <w:rsid w:val="39E88DC7"/>
    <w:rsid w:val="39EC4136"/>
    <w:rsid w:val="39EF1F7B"/>
    <w:rsid w:val="3A0A235D"/>
    <w:rsid w:val="3A1080EC"/>
    <w:rsid w:val="3A4F2D05"/>
    <w:rsid w:val="3A649357"/>
    <w:rsid w:val="3A6846F2"/>
    <w:rsid w:val="3A6ACBE4"/>
    <w:rsid w:val="3A749F8F"/>
    <w:rsid w:val="3A9926AE"/>
    <w:rsid w:val="3A9EC7D4"/>
    <w:rsid w:val="3AAB1DDD"/>
    <w:rsid w:val="3AAD85AE"/>
    <w:rsid w:val="3AB1E96D"/>
    <w:rsid w:val="3AB3254F"/>
    <w:rsid w:val="3AFE92B7"/>
    <w:rsid w:val="3B0740D3"/>
    <w:rsid w:val="3B11A753"/>
    <w:rsid w:val="3B135196"/>
    <w:rsid w:val="3B1B2B23"/>
    <w:rsid w:val="3B22EF0A"/>
    <w:rsid w:val="3B307ED2"/>
    <w:rsid w:val="3B4120FF"/>
    <w:rsid w:val="3B4C1A1C"/>
    <w:rsid w:val="3B65A60E"/>
    <w:rsid w:val="3B68F0A3"/>
    <w:rsid w:val="3BAE9E38"/>
    <w:rsid w:val="3BAFA245"/>
    <w:rsid w:val="3BD13FC7"/>
    <w:rsid w:val="3BE5777D"/>
    <w:rsid w:val="3BEEEE43"/>
    <w:rsid w:val="3BFDA256"/>
    <w:rsid w:val="3C0FB33F"/>
    <w:rsid w:val="3C276414"/>
    <w:rsid w:val="3C2E5D59"/>
    <w:rsid w:val="3C385205"/>
    <w:rsid w:val="3C4551CE"/>
    <w:rsid w:val="3C475880"/>
    <w:rsid w:val="3C7C38BE"/>
    <w:rsid w:val="3CB54580"/>
    <w:rsid w:val="3CDFB44C"/>
    <w:rsid w:val="3CF5F38E"/>
    <w:rsid w:val="3D216543"/>
    <w:rsid w:val="3D3A3524"/>
    <w:rsid w:val="3D412C37"/>
    <w:rsid w:val="3D4EF098"/>
    <w:rsid w:val="3D4EFD0B"/>
    <w:rsid w:val="3D742B4C"/>
    <w:rsid w:val="3D7A393D"/>
    <w:rsid w:val="3D8156B3"/>
    <w:rsid w:val="3D81F350"/>
    <w:rsid w:val="3D9C76EB"/>
    <w:rsid w:val="3D9FFAE2"/>
    <w:rsid w:val="3DAA7832"/>
    <w:rsid w:val="3DAD3C74"/>
    <w:rsid w:val="3DC41259"/>
    <w:rsid w:val="3DCF6A19"/>
    <w:rsid w:val="3DE3DCE9"/>
    <w:rsid w:val="3DF95BB6"/>
    <w:rsid w:val="3E187C27"/>
    <w:rsid w:val="3E1C9186"/>
    <w:rsid w:val="3E3601A2"/>
    <w:rsid w:val="3E4B4D33"/>
    <w:rsid w:val="3E7D839D"/>
    <w:rsid w:val="3EDD9410"/>
    <w:rsid w:val="3EF58D7A"/>
    <w:rsid w:val="3F181B02"/>
    <w:rsid w:val="3F26D01E"/>
    <w:rsid w:val="3F2E459D"/>
    <w:rsid w:val="3F5D2FE9"/>
    <w:rsid w:val="3F6BF9DE"/>
    <w:rsid w:val="3F736A88"/>
    <w:rsid w:val="3F947F70"/>
    <w:rsid w:val="3FBD47C6"/>
    <w:rsid w:val="3FF0A1E1"/>
    <w:rsid w:val="4010187C"/>
    <w:rsid w:val="40227435"/>
    <w:rsid w:val="40239752"/>
    <w:rsid w:val="4029AD71"/>
    <w:rsid w:val="4039BC0F"/>
    <w:rsid w:val="40552DE3"/>
    <w:rsid w:val="408CBA3A"/>
    <w:rsid w:val="40B3B6E6"/>
    <w:rsid w:val="40B5C369"/>
    <w:rsid w:val="40C2F413"/>
    <w:rsid w:val="40DF46A9"/>
    <w:rsid w:val="40E33468"/>
    <w:rsid w:val="40EAECF4"/>
    <w:rsid w:val="4126AC9B"/>
    <w:rsid w:val="41271271"/>
    <w:rsid w:val="413558E8"/>
    <w:rsid w:val="413E8A39"/>
    <w:rsid w:val="414141BC"/>
    <w:rsid w:val="41740988"/>
    <w:rsid w:val="4189EB2A"/>
    <w:rsid w:val="41913B41"/>
    <w:rsid w:val="419E2204"/>
    <w:rsid w:val="419FD969"/>
    <w:rsid w:val="41A8A70E"/>
    <w:rsid w:val="41B44E3B"/>
    <w:rsid w:val="41BB9549"/>
    <w:rsid w:val="41CCB2AA"/>
    <w:rsid w:val="41E3C746"/>
    <w:rsid w:val="41E81CF8"/>
    <w:rsid w:val="41EB269D"/>
    <w:rsid w:val="421AED43"/>
    <w:rsid w:val="424ED435"/>
    <w:rsid w:val="42536E96"/>
    <w:rsid w:val="4253BB7D"/>
    <w:rsid w:val="425988A5"/>
    <w:rsid w:val="425E70E0"/>
    <w:rsid w:val="42756FED"/>
    <w:rsid w:val="428B68C9"/>
    <w:rsid w:val="42945061"/>
    <w:rsid w:val="42983902"/>
    <w:rsid w:val="429DEC0C"/>
    <w:rsid w:val="42DDFD19"/>
    <w:rsid w:val="42E2732E"/>
    <w:rsid w:val="42EEB58E"/>
    <w:rsid w:val="42F06333"/>
    <w:rsid w:val="42FF01FA"/>
    <w:rsid w:val="4337B3E2"/>
    <w:rsid w:val="434835A5"/>
    <w:rsid w:val="4360E9E8"/>
    <w:rsid w:val="43614E33"/>
    <w:rsid w:val="43689233"/>
    <w:rsid w:val="43906C2C"/>
    <w:rsid w:val="43ADDE05"/>
    <w:rsid w:val="43BF28FC"/>
    <w:rsid w:val="43D69CA3"/>
    <w:rsid w:val="43EE0057"/>
    <w:rsid w:val="43F50003"/>
    <w:rsid w:val="43F68F37"/>
    <w:rsid w:val="4427D17F"/>
    <w:rsid w:val="442EE23E"/>
    <w:rsid w:val="443353DD"/>
    <w:rsid w:val="4436906A"/>
    <w:rsid w:val="4438BB9D"/>
    <w:rsid w:val="4467F4B7"/>
    <w:rsid w:val="44698B41"/>
    <w:rsid w:val="446BE8C8"/>
    <w:rsid w:val="446F0109"/>
    <w:rsid w:val="44711CB4"/>
    <w:rsid w:val="447B23AB"/>
    <w:rsid w:val="4483BDD6"/>
    <w:rsid w:val="449A5B36"/>
    <w:rsid w:val="44A25586"/>
    <w:rsid w:val="44AE1B85"/>
    <w:rsid w:val="44B1C831"/>
    <w:rsid w:val="45166943"/>
    <w:rsid w:val="451BF69E"/>
    <w:rsid w:val="4520D9B9"/>
    <w:rsid w:val="455310BF"/>
    <w:rsid w:val="45535314"/>
    <w:rsid w:val="45540596"/>
    <w:rsid w:val="455D8D00"/>
    <w:rsid w:val="45611DED"/>
    <w:rsid w:val="45677FD6"/>
    <w:rsid w:val="4570F7CF"/>
    <w:rsid w:val="459FDC92"/>
    <w:rsid w:val="45B23892"/>
    <w:rsid w:val="45F426DD"/>
    <w:rsid w:val="4607BCA4"/>
    <w:rsid w:val="460A0E0D"/>
    <w:rsid w:val="462474B3"/>
    <w:rsid w:val="46359219"/>
    <w:rsid w:val="465869BB"/>
    <w:rsid w:val="465F1DB9"/>
    <w:rsid w:val="46867024"/>
    <w:rsid w:val="468E1A37"/>
    <w:rsid w:val="46AA9F72"/>
    <w:rsid w:val="46F8966C"/>
    <w:rsid w:val="470E58FC"/>
    <w:rsid w:val="4713F26E"/>
    <w:rsid w:val="47224558"/>
    <w:rsid w:val="4739626F"/>
    <w:rsid w:val="473C1534"/>
    <w:rsid w:val="474C04F6"/>
    <w:rsid w:val="47586F57"/>
    <w:rsid w:val="475F70AC"/>
    <w:rsid w:val="4778EDEB"/>
    <w:rsid w:val="477B6203"/>
    <w:rsid w:val="478B720F"/>
    <w:rsid w:val="47963E23"/>
    <w:rsid w:val="4797E015"/>
    <w:rsid w:val="47E0575E"/>
    <w:rsid w:val="47FE0EDE"/>
    <w:rsid w:val="480D55F0"/>
    <w:rsid w:val="480EEA9C"/>
    <w:rsid w:val="4813082E"/>
    <w:rsid w:val="484541DE"/>
    <w:rsid w:val="48A89891"/>
    <w:rsid w:val="48C03633"/>
    <w:rsid w:val="48E4EF62"/>
    <w:rsid w:val="48F686E5"/>
    <w:rsid w:val="49210B64"/>
    <w:rsid w:val="492C51EE"/>
    <w:rsid w:val="4962A854"/>
    <w:rsid w:val="498867E4"/>
    <w:rsid w:val="49ACAE92"/>
    <w:rsid w:val="49B0BABE"/>
    <w:rsid w:val="49DA93B0"/>
    <w:rsid w:val="49E2E33F"/>
    <w:rsid w:val="4A06F71C"/>
    <w:rsid w:val="4A203A31"/>
    <w:rsid w:val="4A36D71C"/>
    <w:rsid w:val="4A44F3C0"/>
    <w:rsid w:val="4A721F3B"/>
    <w:rsid w:val="4A9C081C"/>
    <w:rsid w:val="4AB54471"/>
    <w:rsid w:val="4AD31A75"/>
    <w:rsid w:val="4B0A57C6"/>
    <w:rsid w:val="4B10C875"/>
    <w:rsid w:val="4B39D2F0"/>
    <w:rsid w:val="4B3B7817"/>
    <w:rsid w:val="4B458687"/>
    <w:rsid w:val="4B560794"/>
    <w:rsid w:val="4B66D0F5"/>
    <w:rsid w:val="4B706A5B"/>
    <w:rsid w:val="4B88585F"/>
    <w:rsid w:val="4B8A422D"/>
    <w:rsid w:val="4B96A1EA"/>
    <w:rsid w:val="4BA5E6DE"/>
    <w:rsid w:val="4BF7CE19"/>
    <w:rsid w:val="4C06F82C"/>
    <w:rsid w:val="4C3011AA"/>
    <w:rsid w:val="4C6C752B"/>
    <w:rsid w:val="4C7FB55B"/>
    <w:rsid w:val="4CD097DB"/>
    <w:rsid w:val="4CD18001"/>
    <w:rsid w:val="4CFF9B8D"/>
    <w:rsid w:val="4D262149"/>
    <w:rsid w:val="4D667DDA"/>
    <w:rsid w:val="4D9AED15"/>
    <w:rsid w:val="4DD5FE6C"/>
    <w:rsid w:val="4DFCDC17"/>
    <w:rsid w:val="4E1876C9"/>
    <w:rsid w:val="4E2525D5"/>
    <w:rsid w:val="4E28AC54"/>
    <w:rsid w:val="4E352026"/>
    <w:rsid w:val="4E461599"/>
    <w:rsid w:val="4E57FC1E"/>
    <w:rsid w:val="4EA575DA"/>
    <w:rsid w:val="4EB1E23D"/>
    <w:rsid w:val="4ED39744"/>
    <w:rsid w:val="4F101F8F"/>
    <w:rsid w:val="4F1F21C5"/>
    <w:rsid w:val="4F22A237"/>
    <w:rsid w:val="4F27BE6A"/>
    <w:rsid w:val="4F6887C8"/>
    <w:rsid w:val="4F90B81F"/>
    <w:rsid w:val="4FD33269"/>
    <w:rsid w:val="4FDC4B70"/>
    <w:rsid w:val="4FF71E56"/>
    <w:rsid w:val="5032550A"/>
    <w:rsid w:val="50341E3D"/>
    <w:rsid w:val="504D3CB5"/>
    <w:rsid w:val="504E8D5B"/>
    <w:rsid w:val="50564810"/>
    <w:rsid w:val="508E0D9D"/>
    <w:rsid w:val="50A222A8"/>
    <w:rsid w:val="50A3578A"/>
    <w:rsid w:val="50AFFFF9"/>
    <w:rsid w:val="50C1544F"/>
    <w:rsid w:val="50D84E76"/>
    <w:rsid w:val="50E65FD7"/>
    <w:rsid w:val="50EF71BE"/>
    <w:rsid w:val="51087F96"/>
    <w:rsid w:val="510DD73F"/>
    <w:rsid w:val="511604FC"/>
    <w:rsid w:val="513AA031"/>
    <w:rsid w:val="51574419"/>
    <w:rsid w:val="5175CB50"/>
    <w:rsid w:val="517F9720"/>
    <w:rsid w:val="51A0B622"/>
    <w:rsid w:val="51B650A8"/>
    <w:rsid w:val="51BDE64C"/>
    <w:rsid w:val="51D37735"/>
    <w:rsid w:val="51EAC263"/>
    <w:rsid w:val="52261748"/>
    <w:rsid w:val="52367E60"/>
    <w:rsid w:val="523F9794"/>
    <w:rsid w:val="52685201"/>
    <w:rsid w:val="527B94C6"/>
    <w:rsid w:val="529925A0"/>
    <w:rsid w:val="52A7D4E1"/>
    <w:rsid w:val="52D2A536"/>
    <w:rsid w:val="52EE913D"/>
    <w:rsid w:val="52EFBC3A"/>
    <w:rsid w:val="52F7B6A6"/>
    <w:rsid w:val="5316240B"/>
    <w:rsid w:val="531F992C"/>
    <w:rsid w:val="5320181E"/>
    <w:rsid w:val="53430ECC"/>
    <w:rsid w:val="535C8B0A"/>
    <w:rsid w:val="53A61415"/>
    <w:rsid w:val="53E8ACCB"/>
    <w:rsid w:val="5401E231"/>
    <w:rsid w:val="5405AFA8"/>
    <w:rsid w:val="543877AE"/>
    <w:rsid w:val="54462038"/>
    <w:rsid w:val="544B1ED1"/>
    <w:rsid w:val="544D959E"/>
    <w:rsid w:val="54517762"/>
    <w:rsid w:val="5468BD96"/>
    <w:rsid w:val="5473EBC4"/>
    <w:rsid w:val="54824869"/>
    <w:rsid w:val="54AB72AC"/>
    <w:rsid w:val="54BFC6DC"/>
    <w:rsid w:val="54E08360"/>
    <w:rsid w:val="54EA281C"/>
    <w:rsid w:val="54FDCFD0"/>
    <w:rsid w:val="553AA450"/>
    <w:rsid w:val="553B71A7"/>
    <w:rsid w:val="55482F4C"/>
    <w:rsid w:val="55516478"/>
    <w:rsid w:val="5556B980"/>
    <w:rsid w:val="559245AC"/>
    <w:rsid w:val="55B60E8E"/>
    <w:rsid w:val="55B6FEC6"/>
    <w:rsid w:val="55D9E5FD"/>
    <w:rsid w:val="55E98D95"/>
    <w:rsid w:val="55ED358E"/>
    <w:rsid w:val="5620AA3F"/>
    <w:rsid w:val="56382540"/>
    <w:rsid w:val="563B9BB6"/>
    <w:rsid w:val="5650F2E0"/>
    <w:rsid w:val="567C49BC"/>
    <w:rsid w:val="56B0763F"/>
    <w:rsid w:val="56F02169"/>
    <w:rsid w:val="57139EC9"/>
    <w:rsid w:val="573285D7"/>
    <w:rsid w:val="57375B54"/>
    <w:rsid w:val="573C82A0"/>
    <w:rsid w:val="575763FD"/>
    <w:rsid w:val="576744CC"/>
    <w:rsid w:val="576C253A"/>
    <w:rsid w:val="578EA41D"/>
    <w:rsid w:val="5797E05B"/>
    <w:rsid w:val="57AE6FD0"/>
    <w:rsid w:val="57D177CA"/>
    <w:rsid w:val="57E2ADE5"/>
    <w:rsid w:val="57EDC3A5"/>
    <w:rsid w:val="57FE971E"/>
    <w:rsid w:val="5829C3E3"/>
    <w:rsid w:val="582D6B0C"/>
    <w:rsid w:val="5834343A"/>
    <w:rsid w:val="584316A1"/>
    <w:rsid w:val="584B58C6"/>
    <w:rsid w:val="584EB446"/>
    <w:rsid w:val="58594EE9"/>
    <w:rsid w:val="587526B3"/>
    <w:rsid w:val="588C1A03"/>
    <w:rsid w:val="58F3F93B"/>
    <w:rsid w:val="58FD9147"/>
    <w:rsid w:val="59259D16"/>
    <w:rsid w:val="59513B7F"/>
    <w:rsid w:val="595EF894"/>
    <w:rsid w:val="596E444A"/>
    <w:rsid w:val="597629AA"/>
    <w:rsid w:val="598768B4"/>
    <w:rsid w:val="59B7A687"/>
    <w:rsid w:val="59BE154F"/>
    <w:rsid w:val="59E37B6A"/>
    <w:rsid w:val="59F368B7"/>
    <w:rsid w:val="5A0DF146"/>
    <w:rsid w:val="5A43B7DF"/>
    <w:rsid w:val="5A43E123"/>
    <w:rsid w:val="5A460FA3"/>
    <w:rsid w:val="5A4E76B2"/>
    <w:rsid w:val="5A731F4C"/>
    <w:rsid w:val="5A76572F"/>
    <w:rsid w:val="5A77F76A"/>
    <w:rsid w:val="5A8C4238"/>
    <w:rsid w:val="5A9497B1"/>
    <w:rsid w:val="5AB92E05"/>
    <w:rsid w:val="5ACB7CD7"/>
    <w:rsid w:val="5ADDBA5D"/>
    <w:rsid w:val="5AE7A3DF"/>
    <w:rsid w:val="5AF9D5F3"/>
    <w:rsid w:val="5B1CD2FC"/>
    <w:rsid w:val="5B256AE2"/>
    <w:rsid w:val="5B3D67A7"/>
    <w:rsid w:val="5B50F6D1"/>
    <w:rsid w:val="5B5B48D7"/>
    <w:rsid w:val="5B61D90F"/>
    <w:rsid w:val="5B647FE9"/>
    <w:rsid w:val="5B990314"/>
    <w:rsid w:val="5BEFE918"/>
    <w:rsid w:val="5BF5C806"/>
    <w:rsid w:val="5C006CEB"/>
    <w:rsid w:val="5C12C624"/>
    <w:rsid w:val="5C132548"/>
    <w:rsid w:val="5C1451B7"/>
    <w:rsid w:val="5C3033B9"/>
    <w:rsid w:val="5C549B2A"/>
    <w:rsid w:val="5C5C2DEC"/>
    <w:rsid w:val="5C6C5D50"/>
    <w:rsid w:val="5C6E89AB"/>
    <w:rsid w:val="5C75F4E9"/>
    <w:rsid w:val="5C848BF9"/>
    <w:rsid w:val="5C9F407B"/>
    <w:rsid w:val="5CB7C2AB"/>
    <w:rsid w:val="5CB8A1D8"/>
    <w:rsid w:val="5CC16DC5"/>
    <w:rsid w:val="5CC6D528"/>
    <w:rsid w:val="5CC71EAA"/>
    <w:rsid w:val="5CE0F9FD"/>
    <w:rsid w:val="5CE790F9"/>
    <w:rsid w:val="5CEB4C35"/>
    <w:rsid w:val="5CF7F385"/>
    <w:rsid w:val="5CFF22C5"/>
    <w:rsid w:val="5D121EEC"/>
    <w:rsid w:val="5D16AA8D"/>
    <w:rsid w:val="5D178268"/>
    <w:rsid w:val="5D31DBE7"/>
    <w:rsid w:val="5D6363AA"/>
    <w:rsid w:val="5D9DDDCA"/>
    <w:rsid w:val="5DA14542"/>
    <w:rsid w:val="5DA54351"/>
    <w:rsid w:val="5DA8B7C7"/>
    <w:rsid w:val="5DAF05E9"/>
    <w:rsid w:val="5DBCDFAE"/>
    <w:rsid w:val="5DD1930B"/>
    <w:rsid w:val="5E06D254"/>
    <w:rsid w:val="5E2238B6"/>
    <w:rsid w:val="5E2E12BC"/>
    <w:rsid w:val="5E3A701E"/>
    <w:rsid w:val="5E52C70F"/>
    <w:rsid w:val="5E6DD8A2"/>
    <w:rsid w:val="5E7EECEB"/>
    <w:rsid w:val="5E80BD22"/>
    <w:rsid w:val="5E9E52A5"/>
    <w:rsid w:val="5EA1A4BE"/>
    <w:rsid w:val="5EB591FF"/>
    <w:rsid w:val="5EE5F570"/>
    <w:rsid w:val="5EE6657A"/>
    <w:rsid w:val="5EE757E3"/>
    <w:rsid w:val="5EFF3DD2"/>
    <w:rsid w:val="5F217B02"/>
    <w:rsid w:val="5F273226"/>
    <w:rsid w:val="5F2D68C8"/>
    <w:rsid w:val="5F31DFA9"/>
    <w:rsid w:val="5F35EB65"/>
    <w:rsid w:val="5F464E90"/>
    <w:rsid w:val="5F62767E"/>
    <w:rsid w:val="5F7ED78C"/>
    <w:rsid w:val="5F8A9D08"/>
    <w:rsid w:val="5F94A12E"/>
    <w:rsid w:val="5FA6CD1D"/>
    <w:rsid w:val="5FAEC9CA"/>
    <w:rsid w:val="5FB61EB0"/>
    <w:rsid w:val="5FB9D123"/>
    <w:rsid w:val="5FC2B0FD"/>
    <w:rsid w:val="5FCB97E8"/>
    <w:rsid w:val="5FD103D8"/>
    <w:rsid w:val="5FEED4EE"/>
    <w:rsid w:val="60218D4E"/>
    <w:rsid w:val="602AD982"/>
    <w:rsid w:val="602D6FF3"/>
    <w:rsid w:val="60461971"/>
    <w:rsid w:val="6046BF78"/>
    <w:rsid w:val="609F59CF"/>
    <w:rsid w:val="60B333C9"/>
    <w:rsid w:val="60B53566"/>
    <w:rsid w:val="60C06931"/>
    <w:rsid w:val="60CB4560"/>
    <w:rsid w:val="60D2CF5F"/>
    <w:rsid w:val="60F44D32"/>
    <w:rsid w:val="61538E68"/>
    <w:rsid w:val="61758FBC"/>
    <w:rsid w:val="6197E87F"/>
    <w:rsid w:val="61CCBBB5"/>
    <w:rsid w:val="61D2927D"/>
    <w:rsid w:val="61D51964"/>
    <w:rsid w:val="61EB36D0"/>
    <w:rsid w:val="6220241B"/>
    <w:rsid w:val="6256C478"/>
    <w:rsid w:val="62813677"/>
    <w:rsid w:val="62C6BC69"/>
    <w:rsid w:val="62CBCB17"/>
    <w:rsid w:val="62E6D8BF"/>
    <w:rsid w:val="62FE3741"/>
    <w:rsid w:val="63361A56"/>
    <w:rsid w:val="63399C62"/>
    <w:rsid w:val="633D8D83"/>
    <w:rsid w:val="633FA82B"/>
    <w:rsid w:val="6345A14F"/>
    <w:rsid w:val="638F8624"/>
    <w:rsid w:val="6392DE08"/>
    <w:rsid w:val="63966832"/>
    <w:rsid w:val="63A65B3C"/>
    <w:rsid w:val="63DE1FD9"/>
    <w:rsid w:val="63E019E6"/>
    <w:rsid w:val="63EBD7A3"/>
    <w:rsid w:val="64358F8E"/>
    <w:rsid w:val="64386F74"/>
    <w:rsid w:val="6448A556"/>
    <w:rsid w:val="64527A94"/>
    <w:rsid w:val="645D5B9F"/>
    <w:rsid w:val="64661F10"/>
    <w:rsid w:val="647DCC79"/>
    <w:rsid w:val="64826B10"/>
    <w:rsid w:val="64A91CE4"/>
    <w:rsid w:val="64D3C56B"/>
    <w:rsid w:val="64E39502"/>
    <w:rsid w:val="65014592"/>
    <w:rsid w:val="6515BAF8"/>
    <w:rsid w:val="6529CD89"/>
    <w:rsid w:val="656ADA74"/>
    <w:rsid w:val="65792C79"/>
    <w:rsid w:val="65A755CA"/>
    <w:rsid w:val="65BF9159"/>
    <w:rsid w:val="65C3A3BD"/>
    <w:rsid w:val="65CC609C"/>
    <w:rsid w:val="65CF3248"/>
    <w:rsid w:val="65D989A6"/>
    <w:rsid w:val="6604CDBE"/>
    <w:rsid w:val="6607010A"/>
    <w:rsid w:val="661DD192"/>
    <w:rsid w:val="662F8A8A"/>
    <w:rsid w:val="66312720"/>
    <w:rsid w:val="66398F0A"/>
    <w:rsid w:val="66408003"/>
    <w:rsid w:val="66534310"/>
    <w:rsid w:val="66639A3B"/>
    <w:rsid w:val="666C6939"/>
    <w:rsid w:val="6673FEF5"/>
    <w:rsid w:val="66868A35"/>
    <w:rsid w:val="66B59C9B"/>
    <w:rsid w:val="66E874A5"/>
    <w:rsid w:val="66EBC006"/>
    <w:rsid w:val="66F22741"/>
    <w:rsid w:val="674E0676"/>
    <w:rsid w:val="674E1FC9"/>
    <w:rsid w:val="675CDDEA"/>
    <w:rsid w:val="6761A5EB"/>
    <w:rsid w:val="67704026"/>
    <w:rsid w:val="677C7B45"/>
    <w:rsid w:val="67A670DD"/>
    <w:rsid w:val="67BF990B"/>
    <w:rsid w:val="67C092CF"/>
    <w:rsid w:val="67C8235C"/>
    <w:rsid w:val="67CEB0A0"/>
    <w:rsid w:val="67D9405A"/>
    <w:rsid w:val="67D94A3F"/>
    <w:rsid w:val="67FE227F"/>
    <w:rsid w:val="68025527"/>
    <w:rsid w:val="680A6D09"/>
    <w:rsid w:val="681142DD"/>
    <w:rsid w:val="684176A1"/>
    <w:rsid w:val="684F84DC"/>
    <w:rsid w:val="6858F321"/>
    <w:rsid w:val="6866937C"/>
    <w:rsid w:val="68C71998"/>
    <w:rsid w:val="68CABA2D"/>
    <w:rsid w:val="68E16132"/>
    <w:rsid w:val="68F077FB"/>
    <w:rsid w:val="68F77E83"/>
    <w:rsid w:val="6920F786"/>
    <w:rsid w:val="6926AE6A"/>
    <w:rsid w:val="69294E96"/>
    <w:rsid w:val="692970F1"/>
    <w:rsid w:val="6982090D"/>
    <w:rsid w:val="69856F67"/>
    <w:rsid w:val="69986C30"/>
    <w:rsid w:val="69BFCFA1"/>
    <w:rsid w:val="69C04388"/>
    <w:rsid w:val="69CDB333"/>
    <w:rsid w:val="69FBFA89"/>
    <w:rsid w:val="6A0C19E4"/>
    <w:rsid w:val="6A104874"/>
    <w:rsid w:val="6A11358F"/>
    <w:rsid w:val="6A14019F"/>
    <w:rsid w:val="6A1B3A28"/>
    <w:rsid w:val="6A36FD56"/>
    <w:rsid w:val="6A5229F4"/>
    <w:rsid w:val="6A66FAC8"/>
    <w:rsid w:val="6AAAC918"/>
    <w:rsid w:val="6AB3E718"/>
    <w:rsid w:val="6AD25278"/>
    <w:rsid w:val="6ADF5F67"/>
    <w:rsid w:val="6AFD35E7"/>
    <w:rsid w:val="6B1969E4"/>
    <w:rsid w:val="6B4351BF"/>
    <w:rsid w:val="6B5B4A3C"/>
    <w:rsid w:val="6B7378F1"/>
    <w:rsid w:val="6B832921"/>
    <w:rsid w:val="6B95C230"/>
    <w:rsid w:val="6B998DE5"/>
    <w:rsid w:val="6BDF6CB3"/>
    <w:rsid w:val="6BFA52CD"/>
    <w:rsid w:val="6C1BAC52"/>
    <w:rsid w:val="6C5E6238"/>
    <w:rsid w:val="6C8059B8"/>
    <w:rsid w:val="6C8295DA"/>
    <w:rsid w:val="6CAB1790"/>
    <w:rsid w:val="6CAD3D8E"/>
    <w:rsid w:val="6CC90AB7"/>
    <w:rsid w:val="6CD21BB7"/>
    <w:rsid w:val="6D0CC121"/>
    <w:rsid w:val="6D330AD4"/>
    <w:rsid w:val="6D36E9B7"/>
    <w:rsid w:val="6D3C5570"/>
    <w:rsid w:val="6D71FE5E"/>
    <w:rsid w:val="6D84D11D"/>
    <w:rsid w:val="6D888815"/>
    <w:rsid w:val="6D908244"/>
    <w:rsid w:val="6D9346BB"/>
    <w:rsid w:val="6DAB8043"/>
    <w:rsid w:val="6DAFC3FC"/>
    <w:rsid w:val="6DEAAA23"/>
    <w:rsid w:val="6DEFF96A"/>
    <w:rsid w:val="6DFD05A5"/>
    <w:rsid w:val="6E117C9C"/>
    <w:rsid w:val="6E1C335F"/>
    <w:rsid w:val="6E507F2D"/>
    <w:rsid w:val="6E719F28"/>
    <w:rsid w:val="6E84F74F"/>
    <w:rsid w:val="6E87F769"/>
    <w:rsid w:val="6ECC9AC7"/>
    <w:rsid w:val="6EED31FD"/>
    <w:rsid w:val="6EF7E03F"/>
    <w:rsid w:val="6EFC9DC1"/>
    <w:rsid w:val="6F05618B"/>
    <w:rsid w:val="6F16D774"/>
    <w:rsid w:val="6F530A33"/>
    <w:rsid w:val="6F5B9923"/>
    <w:rsid w:val="6F601913"/>
    <w:rsid w:val="6F7088AB"/>
    <w:rsid w:val="6F7BFA69"/>
    <w:rsid w:val="6F848028"/>
    <w:rsid w:val="6F97A53E"/>
    <w:rsid w:val="6FA4E9A4"/>
    <w:rsid w:val="6FC02AE9"/>
    <w:rsid w:val="6FF119E2"/>
    <w:rsid w:val="7017D847"/>
    <w:rsid w:val="701917EF"/>
    <w:rsid w:val="70196145"/>
    <w:rsid w:val="70235C8A"/>
    <w:rsid w:val="70281EFA"/>
    <w:rsid w:val="702DD403"/>
    <w:rsid w:val="7037A683"/>
    <w:rsid w:val="70712768"/>
    <w:rsid w:val="7097CA64"/>
    <w:rsid w:val="70C09383"/>
    <w:rsid w:val="70D79E7B"/>
    <w:rsid w:val="70D813C4"/>
    <w:rsid w:val="70F0BE55"/>
    <w:rsid w:val="70F1B505"/>
    <w:rsid w:val="70FDDAE5"/>
    <w:rsid w:val="711AAE38"/>
    <w:rsid w:val="7133CC9A"/>
    <w:rsid w:val="71534020"/>
    <w:rsid w:val="71703736"/>
    <w:rsid w:val="71940B8F"/>
    <w:rsid w:val="71B17931"/>
    <w:rsid w:val="71C5EB43"/>
    <w:rsid w:val="722A242C"/>
    <w:rsid w:val="722ED1FE"/>
    <w:rsid w:val="72372771"/>
    <w:rsid w:val="724D23EF"/>
    <w:rsid w:val="72591374"/>
    <w:rsid w:val="725B71DA"/>
    <w:rsid w:val="725D0B7C"/>
    <w:rsid w:val="726DB089"/>
    <w:rsid w:val="72A0F437"/>
    <w:rsid w:val="72A73D06"/>
    <w:rsid w:val="72BEDD5B"/>
    <w:rsid w:val="72C4ADDF"/>
    <w:rsid w:val="732F716D"/>
    <w:rsid w:val="73315542"/>
    <w:rsid w:val="7350B8B1"/>
    <w:rsid w:val="736574C5"/>
    <w:rsid w:val="7370205D"/>
    <w:rsid w:val="73796EAE"/>
    <w:rsid w:val="739F403B"/>
    <w:rsid w:val="73A21F99"/>
    <w:rsid w:val="73B0F303"/>
    <w:rsid w:val="73BEC7AB"/>
    <w:rsid w:val="73CC9DDA"/>
    <w:rsid w:val="73FD60ED"/>
    <w:rsid w:val="740766A8"/>
    <w:rsid w:val="741E02FA"/>
    <w:rsid w:val="74212C5A"/>
    <w:rsid w:val="7466EDBE"/>
    <w:rsid w:val="74751D01"/>
    <w:rsid w:val="7479FD45"/>
    <w:rsid w:val="7491DBCB"/>
    <w:rsid w:val="74A5471D"/>
    <w:rsid w:val="74C5594F"/>
    <w:rsid w:val="74CFFBBF"/>
    <w:rsid w:val="74DED61D"/>
    <w:rsid w:val="74E2B01D"/>
    <w:rsid w:val="74F68F16"/>
    <w:rsid w:val="750A5200"/>
    <w:rsid w:val="750EABF8"/>
    <w:rsid w:val="753F581C"/>
    <w:rsid w:val="754E395C"/>
    <w:rsid w:val="755F810C"/>
    <w:rsid w:val="75A4C2D3"/>
    <w:rsid w:val="75CDE5D8"/>
    <w:rsid w:val="75E14FDB"/>
    <w:rsid w:val="75F5354F"/>
    <w:rsid w:val="76260650"/>
    <w:rsid w:val="762AC8E2"/>
    <w:rsid w:val="762D43CB"/>
    <w:rsid w:val="7694DB53"/>
    <w:rsid w:val="76A4A294"/>
    <w:rsid w:val="76B2CE86"/>
    <w:rsid w:val="76BB6B82"/>
    <w:rsid w:val="76FAFA35"/>
    <w:rsid w:val="770E8E93"/>
    <w:rsid w:val="77222E95"/>
    <w:rsid w:val="777023C3"/>
    <w:rsid w:val="7785D0EE"/>
    <w:rsid w:val="778EE9DE"/>
    <w:rsid w:val="77AB9092"/>
    <w:rsid w:val="77CD67DD"/>
    <w:rsid w:val="77D76F31"/>
    <w:rsid w:val="77DC4CBA"/>
    <w:rsid w:val="77DF398F"/>
    <w:rsid w:val="77E1E2D8"/>
    <w:rsid w:val="77E9F316"/>
    <w:rsid w:val="77FA3BC3"/>
    <w:rsid w:val="781678E9"/>
    <w:rsid w:val="783025B5"/>
    <w:rsid w:val="783227DF"/>
    <w:rsid w:val="7838E5E8"/>
    <w:rsid w:val="783D51AB"/>
    <w:rsid w:val="784321B2"/>
    <w:rsid w:val="785A7370"/>
    <w:rsid w:val="7861FF61"/>
    <w:rsid w:val="78725E7D"/>
    <w:rsid w:val="78A86B94"/>
    <w:rsid w:val="78C1B400"/>
    <w:rsid w:val="78CD2DF2"/>
    <w:rsid w:val="78CEB067"/>
    <w:rsid w:val="78D265A7"/>
    <w:rsid w:val="78D6AAEC"/>
    <w:rsid w:val="78E7EB0F"/>
    <w:rsid w:val="78F11B60"/>
    <w:rsid w:val="79026198"/>
    <w:rsid w:val="792C6C3E"/>
    <w:rsid w:val="7953A329"/>
    <w:rsid w:val="79654CEE"/>
    <w:rsid w:val="7968A5A7"/>
    <w:rsid w:val="79769938"/>
    <w:rsid w:val="79840E1B"/>
    <w:rsid w:val="7991CF58"/>
    <w:rsid w:val="79CD7DAD"/>
    <w:rsid w:val="79E3B6AE"/>
    <w:rsid w:val="79EF7D2A"/>
    <w:rsid w:val="7A0F8AD7"/>
    <w:rsid w:val="7A143913"/>
    <w:rsid w:val="7A1B2BAA"/>
    <w:rsid w:val="7A282234"/>
    <w:rsid w:val="7A2CAAC7"/>
    <w:rsid w:val="7A2F3366"/>
    <w:rsid w:val="7A3A8583"/>
    <w:rsid w:val="7A4D75C3"/>
    <w:rsid w:val="7A4EED88"/>
    <w:rsid w:val="7A76A82C"/>
    <w:rsid w:val="7A98D5A8"/>
    <w:rsid w:val="7A98FC94"/>
    <w:rsid w:val="7AE5C970"/>
    <w:rsid w:val="7AEE7CF6"/>
    <w:rsid w:val="7AF77293"/>
    <w:rsid w:val="7B20A75D"/>
    <w:rsid w:val="7B51F9AB"/>
    <w:rsid w:val="7B59A2DB"/>
    <w:rsid w:val="7B7B4F9F"/>
    <w:rsid w:val="7B877DEA"/>
    <w:rsid w:val="7B92F977"/>
    <w:rsid w:val="7BAA47D3"/>
    <w:rsid w:val="7BBA77A2"/>
    <w:rsid w:val="7BD77747"/>
    <w:rsid w:val="7BD93FE9"/>
    <w:rsid w:val="7BDA6B37"/>
    <w:rsid w:val="7BDF43BA"/>
    <w:rsid w:val="7BE0B138"/>
    <w:rsid w:val="7C56408C"/>
    <w:rsid w:val="7C699113"/>
    <w:rsid w:val="7C80E209"/>
    <w:rsid w:val="7C9629EE"/>
    <w:rsid w:val="7C9DA1B5"/>
    <w:rsid w:val="7CA13E18"/>
    <w:rsid w:val="7CAA78CA"/>
    <w:rsid w:val="7CADEBCE"/>
    <w:rsid w:val="7CB88DB6"/>
    <w:rsid w:val="7CFF6C5F"/>
    <w:rsid w:val="7D0CD924"/>
    <w:rsid w:val="7D2CB441"/>
    <w:rsid w:val="7D5B28F7"/>
    <w:rsid w:val="7D7599A8"/>
    <w:rsid w:val="7D84F4B3"/>
    <w:rsid w:val="7DCEB0FF"/>
    <w:rsid w:val="7E26A383"/>
    <w:rsid w:val="7E5A69D2"/>
    <w:rsid w:val="7E5C8E63"/>
    <w:rsid w:val="7E8948D4"/>
    <w:rsid w:val="7E89C66A"/>
    <w:rsid w:val="7EBD8265"/>
    <w:rsid w:val="7ED39DE8"/>
    <w:rsid w:val="7EF07539"/>
    <w:rsid w:val="7F04DBEF"/>
    <w:rsid w:val="7F2F2805"/>
    <w:rsid w:val="7F44BF72"/>
    <w:rsid w:val="7F4EE33E"/>
    <w:rsid w:val="7F51FE0D"/>
    <w:rsid w:val="7F66E2CD"/>
    <w:rsid w:val="7F95FC34"/>
    <w:rsid w:val="7F99A2AA"/>
    <w:rsid w:val="7FB819CD"/>
    <w:rsid w:val="7FBD4A19"/>
    <w:rsid w:val="7FDD3BD3"/>
    <w:rsid w:val="7FE0DFB9"/>
    <w:rsid w:val="7FF31037"/>
    <w:rsid w:val="7FF62193"/>
    <w:rsid w:val="7FFCC4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3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0A3"/>
    <w:pPr>
      <w:spacing w:after="0"/>
    </w:pPr>
    <w:rPr>
      <w:sz w:val="20"/>
    </w:rPr>
  </w:style>
  <w:style w:type="paragraph" w:styleId="Heading1">
    <w:name w:val="heading 1"/>
    <w:aliases w:val="h1,Level 1 Topic Heading,Level 1,Heading 1X,1st level,I1,heading 1,Chapter title,l1,l1+toc 1,toc1,11pt Heading 1,Chapter Heading,II+,I,Section Head,Titre§,Level 11,Topic Heading 1,H1,(Alt+1),Header1,KDO.Titre 1,Titre Chapitre,Numbered - 1,Part"/>
    <w:basedOn w:val="Normal"/>
    <w:next w:val="Normal"/>
    <w:link w:val="Heading1Char"/>
    <w:qFormat/>
    <w:rsid w:val="005514AB"/>
    <w:pPr>
      <w:keepNext/>
      <w:keepLines/>
      <w:pageBreakBefore/>
      <w:numPr>
        <w:numId w:val="6"/>
      </w:numPr>
      <w:spacing w:after="240" w:line="240" w:lineRule="auto"/>
      <w:outlineLvl w:val="0"/>
    </w:pPr>
    <w:rPr>
      <w:rFonts w:asciiTheme="majorHAnsi" w:eastAsiaTheme="majorEastAsia" w:hAnsiTheme="majorHAnsi" w:cstheme="majorBidi"/>
      <w:bCs/>
      <w:sz w:val="32"/>
      <w:szCs w:val="56"/>
    </w:rPr>
  </w:style>
  <w:style w:type="paragraph" w:styleId="Heading2">
    <w:name w:val="heading 2"/>
    <w:aliases w:val="h2,Level 2 Topic Heading,11pt Heading 2,2nd level,I2,heading 2,Section Title,l2,H2,level 2 Head,level 2 no toc,1st level heading,A,Titre2,A.B.C.,TitreProp,Header 2,Head 2,ITT t2,PA Major Section,1.1,Chapter Title,(Alt+2),Lev 2,A Heading 2,sh2"/>
    <w:basedOn w:val="Normal"/>
    <w:next w:val="Normal"/>
    <w:link w:val="Heading2Char"/>
    <w:unhideWhenUsed/>
    <w:qFormat/>
    <w:rsid w:val="005514AB"/>
    <w:pPr>
      <w:keepNext/>
      <w:keepLines/>
      <w:numPr>
        <w:ilvl w:val="1"/>
        <w:numId w:val="6"/>
      </w:numPr>
      <w:spacing w:before="240" w:after="60"/>
      <w:outlineLvl w:val="1"/>
    </w:pPr>
    <w:rPr>
      <w:rFonts w:asciiTheme="majorHAnsi" w:eastAsiaTheme="majorEastAsia" w:hAnsiTheme="majorHAnsi" w:cstheme="majorBidi"/>
      <w:bCs/>
      <w:sz w:val="24"/>
      <w:szCs w:val="26"/>
    </w:rPr>
  </w:style>
  <w:style w:type="paragraph" w:styleId="Heading3">
    <w:name w:val="heading 3"/>
    <w:aliases w:val="H3,h3,Level 3 Topic Heading,l3+toc 3,heading 3,l3,CT,Sub-section Title,3,Level 3 Head,level 3 no TOC,3rd level,Head 3,subhead,1.,TF-Overskrift 3,Subhead,titre 1.1.1,ITT t3,PA Minor Section,level3,Topic Sub Heading,H31,Lev 3,(Alt+3),W6_Hdg3,H32"/>
    <w:basedOn w:val="Normal"/>
    <w:next w:val="Normal"/>
    <w:link w:val="Heading3Char"/>
    <w:uiPriority w:val="9"/>
    <w:unhideWhenUsed/>
    <w:qFormat/>
    <w:rsid w:val="005514AB"/>
    <w:pPr>
      <w:keepNext/>
      <w:keepLines/>
      <w:numPr>
        <w:ilvl w:val="2"/>
        <w:numId w:val="6"/>
      </w:numPr>
      <w:spacing w:before="240" w:after="60"/>
      <w:outlineLvl w:val="2"/>
    </w:pPr>
    <w:rPr>
      <w:rFonts w:asciiTheme="majorHAnsi" w:eastAsiaTheme="majorEastAsia" w:hAnsiTheme="majorHAnsi" w:cstheme="majorBidi"/>
      <w:bCs/>
    </w:rPr>
  </w:style>
  <w:style w:type="paragraph" w:styleId="Heading4">
    <w:name w:val="heading 4"/>
    <w:aliases w:val="h4,Level 4 Topic Heading,14,l4,a.,Map Title,parapoint,¶,H4,l4+toc4,heading 4,Numbered List,dash,(RFP Heading 4),Heading 4*,Numbered - 4"/>
    <w:basedOn w:val="Normal"/>
    <w:next w:val="Normal"/>
    <w:link w:val="Heading4Char"/>
    <w:unhideWhenUsed/>
    <w:qFormat/>
    <w:rsid w:val="00F96363"/>
    <w:pPr>
      <w:keepNext/>
      <w:keepLines/>
      <w:numPr>
        <w:ilvl w:val="3"/>
        <w:numId w:val="6"/>
      </w:numPr>
      <w:spacing w:before="240" w:after="60"/>
      <w:outlineLvl w:val="3"/>
    </w:pPr>
    <w:rPr>
      <w:rFonts w:eastAsiaTheme="majorEastAsia" w:cstheme="majorBidi"/>
      <w:bCs/>
      <w:i/>
      <w:iCs/>
    </w:rPr>
  </w:style>
  <w:style w:type="paragraph" w:styleId="Heading5">
    <w:name w:val="heading 5"/>
    <w:aliases w:val="h5,Level 5 Topic Heading,Block Label,Second Level Subtopic,Heading 5 (do not use),Heading 5*,Numbered - 5"/>
    <w:basedOn w:val="Normal"/>
    <w:next w:val="Normal"/>
    <w:link w:val="Heading5Char"/>
    <w:uiPriority w:val="9"/>
    <w:unhideWhenUsed/>
    <w:qFormat/>
    <w:rsid w:val="00B459A9"/>
    <w:pPr>
      <w:keepNext/>
      <w:keepLines/>
      <w:numPr>
        <w:ilvl w:val="4"/>
        <w:numId w:val="6"/>
      </w:numPr>
      <w:spacing w:before="240" w:after="60"/>
      <w:outlineLvl w:val="4"/>
    </w:pPr>
    <w:rPr>
      <w:rFonts w:eastAsiaTheme="majorEastAsia" w:cstheme="majorBidi"/>
      <w:i/>
    </w:rPr>
  </w:style>
  <w:style w:type="paragraph" w:styleId="Heading6">
    <w:name w:val="heading 6"/>
    <w:aliases w:val="h6,Level 6 Topic Heading"/>
    <w:basedOn w:val="Normal"/>
    <w:next w:val="Normal"/>
    <w:link w:val="Heading6Char"/>
    <w:unhideWhenUsed/>
    <w:qFormat/>
    <w:rsid w:val="00153387"/>
    <w:pPr>
      <w:keepNext/>
      <w:keepLines/>
      <w:numPr>
        <w:ilvl w:val="5"/>
        <w:numId w:val="6"/>
      </w:numPr>
      <w:spacing w:before="240" w:after="60"/>
      <w:outlineLvl w:val="5"/>
    </w:pPr>
    <w:rPr>
      <w:rFonts w:asciiTheme="majorHAnsi" w:eastAsiaTheme="majorEastAsia" w:hAnsiTheme="majorHAnsi" w:cstheme="majorBidi"/>
      <w:i/>
      <w:iCs/>
      <w:color w:val="333333" w:themeColor="text1"/>
    </w:rPr>
  </w:style>
  <w:style w:type="paragraph" w:styleId="Heading7">
    <w:name w:val="heading 7"/>
    <w:aliases w:val="h7,First Subheading"/>
    <w:basedOn w:val="Normal"/>
    <w:next w:val="Normal"/>
    <w:link w:val="Heading7Char"/>
    <w:unhideWhenUsed/>
    <w:qFormat/>
    <w:rsid w:val="00883DC4"/>
    <w:pPr>
      <w:keepNext/>
      <w:keepLines/>
      <w:numPr>
        <w:ilvl w:val="6"/>
        <w:numId w:val="6"/>
      </w:numPr>
      <w:spacing w:before="200"/>
      <w:outlineLvl w:val="6"/>
    </w:pPr>
    <w:rPr>
      <w:rFonts w:asciiTheme="majorHAnsi" w:eastAsiaTheme="majorEastAsia" w:hAnsiTheme="majorHAnsi" w:cstheme="majorBidi"/>
      <w:i/>
      <w:iCs/>
      <w:color w:val="666666" w:themeColor="text1" w:themeTint="BF"/>
      <w:sz w:val="22"/>
    </w:rPr>
  </w:style>
  <w:style w:type="paragraph" w:styleId="Heading8">
    <w:name w:val="heading 8"/>
    <w:aliases w:val="h8,Second Subheading"/>
    <w:basedOn w:val="Normal"/>
    <w:next w:val="Normal"/>
    <w:link w:val="Heading8Char"/>
    <w:unhideWhenUsed/>
    <w:qFormat/>
    <w:rsid w:val="00883DC4"/>
    <w:pPr>
      <w:keepNext/>
      <w:keepLines/>
      <w:numPr>
        <w:ilvl w:val="7"/>
        <w:numId w:val="6"/>
      </w:numPr>
      <w:spacing w:before="200"/>
      <w:outlineLvl w:val="7"/>
    </w:pPr>
    <w:rPr>
      <w:rFonts w:asciiTheme="majorHAnsi" w:eastAsiaTheme="majorEastAsia" w:hAnsiTheme="majorHAnsi" w:cstheme="majorBidi"/>
      <w:color w:val="666666" w:themeColor="text1" w:themeTint="BF"/>
      <w:szCs w:val="20"/>
    </w:rPr>
  </w:style>
  <w:style w:type="paragraph" w:styleId="Heading9">
    <w:name w:val="heading 9"/>
    <w:aliases w:val="h9,Third Subheading"/>
    <w:basedOn w:val="Normal"/>
    <w:next w:val="Normal"/>
    <w:link w:val="Heading9Char"/>
    <w:unhideWhenUsed/>
    <w:qFormat/>
    <w:rsid w:val="00883DC4"/>
    <w:pPr>
      <w:keepNext/>
      <w:keepLines/>
      <w:numPr>
        <w:ilvl w:val="8"/>
        <w:numId w:val="6"/>
      </w:numPr>
      <w:spacing w:before="200"/>
      <w:outlineLvl w:val="8"/>
    </w:pPr>
    <w:rPr>
      <w:rFonts w:asciiTheme="majorHAnsi" w:eastAsiaTheme="majorEastAsia" w:hAnsiTheme="majorHAnsi" w:cstheme="majorBidi"/>
      <w:i/>
      <w:iCs/>
      <w:color w:val="666666"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00AE"/>
    <w:pPr>
      <w:tabs>
        <w:tab w:val="center" w:pos="4680"/>
        <w:tab w:val="right" w:pos="9360"/>
      </w:tabs>
      <w:spacing w:line="240" w:lineRule="auto"/>
    </w:pPr>
  </w:style>
  <w:style w:type="character" w:customStyle="1" w:styleId="HeaderChar">
    <w:name w:val="Header Char"/>
    <w:basedOn w:val="DefaultParagraphFont"/>
    <w:link w:val="Header"/>
    <w:uiPriority w:val="99"/>
    <w:rsid w:val="00BB00AE"/>
  </w:style>
  <w:style w:type="paragraph" w:styleId="Footer">
    <w:name w:val="footer"/>
    <w:basedOn w:val="Normal"/>
    <w:link w:val="FooterChar"/>
    <w:uiPriority w:val="99"/>
    <w:unhideWhenUsed/>
    <w:rsid w:val="00BB00AE"/>
    <w:pPr>
      <w:tabs>
        <w:tab w:val="center" w:pos="4680"/>
        <w:tab w:val="right" w:pos="9360"/>
      </w:tabs>
      <w:spacing w:line="240" w:lineRule="auto"/>
    </w:pPr>
  </w:style>
  <w:style w:type="character" w:customStyle="1" w:styleId="FooterChar">
    <w:name w:val="Footer Char"/>
    <w:basedOn w:val="DefaultParagraphFont"/>
    <w:link w:val="Footer"/>
    <w:uiPriority w:val="99"/>
    <w:rsid w:val="00BB00AE"/>
  </w:style>
  <w:style w:type="paragraph" w:styleId="BalloonText">
    <w:name w:val="Balloon Text"/>
    <w:basedOn w:val="Normal"/>
    <w:link w:val="BalloonTextChar"/>
    <w:uiPriority w:val="99"/>
    <w:semiHidden/>
    <w:unhideWhenUsed/>
    <w:rsid w:val="00BB00A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0AE"/>
    <w:rPr>
      <w:rFonts w:ascii="Tahoma" w:hAnsi="Tahoma" w:cs="Tahoma"/>
      <w:sz w:val="16"/>
      <w:szCs w:val="16"/>
    </w:rPr>
  </w:style>
  <w:style w:type="table" w:styleId="TableGrid">
    <w:name w:val="Table Grid"/>
    <w:aliases w:val="HLSD Table,Bordure"/>
    <w:basedOn w:val="TableNormal"/>
    <w:rsid w:val="00EE527E"/>
    <w:pPr>
      <w:spacing w:after="0" w:line="240" w:lineRule="auto"/>
    </w:pPr>
    <w:tblPr>
      <w:tblBorders>
        <w:top w:val="single" w:sz="4" w:space="0" w:color="333333" w:themeColor="text1"/>
        <w:left w:val="single" w:sz="4" w:space="0" w:color="333333" w:themeColor="text1"/>
        <w:bottom w:val="single" w:sz="4" w:space="0" w:color="333333" w:themeColor="text1"/>
        <w:right w:val="single" w:sz="4" w:space="0" w:color="333333" w:themeColor="text1"/>
        <w:insideH w:val="single" w:sz="4" w:space="0" w:color="333333" w:themeColor="text1"/>
        <w:insideV w:val="single" w:sz="4" w:space="0" w:color="333333" w:themeColor="text1"/>
      </w:tblBorders>
    </w:tblPr>
  </w:style>
  <w:style w:type="character" w:customStyle="1" w:styleId="Heading1Char">
    <w:name w:val="Heading 1 Char"/>
    <w:aliases w:val="h1 Char,Level 1 Topic Heading Char,Level 1 Char,Heading 1X Char,1st level Char,I1 Char,heading 1 Char,Chapter title Char,l1 Char,l1+toc 1 Char,toc1 Char,11pt Heading 1 Char,Chapter Heading Char,II+ Char,I Char,Section Head Char,H1 Char"/>
    <w:basedOn w:val="DefaultParagraphFont"/>
    <w:link w:val="Heading1"/>
    <w:rsid w:val="005514AB"/>
    <w:rPr>
      <w:rFonts w:asciiTheme="majorHAnsi" w:eastAsiaTheme="majorEastAsia" w:hAnsiTheme="majorHAnsi" w:cstheme="majorBidi"/>
      <w:bCs/>
      <w:sz w:val="32"/>
      <w:szCs w:val="56"/>
    </w:rPr>
  </w:style>
  <w:style w:type="character" w:customStyle="1" w:styleId="Heading3Char">
    <w:name w:val="Heading 3 Char"/>
    <w:aliases w:val="H3 Char,h3 Char,Level 3 Topic Heading Char,l3+toc 3 Char,heading 3 Char,l3 Char,CT Char,Sub-section Title Char,3 Char,Level 3 Head Char,level 3 no TOC Char,3rd level Char,Head 3 Char,subhead Char,1. Char,TF-Overskrift 3 Char,Subhead Char"/>
    <w:basedOn w:val="DefaultParagraphFont"/>
    <w:link w:val="Heading3"/>
    <w:uiPriority w:val="9"/>
    <w:rsid w:val="005514AB"/>
    <w:rPr>
      <w:rFonts w:asciiTheme="majorHAnsi" w:eastAsiaTheme="majorEastAsia" w:hAnsiTheme="majorHAnsi" w:cstheme="majorBidi"/>
      <w:bCs/>
      <w:sz w:val="20"/>
    </w:rPr>
  </w:style>
  <w:style w:type="character" w:customStyle="1" w:styleId="Heading2Char">
    <w:name w:val="Heading 2 Char"/>
    <w:aliases w:val="h2 Char,Level 2 Topic Heading Char,11pt Heading 2 Char,2nd level Char,I2 Char,heading 2 Char,Section Title Char,l2 Char,H2 Char,level 2 Head Char,level 2 no toc Char,1st level heading Char,A Char,Titre2 Char,A.B.C. Char,TitreProp Char"/>
    <w:basedOn w:val="DefaultParagraphFont"/>
    <w:link w:val="Heading2"/>
    <w:rsid w:val="005514AB"/>
    <w:rPr>
      <w:rFonts w:asciiTheme="majorHAnsi" w:eastAsiaTheme="majorEastAsia" w:hAnsiTheme="majorHAnsi" w:cstheme="majorBidi"/>
      <w:bCs/>
      <w:sz w:val="24"/>
      <w:szCs w:val="26"/>
    </w:rPr>
  </w:style>
  <w:style w:type="character" w:customStyle="1" w:styleId="Heading4Char">
    <w:name w:val="Heading 4 Char"/>
    <w:aliases w:val="h4 Char,Level 4 Topic Heading Char,14 Char,l4 Char,a. Char,Map Title Char,parapoint Char,¶ Char,H4 Char,l4+toc4 Char,heading 4 Char,Numbered List Char,dash Char,(RFP Heading 4) Char,Heading 4* Char,Numbered - 4 Char"/>
    <w:basedOn w:val="DefaultParagraphFont"/>
    <w:link w:val="Heading4"/>
    <w:rsid w:val="00F96363"/>
    <w:rPr>
      <w:rFonts w:eastAsiaTheme="majorEastAsia" w:cstheme="majorBidi"/>
      <w:bCs/>
      <w:i/>
      <w:iCs/>
      <w:sz w:val="20"/>
    </w:rPr>
  </w:style>
  <w:style w:type="character" w:customStyle="1" w:styleId="Heading5Char">
    <w:name w:val="Heading 5 Char"/>
    <w:aliases w:val="h5 Char,Level 5 Topic Heading Char,Block Label Char,Second Level Subtopic Char,Heading 5 (do not use) Char,Heading 5* Char,Numbered - 5 Char"/>
    <w:basedOn w:val="DefaultParagraphFont"/>
    <w:link w:val="Heading5"/>
    <w:uiPriority w:val="9"/>
    <w:rsid w:val="00B459A9"/>
    <w:rPr>
      <w:rFonts w:eastAsiaTheme="majorEastAsia" w:cstheme="majorBidi"/>
      <w:i/>
      <w:sz w:val="20"/>
    </w:rPr>
  </w:style>
  <w:style w:type="character" w:customStyle="1" w:styleId="Heading6Char">
    <w:name w:val="Heading 6 Char"/>
    <w:aliases w:val="h6 Char,Level 6 Topic Heading Char"/>
    <w:basedOn w:val="DefaultParagraphFont"/>
    <w:link w:val="Heading6"/>
    <w:rsid w:val="00153387"/>
    <w:rPr>
      <w:rFonts w:asciiTheme="majorHAnsi" w:eastAsiaTheme="majorEastAsia" w:hAnsiTheme="majorHAnsi" w:cstheme="majorBidi"/>
      <w:i/>
      <w:iCs/>
      <w:color w:val="333333" w:themeColor="text1"/>
      <w:sz w:val="20"/>
    </w:rPr>
  </w:style>
  <w:style w:type="character" w:customStyle="1" w:styleId="Heading7Char">
    <w:name w:val="Heading 7 Char"/>
    <w:aliases w:val="h7 Char,First Subheading Char"/>
    <w:basedOn w:val="DefaultParagraphFont"/>
    <w:link w:val="Heading7"/>
    <w:rsid w:val="00883DC4"/>
    <w:rPr>
      <w:rFonts w:asciiTheme="majorHAnsi" w:eastAsiaTheme="majorEastAsia" w:hAnsiTheme="majorHAnsi" w:cstheme="majorBidi"/>
      <w:i/>
      <w:iCs/>
      <w:color w:val="666666" w:themeColor="text1" w:themeTint="BF"/>
    </w:rPr>
  </w:style>
  <w:style w:type="character" w:customStyle="1" w:styleId="Heading8Char">
    <w:name w:val="Heading 8 Char"/>
    <w:aliases w:val="h8 Char,Second Subheading Char"/>
    <w:basedOn w:val="DefaultParagraphFont"/>
    <w:link w:val="Heading8"/>
    <w:rsid w:val="00883DC4"/>
    <w:rPr>
      <w:rFonts w:asciiTheme="majorHAnsi" w:eastAsiaTheme="majorEastAsia" w:hAnsiTheme="majorHAnsi" w:cstheme="majorBidi"/>
      <w:color w:val="666666" w:themeColor="text1" w:themeTint="BF"/>
      <w:sz w:val="20"/>
      <w:szCs w:val="20"/>
    </w:rPr>
  </w:style>
  <w:style w:type="character" w:customStyle="1" w:styleId="Heading9Char">
    <w:name w:val="Heading 9 Char"/>
    <w:aliases w:val="h9 Char,Third Subheading Char"/>
    <w:basedOn w:val="DefaultParagraphFont"/>
    <w:link w:val="Heading9"/>
    <w:rsid w:val="00883DC4"/>
    <w:rPr>
      <w:rFonts w:asciiTheme="majorHAnsi" w:eastAsiaTheme="majorEastAsia" w:hAnsiTheme="majorHAnsi" w:cstheme="majorBidi"/>
      <w:i/>
      <w:iCs/>
      <w:color w:val="666666" w:themeColor="text1" w:themeTint="BF"/>
      <w:sz w:val="20"/>
      <w:szCs w:val="20"/>
    </w:rPr>
  </w:style>
  <w:style w:type="paragraph" w:customStyle="1" w:styleId="FauxHeading1">
    <w:name w:val="Faux Heading 1"/>
    <w:basedOn w:val="Normal"/>
    <w:next w:val="Normal"/>
    <w:qFormat/>
    <w:rsid w:val="00ED6C0D"/>
    <w:pPr>
      <w:ind w:left="142"/>
    </w:pPr>
    <w:rPr>
      <w:b/>
      <w:color w:val="FF5800" w:themeColor="accent1"/>
      <w:sz w:val="56"/>
      <w:szCs w:val="56"/>
    </w:rPr>
  </w:style>
  <w:style w:type="paragraph" w:styleId="TOCHeading">
    <w:name w:val="TOC Heading"/>
    <w:basedOn w:val="Heading1"/>
    <w:next w:val="Normal"/>
    <w:uiPriority w:val="39"/>
    <w:unhideWhenUsed/>
    <w:qFormat/>
    <w:rsid w:val="00153387"/>
    <w:pPr>
      <w:pageBreakBefore w:val="0"/>
      <w:numPr>
        <w:numId w:val="0"/>
      </w:numPr>
      <w:outlineLvl w:val="9"/>
    </w:pPr>
    <w:rPr>
      <w:rFonts w:cs="Arial"/>
    </w:rPr>
  </w:style>
  <w:style w:type="paragraph" w:styleId="TOC1">
    <w:name w:val="toc 1"/>
    <w:basedOn w:val="Normal"/>
    <w:next w:val="Normal"/>
    <w:autoRedefine/>
    <w:uiPriority w:val="39"/>
    <w:unhideWhenUsed/>
    <w:qFormat/>
    <w:rsid w:val="00F94641"/>
    <w:pPr>
      <w:spacing w:before="120" w:line="240" w:lineRule="auto"/>
    </w:pPr>
    <w:rPr>
      <w:rFonts w:asciiTheme="majorHAnsi" w:hAnsiTheme="majorHAnsi" w:cstheme="majorHAnsi"/>
      <w:bCs/>
      <w:color w:val="333333" w:themeColor="text1"/>
      <w:sz w:val="24"/>
      <w:szCs w:val="24"/>
    </w:rPr>
  </w:style>
  <w:style w:type="paragraph" w:styleId="TOC2">
    <w:name w:val="toc 2"/>
    <w:basedOn w:val="Normal"/>
    <w:next w:val="Normal"/>
    <w:uiPriority w:val="39"/>
    <w:unhideWhenUsed/>
    <w:qFormat/>
    <w:rsid w:val="00F94641"/>
    <w:pPr>
      <w:spacing w:line="240" w:lineRule="auto"/>
    </w:pPr>
    <w:rPr>
      <w:rFonts w:cstheme="minorHAnsi"/>
      <w:bCs/>
      <w:color w:val="333333" w:themeColor="text1"/>
      <w:szCs w:val="20"/>
    </w:rPr>
  </w:style>
  <w:style w:type="paragraph" w:styleId="TOC3">
    <w:name w:val="toc 3"/>
    <w:basedOn w:val="Normal"/>
    <w:next w:val="Normal"/>
    <w:uiPriority w:val="39"/>
    <w:unhideWhenUsed/>
    <w:qFormat/>
    <w:rsid w:val="007C5D54"/>
    <w:pPr>
      <w:spacing w:line="240" w:lineRule="auto"/>
      <w:ind w:left="202"/>
    </w:pPr>
    <w:rPr>
      <w:rFonts w:cstheme="minorHAnsi"/>
      <w:color w:val="333333" w:themeColor="text1"/>
      <w:szCs w:val="20"/>
    </w:rPr>
  </w:style>
  <w:style w:type="character" w:styleId="Hyperlink">
    <w:name w:val="Hyperlink"/>
    <w:basedOn w:val="DefaultParagraphFont"/>
    <w:uiPriority w:val="99"/>
    <w:unhideWhenUsed/>
    <w:rsid w:val="004657F5"/>
    <w:rPr>
      <w:color w:val="055082" w:themeColor="hyperlink"/>
      <w:u w:val="single"/>
    </w:rPr>
  </w:style>
  <w:style w:type="character" w:styleId="PlaceholderText">
    <w:name w:val="Placeholder Text"/>
    <w:basedOn w:val="DefaultParagraphFont"/>
    <w:uiPriority w:val="99"/>
    <w:semiHidden/>
    <w:rsid w:val="00A62A36"/>
    <w:rPr>
      <w:color w:val="808080"/>
    </w:rPr>
  </w:style>
  <w:style w:type="paragraph" w:styleId="Title">
    <w:name w:val="Title"/>
    <w:basedOn w:val="Normal"/>
    <w:next w:val="Normal"/>
    <w:link w:val="TitleChar"/>
    <w:uiPriority w:val="10"/>
    <w:qFormat/>
    <w:rsid w:val="00ED6C0D"/>
    <w:pPr>
      <w:framePr w:hSpace="141" w:wrap="around" w:vAnchor="page" w:hAnchor="margin" w:xAlign="center" w:y="3376"/>
      <w:spacing w:line="240" w:lineRule="auto"/>
      <w:ind w:right="284"/>
    </w:pPr>
    <w:rPr>
      <w:b/>
      <w:color w:val="FF5800"/>
      <w:sz w:val="120"/>
      <w:szCs w:val="120"/>
    </w:rPr>
  </w:style>
  <w:style w:type="character" w:customStyle="1" w:styleId="TitleChar">
    <w:name w:val="Title Char"/>
    <w:basedOn w:val="DefaultParagraphFont"/>
    <w:link w:val="Title"/>
    <w:uiPriority w:val="10"/>
    <w:rsid w:val="00ED6C0D"/>
    <w:rPr>
      <w:rFonts w:ascii="Arial" w:hAnsi="Arial"/>
      <w:b/>
      <w:color w:val="FF5800"/>
      <w:sz w:val="120"/>
      <w:szCs w:val="120"/>
    </w:rPr>
  </w:style>
  <w:style w:type="paragraph" w:styleId="Subtitle">
    <w:name w:val="Subtitle"/>
    <w:basedOn w:val="Normal"/>
    <w:next w:val="Normal"/>
    <w:link w:val="SubtitleChar"/>
    <w:uiPriority w:val="11"/>
    <w:qFormat/>
    <w:rsid w:val="00ED6C0D"/>
    <w:pPr>
      <w:framePr w:hSpace="141" w:wrap="around" w:vAnchor="page" w:hAnchor="margin" w:xAlign="center" w:y="3376"/>
      <w:spacing w:line="240" w:lineRule="auto"/>
      <w:ind w:right="284"/>
    </w:pPr>
    <w:rPr>
      <w:b/>
      <w:color w:val="FF5800"/>
      <w:sz w:val="36"/>
      <w:szCs w:val="120"/>
    </w:rPr>
  </w:style>
  <w:style w:type="character" w:customStyle="1" w:styleId="SubtitleChar">
    <w:name w:val="Subtitle Char"/>
    <w:basedOn w:val="DefaultParagraphFont"/>
    <w:link w:val="Subtitle"/>
    <w:uiPriority w:val="11"/>
    <w:rsid w:val="00ED6C0D"/>
    <w:rPr>
      <w:rFonts w:ascii="Arial" w:hAnsi="Arial"/>
      <w:b/>
      <w:color w:val="FF5800"/>
      <w:sz w:val="36"/>
      <w:szCs w:val="120"/>
    </w:rPr>
  </w:style>
  <w:style w:type="character" w:styleId="Strong">
    <w:name w:val="Strong"/>
    <w:uiPriority w:val="22"/>
    <w:qFormat/>
    <w:rsid w:val="00883DC4"/>
    <w:rPr>
      <w:b/>
      <w:bCs/>
    </w:rPr>
  </w:style>
  <w:style w:type="character" w:styleId="Emphasis">
    <w:name w:val="Emphasis"/>
    <w:uiPriority w:val="20"/>
    <w:qFormat/>
    <w:rsid w:val="00883DC4"/>
    <w:rPr>
      <w:i/>
      <w:iCs/>
    </w:rPr>
  </w:style>
  <w:style w:type="paragraph" w:styleId="NoSpacing">
    <w:name w:val="No Spacing"/>
    <w:basedOn w:val="Normal"/>
    <w:link w:val="NoSpacingChar"/>
    <w:uiPriority w:val="1"/>
    <w:qFormat/>
    <w:rsid w:val="00883DC4"/>
    <w:pPr>
      <w:spacing w:line="240" w:lineRule="auto"/>
    </w:pPr>
  </w:style>
  <w:style w:type="paragraph" w:styleId="ListParagraph">
    <w:name w:val="List Paragraph"/>
    <w:aliases w:val="List Paragraph1,lp1,Bullet List,FooterText,Liste à puce - Normal,Texte-Nelite,normal,Normal1,Normal11,Figure_name,Equipment,Numbered Indented Text,List_TIS,List Paragraph11,Ref,alpha List,Alpha List Paragraph,List Paragraph Char Char Char"/>
    <w:basedOn w:val="Normal"/>
    <w:link w:val="ListParagraphChar"/>
    <w:uiPriority w:val="34"/>
    <w:qFormat/>
    <w:rsid w:val="00883DC4"/>
    <w:pPr>
      <w:numPr>
        <w:numId w:val="7"/>
      </w:numPr>
      <w:contextualSpacing/>
    </w:pPr>
  </w:style>
  <w:style w:type="paragraph" w:styleId="Quote">
    <w:name w:val="Quote"/>
    <w:basedOn w:val="Normal"/>
    <w:next w:val="Normal"/>
    <w:link w:val="QuoteChar"/>
    <w:uiPriority w:val="29"/>
    <w:qFormat/>
    <w:rsid w:val="00883DC4"/>
    <w:rPr>
      <w:i/>
      <w:iCs/>
      <w:color w:val="333333" w:themeColor="text1"/>
    </w:rPr>
  </w:style>
  <w:style w:type="character" w:customStyle="1" w:styleId="QuoteChar">
    <w:name w:val="Quote Char"/>
    <w:basedOn w:val="DefaultParagraphFont"/>
    <w:link w:val="Quote"/>
    <w:uiPriority w:val="29"/>
    <w:rsid w:val="00883DC4"/>
    <w:rPr>
      <w:rFonts w:ascii="Arial" w:hAnsi="Arial"/>
      <w:i/>
      <w:iCs/>
      <w:color w:val="333333" w:themeColor="text1"/>
      <w:sz w:val="20"/>
    </w:rPr>
  </w:style>
  <w:style w:type="paragraph" w:styleId="IntenseQuote">
    <w:name w:val="Intense Quote"/>
    <w:basedOn w:val="Normal"/>
    <w:next w:val="Normal"/>
    <w:link w:val="IntenseQuoteChar"/>
    <w:uiPriority w:val="30"/>
    <w:qFormat/>
    <w:rsid w:val="00883DC4"/>
    <w:pPr>
      <w:pBdr>
        <w:bottom w:val="single" w:sz="4" w:space="4" w:color="FF5800" w:themeColor="accent1"/>
      </w:pBdr>
      <w:spacing w:before="200" w:after="280"/>
      <w:ind w:left="936" w:right="936"/>
    </w:pPr>
    <w:rPr>
      <w:b/>
      <w:bCs/>
      <w:i/>
      <w:iCs/>
      <w:color w:val="FF5800" w:themeColor="accent1"/>
    </w:rPr>
  </w:style>
  <w:style w:type="character" w:customStyle="1" w:styleId="IntenseQuoteChar">
    <w:name w:val="Intense Quote Char"/>
    <w:basedOn w:val="DefaultParagraphFont"/>
    <w:link w:val="IntenseQuote"/>
    <w:uiPriority w:val="30"/>
    <w:rsid w:val="00883DC4"/>
    <w:rPr>
      <w:rFonts w:ascii="Arial" w:hAnsi="Arial"/>
      <w:b/>
      <w:bCs/>
      <w:i/>
      <w:iCs/>
      <w:color w:val="FF5800" w:themeColor="accent1"/>
      <w:sz w:val="20"/>
    </w:rPr>
  </w:style>
  <w:style w:type="character" w:styleId="SubtleEmphasis">
    <w:name w:val="Subtle Emphasis"/>
    <w:uiPriority w:val="19"/>
    <w:qFormat/>
    <w:rsid w:val="00883DC4"/>
    <w:rPr>
      <w:i/>
      <w:iCs/>
      <w:color w:val="999999" w:themeColor="text1" w:themeTint="7F"/>
    </w:rPr>
  </w:style>
  <w:style w:type="character" w:styleId="IntenseEmphasis">
    <w:name w:val="Intense Emphasis"/>
    <w:uiPriority w:val="21"/>
    <w:qFormat/>
    <w:rsid w:val="00883DC4"/>
    <w:rPr>
      <w:b/>
      <w:bCs/>
      <w:i/>
      <w:iCs/>
      <w:color w:val="FF5800" w:themeColor="accent1"/>
    </w:rPr>
  </w:style>
  <w:style w:type="character" w:styleId="SubtleReference">
    <w:name w:val="Subtle Reference"/>
    <w:uiPriority w:val="31"/>
    <w:qFormat/>
    <w:rsid w:val="00883DC4"/>
    <w:rPr>
      <w:smallCaps/>
      <w:color w:val="A50646" w:themeColor="accent2"/>
      <w:u w:val="single"/>
    </w:rPr>
  </w:style>
  <w:style w:type="character" w:styleId="IntenseReference">
    <w:name w:val="Intense Reference"/>
    <w:uiPriority w:val="32"/>
    <w:qFormat/>
    <w:rsid w:val="00883DC4"/>
    <w:rPr>
      <w:b/>
      <w:bCs/>
      <w:smallCaps/>
      <w:color w:val="A50646" w:themeColor="accent2"/>
      <w:spacing w:val="5"/>
      <w:u w:val="single"/>
    </w:rPr>
  </w:style>
  <w:style w:type="character" w:styleId="BookTitle">
    <w:name w:val="Book Title"/>
    <w:uiPriority w:val="33"/>
    <w:qFormat/>
    <w:rsid w:val="00883DC4"/>
    <w:rPr>
      <w:b/>
      <w:bCs/>
      <w:smallCaps/>
      <w:spacing w:val="5"/>
    </w:rPr>
  </w:style>
  <w:style w:type="paragraph" w:customStyle="1" w:styleId="Default">
    <w:name w:val="Default"/>
    <w:rsid w:val="00ED6C0D"/>
    <w:pPr>
      <w:autoSpaceDE w:val="0"/>
      <w:autoSpaceDN w:val="0"/>
      <w:adjustRightInd w:val="0"/>
      <w:spacing w:after="0" w:line="240" w:lineRule="auto"/>
    </w:pPr>
    <w:rPr>
      <w:rFonts w:ascii="Arial" w:eastAsia="Times New Roman" w:hAnsi="Arial" w:cs="Arial"/>
      <w:color w:val="000000"/>
      <w:sz w:val="20"/>
      <w:szCs w:val="24"/>
    </w:rPr>
  </w:style>
  <w:style w:type="paragraph" w:styleId="FootnoteText">
    <w:name w:val="footnote text"/>
    <w:basedOn w:val="Normal"/>
    <w:link w:val="FootnoteTextChar"/>
    <w:uiPriority w:val="99"/>
    <w:semiHidden/>
    <w:unhideWhenUsed/>
    <w:rsid w:val="0071268F"/>
    <w:pPr>
      <w:spacing w:line="240" w:lineRule="auto"/>
    </w:pPr>
    <w:rPr>
      <w:szCs w:val="20"/>
    </w:rPr>
  </w:style>
  <w:style w:type="character" w:customStyle="1" w:styleId="FootnoteTextChar">
    <w:name w:val="Footnote Text Char"/>
    <w:basedOn w:val="DefaultParagraphFont"/>
    <w:link w:val="FootnoteText"/>
    <w:uiPriority w:val="99"/>
    <w:semiHidden/>
    <w:rsid w:val="0071268F"/>
    <w:rPr>
      <w:rFonts w:ascii="Arial" w:hAnsi="Arial"/>
      <w:sz w:val="20"/>
      <w:szCs w:val="20"/>
    </w:rPr>
  </w:style>
  <w:style w:type="character" w:styleId="FootnoteReference">
    <w:name w:val="footnote reference"/>
    <w:basedOn w:val="DefaultParagraphFont"/>
    <w:uiPriority w:val="99"/>
    <w:semiHidden/>
    <w:unhideWhenUsed/>
    <w:rsid w:val="0071268F"/>
    <w:rPr>
      <w:vertAlign w:val="superscript"/>
    </w:rPr>
  </w:style>
  <w:style w:type="paragraph" w:styleId="Caption">
    <w:name w:val="caption"/>
    <w:aliases w:val="Caption Char1,Caption Char Char,cp,HUD Caption"/>
    <w:basedOn w:val="Normal"/>
    <w:next w:val="Normal"/>
    <w:link w:val="CaptionChar"/>
    <w:unhideWhenUsed/>
    <w:qFormat/>
    <w:rsid w:val="002F6907"/>
    <w:pPr>
      <w:spacing w:before="60" w:after="240" w:line="240" w:lineRule="auto"/>
      <w:jc w:val="center"/>
    </w:pPr>
    <w:rPr>
      <w:b/>
      <w:bCs/>
      <w:color w:val="333333" w:themeColor="text1"/>
      <w:sz w:val="16"/>
      <w:szCs w:val="18"/>
    </w:rPr>
  </w:style>
  <w:style w:type="paragraph" w:styleId="TableofFigures">
    <w:name w:val="table of figures"/>
    <w:basedOn w:val="Normal"/>
    <w:next w:val="Normal"/>
    <w:uiPriority w:val="99"/>
    <w:unhideWhenUsed/>
    <w:rsid w:val="00F94641"/>
    <w:pPr>
      <w:ind w:left="400" w:hanging="400"/>
    </w:pPr>
    <w:rPr>
      <w:rFonts w:cstheme="minorHAnsi"/>
      <w:szCs w:val="20"/>
    </w:rPr>
  </w:style>
  <w:style w:type="paragraph" w:styleId="NormalWeb">
    <w:name w:val="Normal (Web)"/>
    <w:basedOn w:val="Normal"/>
    <w:uiPriority w:val="99"/>
    <w:unhideWhenUsed/>
    <w:rsid w:val="00BF61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37E2D"/>
    <w:rPr>
      <w:rFonts w:ascii="Arial" w:hAnsi="Arial"/>
      <w:sz w:val="20"/>
    </w:rPr>
  </w:style>
  <w:style w:type="table" w:styleId="GridTable3-Accent5">
    <w:name w:val="Grid Table 3 Accent 5"/>
    <w:basedOn w:val="TableNormal"/>
    <w:uiPriority w:val="48"/>
    <w:rsid w:val="00237E2D"/>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DD1" w:themeFill="accent5" w:themeFillTint="33"/>
      </w:tcPr>
    </w:tblStylePr>
    <w:tblStylePr w:type="band1Horz">
      <w:tblPr/>
      <w:tcPr>
        <w:shd w:val="clear" w:color="auto" w:fill="FAEDD1" w:themeFill="accent5" w:themeFillTint="33"/>
      </w:tcPr>
    </w:tblStylePr>
    <w:tblStylePr w:type="neCell">
      <w:tblPr/>
      <w:tcPr>
        <w:tcBorders>
          <w:bottom w:val="single" w:sz="4" w:space="0" w:color="F0C976" w:themeColor="accent5" w:themeTint="99"/>
        </w:tcBorders>
      </w:tcPr>
    </w:tblStylePr>
    <w:tblStylePr w:type="nwCell">
      <w:tblPr/>
      <w:tcPr>
        <w:tcBorders>
          <w:bottom w:val="single" w:sz="4" w:space="0" w:color="F0C976" w:themeColor="accent5" w:themeTint="99"/>
        </w:tcBorders>
      </w:tcPr>
    </w:tblStylePr>
    <w:tblStylePr w:type="seCell">
      <w:tblPr/>
      <w:tcPr>
        <w:tcBorders>
          <w:top w:val="single" w:sz="4" w:space="0" w:color="F0C976" w:themeColor="accent5" w:themeTint="99"/>
        </w:tcBorders>
      </w:tcPr>
    </w:tblStylePr>
    <w:tblStylePr w:type="swCell">
      <w:tblPr/>
      <w:tcPr>
        <w:tcBorders>
          <w:top w:val="single" w:sz="4" w:space="0" w:color="F0C976" w:themeColor="accent5" w:themeTint="99"/>
        </w:tcBorders>
      </w:tcPr>
    </w:tblStylePr>
  </w:style>
  <w:style w:type="character" w:styleId="UnresolvedMention">
    <w:name w:val="Unresolved Mention"/>
    <w:basedOn w:val="DefaultParagraphFont"/>
    <w:uiPriority w:val="99"/>
    <w:semiHidden/>
    <w:unhideWhenUsed/>
    <w:rsid w:val="00DA4100"/>
    <w:rPr>
      <w:color w:val="808080"/>
      <w:shd w:val="clear" w:color="auto" w:fill="E6E6E6"/>
    </w:rPr>
  </w:style>
  <w:style w:type="character" w:styleId="CommentReference">
    <w:name w:val="annotation reference"/>
    <w:basedOn w:val="DefaultParagraphFont"/>
    <w:uiPriority w:val="99"/>
    <w:semiHidden/>
    <w:unhideWhenUsed/>
    <w:rsid w:val="00365FE0"/>
    <w:rPr>
      <w:sz w:val="16"/>
      <w:szCs w:val="16"/>
    </w:rPr>
  </w:style>
  <w:style w:type="paragraph" w:styleId="CommentText">
    <w:name w:val="annotation text"/>
    <w:basedOn w:val="Normal"/>
    <w:link w:val="CommentTextChar"/>
    <w:uiPriority w:val="99"/>
    <w:unhideWhenUsed/>
    <w:rsid w:val="00365FE0"/>
    <w:pPr>
      <w:spacing w:line="240" w:lineRule="auto"/>
    </w:pPr>
    <w:rPr>
      <w:szCs w:val="20"/>
    </w:rPr>
  </w:style>
  <w:style w:type="character" w:customStyle="1" w:styleId="CommentTextChar">
    <w:name w:val="Comment Text Char"/>
    <w:basedOn w:val="DefaultParagraphFont"/>
    <w:link w:val="CommentText"/>
    <w:uiPriority w:val="99"/>
    <w:rsid w:val="00365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65FE0"/>
    <w:rPr>
      <w:b/>
      <w:bCs/>
    </w:rPr>
  </w:style>
  <w:style w:type="character" w:customStyle="1" w:styleId="CommentSubjectChar">
    <w:name w:val="Comment Subject Char"/>
    <w:basedOn w:val="CommentTextChar"/>
    <w:link w:val="CommentSubject"/>
    <w:uiPriority w:val="99"/>
    <w:semiHidden/>
    <w:rsid w:val="00365FE0"/>
    <w:rPr>
      <w:rFonts w:ascii="Arial" w:hAnsi="Arial"/>
      <w:b/>
      <w:bCs/>
      <w:sz w:val="20"/>
      <w:szCs w:val="20"/>
    </w:rPr>
  </w:style>
  <w:style w:type="table" w:styleId="GridTable4-Accent2">
    <w:name w:val="Grid Table 4 Accent 2"/>
    <w:basedOn w:val="TableNormal"/>
    <w:uiPriority w:val="49"/>
    <w:rsid w:val="000F1C8D"/>
    <w:pPr>
      <w:spacing w:after="0" w:line="240" w:lineRule="auto"/>
    </w:pPr>
    <w:tblPr>
      <w:tblStyleRowBandSize w:val="1"/>
      <w:tblStyleColBandSize w:val="1"/>
      <w:tblBorders>
        <w:top w:val="single" w:sz="4" w:space="0" w:color="F73A86" w:themeColor="accent2" w:themeTint="99"/>
        <w:left w:val="single" w:sz="4" w:space="0" w:color="F73A86" w:themeColor="accent2" w:themeTint="99"/>
        <w:bottom w:val="single" w:sz="4" w:space="0" w:color="F73A86" w:themeColor="accent2" w:themeTint="99"/>
        <w:right w:val="single" w:sz="4" w:space="0" w:color="F73A86" w:themeColor="accent2" w:themeTint="99"/>
        <w:insideH w:val="single" w:sz="4" w:space="0" w:color="F73A86" w:themeColor="accent2" w:themeTint="99"/>
        <w:insideV w:val="single" w:sz="4" w:space="0" w:color="F73A86" w:themeColor="accent2" w:themeTint="99"/>
      </w:tblBorders>
    </w:tblPr>
    <w:tblStylePr w:type="firstRow">
      <w:rPr>
        <w:b/>
        <w:bCs/>
        <w:color w:val="FFFFFF" w:themeColor="background1"/>
      </w:rPr>
      <w:tblPr/>
      <w:tcPr>
        <w:tcBorders>
          <w:top w:val="single" w:sz="4" w:space="0" w:color="A50646" w:themeColor="accent2"/>
          <w:left w:val="single" w:sz="4" w:space="0" w:color="A50646" w:themeColor="accent2"/>
          <w:bottom w:val="single" w:sz="4" w:space="0" w:color="A50646" w:themeColor="accent2"/>
          <w:right w:val="single" w:sz="4" w:space="0" w:color="A50646" w:themeColor="accent2"/>
          <w:insideH w:val="nil"/>
          <w:insideV w:val="nil"/>
        </w:tcBorders>
        <w:shd w:val="clear" w:color="auto" w:fill="A50646" w:themeFill="accent2"/>
      </w:tcPr>
    </w:tblStylePr>
    <w:tblStylePr w:type="lastRow">
      <w:rPr>
        <w:b/>
        <w:bCs/>
      </w:rPr>
      <w:tblPr/>
      <w:tcPr>
        <w:tcBorders>
          <w:top w:val="double" w:sz="4" w:space="0" w:color="A50646" w:themeColor="accent2"/>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PlainTable4">
    <w:name w:val="Plain Table 4"/>
    <w:basedOn w:val="TableNormal"/>
    <w:uiPriority w:val="44"/>
    <w:rsid w:val="00D73A3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893EB6"/>
    <w:pPr>
      <w:spacing w:after="0" w:line="240" w:lineRule="auto"/>
    </w:pPr>
    <w:tblPr>
      <w:tblStyleRowBandSize w:val="1"/>
      <w:tblStyleColBandSize w:val="1"/>
      <w:tblBorders>
        <w:top w:val="single" w:sz="4" w:space="0" w:color="F0C976" w:themeColor="accent5" w:themeTint="99"/>
        <w:left w:val="single" w:sz="4" w:space="0" w:color="F0C976" w:themeColor="accent5" w:themeTint="99"/>
        <w:bottom w:val="single" w:sz="4" w:space="0" w:color="F0C976" w:themeColor="accent5" w:themeTint="99"/>
        <w:right w:val="single" w:sz="4" w:space="0" w:color="F0C976" w:themeColor="accent5" w:themeTint="99"/>
        <w:insideH w:val="single" w:sz="4" w:space="0" w:color="F0C976" w:themeColor="accent5" w:themeTint="99"/>
        <w:insideV w:val="single" w:sz="4" w:space="0" w:color="F0C976" w:themeColor="accent5" w:themeTint="99"/>
      </w:tblBorders>
    </w:tblPr>
    <w:tblStylePr w:type="firstRow">
      <w:rPr>
        <w:b/>
        <w:bCs/>
        <w:color w:val="FFFFFF" w:themeColor="background1"/>
      </w:rPr>
      <w:tblPr/>
      <w:tcPr>
        <w:tcBorders>
          <w:top w:val="single" w:sz="4" w:space="0" w:color="E6A61C" w:themeColor="accent5"/>
          <w:left w:val="single" w:sz="4" w:space="0" w:color="E6A61C" w:themeColor="accent5"/>
          <w:bottom w:val="single" w:sz="4" w:space="0" w:color="E6A61C" w:themeColor="accent5"/>
          <w:right w:val="single" w:sz="4" w:space="0" w:color="E6A61C" w:themeColor="accent5"/>
          <w:insideH w:val="nil"/>
          <w:insideV w:val="nil"/>
        </w:tcBorders>
        <w:shd w:val="clear" w:color="auto" w:fill="E6A61C" w:themeFill="accent5"/>
      </w:tcPr>
    </w:tblStylePr>
    <w:tblStylePr w:type="lastRow">
      <w:rPr>
        <w:b/>
        <w:bCs/>
      </w:rPr>
      <w:tblPr/>
      <w:tcPr>
        <w:tcBorders>
          <w:top w:val="double" w:sz="4" w:space="0" w:color="E6A61C" w:themeColor="accent5"/>
        </w:tcBorders>
      </w:tcPr>
    </w:tblStylePr>
    <w:tblStylePr w:type="firstCol">
      <w:rPr>
        <w:b/>
        <w:bCs/>
      </w:rPr>
    </w:tblStylePr>
    <w:tblStylePr w:type="lastCol">
      <w:rPr>
        <w:b/>
        <w:bCs/>
      </w:rPr>
    </w:tblStylePr>
    <w:tblStylePr w:type="band1Vert">
      <w:tblPr/>
      <w:tcPr>
        <w:shd w:val="clear" w:color="auto" w:fill="FAEDD1" w:themeFill="accent5" w:themeFillTint="33"/>
      </w:tcPr>
    </w:tblStylePr>
    <w:tblStylePr w:type="band1Horz">
      <w:tblPr/>
      <w:tcPr>
        <w:shd w:val="clear" w:color="auto" w:fill="FAEDD1" w:themeFill="accent5" w:themeFillTint="33"/>
      </w:tcPr>
    </w:tblStylePr>
  </w:style>
  <w:style w:type="paragraph" w:styleId="EndnoteText">
    <w:name w:val="endnote text"/>
    <w:basedOn w:val="Normal"/>
    <w:link w:val="EndnoteTextChar"/>
    <w:uiPriority w:val="99"/>
    <w:semiHidden/>
    <w:unhideWhenUsed/>
    <w:rsid w:val="00241DFE"/>
    <w:pPr>
      <w:spacing w:line="240" w:lineRule="auto"/>
    </w:pPr>
    <w:rPr>
      <w:szCs w:val="20"/>
    </w:rPr>
  </w:style>
  <w:style w:type="character" w:customStyle="1" w:styleId="EndnoteTextChar">
    <w:name w:val="Endnote Text Char"/>
    <w:basedOn w:val="DefaultParagraphFont"/>
    <w:link w:val="EndnoteText"/>
    <w:uiPriority w:val="99"/>
    <w:semiHidden/>
    <w:rsid w:val="00241DFE"/>
    <w:rPr>
      <w:rFonts w:ascii="Arial" w:hAnsi="Arial"/>
      <w:sz w:val="20"/>
      <w:szCs w:val="20"/>
    </w:rPr>
  </w:style>
  <w:style w:type="character" w:styleId="EndnoteReference">
    <w:name w:val="endnote reference"/>
    <w:basedOn w:val="DefaultParagraphFont"/>
    <w:uiPriority w:val="99"/>
    <w:semiHidden/>
    <w:unhideWhenUsed/>
    <w:rsid w:val="00241DFE"/>
    <w:rPr>
      <w:vertAlign w:val="superscript"/>
    </w:rPr>
  </w:style>
  <w:style w:type="character" w:styleId="FollowedHyperlink">
    <w:name w:val="FollowedHyperlink"/>
    <w:basedOn w:val="DefaultParagraphFont"/>
    <w:uiPriority w:val="99"/>
    <w:semiHidden/>
    <w:unhideWhenUsed/>
    <w:rsid w:val="00267939"/>
    <w:rPr>
      <w:color w:val="055082" w:themeColor="followedHyperlink"/>
      <w:u w:val="single"/>
    </w:rPr>
  </w:style>
  <w:style w:type="paragraph" w:styleId="ListNumber">
    <w:name w:val="List Number"/>
    <w:basedOn w:val="Normal"/>
    <w:rsid w:val="00D523AA"/>
    <w:pPr>
      <w:numPr>
        <w:numId w:val="8"/>
      </w:numPr>
      <w:spacing w:after="160" w:line="259" w:lineRule="auto"/>
    </w:pPr>
    <w:rPr>
      <w:rFonts w:eastAsiaTheme="minorEastAsia"/>
      <w:sz w:val="22"/>
      <w:lang w:val="en-GB"/>
    </w:rPr>
  </w:style>
  <w:style w:type="paragraph" w:customStyle="1" w:styleId="Accenture">
    <w:name w:val="Accenture"/>
    <w:basedOn w:val="Normal"/>
    <w:qFormat/>
    <w:rsid w:val="00773F1E"/>
    <w:pPr>
      <w:spacing w:after="120" w:line="240" w:lineRule="auto"/>
      <w:ind w:right="1189"/>
      <w:jc w:val="both"/>
    </w:pPr>
    <w:rPr>
      <w:rFonts w:eastAsia="Cambria" w:cs="Times New Roman"/>
      <w:sz w:val="24"/>
      <w:szCs w:val="24"/>
      <w:lang w:val="en-GB"/>
    </w:rPr>
  </w:style>
  <w:style w:type="paragraph" w:customStyle="1" w:styleId="DesignDecision">
    <w:name w:val="Design Decision"/>
    <w:basedOn w:val="Normal"/>
    <w:link w:val="DesignDecisionChar"/>
    <w:uiPriority w:val="99"/>
    <w:qFormat/>
    <w:rsid w:val="00773F1E"/>
    <w:pPr>
      <w:spacing w:before="120" w:after="60" w:line="240" w:lineRule="auto"/>
      <w:jc w:val="both"/>
    </w:pPr>
    <w:rPr>
      <w:rFonts w:eastAsia="Times New Roman" w:cs="Times New Roman"/>
      <w:b/>
      <w:i/>
      <w:kern w:val="20"/>
      <w:szCs w:val="20"/>
      <w:lang w:val="en-GB"/>
    </w:rPr>
  </w:style>
  <w:style w:type="character" w:customStyle="1" w:styleId="DesignDecisionChar">
    <w:name w:val="Design Decision Char"/>
    <w:link w:val="DesignDecision"/>
    <w:uiPriority w:val="99"/>
    <w:rsid w:val="00773F1E"/>
    <w:rPr>
      <w:rFonts w:ascii="Arial" w:eastAsia="Times New Roman" w:hAnsi="Arial" w:cs="Times New Roman"/>
      <w:b/>
      <w:i/>
      <w:kern w:val="20"/>
      <w:sz w:val="20"/>
      <w:szCs w:val="20"/>
      <w:lang w:val="en-GB"/>
    </w:rPr>
  </w:style>
  <w:style w:type="table" w:customStyle="1" w:styleId="TableGrid1">
    <w:name w:val="Table Grid1"/>
    <w:basedOn w:val="TableNormal"/>
    <w:next w:val="TableGrid"/>
    <w:uiPriority w:val="59"/>
    <w:rsid w:val="008D4C2F"/>
    <w:pPr>
      <w:spacing w:after="0" w:line="240" w:lineRule="auto"/>
    </w:pPr>
    <w:rPr>
      <w:rFonts w:ascii="Nokia Pure Text" w:hAnsi="Nokia Pure Text"/>
      <w:color w:val="68717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6749D5"/>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tcBorders>
        <w:shd w:val="clear" w:color="auto" w:fill="5A1455" w:themeFill="accent3"/>
      </w:tcPr>
    </w:tblStylePr>
    <w:tblStylePr w:type="lastRow">
      <w:rPr>
        <w:b/>
        <w:bCs/>
      </w:rPr>
      <w:tblPr/>
      <w:tcPr>
        <w:tcBorders>
          <w:top w:val="double" w:sz="4" w:space="0" w:color="D33AC7" w:themeColor="accent3" w:themeTint="99"/>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paragraph" w:styleId="Revision">
    <w:name w:val="Revision"/>
    <w:hidden/>
    <w:uiPriority w:val="99"/>
    <w:semiHidden/>
    <w:rsid w:val="00D534AC"/>
    <w:pPr>
      <w:spacing w:after="0" w:line="240" w:lineRule="auto"/>
    </w:pPr>
    <w:rPr>
      <w:rFonts w:ascii="Arial" w:hAnsi="Arial"/>
      <w:sz w:val="20"/>
    </w:rPr>
  </w:style>
  <w:style w:type="table" w:styleId="GridTable4-Accent1">
    <w:name w:val="Grid Table 4 Accent 1"/>
    <w:basedOn w:val="TableNormal"/>
    <w:uiPriority w:val="49"/>
    <w:rsid w:val="007922B1"/>
    <w:pPr>
      <w:spacing w:after="0" w:line="240" w:lineRule="auto"/>
    </w:pPr>
    <w:tblPr>
      <w:tblStyleRowBandSize w:val="1"/>
      <w:tblStyleColBandSize w:val="1"/>
      <w:tblBorders>
        <w:top w:val="single" w:sz="4" w:space="0" w:color="FF9A66" w:themeColor="accent1" w:themeTint="99"/>
        <w:left w:val="single" w:sz="4" w:space="0" w:color="FF9A66" w:themeColor="accent1" w:themeTint="99"/>
        <w:bottom w:val="single" w:sz="4" w:space="0" w:color="FF9A66" w:themeColor="accent1" w:themeTint="99"/>
        <w:right w:val="single" w:sz="4" w:space="0" w:color="FF9A66" w:themeColor="accent1" w:themeTint="99"/>
        <w:insideH w:val="single" w:sz="4" w:space="0" w:color="FF9A66" w:themeColor="accent1" w:themeTint="99"/>
        <w:insideV w:val="single" w:sz="4" w:space="0" w:color="FF9A66" w:themeColor="accent1" w:themeTint="99"/>
      </w:tblBorders>
    </w:tblPr>
    <w:tblStylePr w:type="firstRow">
      <w:rPr>
        <w:b/>
        <w:bCs/>
        <w:color w:val="FFFFFF" w:themeColor="background1"/>
      </w:rPr>
      <w:tblPr/>
      <w:tcPr>
        <w:tcBorders>
          <w:top w:val="single" w:sz="4" w:space="0" w:color="FF5800" w:themeColor="accent1"/>
          <w:left w:val="single" w:sz="4" w:space="0" w:color="FF5800" w:themeColor="accent1"/>
          <w:bottom w:val="single" w:sz="4" w:space="0" w:color="FF5800" w:themeColor="accent1"/>
          <w:right w:val="single" w:sz="4" w:space="0" w:color="FF5800" w:themeColor="accent1"/>
          <w:insideH w:val="nil"/>
          <w:insideV w:val="nil"/>
        </w:tcBorders>
        <w:shd w:val="clear" w:color="auto" w:fill="FF5800" w:themeFill="accent1"/>
      </w:tcPr>
    </w:tblStylePr>
    <w:tblStylePr w:type="lastRow">
      <w:rPr>
        <w:b/>
        <w:bCs/>
      </w:rPr>
      <w:tblPr/>
      <w:tcPr>
        <w:tcBorders>
          <w:top w:val="double" w:sz="4" w:space="0" w:color="FF5800" w:themeColor="accent1"/>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4-Accent3">
    <w:name w:val="Grid Table 4 Accent 3"/>
    <w:basedOn w:val="TableNormal"/>
    <w:uiPriority w:val="49"/>
    <w:rsid w:val="002E5547"/>
    <w:pPr>
      <w:spacing w:after="0" w:line="240" w:lineRule="auto"/>
    </w:pPr>
    <w:tblPr>
      <w:tblStyleRowBandSize w:val="1"/>
      <w:tblStyleColBandSize w:val="1"/>
      <w:tblBorders>
        <w:top w:val="single" w:sz="4" w:space="0" w:color="D33AC7" w:themeColor="accent3" w:themeTint="99"/>
        <w:left w:val="single" w:sz="4" w:space="0" w:color="D33AC7" w:themeColor="accent3" w:themeTint="99"/>
        <w:bottom w:val="single" w:sz="4" w:space="0" w:color="D33AC7" w:themeColor="accent3" w:themeTint="99"/>
        <w:right w:val="single" w:sz="4" w:space="0" w:color="D33AC7" w:themeColor="accent3" w:themeTint="99"/>
        <w:insideH w:val="single" w:sz="4" w:space="0" w:color="D33AC7" w:themeColor="accent3" w:themeTint="99"/>
        <w:insideV w:val="single" w:sz="4" w:space="0" w:color="D33AC7" w:themeColor="accent3" w:themeTint="99"/>
      </w:tblBorders>
    </w:tblPr>
    <w:tblStylePr w:type="firstRow">
      <w:rPr>
        <w:b/>
        <w:bCs/>
        <w:color w:val="FFFFFF" w:themeColor="background1"/>
      </w:rPr>
      <w:tblPr/>
      <w:tcPr>
        <w:tcBorders>
          <w:top w:val="single" w:sz="4" w:space="0" w:color="5A1455" w:themeColor="accent3"/>
          <w:left w:val="single" w:sz="4" w:space="0" w:color="5A1455" w:themeColor="accent3"/>
          <w:bottom w:val="single" w:sz="4" w:space="0" w:color="5A1455" w:themeColor="accent3"/>
          <w:right w:val="single" w:sz="4" w:space="0" w:color="5A1455" w:themeColor="accent3"/>
          <w:insideH w:val="nil"/>
          <w:insideV w:val="nil"/>
        </w:tcBorders>
        <w:shd w:val="clear" w:color="auto" w:fill="5A1455" w:themeFill="accent3"/>
      </w:tcPr>
    </w:tblStylePr>
    <w:tblStylePr w:type="lastRow">
      <w:rPr>
        <w:b/>
        <w:bCs/>
      </w:rPr>
      <w:tblPr/>
      <w:tcPr>
        <w:tcBorders>
          <w:top w:val="double" w:sz="4" w:space="0" w:color="5A1455" w:themeColor="accent3"/>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table" w:styleId="ListTable4-Accent4">
    <w:name w:val="List Table 4 Accent 4"/>
    <w:basedOn w:val="TableNormal"/>
    <w:uiPriority w:val="49"/>
    <w:rsid w:val="00F4049A"/>
    <w:pPr>
      <w:spacing w:after="0" w:line="240" w:lineRule="auto"/>
    </w:pPr>
    <w:tblPr>
      <w:tblStyleRowBandSize w:val="1"/>
      <w:tblStyleColBandSize w:val="1"/>
      <w:tblBorders>
        <w:top w:val="single" w:sz="4" w:space="0" w:color="EE4944" w:themeColor="accent4" w:themeTint="99"/>
        <w:left w:val="single" w:sz="4" w:space="0" w:color="EE4944" w:themeColor="accent4" w:themeTint="99"/>
        <w:bottom w:val="single" w:sz="4" w:space="0" w:color="EE4944" w:themeColor="accent4" w:themeTint="99"/>
        <w:right w:val="single" w:sz="4" w:space="0" w:color="EE4944" w:themeColor="accent4" w:themeTint="99"/>
        <w:insideH w:val="single" w:sz="4" w:space="0" w:color="EE4944" w:themeColor="accent4" w:themeTint="99"/>
      </w:tblBorders>
    </w:tblPr>
    <w:tblStylePr w:type="firstRow">
      <w:rPr>
        <w:b/>
        <w:bCs/>
        <w:color w:val="FFFFFF" w:themeColor="background1"/>
      </w:rPr>
      <w:tblPr/>
      <w:tcPr>
        <w:tcBorders>
          <w:top w:val="single" w:sz="4" w:space="0" w:color="9E120E" w:themeColor="accent4"/>
          <w:left w:val="single" w:sz="4" w:space="0" w:color="9E120E" w:themeColor="accent4"/>
          <w:bottom w:val="single" w:sz="4" w:space="0" w:color="9E120E" w:themeColor="accent4"/>
          <w:right w:val="single" w:sz="4" w:space="0" w:color="9E120E" w:themeColor="accent4"/>
          <w:insideH w:val="nil"/>
        </w:tcBorders>
        <w:shd w:val="clear" w:color="auto" w:fill="9E120E" w:themeFill="accent4"/>
      </w:tcPr>
    </w:tblStylePr>
    <w:tblStylePr w:type="lastRow">
      <w:rPr>
        <w:b/>
        <w:bCs/>
      </w:rPr>
      <w:tblPr/>
      <w:tcPr>
        <w:tcBorders>
          <w:top w:val="double" w:sz="4" w:space="0" w:color="EE4944" w:themeColor="accent4" w:themeTint="99"/>
        </w:tcBorders>
      </w:tcPr>
    </w:tblStylePr>
    <w:tblStylePr w:type="firstCol">
      <w:rPr>
        <w:b/>
        <w:bCs/>
      </w:rPr>
    </w:tblStylePr>
    <w:tblStylePr w:type="lastCol">
      <w:rPr>
        <w:b/>
        <w:bCs/>
      </w:rPr>
    </w:tblStylePr>
    <w:tblStylePr w:type="band1Vert">
      <w:tblPr/>
      <w:tcPr>
        <w:shd w:val="clear" w:color="auto" w:fill="F9C2C0" w:themeFill="accent4" w:themeFillTint="33"/>
      </w:tcPr>
    </w:tblStylePr>
    <w:tblStylePr w:type="band1Horz">
      <w:tblPr/>
      <w:tcPr>
        <w:shd w:val="clear" w:color="auto" w:fill="F9C2C0" w:themeFill="accent4" w:themeFillTint="33"/>
      </w:tcPr>
    </w:tblStylePr>
  </w:style>
  <w:style w:type="table" w:styleId="ListTable3-Accent5">
    <w:name w:val="List Table 3 Accent 5"/>
    <w:basedOn w:val="TableNormal"/>
    <w:uiPriority w:val="48"/>
    <w:rsid w:val="00965628"/>
    <w:pPr>
      <w:spacing w:after="0" w:line="240" w:lineRule="auto"/>
    </w:pPr>
    <w:tblPr>
      <w:tblStyleRowBandSize w:val="1"/>
      <w:tblStyleColBandSize w:val="1"/>
      <w:tblBorders>
        <w:top w:val="single" w:sz="4" w:space="0" w:color="E6A61C" w:themeColor="accent5"/>
        <w:left w:val="single" w:sz="4" w:space="0" w:color="E6A61C" w:themeColor="accent5"/>
        <w:bottom w:val="single" w:sz="4" w:space="0" w:color="E6A61C" w:themeColor="accent5"/>
        <w:right w:val="single" w:sz="4" w:space="0" w:color="E6A61C" w:themeColor="accent5"/>
      </w:tblBorders>
    </w:tblPr>
    <w:tblStylePr w:type="firstRow">
      <w:rPr>
        <w:b/>
        <w:bCs/>
        <w:color w:val="FFFFFF" w:themeColor="background1"/>
      </w:rPr>
      <w:tblPr/>
      <w:tcPr>
        <w:shd w:val="clear" w:color="auto" w:fill="E6A61C" w:themeFill="accent5"/>
      </w:tcPr>
    </w:tblStylePr>
    <w:tblStylePr w:type="lastRow">
      <w:rPr>
        <w:b/>
        <w:bCs/>
      </w:rPr>
      <w:tblPr/>
      <w:tcPr>
        <w:tcBorders>
          <w:top w:val="double" w:sz="4" w:space="0" w:color="E6A61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A61C" w:themeColor="accent5"/>
          <w:right w:val="single" w:sz="4" w:space="0" w:color="E6A61C" w:themeColor="accent5"/>
        </w:tcBorders>
      </w:tcPr>
    </w:tblStylePr>
    <w:tblStylePr w:type="band1Horz">
      <w:tblPr/>
      <w:tcPr>
        <w:tcBorders>
          <w:top w:val="single" w:sz="4" w:space="0" w:color="E6A61C" w:themeColor="accent5"/>
          <w:bottom w:val="single" w:sz="4" w:space="0" w:color="E6A61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A61C" w:themeColor="accent5"/>
          <w:left w:val="nil"/>
        </w:tcBorders>
      </w:tcPr>
    </w:tblStylePr>
    <w:tblStylePr w:type="swCell">
      <w:tblPr/>
      <w:tcPr>
        <w:tcBorders>
          <w:top w:val="double" w:sz="4" w:space="0" w:color="E6A61C" w:themeColor="accent5"/>
          <w:right w:val="nil"/>
        </w:tcBorders>
      </w:tcPr>
    </w:tblStylePr>
  </w:style>
  <w:style w:type="paragraph" w:customStyle="1" w:styleId="paragraph">
    <w:name w:val="paragraph"/>
    <w:basedOn w:val="Normal"/>
    <w:rsid w:val="008F10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F10A3"/>
  </w:style>
  <w:style w:type="character" w:customStyle="1" w:styleId="eop">
    <w:name w:val="eop"/>
    <w:basedOn w:val="DefaultParagraphFont"/>
    <w:rsid w:val="008F10A3"/>
  </w:style>
  <w:style w:type="paragraph" w:customStyle="1" w:styleId="TableContent">
    <w:name w:val="Table Content"/>
    <w:basedOn w:val="Normal"/>
    <w:link w:val="TableContentChar"/>
    <w:uiPriority w:val="99"/>
    <w:rsid w:val="006B5074"/>
    <w:pPr>
      <w:spacing w:before="60" w:after="60" w:line="274" w:lineRule="auto"/>
    </w:pPr>
    <w:rPr>
      <w:rFonts w:ascii="Calibri" w:eastAsia="Calibri" w:hAnsi="Calibri" w:cs="Times New Roman"/>
      <w:szCs w:val="18"/>
      <w:lang w:val="en-GB" w:eastAsia="en-GB"/>
    </w:rPr>
  </w:style>
  <w:style w:type="character" w:customStyle="1" w:styleId="TableContentChar">
    <w:name w:val="Table Content Char"/>
    <w:link w:val="TableContent"/>
    <w:uiPriority w:val="99"/>
    <w:locked/>
    <w:rsid w:val="006B5074"/>
    <w:rPr>
      <w:rFonts w:ascii="Calibri" w:eastAsia="Calibri" w:hAnsi="Calibri" w:cs="Times New Roman"/>
      <w:sz w:val="20"/>
      <w:szCs w:val="18"/>
      <w:lang w:val="en-GB" w:eastAsia="en-GB"/>
    </w:rPr>
  </w:style>
  <w:style w:type="paragraph" w:customStyle="1" w:styleId="Spacer">
    <w:name w:val="Spacer"/>
    <w:basedOn w:val="Normal"/>
    <w:link w:val="SpacerChar"/>
    <w:uiPriority w:val="99"/>
    <w:rsid w:val="006B5074"/>
    <w:rPr>
      <w:rFonts w:ascii="Calibri" w:eastAsia="Times New Roman" w:hAnsi="Calibri" w:cs="Times New Roman"/>
      <w:szCs w:val="20"/>
      <w:lang w:val="en-GB"/>
    </w:rPr>
  </w:style>
  <w:style w:type="character" w:customStyle="1" w:styleId="SpacerChar">
    <w:name w:val="Spacer Char"/>
    <w:link w:val="Spacer"/>
    <w:uiPriority w:val="99"/>
    <w:locked/>
    <w:rsid w:val="006B5074"/>
    <w:rPr>
      <w:rFonts w:ascii="Calibri" w:eastAsia="Times New Roman" w:hAnsi="Calibri" w:cs="Times New Roman"/>
      <w:sz w:val="20"/>
      <w:szCs w:val="20"/>
      <w:lang w:val="en-GB"/>
    </w:rPr>
  </w:style>
  <w:style w:type="table" w:styleId="GridTable1Light-Accent1">
    <w:name w:val="Grid Table 1 Light Accent 1"/>
    <w:basedOn w:val="TableNormal"/>
    <w:uiPriority w:val="46"/>
    <w:rsid w:val="00D256EB"/>
    <w:pPr>
      <w:spacing w:after="0" w:line="240" w:lineRule="auto"/>
    </w:pPr>
    <w:tblPr>
      <w:tblStyleRowBandSize w:val="1"/>
      <w:tblStyleColBandSize w:val="1"/>
      <w:jc w:val="center"/>
      <w:tblBorders>
        <w:top w:val="single" w:sz="4" w:space="0" w:color="FFBC99" w:themeColor="accent1" w:themeTint="66"/>
        <w:left w:val="single" w:sz="4" w:space="0" w:color="FFBC99" w:themeColor="accent1" w:themeTint="66"/>
        <w:bottom w:val="single" w:sz="4" w:space="0" w:color="FFBC99" w:themeColor="accent1" w:themeTint="66"/>
        <w:right w:val="single" w:sz="4" w:space="0" w:color="FFBC99" w:themeColor="accent1" w:themeTint="66"/>
        <w:insideH w:val="single" w:sz="4" w:space="0" w:color="FFBC99" w:themeColor="accent1" w:themeTint="66"/>
        <w:insideV w:val="single" w:sz="4" w:space="0" w:color="FFBC99" w:themeColor="accent1" w:themeTint="66"/>
      </w:tblBorders>
    </w:tblPr>
    <w:trPr>
      <w:jc w:val="center"/>
    </w:trPr>
    <w:tblStylePr w:type="firstRow">
      <w:rPr>
        <w:b/>
        <w:bCs/>
      </w:rPr>
      <w:tblPr/>
      <w:tcPr>
        <w:tcBorders>
          <w:bottom w:val="single" w:sz="12" w:space="0" w:color="FF9A66" w:themeColor="accent1" w:themeTint="99"/>
        </w:tcBorders>
      </w:tcPr>
    </w:tblStylePr>
    <w:tblStylePr w:type="lastRow">
      <w:rPr>
        <w:b/>
        <w:bCs/>
      </w:rPr>
      <w:tblPr/>
      <w:tcPr>
        <w:tcBorders>
          <w:top w:val="double" w:sz="2" w:space="0" w:color="FF9A66" w:themeColor="accent1"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B64DC9"/>
    <w:pPr>
      <w:spacing w:after="0" w:line="240" w:lineRule="auto"/>
    </w:pPr>
    <w:tblPr>
      <w:tblStyleRowBandSize w:val="1"/>
      <w:tblStyleColBandSize w:val="1"/>
      <w:tblBorders>
        <w:top w:val="single" w:sz="4" w:space="0" w:color="FF5800" w:themeColor="accent1"/>
        <w:left w:val="single" w:sz="4" w:space="0" w:color="FF5800" w:themeColor="accent1"/>
        <w:bottom w:val="single" w:sz="4" w:space="0" w:color="FF5800" w:themeColor="accent1"/>
        <w:right w:val="single" w:sz="4" w:space="0" w:color="FF5800" w:themeColor="accent1"/>
      </w:tblBorders>
    </w:tblPr>
    <w:tblStylePr w:type="firstRow">
      <w:rPr>
        <w:b/>
        <w:bCs/>
        <w:color w:val="FFFFFF" w:themeColor="background1"/>
      </w:rPr>
      <w:tblPr/>
      <w:tcPr>
        <w:shd w:val="clear" w:color="auto" w:fill="FF5800" w:themeFill="accent1"/>
      </w:tcPr>
    </w:tblStylePr>
    <w:tblStylePr w:type="lastRow">
      <w:rPr>
        <w:b/>
        <w:bCs/>
      </w:rPr>
      <w:tblPr/>
      <w:tcPr>
        <w:tcBorders>
          <w:top w:val="double" w:sz="4" w:space="0" w:color="FF580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5800" w:themeColor="accent1"/>
          <w:right w:val="single" w:sz="4" w:space="0" w:color="FF5800" w:themeColor="accent1"/>
        </w:tcBorders>
      </w:tcPr>
    </w:tblStylePr>
    <w:tblStylePr w:type="band1Horz">
      <w:tblPr/>
      <w:tcPr>
        <w:tcBorders>
          <w:top w:val="single" w:sz="4" w:space="0" w:color="FF5800" w:themeColor="accent1"/>
          <w:bottom w:val="single" w:sz="4" w:space="0" w:color="FF580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5800" w:themeColor="accent1"/>
          <w:left w:val="nil"/>
        </w:tcBorders>
      </w:tcPr>
    </w:tblStylePr>
    <w:tblStylePr w:type="swCell">
      <w:tblPr/>
      <w:tcPr>
        <w:tcBorders>
          <w:top w:val="double" w:sz="4" w:space="0" w:color="FF5800" w:themeColor="accent1"/>
          <w:right w:val="nil"/>
        </w:tcBorders>
      </w:tcPr>
    </w:tblStylePr>
  </w:style>
  <w:style w:type="table" w:styleId="ListTable3-Accent6">
    <w:name w:val="List Table 3 Accent 6"/>
    <w:basedOn w:val="TableNormal"/>
    <w:uiPriority w:val="48"/>
    <w:rsid w:val="00906D9C"/>
    <w:pPr>
      <w:spacing w:after="0" w:line="240" w:lineRule="auto"/>
    </w:pPr>
    <w:tblPr>
      <w:tblStyleRowBandSize w:val="1"/>
      <w:tblStyleColBandSize w:val="1"/>
      <w:tblBorders>
        <w:top w:val="single" w:sz="4" w:space="0" w:color="05732A" w:themeColor="accent6"/>
        <w:left w:val="single" w:sz="4" w:space="0" w:color="05732A" w:themeColor="accent6"/>
        <w:bottom w:val="single" w:sz="4" w:space="0" w:color="05732A" w:themeColor="accent6"/>
        <w:right w:val="single" w:sz="4" w:space="0" w:color="05732A" w:themeColor="accent6"/>
      </w:tblBorders>
    </w:tblPr>
    <w:tblStylePr w:type="firstRow">
      <w:rPr>
        <w:b/>
        <w:bCs/>
        <w:color w:val="FFFFFF" w:themeColor="background1"/>
      </w:rPr>
      <w:tblPr/>
      <w:tcPr>
        <w:shd w:val="clear" w:color="auto" w:fill="05732A" w:themeFill="accent6"/>
      </w:tcPr>
    </w:tblStylePr>
    <w:tblStylePr w:type="lastRow">
      <w:rPr>
        <w:b/>
        <w:bCs/>
      </w:rPr>
      <w:tblPr/>
      <w:tcPr>
        <w:tcBorders>
          <w:top w:val="double" w:sz="4" w:space="0" w:color="05732A"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5732A" w:themeColor="accent6"/>
          <w:right w:val="single" w:sz="4" w:space="0" w:color="05732A" w:themeColor="accent6"/>
        </w:tcBorders>
      </w:tcPr>
    </w:tblStylePr>
    <w:tblStylePr w:type="band1Horz">
      <w:tblPr/>
      <w:tcPr>
        <w:tcBorders>
          <w:top w:val="single" w:sz="4" w:space="0" w:color="05732A" w:themeColor="accent6"/>
          <w:bottom w:val="single" w:sz="4" w:space="0" w:color="05732A"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5732A" w:themeColor="accent6"/>
          <w:left w:val="nil"/>
        </w:tcBorders>
      </w:tcPr>
    </w:tblStylePr>
    <w:tblStylePr w:type="swCell">
      <w:tblPr/>
      <w:tcPr>
        <w:tcBorders>
          <w:top w:val="double" w:sz="4" w:space="0" w:color="05732A" w:themeColor="accent6"/>
          <w:right w:val="nil"/>
        </w:tcBorders>
      </w:tcPr>
    </w:tblStylePr>
  </w:style>
  <w:style w:type="table" w:styleId="GridTable2-Accent1">
    <w:name w:val="Grid Table 2 Accent 1"/>
    <w:basedOn w:val="TableNormal"/>
    <w:uiPriority w:val="47"/>
    <w:rsid w:val="00456966"/>
    <w:pPr>
      <w:spacing w:after="0" w:line="240" w:lineRule="auto"/>
    </w:pPr>
    <w:tblPr>
      <w:tblStyleRowBandSize w:val="1"/>
      <w:tblStyleColBandSize w:val="1"/>
      <w:tblBorders>
        <w:top w:val="single" w:sz="2" w:space="0" w:color="FF9A66" w:themeColor="accent1" w:themeTint="99"/>
        <w:bottom w:val="single" w:sz="2" w:space="0" w:color="FF9A66" w:themeColor="accent1" w:themeTint="99"/>
        <w:insideH w:val="single" w:sz="2" w:space="0" w:color="FF9A66" w:themeColor="accent1" w:themeTint="99"/>
        <w:insideV w:val="single" w:sz="2" w:space="0" w:color="FF9A66" w:themeColor="accent1" w:themeTint="99"/>
      </w:tblBorders>
    </w:tblPr>
    <w:tblStylePr w:type="firstRow">
      <w:rPr>
        <w:b/>
        <w:bCs/>
      </w:rPr>
      <w:tblPr/>
      <w:tcPr>
        <w:tcBorders>
          <w:top w:val="nil"/>
          <w:bottom w:val="single" w:sz="12" w:space="0" w:color="FF9A66" w:themeColor="accent1" w:themeTint="99"/>
          <w:insideH w:val="nil"/>
          <w:insideV w:val="nil"/>
        </w:tcBorders>
        <w:shd w:val="clear" w:color="auto" w:fill="FFFFFF" w:themeFill="background1"/>
      </w:tcPr>
    </w:tblStylePr>
    <w:tblStylePr w:type="lastRow">
      <w:rPr>
        <w:b/>
        <w:bCs/>
      </w:rPr>
      <w:tblPr/>
      <w:tcPr>
        <w:tcBorders>
          <w:top w:val="double" w:sz="2" w:space="0" w:color="FF9A6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5Dark-Accent1">
    <w:name w:val="Grid Table 5 Dark Accent 1"/>
    <w:basedOn w:val="TableNormal"/>
    <w:uiPriority w:val="50"/>
    <w:rsid w:val="00A4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DD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58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58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58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5800" w:themeFill="accent1"/>
      </w:tcPr>
    </w:tblStylePr>
    <w:tblStylePr w:type="band1Vert">
      <w:tblPr/>
      <w:tcPr>
        <w:shd w:val="clear" w:color="auto" w:fill="FFBC99" w:themeFill="accent1" w:themeFillTint="66"/>
      </w:tcPr>
    </w:tblStylePr>
    <w:tblStylePr w:type="band1Horz">
      <w:tblPr/>
      <w:tcPr>
        <w:shd w:val="clear" w:color="auto" w:fill="FFBC99" w:themeFill="accent1" w:themeFillTint="66"/>
      </w:tcPr>
    </w:tblStylePr>
  </w:style>
  <w:style w:type="paragraph" w:styleId="TOC4">
    <w:name w:val="toc 4"/>
    <w:basedOn w:val="Normal"/>
    <w:next w:val="Normal"/>
    <w:link w:val="TOC4Char"/>
    <w:autoRedefine/>
    <w:uiPriority w:val="39"/>
    <w:unhideWhenUsed/>
    <w:rsid w:val="007C5D54"/>
    <w:pPr>
      <w:ind w:left="400"/>
    </w:pPr>
    <w:rPr>
      <w:rFonts w:cstheme="minorHAnsi"/>
      <w:color w:val="333333" w:themeColor="text1"/>
      <w:szCs w:val="20"/>
    </w:rPr>
  </w:style>
  <w:style w:type="paragraph" w:styleId="TOC5">
    <w:name w:val="toc 5"/>
    <w:basedOn w:val="Normal"/>
    <w:next w:val="Normal"/>
    <w:autoRedefine/>
    <w:uiPriority w:val="39"/>
    <w:unhideWhenUsed/>
    <w:rsid w:val="009113F6"/>
    <w:pPr>
      <w:ind w:left="600"/>
    </w:pPr>
    <w:rPr>
      <w:rFonts w:cstheme="minorHAnsi"/>
      <w:szCs w:val="20"/>
    </w:rPr>
  </w:style>
  <w:style w:type="paragraph" w:styleId="TOC6">
    <w:name w:val="toc 6"/>
    <w:basedOn w:val="Normal"/>
    <w:next w:val="Normal"/>
    <w:autoRedefine/>
    <w:uiPriority w:val="39"/>
    <w:unhideWhenUsed/>
    <w:rsid w:val="009113F6"/>
    <w:pPr>
      <w:ind w:left="800"/>
    </w:pPr>
    <w:rPr>
      <w:rFonts w:cstheme="minorHAnsi"/>
      <w:szCs w:val="20"/>
    </w:rPr>
  </w:style>
  <w:style w:type="paragraph" w:styleId="TOC7">
    <w:name w:val="toc 7"/>
    <w:basedOn w:val="Normal"/>
    <w:next w:val="Normal"/>
    <w:autoRedefine/>
    <w:uiPriority w:val="39"/>
    <w:unhideWhenUsed/>
    <w:rsid w:val="009113F6"/>
    <w:pPr>
      <w:ind w:left="1000"/>
    </w:pPr>
    <w:rPr>
      <w:rFonts w:cstheme="minorHAnsi"/>
      <w:szCs w:val="20"/>
    </w:rPr>
  </w:style>
  <w:style w:type="paragraph" w:styleId="TOC8">
    <w:name w:val="toc 8"/>
    <w:basedOn w:val="Normal"/>
    <w:next w:val="Normal"/>
    <w:autoRedefine/>
    <w:uiPriority w:val="39"/>
    <w:unhideWhenUsed/>
    <w:rsid w:val="009113F6"/>
    <w:pPr>
      <w:ind w:left="1200"/>
    </w:pPr>
    <w:rPr>
      <w:rFonts w:cstheme="minorHAnsi"/>
      <w:szCs w:val="20"/>
    </w:rPr>
  </w:style>
  <w:style w:type="paragraph" w:styleId="TOC9">
    <w:name w:val="toc 9"/>
    <w:basedOn w:val="Normal"/>
    <w:next w:val="Normal"/>
    <w:autoRedefine/>
    <w:uiPriority w:val="39"/>
    <w:unhideWhenUsed/>
    <w:rsid w:val="009113F6"/>
    <w:pPr>
      <w:ind w:left="1400"/>
    </w:pPr>
    <w:rPr>
      <w:rFonts w:cstheme="minorHAnsi"/>
      <w:szCs w:val="20"/>
    </w:rPr>
  </w:style>
  <w:style w:type="table" w:styleId="ListTable3">
    <w:name w:val="List Table 3"/>
    <w:basedOn w:val="TableNormal"/>
    <w:uiPriority w:val="48"/>
    <w:rsid w:val="008D7248"/>
    <w:pPr>
      <w:spacing w:after="0" w:line="240" w:lineRule="auto"/>
    </w:pPr>
    <w:tblPr>
      <w:tblStyleRowBandSize w:val="1"/>
      <w:tblStyleColBandSize w:val="1"/>
      <w:tblBorders>
        <w:top w:val="single" w:sz="4" w:space="0" w:color="333333" w:themeColor="text1"/>
        <w:left w:val="single" w:sz="4" w:space="0" w:color="333333" w:themeColor="text1"/>
        <w:bottom w:val="single" w:sz="4" w:space="0" w:color="333333" w:themeColor="text1"/>
        <w:right w:val="single" w:sz="4" w:space="0" w:color="333333" w:themeColor="text1"/>
      </w:tblBorders>
    </w:tblPr>
    <w:tblStylePr w:type="firstRow">
      <w:rPr>
        <w:b/>
        <w:bCs/>
        <w:color w:val="FFFFFF" w:themeColor="background1"/>
      </w:rPr>
      <w:tblPr/>
      <w:tcPr>
        <w:shd w:val="clear" w:color="auto" w:fill="333333" w:themeFill="text1"/>
      </w:tcPr>
    </w:tblStylePr>
    <w:tblStylePr w:type="lastRow">
      <w:rPr>
        <w:b/>
        <w:bCs/>
      </w:rPr>
      <w:tblPr/>
      <w:tcPr>
        <w:tcBorders>
          <w:top w:val="double" w:sz="4" w:space="0" w:color="333333"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33333" w:themeColor="text1"/>
          <w:right w:val="single" w:sz="4" w:space="0" w:color="333333" w:themeColor="text1"/>
        </w:tcBorders>
      </w:tcPr>
    </w:tblStylePr>
    <w:tblStylePr w:type="band1Horz">
      <w:tblPr/>
      <w:tcPr>
        <w:tcBorders>
          <w:top w:val="single" w:sz="4" w:space="0" w:color="333333" w:themeColor="text1"/>
          <w:bottom w:val="single" w:sz="4" w:space="0" w:color="333333"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33333" w:themeColor="text1"/>
          <w:left w:val="nil"/>
        </w:tcBorders>
      </w:tcPr>
    </w:tblStylePr>
    <w:tblStylePr w:type="swCell">
      <w:tblPr/>
      <w:tcPr>
        <w:tcBorders>
          <w:top w:val="double" w:sz="4" w:space="0" w:color="333333" w:themeColor="text1"/>
          <w:right w:val="nil"/>
        </w:tcBorders>
      </w:tcPr>
    </w:tblStylePr>
  </w:style>
  <w:style w:type="table" w:styleId="GridTable1Light">
    <w:name w:val="Grid Table 1 Light"/>
    <w:basedOn w:val="TableNormal"/>
    <w:uiPriority w:val="46"/>
    <w:rsid w:val="004B672C"/>
    <w:pPr>
      <w:spacing w:after="0" w:line="240" w:lineRule="auto"/>
    </w:pPr>
    <w:tblPr>
      <w:tblStyleRowBandSize w:val="1"/>
      <w:tblStyleColBandSize w:val="1"/>
      <w:jc w:val="center"/>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rPr>
      <w:jc w:val="center"/>
    </w:tr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table" w:customStyle="1" w:styleId="AvanadeDefaultTable">
    <w:name w:val="Avanade Default Table"/>
    <w:basedOn w:val="TableGrid10"/>
    <w:uiPriority w:val="99"/>
    <w:rsid w:val="009E0C3C"/>
    <w:pPr>
      <w:spacing w:line="240" w:lineRule="auto"/>
    </w:p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FF5800"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333333" w:themeColor="text1"/>
        <w:sz w:val="20"/>
      </w:rPr>
    </w:tblStylePr>
  </w:style>
  <w:style w:type="table" w:styleId="TableGrid10">
    <w:name w:val="Table Grid 1"/>
    <w:basedOn w:val="TableNormal"/>
    <w:uiPriority w:val="99"/>
    <w:semiHidden/>
    <w:unhideWhenUsed/>
    <w:rsid w:val="007C5D8A"/>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TOC4Char">
    <w:name w:val="TOC 4 Char"/>
    <w:basedOn w:val="DefaultParagraphFont"/>
    <w:link w:val="TOC4"/>
    <w:uiPriority w:val="39"/>
    <w:rsid w:val="00F94641"/>
    <w:rPr>
      <w:rFonts w:cstheme="minorHAnsi"/>
      <w:color w:val="333333" w:themeColor="text1"/>
      <w:sz w:val="20"/>
      <w:szCs w:val="20"/>
    </w:rPr>
  </w:style>
  <w:style w:type="character" w:customStyle="1" w:styleId="CaptionChar">
    <w:name w:val="Caption Char"/>
    <w:aliases w:val="Caption Char1 Char,Caption Char Char Char,cp Char,HUD Caption Char"/>
    <w:basedOn w:val="DefaultParagraphFont"/>
    <w:link w:val="Caption"/>
    <w:rsid w:val="008C41FE"/>
    <w:rPr>
      <w:b/>
      <w:bCs/>
      <w:color w:val="333333" w:themeColor="text1"/>
      <w:sz w:val="16"/>
      <w:szCs w:val="18"/>
    </w:rPr>
  </w:style>
  <w:style w:type="paragraph" w:customStyle="1" w:styleId="TableTextLeft">
    <w:name w:val="Table Text Left"/>
    <w:uiPriority w:val="99"/>
    <w:qFormat/>
    <w:rsid w:val="00890A3C"/>
    <w:pPr>
      <w:spacing w:before="60" w:after="60" w:line="288" w:lineRule="auto"/>
    </w:pPr>
    <w:rPr>
      <w:rFonts w:ascii="Arial" w:eastAsia="Times New Roman" w:hAnsi="Arial" w:cs="Arial"/>
      <w:sz w:val="18"/>
      <w:szCs w:val="24"/>
      <w:lang w:val="en-AU" w:eastAsia="en-AU"/>
    </w:rPr>
  </w:style>
  <w:style w:type="table" w:customStyle="1" w:styleId="TableDTAHeaderRow">
    <w:name w:val="Table DTA Header Row"/>
    <w:basedOn w:val="TableNormal"/>
    <w:rsid w:val="00890A3C"/>
    <w:pPr>
      <w:spacing w:before="20" w:after="20" w:line="200" w:lineRule="atLeast"/>
    </w:pPr>
    <w:rPr>
      <w:rFonts w:ascii="Helvetica" w:eastAsia="Times" w:hAnsi="Helvetica" w:cs="Times New Roman"/>
      <w:color w:val="414141"/>
      <w:sz w:val="18"/>
      <w:szCs w:val="20"/>
    </w:rPr>
    <w:tblPr>
      <w:tblStyleRowBandSize w:val="1"/>
      <w:tblStyleColBandSize w:val="1"/>
      <w:tblInd w:w="57" w:type="dxa"/>
      <w:tblBorders>
        <w:bottom w:val="single" w:sz="4" w:space="0" w:color="D9D9D9"/>
      </w:tblBorders>
      <w:tblCellMar>
        <w:top w:w="57" w:type="dxa"/>
        <w:left w:w="57" w:type="dxa"/>
        <w:bottom w:w="28" w:type="dxa"/>
        <w:right w:w="57" w:type="dxa"/>
      </w:tblCellMar>
    </w:tblPr>
    <w:trPr>
      <w:cantSplit/>
    </w:trPr>
    <w:tcPr>
      <w:shd w:val="clear" w:color="auto" w:fill="FFFFFF"/>
    </w:tcPr>
    <w:tblStylePr w:type="firstRow">
      <w:pPr>
        <w:keepNext/>
        <w:wordWrap/>
        <w:spacing w:beforeLines="0" w:before="0" w:beforeAutospacing="0" w:afterLines="0" w:after="0" w:afterAutospacing="0" w:line="120" w:lineRule="atLeast"/>
        <w:jc w:val="left"/>
      </w:pPr>
      <w:rPr>
        <w:rFonts w:ascii="Arial" w:hAnsi="Arial"/>
        <w:b/>
        <w:i w:val="0"/>
        <w:color w:val="414141"/>
        <w:sz w:val="18"/>
      </w:rPr>
      <w:tblPr/>
      <w:tcPr>
        <w:tcBorders>
          <w:top w:val="nil"/>
          <w:left w:val="nil"/>
          <w:bottom w:val="single" w:sz="4" w:space="0" w:color="BFBFBF"/>
          <w:right w:val="nil"/>
          <w:insideV w:val="nil"/>
        </w:tcBorders>
        <w:shd w:val="clear" w:color="auto" w:fill="FFFFFF"/>
      </w:tcPr>
    </w:tblStylePr>
    <w:tblStylePr w:type="band1Vert">
      <w:pPr>
        <w:wordWrap/>
        <w:jc w:val="left"/>
      </w:pPr>
    </w:tblStylePr>
    <w:tblStylePr w:type="band1Horz">
      <w:pPr>
        <w:wordWrap/>
        <w:spacing w:beforeLines="0" w:before="0" w:beforeAutospacing="0" w:afterLines="0" w:after="0" w:afterAutospacing="0" w:line="120" w:lineRule="atLeast"/>
        <w:jc w:val="left"/>
      </w:pPr>
      <w:tblPr/>
      <w:tcPr>
        <w:shd w:val="clear" w:color="auto" w:fill="F2F2F2"/>
      </w:tcPr>
    </w:tblStylePr>
    <w:tblStylePr w:type="band2Horz">
      <w:pPr>
        <w:wordWrap/>
        <w:spacing w:beforeLines="0" w:before="0" w:beforeAutospacing="0" w:afterLines="0" w:after="0" w:afterAutospacing="0" w:line="120" w:lineRule="atLeast"/>
      </w:pPr>
      <w:tblPr/>
      <w:tcPr>
        <w:shd w:val="clear" w:color="auto" w:fill="FFFFFF"/>
      </w:tcPr>
    </w:tblStylePr>
  </w:style>
  <w:style w:type="paragraph" w:styleId="BodyText">
    <w:name w:val="Body Text"/>
    <w:basedOn w:val="Normal"/>
    <w:link w:val="BodyTextChar"/>
    <w:rsid w:val="00DF7296"/>
    <w:pPr>
      <w:widowControl w:val="0"/>
      <w:spacing w:after="120" w:line="264" w:lineRule="auto"/>
    </w:pPr>
    <w:rPr>
      <w:rFonts w:ascii="Arial" w:eastAsia="Times New Roman" w:hAnsi="Arial" w:cs="Times New Roman"/>
      <w:color w:val="7A7A7A" w:themeColor="text1" w:themeTint="A6"/>
      <w:szCs w:val="24"/>
      <w:lang w:val="en-AU" w:eastAsia="en-AU"/>
    </w:rPr>
  </w:style>
  <w:style w:type="character" w:customStyle="1" w:styleId="BodyTextChar">
    <w:name w:val="Body Text Char"/>
    <w:basedOn w:val="DefaultParagraphFont"/>
    <w:link w:val="BodyText"/>
    <w:rsid w:val="00DF7296"/>
    <w:rPr>
      <w:rFonts w:ascii="Arial" w:eastAsia="Times New Roman" w:hAnsi="Arial" w:cs="Times New Roman"/>
      <w:color w:val="7A7A7A" w:themeColor="text1" w:themeTint="A6"/>
      <w:sz w:val="20"/>
      <w:szCs w:val="24"/>
      <w:lang w:val="en-AU" w:eastAsia="en-AU"/>
    </w:rPr>
  </w:style>
  <w:style w:type="paragraph" w:customStyle="1" w:styleId="ListBulletLevel1">
    <w:name w:val="List Bullet Level 1"/>
    <w:basedOn w:val="BodyText"/>
    <w:link w:val="ListBulletLevel1Char"/>
    <w:qFormat/>
    <w:rsid w:val="00DF7296"/>
    <w:pPr>
      <w:widowControl/>
      <w:numPr>
        <w:numId w:val="9"/>
      </w:numPr>
      <w:suppressAutoHyphens/>
      <w:spacing w:before="140" w:after="140" w:line="336" w:lineRule="auto"/>
    </w:pPr>
    <w:rPr>
      <w:rFonts w:asciiTheme="minorHAnsi" w:hAnsiTheme="minorHAnsi" w:cstheme="majorHAnsi"/>
      <w:color w:val="auto"/>
      <w:szCs w:val="20"/>
    </w:rPr>
  </w:style>
  <w:style w:type="paragraph" w:customStyle="1" w:styleId="ListBulletLevel2">
    <w:name w:val="List Bullet Level 2"/>
    <w:basedOn w:val="ListBulletLevel1"/>
    <w:qFormat/>
    <w:rsid w:val="00DF7296"/>
    <w:pPr>
      <w:numPr>
        <w:ilvl w:val="1"/>
      </w:numPr>
      <w:tabs>
        <w:tab w:val="clear" w:pos="907"/>
        <w:tab w:val="num" w:pos="1440"/>
      </w:tabs>
      <w:spacing w:before="0"/>
      <w:ind w:left="1440" w:hanging="360"/>
    </w:pPr>
  </w:style>
  <w:style w:type="character" w:customStyle="1" w:styleId="ListBulletLevel1Char">
    <w:name w:val="List Bullet Level 1 Char"/>
    <w:link w:val="ListBulletLevel1"/>
    <w:rsid w:val="00DF7296"/>
    <w:rPr>
      <w:rFonts w:eastAsia="Times New Roman" w:cstheme="majorHAnsi"/>
      <w:sz w:val="20"/>
      <w:szCs w:val="20"/>
      <w:lang w:val="en-AU" w:eastAsia="en-AU"/>
    </w:rPr>
  </w:style>
  <w:style w:type="character" w:customStyle="1" w:styleId="ListParagraphChar">
    <w:name w:val="List Paragraph Char"/>
    <w:aliases w:val="List Paragraph1 Char,lp1 Char,Bullet List Char,FooterText Char,Liste à puce - Normal Char,Texte-Nelite Char,normal Char,Normal1 Char,Normal11 Char,Figure_name Char,Equipment Char,Numbered Indented Text Char,List_TIS Char,Ref Char"/>
    <w:basedOn w:val="DefaultParagraphFont"/>
    <w:link w:val="ListParagraph"/>
    <w:uiPriority w:val="34"/>
    <w:qFormat/>
    <w:rsid w:val="006D66A4"/>
    <w:rPr>
      <w:sz w:val="20"/>
    </w:rPr>
  </w:style>
  <w:style w:type="table" w:customStyle="1" w:styleId="Bordure2">
    <w:name w:val="Bordure2"/>
    <w:basedOn w:val="TableNormal"/>
    <w:next w:val="TableGrid"/>
    <w:rsid w:val="004B78F7"/>
    <w:pPr>
      <w:widowControl w:val="0"/>
      <w:spacing w:after="0" w:line="240" w:lineRule="auto"/>
    </w:pPr>
    <w:rPr>
      <w:rFonts w:ascii="Calibri" w:eastAsia="Times New Roman" w:hAnsi="Calibri" w:cs="Times New Roman"/>
      <w:color w:val="000000"/>
      <w:sz w:val="20"/>
      <w:szCs w:val="20"/>
      <w:lang w:val="en-AU" w:eastAsia="en-AU"/>
    </w:rPr>
    <w:tblPr>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top w:w="57" w:type="dxa"/>
        <w:left w:w="57" w:type="dxa"/>
        <w:bottom w:w="57" w:type="dxa"/>
        <w:right w:w="57" w:type="dxa"/>
      </w:tblCellMar>
    </w:tblPr>
    <w:trPr>
      <w:cantSplit/>
    </w:trPr>
    <w:tcPr>
      <w:shd w:val="clear" w:color="auto" w:fill="FFFFFF"/>
    </w:tcPr>
    <w:tblStylePr w:type="firstRow">
      <w:pPr>
        <w:keepNext/>
        <w:wordWrap/>
        <w:spacing w:beforeLines="0" w:beforeAutospacing="0" w:afterLines="0" w:afterAutospacing="0"/>
      </w:pPr>
      <w:rPr>
        <w:rFonts w:ascii="Calibri" w:hAnsi="Calibri"/>
        <w:b w:val="0"/>
        <w:color w:val="000000"/>
        <w:sz w:val="20"/>
      </w:rPr>
      <w:tblPr/>
      <w:trPr>
        <w:tblHeader/>
      </w:trPr>
      <w:tcPr>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l2br w:val="nil"/>
          <w:tr2bl w:val="nil"/>
        </w:tcBorders>
        <w:shd w:val="clear" w:color="auto" w:fill="99CCFF"/>
      </w:tcPr>
    </w:tblStylePr>
  </w:style>
  <w:style w:type="paragraph" w:customStyle="1" w:styleId="TemplateInstructions">
    <w:name w:val="Template Instructions"/>
    <w:basedOn w:val="Normal"/>
    <w:link w:val="TemplateInstructionsChar"/>
    <w:uiPriority w:val="9"/>
    <w:qFormat/>
    <w:rsid w:val="00AB395E"/>
    <w:pPr>
      <w:spacing w:after="160" w:line="240" w:lineRule="auto"/>
    </w:pPr>
    <w:rPr>
      <w:rFonts w:ascii="Arial" w:eastAsia="Times New Roman" w:hAnsi="Arial" w:cs="Times New Roman"/>
      <w:i/>
      <w:color w:val="FF5800"/>
    </w:rPr>
  </w:style>
  <w:style w:type="character" w:customStyle="1" w:styleId="TemplateInstructionsChar">
    <w:name w:val="Template Instructions Char"/>
    <w:basedOn w:val="DefaultParagraphFont"/>
    <w:link w:val="TemplateInstructions"/>
    <w:uiPriority w:val="9"/>
    <w:rsid w:val="00AB395E"/>
    <w:rPr>
      <w:rFonts w:ascii="Arial" w:eastAsia="Times New Roman" w:hAnsi="Arial" w:cs="Times New Roman"/>
      <w:i/>
      <w:color w:val="FF5800"/>
      <w:sz w:val="20"/>
    </w:rPr>
  </w:style>
  <w:style w:type="table" w:customStyle="1" w:styleId="ACMTable1">
    <w:name w:val="ACM Table 1"/>
    <w:basedOn w:val="TableNormal"/>
    <w:uiPriority w:val="99"/>
    <w:rsid w:val="00DC5BFF"/>
    <w:pPr>
      <w:spacing w:before="60" w:after="0" w:line="240" w:lineRule="auto"/>
    </w:pPr>
    <w:rPr>
      <w:rFonts w:ascii="Arial" w:hAnsi="Arial"/>
      <w:sz w:val="18"/>
    </w:rPr>
    <w:tblPr>
      <w:tblStyleRowBandSize w:val="1"/>
      <w:tblStyleColBandSize w:val="1"/>
      <w:tblBorders>
        <w:top w:val="single" w:sz="4" w:space="0" w:color="FF5800"/>
        <w:left w:val="single" w:sz="4" w:space="0" w:color="FF5800"/>
        <w:bottom w:val="single" w:sz="4" w:space="0" w:color="FF5800"/>
        <w:right w:val="single" w:sz="4" w:space="0" w:color="FF5800"/>
        <w:insideH w:val="single" w:sz="4" w:space="0" w:color="FF5800"/>
        <w:insideV w:val="single" w:sz="4" w:space="0" w:color="FF5800"/>
      </w:tblBorders>
      <w:tblCellMar>
        <w:top w:w="43" w:type="dxa"/>
        <w:left w:w="115" w:type="dxa"/>
        <w:bottom w:w="43" w:type="dxa"/>
        <w:right w:w="115" w:type="dxa"/>
      </w:tblCellMar>
    </w:tblPr>
    <w:tblStylePr w:type="firstRow">
      <w:pPr>
        <w:wordWrap/>
        <w:spacing w:beforeLines="0" w:before="0" w:beforeAutospacing="0" w:afterLines="0" w:after="0" w:afterAutospacing="0"/>
      </w:pPr>
      <w:rPr>
        <w:rFonts w:ascii="Arial" w:hAnsi="Arial"/>
        <w:b/>
        <w:color w:val="FFFFFF" w:themeColor="background1"/>
        <w:sz w:val="20"/>
      </w:rPr>
      <w:tblPr/>
      <w:tcPr>
        <w:tcBorders>
          <w:top w:val="single" w:sz="4" w:space="0" w:color="FF5800"/>
          <w:left w:val="single" w:sz="4" w:space="0" w:color="FF5800"/>
          <w:bottom w:val="single" w:sz="4" w:space="0" w:color="FF5800"/>
          <w:right w:val="single" w:sz="4" w:space="0" w:color="FF5800"/>
          <w:insideH w:val="nil"/>
          <w:insideV w:val="single" w:sz="4" w:space="0" w:color="FFFFFF" w:themeColor="background1"/>
          <w:tl2br w:val="nil"/>
          <w:tr2bl w:val="nil"/>
        </w:tcBorders>
        <w:shd w:val="clear" w:color="auto" w:fill="FF5800"/>
        <w:vAlign w:val="center"/>
      </w:tcPr>
    </w:tblStylePr>
    <w:tblStylePr w:type="lastRow">
      <w:rPr>
        <w:rFonts w:ascii="Arial" w:hAnsi="Arial"/>
      </w:rPr>
    </w:tblStylePr>
    <w:tblStylePr w:type="firstCol">
      <w:pPr>
        <w:wordWrap/>
        <w:spacing w:beforeLines="0" w:before="0" w:beforeAutospacing="0" w:afterLines="0" w:after="0" w:afterAutospacing="0"/>
      </w:pPr>
      <w:rPr>
        <w:rFonts w:ascii="Arial" w:hAnsi="Arial"/>
        <w:b/>
        <w:color w:val="FFFFFF" w:themeColor="background1"/>
        <w:sz w:val="20"/>
      </w:rPr>
      <w:tblPr/>
      <w:tcPr>
        <w:tcBorders>
          <w:top w:val="nil"/>
          <w:insideH w:val="single" w:sz="4" w:space="0" w:color="FFFFFF" w:themeColor="background1"/>
        </w:tcBorders>
        <w:shd w:val="clear" w:color="auto" w:fill="FF5800"/>
        <w:vAlign w:val="center"/>
      </w:tcPr>
    </w:tblStylePr>
    <w:tblStylePr w:type="lastCol">
      <w:rPr>
        <w:rFonts w:ascii="Arial" w:hAnsi="Arial"/>
      </w:rPr>
    </w:tblStylePr>
    <w:tblStylePr w:type="band1Vert">
      <w:rPr>
        <w:rFonts w:ascii="Arial" w:hAnsi="Arial"/>
      </w:rPr>
    </w:tblStylePr>
    <w:tblStylePr w:type="band2Vert">
      <w:rPr>
        <w:rFonts w:ascii="Arial" w:hAnsi="Arial"/>
      </w:rPr>
    </w:tblStylePr>
    <w:tblStylePr w:type="band1Horz">
      <w:pPr>
        <w:wordWrap/>
        <w:spacing w:beforeLines="0" w:before="60" w:beforeAutospacing="0" w:afterLines="0" w:after="0" w:afterAutospacing="0"/>
      </w:pPr>
      <w:rPr>
        <w:rFonts w:ascii="Arial" w:hAnsi="Arial"/>
        <w:sz w:val="18"/>
      </w:rPr>
      <w:tblPr/>
      <w:tcPr>
        <w:shd w:val="clear" w:color="auto" w:fill="F9C2C0" w:themeFill="accent4" w:themeFillTint="33"/>
      </w:tcPr>
    </w:tblStylePr>
    <w:tblStylePr w:type="band2Horz">
      <w:pPr>
        <w:wordWrap/>
        <w:spacing w:beforeLines="0" w:before="60" w:beforeAutospacing="0" w:afterLines="0" w:after="0" w:afterAutospacing="0"/>
      </w:pPr>
      <w:rPr>
        <w:rFonts w:ascii="Arial" w:hAnsi="Arial"/>
        <w:sz w:val="18"/>
      </w:rPr>
    </w:tblStylePr>
    <w:tblStylePr w:type="neCell">
      <w:rPr>
        <w:rFonts w:ascii="Arial" w:hAnsi="Arial"/>
      </w:rPr>
    </w:tblStylePr>
    <w:tblStylePr w:type="nwCell">
      <w:rPr>
        <w:rFonts w:ascii="Arial" w:hAnsi="Arial"/>
        <w:b/>
        <w:color w:val="FFFFFF" w:themeColor="background1"/>
        <w:sz w:val="20"/>
      </w:rPr>
      <w:tblPr/>
      <w:tcPr>
        <w:tcBorders>
          <w:bottom w:val="nil"/>
        </w:tcBorders>
      </w:tcPr>
    </w:tblStylePr>
    <w:tblStylePr w:type="seCell">
      <w:rPr>
        <w:rFonts w:ascii="Arial" w:hAnsi="Arial"/>
      </w:rPr>
    </w:tblStylePr>
    <w:tblStylePr w:type="swCell">
      <w:rPr>
        <w:rFonts w:ascii="Arial" w:hAnsi="Arial"/>
      </w:rPr>
    </w:tblStylePr>
  </w:style>
  <w:style w:type="paragraph" w:customStyle="1" w:styleId="SubstitutionText">
    <w:name w:val="Substitution Text"/>
    <w:basedOn w:val="Normal"/>
    <w:link w:val="SubstitutionTextChar"/>
    <w:qFormat/>
    <w:rsid w:val="00DC5BFF"/>
    <w:pPr>
      <w:spacing w:after="120" w:line="240" w:lineRule="auto"/>
    </w:pPr>
    <w:rPr>
      <w:rFonts w:ascii="Arial" w:eastAsia="Times New Roman" w:hAnsi="Arial" w:cs="Times New Roman"/>
      <w:i/>
      <w:color w:val="FF5800"/>
      <w:sz w:val="22"/>
      <w:szCs w:val="24"/>
    </w:rPr>
  </w:style>
  <w:style w:type="character" w:customStyle="1" w:styleId="SubstitutionTextChar">
    <w:name w:val="Substitution Text Char"/>
    <w:basedOn w:val="DefaultParagraphFont"/>
    <w:link w:val="SubstitutionText"/>
    <w:rsid w:val="00DC5BFF"/>
    <w:rPr>
      <w:rFonts w:ascii="Arial" w:eastAsia="Times New Roman" w:hAnsi="Arial" w:cs="Times New Roman"/>
      <w:i/>
      <w:color w:val="FF5800"/>
      <w:szCs w:val="24"/>
    </w:rPr>
  </w:style>
  <w:style w:type="character" w:customStyle="1" w:styleId="js-path-segment">
    <w:name w:val="js-path-segment"/>
    <w:basedOn w:val="DefaultParagraphFont"/>
    <w:rsid w:val="00EE7AA3"/>
  </w:style>
  <w:style w:type="character" w:customStyle="1" w:styleId="mx-1">
    <w:name w:val="mx-1"/>
    <w:basedOn w:val="DefaultParagraphFont"/>
    <w:rsid w:val="00EE7AA3"/>
  </w:style>
  <w:style w:type="character" w:customStyle="1" w:styleId="separator">
    <w:name w:val="separator"/>
    <w:basedOn w:val="DefaultParagraphFont"/>
    <w:rsid w:val="00EE7AA3"/>
  </w:style>
  <w:style w:type="character" w:customStyle="1" w:styleId="ui-provider">
    <w:name w:val="ui-provider"/>
    <w:basedOn w:val="DefaultParagraphFont"/>
    <w:rsid w:val="00A84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2380">
      <w:bodyDiv w:val="1"/>
      <w:marLeft w:val="0"/>
      <w:marRight w:val="0"/>
      <w:marTop w:val="0"/>
      <w:marBottom w:val="0"/>
      <w:divBdr>
        <w:top w:val="none" w:sz="0" w:space="0" w:color="auto"/>
        <w:left w:val="none" w:sz="0" w:space="0" w:color="auto"/>
        <w:bottom w:val="none" w:sz="0" w:space="0" w:color="auto"/>
        <w:right w:val="none" w:sz="0" w:space="0" w:color="auto"/>
      </w:divBdr>
    </w:div>
    <w:div w:id="8144937">
      <w:bodyDiv w:val="1"/>
      <w:marLeft w:val="0"/>
      <w:marRight w:val="0"/>
      <w:marTop w:val="0"/>
      <w:marBottom w:val="0"/>
      <w:divBdr>
        <w:top w:val="none" w:sz="0" w:space="0" w:color="auto"/>
        <w:left w:val="none" w:sz="0" w:space="0" w:color="auto"/>
        <w:bottom w:val="none" w:sz="0" w:space="0" w:color="auto"/>
        <w:right w:val="none" w:sz="0" w:space="0" w:color="auto"/>
      </w:divBdr>
    </w:div>
    <w:div w:id="36126051">
      <w:bodyDiv w:val="1"/>
      <w:marLeft w:val="0"/>
      <w:marRight w:val="0"/>
      <w:marTop w:val="0"/>
      <w:marBottom w:val="0"/>
      <w:divBdr>
        <w:top w:val="none" w:sz="0" w:space="0" w:color="auto"/>
        <w:left w:val="none" w:sz="0" w:space="0" w:color="auto"/>
        <w:bottom w:val="none" w:sz="0" w:space="0" w:color="auto"/>
        <w:right w:val="none" w:sz="0" w:space="0" w:color="auto"/>
      </w:divBdr>
      <w:divsChild>
        <w:div w:id="1316641825">
          <w:marLeft w:val="0"/>
          <w:marRight w:val="0"/>
          <w:marTop w:val="0"/>
          <w:marBottom w:val="0"/>
          <w:divBdr>
            <w:top w:val="none" w:sz="0" w:space="0" w:color="auto"/>
            <w:left w:val="none" w:sz="0" w:space="0" w:color="auto"/>
            <w:bottom w:val="none" w:sz="0" w:space="0" w:color="auto"/>
            <w:right w:val="none" w:sz="0" w:space="0" w:color="auto"/>
          </w:divBdr>
          <w:divsChild>
            <w:div w:id="4522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29">
      <w:bodyDiv w:val="1"/>
      <w:marLeft w:val="0"/>
      <w:marRight w:val="0"/>
      <w:marTop w:val="0"/>
      <w:marBottom w:val="0"/>
      <w:divBdr>
        <w:top w:val="none" w:sz="0" w:space="0" w:color="auto"/>
        <w:left w:val="none" w:sz="0" w:space="0" w:color="auto"/>
        <w:bottom w:val="none" w:sz="0" w:space="0" w:color="auto"/>
        <w:right w:val="none" w:sz="0" w:space="0" w:color="auto"/>
      </w:divBdr>
    </w:div>
    <w:div w:id="44255295">
      <w:bodyDiv w:val="1"/>
      <w:marLeft w:val="0"/>
      <w:marRight w:val="0"/>
      <w:marTop w:val="0"/>
      <w:marBottom w:val="0"/>
      <w:divBdr>
        <w:top w:val="none" w:sz="0" w:space="0" w:color="auto"/>
        <w:left w:val="none" w:sz="0" w:space="0" w:color="auto"/>
        <w:bottom w:val="none" w:sz="0" w:space="0" w:color="auto"/>
        <w:right w:val="none" w:sz="0" w:space="0" w:color="auto"/>
      </w:divBdr>
    </w:div>
    <w:div w:id="52242750">
      <w:bodyDiv w:val="1"/>
      <w:marLeft w:val="0"/>
      <w:marRight w:val="0"/>
      <w:marTop w:val="0"/>
      <w:marBottom w:val="0"/>
      <w:divBdr>
        <w:top w:val="none" w:sz="0" w:space="0" w:color="auto"/>
        <w:left w:val="none" w:sz="0" w:space="0" w:color="auto"/>
        <w:bottom w:val="none" w:sz="0" w:space="0" w:color="auto"/>
        <w:right w:val="none" w:sz="0" w:space="0" w:color="auto"/>
      </w:divBdr>
    </w:div>
    <w:div w:id="96952455">
      <w:bodyDiv w:val="1"/>
      <w:marLeft w:val="0"/>
      <w:marRight w:val="0"/>
      <w:marTop w:val="0"/>
      <w:marBottom w:val="0"/>
      <w:divBdr>
        <w:top w:val="none" w:sz="0" w:space="0" w:color="auto"/>
        <w:left w:val="none" w:sz="0" w:space="0" w:color="auto"/>
        <w:bottom w:val="none" w:sz="0" w:space="0" w:color="auto"/>
        <w:right w:val="none" w:sz="0" w:space="0" w:color="auto"/>
      </w:divBdr>
    </w:div>
    <w:div w:id="107240110">
      <w:bodyDiv w:val="1"/>
      <w:marLeft w:val="0"/>
      <w:marRight w:val="0"/>
      <w:marTop w:val="0"/>
      <w:marBottom w:val="0"/>
      <w:divBdr>
        <w:top w:val="none" w:sz="0" w:space="0" w:color="auto"/>
        <w:left w:val="none" w:sz="0" w:space="0" w:color="auto"/>
        <w:bottom w:val="none" w:sz="0" w:space="0" w:color="auto"/>
        <w:right w:val="none" w:sz="0" w:space="0" w:color="auto"/>
      </w:divBdr>
      <w:divsChild>
        <w:div w:id="798835607">
          <w:marLeft w:val="0"/>
          <w:marRight w:val="0"/>
          <w:marTop w:val="0"/>
          <w:marBottom w:val="0"/>
          <w:divBdr>
            <w:top w:val="none" w:sz="0" w:space="0" w:color="auto"/>
            <w:left w:val="none" w:sz="0" w:space="0" w:color="auto"/>
            <w:bottom w:val="none" w:sz="0" w:space="0" w:color="auto"/>
            <w:right w:val="none" w:sz="0" w:space="0" w:color="auto"/>
          </w:divBdr>
          <w:divsChild>
            <w:div w:id="3691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955">
      <w:bodyDiv w:val="1"/>
      <w:marLeft w:val="0"/>
      <w:marRight w:val="0"/>
      <w:marTop w:val="0"/>
      <w:marBottom w:val="0"/>
      <w:divBdr>
        <w:top w:val="none" w:sz="0" w:space="0" w:color="auto"/>
        <w:left w:val="none" w:sz="0" w:space="0" w:color="auto"/>
        <w:bottom w:val="none" w:sz="0" w:space="0" w:color="auto"/>
        <w:right w:val="none" w:sz="0" w:space="0" w:color="auto"/>
      </w:divBdr>
    </w:div>
    <w:div w:id="193930643">
      <w:bodyDiv w:val="1"/>
      <w:marLeft w:val="0"/>
      <w:marRight w:val="0"/>
      <w:marTop w:val="0"/>
      <w:marBottom w:val="0"/>
      <w:divBdr>
        <w:top w:val="none" w:sz="0" w:space="0" w:color="auto"/>
        <w:left w:val="none" w:sz="0" w:space="0" w:color="auto"/>
        <w:bottom w:val="none" w:sz="0" w:space="0" w:color="auto"/>
        <w:right w:val="none" w:sz="0" w:space="0" w:color="auto"/>
      </w:divBdr>
    </w:div>
    <w:div w:id="195197929">
      <w:bodyDiv w:val="1"/>
      <w:marLeft w:val="0"/>
      <w:marRight w:val="0"/>
      <w:marTop w:val="0"/>
      <w:marBottom w:val="0"/>
      <w:divBdr>
        <w:top w:val="none" w:sz="0" w:space="0" w:color="auto"/>
        <w:left w:val="none" w:sz="0" w:space="0" w:color="auto"/>
        <w:bottom w:val="none" w:sz="0" w:space="0" w:color="auto"/>
        <w:right w:val="none" w:sz="0" w:space="0" w:color="auto"/>
      </w:divBdr>
      <w:divsChild>
        <w:div w:id="573928780">
          <w:marLeft w:val="0"/>
          <w:marRight w:val="0"/>
          <w:marTop w:val="0"/>
          <w:marBottom w:val="0"/>
          <w:divBdr>
            <w:top w:val="none" w:sz="0" w:space="0" w:color="auto"/>
            <w:left w:val="none" w:sz="0" w:space="0" w:color="auto"/>
            <w:bottom w:val="none" w:sz="0" w:space="0" w:color="auto"/>
            <w:right w:val="none" w:sz="0" w:space="0" w:color="auto"/>
          </w:divBdr>
          <w:divsChild>
            <w:div w:id="3920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266">
      <w:bodyDiv w:val="1"/>
      <w:marLeft w:val="0"/>
      <w:marRight w:val="0"/>
      <w:marTop w:val="0"/>
      <w:marBottom w:val="0"/>
      <w:divBdr>
        <w:top w:val="none" w:sz="0" w:space="0" w:color="auto"/>
        <w:left w:val="none" w:sz="0" w:space="0" w:color="auto"/>
        <w:bottom w:val="none" w:sz="0" w:space="0" w:color="auto"/>
        <w:right w:val="none" w:sz="0" w:space="0" w:color="auto"/>
      </w:divBdr>
      <w:divsChild>
        <w:div w:id="1693144140">
          <w:marLeft w:val="0"/>
          <w:marRight w:val="0"/>
          <w:marTop w:val="0"/>
          <w:marBottom w:val="0"/>
          <w:divBdr>
            <w:top w:val="none" w:sz="0" w:space="0" w:color="auto"/>
            <w:left w:val="none" w:sz="0" w:space="0" w:color="auto"/>
            <w:bottom w:val="none" w:sz="0" w:space="0" w:color="auto"/>
            <w:right w:val="none" w:sz="0" w:space="0" w:color="auto"/>
          </w:divBdr>
          <w:divsChild>
            <w:div w:id="10913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670">
      <w:bodyDiv w:val="1"/>
      <w:marLeft w:val="0"/>
      <w:marRight w:val="0"/>
      <w:marTop w:val="0"/>
      <w:marBottom w:val="0"/>
      <w:divBdr>
        <w:top w:val="none" w:sz="0" w:space="0" w:color="auto"/>
        <w:left w:val="none" w:sz="0" w:space="0" w:color="auto"/>
        <w:bottom w:val="none" w:sz="0" w:space="0" w:color="auto"/>
        <w:right w:val="none" w:sz="0" w:space="0" w:color="auto"/>
      </w:divBdr>
    </w:div>
    <w:div w:id="237256230">
      <w:bodyDiv w:val="1"/>
      <w:marLeft w:val="0"/>
      <w:marRight w:val="0"/>
      <w:marTop w:val="0"/>
      <w:marBottom w:val="0"/>
      <w:divBdr>
        <w:top w:val="none" w:sz="0" w:space="0" w:color="auto"/>
        <w:left w:val="none" w:sz="0" w:space="0" w:color="auto"/>
        <w:bottom w:val="none" w:sz="0" w:space="0" w:color="auto"/>
        <w:right w:val="none" w:sz="0" w:space="0" w:color="auto"/>
      </w:divBdr>
    </w:div>
    <w:div w:id="247005360">
      <w:bodyDiv w:val="1"/>
      <w:marLeft w:val="0"/>
      <w:marRight w:val="0"/>
      <w:marTop w:val="0"/>
      <w:marBottom w:val="0"/>
      <w:divBdr>
        <w:top w:val="none" w:sz="0" w:space="0" w:color="auto"/>
        <w:left w:val="none" w:sz="0" w:space="0" w:color="auto"/>
        <w:bottom w:val="none" w:sz="0" w:space="0" w:color="auto"/>
        <w:right w:val="none" w:sz="0" w:space="0" w:color="auto"/>
      </w:divBdr>
    </w:div>
    <w:div w:id="253562277">
      <w:bodyDiv w:val="1"/>
      <w:marLeft w:val="0"/>
      <w:marRight w:val="0"/>
      <w:marTop w:val="0"/>
      <w:marBottom w:val="0"/>
      <w:divBdr>
        <w:top w:val="none" w:sz="0" w:space="0" w:color="auto"/>
        <w:left w:val="none" w:sz="0" w:space="0" w:color="auto"/>
        <w:bottom w:val="none" w:sz="0" w:space="0" w:color="auto"/>
        <w:right w:val="none" w:sz="0" w:space="0" w:color="auto"/>
      </w:divBdr>
      <w:divsChild>
        <w:div w:id="1407536667">
          <w:marLeft w:val="0"/>
          <w:marRight w:val="0"/>
          <w:marTop w:val="0"/>
          <w:marBottom w:val="0"/>
          <w:divBdr>
            <w:top w:val="none" w:sz="0" w:space="0" w:color="auto"/>
            <w:left w:val="none" w:sz="0" w:space="0" w:color="auto"/>
            <w:bottom w:val="none" w:sz="0" w:space="0" w:color="auto"/>
            <w:right w:val="none" w:sz="0" w:space="0" w:color="auto"/>
          </w:divBdr>
          <w:divsChild>
            <w:div w:id="171049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1668">
      <w:bodyDiv w:val="1"/>
      <w:marLeft w:val="0"/>
      <w:marRight w:val="0"/>
      <w:marTop w:val="0"/>
      <w:marBottom w:val="0"/>
      <w:divBdr>
        <w:top w:val="none" w:sz="0" w:space="0" w:color="auto"/>
        <w:left w:val="none" w:sz="0" w:space="0" w:color="auto"/>
        <w:bottom w:val="none" w:sz="0" w:space="0" w:color="auto"/>
        <w:right w:val="none" w:sz="0" w:space="0" w:color="auto"/>
      </w:divBdr>
    </w:div>
    <w:div w:id="341471093">
      <w:bodyDiv w:val="1"/>
      <w:marLeft w:val="0"/>
      <w:marRight w:val="0"/>
      <w:marTop w:val="0"/>
      <w:marBottom w:val="0"/>
      <w:divBdr>
        <w:top w:val="none" w:sz="0" w:space="0" w:color="auto"/>
        <w:left w:val="none" w:sz="0" w:space="0" w:color="auto"/>
        <w:bottom w:val="none" w:sz="0" w:space="0" w:color="auto"/>
        <w:right w:val="none" w:sz="0" w:space="0" w:color="auto"/>
      </w:divBdr>
      <w:divsChild>
        <w:div w:id="2082673976">
          <w:marLeft w:val="0"/>
          <w:marRight w:val="0"/>
          <w:marTop w:val="0"/>
          <w:marBottom w:val="0"/>
          <w:divBdr>
            <w:top w:val="none" w:sz="0" w:space="0" w:color="auto"/>
            <w:left w:val="none" w:sz="0" w:space="0" w:color="auto"/>
            <w:bottom w:val="none" w:sz="0" w:space="0" w:color="auto"/>
            <w:right w:val="none" w:sz="0" w:space="0" w:color="auto"/>
          </w:divBdr>
          <w:divsChild>
            <w:div w:id="16361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8316">
      <w:bodyDiv w:val="1"/>
      <w:marLeft w:val="0"/>
      <w:marRight w:val="0"/>
      <w:marTop w:val="0"/>
      <w:marBottom w:val="0"/>
      <w:divBdr>
        <w:top w:val="none" w:sz="0" w:space="0" w:color="auto"/>
        <w:left w:val="none" w:sz="0" w:space="0" w:color="auto"/>
        <w:bottom w:val="none" w:sz="0" w:space="0" w:color="auto"/>
        <w:right w:val="none" w:sz="0" w:space="0" w:color="auto"/>
      </w:divBdr>
    </w:div>
    <w:div w:id="420682434">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41844741">
      <w:bodyDiv w:val="1"/>
      <w:marLeft w:val="0"/>
      <w:marRight w:val="0"/>
      <w:marTop w:val="0"/>
      <w:marBottom w:val="0"/>
      <w:divBdr>
        <w:top w:val="none" w:sz="0" w:space="0" w:color="auto"/>
        <w:left w:val="none" w:sz="0" w:space="0" w:color="auto"/>
        <w:bottom w:val="none" w:sz="0" w:space="0" w:color="auto"/>
        <w:right w:val="none" w:sz="0" w:space="0" w:color="auto"/>
      </w:divBdr>
      <w:divsChild>
        <w:div w:id="1268348099">
          <w:marLeft w:val="0"/>
          <w:marRight w:val="0"/>
          <w:marTop w:val="0"/>
          <w:marBottom w:val="0"/>
          <w:divBdr>
            <w:top w:val="none" w:sz="0" w:space="0" w:color="auto"/>
            <w:left w:val="none" w:sz="0" w:space="0" w:color="auto"/>
            <w:bottom w:val="none" w:sz="0" w:space="0" w:color="auto"/>
            <w:right w:val="none" w:sz="0" w:space="0" w:color="auto"/>
          </w:divBdr>
          <w:divsChild>
            <w:div w:id="15864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6969">
      <w:bodyDiv w:val="1"/>
      <w:marLeft w:val="0"/>
      <w:marRight w:val="0"/>
      <w:marTop w:val="0"/>
      <w:marBottom w:val="0"/>
      <w:divBdr>
        <w:top w:val="none" w:sz="0" w:space="0" w:color="auto"/>
        <w:left w:val="none" w:sz="0" w:space="0" w:color="auto"/>
        <w:bottom w:val="none" w:sz="0" w:space="0" w:color="auto"/>
        <w:right w:val="none" w:sz="0" w:space="0" w:color="auto"/>
      </w:divBdr>
      <w:divsChild>
        <w:div w:id="506680067">
          <w:marLeft w:val="274"/>
          <w:marRight w:val="0"/>
          <w:marTop w:val="0"/>
          <w:marBottom w:val="0"/>
          <w:divBdr>
            <w:top w:val="none" w:sz="0" w:space="0" w:color="auto"/>
            <w:left w:val="none" w:sz="0" w:space="0" w:color="auto"/>
            <w:bottom w:val="none" w:sz="0" w:space="0" w:color="auto"/>
            <w:right w:val="none" w:sz="0" w:space="0" w:color="auto"/>
          </w:divBdr>
        </w:div>
        <w:div w:id="554508287">
          <w:marLeft w:val="274"/>
          <w:marRight w:val="0"/>
          <w:marTop w:val="0"/>
          <w:marBottom w:val="0"/>
          <w:divBdr>
            <w:top w:val="none" w:sz="0" w:space="0" w:color="auto"/>
            <w:left w:val="none" w:sz="0" w:space="0" w:color="auto"/>
            <w:bottom w:val="none" w:sz="0" w:space="0" w:color="auto"/>
            <w:right w:val="none" w:sz="0" w:space="0" w:color="auto"/>
          </w:divBdr>
        </w:div>
        <w:div w:id="786201223">
          <w:marLeft w:val="274"/>
          <w:marRight w:val="0"/>
          <w:marTop w:val="0"/>
          <w:marBottom w:val="0"/>
          <w:divBdr>
            <w:top w:val="none" w:sz="0" w:space="0" w:color="auto"/>
            <w:left w:val="none" w:sz="0" w:space="0" w:color="auto"/>
            <w:bottom w:val="none" w:sz="0" w:space="0" w:color="auto"/>
            <w:right w:val="none" w:sz="0" w:space="0" w:color="auto"/>
          </w:divBdr>
        </w:div>
        <w:div w:id="797452030">
          <w:marLeft w:val="274"/>
          <w:marRight w:val="0"/>
          <w:marTop w:val="0"/>
          <w:marBottom w:val="0"/>
          <w:divBdr>
            <w:top w:val="none" w:sz="0" w:space="0" w:color="auto"/>
            <w:left w:val="none" w:sz="0" w:space="0" w:color="auto"/>
            <w:bottom w:val="none" w:sz="0" w:space="0" w:color="auto"/>
            <w:right w:val="none" w:sz="0" w:space="0" w:color="auto"/>
          </w:divBdr>
        </w:div>
        <w:div w:id="1072316682">
          <w:marLeft w:val="274"/>
          <w:marRight w:val="0"/>
          <w:marTop w:val="0"/>
          <w:marBottom w:val="0"/>
          <w:divBdr>
            <w:top w:val="none" w:sz="0" w:space="0" w:color="auto"/>
            <w:left w:val="none" w:sz="0" w:space="0" w:color="auto"/>
            <w:bottom w:val="none" w:sz="0" w:space="0" w:color="auto"/>
            <w:right w:val="none" w:sz="0" w:space="0" w:color="auto"/>
          </w:divBdr>
        </w:div>
        <w:div w:id="1182669302">
          <w:marLeft w:val="274"/>
          <w:marRight w:val="0"/>
          <w:marTop w:val="0"/>
          <w:marBottom w:val="0"/>
          <w:divBdr>
            <w:top w:val="none" w:sz="0" w:space="0" w:color="auto"/>
            <w:left w:val="none" w:sz="0" w:space="0" w:color="auto"/>
            <w:bottom w:val="none" w:sz="0" w:space="0" w:color="auto"/>
            <w:right w:val="none" w:sz="0" w:space="0" w:color="auto"/>
          </w:divBdr>
        </w:div>
        <w:div w:id="2002922514">
          <w:marLeft w:val="274"/>
          <w:marRight w:val="0"/>
          <w:marTop w:val="0"/>
          <w:marBottom w:val="0"/>
          <w:divBdr>
            <w:top w:val="none" w:sz="0" w:space="0" w:color="auto"/>
            <w:left w:val="none" w:sz="0" w:space="0" w:color="auto"/>
            <w:bottom w:val="none" w:sz="0" w:space="0" w:color="auto"/>
            <w:right w:val="none" w:sz="0" w:space="0" w:color="auto"/>
          </w:divBdr>
        </w:div>
        <w:div w:id="2022583762">
          <w:marLeft w:val="274"/>
          <w:marRight w:val="0"/>
          <w:marTop w:val="0"/>
          <w:marBottom w:val="0"/>
          <w:divBdr>
            <w:top w:val="none" w:sz="0" w:space="0" w:color="auto"/>
            <w:left w:val="none" w:sz="0" w:space="0" w:color="auto"/>
            <w:bottom w:val="none" w:sz="0" w:space="0" w:color="auto"/>
            <w:right w:val="none" w:sz="0" w:space="0" w:color="auto"/>
          </w:divBdr>
        </w:div>
        <w:div w:id="2082671430">
          <w:marLeft w:val="274"/>
          <w:marRight w:val="0"/>
          <w:marTop w:val="0"/>
          <w:marBottom w:val="0"/>
          <w:divBdr>
            <w:top w:val="none" w:sz="0" w:space="0" w:color="auto"/>
            <w:left w:val="none" w:sz="0" w:space="0" w:color="auto"/>
            <w:bottom w:val="none" w:sz="0" w:space="0" w:color="auto"/>
            <w:right w:val="none" w:sz="0" w:space="0" w:color="auto"/>
          </w:divBdr>
        </w:div>
      </w:divsChild>
    </w:div>
    <w:div w:id="451246437">
      <w:bodyDiv w:val="1"/>
      <w:marLeft w:val="0"/>
      <w:marRight w:val="0"/>
      <w:marTop w:val="0"/>
      <w:marBottom w:val="0"/>
      <w:divBdr>
        <w:top w:val="none" w:sz="0" w:space="0" w:color="auto"/>
        <w:left w:val="none" w:sz="0" w:space="0" w:color="auto"/>
        <w:bottom w:val="none" w:sz="0" w:space="0" w:color="auto"/>
        <w:right w:val="none" w:sz="0" w:space="0" w:color="auto"/>
      </w:divBdr>
    </w:div>
    <w:div w:id="499345230">
      <w:bodyDiv w:val="1"/>
      <w:marLeft w:val="0"/>
      <w:marRight w:val="0"/>
      <w:marTop w:val="0"/>
      <w:marBottom w:val="0"/>
      <w:divBdr>
        <w:top w:val="none" w:sz="0" w:space="0" w:color="auto"/>
        <w:left w:val="none" w:sz="0" w:space="0" w:color="auto"/>
        <w:bottom w:val="none" w:sz="0" w:space="0" w:color="auto"/>
        <w:right w:val="none" w:sz="0" w:space="0" w:color="auto"/>
      </w:divBdr>
    </w:div>
    <w:div w:id="518666665">
      <w:bodyDiv w:val="1"/>
      <w:marLeft w:val="0"/>
      <w:marRight w:val="0"/>
      <w:marTop w:val="0"/>
      <w:marBottom w:val="0"/>
      <w:divBdr>
        <w:top w:val="none" w:sz="0" w:space="0" w:color="auto"/>
        <w:left w:val="none" w:sz="0" w:space="0" w:color="auto"/>
        <w:bottom w:val="none" w:sz="0" w:space="0" w:color="auto"/>
        <w:right w:val="none" w:sz="0" w:space="0" w:color="auto"/>
      </w:divBdr>
      <w:divsChild>
        <w:div w:id="2003655874">
          <w:marLeft w:val="0"/>
          <w:marRight w:val="0"/>
          <w:marTop w:val="0"/>
          <w:marBottom w:val="0"/>
          <w:divBdr>
            <w:top w:val="none" w:sz="0" w:space="0" w:color="auto"/>
            <w:left w:val="none" w:sz="0" w:space="0" w:color="auto"/>
            <w:bottom w:val="none" w:sz="0" w:space="0" w:color="auto"/>
            <w:right w:val="none" w:sz="0" w:space="0" w:color="auto"/>
          </w:divBdr>
          <w:divsChild>
            <w:div w:id="8362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4900">
      <w:bodyDiv w:val="1"/>
      <w:marLeft w:val="0"/>
      <w:marRight w:val="0"/>
      <w:marTop w:val="0"/>
      <w:marBottom w:val="0"/>
      <w:divBdr>
        <w:top w:val="none" w:sz="0" w:space="0" w:color="auto"/>
        <w:left w:val="none" w:sz="0" w:space="0" w:color="auto"/>
        <w:bottom w:val="none" w:sz="0" w:space="0" w:color="auto"/>
        <w:right w:val="none" w:sz="0" w:space="0" w:color="auto"/>
      </w:divBdr>
      <w:divsChild>
        <w:div w:id="377123536">
          <w:marLeft w:val="0"/>
          <w:marRight w:val="0"/>
          <w:marTop w:val="0"/>
          <w:marBottom w:val="0"/>
          <w:divBdr>
            <w:top w:val="none" w:sz="0" w:space="0" w:color="auto"/>
            <w:left w:val="none" w:sz="0" w:space="0" w:color="auto"/>
            <w:bottom w:val="none" w:sz="0" w:space="0" w:color="auto"/>
            <w:right w:val="none" w:sz="0" w:space="0" w:color="auto"/>
          </w:divBdr>
        </w:div>
        <w:div w:id="414940219">
          <w:marLeft w:val="0"/>
          <w:marRight w:val="0"/>
          <w:marTop w:val="0"/>
          <w:marBottom w:val="0"/>
          <w:divBdr>
            <w:top w:val="none" w:sz="0" w:space="0" w:color="auto"/>
            <w:left w:val="none" w:sz="0" w:space="0" w:color="auto"/>
            <w:bottom w:val="none" w:sz="0" w:space="0" w:color="auto"/>
            <w:right w:val="none" w:sz="0" w:space="0" w:color="auto"/>
          </w:divBdr>
        </w:div>
        <w:div w:id="605385394">
          <w:marLeft w:val="0"/>
          <w:marRight w:val="0"/>
          <w:marTop w:val="0"/>
          <w:marBottom w:val="0"/>
          <w:divBdr>
            <w:top w:val="none" w:sz="0" w:space="0" w:color="auto"/>
            <w:left w:val="none" w:sz="0" w:space="0" w:color="auto"/>
            <w:bottom w:val="none" w:sz="0" w:space="0" w:color="auto"/>
            <w:right w:val="none" w:sz="0" w:space="0" w:color="auto"/>
          </w:divBdr>
        </w:div>
        <w:div w:id="628361536">
          <w:marLeft w:val="0"/>
          <w:marRight w:val="0"/>
          <w:marTop w:val="0"/>
          <w:marBottom w:val="0"/>
          <w:divBdr>
            <w:top w:val="none" w:sz="0" w:space="0" w:color="auto"/>
            <w:left w:val="none" w:sz="0" w:space="0" w:color="auto"/>
            <w:bottom w:val="none" w:sz="0" w:space="0" w:color="auto"/>
            <w:right w:val="none" w:sz="0" w:space="0" w:color="auto"/>
          </w:divBdr>
        </w:div>
        <w:div w:id="733703611">
          <w:marLeft w:val="0"/>
          <w:marRight w:val="0"/>
          <w:marTop w:val="0"/>
          <w:marBottom w:val="0"/>
          <w:divBdr>
            <w:top w:val="none" w:sz="0" w:space="0" w:color="auto"/>
            <w:left w:val="none" w:sz="0" w:space="0" w:color="auto"/>
            <w:bottom w:val="none" w:sz="0" w:space="0" w:color="auto"/>
            <w:right w:val="none" w:sz="0" w:space="0" w:color="auto"/>
          </w:divBdr>
        </w:div>
        <w:div w:id="741103490">
          <w:marLeft w:val="0"/>
          <w:marRight w:val="0"/>
          <w:marTop w:val="0"/>
          <w:marBottom w:val="0"/>
          <w:divBdr>
            <w:top w:val="none" w:sz="0" w:space="0" w:color="auto"/>
            <w:left w:val="none" w:sz="0" w:space="0" w:color="auto"/>
            <w:bottom w:val="none" w:sz="0" w:space="0" w:color="auto"/>
            <w:right w:val="none" w:sz="0" w:space="0" w:color="auto"/>
          </w:divBdr>
        </w:div>
        <w:div w:id="759134716">
          <w:marLeft w:val="0"/>
          <w:marRight w:val="0"/>
          <w:marTop w:val="0"/>
          <w:marBottom w:val="0"/>
          <w:divBdr>
            <w:top w:val="none" w:sz="0" w:space="0" w:color="auto"/>
            <w:left w:val="none" w:sz="0" w:space="0" w:color="auto"/>
            <w:bottom w:val="none" w:sz="0" w:space="0" w:color="auto"/>
            <w:right w:val="none" w:sz="0" w:space="0" w:color="auto"/>
          </w:divBdr>
        </w:div>
        <w:div w:id="956377189">
          <w:marLeft w:val="0"/>
          <w:marRight w:val="0"/>
          <w:marTop w:val="0"/>
          <w:marBottom w:val="0"/>
          <w:divBdr>
            <w:top w:val="none" w:sz="0" w:space="0" w:color="auto"/>
            <w:left w:val="none" w:sz="0" w:space="0" w:color="auto"/>
            <w:bottom w:val="none" w:sz="0" w:space="0" w:color="auto"/>
            <w:right w:val="none" w:sz="0" w:space="0" w:color="auto"/>
          </w:divBdr>
        </w:div>
        <w:div w:id="1108040803">
          <w:marLeft w:val="0"/>
          <w:marRight w:val="0"/>
          <w:marTop w:val="0"/>
          <w:marBottom w:val="0"/>
          <w:divBdr>
            <w:top w:val="none" w:sz="0" w:space="0" w:color="auto"/>
            <w:left w:val="none" w:sz="0" w:space="0" w:color="auto"/>
            <w:bottom w:val="none" w:sz="0" w:space="0" w:color="auto"/>
            <w:right w:val="none" w:sz="0" w:space="0" w:color="auto"/>
          </w:divBdr>
        </w:div>
        <w:div w:id="1185362618">
          <w:marLeft w:val="0"/>
          <w:marRight w:val="0"/>
          <w:marTop w:val="0"/>
          <w:marBottom w:val="0"/>
          <w:divBdr>
            <w:top w:val="none" w:sz="0" w:space="0" w:color="auto"/>
            <w:left w:val="none" w:sz="0" w:space="0" w:color="auto"/>
            <w:bottom w:val="none" w:sz="0" w:space="0" w:color="auto"/>
            <w:right w:val="none" w:sz="0" w:space="0" w:color="auto"/>
          </w:divBdr>
        </w:div>
        <w:div w:id="1218591435">
          <w:marLeft w:val="0"/>
          <w:marRight w:val="0"/>
          <w:marTop w:val="0"/>
          <w:marBottom w:val="0"/>
          <w:divBdr>
            <w:top w:val="none" w:sz="0" w:space="0" w:color="auto"/>
            <w:left w:val="none" w:sz="0" w:space="0" w:color="auto"/>
            <w:bottom w:val="none" w:sz="0" w:space="0" w:color="auto"/>
            <w:right w:val="none" w:sz="0" w:space="0" w:color="auto"/>
          </w:divBdr>
        </w:div>
        <w:div w:id="1233933887">
          <w:marLeft w:val="0"/>
          <w:marRight w:val="0"/>
          <w:marTop w:val="0"/>
          <w:marBottom w:val="0"/>
          <w:divBdr>
            <w:top w:val="none" w:sz="0" w:space="0" w:color="auto"/>
            <w:left w:val="none" w:sz="0" w:space="0" w:color="auto"/>
            <w:bottom w:val="none" w:sz="0" w:space="0" w:color="auto"/>
            <w:right w:val="none" w:sz="0" w:space="0" w:color="auto"/>
          </w:divBdr>
        </w:div>
        <w:div w:id="1239290167">
          <w:marLeft w:val="0"/>
          <w:marRight w:val="0"/>
          <w:marTop w:val="0"/>
          <w:marBottom w:val="0"/>
          <w:divBdr>
            <w:top w:val="none" w:sz="0" w:space="0" w:color="auto"/>
            <w:left w:val="none" w:sz="0" w:space="0" w:color="auto"/>
            <w:bottom w:val="none" w:sz="0" w:space="0" w:color="auto"/>
            <w:right w:val="none" w:sz="0" w:space="0" w:color="auto"/>
          </w:divBdr>
        </w:div>
        <w:div w:id="1323005701">
          <w:marLeft w:val="0"/>
          <w:marRight w:val="0"/>
          <w:marTop w:val="0"/>
          <w:marBottom w:val="0"/>
          <w:divBdr>
            <w:top w:val="none" w:sz="0" w:space="0" w:color="auto"/>
            <w:left w:val="none" w:sz="0" w:space="0" w:color="auto"/>
            <w:bottom w:val="none" w:sz="0" w:space="0" w:color="auto"/>
            <w:right w:val="none" w:sz="0" w:space="0" w:color="auto"/>
          </w:divBdr>
        </w:div>
        <w:div w:id="1377393649">
          <w:marLeft w:val="0"/>
          <w:marRight w:val="0"/>
          <w:marTop w:val="0"/>
          <w:marBottom w:val="0"/>
          <w:divBdr>
            <w:top w:val="none" w:sz="0" w:space="0" w:color="auto"/>
            <w:left w:val="none" w:sz="0" w:space="0" w:color="auto"/>
            <w:bottom w:val="none" w:sz="0" w:space="0" w:color="auto"/>
            <w:right w:val="none" w:sz="0" w:space="0" w:color="auto"/>
          </w:divBdr>
        </w:div>
        <w:div w:id="1405760474">
          <w:marLeft w:val="0"/>
          <w:marRight w:val="0"/>
          <w:marTop w:val="0"/>
          <w:marBottom w:val="0"/>
          <w:divBdr>
            <w:top w:val="none" w:sz="0" w:space="0" w:color="auto"/>
            <w:left w:val="none" w:sz="0" w:space="0" w:color="auto"/>
            <w:bottom w:val="none" w:sz="0" w:space="0" w:color="auto"/>
            <w:right w:val="none" w:sz="0" w:space="0" w:color="auto"/>
          </w:divBdr>
        </w:div>
        <w:div w:id="1619871522">
          <w:marLeft w:val="0"/>
          <w:marRight w:val="0"/>
          <w:marTop w:val="0"/>
          <w:marBottom w:val="0"/>
          <w:divBdr>
            <w:top w:val="none" w:sz="0" w:space="0" w:color="auto"/>
            <w:left w:val="none" w:sz="0" w:space="0" w:color="auto"/>
            <w:bottom w:val="none" w:sz="0" w:space="0" w:color="auto"/>
            <w:right w:val="none" w:sz="0" w:space="0" w:color="auto"/>
          </w:divBdr>
        </w:div>
        <w:div w:id="1770851776">
          <w:marLeft w:val="0"/>
          <w:marRight w:val="0"/>
          <w:marTop w:val="0"/>
          <w:marBottom w:val="0"/>
          <w:divBdr>
            <w:top w:val="none" w:sz="0" w:space="0" w:color="auto"/>
            <w:left w:val="none" w:sz="0" w:space="0" w:color="auto"/>
            <w:bottom w:val="none" w:sz="0" w:space="0" w:color="auto"/>
            <w:right w:val="none" w:sz="0" w:space="0" w:color="auto"/>
          </w:divBdr>
        </w:div>
        <w:div w:id="1901281703">
          <w:marLeft w:val="0"/>
          <w:marRight w:val="0"/>
          <w:marTop w:val="0"/>
          <w:marBottom w:val="0"/>
          <w:divBdr>
            <w:top w:val="none" w:sz="0" w:space="0" w:color="auto"/>
            <w:left w:val="none" w:sz="0" w:space="0" w:color="auto"/>
            <w:bottom w:val="none" w:sz="0" w:space="0" w:color="auto"/>
            <w:right w:val="none" w:sz="0" w:space="0" w:color="auto"/>
          </w:divBdr>
        </w:div>
        <w:div w:id="2097939709">
          <w:marLeft w:val="0"/>
          <w:marRight w:val="0"/>
          <w:marTop w:val="0"/>
          <w:marBottom w:val="0"/>
          <w:divBdr>
            <w:top w:val="none" w:sz="0" w:space="0" w:color="auto"/>
            <w:left w:val="none" w:sz="0" w:space="0" w:color="auto"/>
            <w:bottom w:val="none" w:sz="0" w:space="0" w:color="auto"/>
            <w:right w:val="none" w:sz="0" w:space="0" w:color="auto"/>
          </w:divBdr>
        </w:div>
        <w:div w:id="2134984557">
          <w:marLeft w:val="0"/>
          <w:marRight w:val="0"/>
          <w:marTop w:val="0"/>
          <w:marBottom w:val="0"/>
          <w:divBdr>
            <w:top w:val="none" w:sz="0" w:space="0" w:color="auto"/>
            <w:left w:val="none" w:sz="0" w:space="0" w:color="auto"/>
            <w:bottom w:val="none" w:sz="0" w:space="0" w:color="auto"/>
            <w:right w:val="none" w:sz="0" w:space="0" w:color="auto"/>
          </w:divBdr>
        </w:div>
      </w:divsChild>
    </w:div>
    <w:div w:id="597491723">
      <w:bodyDiv w:val="1"/>
      <w:marLeft w:val="0"/>
      <w:marRight w:val="0"/>
      <w:marTop w:val="0"/>
      <w:marBottom w:val="0"/>
      <w:divBdr>
        <w:top w:val="none" w:sz="0" w:space="0" w:color="auto"/>
        <w:left w:val="none" w:sz="0" w:space="0" w:color="auto"/>
        <w:bottom w:val="none" w:sz="0" w:space="0" w:color="auto"/>
        <w:right w:val="none" w:sz="0" w:space="0" w:color="auto"/>
      </w:divBdr>
      <w:divsChild>
        <w:div w:id="1935359568">
          <w:marLeft w:val="0"/>
          <w:marRight w:val="0"/>
          <w:marTop w:val="0"/>
          <w:marBottom w:val="0"/>
          <w:divBdr>
            <w:top w:val="none" w:sz="0" w:space="0" w:color="auto"/>
            <w:left w:val="none" w:sz="0" w:space="0" w:color="auto"/>
            <w:bottom w:val="none" w:sz="0" w:space="0" w:color="auto"/>
            <w:right w:val="none" w:sz="0" w:space="0" w:color="auto"/>
          </w:divBdr>
          <w:divsChild>
            <w:div w:id="18078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919">
      <w:bodyDiv w:val="1"/>
      <w:marLeft w:val="0"/>
      <w:marRight w:val="0"/>
      <w:marTop w:val="0"/>
      <w:marBottom w:val="0"/>
      <w:divBdr>
        <w:top w:val="none" w:sz="0" w:space="0" w:color="auto"/>
        <w:left w:val="none" w:sz="0" w:space="0" w:color="auto"/>
        <w:bottom w:val="none" w:sz="0" w:space="0" w:color="auto"/>
        <w:right w:val="none" w:sz="0" w:space="0" w:color="auto"/>
      </w:divBdr>
    </w:div>
    <w:div w:id="678313277">
      <w:bodyDiv w:val="1"/>
      <w:marLeft w:val="0"/>
      <w:marRight w:val="0"/>
      <w:marTop w:val="0"/>
      <w:marBottom w:val="0"/>
      <w:divBdr>
        <w:top w:val="none" w:sz="0" w:space="0" w:color="auto"/>
        <w:left w:val="none" w:sz="0" w:space="0" w:color="auto"/>
        <w:bottom w:val="none" w:sz="0" w:space="0" w:color="auto"/>
        <w:right w:val="none" w:sz="0" w:space="0" w:color="auto"/>
      </w:divBdr>
    </w:div>
    <w:div w:id="684863626">
      <w:bodyDiv w:val="1"/>
      <w:marLeft w:val="0"/>
      <w:marRight w:val="0"/>
      <w:marTop w:val="0"/>
      <w:marBottom w:val="0"/>
      <w:divBdr>
        <w:top w:val="none" w:sz="0" w:space="0" w:color="auto"/>
        <w:left w:val="none" w:sz="0" w:space="0" w:color="auto"/>
        <w:bottom w:val="none" w:sz="0" w:space="0" w:color="auto"/>
        <w:right w:val="none" w:sz="0" w:space="0" w:color="auto"/>
      </w:divBdr>
      <w:divsChild>
        <w:div w:id="1088307696">
          <w:marLeft w:val="0"/>
          <w:marRight w:val="0"/>
          <w:marTop w:val="0"/>
          <w:marBottom w:val="0"/>
          <w:divBdr>
            <w:top w:val="none" w:sz="0" w:space="0" w:color="auto"/>
            <w:left w:val="none" w:sz="0" w:space="0" w:color="auto"/>
            <w:bottom w:val="none" w:sz="0" w:space="0" w:color="auto"/>
            <w:right w:val="none" w:sz="0" w:space="0" w:color="auto"/>
          </w:divBdr>
          <w:divsChild>
            <w:div w:id="16890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171">
      <w:bodyDiv w:val="1"/>
      <w:marLeft w:val="0"/>
      <w:marRight w:val="0"/>
      <w:marTop w:val="0"/>
      <w:marBottom w:val="0"/>
      <w:divBdr>
        <w:top w:val="none" w:sz="0" w:space="0" w:color="auto"/>
        <w:left w:val="none" w:sz="0" w:space="0" w:color="auto"/>
        <w:bottom w:val="none" w:sz="0" w:space="0" w:color="auto"/>
        <w:right w:val="none" w:sz="0" w:space="0" w:color="auto"/>
      </w:divBdr>
    </w:div>
    <w:div w:id="704907872">
      <w:bodyDiv w:val="1"/>
      <w:marLeft w:val="0"/>
      <w:marRight w:val="0"/>
      <w:marTop w:val="0"/>
      <w:marBottom w:val="0"/>
      <w:divBdr>
        <w:top w:val="none" w:sz="0" w:space="0" w:color="auto"/>
        <w:left w:val="none" w:sz="0" w:space="0" w:color="auto"/>
        <w:bottom w:val="none" w:sz="0" w:space="0" w:color="auto"/>
        <w:right w:val="none" w:sz="0" w:space="0" w:color="auto"/>
      </w:divBdr>
      <w:divsChild>
        <w:div w:id="1092235799">
          <w:marLeft w:val="0"/>
          <w:marRight w:val="0"/>
          <w:marTop w:val="0"/>
          <w:marBottom w:val="0"/>
          <w:divBdr>
            <w:top w:val="none" w:sz="0" w:space="0" w:color="auto"/>
            <w:left w:val="none" w:sz="0" w:space="0" w:color="auto"/>
            <w:bottom w:val="none" w:sz="0" w:space="0" w:color="auto"/>
            <w:right w:val="none" w:sz="0" w:space="0" w:color="auto"/>
          </w:divBdr>
          <w:divsChild>
            <w:div w:id="1114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0233">
      <w:bodyDiv w:val="1"/>
      <w:marLeft w:val="0"/>
      <w:marRight w:val="0"/>
      <w:marTop w:val="0"/>
      <w:marBottom w:val="0"/>
      <w:divBdr>
        <w:top w:val="none" w:sz="0" w:space="0" w:color="auto"/>
        <w:left w:val="none" w:sz="0" w:space="0" w:color="auto"/>
        <w:bottom w:val="none" w:sz="0" w:space="0" w:color="auto"/>
        <w:right w:val="none" w:sz="0" w:space="0" w:color="auto"/>
      </w:divBdr>
    </w:div>
    <w:div w:id="754866155">
      <w:bodyDiv w:val="1"/>
      <w:marLeft w:val="0"/>
      <w:marRight w:val="0"/>
      <w:marTop w:val="0"/>
      <w:marBottom w:val="0"/>
      <w:divBdr>
        <w:top w:val="none" w:sz="0" w:space="0" w:color="auto"/>
        <w:left w:val="none" w:sz="0" w:space="0" w:color="auto"/>
        <w:bottom w:val="none" w:sz="0" w:space="0" w:color="auto"/>
        <w:right w:val="none" w:sz="0" w:space="0" w:color="auto"/>
      </w:divBdr>
      <w:divsChild>
        <w:div w:id="165875121">
          <w:marLeft w:val="274"/>
          <w:marRight w:val="0"/>
          <w:marTop w:val="0"/>
          <w:marBottom w:val="0"/>
          <w:divBdr>
            <w:top w:val="none" w:sz="0" w:space="0" w:color="auto"/>
            <w:left w:val="none" w:sz="0" w:space="0" w:color="auto"/>
            <w:bottom w:val="none" w:sz="0" w:space="0" w:color="auto"/>
            <w:right w:val="none" w:sz="0" w:space="0" w:color="auto"/>
          </w:divBdr>
        </w:div>
        <w:div w:id="178080046">
          <w:marLeft w:val="274"/>
          <w:marRight w:val="0"/>
          <w:marTop w:val="0"/>
          <w:marBottom w:val="0"/>
          <w:divBdr>
            <w:top w:val="none" w:sz="0" w:space="0" w:color="auto"/>
            <w:left w:val="none" w:sz="0" w:space="0" w:color="auto"/>
            <w:bottom w:val="none" w:sz="0" w:space="0" w:color="auto"/>
            <w:right w:val="none" w:sz="0" w:space="0" w:color="auto"/>
          </w:divBdr>
        </w:div>
        <w:div w:id="561604329">
          <w:marLeft w:val="274"/>
          <w:marRight w:val="0"/>
          <w:marTop w:val="0"/>
          <w:marBottom w:val="0"/>
          <w:divBdr>
            <w:top w:val="none" w:sz="0" w:space="0" w:color="auto"/>
            <w:left w:val="none" w:sz="0" w:space="0" w:color="auto"/>
            <w:bottom w:val="none" w:sz="0" w:space="0" w:color="auto"/>
            <w:right w:val="none" w:sz="0" w:space="0" w:color="auto"/>
          </w:divBdr>
        </w:div>
        <w:div w:id="808863215">
          <w:marLeft w:val="274"/>
          <w:marRight w:val="0"/>
          <w:marTop w:val="0"/>
          <w:marBottom w:val="0"/>
          <w:divBdr>
            <w:top w:val="none" w:sz="0" w:space="0" w:color="auto"/>
            <w:left w:val="none" w:sz="0" w:space="0" w:color="auto"/>
            <w:bottom w:val="none" w:sz="0" w:space="0" w:color="auto"/>
            <w:right w:val="none" w:sz="0" w:space="0" w:color="auto"/>
          </w:divBdr>
        </w:div>
        <w:div w:id="834539302">
          <w:marLeft w:val="274"/>
          <w:marRight w:val="0"/>
          <w:marTop w:val="0"/>
          <w:marBottom w:val="0"/>
          <w:divBdr>
            <w:top w:val="none" w:sz="0" w:space="0" w:color="auto"/>
            <w:left w:val="none" w:sz="0" w:space="0" w:color="auto"/>
            <w:bottom w:val="none" w:sz="0" w:space="0" w:color="auto"/>
            <w:right w:val="none" w:sz="0" w:space="0" w:color="auto"/>
          </w:divBdr>
        </w:div>
        <w:div w:id="836729430">
          <w:marLeft w:val="274"/>
          <w:marRight w:val="0"/>
          <w:marTop w:val="0"/>
          <w:marBottom w:val="0"/>
          <w:divBdr>
            <w:top w:val="none" w:sz="0" w:space="0" w:color="auto"/>
            <w:left w:val="none" w:sz="0" w:space="0" w:color="auto"/>
            <w:bottom w:val="none" w:sz="0" w:space="0" w:color="auto"/>
            <w:right w:val="none" w:sz="0" w:space="0" w:color="auto"/>
          </w:divBdr>
        </w:div>
        <w:div w:id="941259025">
          <w:marLeft w:val="274"/>
          <w:marRight w:val="0"/>
          <w:marTop w:val="0"/>
          <w:marBottom w:val="0"/>
          <w:divBdr>
            <w:top w:val="none" w:sz="0" w:space="0" w:color="auto"/>
            <w:left w:val="none" w:sz="0" w:space="0" w:color="auto"/>
            <w:bottom w:val="none" w:sz="0" w:space="0" w:color="auto"/>
            <w:right w:val="none" w:sz="0" w:space="0" w:color="auto"/>
          </w:divBdr>
        </w:div>
        <w:div w:id="1164663295">
          <w:marLeft w:val="274"/>
          <w:marRight w:val="0"/>
          <w:marTop w:val="0"/>
          <w:marBottom w:val="0"/>
          <w:divBdr>
            <w:top w:val="none" w:sz="0" w:space="0" w:color="auto"/>
            <w:left w:val="none" w:sz="0" w:space="0" w:color="auto"/>
            <w:bottom w:val="none" w:sz="0" w:space="0" w:color="auto"/>
            <w:right w:val="none" w:sz="0" w:space="0" w:color="auto"/>
          </w:divBdr>
        </w:div>
        <w:div w:id="1489050248">
          <w:marLeft w:val="274"/>
          <w:marRight w:val="0"/>
          <w:marTop w:val="0"/>
          <w:marBottom w:val="0"/>
          <w:divBdr>
            <w:top w:val="none" w:sz="0" w:space="0" w:color="auto"/>
            <w:left w:val="none" w:sz="0" w:space="0" w:color="auto"/>
            <w:bottom w:val="none" w:sz="0" w:space="0" w:color="auto"/>
            <w:right w:val="none" w:sz="0" w:space="0" w:color="auto"/>
          </w:divBdr>
        </w:div>
        <w:div w:id="1503079471">
          <w:marLeft w:val="274"/>
          <w:marRight w:val="0"/>
          <w:marTop w:val="0"/>
          <w:marBottom w:val="0"/>
          <w:divBdr>
            <w:top w:val="none" w:sz="0" w:space="0" w:color="auto"/>
            <w:left w:val="none" w:sz="0" w:space="0" w:color="auto"/>
            <w:bottom w:val="none" w:sz="0" w:space="0" w:color="auto"/>
            <w:right w:val="none" w:sz="0" w:space="0" w:color="auto"/>
          </w:divBdr>
        </w:div>
        <w:div w:id="1781029573">
          <w:marLeft w:val="274"/>
          <w:marRight w:val="0"/>
          <w:marTop w:val="0"/>
          <w:marBottom w:val="0"/>
          <w:divBdr>
            <w:top w:val="none" w:sz="0" w:space="0" w:color="auto"/>
            <w:left w:val="none" w:sz="0" w:space="0" w:color="auto"/>
            <w:bottom w:val="none" w:sz="0" w:space="0" w:color="auto"/>
            <w:right w:val="none" w:sz="0" w:space="0" w:color="auto"/>
          </w:divBdr>
        </w:div>
        <w:div w:id="1858039341">
          <w:marLeft w:val="274"/>
          <w:marRight w:val="0"/>
          <w:marTop w:val="0"/>
          <w:marBottom w:val="0"/>
          <w:divBdr>
            <w:top w:val="none" w:sz="0" w:space="0" w:color="auto"/>
            <w:left w:val="none" w:sz="0" w:space="0" w:color="auto"/>
            <w:bottom w:val="none" w:sz="0" w:space="0" w:color="auto"/>
            <w:right w:val="none" w:sz="0" w:space="0" w:color="auto"/>
          </w:divBdr>
        </w:div>
        <w:div w:id="1865635341">
          <w:marLeft w:val="274"/>
          <w:marRight w:val="0"/>
          <w:marTop w:val="0"/>
          <w:marBottom w:val="0"/>
          <w:divBdr>
            <w:top w:val="none" w:sz="0" w:space="0" w:color="auto"/>
            <w:left w:val="none" w:sz="0" w:space="0" w:color="auto"/>
            <w:bottom w:val="none" w:sz="0" w:space="0" w:color="auto"/>
            <w:right w:val="none" w:sz="0" w:space="0" w:color="auto"/>
          </w:divBdr>
        </w:div>
        <w:div w:id="1877883500">
          <w:marLeft w:val="274"/>
          <w:marRight w:val="0"/>
          <w:marTop w:val="0"/>
          <w:marBottom w:val="0"/>
          <w:divBdr>
            <w:top w:val="none" w:sz="0" w:space="0" w:color="auto"/>
            <w:left w:val="none" w:sz="0" w:space="0" w:color="auto"/>
            <w:bottom w:val="none" w:sz="0" w:space="0" w:color="auto"/>
            <w:right w:val="none" w:sz="0" w:space="0" w:color="auto"/>
          </w:divBdr>
        </w:div>
        <w:div w:id="1916012917">
          <w:marLeft w:val="274"/>
          <w:marRight w:val="0"/>
          <w:marTop w:val="0"/>
          <w:marBottom w:val="0"/>
          <w:divBdr>
            <w:top w:val="none" w:sz="0" w:space="0" w:color="auto"/>
            <w:left w:val="none" w:sz="0" w:space="0" w:color="auto"/>
            <w:bottom w:val="none" w:sz="0" w:space="0" w:color="auto"/>
            <w:right w:val="none" w:sz="0" w:space="0" w:color="auto"/>
          </w:divBdr>
        </w:div>
        <w:div w:id="2131119221">
          <w:marLeft w:val="274"/>
          <w:marRight w:val="0"/>
          <w:marTop w:val="0"/>
          <w:marBottom w:val="0"/>
          <w:divBdr>
            <w:top w:val="none" w:sz="0" w:space="0" w:color="auto"/>
            <w:left w:val="none" w:sz="0" w:space="0" w:color="auto"/>
            <w:bottom w:val="none" w:sz="0" w:space="0" w:color="auto"/>
            <w:right w:val="none" w:sz="0" w:space="0" w:color="auto"/>
          </w:divBdr>
        </w:div>
      </w:divsChild>
    </w:div>
    <w:div w:id="757868054">
      <w:bodyDiv w:val="1"/>
      <w:marLeft w:val="0"/>
      <w:marRight w:val="0"/>
      <w:marTop w:val="0"/>
      <w:marBottom w:val="0"/>
      <w:divBdr>
        <w:top w:val="none" w:sz="0" w:space="0" w:color="auto"/>
        <w:left w:val="none" w:sz="0" w:space="0" w:color="auto"/>
        <w:bottom w:val="none" w:sz="0" w:space="0" w:color="auto"/>
        <w:right w:val="none" w:sz="0" w:space="0" w:color="auto"/>
      </w:divBdr>
    </w:div>
    <w:div w:id="780033503">
      <w:bodyDiv w:val="1"/>
      <w:marLeft w:val="0"/>
      <w:marRight w:val="0"/>
      <w:marTop w:val="0"/>
      <w:marBottom w:val="0"/>
      <w:divBdr>
        <w:top w:val="none" w:sz="0" w:space="0" w:color="auto"/>
        <w:left w:val="none" w:sz="0" w:space="0" w:color="auto"/>
        <w:bottom w:val="none" w:sz="0" w:space="0" w:color="auto"/>
        <w:right w:val="none" w:sz="0" w:space="0" w:color="auto"/>
      </w:divBdr>
      <w:divsChild>
        <w:div w:id="784035792">
          <w:marLeft w:val="0"/>
          <w:marRight w:val="0"/>
          <w:marTop w:val="0"/>
          <w:marBottom w:val="0"/>
          <w:divBdr>
            <w:top w:val="none" w:sz="0" w:space="0" w:color="auto"/>
            <w:left w:val="none" w:sz="0" w:space="0" w:color="auto"/>
            <w:bottom w:val="none" w:sz="0" w:space="0" w:color="auto"/>
            <w:right w:val="none" w:sz="0" w:space="0" w:color="auto"/>
          </w:divBdr>
          <w:divsChild>
            <w:div w:id="145563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50793">
      <w:bodyDiv w:val="1"/>
      <w:marLeft w:val="0"/>
      <w:marRight w:val="0"/>
      <w:marTop w:val="0"/>
      <w:marBottom w:val="0"/>
      <w:divBdr>
        <w:top w:val="none" w:sz="0" w:space="0" w:color="auto"/>
        <w:left w:val="none" w:sz="0" w:space="0" w:color="auto"/>
        <w:bottom w:val="none" w:sz="0" w:space="0" w:color="auto"/>
        <w:right w:val="none" w:sz="0" w:space="0" w:color="auto"/>
      </w:divBdr>
    </w:div>
    <w:div w:id="820119205">
      <w:bodyDiv w:val="1"/>
      <w:marLeft w:val="0"/>
      <w:marRight w:val="0"/>
      <w:marTop w:val="0"/>
      <w:marBottom w:val="0"/>
      <w:divBdr>
        <w:top w:val="none" w:sz="0" w:space="0" w:color="auto"/>
        <w:left w:val="none" w:sz="0" w:space="0" w:color="auto"/>
        <w:bottom w:val="none" w:sz="0" w:space="0" w:color="auto"/>
        <w:right w:val="none" w:sz="0" w:space="0" w:color="auto"/>
      </w:divBdr>
    </w:div>
    <w:div w:id="828517128">
      <w:bodyDiv w:val="1"/>
      <w:marLeft w:val="0"/>
      <w:marRight w:val="0"/>
      <w:marTop w:val="0"/>
      <w:marBottom w:val="0"/>
      <w:divBdr>
        <w:top w:val="none" w:sz="0" w:space="0" w:color="auto"/>
        <w:left w:val="none" w:sz="0" w:space="0" w:color="auto"/>
        <w:bottom w:val="none" w:sz="0" w:space="0" w:color="auto"/>
        <w:right w:val="none" w:sz="0" w:space="0" w:color="auto"/>
      </w:divBdr>
    </w:div>
    <w:div w:id="831914267">
      <w:bodyDiv w:val="1"/>
      <w:marLeft w:val="0"/>
      <w:marRight w:val="0"/>
      <w:marTop w:val="0"/>
      <w:marBottom w:val="0"/>
      <w:divBdr>
        <w:top w:val="none" w:sz="0" w:space="0" w:color="auto"/>
        <w:left w:val="none" w:sz="0" w:space="0" w:color="auto"/>
        <w:bottom w:val="none" w:sz="0" w:space="0" w:color="auto"/>
        <w:right w:val="none" w:sz="0" w:space="0" w:color="auto"/>
      </w:divBdr>
    </w:div>
    <w:div w:id="833374704">
      <w:bodyDiv w:val="1"/>
      <w:marLeft w:val="0"/>
      <w:marRight w:val="0"/>
      <w:marTop w:val="0"/>
      <w:marBottom w:val="0"/>
      <w:divBdr>
        <w:top w:val="none" w:sz="0" w:space="0" w:color="auto"/>
        <w:left w:val="none" w:sz="0" w:space="0" w:color="auto"/>
        <w:bottom w:val="none" w:sz="0" w:space="0" w:color="auto"/>
        <w:right w:val="none" w:sz="0" w:space="0" w:color="auto"/>
      </w:divBdr>
    </w:div>
    <w:div w:id="894048822">
      <w:bodyDiv w:val="1"/>
      <w:marLeft w:val="0"/>
      <w:marRight w:val="0"/>
      <w:marTop w:val="0"/>
      <w:marBottom w:val="0"/>
      <w:divBdr>
        <w:top w:val="none" w:sz="0" w:space="0" w:color="auto"/>
        <w:left w:val="none" w:sz="0" w:space="0" w:color="auto"/>
        <w:bottom w:val="none" w:sz="0" w:space="0" w:color="auto"/>
        <w:right w:val="none" w:sz="0" w:space="0" w:color="auto"/>
      </w:divBdr>
    </w:div>
    <w:div w:id="927662635">
      <w:bodyDiv w:val="1"/>
      <w:marLeft w:val="0"/>
      <w:marRight w:val="0"/>
      <w:marTop w:val="0"/>
      <w:marBottom w:val="0"/>
      <w:divBdr>
        <w:top w:val="none" w:sz="0" w:space="0" w:color="auto"/>
        <w:left w:val="none" w:sz="0" w:space="0" w:color="auto"/>
        <w:bottom w:val="none" w:sz="0" w:space="0" w:color="auto"/>
        <w:right w:val="none" w:sz="0" w:space="0" w:color="auto"/>
      </w:divBdr>
    </w:div>
    <w:div w:id="939415659">
      <w:bodyDiv w:val="1"/>
      <w:marLeft w:val="0"/>
      <w:marRight w:val="0"/>
      <w:marTop w:val="0"/>
      <w:marBottom w:val="0"/>
      <w:divBdr>
        <w:top w:val="none" w:sz="0" w:space="0" w:color="auto"/>
        <w:left w:val="none" w:sz="0" w:space="0" w:color="auto"/>
        <w:bottom w:val="none" w:sz="0" w:space="0" w:color="auto"/>
        <w:right w:val="none" w:sz="0" w:space="0" w:color="auto"/>
      </w:divBdr>
    </w:div>
    <w:div w:id="940144661">
      <w:bodyDiv w:val="1"/>
      <w:marLeft w:val="0"/>
      <w:marRight w:val="0"/>
      <w:marTop w:val="0"/>
      <w:marBottom w:val="0"/>
      <w:divBdr>
        <w:top w:val="none" w:sz="0" w:space="0" w:color="auto"/>
        <w:left w:val="none" w:sz="0" w:space="0" w:color="auto"/>
        <w:bottom w:val="none" w:sz="0" w:space="0" w:color="auto"/>
        <w:right w:val="none" w:sz="0" w:space="0" w:color="auto"/>
      </w:divBdr>
    </w:div>
    <w:div w:id="955134188">
      <w:bodyDiv w:val="1"/>
      <w:marLeft w:val="0"/>
      <w:marRight w:val="0"/>
      <w:marTop w:val="0"/>
      <w:marBottom w:val="0"/>
      <w:divBdr>
        <w:top w:val="none" w:sz="0" w:space="0" w:color="auto"/>
        <w:left w:val="none" w:sz="0" w:space="0" w:color="auto"/>
        <w:bottom w:val="none" w:sz="0" w:space="0" w:color="auto"/>
        <w:right w:val="none" w:sz="0" w:space="0" w:color="auto"/>
      </w:divBdr>
      <w:divsChild>
        <w:div w:id="1646739248">
          <w:marLeft w:val="0"/>
          <w:marRight w:val="0"/>
          <w:marTop w:val="0"/>
          <w:marBottom w:val="0"/>
          <w:divBdr>
            <w:top w:val="none" w:sz="0" w:space="0" w:color="auto"/>
            <w:left w:val="none" w:sz="0" w:space="0" w:color="auto"/>
            <w:bottom w:val="none" w:sz="0" w:space="0" w:color="auto"/>
            <w:right w:val="none" w:sz="0" w:space="0" w:color="auto"/>
          </w:divBdr>
          <w:divsChild>
            <w:div w:id="109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39110">
      <w:bodyDiv w:val="1"/>
      <w:marLeft w:val="0"/>
      <w:marRight w:val="0"/>
      <w:marTop w:val="0"/>
      <w:marBottom w:val="0"/>
      <w:divBdr>
        <w:top w:val="none" w:sz="0" w:space="0" w:color="auto"/>
        <w:left w:val="none" w:sz="0" w:space="0" w:color="auto"/>
        <w:bottom w:val="none" w:sz="0" w:space="0" w:color="auto"/>
        <w:right w:val="none" w:sz="0" w:space="0" w:color="auto"/>
      </w:divBdr>
    </w:div>
    <w:div w:id="979260903">
      <w:bodyDiv w:val="1"/>
      <w:marLeft w:val="0"/>
      <w:marRight w:val="0"/>
      <w:marTop w:val="0"/>
      <w:marBottom w:val="0"/>
      <w:divBdr>
        <w:top w:val="none" w:sz="0" w:space="0" w:color="auto"/>
        <w:left w:val="none" w:sz="0" w:space="0" w:color="auto"/>
        <w:bottom w:val="none" w:sz="0" w:space="0" w:color="auto"/>
        <w:right w:val="none" w:sz="0" w:space="0" w:color="auto"/>
      </w:divBdr>
    </w:div>
    <w:div w:id="1007249962">
      <w:bodyDiv w:val="1"/>
      <w:marLeft w:val="0"/>
      <w:marRight w:val="0"/>
      <w:marTop w:val="0"/>
      <w:marBottom w:val="0"/>
      <w:divBdr>
        <w:top w:val="none" w:sz="0" w:space="0" w:color="auto"/>
        <w:left w:val="none" w:sz="0" w:space="0" w:color="auto"/>
        <w:bottom w:val="none" w:sz="0" w:space="0" w:color="auto"/>
        <w:right w:val="none" w:sz="0" w:space="0" w:color="auto"/>
      </w:divBdr>
    </w:div>
    <w:div w:id="1011907698">
      <w:bodyDiv w:val="1"/>
      <w:marLeft w:val="0"/>
      <w:marRight w:val="0"/>
      <w:marTop w:val="0"/>
      <w:marBottom w:val="0"/>
      <w:divBdr>
        <w:top w:val="none" w:sz="0" w:space="0" w:color="auto"/>
        <w:left w:val="none" w:sz="0" w:space="0" w:color="auto"/>
        <w:bottom w:val="none" w:sz="0" w:space="0" w:color="auto"/>
        <w:right w:val="none" w:sz="0" w:space="0" w:color="auto"/>
      </w:divBdr>
    </w:div>
    <w:div w:id="1015232764">
      <w:bodyDiv w:val="1"/>
      <w:marLeft w:val="0"/>
      <w:marRight w:val="0"/>
      <w:marTop w:val="0"/>
      <w:marBottom w:val="0"/>
      <w:divBdr>
        <w:top w:val="none" w:sz="0" w:space="0" w:color="auto"/>
        <w:left w:val="none" w:sz="0" w:space="0" w:color="auto"/>
        <w:bottom w:val="none" w:sz="0" w:space="0" w:color="auto"/>
        <w:right w:val="none" w:sz="0" w:space="0" w:color="auto"/>
      </w:divBdr>
    </w:div>
    <w:div w:id="1056122826">
      <w:bodyDiv w:val="1"/>
      <w:marLeft w:val="0"/>
      <w:marRight w:val="0"/>
      <w:marTop w:val="0"/>
      <w:marBottom w:val="0"/>
      <w:divBdr>
        <w:top w:val="none" w:sz="0" w:space="0" w:color="auto"/>
        <w:left w:val="none" w:sz="0" w:space="0" w:color="auto"/>
        <w:bottom w:val="none" w:sz="0" w:space="0" w:color="auto"/>
        <w:right w:val="none" w:sz="0" w:space="0" w:color="auto"/>
      </w:divBdr>
    </w:div>
    <w:div w:id="1058284961">
      <w:bodyDiv w:val="1"/>
      <w:marLeft w:val="0"/>
      <w:marRight w:val="0"/>
      <w:marTop w:val="0"/>
      <w:marBottom w:val="0"/>
      <w:divBdr>
        <w:top w:val="none" w:sz="0" w:space="0" w:color="auto"/>
        <w:left w:val="none" w:sz="0" w:space="0" w:color="auto"/>
        <w:bottom w:val="none" w:sz="0" w:space="0" w:color="auto"/>
        <w:right w:val="none" w:sz="0" w:space="0" w:color="auto"/>
      </w:divBdr>
    </w:div>
    <w:div w:id="1069227319">
      <w:bodyDiv w:val="1"/>
      <w:marLeft w:val="0"/>
      <w:marRight w:val="0"/>
      <w:marTop w:val="0"/>
      <w:marBottom w:val="0"/>
      <w:divBdr>
        <w:top w:val="none" w:sz="0" w:space="0" w:color="auto"/>
        <w:left w:val="none" w:sz="0" w:space="0" w:color="auto"/>
        <w:bottom w:val="none" w:sz="0" w:space="0" w:color="auto"/>
        <w:right w:val="none" w:sz="0" w:space="0" w:color="auto"/>
      </w:divBdr>
    </w:div>
    <w:div w:id="1072041271">
      <w:bodyDiv w:val="1"/>
      <w:marLeft w:val="0"/>
      <w:marRight w:val="0"/>
      <w:marTop w:val="0"/>
      <w:marBottom w:val="0"/>
      <w:divBdr>
        <w:top w:val="none" w:sz="0" w:space="0" w:color="auto"/>
        <w:left w:val="none" w:sz="0" w:space="0" w:color="auto"/>
        <w:bottom w:val="none" w:sz="0" w:space="0" w:color="auto"/>
        <w:right w:val="none" w:sz="0" w:space="0" w:color="auto"/>
      </w:divBdr>
    </w:div>
    <w:div w:id="1094521994">
      <w:bodyDiv w:val="1"/>
      <w:marLeft w:val="0"/>
      <w:marRight w:val="0"/>
      <w:marTop w:val="0"/>
      <w:marBottom w:val="0"/>
      <w:divBdr>
        <w:top w:val="none" w:sz="0" w:space="0" w:color="auto"/>
        <w:left w:val="none" w:sz="0" w:space="0" w:color="auto"/>
        <w:bottom w:val="none" w:sz="0" w:space="0" w:color="auto"/>
        <w:right w:val="none" w:sz="0" w:space="0" w:color="auto"/>
      </w:divBdr>
    </w:div>
    <w:div w:id="1117261749">
      <w:bodyDiv w:val="1"/>
      <w:marLeft w:val="0"/>
      <w:marRight w:val="0"/>
      <w:marTop w:val="0"/>
      <w:marBottom w:val="0"/>
      <w:divBdr>
        <w:top w:val="none" w:sz="0" w:space="0" w:color="auto"/>
        <w:left w:val="none" w:sz="0" w:space="0" w:color="auto"/>
        <w:bottom w:val="none" w:sz="0" w:space="0" w:color="auto"/>
        <w:right w:val="none" w:sz="0" w:space="0" w:color="auto"/>
      </w:divBdr>
      <w:divsChild>
        <w:div w:id="498734063">
          <w:marLeft w:val="0"/>
          <w:marRight w:val="0"/>
          <w:marTop w:val="0"/>
          <w:marBottom w:val="0"/>
          <w:divBdr>
            <w:top w:val="none" w:sz="0" w:space="0" w:color="auto"/>
            <w:left w:val="none" w:sz="0" w:space="0" w:color="auto"/>
            <w:bottom w:val="none" w:sz="0" w:space="0" w:color="auto"/>
            <w:right w:val="none" w:sz="0" w:space="0" w:color="auto"/>
          </w:divBdr>
        </w:div>
        <w:div w:id="873159051">
          <w:marLeft w:val="0"/>
          <w:marRight w:val="0"/>
          <w:marTop w:val="0"/>
          <w:marBottom w:val="0"/>
          <w:divBdr>
            <w:top w:val="none" w:sz="0" w:space="0" w:color="auto"/>
            <w:left w:val="none" w:sz="0" w:space="0" w:color="auto"/>
            <w:bottom w:val="none" w:sz="0" w:space="0" w:color="auto"/>
            <w:right w:val="none" w:sz="0" w:space="0" w:color="auto"/>
          </w:divBdr>
        </w:div>
        <w:div w:id="1009721512">
          <w:marLeft w:val="0"/>
          <w:marRight w:val="0"/>
          <w:marTop w:val="0"/>
          <w:marBottom w:val="0"/>
          <w:divBdr>
            <w:top w:val="none" w:sz="0" w:space="0" w:color="auto"/>
            <w:left w:val="none" w:sz="0" w:space="0" w:color="auto"/>
            <w:bottom w:val="none" w:sz="0" w:space="0" w:color="auto"/>
            <w:right w:val="none" w:sz="0" w:space="0" w:color="auto"/>
          </w:divBdr>
        </w:div>
        <w:div w:id="1665936190">
          <w:marLeft w:val="0"/>
          <w:marRight w:val="0"/>
          <w:marTop w:val="0"/>
          <w:marBottom w:val="0"/>
          <w:divBdr>
            <w:top w:val="none" w:sz="0" w:space="0" w:color="auto"/>
            <w:left w:val="none" w:sz="0" w:space="0" w:color="auto"/>
            <w:bottom w:val="none" w:sz="0" w:space="0" w:color="auto"/>
            <w:right w:val="none" w:sz="0" w:space="0" w:color="auto"/>
          </w:divBdr>
        </w:div>
      </w:divsChild>
    </w:div>
    <w:div w:id="1120337951">
      <w:bodyDiv w:val="1"/>
      <w:marLeft w:val="0"/>
      <w:marRight w:val="0"/>
      <w:marTop w:val="0"/>
      <w:marBottom w:val="0"/>
      <w:divBdr>
        <w:top w:val="none" w:sz="0" w:space="0" w:color="auto"/>
        <w:left w:val="none" w:sz="0" w:space="0" w:color="auto"/>
        <w:bottom w:val="none" w:sz="0" w:space="0" w:color="auto"/>
        <w:right w:val="none" w:sz="0" w:space="0" w:color="auto"/>
      </w:divBdr>
    </w:div>
    <w:div w:id="1127889636">
      <w:bodyDiv w:val="1"/>
      <w:marLeft w:val="0"/>
      <w:marRight w:val="0"/>
      <w:marTop w:val="0"/>
      <w:marBottom w:val="0"/>
      <w:divBdr>
        <w:top w:val="none" w:sz="0" w:space="0" w:color="auto"/>
        <w:left w:val="none" w:sz="0" w:space="0" w:color="auto"/>
        <w:bottom w:val="none" w:sz="0" w:space="0" w:color="auto"/>
        <w:right w:val="none" w:sz="0" w:space="0" w:color="auto"/>
      </w:divBdr>
      <w:divsChild>
        <w:div w:id="366226373">
          <w:marLeft w:val="0"/>
          <w:marRight w:val="0"/>
          <w:marTop w:val="0"/>
          <w:marBottom w:val="0"/>
          <w:divBdr>
            <w:top w:val="none" w:sz="0" w:space="0" w:color="auto"/>
            <w:left w:val="none" w:sz="0" w:space="0" w:color="auto"/>
            <w:bottom w:val="none" w:sz="0" w:space="0" w:color="auto"/>
            <w:right w:val="none" w:sz="0" w:space="0" w:color="auto"/>
          </w:divBdr>
          <w:divsChild>
            <w:div w:id="136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00706">
      <w:bodyDiv w:val="1"/>
      <w:marLeft w:val="0"/>
      <w:marRight w:val="0"/>
      <w:marTop w:val="0"/>
      <w:marBottom w:val="0"/>
      <w:divBdr>
        <w:top w:val="none" w:sz="0" w:space="0" w:color="auto"/>
        <w:left w:val="none" w:sz="0" w:space="0" w:color="auto"/>
        <w:bottom w:val="none" w:sz="0" w:space="0" w:color="auto"/>
        <w:right w:val="none" w:sz="0" w:space="0" w:color="auto"/>
      </w:divBdr>
      <w:divsChild>
        <w:div w:id="191771257">
          <w:marLeft w:val="0"/>
          <w:marRight w:val="0"/>
          <w:marTop w:val="0"/>
          <w:marBottom w:val="0"/>
          <w:divBdr>
            <w:top w:val="none" w:sz="0" w:space="0" w:color="auto"/>
            <w:left w:val="none" w:sz="0" w:space="0" w:color="auto"/>
            <w:bottom w:val="none" w:sz="0" w:space="0" w:color="auto"/>
            <w:right w:val="none" w:sz="0" w:space="0" w:color="auto"/>
          </w:divBdr>
          <w:divsChild>
            <w:div w:id="1814055284">
              <w:marLeft w:val="0"/>
              <w:marRight w:val="0"/>
              <w:marTop w:val="0"/>
              <w:marBottom w:val="0"/>
              <w:divBdr>
                <w:top w:val="none" w:sz="0" w:space="0" w:color="auto"/>
                <w:left w:val="none" w:sz="0" w:space="0" w:color="auto"/>
                <w:bottom w:val="none" w:sz="0" w:space="0" w:color="auto"/>
                <w:right w:val="none" w:sz="0" w:space="0" w:color="auto"/>
              </w:divBdr>
            </w:div>
          </w:divsChild>
        </w:div>
        <w:div w:id="434523020">
          <w:marLeft w:val="0"/>
          <w:marRight w:val="0"/>
          <w:marTop w:val="0"/>
          <w:marBottom w:val="0"/>
          <w:divBdr>
            <w:top w:val="none" w:sz="0" w:space="0" w:color="auto"/>
            <w:left w:val="none" w:sz="0" w:space="0" w:color="auto"/>
            <w:bottom w:val="none" w:sz="0" w:space="0" w:color="auto"/>
            <w:right w:val="none" w:sz="0" w:space="0" w:color="auto"/>
          </w:divBdr>
          <w:divsChild>
            <w:div w:id="1767188627">
              <w:marLeft w:val="0"/>
              <w:marRight w:val="0"/>
              <w:marTop w:val="0"/>
              <w:marBottom w:val="0"/>
              <w:divBdr>
                <w:top w:val="none" w:sz="0" w:space="0" w:color="auto"/>
                <w:left w:val="none" w:sz="0" w:space="0" w:color="auto"/>
                <w:bottom w:val="none" w:sz="0" w:space="0" w:color="auto"/>
                <w:right w:val="none" w:sz="0" w:space="0" w:color="auto"/>
              </w:divBdr>
            </w:div>
          </w:divsChild>
        </w:div>
        <w:div w:id="798189235">
          <w:marLeft w:val="0"/>
          <w:marRight w:val="0"/>
          <w:marTop w:val="0"/>
          <w:marBottom w:val="0"/>
          <w:divBdr>
            <w:top w:val="none" w:sz="0" w:space="0" w:color="auto"/>
            <w:left w:val="none" w:sz="0" w:space="0" w:color="auto"/>
            <w:bottom w:val="none" w:sz="0" w:space="0" w:color="auto"/>
            <w:right w:val="none" w:sz="0" w:space="0" w:color="auto"/>
          </w:divBdr>
          <w:divsChild>
            <w:div w:id="1963346847">
              <w:marLeft w:val="0"/>
              <w:marRight w:val="0"/>
              <w:marTop w:val="0"/>
              <w:marBottom w:val="0"/>
              <w:divBdr>
                <w:top w:val="none" w:sz="0" w:space="0" w:color="auto"/>
                <w:left w:val="none" w:sz="0" w:space="0" w:color="auto"/>
                <w:bottom w:val="none" w:sz="0" w:space="0" w:color="auto"/>
                <w:right w:val="none" w:sz="0" w:space="0" w:color="auto"/>
              </w:divBdr>
            </w:div>
          </w:divsChild>
        </w:div>
        <w:div w:id="891698040">
          <w:marLeft w:val="0"/>
          <w:marRight w:val="0"/>
          <w:marTop w:val="0"/>
          <w:marBottom w:val="0"/>
          <w:divBdr>
            <w:top w:val="none" w:sz="0" w:space="0" w:color="auto"/>
            <w:left w:val="none" w:sz="0" w:space="0" w:color="auto"/>
            <w:bottom w:val="none" w:sz="0" w:space="0" w:color="auto"/>
            <w:right w:val="none" w:sz="0" w:space="0" w:color="auto"/>
          </w:divBdr>
          <w:divsChild>
            <w:div w:id="1955625657">
              <w:marLeft w:val="0"/>
              <w:marRight w:val="0"/>
              <w:marTop w:val="0"/>
              <w:marBottom w:val="0"/>
              <w:divBdr>
                <w:top w:val="none" w:sz="0" w:space="0" w:color="auto"/>
                <w:left w:val="none" w:sz="0" w:space="0" w:color="auto"/>
                <w:bottom w:val="none" w:sz="0" w:space="0" w:color="auto"/>
                <w:right w:val="none" w:sz="0" w:space="0" w:color="auto"/>
              </w:divBdr>
            </w:div>
          </w:divsChild>
        </w:div>
        <w:div w:id="1261335499">
          <w:marLeft w:val="0"/>
          <w:marRight w:val="0"/>
          <w:marTop w:val="0"/>
          <w:marBottom w:val="0"/>
          <w:divBdr>
            <w:top w:val="none" w:sz="0" w:space="0" w:color="auto"/>
            <w:left w:val="none" w:sz="0" w:space="0" w:color="auto"/>
            <w:bottom w:val="none" w:sz="0" w:space="0" w:color="auto"/>
            <w:right w:val="none" w:sz="0" w:space="0" w:color="auto"/>
          </w:divBdr>
          <w:divsChild>
            <w:div w:id="347099590">
              <w:marLeft w:val="0"/>
              <w:marRight w:val="0"/>
              <w:marTop w:val="0"/>
              <w:marBottom w:val="0"/>
              <w:divBdr>
                <w:top w:val="none" w:sz="0" w:space="0" w:color="auto"/>
                <w:left w:val="none" w:sz="0" w:space="0" w:color="auto"/>
                <w:bottom w:val="none" w:sz="0" w:space="0" w:color="auto"/>
                <w:right w:val="none" w:sz="0" w:space="0" w:color="auto"/>
              </w:divBdr>
            </w:div>
          </w:divsChild>
        </w:div>
        <w:div w:id="1485660748">
          <w:marLeft w:val="0"/>
          <w:marRight w:val="0"/>
          <w:marTop w:val="0"/>
          <w:marBottom w:val="0"/>
          <w:divBdr>
            <w:top w:val="none" w:sz="0" w:space="0" w:color="auto"/>
            <w:left w:val="none" w:sz="0" w:space="0" w:color="auto"/>
            <w:bottom w:val="none" w:sz="0" w:space="0" w:color="auto"/>
            <w:right w:val="none" w:sz="0" w:space="0" w:color="auto"/>
          </w:divBdr>
          <w:divsChild>
            <w:div w:id="2052722621">
              <w:marLeft w:val="0"/>
              <w:marRight w:val="0"/>
              <w:marTop w:val="0"/>
              <w:marBottom w:val="0"/>
              <w:divBdr>
                <w:top w:val="none" w:sz="0" w:space="0" w:color="auto"/>
                <w:left w:val="none" w:sz="0" w:space="0" w:color="auto"/>
                <w:bottom w:val="none" w:sz="0" w:space="0" w:color="auto"/>
                <w:right w:val="none" w:sz="0" w:space="0" w:color="auto"/>
              </w:divBdr>
            </w:div>
          </w:divsChild>
        </w:div>
        <w:div w:id="1940211076">
          <w:marLeft w:val="0"/>
          <w:marRight w:val="0"/>
          <w:marTop w:val="0"/>
          <w:marBottom w:val="0"/>
          <w:divBdr>
            <w:top w:val="none" w:sz="0" w:space="0" w:color="auto"/>
            <w:left w:val="none" w:sz="0" w:space="0" w:color="auto"/>
            <w:bottom w:val="none" w:sz="0" w:space="0" w:color="auto"/>
            <w:right w:val="none" w:sz="0" w:space="0" w:color="auto"/>
          </w:divBdr>
          <w:divsChild>
            <w:div w:id="7794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75549">
      <w:bodyDiv w:val="1"/>
      <w:marLeft w:val="0"/>
      <w:marRight w:val="0"/>
      <w:marTop w:val="0"/>
      <w:marBottom w:val="0"/>
      <w:divBdr>
        <w:top w:val="none" w:sz="0" w:space="0" w:color="auto"/>
        <w:left w:val="none" w:sz="0" w:space="0" w:color="auto"/>
        <w:bottom w:val="none" w:sz="0" w:space="0" w:color="auto"/>
        <w:right w:val="none" w:sz="0" w:space="0" w:color="auto"/>
      </w:divBdr>
    </w:div>
    <w:div w:id="1178040819">
      <w:bodyDiv w:val="1"/>
      <w:marLeft w:val="0"/>
      <w:marRight w:val="0"/>
      <w:marTop w:val="0"/>
      <w:marBottom w:val="0"/>
      <w:divBdr>
        <w:top w:val="none" w:sz="0" w:space="0" w:color="auto"/>
        <w:left w:val="none" w:sz="0" w:space="0" w:color="auto"/>
        <w:bottom w:val="none" w:sz="0" w:space="0" w:color="auto"/>
        <w:right w:val="none" w:sz="0" w:space="0" w:color="auto"/>
      </w:divBdr>
      <w:divsChild>
        <w:div w:id="425922720">
          <w:marLeft w:val="0"/>
          <w:marRight w:val="0"/>
          <w:marTop w:val="0"/>
          <w:marBottom w:val="0"/>
          <w:divBdr>
            <w:top w:val="single" w:sz="6" w:space="0" w:color="D7D8DA"/>
            <w:left w:val="single" w:sz="6" w:space="0" w:color="D7D8DA"/>
            <w:bottom w:val="single" w:sz="12" w:space="0" w:color="CACBCE"/>
            <w:right w:val="single" w:sz="6" w:space="0" w:color="D7D8DA"/>
          </w:divBdr>
          <w:divsChild>
            <w:div w:id="890045406">
              <w:marLeft w:val="0"/>
              <w:marRight w:val="0"/>
              <w:marTop w:val="0"/>
              <w:marBottom w:val="0"/>
              <w:divBdr>
                <w:top w:val="none" w:sz="0" w:space="0" w:color="auto"/>
                <w:left w:val="none" w:sz="0" w:space="0" w:color="auto"/>
                <w:bottom w:val="none" w:sz="0" w:space="0" w:color="auto"/>
                <w:right w:val="none" w:sz="0" w:space="0" w:color="auto"/>
              </w:divBdr>
            </w:div>
            <w:div w:id="1501774977">
              <w:marLeft w:val="0"/>
              <w:marRight w:val="0"/>
              <w:marTop w:val="0"/>
              <w:marBottom w:val="0"/>
              <w:divBdr>
                <w:top w:val="none" w:sz="0" w:space="0" w:color="auto"/>
                <w:left w:val="none" w:sz="0" w:space="0" w:color="auto"/>
                <w:bottom w:val="none" w:sz="0" w:space="0" w:color="auto"/>
                <w:right w:val="none" w:sz="0" w:space="0" w:color="auto"/>
              </w:divBdr>
              <w:divsChild>
                <w:div w:id="2053647469">
                  <w:marLeft w:val="0"/>
                  <w:marRight w:val="0"/>
                  <w:marTop w:val="0"/>
                  <w:marBottom w:val="0"/>
                  <w:divBdr>
                    <w:top w:val="single" w:sz="6" w:space="0" w:color="D7D8DA"/>
                    <w:left w:val="single" w:sz="6" w:space="0" w:color="D7D8DA"/>
                    <w:bottom w:val="single" w:sz="12" w:space="0" w:color="CACBCE"/>
                    <w:right w:val="single" w:sz="6" w:space="0" w:color="D7D8DA"/>
                  </w:divBdr>
                  <w:divsChild>
                    <w:div w:id="422184453">
                      <w:marLeft w:val="0"/>
                      <w:marRight w:val="0"/>
                      <w:marTop w:val="0"/>
                      <w:marBottom w:val="0"/>
                      <w:divBdr>
                        <w:top w:val="none" w:sz="0" w:space="0" w:color="auto"/>
                        <w:left w:val="none" w:sz="0" w:space="0" w:color="auto"/>
                        <w:bottom w:val="none" w:sz="0" w:space="0" w:color="auto"/>
                        <w:right w:val="none" w:sz="0" w:space="0" w:color="auto"/>
                      </w:divBdr>
                      <w:divsChild>
                        <w:div w:id="378894899">
                          <w:marLeft w:val="0"/>
                          <w:marRight w:val="0"/>
                          <w:marTop w:val="0"/>
                          <w:marBottom w:val="0"/>
                          <w:divBdr>
                            <w:top w:val="single" w:sz="6" w:space="0" w:color="D7D8DA"/>
                            <w:left w:val="single" w:sz="6" w:space="0" w:color="D7D8DA"/>
                            <w:bottom w:val="single" w:sz="12" w:space="0" w:color="CACBCE"/>
                            <w:right w:val="single" w:sz="6" w:space="0" w:color="D7D8DA"/>
                          </w:divBdr>
                          <w:divsChild>
                            <w:div w:id="14564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005682">
      <w:bodyDiv w:val="1"/>
      <w:marLeft w:val="0"/>
      <w:marRight w:val="0"/>
      <w:marTop w:val="0"/>
      <w:marBottom w:val="0"/>
      <w:divBdr>
        <w:top w:val="none" w:sz="0" w:space="0" w:color="auto"/>
        <w:left w:val="none" w:sz="0" w:space="0" w:color="auto"/>
        <w:bottom w:val="none" w:sz="0" w:space="0" w:color="auto"/>
        <w:right w:val="none" w:sz="0" w:space="0" w:color="auto"/>
      </w:divBdr>
    </w:div>
    <w:div w:id="1194264897">
      <w:bodyDiv w:val="1"/>
      <w:marLeft w:val="0"/>
      <w:marRight w:val="0"/>
      <w:marTop w:val="0"/>
      <w:marBottom w:val="0"/>
      <w:divBdr>
        <w:top w:val="none" w:sz="0" w:space="0" w:color="auto"/>
        <w:left w:val="none" w:sz="0" w:space="0" w:color="auto"/>
        <w:bottom w:val="none" w:sz="0" w:space="0" w:color="auto"/>
        <w:right w:val="none" w:sz="0" w:space="0" w:color="auto"/>
      </w:divBdr>
      <w:divsChild>
        <w:div w:id="1631126620">
          <w:marLeft w:val="0"/>
          <w:marRight w:val="0"/>
          <w:marTop w:val="0"/>
          <w:marBottom w:val="0"/>
          <w:divBdr>
            <w:top w:val="none" w:sz="0" w:space="0" w:color="auto"/>
            <w:left w:val="none" w:sz="0" w:space="0" w:color="auto"/>
            <w:bottom w:val="none" w:sz="0" w:space="0" w:color="auto"/>
            <w:right w:val="none" w:sz="0" w:space="0" w:color="auto"/>
          </w:divBdr>
          <w:divsChild>
            <w:div w:id="6029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50139">
      <w:bodyDiv w:val="1"/>
      <w:marLeft w:val="0"/>
      <w:marRight w:val="0"/>
      <w:marTop w:val="0"/>
      <w:marBottom w:val="0"/>
      <w:divBdr>
        <w:top w:val="none" w:sz="0" w:space="0" w:color="auto"/>
        <w:left w:val="none" w:sz="0" w:space="0" w:color="auto"/>
        <w:bottom w:val="none" w:sz="0" w:space="0" w:color="auto"/>
        <w:right w:val="none" w:sz="0" w:space="0" w:color="auto"/>
      </w:divBdr>
    </w:div>
    <w:div w:id="1254242404">
      <w:bodyDiv w:val="1"/>
      <w:marLeft w:val="0"/>
      <w:marRight w:val="0"/>
      <w:marTop w:val="0"/>
      <w:marBottom w:val="0"/>
      <w:divBdr>
        <w:top w:val="none" w:sz="0" w:space="0" w:color="auto"/>
        <w:left w:val="none" w:sz="0" w:space="0" w:color="auto"/>
        <w:bottom w:val="none" w:sz="0" w:space="0" w:color="auto"/>
        <w:right w:val="none" w:sz="0" w:space="0" w:color="auto"/>
      </w:divBdr>
    </w:div>
    <w:div w:id="1294598734">
      <w:bodyDiv w:val="1"/>
      <w:marLeft w:val="0"/>
      <w:marRight w:val="0"/>
      <w:marTop w:val="0"/>
      <w:marBottom w:val="0"/>
      <w:divBdr>
        <w:top w:val="none" w:sz="0" w:space="0" w:color="auto"/>
        <w:left w:val="none" w:sz="0" w:space="0" w:color="auto"/>
        <w:bottom w:val="none" w:sz="0" w:space="0" w:color="auto"/>
        <w:right w:val="none" w:sz="0" w:space="0" w:color="auto"/>
      </w:divBdr>
    </w:div>
    <w:div w:id="1297299716">
      <w:bodyDiv w:val="1"/>
      <w:marLeft w:val="0"/>
      <w:marRight w:val="0"/>
      <w:marTop w:val="0"/>
      <w:marBottom w:val="0"/>
      <w:divBdr>
        <w:top w:val="none" w:sz="0" w:space="0" w:color="auto"/>
        <w:left w:val="none" w:sz="0" w:space="0" w:color="auto"/>
        <w:bottom w:val="none" w:sz="0" w:space="0" w:color="auto"/>
        <w:right w:val="none" w:sz="0" w:space="0" w:color="auto"/>
      </w:divBdr>
    </w:div>
    <w:div w:id="1302688836">
      <w:bodyDiv w:val="1"/>
      <w:marLeft w:val="0"/>
      <w:marRight w:val="0"/>
      <w:marTop w:val="0"/>
      <w:marBottom w:val="0"/>
      <w:divBdr>
        <w:top w:val="none" w:sz="0" w:space="0" w:color="auto"/>
        <w:left w:val="none" w:sz="0" w:space="0" w:color="auto"/>
        <w:bottom w:val="none" w:sz="0" w:space="0" w:color="auto"/>
        <w:right w:val="none" w:sz="0" w:space="0" w:color="auto"/>
      </w:divBdr>
    </w:div>
    <w:div w:id="1304123063">
      <w:bodyDiv w:val="1"/>
      <w:marLeft w:val="0"/>
      <w:marRight w:val="0"/>
      <w:marTop w:val="0"/>
      <w:marBottom w:val="0"/>
      <w:divBdr>
        <w:top w:val="none" w:sz="0" w:space="0" w:color="auto"/>
        <w:left w:val="none" w:sz="0" w:space="0" w:color="auto"/>
        <w:bottom w:val="none" w:sz="0" w:space="0" w:color="auto"/>
        <w:right w:val="none" w:sz="0" w:space="0" w:color="auto"/>
      </w:divBdr>
    </w:div>
    <w:div w:id="1331257683">
      <w:bodyDiv w:val="1"/>
      <w:marLeft w:val="0"/>
      <w:marRight w:val="0"/>
      <w:marTop w:val="0"/>
      <w:marBottom w:val="0"/>
      <w:divBdr>
        <w:top w:val="none" w:sz="0" w:space="0" w:color="auto"/>
        <w:left w:val="none" w:sz="0" w:space="0" w:color="auto"/>
        <w:bottom w:val="none" w:sz="0" w:space="0" w:color="auto"/>
        <w:right w:val="none" w:sz="0" w:space="0" w:color="auto"/>
      </w:divBdr>
    </w:div>
    <w:div w:id="1346782897">
      <w:bodyDiv w:val="1"/>
      <w:marLeft w:val="0"/>
      <w:marRight w:val="0"/>
      <w:marTop w:val="0"/>
      <w:marBottom w:val="0"/>
      <w:divBdr>
        <w:top w:val="none" w:sz="0" w:space="0" w:color="auto"/>
        <w:left w:val="none" w:sz="0" w:space="0" w:color="auto"/>
        <w:bottom w:val="none" w:sz="0" w:space="0" w:color="auto"/>
        <w:right w:val="none" w:sz="0" w:space="0" w:color="auto"/>
      </w:divBdr>
    </w:div>
    <w:div w:id="1388145573">
      <w:bodyDiv w:val="1"/>
      <w:marLeft w:val="0"/>
      <w:marRight w:val="0"/>
      <w:marTop w:val="0"/>
      <w:marBottom w:val="0"/>
      <w:divBdr>
        <w:top w:val="none" w:sz="0" w:space="0" w:color="auto"/>
        <w:left w:val="none" w:sz="0" w:space="0" w:color="auto"/>
        <w:bottom w:val="none" w:sz="0" w:space="0" w:color="auto"/>
        <w:right w:val="none" w:sz="0" w:space="0" w:color="auto"/>
      </w:divBdr>
    </w:div>
    <w:div w:id="1389374813">
      <w:bodyDiv w:val="1"/>
      <w:marLeft w:val="0"/>
      <w:marRight w:val="0"/>
      <w:marTop w:val="0"/>
      <w:marBottom w:val="0"/>
      <w:divBdr>
        <w:top w:val="none" w:sz="0" w:space="0" w:color="auto"/>
        <w:left w:val="none" w:sz="0" w:space="0" w:color="auto"/>
        <w:bottom w:val="none" w:sz="0" w:space="0" w:color="auto"/>
        <w:right w:val="none" w:sz="0" w:space="0" w:color="auto"/>
      </w:divBdr>
      <w:divsChild>
        <w:div w:id="108935228">
          <w:marLeft w:val="274"/>
          <w:marRight w:val="0"/>
          <w:marTop w:val="0"/>
          <w:marBottom w:val="0"/>
          <w:divBdr>
            <w:top w:val="none" w:sz="0" w:space="0" w:color="auto"/>
            <w:left w:val="none" w:sz="0" w:space="0" w:color="auto"/>
            <w:bottom w:val="none" w:sz="0" w:space="0" w:color="auto"/>
            <w:right w:val="none" w:sz="0" w:space="0" w:color="auto"/>
          </w:divBdr>
        </w:div>
        <w:div w:id="124740881">
          <w:marLeft w:val="274"/>
          <w:marRight w:val="0"/>
          <w:marTop w:val="0"/>
          <w:marBottom w:val="0"/>
          <w:divBdr>
            <w:top w:val="none" w:sz="0" w:space="0" w:color="auto"/>
            <w:left w:val="none" w:sz="0" w:space="0" w:color="auto"/>
            <w:bottom w:val="none" w:sz="0" w:space="0" w:color="auto"/>
            <w:right w:val="none" w:sz="0" w:space="0" w:color="auto"/>
          </w:divBdr>
        </w:div>
        <w:div w:id="157962119">
          <w:marLeft w:val="274"/>
          <w:marRight w:val="0"/>
          <w:marTop w:val="0"/>
          <w:marBottom w:val="0"/>
          <w:divBdr>
            <w:top w:val="none" w:sz="0" w:space="0" w:color="auto"/>
            <w:left w:val="none" w:sz="0" w:space="0" w:color="auto"/>
            <w:bottom w:val="none" w:sz="0" w:space="0" w:color="auto"/>
            <w:right w:val="none" w:sz="0" w:space="0" w:color="auto"/>
          </w:divBdr>
        </w:div>
        <w:div w:id="213541135">
          <w:marLeft w:val="274"/>
          <w:marRight w:val="0"/>
          <w:marTop w:val="0"/>
          <w:marBottom w:val="0"/>
          <w:divBdr>
            <w:top w:val="none" w:sz="0" w:space="0" w:color="auto"/>
            <w:left w:val="none" w:sz="0" w:space="0" w:color="auto"/>
            <w:bottom w:val="none" w:sz="0" w:space="0" w:color="auto"/>
            <w:right w:val="none" w:sz="0" w:space="0" w:color="auto"/>
          </w:divBdr>
        </w:div>
        <w:div w:id="223832800">
          <w:marLeft w:val="274"/>
          <w:marRight w:val="0"/>
          <w:marTop w:val="0"/>
          <w:marBottom w:val="0"/>
          <w:divBdr>
            <w:top w:val="none" w:sz="0" w:space="0" w:color="auto"/>
            <w:left w:val="none" w:sz="0" w:space="0" w:color="auto"/>
            <w:bottom w:val="none" w:sz="0" w:space="0" w:color="auto"/>
            <w:right w:val="none" w:sz="0" w:space="0" w:color="auto"/>
          </w:divBdr>
        </w:div>
        <w:div w:id="628437431">
          <w:marLeft w:val="274"/>
          <w:marRight w:val="0"/>
          <w:marTop w:val="0"/>
          <w:marBottom w:val="0"/>
          <w:divBdr>
            <w:top w:val="none" w:sz="0" w:space="0" w:color="auto"/>
            <w:left w:val="none" w:sz="0" w:space="0" w:color="auto"/>
            <w:bottom w:val="none" w:sz="0" w:space="0" w:color="auto"/>
            <w:right w:val="none" w:sz="0" w:space="0" w:color="auto"/>
          </w:divBdr>
        </w:div>
        <w:div w:id="730349702">
          <w:marLeft w:val="274"/>
          <w:marRight w:val="0"/>
          <w:marTop w:val="0"/>
          <w:marBottom w:val="0"/>
          <w:divBdr>
            <w:top w:val="none" w:sz="0" w:space="0" w:color="auto"/>
            <w:left w:val="none" w:sz="0" w:space="0" w:color="auto"/>
            <w:bottom w:val="none" w:sz="0" w:space="0" w:color="auto"/>
            <w:right w:val="none" w:sz="0" w:space="0" w:color="auto"/>
          </w:divBdr>
        </w:div>
        <w:div w:id="749304589">
          <w:marLeft w:val="274"/>
          <w:marRight w:val="0"/>
          <w:marTop w:val="0"/>
          <w:marBottom w:val="0"/>
          <w:divBdr>
            <w:top w:val="none" w:sz="0" w:space="0" w:color="auto"/>
            <w:left w:val="none" w:sz="0" w:space="0" w:color="auto"/>
            <w:bottom w:val="none" w:sz="0" w:space="0" w:color="auto"/>
            <w:right w:val="none" w:sz="0" w:space="0" w:color="auto"/>
          </w:divBdr>
        </w:div>
        <w:div w:id="794445752">
          <w:marLeft w:val="274"/>
          <w:marRight w:val="0"/>
          <w:marTop w:val="0"/>
          <w:marBottom w:val="0"/>
          <w:divBdr>
            <w:top w:val="none" w:sz="0" w:space="0" w:color="auto"/>
            <w:left w:val="none" w:sz="0" w:space="0" w:color="auto"/>
            <w:bottom w:val="none" w:sz="0" w:space="0" w:color="auto"/>
            <w:right w:val="none" w:sz="0" w:space="0" w:color="auto"/>
          </w:divBdr>
        </w:div>
        <w:div w:id="898787137">
          <w:marLeft w:val="274"/>
          <w:marRight w:val="0"/>
          <w:marTop w:val="0"/>
          <w:marBottom w:val="0"/>
          <w:divBdr>
            <w:top w:val="none" w:sz="0" w:space="0" w:color="auto"/>
            <w:left w:val="none" w:sz="0" w:space="0" w:color="auto"/>
            <w:bottom w:val="none" w:sz="0" w:space="0" w:color="auto"/>
            <w:right w:val="none" w:sz="0" w:space="0" w:color="auto"/>
          </w:divBdr>
        </w:div>
        <w:div w:id="1384212214">
          <w:marLeft w:val="274"/>
          <w:marRight w:val="0"/>
          <w:marTop w:val="0"/>
          <w:marBottom w:val="0"/>
          <w:divBdr>
            <w:top w:val="none" w:sz="0" w:space="0" w:color="auto"/>
            <w:left w:val="none" w:sz="0" w:space="0" w:color="auto"/>
            <w:bottom w:val="none" w:sz="0" w:space="0" w:color="auto"/>
            <w:right w:val="none" w:sz="0" w:space="0" w:color="auto"/>
          </w:divBdr>
        </w:div>
        <w:div w:id="1398043611">
          <w:marLeft w:val="274"/>
          <w:marRight w:val="0"/>
          <w:marTop w:val="0"/>
          <w:marBottom w:val="0"/>
          <w:divBdr>
            <w:top w:val="none" w:sz="0" w:space="0" w:color="auto"/>
            <w:left w:val="none" w:sz="0" w:space="0" w:color="auto"/>
            <w:bottom w:val="none" w:sz="0" w:space="0" w:color="auto"/>
            <w:right w:val="none" w:sz="0" w:space="0" w:color="auto"/>
          </w:divBdr>
        </w:div>
        <w:div w:id="1527715110">
          <w:marLeft w:val="274"/>
          <w:marRight w:val="0"/>
          <w:marTop w:val="0"/>
          <w:marBottom w:val="0"/>
          <w:divBdr>
            <w:top w:val="none" w:sz="0" w:space="0" w:color="auto"/>
            <w:left w:val="none" w:sz="0" w:space="0" w:color="auto"/>
            <w:bottom w:val="none" w:sz="0" w:space="0" w:color="auto"/>
            <w:right w:val="none" w:sz="0" w:space="0" w:color="auto"/>
          </w:divBdr>
        </w:div>
        <w:div w:id="1628661738">
          <w:marLeft w:val="274"/>
          <w:marRight w:val="0"/>
          <w:marTop w:val="0"/>
          <w:marBottom w:val="0"/>
          <w:divBdr>
            <w:top w:val="none" w:sz="0" w:space="0" w:color="auto"/>
            <w:left w:val="none" w:sz="0" w:space="0" w:color="auto"/>
            <w:bottom w:val="none" w:sz="0" w:space="0" w:color="auto"/>
            <w:right w:val="none" w:sz="0" w:space="0" w:color="auto"/>
          </w:divBdr>
        </w:div>
        <w:div w:id="1708944378">
          <w:marLeft w:val="274"/>
          <w:marRight w:val="0"/>
          <w:marTop w:val="0"/>
          <w:marBottom w:val="0"/>
          <w:divBdr>
            <w:top w:val="none" w:sz="0" w:space="0" w:color="auto"/>
            <w:left w:val="none" w:sz="0" w:space="0" w:color="auto"/>
            <w:bottom w:val="none" w:sz="0" w:space="0" w:color="auto"/>
            <w:right w:val="none" w:sz="0" w:space="0" w:color="auto"/>
          </w:divBdr>
        </w:div>
        <w:div w:id="2020960383">
          <w:marLeft w:val="274"/>
          <w:marRight w:val="0"/>
          <w:marTop w:val="0"/>
          <w:marBottom w:val="0"/>
          <w:divBdr>
            <w:top w:val="none" w:sz="0" w:space="0" w:color="auto"/>
            <w:left w:val="none" w:sz="0" w:space="0" w:color="auto"/>
            <w:bottom w:val="none" w:sz="0" w:space="0" w:color="auto"/>
            <w:right w:val="none" w:sz="0" w:space="0" w:color="auto"/>
          </w:divBdr>
        </w:div>
      </w:divsChild>
    </w:div>
    <w:div w:id="1426804620">
      <w:bodyDiv w:val="1"/>
      <w:marLeft w:val="0"/>
      <w:marRight w:val="0"/>
      <w:marTop w:val="0"/>
      <w:marBottom w:val="0"/>
      <w:divBdr>
        <w:top w:val="none" w:sz="0" w:space="0" w:color="auto"/>
        <w:left w:val="none" w:sz="0" w:space="0" w:color="auto"/>
        <w:bottom w:val="none" w:sz="0" w:space="0" w:color="auto"/>
        <w:right w:val="none" w:sz="0" w:space="0" w:color="auto"/>
      </w:divBdr>
    </w:div>
    <w:div w:id="1433553564">
      <w:bodyDiv w:val="1"/>
      <w:marLeft w:val="0"/>
      <w:marRight w:val="0"/>
      <w:marTop w:val="0"/>
      <w:marBottom w:val="0"/>
      <w:divBdr>
        <w:top w:val="none" w:sz="0" w:space="0" w:color="auto"/>
        <w:left w:val="none" w:sz="0" w:space="0" w:color="auto"/>
        <w:bottom w:val="none" w:sz="0" w:space="0" w:color="auto"/>
        <w:right w:val="none" w:sz="0" w:space="0" w:color="auto"/>
      </w:divBdr>
    </w:div>
    <w:div w:id="1464421345">
      <w:bodyDiv w:val="1"/>
      <w:marLeft w:val="0"/>
      <w:marRight w:val="0"/>
      <w:marTop w:val="0"/>
      <w:marBottom w:val="0"/>
      <w:divBdr>
        <w:top w:val="none" w:sz="0" w:space="0" w:color="auto"/>
        <w:left w:val="none" w:sz="0" w:space="0" w:color="auto"/>
        <w:bottom w:val="none" w:sz="0" w:space="0" w:color="auto"/>
        <w:right w:val="none" w:sz="0" w:space="0" w:color="auto"/>
      </w:divBdr>
    </w:div>
    <w:div w:id="1473905314">
      <w:bodyDiv w:val="1"/>
      <w:marLeft w:val="0"/>
      <w:marRight w:val="0"/>
      <w:marTop w:val="0"/>
      <w:marBottom w:val="0"/>
      <w:divBdr>
        <w:top w:val="none" w:sz="0" w:space="0" w:color="auto"/>
        <w:left w:val="none" w:sz="0" w:space="0" w:color="auto"/>
        <w:bottom w:val="none" w:sz="0" w:space="0" w:color="auto"/>
        <w:right w:val="none" w:sz="0" w:space="0" w:color="auto"/>
      </w:divBdr>
    </w:div>
    <w:div w:id="1490638868">
      <w:bodyDiv w:val="1"/>
      <w:marLeft w:val="0"/>
      <w:marRight w:val="0"/>
      <w:marTop w:val="0"/>
      <w:marBottom w:val="0"/>
      <w:divBdr>
        <w:top w:val="none" w:sz="0" w:space="0" w:color="auto"/>
        <w:left w:val="none" w:sz="0" w:space="0" w:color="auto"/>
        <w:bottom w:val="none" w:sz="0" w:space="0" w:color="auto"/>
        <w:right w:val="none" w:sz="0" w:space="0" w:color="auto"/>
      </w:divBdr>
    </w:div>
    <w:div w:id="1495410384">
      <w:bodyDiv w:val="1"/>
      <w:marLeft w:val="0"/>
      <w:marRight w:val="0"/>
      <w:marTop w:val="0"/>
      <w:marBottom w:val="0"/>
      <w:divBdr>
        <w:top w:val="none" w:sz="0" w:space="0" w:color="auto"/>
        <w:left w:val="none" w:sz="0" w:space="0" w:color="auto"/>
        <w:bottom w:val="none" w:sz="0" w:space="0" w:color="auto"/>
        <w:right w:val="none" w:sz="0" w:space="0" w:color="auto"/>
      </w:divBdr>
    </w:div>
    <w:div w:id="1499031560">
      <w:bodyDiv w:val="1"/>
      <w:marLeft w:val="0"/>
      <w:marRight w:val="0"/>
      <w:marTop w:val="0"/>
      <w:marBottom w:val="0"/>
      <w:divBdr>
        <w:top w:val="none" w:sz="0" w:space="0" w:color="auto"/>
        <w:left w:val="none" w:sz="0" w:space="0" w:color="auto"/>
        <w:bottom w:val="none" w:sz="0" w:space="0" w:color="auto"/>
        <w:right w:val="none" w:sz="0" w:space="0" w:color="auto"/>
      </w:divBdr>
    </w:div>
    <w:div w:id="1511063578">
      <w:bodyDiv w:val="1"/>
      <w:marLeft w:val="0"/>
      <w:marRight w:val="0"/>
      <w:marTop w:val="0"/>
      <w:marBottom w:val="0"/>
      <w:divBdr>
        <w:top w:val="none" w:sz="0" w:space="0" w:color="auto"/>
        <w:left w:val="none" w:sz="0" w:space="0" w:color="auto"/>
        <w:bottom w:val="none" w:sz="0" w:space="0" w:color="auto"/>
        <w:right w:val="none" w:sz="0" w:space="0" w:color="auto"/>
      </w:divBdr>
    </w:div>
    <w:div w:id="1517690940">
      <w:bodyDiv w:val="1"/>
      <w:marLeft w:val="0"/>
      <w:marRight w:val="0"/>
      <w:marTop w:val="0"/>
      <w:marBottom w:val="0"/>
      <w:divBdr>
        <w:top w:val="none" w:sz="0" w:space="0" w:color="auto"/>
        <w:left w:val="none" w:sz="0" w:space="0" w:color="auto"/>
        <w:bottom w:val="none" w:sz="0" w:space="0" w:color="auto"/>
        <w:right w:val="none" w:sz="0" w:space="0" w:color="auto"/>
      </w:divBdr>
      <w:divsChild>
        <w:div w:id="2134254056">
          <w:marLeft w:val="0"/>
          <w:marRight w:val="0"/>
          <w:marTop w:val="0"/>
          <w:marBottom w:val="0"/>
          <w:divBdr>
            <w:top w:val="none" w:sz="0" w:space="0" w:color="auto"/>
            <w:left w:val="none" w:sz="0" w:space="0" w:color="auto"/>
            <w:bottom w:val="none" w:sz="0" w:space="0" w:color="auto"/>
            <w:right w:val="none" w:sz="0" w:space="0" w:color="auto"/>
          </w:divBdr>
          <w:divsChild>
            <w:div w:id="21093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0973">
      <w:bodyDiv w:val="1"/>
      <w:marLeft w:val="0"/>
      <w:marRight w:val="0"/>
      <w:marTop w:val="0"/>
      <w:marBottom w:val="0"/>
      <w:divBdr>
        <w:top w:val="none" w:sz="0" w:space="0" w:color="auto"/>
        <w:left w:val="none" w:sz="0" w:space="0" w:color="auto"/>
        <w:bottom w:val="none" w:sz="0" w:space="0" w:color="auto"/>
        <w:right w:val="none" w:sz="0" w:space="0" w:color="auto"/>
      </w:divBdr>
    </w:div>
    <w:div w:id="1533418119">
      <w:bodyDiv w:val="1"/>
      <w:marLeft w:val="0"/>
      <w:marRight w:val="0"/>
      <w:marTop w:val="0"/>
      <w:marBottom w:val="0"/>
      <w:divBdr>
        <w:top w:val="none" w:sz="0" w:space="0" w:color="auto"/>
        <w:left w:val="none" w:sz="0" w:space="0" w:color="auto"/>
        <w:bottom w:val="none" w:sz="0" w:space="0" w:color="auto"/>
        <w:right w:val="none" w:sz="0" w:space="0" w:color="auto"/>
      </w:divBdr>
      <w:divsChild>
        <w:div w:id="303118667">
          <w:marLeft w:val="274"/>
          <w:marRight w:val="0"/>
          <w:marTop w:val="0"/>
          <w:marBottom w:val="0"/>
          <w:divBdr>
            <w:top w:val="none" w:sz="0" w:space="0" w:color="auto"/>
            <w:left w:val="none" w:sz="0" w:space="0" w:color="auto"/>
            <w:bottom w:val="none" w:sz="0" w:space="0" w:color="auto"/>
            <w:right w:val="none" w:sz="0" w:space="0" w:color="auto"/>
          </w:divBdr>
        </w:div>
        <w:div w:id="358238918">
          <w:marLeft w:val="274"/>
          <w:marRight w:val="0"/>
          <w:marTop w:val="0"/>
          <w:marBottom w:val="0"/>
          <w:divBdr>
            <w:top w:val="none" w:sz="0" w:space="0" w:color="auto"/>
            <w:left w:val="none" w:sz="0" w:space="0" w:color="auto"/>
            <w:bottom w:val="none" w:sz="0" w:space="0" w:color="auto"/>
            <w:right w:val="none" w:sz="0" w:space="0" w:color="auto"/>
          </w:divBdr>
        </w:div>
        <w:div w:id="429668343">
          <w:marLeft w:val="274"/>
          <w:marRight w:val="0"/>
          <w:marTop w:val="0"/>
          <w:marBottom w:val="0"/>
          <w:divBdr>
            <w:top w:val="none" w:sz="0" w:space="0" w:color="auto"/>
            <w:left w:val="none" w:sz="0" w:space="0" w:color="auto"/>
            <w:bottom w:val="none" w:sz="0" w:space="0" w:color="auto"/>
            <w:right w:val="none" w:sz="0" w:space="0" w:color="auto"/>
          </w:divBdr>
        </w:div>
        <w:div w:id="1249314705">
          <w:marLeft w:val="274"/>
          <w:marRight w:val="0"/>
          <w:marTop w:val="0"/>
          <w:marBottom w:val="0"/>
          <w:divBdr>
            <w:top w:val="none" w:sz="0" w:space="0" w:color="auto"/>
            <w:left w:val="none" w:sz="0" w:space="0" w:color="auto"/>
            <w:bottom w:val="none" w:sz="0" w:space="0" w:color="auto"/>
            <w:right w:val="none" w:sz="0" w:space="0" w:color="auto"/>
          </w:divBdr>
        </w:div>
        <w:div w:id="1330404055">
          <w:marLeft w:val="274"/>
          <w:marRight w:val="0"/>
          <w:marTop w:val="0"/>
          <w:marBottom w:val="0"/>
          <w:divBdr>
            <w:top w:val="none" w:sz="0" w:space="0" w:color="auto"/>
            <w:left w:val="none" w:sz="0" w:space="0" w:color="auto"/>
            <w:bottom w:val="none" w:sz="0" w:space="0" w:color="auto"/>
            <w:right w:val="none" w:sz="0" w:space="0" w:color="auto"/>
          </w:divBdr>
        </w:div>
        <w:div w:id="1945723413">
          <w:marLeft w:val="274"/>
          <w:marRight w:val="0"/>
          <w:marTop w:val="0"/>
          <w:marBottom w:val="0"/>
          <w:divBdr>
            <w:top w:val="none" w:sz="0" w:space="0" w:color="auto"/>
            <w:left w:val="none" w:sz="0" w:space="0" w:color="auto"/>
            <w:bottom w:val="none" w:sz="0" w:space="0" w:color="auto"/>
            <w:right w:val="none" w:sz="0" w:space="0" w:color="auto"/>
          </w:divBdr>
        </w:div>
      </w:divsChild>
    </w:div>
    <w:div w:id="1541937769">
      <w:bodyDiv w:val="1"/>
      <w:marLeft w:val="0"/>
      <w:marRight w:val="0"/>
      <w:marTop w:val="0"/>
      <w:marBottom w:val="0"/>
      <w:divBdr>
        <w:top w:val="none" w:sz="0" w:space="0" w:color="auto"/>
        <w:left w:val="none" w:sz="0" w:space="0" w:color="auto"/>
        <w:bottom w:val="none" w:sz="0" w:space="0" w:color="auto"/>
        <w:right w:val="none" w:sz="0" w:space="0" w:color="auto"/>
      </w:divBdr>
    </w:div>
    <w:div w:id="1549681233">
      <w:bodyDiv w:val="1"/>
      <w:marLeft w:val="0"/>
      <w:marRight w:val="0"/>
      <w:marTop w:val="0"/>
      <w:marBottom w:val="0"/>
      <w:divBdr>
        <w:top w:val="none" w:sz="0" w:space="0" w:color="auto"/>
        <w:left w:val="none" w:sz="0" w:space="0" w:color="auto"/>
        <w:bottom w:val="none" w:sz="0" w:space="0" w:color="auto"/>
        <w:right w:val="none" w:sz="0" w:space="0" w:color="auto"/>
      </w:divBdr>
    </w:div>
    <w:div w:id="1556429492">
      <w:bodyDiv w:val="1"/>
      <w:marLeft w:val="0"/>
      <w:marRight w:val="0"/>
      <w:marTop w:val="0"/>
      <w:marBottom w:val="0"/>
      <w:divBdr>
        <w:top w:val="none" w:sz="0" w:space="0" w:color="auto"/>
        <w:left w:val="none" w:sz="0" w:space="0" w:color="auto"/>
        <w:bottom w:val="none" w:sz="0" w:space="0" w:color="auto"/>
        <w:right w:val="none" w:sz="0" w:space="0" w:color="auto"/>
      </w:divBdr>
    </w:div>
    <w:div w:id="1573420346">
      <w:bodyDiv w:val="1"/>
      <w:marLeft w:val="0"/>
      <w:marRight w:val="0"/>
      <w:marTop w:val="0"/>
      <w:marBottom w:val="0"/>
      <w:divBdr>
        <w:top w:val="none" w:sz="0" w:space="0" w:color="auto"/>
        <w:left w:val="none" w:sz="0" w:space="0" w:color="auto"/>
        <w:bottom w:val="none" w:sz="0" w:space="0" w:color="auto"/>
        <w:right w:val="none" w:sz="0" w:space="0" w:color="auto"/>
      </w:divBdr>
    </w:div>
    <w:div w:id="1583679971">
      <w:bodyDiv w:val="1"/>
      <w:marLeft w:val="0"/>
      <w:marRight w:val="0"/>
      <w:marTop w:val="0"/>
      <w:marBottom w:val="0"/>
      <w:divBdr>
        <w:top w:val="none" w:sz="0" w:space="0" w:color="auto"/>
        <w:left w:val="none" w:sz="0" w:space="0" w:color="auto"/>
        <w:bottom w:val="none" w:sz="0" w:space="0" w:color="auto"/>
        <w:right w:val="none" w:sz="0" w:space="0" w:color="auto"/>
      </w:divBdr>
    </w:div>
    <w:div w:id="1584144373">
      <w:bodyDiv w:val="1"/>
      <w:marLeft w:val="0"/>
      <w:marRight w:val="0"/>
      <w:marTop w:val="0"/>
      <w:marBottom w:val="0"/>
      <w:divBdr>
        <w:top w:val="none" w:sz="0" w:space="0" w:color="auto"/>
        <w:left w:val="none" w:sz="0" w:space="0" w:color="auto"/>
        <w:bottom w:val="none" w:sz="0" w:space="0" w:color="auto"/>
        <w:right w:val="none" w:sz="0" w:space="0" w:color="auto"/>
      </w:divBdr>
    </w:div>
    <w:div w:id="1586838124">
      <w:bodyDiv w:val="1"/>
      <w:marLeft w:val="0"/>
      <w:marRight w:val="0"/>
      <w:marTop w:val="0"/>
      <w:marBottom w:val="0"/>
      <w:divBdr>
        <w:top w:val="none" w:sz="0" w:space="0" w:color="auto"/>
        <w:left w:val="none" w:sz="0" w:space="0" w:color="auto"/>
        <w:bottom w:val="none" w:sz="0" w:space="0" w:color="auto"/>
        <w:right w:val="none" w:sz="0" w:space="0" w:color="auto"/>
      </w:divBdr>
    </w:div>
    <w:div w:id="1586961841">
      <w:bodyDiv w:val="1"/>
      <w:marLeft w:val="0"/>
      <w:marRight w:val="0"/>
      <w:marTop w:val="0"/>
      <w:marBottom w:val="0"/>
      <w:divBdr>
        <w:top w:val="none" w:sz="0" w:space="0" w:color="auto"/>
        <w:left w:val="none" w:sz="0" w:space="0" w:color="auto"/>
        <w:bottom w:val="none" w:sz="0" w:space="0" w:color="auto"/>
        <w:right w:val="none" w:sz="0" w:space="0" w:color="auto"/>
      </w:divBdr>
    </w:div>
    <w:div w:id="1608658272">
      <w:bodyDiv w:val="1"/>
      <w:marLeft w:val="0"/>
      <w:marRight w:val="0"/>
      <w:marTop w:val="0"/>
      <w:marBottom w:val="0"/>
      <w:divBdr>
        <w:top w:val="none" w:sz="0" w:space="0" w:color="auto"/>
        <w:left w:val="none" w:sz="0" w:space="0" w:color="auto"/>
        <w:bottom w:val="none" w:sz="0" w:space="0" w:color="auto"/>
        <w:right w:val="none" w:sz="0" w:space="0" w:color="auto"/>
      </w:divBdr>
    </w:div>
    <w:div w:id="1627929633">
      <w:bodyDiv w:val="1"/>
      <w:marLeft w:val="0"/>
      <w:marRight w:val="0"/>
      <w:marTop w:val="0"/>
      <w:marBottom w:val="0"/>
      <w:divBdr>
        <w:top w:val="none" w:sz="0" w:space="0" w:color="auto"/>
        <w:left w:val="none" w:sz="0" w:space="0" w:color="auto"/>
        <w:bottom w:val="none" w:sz="0" w:space="0" w:color="auto"/>
        <w:right w:val="none" w:sz="0" w:space="0" w:color="auto"/>
      </w:divBdr>
    </w:div>
    <w:div w:id="1654022265">
      <w:bodyDiv w:val="1"/>
      <w:marLeft w:val="0"/>
      <w:marRight w:val="0"/>
      <w:marTop w:val="0"/>
      <w:marBottom w:val="0"/>
      <w:divBdr>
        <w:top w:val="none" w:sz="0" w:space="0" w:color="auto"/>
        <w:left w:val="none" w:sz="0" w:space="0" w:color="auto"/>
        <w:bottom w:val="none" w:sz="0" w:space="0" w:color="auto"/>
        <w:right w:val="none" w:sz="0" w:space="0" w:color="auto"/>
      </w:divBdr>
    </w:div>
    <w:div w:id="1662005579">
      <w:bodyDiv w:val="1"/>
      <w:marLeft w:val="0"/>
      <w:marRight w:val="0"/>
      <w:marTop w:val="0"/>
      <w:marBottom w:val="0"/>
      <w:divBdr>
        <w:top w:val="none" w:sz="0" w:space="0" w:color="auto"/>
        <w:left w:val="none" w:sz="0" w:space="0" w:color="auto"/>
        <w:bottom w:val="none" w:sz="0" w:space="0" w:color="auto"/>
        <w:right w:val="none" w:sz="0" w:space="0" w:color="auto"/>
      </w:divBdr>
    </w:div>
    <w:div w:id="1669670995">
      <w:bodyDiv w:val="1"/>
      <w:marLeft w:val="0"/>
      <w:marRight w:val="0"/>
      <w:marTop w:val="0"/>
      <w:marBottom w:val="0"/>
      <w:divBdr>
        <w:top w:val="none" w:sz="0" w:space="0" w:color="auto"/>
        <w:left w:val="none" w:sz="0" w:space="0" w:color="auto"/>
        <w:bottom w:val="none" w:sz="0" w:space="0" w:color="auto"/>
        <w:right w:val="none" w:sz="0" w:space="0" w:color="auto"/>
      </w:divBdr>
    </w:div>
    <w:div w:id="1683241530">
      <w:bodyDiv w:val="1"/>
      <w:marLeft w:val="0"/>
      <w:marRight w:val="0"/>
      <w:marTop w:val="0"/>
      <w:marBottom w:val="0"/>
      <w:divBdr>
        <w:top w:val="none" w:sz="0" w:space="0" w:color="auto"/>
        <w:left w:val="none" w:sz="0" w:space="0" w:color="auto"/>
        <w:bottom w:val="none" w:sz="0" w:space="0" w:color="auto"/>
        <w:right w:val="none" w:sz="0" w:space="0" w:color="auto"/>
      </w:divBdr>
    </w:div>
    <w:div w:id="1688556207">
      <w:bodyDiv w:val="1"/>
      <w:marLeft w:val="0"/>
      <w:marRight w:val="0"/>
      <w:marTop w:val="0"/>
      <w:marBottom w:val="0"/>
      <w:divBdr>
        <w:top w:val="none" w:sz="0" w:space="0" w:color="auto"/>
        <w:left w:val="none" w:sz="0" w:space="0" w:color="auto"/>
        <w:bottom w:val="none" w:sz="0" w:space="0" w:color="auto"/>
        <w:right w:val="none" w:sz="0" w:space="0" w:color="auto"/>
      </w:divBdr>
    </w:div>
    <w:div w:id="1693532265">
      <w:bodyDiv w:val="1"/>
      <w:marLeft w:val="0"/>
      <w:marRight w:val="0"/>
      <w:marTop w:val="0"/>
      <w:marBottom w:val="0"/>
      <w:divBdr>
        <w:top w:val="none" w:sz="0" w:space="0" w:color="auto"/>
        <w:left w:val="none" w:sz="0" w:space="0" w:color="auto"/>
        <w:bottom w:val="none" w:sz="0" w:space="0" w:color="auto"/>
        <w:right w:val="none" w:sz="0" w:space="0" w:color="auto"/>
      </w:divBdr>
    </w:div>
    <w:div w:id="1696076089">
      <w:bodyDiv w:val="1"/>
      <w:marLeft w:val="0"/>
      <w:marRight w:val="0"/>
      <w:marTop w:val="0"/>
      <w:marBottom w:val="0"/>
      <w:divBdr>
        <w:top w:val="none" w:sz="0" w:space="0" w:color="auto"/>
        <w:left w:val="none" w:sz="0" w:space="0" w:color="auto"/>
        <w:bottom w:val="none" w:sz="0" w:space="0" w:color="auto"/>
        <w:right w:val="none" w:sz="0" w:space="0" w:color="auto"/>
      </w:divBdr>
      <w:divsChild>
        <w:div w:id="1488132020">
          <w:marLeft w:val="0"/>
          <w:marRight w:val="0"/>
          <w:marTop w:val="0"/>
          <w:marBottom w:val="0"/>
          <w:divBdr>
            <w:top w:val="none" w:sz="0" w:space="0" w:color="auto"/>
            <w:left w:val="none" w:sz="0" w:space="0" w:color="auto"/>
            <w:bottom w:val="none" w:sz="0" w:space="0" w:color="auto"/>
            <w:right w:val="none" w:sz="0" w:space="0" w:color="auto"/>
          </w:divBdr>
          <w:divsChild>
            <w:div w:id="9272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953">
      <w:bodyDiv w:val="1"/>
      <w:marLeft w:val="0"/>
      <w:marRight w:val="0"/>
      <w:marTop w:val="0"/>
      <w:marBottom w:val="0"/>
      <w:divBdr>
        <w:top w:val="none" w:sz="0" w:space="0" w:color="auto"/>
        <w:left w:val="none" w:sz="0" w:space="0" w:color="auto"/>
        <w:bottom w:val="none" w:sz="0" w:space="0" w:color="auto"/>
        <w:right w:val="none" w:sz="0" w:space="0" w:color="auto"/>
      </w:divBdr>
    </w:div>
    <w:div w:id="1777747205">
      <w:bodyDiv w:val="1"/>
      <w:marLeft w:val="0"/>
      <w:marRight w:val="0"/>
      <w:marTop w:val="0"/>
      <w:marBottom w:val="0"/>
      <w:divBdr>
        <w:top w:val="none" w:sz="0" w:space="0" w:color="auto"/>
        <w:left w:val="none" w:sz="0" w:space="0" w:color="auto"/>
        <w:bottom w:val="none" w:sz="0" w:space="0" w:color="auto"/>
        <w:right w:val="none" w:sz="0" w:space="0" w:color="auto"/>
      </w:divBdr>
    </w:div>
    <w:div w:id="1792937969">
      <w:bodyDiv w:val="1"/>
      <w:marLeft w:val="0"/>
      <w:marRight w:val="0"/>
      <w:marTop w:val="0"/>
      <w:marBottom w:val="0"/>
      <w:divBdr>
        <w:top w:val="none" w:sz="0" w:space="0" w:color="auto"/>
        <w:left w:val="none" w:sz="0" w:space="0" w:color="auto"/>
        <w:bottom w:val="none" w:sz="0" w:space="0" w:color="auto"/>
        <w:right w:val="none" w:sz="0" w:space="0" w:color="auto"/>
      </w:divBdr>
    </w:div>
    <w:div w:id="1793091466">
      <w:bodyDiv w:val="1"/>
      <w:marLeft w:val="0"/>
      <w:marRight w:val="0"/>
      <w:marTop w:val="0"/>
      <w:marBottom w:val="0"/>
      <w:divBdr>
        <w:top w:val="none" w:sz="0" w:space="0" w:color="auto"/>
        <w:left w:val="none" w:sz="0" w:space="0" w:color="auto"/>
        <w:bottom w:val="none" w:sz="0" w:space="0" w:color="auto"/>
        <w:right w:val="none" w:sz="0" w:space="0" w:color="auto"/>
      </w:divBdr>
    </w:div>
    <w:div w:id="1805998003">
      <w:bodyDiv w:val="1"/>
      <w:marLeft w:val="0"/>
      <w:marRight w:val="0"/>
      <w:marTop w:val="0"/>
      <w:marBottom w:val="0"/>
      <w:divBdr>
        <w:top w:val="none" w:sz="0" w:space="0" w:color="auto"/>
        <w:left w:val="none" w:sz="0" w:space="0" w:color="auto"/>
        <w:bottom w:val="none" w:sz="0" w:space="0" w:color="auto"/>
        <w:right w:val="none" w:sz="0" w:space="0" w:color="auto"/>
      </w:divBdr>
    </w:div>
    <w:div w:id="1832137785">
      <w:bodyDiv w:val="1"/>
      <w:marLeft w:val="0"/>
      <w:marRight w:val="0"/>
      <w:marTop w:val="0"/>
      <w:marBottom w:val="0"/>
      <w:divBdr>
        <w:top w:val="none" w:sz="0" w:space="0" w:color="auto"/>
        <w:left w:val="none" w:sz="0" w:space="0" w:color="auto"/>
        <w:bottom w:val="none" w:sz="0" w:space="0" w:color="auto"/>
        <w:right w:val="none" w:sz="0" w:space="0" w:color="auto"/>
      </w:divBdr>
    </w:div>
    <w:div w:id="1867332870">
      <w:bodyDiv w:val="1"/>
      <w:marLeft w:val="0"/>
      <w:marRight w:val="0"/>
      <w:marTop w:val="0"/>
      <w:marBottom w:val="0"/>
      <w:divBdr>
        <w:top w:val="none" w:sz="0" w:space="0" w:color="auto"/>
        <w:left w:val="none" w:sz="0" w:space="0" w:color="auto"/>
        <w:bottom w:val="none" w:sz="0" w:space="0" w:color="auto"/>
        <w:right w:val="none" w:sz="0" w:space="0" w:color="auto"/>
      </w:divBdr>
    </w:div>
    <w:div w:id="1899170290">
      <w:bodyDiv w:val="1"/>
      <w:marLeft w:val="0"/>
      <w:marRight w:val="0"/>
      <w:marTop w:val="0"/>
      <w:marBottom w:val="0"/>
      <w:divBdr>
        <w:top w:val="none" w:sz="0" w:space="0" w:color="auto"/>
        <w:left w:val="none" w:sz="0" w:space="0" w:color="auto"/>
        <w:bottom w:val="none" w:sz="0" w:space="0" w:color="auto"/>
        <w:right w:val="none" w:sz="0" w:space="0" w:color="auto"/>
      </w:divBdr>
    </w:div>
    <w:div w:id="1902986023">
      <w:bodyDiv w:val="1"/>
      <w:marLeft w:val="0"/>
      <w:marRight w:val="0"/>
      <w:marTop w:val="0"/>
      <w:marBottom w:val="0"/>
      <w:divBdr>
        <w:top w:val="none" w:sz="0" w:space="0" w:color="auto"/>
        <w:left w:val="none" w:sz="0" w:space="0" w:color="auto"/>
        <w:bottom w:val="none" w:sz="0" w:space="0" w:color="auto"/>
        <w:right w:val="none" w:sz="0" w:space="0" w:color="auto"/>
      </w:divBdr>
    </w:div>
    <w:div w:id="1910726897">
      <w:bodyDiv w:val="1"/>
      <w:marLeft w:val="0"/>
      <w:marRight w:val="0"/>
      <w:marTop w:val="0"/>
      <w:marBottom w:val="0"/>
      <w:divBdr>
        <w:top w:val="none" w:sz="0" w:space="0" w:color="auto"/>
        <w:left w:val="none" w:sz="0" w:space="0" w:color="auto"/>
        <w:bottom w:val="none" w:sz="0" w:space="0" w:color="auto"/>
        <w:right w:val="none" w:sz="0" w:space="0" w:color="auto"/>
      </w:divBdr>
      <w:divsChild>
        <w:div w:id="2048066833">
          <w:marLeft w:val="0"/>
          <w:marRight w:val="0"/>
          <w:marTop w:val="0"/>
          <w:marBottom w:val="0"/>
          <w:divBdr>
            <w:top w:val="none" w:sz="0" w:space="0" w:color="auto"/>
            <w:left w:val="none" w:sz="0" w:space="0" w:color="auto"/>
            <w:bottom w:val="none" w:sz="0" w:space="0" w:color="auto"/>
            <w:right w:val="none" w:sz="0" w:space="0" w:color="auto"/>
          </w:divBdr>
          <w:divsChild>
            <w:div w:id="611206415">
              <w:marLeft w:val="0"/>
              <w:marRight w:val="0"/>
              <w:marTop w:val="0"/>
              <w:marBottom w:val="0"/>
              <w:divBdr>
                <w:top w:val="none" w:sz="0" w:space="0" w:color="auto"/>
                <w:left w:val="none" w:sz="0" w:space="0" w:color="auto"/>
                <w:bottom w:val="none" w:sz="0" w:space="0" w:color="auto"/>
                <w:right w:val="none" w:sz="0" w:space="0" w:color="auto"/>
              </w:divBdr>
              <w:divsChild>
                <w:div w:id="1497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251299">
      <w:bodyDiv w:val="1"/>
      <w:marLeft w:val="0"/>
      <w:marRight w:val="0"/>
      <w:marTop w:val="0"/>
      <w:marBottom w:val="0"/>
      <w:divBdr>
        <w:top w:val="none" w:sz="0" w:space="0" w:color="auto"/>
        <w:left w:val="none" w:sz="0" w:space="0" w:color="auto"/>
        <w:bottom w:val="none" w:sz="0" w:space="0" w:color="auto"/>
        <w:right w:val="none" w:sz="0" w:space="0" w:color="auto"/>
      </w:divBdr>
    </w:div>
    <w:div w:id="1952738588">
      <w:bodyDiv w:val="1"/>
      <w:marLeft w:val="0"/>
      <w:marRight w:val="0"/>
      <w:marTop w:val="0"/>
      <w:marBottom w:val="0"/>
      <w:divBdr>
        <w:top w:val="none" w:sz="0" w:space="0" w:color="auto"/>
        <w:left w:val="none" w:sz="0" w:space="0" w:color="auto"/>
        <w:bottom w:val="none" w:sz="0" w:space="0" w:color="auto"/>
        <w:right w:val="none" w:sz="0" w:space="0" w:color="auto"/>
      </w:divBdr>
    </w:div>
    <w:div w:id="1966496939">
      <w:bodyDiv w:val="1"/>
      <w:marLeft w:val="0"/>
      <w:marRight w:val="0"/>
      <w:marTop w:val="0"/>
      <w:marBottom w:val="0"/>
      <w:divBdr>
        <w:top w:val="none" w:sz="0" w:space="0" w:color="auto"/>
        <w:left w:val="none" w:sz="0" w:space="0" w:color="auto"/>
        <w:bottom w:val="none" w:sz="0" w:space="0" w:color="auto"/>
        <w:right w:val="none" w:sz="0" w:space="0" w:color="auto"/>
      </w:divBdr>
    </w:div>
    <w:div w:id="1995795835">
      <w:bodyDiv w:val="1"/>
      <w:marLeft w:val="0"/>
      <w:marRight w:val="0"/>
      <w:marTop w:val="0"/>
      <w:marBottom w:val="0"/>
      <w:divBdr>
        <w:top w:val="none" w:sz="0" w:space="0" w:color="auto"/>
        <w:left w:val="none" w:sz="0" w:space="0" w:color="auto"/>
        <w:bottom w:val="none" w:sz="0" w:space="0" w:color="auto"/>
        <w:right w:val="none" w:sz="0" w:space="0" w:color="auto"/>
      </w:divBdr>
    </w:div>
    <w:div w:id="2036617499">
      <w:bodyDiv w:val="1"/>
      <w:marLeft w:val="0"/>
      <w:marRight w:val="0"/>
      <w:marTop w:val="0"/>
      <w:marBottom w:val="0"/>
      <w:divBdr>
        <w:top w:val="none" w:sz="0" w:space="0" w:color="auto"/>
        <w:left w:val="none" w:sz="0" w:space="0" w:color="auto"/>
        <w:bottom w:val="none" w:sz="0" w:space="0" w:color="auto"/>
        <w:right w:val="none" w:sz="0" w:space="0" w:color="auto"/>
      </w:divBdr>
    </w:div>
    <w:div w:id="2053268955">
      <w:bodyDiv w:val="1"/>
      <w:marLeft w:val="0"/>
      <w:marRight w:val="0"/>
      <w:marTop w:val="0"/>
      <w:marBottom w:val="0"/>
      <w:divBdr>
        <w:top w:val="none" w:sz="0" w:space="0" w:color="auto"/>
        <w:left w:val="none" w:sz="0" w:space="0" w:color="auto"/>
        <w:bottom w:val="none" w:sz="0" w:space="0" w:color="auto"/>
        <w:right w:val="none" w:sz="0" w:space="0" w:color="auto"/>
      </w:divBdr>
      <w:divsChild>
        <w:div w:id="1787961106">
          <w:marLeft w:val="0"/>
          <w:marRight w:val="0"/>
          <w:marTop w:val="0"/>
          <w:marBottom w:val="0"/>
          <w:divBdr>
            <w:top w:val="none" w:sz="0" w:space="0" w:color="auto"/>
            <w:left w:val="none" w:sz="0" w:space="0" w:color="auto"/>
            <w:bottom w:val="none" w:sz="0" w:space="0" w:color="auto"/>
            <w:right w:val="none" w:sz="0" w:space="0" w:color="auto"/>
          </w:divBdr>
          <w:divsChild>
            <w:div w:id="5651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25658">
      <w:bodyDiv w:val="1"/>
      <w:marLeft w:val="0"/>
      <w:marRight w:val="0"/>
      <w:marTop w:val="0"/>
      <w:marBottom w:val="0"/>
      <w:divBdr>
        <w:top w:val="none" w:sz="0" w:space="0" w:color="auto"/>
        <w:left w:val="none" w:sz="0" w:space="0" w:color="auto"/>
        <w:bottom w:val="none" w:sz="0" w:space="0" w:color="auto"/>
        <w:right w:val="none" w:sz="0" w:space="0" w:color="auto"/>
      </w:divBdr>
      <w:divsChild>
        <w:div w:id="1162547434">
          <w:marLeft w:val="0"/>
          <w:marRight w:val="0"/>
          <w:marTop w:val="0"/>
          <w:marBottom w:val="0"/>
          <w:divBdr>
            <w:top w:val="none" w:sz="0" w:space="0" w:color="auto"/>
            <w:left w:val="none" w:sz="0" w:space="0" w:color="auto"/>
            <w:bottom w:val="none" w:sz="0" w:space="0" w:color="auto"/>
            <w:right w:val="none" w:sz="0" w:space="0" w:color="auto"/>
          </w:divBdr>
          <w:divsChild>
            <w:div w:id="2115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625">
      <w:bodyDiv w:val="1"/>
      <w:marLeft w:val="0"/>
      <w:marRight w:val="0"/>
      <w:marTop w:val="0"/>
      <w:marBottom w:val="0"/>
      <w:divBdr>
        <w:top w:val="none" w:sz="0" w:space="0" w:color="auto"/>
        <w:left w:val="none" w:sz="0" w:space="0" w:color="auto"/>
        <w:bottom w:val="none" w:sz="0" w:space="0" w:color="auto"/>
        <w:right w:val="none" w:sz="0" w:space="0" w:color="auto"/>
      </w:divBdr>
      <w:divsChild>
        <w:div w:id="593973594">
          <w:marLeft w:val="0"/>
          <w:marRight w:val="0"/>
          <w:marTop w:val="0"/>
          <w:marBottom w:val="0"/>
          <w:divBdr>
            <w:top w:val="none" w:sz="0" w:space="0" w:color="auto"/>
            <w:left w:val="none" w:sz="0" w:space="0" w:color="auto"/>
            <w:bottom w:val="none" w:sz="0" w:space="0" w:color="auto"/>
            <w:right w:val="none" w:sz="0" w:space="0" w:color="auto"/>
          </w:divBdr>
          <w:divsChild>
            <w:div w:id="286744777">
              <w:marLeft w:val="0"/>
              <w:marRight w:val="0"/>
              <w:marTop w:val="0"/>
              <w:marBottom w:val="0"/>
              <w:divBdr>
                <w:top w:val="none" w:sz="0" w:space="0" w:color="auto"/>
                <w:left w:val="none" w:sz="0" w:space="0" w:color="auto"/>
                <w:bottom w:val="none" w:sz="0" w:space="0" w:color="auto"/>
                <w:right w:val="none" w:sz="0" w:space="0" w:color="auto"/>
              </w:divBdr>
              <w:divsChild>
                <w:div w:id="1947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369476">
      <w:bodyDiv w:val="1"/>
      <w:marLeft w:val="0"/>
      <w:marRight w:val="0"/>
      <w:marTop w:val="0"/>
      <w:marBottom w:val="0"/>
      <w:divBdr>
        <w:top w:val="none" w:sz="0" w:space="0" w:color="auto"/>
        <w:left w:val="none" w:sz="0" w:space="0" w:color="auto"/>
        <w:bottom w:val="none" w:sz="0" w:space="0" w:color="auto"/>
        <w:right w:val="none" w:sz="0" w:space="0" w:color="auto"/>
      </w:divBdr>
    </w:div>
    <w:div w:id="2106270249">
      <w:bodyDiv w:val="1"/>
      <w:marLeft w:val="0"/>
      <w:marRight w:val="0"/>
      <w:marTop w:val="0"/>
      <w:marBottom w:val="0"/>
      <w:divBdr>
        <w:top w:val="none" w:sz="0" w:space="0" w:color="auto"/>
        <w:left w:val="none" w:sz="0" w:space="0" w:color="auto"/>
        <w:bottom w:val="none" w:sz="0" w:space="0" w:color="auto"/>
        <w:right w:val="none" w:sz="0" w:space="0" w:color="auto"/>
      </w:divBdr>
    </w:div>
    <w:div w:id="2121415275">
      <w:bodyDiv w:val="1"/>
      <w:marLeft w:val="0"/>
      <w:marRight w:val="0"/>
      <w:marTop w:val="0"/>
      <w:marBottom w:val="0"/>
      <w:divBdr>
        <w:top w:val="none" w:sz="0" w:space="0" w:color="auto"/>
        <w:left w:val="none" w:sz="0" w:space="0" w:color="auto"/>
        <w:bottom w:val="none" w:sz="0" w:space="0" w:color="auto"/>
        <w:right w:val="none" w:sz="0" w:space="0" w:color="auto"/>
      </w:divBdr>
    </w:div>
    <w:div w:id="2126460619">
      <w:bodyDiv w:val="1"/>
      <w:marLeft w:val="0"/>
      <w:marRight w:val="0"/>
      <w:marTop w:val="0"/>
      <w:marBottom w:val="0"/>
      <w:divBdr>
        <w:top w:val="none" w:sz="0" w:space="0" w:color="auto"/>
        <w:left w:val="none" w:sz="0" w:space="0" w:color="auto"/>
        <w:bottom w:val="none" w:sz="0" w:space="0" w:color="auto"/>
        <w:right w:val="none" w:sz="0" w:space="0" w:color="auto"/>
      </w:divBdr>
    </w:div>
    <w:div w:id="213971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github.com/CFSCo/cfs-data-migration" TargetMode="External"/><Relationship Id="rId42" Type="http://schemas.openxmlformats.org/officeDocument/2006/relationships/image" Target="media/image20.png"/><Relationship Id="rId63"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5_DryRun_01032023.xlsx?d=wbc246c6f1a5a44a295c8e86500836741&amp;csf=1&amp;web=1&amp;e=Uva9dY" TargetMode="External"/><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fontTable" Target="fontTable.xml"/><Relationship Id="rId107" Type="http://schemas.openxmlformats.org/officeDocument/2006/relationships/image" Target="media/image57.png"/><Relationship Id="rId11" Type="http://schemas.openxmlformats.org/officeDocument/2006/relationships/endnotes" Target="endnotes.xml"/><Relationship Id="rId32" Type="http://schemas.openxmlformats.org/officeDocument/2006/relationships/image" Target="media/image11.png"/><Relationship Id="rId53" Type="http://schemas.openxmlformats.org/officeDocument/2006/relationships/image" Target="media/image31.png"/><Relationship Id="rId74"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4_ETLPreprocessProduction_10032023.xlsx?d=w23f0cb2b04aa4d39a184805e5acdce75&amp;csf=1&amp;web=1&amp;e=MAp29i" TargetMode="External"/><Relationship Id="rId128" Type="http://schemas.openxmlformats.org/officeDocument/2006/relationships/image" Target="media/image76.png"/><Relationship Id="rId149" Type="http://schemas.openxmlformats.org/officeDocument/2006/relationships/hyperlink" Target="https://dev.azure.com/AUSUP/core-it/_build?definitionId=152&amp;_a=summary" TargetMode="External"/><Relationship Id="rId5" Type="http://schemas.openxmlformats.org/officeDocument/2006/relationships/customXml" Target="../customXml/item5.xml"/><Relationship Id="rId95" Type="http://schemas.openxmlformats.org/officeDocument/2006/relationships/image" Target="media/image48.png"/><Relationship Id="rId160" Type="http://schemas.openxmlformats.org/officeDocument/2006/relationships/theme" Target="theme/theme1.xml"/><Relationship Id="rId22" Type="http://schemas.openxmlformats.org/officeDocument/2006/relationships/hyperlink" Target="https://github.com/CFSCo/cfs-data-migration/tree/main/CFS.Core.BKOF" TargetMode="External"/><Relationship Id="rId43" Type="http://schemas.openxmlformats.org/officeDocument/2006/relationships/image" Target="media/image21.png"/><Relationship Id="rId64"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6_Production_01032023.xlsx?d=w69508400e4084c20bc7e55c9ae22edb6&amp;csf=1&amp;web=1&amp;e=yfmeh2" TargetMode="External"/><Relationship Id="rId118" Type="http://schemas.openxmlformats.org/officeDocument/2006/relationships/image" Target="media/image66.png"/><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7.png"/><Relationship Id="rId155" Type="http://schemas.openxmlformats.org/officeDocument/2006/relationships/hyperlink" Target="https://dev.azure.com/AUSUP/core-it/_library?itemType=VariableGroups&amp;view=VariableGroupView&amp;variableGroupId=61&amp;path=var-password" TargetMode="External"/><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1_DryRun_01032023.xlsx?d=wf266cbf9a9c048db826130ef9d30667c&amp;csf=1&amp;web=1&amp;e=LnDlSp" TargetMode="Externa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32.png"/><Relationship Id="rId70"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6_ETLPreprocessDryrun_10032023.xlsx?d=we40ddf0ddf464c67a065a9cfccafd9fa&amp;csf=1&amp;web=1&amp;e=6JfaB5" TargetMode="External"/><Relationship Id="rId75"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5_Production_10032023.xlsx?d=w068f5a4f0fce417d97fe421e9f5c2272&amp;csf=1&amp;web=1&amp;e=AgiOMG" TargetMode="External"/><Relationship Id="rId91" Type="http://schemas.openxmlformats.org/officeDocument/2006/relationships/image" Target="media/image45.png"/><Relationship Id="rId96" Type="http://schemas.openxmlformats.org/officeDocument/2006/relationships/hyperlink" Target="https://dev.azure.com/AUSUP/_apis/public/distributedtask/webhooks/TriggerPipelineWebHook?api-version=6.0-preview" TargetMode="External"/><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github.com/CFSCo/cfs-data-migration/tree/main/CFS.Core.BKOF/azure-pipelines" TargetMode="External"/><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22.png"/><Relationship Id="rId60"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2_Production_01032023.xlsx?d=wa513be1378154368a77285da3538c448&amp;csf=1&amp;web=1&amp;e=Wr3qDf" TargetMode="External"/><Relationship Id="rId65"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7_DryRun_01032023.xlsx?d=wdb6719afdfcb41c4a177142e40728071&amp;csf=1&amp;web=1&amp;e=mWyAaz" TargetMode="External"/><Relationship Id="rId81" Type="http://schemas.openxmlformats.org/officeDocument/2006/relationships/image" Target="media/image37.png"/><Relationship Id="rId86" Type="http://schemas.openxmlformats.org/officeDocument/2006/relationships/hyperlink" Target="https://status.dev.azure.com/_history" TargetMode="External"/><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8.png"/><Relationship Id="rId156" Type="http://schemas.openxmlformats.org/officeDocument/2006/relationships/hyperlink" Target="https://dev.azure.com/AUSUP/core-it/_library?itemType=VariableGroups&amp;view=VariableGroupView&amp;variableGroupId=67&amp;path=var-parameter-dm-grp"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7.png"/><Relationship Id="rId109" Type="http://schemas.openxmlformats.org/officeDocument/2006/relationships/hyperlink" Target="https://dev.azure.com/AUSUP/core-it/_library?itemType=VariableGroups&amp;view=VariableGroupView&amp;variableGroupId=61&amp;path=var-password" TargetMode="External"/><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6_ETLPreprocessDryrun_10032023.xlsx?d=we40ddf0ddf464c67a065a9cfccafd9fa&amp;csf=1&amp;web=1&amp;e=86aBOJ" TargetMode="External"/><Relationship Id="rId97" Type="http://schemas.openxmlformats.org/officeDocument/2006/relationships/image" Target="media/image49.png"/><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styles" Target="styles.xml"/><Relationship Id="rId71"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7_ETLPreprocessProduction_10032023.xlsx?d=wabe12e4a5e63498cb0a343e6af2e8fa9&amp;csf=1&amp;web=1&amp;e=qF9ayy" TargetMode="Externa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dev.azure.com/AUSUP/core-it" TargetMode="External"/><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8_Production_01032023.xlsx?d=wbd090fafb67041978d1a601d29068bea&amp;csf=1&amp;web=1&amp;e=j7yTnv" TargetMode="External"/><Relationship Id="rId87" Type="http://schemas.openxmlformats.org/officeDocument/2006/relationships/hyperlink" Target="https://dev.azure.com/AUSUP/core-it/_settings/serviceHooks" TargetMode="External"/><Relationship Id="rId110" Type="http://schemas.openxmlformats.org/officeDocument/2006/relationships/hyperlink" Target="https://dev.azure.com/AUSUP/core-it/_library?itemType=VariableGroups&amp;view=VariableGroupView&amp;variableGroupId=67&amp;path=var-parameter-dm-grp" TargetMode="External"/><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footer" Target="footer4.xml"/><Relationship Id="rId61"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3_DryRun_01032023.xlsx?d=wefb94db85f3a4c6287e2c7bfbf397bc2&amp;csf=1&amp;web=1&amp;e=vbadh9" TargetMode="External"/><Relationship Id="rId82" Type="http://schemas.openxmlformats.org/officeDocument/2006/relationships/image" Target="media/image38.png"/><Relationship Id="rId152" Type="http://schemas.openxmlformats.org/officeDocument/2006/relationships/image" Target="media/image99.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7_ETLPreprocessProduction_10032023.xlsx?d=wabe12e4a5e63498cb0a343e6af2e8fa9&amp;csf=1&amp;web=1&amp;e=yl1v1H"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4.png"/><Relationship Id="rId147" Type="http://schemas.openxmlformats.org/officeDocument/2006/relationships/image" Target="media/image95.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8_Production_10032023.xlsx?d=w38b9ec42c3c446ad9f9045ffe0bc5412&amp;csf=1&amp;web=1&amp;e=gTQ5N9" TargetMode="External"/><Relationship Id="rId93" Type="http://schemas.openxmlformats.org/officeDocument/2006/relationships/hyperlink" Target="https://dev.azure.com/AUSUP/_apis/public/distributedtask/webhooks/TriggerPipelineWebHook?api-version=6.0-preview" TargetMode="External"/><Relationship Id="rId98" Type="http://schemas.openxmlformats.org/officeDocument/2006/relationships/hyperlink" Target="https://dev.azure.com/AUSUP/_apis/public/distributedtask/webhooks/TriggerPipelineWebHook?api-version=6.0-preview" TargetMode="External"/><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3_ETLPreprocessDryrun_10032023.xlsx?d=wd7848834fcd142f0bd29268d457ea246&amp;csf=1&amp;web=1&amp;e=Jw4iDK" TargetMode="External"/><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20March/Migration%20Framework_NP_Scenario4_Production_01032023.xlsx?d=w049260ce17974446b047c77cdd9a3d35&amp;csf=1&amp;web=1&amp;e=7KSuoH" TargetMode="External"/><Relationship Id="rId83" Type="http://schemas.openxmlformats.org/officeDocument/2006/relationships/image" Target="media/image39.png"/><Relationship Id="rId88" Type="http://schemas.openxmlformats.org/officeDocument/2006/relationships/image" Target="media/image42.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5" Type="http://schemas.openxmlformats.org/officeDocument/2006/relationships/footer" Target="footer1.xml"/><Relationship Id="rId36" Type="http://schemas.openxmlformats.org/officeDocument/2006/relationships/hyperlink" Target="https://learn.microsoft.com/en-us/azure/devops/boards/queries/link-work-items-support-traceability?view=azure-devops&amp;tabs=browser" TargetMode="External"/><Relationship Id="rId57" Type="http://schemas.openxmlformats.org/officeDocument/2006/relationships/image" Target="media/image35.png"/><Relationship Id="rId106" Type="http://schemas.openxmlformats.org/officeDocument/2006/relationships/image" Target="media/image56.png"/><Relationship Id="rId127"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3_ETLPreprocessDryrun_10032023.xlsx?d=wd7848834fcd142f0bd29268d457ea246&amp;csf=1&amp;web=1&amp;e=tvPI55" TargetMode="External"/><Relationship Id="rId78"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8_Production_10032023.xlsx?d=w38b9ec42c3c446ad9f9045ffe0bc5412&amp;csf=1&amp;web=1&amp;e=ofPUee" TargetMode="External"/><Relationship Id="rId94" Type="http://schemas.openxmlformats.org/officeDocument/2006/relationships/image" Target="media/image47.png"/><Relationship Id="rId99" Type="http://schemas.openxmlformats.org/officeDocument/2006/relationships/hyperlink" Target="https://dev.azure.com/AUSUP/core-it/_settings/adminservices" TargetMode="External"/><Relationship Id="rId101" Type="http://schemas.openxmlformats.org/officeDocument/2006/relationships/image" Target="media/image51.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6.png"/><Relationship Id="rId47" Type="http://schemas.openxmlformats.org/officeDocument/2006/relationships/image" Target="media/image25.png"/><Relationship Id="rId68"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4_ETLPreprocessProduction_10032023.xlsx?d=w23f0cb2b04aa4d39a184805e5acdce75&amp;csf=1&amp;web=1&amp;e=rlkM6P" TargetMode="External"/><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hyperlink" Target="https://dev.azure.com/AUSUP/core-it/_build?definitionId=152&amp;_a=summary" TargetMode="External"/><Relationship Id="rId16" Type="http://schemas.openxmlformats.org/officeDocument/2006/relationships/footer" Target="footer2.xml"/><Relationship Id="rId37" Type="http://schemas.openxmlformats.org/officeDocument/2006/relationships/image" Target="media/image15.png"/><Relationship Id="rId58" Type="http://schemas.openxmlformats.org/officeDocument/2006/relationships/hyperlink" Target="https://avanade.sharepoint.com/:x:/r/sites/ColonialFirstState-CoreIT-Delivery/Shared%20Documents/Core%20IT%20-%20Delivery/NAS%20Data%20Migration/Delivery%20Documents/Minimum%20Viable%20Service%20Operating%20Model/Migration%20Framework%20template_v5_finalised-CR.xlsx?d=w5121090f5e3d4fc494ccf0297c946304&amp;csf=1&amp;web=1&amp;e=BfKge3" TargetMode="External"/><Relationship Id="rId79" Type="http://schemas.openxmlformats.org/officeDocument/2006/relationships/hyperlink" Target="https://dev.azure.com/AUSUP/core-it" TargetMode="External"/><Relationship Id="rId102" Type="http://schemas.openxmlformats.org/officeDocument/2006/relationships/image" Target="media/image52.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44.png"/><Relationship Id="rId27" Type="http://schemas.openxmlformats.org/officeDocument/2006/relationships/image" Target="media/image7.png"/><Relationship Id="rId48" Type="http://schemas.openxmlformats.org/officeDocument/2006/relationships/image" Target="media/image26.png"/><Relationship Id="rId69" Type="http://schemas.openxmlformats.org/officeDocument/2006/relationships/hyperlink" Target="https://avanade.sharepoint.com/:x:/r/sites/ColonialFirstState-CoreIT-Delivery/Shared%20Documents/Core%20IT%20-%20Delivery/NAS%20Data%20Migration/Delivery%20Documents/Minimum%20Viable%20Service%20Operating%20Model/INTEGRATION%20TESTING%20_TRACKING/integration%20Test%20-%2010%20March%20-%20CR/Migration%20Framework_NP_Scenario15_Production_10032023.xlsx?d=w068f5a4f0fce417d97fe421e9f5c2272&amp;csf=1&amp;web=1&amp;e=2x1GEI" TargetMode="External"/><Relationship Id="rId113" Type="http://schemas.openxmlformats.org/officeDocument/2006/relationships/image" Target="media/image61.png"/><Relationship Id="rId134"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CreativeServices\BrandRefresh_2017\CoreMaterials\Templates\V2\2020%20copyrights\word\Word%20Template%20-%20A4.dotx" TargetMode="External"/></Relationships>
</file>

<file path=word/theme/theme1.xml><?xml version="1.0" encoding="utf-8"?>
<a:theme xmlns:a="http://schemas.openxmlformats.org/drawingml/2006/main" name="Avanade">
  <a:themeElements>
    <a:clrScheme name="Avanade Brand">
      <a:dk1>
        <a:srgbClr val="333333"/>
      </a:dk1>
      <a:lt1>
        <a:sysClr val="window" lastClr="FFFFFF"/>
      </a:lt1>
      <a:dk2>
        <a:srgbClr val="FF5800"/>
      </a:dk2>
      <a:lt2>
        <a:srgbClr val="CCCCCC"/>
      </a:lt2>
      <a:accent1>
        <a:srgbClr val="FF5800"/>
      </a:accent1>
      <a:accent2>
        <a:srgbClr val="A50646"/>
      </a:accent2>
      <a:accent3>
        <a:srgbClr val="5A1455"/>
      </a:accent3>
      <a:accent4>
        <a:srgbClr val="9E120E"/>
      </a:accent4>
      <a:accent5>
        <a:srgbClr val="E6A61C"/>
      </a:accent5>
      <a:accent6>
        <a:srgbClr val="05732A"/>
      </a:accent6>
      <a:hlink>
        <a:srgbClr val="055082"/>
      </a:hlink>
      <a:folHlink>
        <a:srgbClr val="055082"/>
      </a:folHlink>
    </a:clrScheme>
    <a:fontScheme name="Custom 4">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6B3BFA886782458D419F12713DEFE6" ma:contentTypeVersion="15" ma:contentTypeDescription="Create a new document." ma:contentTypeScope="" ma:versionID="21e6eba45f01350e006ac4178f6c59ef">
  <xsd:schema xmlns:xsd="http://www.w3.org/2001/XMLSchema" xmlns:xs="http://www.w3.org/2001/XMLSchema" xmlns:p="http://schemas.microsoft.com/office/2006/metadata/properties" xmlns:ns2="7928a41b-387a-4b95-a1bd-e5c01f9896c8" xmlns:ns3="0b0d4802-c86d-494d-920c-e7427ba545da" targetNamespace="http://schemas.microsoft.com/office/2006/metadata/properties" ma:root="true" ma:fieldsID="065469bbbfee23991d2c273ff85b4324" ns2:_="" ns3:_="">
    <xsd:import namespace="7928a41b-387a-4b95-a1bd-e5c01f9896c8"/>
    <xsd:import namespace="0b0d4802-c86d-494d-920c-e7427ba545d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DateTaken" minOccurs="0"/>
                <xsd:element ref="ns2:MediaLengthInSecond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a41b-387a-4b95-a1bd-e5c01f9896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217ff2e-1616-4146-8372-4640400776c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b0d4802-c86d-494d-920c-e7427ba545d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Flow_SignoffStatus xmlns="7928a41b-387a-4b95-a1bd-e5c01f9896c8" xsi:nil="true"/>
    <lcf76f155ced4ddcb4097134ff3c332f xmlns="7928a41b-387a-4b95-a1bd-e5c01f9896c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71818-9EA9-4FEB-B38B-41FDDC4471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a41b-387a-4b95-a1bd-e5c01f9896c8"/>
    <ds:schemaRef ds:uri="0b0d4802-c86d-494d-920c-e7427ba54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4C275E-56C0-471F-85E1-C99E8BDD12CE}">
  <ds:schemaRefs>
    <ds:schemaRef ds:uri="http://schemas.openxmlformats.org/officeDocument/2006/bibliography"/>
  </ds:schemaRefs>
</ds:datastoreItem>
</file>

<file path=customXml/itemProps4.xml><?xml version="1.0" encoding="utf-8"?>
<ds:datastoreItem xmlns:ds="http://schemas.openxmlformats.org/officeDocument/2006/customXml" ds:itemID="{A63307B9-E2E8-47B4-A519-F145EAC2378E}">
  <ds:schemaRefs>
    <ds:schemaRef ds:uri="http://schemas.microsoft.com/sharepoint/v3/contenttype/forms"/>
  </ds:schemaRefs>
</ds:datastoreItem>
</file>

<file path=customXml/itemProps5.xml><?xml version="1.0" encoding="utf-8"?>
<ds:datastoreItem xmlns:ds="http://schemas.openxmlformats.org/officeDocument/2006/customXml" ds:itemID="{DCA5BFD4-7CDD-4223-8065-1BC2D4454A27}">
  <ds:schemaRefs>
    <ds:schemaRef ds:uri="http://schemas.microsoft.com/office/2006/metadata/properties"/>
    <ds:schemaRef ds:uri="http://schemas.microsoft.com/office/infopath/2007/PartnerControls"/>
    <ds:schemaRef ds:uri="7928a41b-387a-4b95-a1bd-e5c01f9896c8"/>
  </ds:schemaRefs>
</ds:datastoreItem>
</file>

<file path=docMetadata/LabelInfo.xml><?xml version="1.0" encoding="utf-8"?>
<clbl:labelList xmlns:clbl="http://schemas.microsoft.com/office/2020/mipLabelMetadata">
  <clbl:label id="{5fae8262-b78e-4366-8929-a5d6aac95320}" enabled="1" method="Standard" siteId="{cf36141c-ddd7-45a7-b073-111f66d0b30c}" removed="0"/>
</clbl:labelList>
</file>

<file path=docProps/app.xml><?xml version="1.0" encoding="utf-8"?>
<Properties xmlns="http://schemas.openxmlformats.org/officeDocument/2006/extended-properties" xmlns:vt="http://schemas.openxmlformats.org/officeDocument/2006/docPropsVTypes">
  <Template>Word Template - A4</Template>
  <TotalTime>0</TotalTime>
  <Pages>75</Pages>
  <Words>10560</Words>
  <Characters>60195</Characters>
  <Application>Microsoft Office Word</Application>
  <DocSecurity>0</DocSecurity>
  <Lines>501</Lines>
  <Paragraphs>141</Paragraphs>
  <ScaleCrop>false</ScaleCrop>
  <Company/>
  <LinksUpToDate>false</LinksUpToDate>
  <CharactersWithSpaces>70614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15</cp:revision>
  <dcterms:created xsi:type="dcterms:W3CDTF">2023-04-14T04:09:00Z</dcterms:created>
  <dcterms:modified xsi:type="dcterms:W3CDTF">2023-04-20T01:32:00Z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0x010100516B3BFA886782458D419F12713DEFE6</vt:lpwstr>
  </property>
  <property fmtid="{D5CDD505-2E9C-101B-9397-08002B2CF9AE}" pid="3" name="MSIP_Label_5fae8262-b78e-4366-8929-a5d6aac95320_Enabled">
    <vt:lpwstr>true</vt:lpwstr>
  </property>
  <property fmtid="{D5CDD505-2E9C-101B-9397-08002B2CF9AE}" pid="4" name="MSIP_Label_5fae8262-b78e-4366-8929-a5d6aac95320_SetDate">
    <vt:lpwstr>2021-11-15T05:41:46Z</vt:lpwstr>
  </property>
  <property fmtid="{D5CDD505-2E9C-101B-9397-08002B2CF9AE}" pid="5" name="MSIP_Label_5fae8262-b78e-4366-8929-a5d6aac95320_Method">
    <vt:lpwstr>Standard</vt:lpwstr>
  </property>
  <property fmtid="{D5CDD505-2E9C-101B-9397-08002B2CF9AE}" pid="6" name="MSIP_Label_5fae8262-b78e-4366-8929-a5d6aac95320_Name">
    <vt:lpwstr>5fae8262-b78e-4366-8929-a5d6aac95320</vt:lpwstr>
  </property>
  <property fmtid="{D5CDD505-2E9C-101B-9397-08002B2CF9AE}" pid="7" name="MSIP_Label_5fae8262-b78e-4366-8929-a5d6aac95320_SiteId">
    <vt:lpwstr>cf36141c-ddd7-45a7-b073-111f66d0b30c</vt:lpwstr>
  </property>
  <property fmtid="{D5CDD505-2E9C-101B-9397-08002B2CF9AE}" pid="8" name="MSIP_Label_5fae8262-b78e-4366-8929-a5d6aac95320_ActionId">
    <vt:lpwstr>0587a5b1-c526-4318-b61c-bcb777956840</vt:lpwstr>
  </property>
  <property fmtid="{D5CDD505-2E9C-101B-9397-08002B2CF9AE}" pid="9" name="MSIP_Label_5fae8262-b78e-4366-8929-a5d6aac95320_ContentBits">
    <vt:lpwstr>0</vt:lpwstr>
  </property>
  <property fmtid="{D5CDD505-2E9C-101B-9397-08002B2CF9AE}" pid="10" name="MediaServiceImageTags">
    <vt:lpwstr/>
  </property>
</Properties>
</file>