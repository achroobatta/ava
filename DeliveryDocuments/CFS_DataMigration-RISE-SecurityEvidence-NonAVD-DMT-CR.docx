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C669" w14:textId="19E5FE1E" w:rsidR="00237E2D" w:rsidRPr="00CF694F" w:rsidRDefault="003B479A" w:rsidP="00237E2D">
      <w:pPr>
        <w:rPr>
          <w:color w:val="333333" w:themeColor="text1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11AC79" wp14:editId="1AAC8221">
                <wp:simplePos x="0" y="0"/>
                <wp:positionH relativeFrom="margin">
                  <wp:posOffset>457200</wp:posOffset>
                </wp:positionH>
                <wp:positionV relativeFrom="paragraph">
                  <wp:posOffset>574040</wp:posOffset>
                </wp:positionV>
                <wp:extent cx="3248025" cy="32099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94" w14:textId="2917E297" w:rsidR="00A52BBD" w:rsidRPr="00B81FEF" w:rsidRDefault="00A52BB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1FE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8"/>
                                <w:szCs w:val="48"/>
                              </w:rPr>
                              <w:t>Colonial First State</w:t>
                            </w:r>
                          </w:p>
                          <w:p w14:paraId="3E2CEA0A" w14:textId="77777777" w:rsidR="008E549A" w:rsidRDefault="008E549A" w:rsidP="008F283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E549A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8"/>
                                <w:szCs w:val="48"/>
                              </w:rPr>
                              <w:t>RISE - Migration Landing Zone and Decrypt Extension</w:t>
                            </w:r>
                          </w:p>
                          <w:p w14:paraId="7782FCCA" w14:textId="46EAF103" w:rsidR="00A50F52" w:rsidRPr="00B81FEF" w:rsidRDefault="008F2833" w:rsidP="008F283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  <w:t>Apr</w:t>
                            </w:r>
                            <w:r w:rsidR="0008291B" w:rsidRPr="00B81FE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="00A50F52" w:rsidRPr="00B81FE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  <w:t>202</w:t>
                            </w:r>
                            <w:r w:rsidR="0024566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1AC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45.2pt;width:255.75pt;height:252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" filled="f" stroked="f" strokeweight=".5pt">
                <v:textbox>
                  <w:txbxContent>
                    <w:p w14:paraId="236FB694" w14:textId="2917E297" w:rsidR="00A52BBD" w:rsidRPr="00B81FEF" w:rsidRDefault="00A52BB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8"/>
                          <w:szCs w:val="48"/>
                        </w:rPr>
                      </w:pPr>
                      <w:r w:rsidRPr="00B81FEF">
                        <w:rPr>
                          <w:rFonts w:ascii="Segoe UI Light" w:hAnsi="Segoe UI Light" w:cs="Segoe UI Light"/>
                          <w:color w:val="FFFFFF" w:themeColor="background1"/>
                          <w:sz w:val="48"/>
                          <w:szCs w:val="48"/>
                        </w:rPr>
                        <w:t>Colonial First State</w:t>
                      </w:r>
                    </w:p>
                    <w:p w14:paraId="3E2CEA0A" w14:textId="77777777" w:rsidR="008E549A" w:rsidRDefault="008E549A" w:rsidP="008F283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8"/>
                          <w:szCs w:val="48"/>
                        </w:rPr>
                      </w:pPr>
                      <w:r w:rsidRPr="008E549A">
                        <w:rPr>
                          <w:rFonts w:ascii="Segoe UI Light" w:hAnsi="Segoe UI Light" w:cs="Segoe UI Light"/>
                          <w:color w:val="FFFFFF" w:themeColor="background1"/>
                          <w:sz w:val="48"/>
                          <w:szCs w:val="48"/>
                        </w:rPr>
                        <w:t>RISE - Migration Landing Zone and Decrypt Extension</w:t>
                      </w:r>
                    </w:p>
                    <w:p w14:paraId="7782FCCA" w14:textId="46EAF103" w:rsidR="00A50F52" w:rsidRPr="00B81FEF" w:rsidRDefault="008F2833" w:rsidP="008F283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  <w:t>Apr</w:t>
                      </w:r>
                      <w:r w:rsidR="0008291B" w:rsidRPr="00B81FEF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="00A50F52" w:rsidRPr="00B81FEF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  <w:t>202</w:t>
                      </w:r>
                      <w:r w:rsidR="00245667">
                        <w:rPr>
                          <w:rFonts w:ascii="Segoe UI Light" w:hAnsi="Segoe UI Light" w:cs="Segoe UI Light"/>
                          <w:color w:val="FFFFFF" w:themeColor="background1"/>
                          <w:sz w:val="2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F45">
        <w:rPr>
          <w:noProof/>
        </w:rPr>
        <w:drawing>
          <wp:anchor distT="0" distB="0" distL="114300" distR="114300" simplePos="0" relativeHeight="251658240" behindDoc="0" locked="0" layoutInCell="1" allowOverlap="1" wp14:anchorId="2BCFBBE0" wp14:editId="352D01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9399905"/>
            <wp:effectExtent l="0" t="0" r="2540" b="0"/>
            <wp:wrapThrough wrapText="bothSides">
              <wp:wrapPolygon edited="0">
                <wp:start x="0" y="0"/>
                <wp:lineTo x="0" y="21537"/>
                <wp:lineTo x="21546" y="21537"/>
                <wp:lineTo x="21546" y="0"/>
                <wp:lineTo x="0" y="0"/>
              </wp:wrapPolygon>
            </wp:wrapThrough>
            <wp:docPr id="844543638" name="Picture 84454363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638" name="Picture 844543638" descr="Shap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1A529" w14:textId="466FBBEA" w:rsidR="00E20E63" w:rsidRPr="00AA71CD" w:rsidRDefault="00EC3666" w:rsidP="6CD21BB7">
      <w:pPr>
        <w:jc w:val="center"/>
        <w:rPr>
          <w:rFonts w:asciiTheme="majorHAnsi" w:hAnsiTheme="majorHAnsi" w:cstheme="majorBidi"/>
          <w:color w:val="333333"/>
          <w:sz w:val="32"/>
          <w:szCs w:val="32"/>
        </w:rPr>
      </w:pPr>
      <w:r w:rsidRPr="00AA71CD">
        <w:rPr>
          <w:rFonts w:asciiTheme="majorHAnsi" w:hAnsiTheme="majorHAnsi" w:cstheme="majorBidi"/>
          <w:color w:val="333333"/>
          <w:sz w:val="32"/>
          <w:szCs w:val="32"/>
        </w:rPr>
        <w:lastRenderedPageBreak/>
        <w:t xml:space="preserve">Document </w:t>
      </w:r>
      <w:r w:rsidR="64358F8E" w:rsidRPr="00AA71CD">
        <w:rPr>
          <w:rFonts w:asciiTheme="majorHAnsi" w:hAnsiTheme="majorHAnsi" w:cstheme="majorBidi"/>
          <w:color w:val="333333"/>
          <w:sz w:val="32"/>
          <w:szCs w:val="32"/>
        </w:rPr>
        <w:t>t</w:t>
      </w:r>
      <w:r w:rsidRPr="00AA71CD">
        <w:rPr>
          <w:rFonts w:asciiTheme="majorHAnsi" w:hAnsiTheme="majorHAnsi" w:cstheme="majorBidi"/>
          <w:color w:val="333333"/>
          <w:sz w:val="32"/>
          <w:szCs w:val="32"/>
        </w:rPr>
        <w:t>itle</w:t>
      </w:r>
    </w:p>
    <w:p w14:paraId="45FB0818" w14:textId="77777777" w:rsidR="00E20E63" w:rsidRPr="00AA71CD" w:rsidRDefault="00E20E63" w:rsidP="00E20E63">
      <w:pPr>
        <w:rPr>
          <w:rFonts w:ascii="Segoe UI" w:hAnsi="Segoe UI" w:cs="Segoe UI"/>
          <w:color w:val="333333"/>
        </w:rPr>
      </w:pPr>
    </w:p>
    <w:tbl>
      <w:tblPr>
        <w:tblStyle w:val="GridTable1Light"/>
        <w:tblW w:w="8160" w:type="dxa"/>
        <w:tblLayout w:type="fixed"/>
        <w:tblLook w:val="0600" w:firstRow="0" w:lastRow="0" w:firstColumn="0" w:lastColumn="0" w:noHBand="1" w:noVBand="1"/>
      </w:tblPr>
      <w:tblGrid>
        <w:gridCol w:w="2739"/>
        <w:gridCol w:w="5421"/>
      </w:tblGrid>
      <w:tr w:rsidR="00AA71CD" w:rsidRPr="00AA71CD" w14:paraId="44856CC5" w14:textId="77777777" w:rsidTr="701917EF">
        <w:trPr>
          <w:trHeight w:val="600"/>
        </w:trPr>
        <w:tc>
          <w:tcPr>
            <w:tcW w:w="2739" w:type="dxa"/>
            <w:hideMark/>
          </w:tcPr>
          <w:p w14:paraId="016BB6A0" w14:textId="77777777" w:rsidR="008C1803" w:rsidRPr="00AA71CD" w:rsidRDefault="008C1803" w:rsidP="008C1803">
            <w:pPr>
              <w:keepLines/>
              <w:snapToGrid w:val="0"/>
              <w:spacing w:before="120" w:after="120" w:line="256" w:lineRule="auto"/>
              <w:jc w:val="right"/>
              <w:rPr>
                <w:b/>
                <w:color w:val="333333"/>
                <w:lang w:val="en-GB"/>
              </w:rPr>
            </w:pPr>
            <w:r w:rsidRPr="00AA71CD">
              <w:rPr>
                <w:rFonts w:eastAsia="GE Inspira,Arial"/>
                <w:b/>
                <w:color w:val="333333"/>
                <w:lang w:val="en-GB"/>
              </w:rPr>
              <w:t>Project Title</w:t>
            </w:r>
          </w:p>
        </w:tc>
        <w:tc>
          <w:tcPr>
            <w:tcW w:w="5421" w:type="dxa"/>
            <w:vAlign w:val="center"/>
          </w:tcPr>
          <w:p w14:paraId="405837DD" w14:textId="75F6B605" w:rsidR="008C1803" w:rsidRPr="00AA71CD" w:rsidRDefault="003D6CF3" w:rsidP="000F3984">
            <w:pPr>
              <w:keepLines/>
              <w:snapToGrid w:val="0"/>
              <w:spacing w:before="120" w:after="120" w:line="256" w:lineRule="auto"/>
              <w:rPr>
                <w:rFonts w:eastAsia="GE Inspira,Arial"/>
                <w:color w:val="333333"/>
                <w:lang w:val="en-GB"/>
              </w:rPr>
            </w:pPr>
            <w:r>
              <w:rPr>
                <w:rFonts w:eastAsia="GE Inspira,Arial"/>
                <w:color w:val="333333"/>
                <w:lang w:val="en-GB"/>
              </w:rPr>
              <w:t>CFS Core IT</w:t>
            </w:r>
          </w:p>
        </w:tc>
      </w:tr>
      <w:tr w:rsidR="00AA71CD" w:rsidRPr="00AA71CD" w14:paraId="56287D34" w14:textId="77777777" w:rsidTr="701917EF">
        <w:trPr>
          <w:trHeight w:val="600"/>
        </w:trPr>
        <w:tc>
          <w:tcPr>
            <w:tcW w:w="2739" w:type="dxa"/>
            <w:hideMark/>
          </w:tcPr>
          <w:p w14:paraId="1C7DF0E4" w14:textId="77777777" w:rsidR="008C1803" w:rsidRPr="00AA71CD" w:rsidRDefault="008C1803" w:rsidP="008C1803">
            <w:pPr>
              <w:keepLines/>
              <w:snapToGrid w:val="0"/>
              <w:spacing w:before="120" w:after="120" w:line="256" w:lineRule="auto"/>
              <w:jc w:val="right"/>
              <w:rPr>
                <w:rFonts w:eastAsiaTheme="minorEastAsia"/>
                <w:b/>
                <w:color w:val="333333"/>
                <w:lang w:val="en-GB"/>
              </w:rPr>
            </w:pPr>
            <w:r w:rsidRPr="00AA71CD">
              <w:rPr>
                <w:rFonts w:eastAsia="GE Inspira,Arial"/>
                <w:b/>
                <w:color w:val="333333"/>
                <w:lang w:val="en-GB"/>
              </w:rPr>
              <w:t>Author</w:t>
            </w:r>
          </w:p>
        </w:tc>
        <w:tc>
          <w:tcPr>
            <w:tcW w:w="5421" w:type="dxa"/>
            <w:vAlign w:val="center"/>
          </w:tcPr>
          <w:p w14:paraId="7B1B5A6D" w14:textId="77777777" w:rsidR="00F965BD" w:rsidRPr="00AA71CD" w:rsidRDefault="00F965BD" w:rsidP="00F965BD">
            <w:pPr>
              <w:keepLines/>
              <w:snapToGrid w:val="0"/>
              <w:spacing w:before="120" w:after="120" w:line="256" w:lineRule="auto"/>
              <w:rPr>
                <w:rFonts w:eastAsia="GE Inspira,Arial"/>
                <w:color w:val="333333"/>
                <w:lang w:val="en-GB"/>
              </w:rPr>
            </w:pPr>
            <w:r w:rsidRPr="00AA71CD">
              <w:rPr>
                <w:rFonts w:eastAsia="GE Inspira,Arial"/>
                <w:color w:val="333333"/>
                <w:lang w:val="en-GB"/>
              </w:rPr>
              <w:t xml:space="preserve">Avanade: </w:t>
            </w:r>
          </w:p>
          <w:p w14:paraId="472B6CAA" w14:textId="7651336D" w:rsidR="008C1803" w:rsidRPr="00AA71CD" w:rsidRDefault="008E549A" w:rsidP="00F965BD">
            <w:pPr>
              <w:keepLines/>
              <w:snapToGrid w:val="0"/>
              <w:spacing w:before="120" w:after="120" w:line="256" w:lineRule="auto"/>
              <w:rPr>
                <w:rFonts w:eastAsia="GE Inspira,Arial"/>
                <w:color w:val="333333"/>
                <w:lang w:val="en-GB"/>
              </w:rPr>
            </w:pPr>
            <w:r>
              <w:rPr>
                <w:color w:val="333333" w:themeColor="text1"/>
                <w:lang w:val="en-GB"/>
              </w:rPr>
              <w:t>Abaigail Rose Artagame</w:t>
            </w:r>
          </w:p>
        </w:tc>
      </w:tr>
      <w:tr w:rsidR="00AA71CD" w:rsidRPr="00AA71CD" w14:paraId="678E8CA8" w14:textId="77777777" w:rsidTr="701917EF">
        <w:trPr>
          <w:trHeight w:val="600"/>
        </w:trPr>
        <w:tc>
          <w:tcPr>
            <w:tcW w:w="2739" w:type="dxa"/>
            <w:hideMark/>
          </w:tcPr>
          <w:p w14:paraId="4480B6AE" w14:textId="77777777" w:rsidR="008C1803" w:rsidRPr="00AA71CD" w:rsidRDefault="008C1803" w:rsidP="008C1803">
            <w:pPr>
              <w:keepLines/>
              <w:snapToGrid w:val="0"/>
              <w:spacing w:before="120" w:after="120" w:line="256" w:lineRule="auto"/>
              <w:jc w:val="right"/>
              <w:rPr>
                <w:b/>
                <w:color w:val="333333"/>
                <w:lang w:val="en-GB"/>
              </w:rPr>
            </w:pPr>
            <w:r w:rsidRPr="00AA71CD">
              <w:rPr>
                <w:rFonts w:eastAsia="GE Inspira,Arial"/>
                <w:b/>
                <w:color w:val="333333"/>
                <w:lang w:val="en-GB"/>
              </w:rPr>
              <w:t>Reviewer</w:t>
            </w:r>
          </w:p>
        </w:tc>
        <w:tc>
          <w:tcPr>
            <w:tcW w:w="5421" w:type="dxa"/>
            <w:vAlign w:val="center"/>
          </w:tcPr>
          <w:p w14:paraId="27E3832E" w14:textId="17F52000" w:rsidR="006424E0" w:rsidRPr="00F36420" w:rsidRDefault="00F36420" w:rsidP="00842994">
            <w:pPr>
              <w:keepLines/>
              <w:snapToGrid w:val="0"/>
              <w:spacing w:before="120" w:after="120" w:line="256" w:lineRule="auto"/>
              <w:rPr>
                <w:rFonts w:eastAsia="GE Inspira,Arial"/>
                <w:color w:val="333333"/>
                <w:highlight w:val="yellow"/>
                <w:lang w:val="en-GB"/>
              </w:rPr>
            </w:pPr>
            <w:r w:rsidRPr="00F36420">
              <w:rPr>
                <w:rFonts w:eastAsia="GE Inspira,Arial"/>
                <w:color w:val="333333"/>
                <w:highlight w:val="yellow"/>
                <w:lang w:val="en-GB"/>
              </w:rPr>
              <w:t>&lt;Insert&gt;</w:t>
            </w:r>
          </w:p>
        </w:tc>
      </w:tr>
      <w:tr w:rsidR="00714756" w:rsidRPr="00AA71CD" w14:paraId="7D85E757" w14:textId="77777777" w:rsidTr="701917EF">
        <w:trPr>
          <w:trHeight w:val="600"/>
        </w:trPr>
        <w:tc>
          <w:tcPr>
            <w:tcW w:w="2739" w:type="dxa"/>
          </w:tcPr>
          <w:p w14:paraId="6DF11655" w14:textId="2F261050" w:rsidR="00714756" w:rsidRPr="00AA71CD" w:rsidRDefault="00714756" w:rsidP="008C1803">
            <w:pPr>
              <w:keepLines/>
              <w:snapToGrid w:val="0"/>
              <w:spacing w:before="120" w:after="120" w:line="256" w:lineRule="auto"/>
              <w:jc w:val="right"/>
              <w:rPr>
                <w:rFonts w:eastAsia="GE Inspira,Arial"/>
                <w:b/>
                <w:color w:val="333333"/>
                <w:lang w:val="en-GB"/>
              </w:rPr>
            </w:pPr>
            <w:r>
              <w:rPr>
                <w:rFonts w:eastAsia="GE Inspira,Arial"/>
                <w:b/>
                <w:color w:val="333333"/>
                <w:lang w:val="en-GB"/>
              </w:rPr>
              <w:t>Approver</w:t>
            </w:r>
          </w:p>
        </w:tc>
        <w:tc>
          <w:tcPr>
            <w:tcW w:w="5421" w:type="dxa"/>
            <w:vAlign w:val="center"/>
          </w:tcPr>
          <w:p w14:paraId="54F2B13A" w14:textId="33192FF0" w:rsidR="00714756" w:rsidRPr="00F36420" w:rsidRDefault="00F36420" w:rsidP="000F3984">
            <w:pPr>
              <w:keepLines/>
              <w:snapToGrid w:val="0"/>
              <w:spacing w:before="120" w:after="120" w:line="256" w:lineRule="auto"/>
              <w:rPr>
                <w:rFonts w:eastAsia="GE Inspira,Arial"/>
                <w:color w:val="333333"/>
                <w:highlight w:val="yellow"/>
                <w:lang w:val="en-GB"/>
              </w:rPr>
            </w:pPr>
            <w:r w:rsidRPr="00F36420">
              <w:rPr>
                <w:rFonts w:eastAsia="GE Inspira,Arial"/>
                <w:color w:val="333333"/>
                <w:highlight w:val="yellow"/>
                <w:lang w:val="en-GB"/>
              </w:rPr>
              <w:t>&lt;Insert&gt;</w:t>
            </w:r>
          </w:p>
        </w:tc>
      </w:tr>
      <w:tr w:rsidR="00AA71CD" w:rsidRPr="00AA71CD" w14:paraId="030C30B2" w14:textId="77777777" w:rsidTr="701917EF">
        <w:trPr>
          <w:trHeight w:val="600"/>
        </w:trPr>
        <w:tc>
          <w:tcPr>
            <w:tcW w:w="2739" w:type="dxa"/>
            <w:hideMark/>
          </w:tcPr>
          <w:p w14:paraId="5F1074DC" w14:textId="77777777" w:rsidR="008C1803" w:rsidRPr="00AA71CD" w:rsidRDefault="008C1803" w:rsidP="008C1803">
            <w:pPr>
              <w:keepLines/>
              <w:snapToGrid w:val="0"/>
              <w:spacing w:before="120" w:after="120" w:line="256" w:lineRule="auto"/>
              <w:jc w:val="right"/>
              <w:rPr>
                <w:b/>
                <w:color w:val="333333"/>
                <w:lang w:val="en-GB"/>
              </w:rPr>
            </w:pPr>
            <w:r w:rsidRPr="00AA71CD">
              <w:rPr>
                <w:rFonts w:eastAsia="GE Inspira,Arial"/>
                <w:b/>
                <w:color w:val="333333"/>
                <w:lang w:val="en-GB"/>
              </w:rPr>
              <w:t>Current Version</w:t>
            </w:r>
          </w:p>
        </w:tc>
        <w:tc>
          <w:tcPr>
            <w:tcW w:w="5421" w:type="dxa"/>
            <w:vAlign w:val="center"/>
          </w:tcPr>
          <w:p w14:paraId="38F68F4B" w14:textId="3A14D5A3" w:rsidR="008C1803" w:rsidRPr="00AA71CD" w:rsidRDefault="00245667" w:rsidP="000F3984">
            <w:pPr>
              <w:keepLines/>
              <w:snapToGrid w:val="0"/>
              <w:spacing w:before="120" w:after="120" w:line="256" w:lineRule="auto"/>
              <w:rPr>
                <w:rFonts w:eastAsia="GE Inspira,Arial"/>
                <w:color w:val="333333"/>
                <w:lang w:val="en-GB"/>
              </w:rPr>
            </w:pPr>
            <w:r>
              <w:rPr>
                <w:rFonts w:eastAsia="GE Inspira,Arial"/>
                <w:color w:val="333333"/>
                <w:lang w:val="en-GB"/>
              </w:rPr>
              <w:t>1.0</w:t>
            </w:r>
          </w:p>
        </w:tc>
      </w:tr>
      <w:tr w:rsidR="00AA71CD" w:rsidRPr="00AA71CD" w14:paraId="361421DB" w14:textId="77777777" w:rsidTr="701917EF">
        <w:trPr>
          <w:trHeight w:val="600"/>
        </w:trPr>
        <w:tc>
          <w:tcPr>
            <w:tcW w:w="2739" w:type="dxa"/>
            <w:hideMark/>
          </w:tcPr>
          <w:p w14:paraId="1331C9CB" w14:textId="77777777" w:rsidR="008C1803" w:rsidRPr="00AA71CD" w:rsidRDefault="008C1803" w:rsidP="008C1803">
            <w:pPr>
              <w:keepLines/>
              <w:snapToGrid w:val="0"/>
              <w:spacing w:before="120" w:after="120" w:line="256" w:lineRule="auto"/>
              <w:jc w:val="right"/>
              <w:rPr>
                <w:rFonts w:eastAsiaTheme="minorEastAsia"/>
                <w:b/>
                <w:color w:val="333333"/>
                <w:lang w:val="en-GB"/>
              </w:rPr>
            </w:pPr>
            <w:r w:rsidRPr="00AA71CD">
              <w:rPr>
                <w:rFonts w:eastAsia="GE Inspira,Arial"/>
                <w:b/>
                <w:color w:val="333333"/>
                <w:lang w:val="en-GB"/>
              </w:rPr>
              <w:t>File Name</w:t>
            </w:r>
          </w:p>
        </w:tc>
        <w:tc>
          <w:tcPr>
            <w:tcW w:w="5421" w:type="dxa"/>
            <w:vAlign w:val="center"/>
          </w:tcPr>
          <w:p w14:paraId="05B0C7B1" w14:textId="6C2EB8E1" w:rsidR="001D09B4" w:rsidRPr="00AA71CD" w:rsidRDefault="00CE340E" w:rsidP="000F3984">
            <w:pPr>
              <w:rPr>
                <w:color w:val="333333"/>
                <w:lang w:val="en-GB"/>
              </w:rPr>
            </w:pPr>
            <w:r w:rsidRPr="00CE340E">
              <w:rPr>
                <w:color w:val="333333"/>
                <w:lang w:val="en-GB"/>
              </w:rPr>
              <w:t>RISE - Migration Landing Zone and Decrypt Extension</w:t>
            </w:r>
          </w:p>
        </w:tc>
      </w:tr>
      <w:tr w:rsidR="00AA71CD" w:rsidRPr="00AA71CD" w14:paraId="68AA5526" w14:textId="77777777" w:rsidTr="701917EF">
        <w:trPr>
          <w:trHeight w:val="600"/>
        </w:trPr>
        <w:tc>
          <w:tcPr>
            <w:tcW w:w="2739" w:type="dxa"/>
          </w:tcPr>
          <w:p w14:paraId="4A0A1F57" w14:textId="77777777" w:rsidR="008C1803" w:rsidRPr="00AA71CD" w:rsidRDefault="008C1803" w:rsidP="008C1803">
            <w:pPr>
              <w:keepLines/>
              <w:snapToGrid w:val="0"/>
              <w:spacing w:before="120" w:after="120" w:line="256" w:lineRule="auto"/>
              <w:jc w:val="right"/>
              <w:rPr>
                <w:rFonts w:eastAsia="GE Inspira,Arial"/>
                <w:b/>
                <w:color w:val="333333"/>
                <w:lang w:val="en-GB"/>
              </w:rPr>
            </w:pPr>
            <w:r w:rsidRPr="00AA71CD">
              <w:rPr>
                <w:rFonts w:eastAsia="GE Inspira,Arial"/>
                <w:b/>
                <w:color w:val="333333"/>
                <w:lang w:val="en-GB"/>
              </w:rPr>
              <w:t>Publication Date</w:t>
            </w:r>
          </w:p>
        </w:tc>
        <w:tc>
          <w:tcPr>
            <w:tcW w:w="5421" w:type="dxa"/>
            <w:vAlign w:val="center"/>
          </w:tcPr>
          <w:p w14:paraId="4B6F30D5" w14:textId="5082E70F" w:rsidR="008C1803" w:rsidRPr="00AA71CD" w:rsidRDefault="008C1803" w:rsidP="000F3984">
            <w:pPr>
              <w:rPr>
                <w:color w:val="333333"/>
                <w:lang w:val="en-GB"/>
              </w:rPr>
            </w:pPr>
          </w:p>
        </w:tc>
      </w:tr>
    </w:tbl>
    <w:p w14:paraId="049F31CB" w14:textId="77777777" w:rsidR="00E20E63" w:rsidRPr="00AA71CD" w:rsidRDefault="00E20E63" w:rsidP="00E20E63">
      <w:pPr>
        <w:jc w:val="center"/>
        <w:rPr>
          <w:rFonts w:ascii="Segoe UI" w:hAnsi="Segoe UI" w:cs="Segoe UI"/>
          <w:b/>
          <w:color w:val="333333"/>
        </w:rPr>
      </w:pPr>
    </w:p>
    <w:p w14:paraId="4B08E8BD" w14:textId="0EBDC05E" w:rsidR="00E20E63" w:rsidRPr="00AA71CD" w:rsidRDefault="00E20E63" w:rsidP="6CD21BB7">
      <w:pPr>
        <w:jc w:val="center"/>
        <w:rPr>
          <w:rFonts w:asciiTheme="majorHAnsi" w:hAnsiTheme="majorHAnsi" w:cstheme="majorBidi"/>
          <w:color w:val="333333"/>
          <w:sz w:val="32"/>
          <w:szCs w:val="32"/>
        </w:rPr>
      </w:pPr>
      <w:r w:rsidRPr="00AA71CD">
        <w:rPr>
          <w:rFonts w:asciiTheme="majorHAnsi" w:hAnsiTheme="majorHAnsi" w:cstheme="majorBidi"/>
          <w:color w:val="333333"/>
          <w:sz w:val="32"/>
          <w:szCs w:val="32"/>
        </w:rPr>
        <w:t xml:space="preserve">Revision </w:t>
      </w:r>
      <w:r w:rsidR="1A389988" w:rsidRPr="00AA71CD">
        <w:rPr>
          <w:rFonts w:asciiTheme="majorHAnsi" w:hAnsiTheme="majorHAnsi" w:cstheme="majorBidi"/>
          <w:color w:val="333333"/>
          <w:sz w:val="32"/>
          <w:szCs w:val="32"/>
        </w:rPr>
        <w:t>h</w:t>
      </w:r>
      <w:r w:rsidRPr="00AA71CD">
        <w:rPr>
          <w:rFonts w:asciiTheme="majorHAnsi" w:hAnsiTheme="majorHAnsi" w:cstheme="majorBidi"/>
          <w:color w:val="333333"/>
          <w:sz w:val="32"/>
          <w:szCs w:val="32"/>
        </w:rPr>
        <w:t>istory</w:t>
      </w:r>
    </w:p>
    <w:p w14:paraId="53128261" w14:textId="77777777" w:rsidR="00E20E63" w:rsidRPr="00CF694F" w:rsidRDefault="00E20E63" w:rsidP="00E20E63">
      <w:pPr>
        <w:rPr>
          <w:rFonts w:ascii="Segoe UI" w:hAnsi="Segoe UI" w:cs="Segoe UI"/>
          <w:color w:val="333333" w:themeColor="text1"/>
        </w:rPr>
      </w:pPr>
    </w:p>
    <w:tbl>
      <w:tblPr>
        <w:tblStyle w:val="AvanadeDefaultTable"/>
        <w:tblW w:w="0" w:type="auto"/>
        <w:tblLook w:val="04A0" w:firstRow="1" w:lastRow="0" w:firstColumn="1" w:lastColumn="0" w:noHBand="0" w:noVBand="1"/>
      </w:tblPr>
      <w:tblGrid>
        <w:gridCol w:w="926"/>
        <w:gridCol w:w="1255"/>
        <w:gridCol w:w="3359"/>
        <w:gridCol w:w="4910"/>
      </w:tblGrid>
      <w:tr w:rsidR="003F1B46" w:rsidRPr="00CF694F" w14:paraId="756FE153" w14:textId="77777777" w:rsidTr="3E66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6" w:type="dxa"/>
          </w:tcPr>
          <w:p w14:paraId="6B814A1E" w14:textId="77777777" w:rsidR="00E20E63" w:rsidRPr="00EA3C82" w:rsidRDefault="00E20E63" w:rsidP="004F40FC">
            <w:pPr>
              <w:rPr>
                <w:rFonts w:ascii="Segoe UI" w:hAnsi="Segoe UI" w:cs="Segoe UI"/>
                <w:b w:val="0"/>
              </w:rPr>
            </w:pPr>
            <w:r w:rsidRPr="00EA3C82">
              <w:rPr>
                <w:rFonts w:ascii="Segoe UI" w:hAnsi="Segoe UI" w:cs="Segoe UI"/>
              </w:rPr>
              <w:t>Version</w:t>
            </w:r>
          </w:p>
        </w:tc>
        <w:tc>
          <w:tcPr>
            <w:tcW w:w="1255" w:type="dxa"/>
          </w:tcPr>
          <w:p w14:paraId="491072FA" w14:textId="77777777" w:rsidR="00E20E63" w:rsidRPr="00EA3C82" w:rsidRDefault="00E20E63" w:rsidP="004F40FC">
            <w:pPr>
              <w:rPr>
                <w:rFonts w:ascii="Segoe UI" w:hAnsi="Segoe UI" w:cs="Segoe UI"/>
                <w:b w:val="0"/>
              </w:rPr>
            </w:pPr>
            <w:r w:rsidRPr="00EA3C82">
              <w:rPr>
                <w:rFonts w:ascii="Segoe UI" w:hAnsi="Segoe UI" w:cs="Segoe UI"/>
              </w:rPr>
              <w:t>Date</w:t>
            </w:r>
          </w:p>
        </w:tc>
        <w:tc>
          <w:tcPr>
            <w:tcW w:w="3359" w:type="dxa"/>
          </w:tcPr>
          <w:p w14:paraId="41C3E7DB" w14:textId="77777777" w:rsidR="00E20E63" w:rsidRPr="00EA3C82" w:rsidRDefault="00E20E63" w:rsidP="004F40FC">
            <w:pPr>
              <w:rPr>
                <w:rFonts w:ascii="Segoe UI" w:hAnsi="Segoe UI" w:cs="Segoe UI"/>
                <w:b w:val="0"/>
              </w:rPr>
            </w:pPr>
            <w:r w:rsidRPr="00EA3C82">
              <w:rPr>
                <w:rFonts w:ascii="Segoe UI" w:hAnsi="Segoe UI" w:cs="Segoe UI"/>
              </w:rPr>
              <w:t>Author</w:t>
            </w:r>
          </w:p>
        </w:tc>
        <w:tc>
          <w:tcPr>
            <w:tcW w:w="4910" w:type="dxa"/>
          </w:tcPr>
          <w:p w14:paraId="7D6FFD51" w14:textId="77777777" w:rsidR="00E20E63" w:rsidRPr="00EA3C82" w:rsidRDefault="00E20E63" w:rsidP="004F40FC">
            <w:pPr>
              <w:rPr>
                <w:rFonts w:ascii="Segoe UI" w:hAnsi="Segoe UI" w:cs="Segoe UI"/>
                <w:b w:val="0"/>
              </w:rPr>
            </w:pPr>
            <w:r w:rsidRPr="00EA3C82">
              <w:rPr>
                <w:rFonts w:ascii="Segoe UI" w:hAnsi="Segoe UI" w:cs="Segoe UI"/>
              </w:rPr>
              <w:t>Changes</w:t>
            </w:r>
          </w:p>
        </w:tc>
      </w:tr>
      <w:tr w:rsidR="00DC205E" w:rsidRPr="00CF694F" w14:paraId="62486C05" w14:textId="77777777" w:rsidTr="3E661E5A">
        <w:tc>
          <w:tcPr>
            <w:tcW w:w="926" w:type="dxa"/>
          </w:tcPr>
          <w:p w14:paraId="4101652C" w14:textId="50EDF61A" w:rsidR="00DC205E" w:rsidRPr="007F3A55" w:rsidRDefault="00993A22" w:rsidP="004F40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7F3A55" w:rsidRPr="007F3A55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1255" w:type="dxa"/>
          </w:tcPr>
          <w:p w14:paraId="4B99056E" w14:textId="1D1C516E" w:rsidR="00DC205E" w:rsidRPr="007F3A55" w:rsidRDefault="008F2833" w:rsidP="004F40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CE340E">
              <w:rPr>
                <w:rFonts w:ascii="Segoe UI" w:hAnsi="Segoe UI" w:cs="Segoe UI"/>
              </w:rPr>
              <w:t>8</w:t>
            </w:r>
            <w:r w:rsidR="007F3A55" w:rsidRPr="007F3A55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4</w:t>
            </w:r>
            <w:r w:rsidR="007F3A55" w:rsidRPr="007F3A55">
              <w:rPr>
                <w:rFonts w:ascii="Segoe UI" w:hAnsi="Segoe UI" w:cs="Segoe UI"/>
              </w:rPr>
              <w:t>/202</w:t>
            </w:r>
            <w:r w:rsidR="00245667">
              <w:rPr>
                <w:rFonts w:ascii="Segoe UI" w:hAnsi="Segoe UI" w:cs="Segoe UI"/>
              </w:rPr>
              <w:t>3</w:t>
            </w:r>
          </w:p>
        </w:tc>
        <w:tc>
          <w:tcPr>
            <w:tcW w:w="3359" w:type="dxa"/>
          </w:tcPr>
          <w:p w14:paraId="1299C43A" w14:textId="4042C0E3" w:rsidR="00DC205E" w:rsidRPr="007F3A55" w:rsidRDefault="00CE340E" w:rsidP="004F40FC">
            <w:pPr>
              <w:rPr>
                <w:rFonts w:ascii="Segoe UI" w:hAnsi="Segoe UI" w:cs="Segoe UI"/>
              </w:rPr>
            </w:pPr>
            <w:r w:rsidRPr="3E661E5A">
              <w:rPr>
                <w:rFonts w:ascii="Segoe UI" w:hAnsi="Segoe UI" w:cs="Segoe UI"/>
              </w:rPr>
              <w:t>Abaigail Artagame</w:t>
            </w:r>
          </w:p>
        </w:tc>
        <w:tc>
          <w:tcPr>
            <w:tcW w:w="4910" w:type="dxa"/>
          </w:tcPr>
          <w:p w14:paraId="4DDBEF00" w14:textId="39F748E4" w:rsidR="00DC205E" w:rsidRPr="007F3A55" w:rsidRDefault="007F3A55" w:rsidP="004F40FC">
            <w:pPr>
              <w:rPr>
                <w:rFonts w:ascii="Segoe UI" w:hAnsi="Segoe UI" w:cs="Segoe UI"/>
              </w:rPr>
            </w:pPr>
            <w:r w:rsidRPr="007F3A55">
              <w:rPr>
                <w:rFonts w:ascii="Segoe UI" w:hAnsi="Segoe UI" w:cs="Segoe UI"/>
              </w:rPr>
              <w:t>Initial Version</w:t>
            </w:r>
          </w:p>
        </w:tc>
      </w:tr>
      <w:tr w:rsidR="006E426B" w:rsidRPr="00CF694F" w14:paraId="34CE0A41" w14:textId="77777777" w:rsidTr="3E661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26" w:type="dxa"/>
          </w:tcPr>
          <w:p w14:paraId="62EBF3C5" w14:textId="2EE11D88" w:rsidR="006E426B" w:rsidRPr="007F3A55" w:rsidRDefault="006E426B" w:rsidP="006E426B">
            <w:pPr>
              <w:rPr>
                <w:rFonts w:ascii="Segoe UI" w:hAnsi="Segoe UI" w:cs="Segoe UI"/>
              </w:rPr>
            </w:pPr>
          </w:p>
        </w:tc>
        <w:tc>
          <w:tcPr>
            <w:tcW w:w="1255" w:type="dxa"/>
          </w:tcPr>
          <w:p w14:paraId="6D98A12B" w14:textId="7445A53D" w:rsidR="006E426B" w:rsidRPr="007F3A55" w:rsidRDefault="006E426B" w:rsidP="006E426B">
            <w:pPr>
              <w:rPr>
                <w:rFonts w:ascii="Segoe UI" w:hAnsi="Segoe UI" w:cs="Segoe UI"/>
              </w:rPr>
            </w:pPr>
          </w:p>
        </w:tc>
        <w:tc>
          <w:tcPr>
            <w:tcW w:w="3359" w:type="dxa"/>
          </w:tcPr>
          <w:p w14:paraId="2946DB82" w14:textId="0730C015" w:rsidR="006E426B" w:rsidRPr="007F3A55" w:rsidRDefault="006E426B" w:rsidP="009B416D">
            <w:pPr>
              <w:rPr>
                <w:rFonts w:ascii="Segoe UI" w:hAnsi="Segoe UI" w:cs="Segoe UI"/>
              </w:rPr>
            </w:pPr>
          </w:p>
        </w:tc>
        <w:tc>
          <w:tcPr>
            <w:tcW w:w="4910" w:type="dxa"/>
          </w:tcPr>
          <w:p w14:paraId="5997CC1D" w14:textId="58210E5C" w:rsidR="006E426B" w:rsidRPr="007F3A55" w:rsidRDefault="006E426B" w:rsidP="006E426B">
            <w:pPr>
              <w:rPr>
                <w:rFonts w:ascii="Segoe UI" w:hAnsi="Segoe UI" w:cs="Segoe UI"/>
              </w:rPr>
            </w:pPr>
          </w:p>
        </w:tc>
      </w:tr>
      <w:tr w:rsidR="00CB1C8A" w:rsidRPr="00CF694F" w14:paraId="110FFD37" w14:textId="77777777" w:rsidTr="3E661E5A">
        <w:tc>
          <w:tcPr>
            <w:tcW w:w="926" w:type="dxa"/>
          </w:tcPr>
          <w:p w14:paraId="6B699379" w14:textId="5A4ADDD8" w:rsidR="00CB1C8A" w:rsidRPr="007F3A55" w:rsidRDefault="00CB1C8A" w:rsidP="00CB1C8A">
            <w:pPr>
              <w:rPr>
                <w:rFonts w:ascii="Segoe UI" w:hAnsi="Segoe UI" w:cs="Segoe UI"/>
              </w:rPr>
            </w:pPr>
          </w:p>
        </w:tc>
        <w:tc>
          <w:tcPr>
            <w:tcW w:w="1255" w:type="dxa"/>
          </w:tcPr>
          <w:p w14:paraId="3FE9F23F" w14:textId="78687484" w:rsidR="00CB1C8A" w:rsidRPr="007F3A55" w:rsidRDefault="00CB1C8A" w:rsidP="00CB1C8A">
            <w:pPr>
              <w:rPr>
                <w:rFonts w:ascii="Segoe UI" w:hAnsi="Segoe UI" w:cs="Segoe UI"/>
              </w:rPr>
            </w:pPr>
          </w:p>
        </w:tc>
        <w:tc>
          <w:tcPr>
            <w:tcW w:w="3359" w:type="dxa"/>
          </w:tcPr>
          <w:p w14:paraId="1F72F646" w14:textId="06B211FB" w:rsidR="00CB1C8A" w:rsidRPr="007F3A55" w:rsidRDefault="00CB1C8A" w:rsidP="00CB1C8A">
            <w:pPr>
              <w:rPr>
                <w:rFonts w:ascii="Segoe UI" w:hAnsi="Segoe UI" w:cs="Segoe UI"/>
              </w:rPr>
            </w:pPr>
          </w:p>
        </w:tc>
        <w:tc>
          <w:tcPr>
            <w:tcW w:w="4910" w:type="dxa"/>
          </w:tcPr>
          <w:p w14:paraId="08CE6F91" w14:textId="0D36B45D" w:rsidR="00CB1C8A" w:rsidRPr="007F3A55" w:rsidRDefault="00CB1C8A" w:rsidP="00CB1C8A">
            <w:pPr>
              <w:rPr>
                <w:rFonts w:ascii="Segoe UI" w:hAnsi="Segoe UI" w:cs="Segoe UI"/>
              </w:rPr>
            </w:pPr>
          </w:p>
        </w:tc>
      </w:tr>
      <w:tr w:rsidR="00FC1C1F" w:rsidRPr="00CF694F" w14:paraId="61CDCEAD" w14:textId="77777777" w:rsidTr="3E661E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26" w:type="dxa"/>
          </w:tcPr>
          <w:p w14:paraId="6BB9E253" w14:textId="638283E0" w:rsidR="00FC1C1F" w:rsidRPr="007F3A55" w:rsidRDefault="00FC1C1F" w:rsidP="00FC1C1F">
            <w:pPr>
              <w:rPr>
                <w:rFonts w:ascii="Segoe UI" w:hAnsi="Segoe UI" w:cs="Segoe UI"/>
              </w:rPr>
            </w:pPr>
          </w:p>
        </w:tc>
        <w:tc>
          <w:tcPr>
            <w:tcW w:w="1255" w:type="dxa"/>
          </w:tcPr>
          <w:p w14:paraId="23DE523C" w14:textId="312B41A7" w:rsidR="00FC1C1F" w:rsidRPr="007F3A55" w:rsidRDefault="00FC1C1F" w:rsidP="00FC1C1F">
            <w:pPr>
              <w:rPr>
                <w:rFonts w:ascii="Segoe UI" w:hAnsi="Segoe UI" w:cs="Segoe UI"/>
              </w:rPr>
            </w:pPr>
          </w:p>
        </w:tc>
        <w:tc>
          <w:tcPr>
            <w:tcW w:w="3359" w:type="dxa"/>
          </w:tcPr>
          <w:p w14:paraId="52E56223" w14:textId="3E507F2A" w:rsidR="00FC1C1F" w:rsidRPr="007F3A55" w:rsidRDefault="00FC1C1F" w:rsidP="00FC1C1F">
            <w:pPr>
              <w:rPr>
                <w:rFonts w:ascii="Segoe UI" w:hAnsi="Segoe UI" w:cs="Segoe UI"/>
              </w:rPr>
            </w:pPr>
          </w:p>
        </w:tc>
        <w:tc>
          <w:tcPr>
            <w:tcW w:w="4910" w:type="dxa"/>
          </w:tcPr>
          <w:p w14:paraId="07547A01" w14:textId="052D84E9" w:rsidR="00FC1C1F" w:rsidRPr="007F3A55" w:rsidRDefault="00FC1C1F" w:rsidP="00FC1C1F">
            <w:pPr>
              <w:rPr>
                <w:rFonts w:ascii="Segoe UI" w:hAnsi="Segoe UI" w:cs="Segoe UI"/>
              </w:rPr>
            </w:pPr>
          </w:p>
        </w:tc>
      </w:tr>
      <w:tr w:rsidR="004E5A7A" w:rsidRPr="00CF694F" w14:paraId="44FEC4A0" w14:textId="77777777" w:rsidTr="3E661E5A">
        <w:tc>
          <w:tcPr>
            <w:tcW w:w="926" w:type="dxa"/>
          </w:tcPr>
          <w:p w14:paraId="2B13999B" w14:textId="33039632" w:rsidR="004E5A7A" w:rsidRDefault="004E5A7A" w:rsidP="004E5A7A">
            <w:pPr>
              <w:rPr>
                <w:rFonts w:ascii="Segoe UI" w:hAnsi="Segoe UI" w:cs="Segoe UI"/>
              </w:rPr>
            </w:pPr>
          </w:p>
        </w:tc>
        <w:tc>
          <w:tcPr>
            <w:tcW w:w="1255" w:type="dxa"/>
          </w:tcPr>
          <w:p w14:paraId="29F895AB" w14:textId="5C43E05F" w:rsidR="004E5A7A" w:rsidRDefault="004E5A7A" w:rsidP="004E5A7A">
            <w:pPr>
              <w:rPr>
                <w:rFonts w:ascii="Segoe UI" w:hAnsi="Segoe UI" w:cs="Segoe UI"/>
              </w:rPr>
            </w:pPr>
          </w:p>
        </w:tc>
        <w:tc>
          <w:tcPr>
            <w:tcW w:w="3359" w:type="dxa"/>
          </w:tcPr>
          <w:p w14:paraId="40928A1A" w14:textId="19513AA7" w:rsidR="004E5A7A" w:rsidRDefault="004E5A7A" w:rsidP="004E5A7A">
            <w:pPr>
              <w:rPr>
                <w:rFonts w:ascii="Segoe UI" w:hAnsi="Segoe UI" w:cs="Segoe UI"/>
              </w:rPr>
            </w:pPr>
          </w:p>
        </w:tc>
        <w:tc>
          <w:tcPr>
            <w:tcW w:w="4910" w:type="dxa"/>
          </w:tcPr>
          <w:p w14:paraId="50C8DE23" w14:textId="210A0AE8" w:rsidR="004E5A7A" w:rsidRDefault="004E5A7A" w:rsidP="004E5A7A">
            <w:pPr>
              <w:rPr>
                <w:rFonts w:ascii="Segoe UI" w:hAnsi="Segoe UI" w:cs="Segoe UI"/>
              </w:rPr>
            </w:pPr>
          </w:p>
        </w:tc>
      </w:tr>
    </w:tbl>
    <w:p w14:paraId="07459315" w14:textId="77777777" w:rsidR="00E20E63" w:rsidRPr="00CF694F" w:rsidRDefault="00E20E63">
      <w:pPr>
        <w:spacing w:after="200"/>
        <w:rPr>
          <w:color w:val="333333" w:themeColor="text1"/>
          <w:highlight w:val="yellow"/>
        </w:rPr>
      </w:pPr>
      <w:r w:rsidRPr="00CF694F">
        <w:rPr>
          <w:b/>
          <w:bCs/>
          <w:color w:val="333333" w:themeColor="text1"/>
          <w:highlight w:val="yellow"/>
        </w:rPr>
        <w:br w:type="page"/>
      </w:r>
    </w:p>
    <w:p w14:paraId="6537F28F" w14:textId="77777777" w:rsidR="003979A8" w:rsidRPr="00CF694F" w:rsidRDefault="003979A8" w:rsidP="003979A8">
      <w:pPr>
        <w:rPr>
          <w:rFonts w:asciiTheme="majorHAnsi" w:hAnsiTheme="majorHAnsi" w:cstheme="majorHAnsi"/>
          <w:b/>
          <w:color w:val="333333" w:themeColor="text1"/>
          <w:highlight w:val="yellow"/>
          <w:u w:val="single"/>
        </w:rPr>
      </w:pPr>
    </w:p>
    <w:p w14:paraId="6DFB9E20" w14:textId="77777777" w:rsidR="00BC1390" w:rsidRPr="00CF694F" w:rsidRDefault="00BC1390" w:rsidP="003979A8">
      <w:pPr>
        <w:rPr>
          <w:rFonts w:asciiTheme="majorHAnsi" w:hAnsiTheme="majorHAnsi" w:cstheme="majorHAnsi"/>
          <w:b/>
          <w:color w:val="333333" w:themeColor="text1"/>
          <w:highlight w:val="yellow"/>
          <w:u w:val="single"/>
        </w:rPr>
      </w:pPr>
    </w:p>
    <w:sdt>
      <w:sdtPr>
        <w:rPr>
          <w:rFonts w:asciiTheme="minorHAnsi" w:eastAsiaTheme="minorHAnsi" w:hAnsiTheme="minorHAnsi" w:cstheme="minorHAnsi"/>
          <w:bCs w:val="0"/>
          <w:color w:val="333333" w:themeColor="text1"/>
          <w:sz w:val="20"/>
          <w:szCs w:val="20"/>
        </w:rPr>
        <w:id w:val="887698113"/>
        <w:docPartObj>
          <w:docPartGallery w:val="Table of Contents"/>
          <w:docPartUnique/>
        </w:docPartObj>
      </w:sdtPr>
      <w:sdtContent>
        <w:p w14:paraId="22E0FC93" w14:textId="77777777" w:rsidR="009113F6" w:rsidRPr="00AA71CD" w:rsidRDefault="5EE5F570" w:rsidP="7F44BF72">
          <w:pPr>
            <w:pStyle w:val="TOCHeading"/>
            <w:rPr>
              <w:color w:val="333333"/>
            </w:rPr>
          </w:pPr>
          <w:r w:rsidRPr="7F44BF72">
            <w:rPr>
              <w:color w:val="333333" w:themeColor="text1"/>
            </w:rPr>
            <w:t xml:space="preserve">Table of </w:t>
          </w:r>
          <w:r w:rsidR="51A0B622" w:rsidRPr="7F44BF72">
            <w:rPr>
              <w:color w:val="333333" w:themeColor="text1"/>
            </w:rPr>
            <w:t>Contents</w:t>
          </w:r>
        </w:p>
        <w:p w14:paraId="16076A47" w14:textId="237392D5" w:rsidR="00CE340E" w:rsidRDefault="7F44BF72">
          <w:pPr>
            <w:pStyle w:val="TOC1"/>
            <w:tabs>
              <w:tab w:val="left" w:pos="40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 w:rsidR="2E34F439">
            <w:instrText>TOC \o "1-3" \h \z \u</w:instrText>
          </w:r>
          <w:r>
            <w:fldChar w:fldCharType="separate"/>
          </w:r>
          <w:hyperlink w:anchor="_Toc132716643" w:history="1">
            <w:r w:rsidR="00CE340E" w:rsidRPr="00C93EBC">
              <w:rPr>
                <w:rStyle w:val="Hyperlink"/>
                <w:noProof/>
              </w:rPr>
              <w:t>1</w:t>
            </w:r>
            <w:r w:rsidR="00CE340E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="00CE340E" w:rsidRPr="00C93EBC">
              <w:rPr>
                <w:rStyle w:val="Hyperlink"/>
                <w:noProof/>
              </w:rPr>
              <w:t>Introduction</w:t>
            </w:r>
            <w:r w:rsidR="00CE340E">
              <w:rPr>
                <w:noProof/>
                <w:webHidden/>
              </w:rPr>
              <w:tab/>
            </w:r>
            <w:r w:rsidR="00CE340E">
              <w:rPr>
                <w:noProof/>
                <w:webHidden/>
              </w:rPr>
              <w:fldChar w:fldCharType="begin"/>
            </w:r>
            <w:r w:rsidR="00CE340E">
              <w:rPr>
                <w:noProof/>
                <w:webHidden/>
              </w:rPr>
              <w:instrText xml:space="preserve"> PAGEREF _Toc132716643 \h </w:instrText>
            </w:r>
            <w:r w:rsidR="00CE340E">
              <w:rPr>
                <w:noProof/>
                <w:webHidden/>
              </w:rPr>
            </w:r>
            <w:r w:rsidR="00CE340E">
              <w:rPr>
                <w:noProof/>
                <w:webHidden/>
              </w:rPr>
              <w:fldChar w:fldCharType="separate"/>
            </w:r>
            <w:r w:rsidR="00CE340E">
              <w:rPr>
                <w:noProof/>
                <w:webHidden/>
              </w:rPr>
              <w:t>1</w:t>
            </w:r>
            <w:r w:rsidR="00CE340E">
              <w:rPr>
                <w:noProof/>
                <w:webHidden/>
              </w:rPr>
              <w:fldChar w:fldCharType="end"/>
            </w:r>
          </w:hyperlink>
        </w:p>
        <w:p w14:paraId="3584E050" w14:textId="425842F9" w:rsidR="00CE340E" w:rsidRDefault="00CE340E">
          <w:pPr>
            <w:pStyle w:val="TOC2"/>
            <w:tabs>
              <w:tab w:val="left" w:pos="600"/>
              <w:tab w:val="right" w:leader="dot" w:pos="10456"/>
            </w:tabs>
            <w:rPr>
              <w:rFonts w:eastAsiaTheme="minorEastAsia" w:cstheme="minorBidi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132716644" w:history="1">
            <w:r w:rsidRPr="00C93EB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C93EB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3195" w14:textId="3093BB33" w:rsidR="00CE340E" w:rsidRDefault="00CE340E">
          <w:pPr>
            <w:pStyle w:val="TOC2"/>
            <w:tabs>
              <w:tab w:val="left" w:pos="600"/>
              <w:tab w:val="right" w:leader="dot" w:pos="10456"/>
            </w:tabs>
            <w:rPr>
              <w:rFonts w:eastAsiaTheme="minorEastAsia" w:cstheme="minorBidi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132716645" w:history="1">
            <w:r w:rsidRPr="00C93EBC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Cs w:val="0"/>
                <w:noProof/>
                <w:color w:val="auto"/>
                <w:sz w:val="22"/>
                <w:szCs w:val="22"/>
                <w:lang w:val="en-AU" w:eastAsia="en-AU"/>
              </w:rPr>
              <w:tab/>
            </w:r>
            <w:r w:rsidRPr="00C93EBC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375B" w14:textId="60E0F6C5" w:rsidR="7F44BF72" w:rsidRDefault="7F44BF72" w:rsidP="7F44BF72">
          <w:pPr>
            <w:pStyle w:val="TOC3"/>
            <w:tabs>
              <w:tab w:val="left" w:pos="990"/>
              <w:tab w:val="right" w:leader="dot" w:pos="1045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6C1B24" w14:textId="3A15F44D" w:rsidR="4B0A57C6" w:rsidRDefault="4B0A57C6" w:rsidP="4B0A57C6">
      <w:pPr>
        <w:pStyle w:val="TOC2"/>
        <w:tabs>
          <w:tab w:val="left" w:pos="600"/>
          <w:tab w:val="right" w:leader="dot" w:pos="10455"/>
        </w:tabs>
        <w:rPr>
          <w:rStyle w:val="Hyperlink"/>
        </w:rPr>
      </w:pPr>
    </w:p>
    <w:p w14:paraId="43905017" w14:textId="55553F50" w:rsidR="001D09B4" w:rsidRDefault="001D09B4" w:rsidP="701917EF">
      <w:pPr>
        <w:pStyle w:val="TOC2"/>
        <w:tabs>
          <w:tab w:val="left" w:pos="600"/>
          <w:tab w:val="right" w:leader="dot" w:pos="10455"/>
        </w:tabs>
        <w:rPr>
          <w:rStyle w:val="Hyperlink"/>
          <w:noProof/>
          <w:lang w:val="en-AU" w:eastAsia="en-AU"/>
        </w:rPr>
      </w:pPr>
    </w:p>
    <w:p w14:paraId="144A5D23" w14:textId="125D4B44" w:rsidR="005D2FB8" w:rsidRPr="00F81F61" w:rsidRDefault="005D2FB8" w:rsidP="701917EF">
      <w:pPr>
        <w:rPr>
          <w:color w:val="333333" w:themeColor="text1"/>
        </w:rPr>
      </w:pPr>
    </w:p>
    <w:p w14:paraId="738610EB" w14:textId="77777777" w:rsidR="005D2FB8" w:rsidRPr="00CF694F" w:rsidRDefault="005D2FB8" w:rsidP="005D2FB8">
      <w:pPr>
        <w:rPr>
          <w:rFonts w:ascii="Segoe UI" w:hAnsi="Segoe UI" w:cs="Segoe UI"/>
          <w:color w:val="333333" w:themeColor="text1"/>
          <w:highlight w:val="yellow"/>
        </w:rPr>
      </w:pPr>
    </w:p>
    <w:p w14:paraId="78A09075" w14:textId="06673816" w:rsidR="701917EF" w:rsidRDefault="701917EF" w:rsidP="701917EF">
      <w:pPr>
        <w:jc w:val="center"/>
        <w:rPr>
          <w:rFonts w:ascii="Segoe UI" w:hAnsi="Segoe UI" w:cs="Segoe UI"/>
          <w:color w:val="333333" w:themeColor="text1"/>
          <w:highlight w:val="yellow"/>
        </w:rPr>
        <w:sectPr w:rsidR="701917EF" w:rsidSect="00DE297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6" w:h="16838" w:code="9"/>
          <w:pgMar w:top="720" w:right="720" w:bottom="720" w:left="720" w:header="720" w:footer="792" w:gutter="0"/>
          <w:pgNumType w:fmt="lowerRoman" w:start="0"/>
          <w:cols w:space="720"/>
          <w:titlePg/>
          <w:docGrid w:linePitch="360"/>
        </w:sectPr>
      </w:pPr>
    </w:p>
    <w:p w14:paraId="3E7A9F1C" w14:textId="4543A1E1" w:rsidR="00405A6F" w:rsidRPr="00AA71CD" w:rsidRDefault="30AF12E5" w:rsidP="00405A6F">
      <w:pPr>
        <w:pStyle w:val="Heading1"/>
        <w:spacing w:before="240" w:after="0" w:line="259" w:lineRule="auto"/>
        <w:rPr>
          <w:color w:val="333333"/>
        </w:rPr>
      </w:pPr>
      <w:bookmarkStart w:id="0" w:name="_Toc482787443"/>
      <w:bookmarkStart w:id="1" w:name="_Toc482791841"/>
      <w:bookmarkStart w:id="2" w:name="_Toc482788176"/>
      <w:bookmarkStart w:id="3" w:name="_Toc484002376"/>
      <w:bookmarkStart w:id="4" w:name="_Toc484090374"/>
      <w:bookmarkStart w:id="5" w:name="_Toc484090344"/>
      <w:bookmarkStart w:id="6" w:name="_Toc501465987"/>
      <w:bookmarkStart w:id="7" w:name="_Toc518781937"/>
      <w:bookmarkStart w:id="8" w:name="_Toc518774526"/>
      <w:bookmarkStart w:id="9" w:name="_Toc25073968"/>
      <w:bookmarkStart w:id="10" w:name="_Toc132716643"/>
      <w:r w:rsidRPr="7F44BF72">
        <w:rPr>
          <w:color w:val="333333" w:themeColor="text1"/>
        </w:rPr>
        <w:lastRenderedPageBreak/>
        <w:t>In</w:t>
      </w:r>
      <w:r w:rsidR="65014592" w:rsidRPr="7F44BF72">
        <w:rPr>
          <w:color w:val="333333" w:themeColor="text1"/>
        </w:rPr>
        <w:t>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AB6A62A" w14:textId="001CE1C0" w:rsidR="00405A6F" w:rsidRPr="00AA71CD" w:rsidRDefault="15273800" w:rsidP="00405A6F">
      <w:pPr>
        <w:pStyle w:val="Heading2"/>
        <w:spacing w:before="480"/>
        <w:rPr>
          <w:color w:val="333333"/>
        </w:rPr>
      </w:pPr>
      <w:bookmarkStart w:id="11" w:name="_Toc132716644"/>
      <w:r w:rsidRPr="7F44BF72">
        <w:rPr>
          <w:color w:val="333333" w:themeColor="text1"/>
        </w:rPr>
        <w:t>Purpose</w:t>
      </w:r>
      <w:bookmarkEnd w:id="11"/>
    </w:p>
    <w:p w14:paraId="7FF76858" w14:textId="42BFCEEA" w:rsidR="00F20BEB" w:rsidRDefault="00226800" w:rsidP="00F20BEB">
      <w:pPr>
        <w:spacing w:after="160" w:line="259" w:lineRule="auto"/>
        <w:ind w:left="425"/>
      </w:pPr>
      <w:r w:rsidRPr="00226800">
        <w:t xml:space="preserve">The purpose of this document is to provide proof of security controls followed while implementing </w:t>
      </w:r>
      <w:r w:rsidR="00A05653">
        <w:t xml:space="preserve">the new functional requirements for </w:t>
      </w:r>
      <w:r w:rsidRPr="00226800">
        <w:t>DMT project</w:t>
      </w:r>
      <w:r>
        <w:t>.</w:t>
      </w:r>
    </w:p>
    <w:p w14:paraId="17320FD3" w14:textId="39193633" w:rsidR="00226800" w:rsidRPr="00226800" w:rsidRDefault="00226800" w:rsidP="00F20BEB">
      <w:pPr>
        <w:spacing w:after="160" w:line="259" w:lineRule="auto"/>
        <w:ind w:left="425"/>
        <w:rPr>
          <w:i/>
          <w:iCs/>
          <w:color w:val="FF0000"/>
        </w:rPr>
      </w:pPr>
      <w:r w:rsidRPr="00226800">
        <w:rPr>
          <w:i/>
          <w:iCs/>
          <w:color w:val="FF0000"/>
        </w:rPr>
        <w:t xml:space="preserve">*Due to </w:t>
      </w:r>
      <w:r w:rsidRPr="00226800">
        <w:rPr>
          <w:i/>
          <w:iCs/>
          <w:color w:val="FF0000"/>
        </w:rPr>
        <w:t>FortiGate</w:t>
      </w:r>
      <w:r w:rsidRPr="00226800">
        <w:rPr>
          <w:i/>
          <w:iCs/>
          <w:color w:val="FF0000"/>
        </w:rPr>
        <w:t xml:space="preserve"> issues screenshots are taken from non-production. Production environment also uses same code base. Deployment happens through </w:t>
      </w:r>
      <w:r w:rsidRPr="00226800">
        <w:rPr>
          <w:i/>
          <w:iCs/>
          <w:color w:val="FF0000"/>
        </w:rPr>
        <w:t>IAC;</w:t>
      </w:r>
      <w:r w:rsidRPr="00226800">
        <w:rPr>
          <w:i/>
          <w:iCs/>
          <w:color w:val="FF0000"/>
        </w:rPr>
        <w:t xml:space="preserve"> same security controls will be applicable.</w:t>
      </w:r>
    </w:p>
    <w:p w14:paraId="7F07A397" w14:textId="488B0200" w:rsidR="00F20BEB" w:rsidRDefault="00F20BEB" w:rsidP="00F20BEB">
      <w:pPr>
        <w:pStyle w:val="Heading2"/>
      </w:pPr>
      <w:r>
        <w:t xml:space="preserve">Threat Scenarios </w:t>
      </w:r>
    </w:p>
    <w:p w14:paraId="611AA235" w14:textId="2FE0A916" w:rsidR="00774C09" w:rsidRDefault="00774C09" w:rsidP="00774C09">
      <w:pPr>
        <w:pStyle w:val="Heading3"/>
      </w:pPr>
      <w:r>
        <w:t>T01</w:t>
      </w:r>
    </w:p>
    <w:tbl>
      <w:tblPr>
        <w:tblStyle w:val="TableGrid"/>
        <w:tblW w:w="9746" w:type="dxa"/>
        <w:tblInd w:w="720" w:type="dxa"/>
        <w:tblLook w:val="04A0" w:firstRow="1" w:lastRow="0" w:firstColumn="1" w:lastColumn="0" w:noHBand="0" w:noVBand="1"/>
      </w:tblPr>
      <w:tblGrid>
        <w:gridCol w:w="648"/>
        <w:gridCol w:w="2627"/>
        <w:gridCol w:w="2274"/>
        <w:gridCol w:w="4197"/>
      </w:tblGrid>
      <w:tr w:rsidR="00774C09" w14:paraId="46840BFC" w14:textId="77777777" w:rsidTr="00226800">
        <w:tc>
          <w:tcPr>
            <w:tcW w:w="648" w:type="dxa"/>
          </w:tcPr>
          <w:p w14:paraId="2D350763" w14:textId="2AF55F00" w:rsidR="00774C09" w:rsidRDefault="00774C09" w:rsidP="00774C09">
            <w:r>
              <w:t>ID</w:t>
            </w:r>
          </w:p>
        </w:tc>
        <w:tc>
          <w:tcPr>
            <w:tcW w:w="2627" w:type="dxa"/>
          </w:tcPr>
          <w:p w14:paraId="66692CDD" w14:textId="231A3083" w:rsidR="00774C09" w:rsidRDefault="00774C09" w:rsidP="00774C09">
            <w:r>
              <w:t>Attack Surface</w:t>
            </w:r>
          </w:p>
        </w:tc>
        <w:tc>
          <w:tcPr>
            <w:tcW w:w="2274" w:type="dxa"/>
          </w:tcPr>
          <w:p w14:paraId="6BEB1A8F" w14:textId="1178F7C6" w:rsidR="00774C09" w:rsidRDefault="00774C09" w:rsidP="00774C09">
            <w:r>
              <w:t>Threat Actor Category</w:t>
            </w:r>
          </w:p>
        </w:tc>
        <w:tc>
          <w:tcPr>
            <w:tcW w:w="4197" w:type="dxa"/>
          </w:tcPr>
          <w:p w14:paraId="3566DEF4" w14:textId="06A8F854" w:rsidR="00774C09" w:rsidRDefault="00774C09" w:rsidP="00774C09">
            <w:r>
              <w:t>Threat Scenario</w:t>
            </w:r>
          </w:p>
        </w:tc>
      </w:tr>
      <w:tr w:rsidR="00774C09" w14:paraId="185BDC91" w14:textId="77777777" w:rsidTr="00226800">
        <w:tc>
          <w:tcPr>
            <w:tcW w:w="648" w:type="dxa"/>
          </w:tcPr>
          <w:p w14:paraId="52CC981D" w14:textId="0BE74E80" w:rsidR="00774C09" w:rsidRDefault="00226800" w:rsidP="00774C09">
            <w:r>
              <w:t>T01</w:t>
            </w:r>
          </w:p>
        </w:tc>
        <w:tc>
          <w:tcPr>
            <w:tcW w:w="2627" w:type="dxa"/>
          </w:tcPr>
          <w:p w14:paraId="0DF47B03" w14:textId="2BE92110" w:rsidR="00774C09" w:rsidRDefault="00226800" w:rsidP="00774C09">
            <w:r>
              <w:t>Migration Virtual Machine</w:t>
            </w:r>
          </w:p>
        </w:tc>
        <w:tc>
          <w:tcPr>
            <w:tcW w:w="2274" w:type="dxa"/>
          </w:tcPr>
          <w:p w14:paraId="771FD9D5" w14:textId="60DBB66A" w:rsidR="00774C09" w:rsidRDefault="00226800" w:rsidP="00774C09">
            <w:r>
              <w:t>External</w:t>
            </w:r>
          </w:p>
        </w:tc>
        <w:tc>
          <w:tcPr>
            <w:tcW w:w="4197" w:type="dxa"/>
          </w:tcPr>
          <w:p w14:paraId="4F7D0AD6" w14:textId="77777777" w:rsidR="00226800" w:rsidRDefault="00226800" w:rsidP="00226800">
            <w:pPr>
              <w:spacing w:line="240" w:lineRule="auto"/>
            </w:pPr>
            <w:r>
              <w:t xml:space="preserve">An attacker delivers a malicious payload to </w:t>
            </w:r>
          </w:p>
          <w:p w14:paraId="0B158FAF" w14:textId="77777777" w:rsidR="00226800" w:rsidRDefault="00226800" w:rsidP="00226800">
            <w:pPr>
              <w:spacing w:line="240" w:lineRule="auto"/>
            </w:pPr>
            <w:r>
              <w:t xml:space="preserve">the migration VM SFTP in attempt to gain a </w:t>
            </w:r>
          </w:p>
          <w:p w14:paraId="1BF4C5FB" w14:textId="5535DB2E" w:rsidR="00774C09" w:rsidRDefault="00226800" w:rsidP="00226800">
            <w:r>
              <w:t>foothold within the CFS network</w:t>
            </w:r>
          </w:p>
        </w:tc>
      </w:tr>
    </w:tbl>
    <w:p w14:paraId="58C38ECD" w14:textId="0E264CCE" w:rsidR="00774C09" w:rsidRDefault="00774C09" w:rsidP="00774C09">
      <w:pPr>
        <w:ind w:left="720"/>
      </w:pPr>
    </w:p>
    <w:p w14:paraId="6E5D2D2F" w14:textId="33CAB833" w:rsidR="00226800" w:rsidRDefault="00226800" w:rsidP="00774C09">
      <w:pPr>
        <w:ind w:left="720"/>
        <w:rPr>
          <w:b/>
          <w:bCs/>
        </w:rPr>
      </w:pPr>
      <w:r>
        <w:rPr>
          <w:b/>
          <w:bCs/>
        </w:rPr>
        <w:t>Control Countermeasures</w:t>
      </w:r>
    </w:p>
    <w:p w14:paraId="6B4D6988" w14:textId="3003ABE6" w:rsidR="00774C09" w:rsidRPr="00226800" w:rsidRDefault="00226800" w:rsidP="00226800">
      <w:pPr>
        <w:pStyle w:val="ListParagraph"/>
        <w:numPr>
          <w:ilvl w:val="0"/>
          <w:numId w:val="38"/>
        </w:numPr>
        <w:rPr>
          <w:b/>
          <w:bCs/>
        </w:rPr>
      </w:pPr>
      <w:r>
        <w:t>Apply MDE – Azure Defender security extensions for antimalware on VM</w:t>
      </w:r>
      <w:r>
        <w:rPr>
          <w:noProof/>
        </w:rPr>
        <w:drawing>
          <wp:inline distT="0" distB="0" distL="0" distR="0" wp14:anchorId="0261E7EA" wp14:editId="14562A57">
            <wp:extent cx="5257800" cy="234820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78" cy="23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8590" w14:textId="7D07EBC0" w:rsidR="00774C09" w:rsidRDefault="00226800" w:rsidP="00934991">
      <w:pPr>
        <w:pStyle w:val="ListParagraph"/>
        <w:numPr>
          <w:ilvl w:val="0"/>
          <w:numId w:val="38"/>
        </w:numPr>
      </w:pPr>
      <w:r w:rsidRPr="00226800">
        <w:lastRenderedPageBreak/>
        <w:t>Make sure Defender definitions are up to date</w:t>
      </w:r>
      <w:r>
        <w:t>.</w:t>
      </w:r>
      <w:r w:rsidR="00934991" w:rsidRPr="00934991">
        <w:t xml:space="preserve"> </w:t>
      </w:r>
      <w:r w:rsidR="00934991" w:rsidRPr="00934991">
        <w:drawing>
          <wp:inline distT="0" distB="0" distL="0" distR="0" wp14:anchorId="3F84A63F" wp14:editId="724FDE16">
            <wp:extent cx="5509260" cy="292992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3767" cy="2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1BF6" w14:textId="64B9E632" w:rsidR="00934991" w:rsidRDefault="00934991" w:rsidP="00934991">
      <w:pPr>
        <w:pStyle w:val="ListParagraph"/>
        <w:numPr>
          <w:ilvl w:val="0"/>
          <w:numId w:val="38"/>
        </w:numPr>
      </w:pPr>
      <w:r>
        <w:t>Unzip and scan transferred files for Malware</w:t>
      </w:r>
      <w:r>
        <w:t>.</w:t>
      </w:r>
      <w:r w:rsidRPr="00934991">
        <w:rPr>
          <w:noProof/>
        </w:rPr>
        <w:t xml:space="preserve"> </w:t>
      </w:r>
      <w:r w:rsidRPr="00934991">
        <w:drawing>
          <wp:inline distT="0" distB="0" distL="0" distR="0" wp14:anchorId="40CA3C74" wp14:editId="1C0598CD">
            <wp:extent cx="5626002" cy="2965665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4987" cy="29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0AA4" w14:textId="77777777" w:rsidR="00934991" w:rsidRPr="00774C09" w:rsidRDefault="00934991" w:rsidP="00934991">
      <w:pPr>
        <w:pStyle w:val="ListParagraph"/>
        <w:numPr>
          <w:ilvl w:val="0"/>
          <w:numId w:val="0"/>
        </w:numPr>
        <w:ind w:left="1440"/>
      </w:pPr>
    </w:p>
    <w:p w14:paraId="17D8980A" w14:textId="77777777" w:rsidR="00774C09" w:rsidRPr="00774C09" w:rsidRDefault="00774C09" w:rsidP="00774C09"/>
    <w:p w14:paraId="1DC3B975" w14:textId="528532CC" w:rsidR="00934991" w:rsidRDefault="00934991" w:rsidP="00934991">
      <w:pPr>
        <w:pStyle w:val="Heading3"/>
      </w:pPr>
      <w:r>
        <w:t>T02</w:t>
      </w:r>
    </w:p>
    <w:tbl>
      <w:tblPr>
        <w:tblStyle w:val="TableGrid"/>
        <w:tblW w:w="9746" w:type="dxa"/>
        <w:tblInd w:w="720" w:type="dxa"/>
        <w:tblLook w:val="04A0" w:firstRow="1" w:lastRow="0" w:firstColumn="1" w:lastColumn="0" w:noHBand="0" w:noVBand="1"/>
      </w:tblPr>
      <w:tblGrid>
        <w:gridCol w:w="648"/>
        <w:gridCol w:w="2627"/>
        <w:gridCol w:w="2274"/>
        <w:gridCol w:w="4197"/>
      </w:tblGrid>
      <w:tr w:rsidR="00934991" w14:paraId="720AF536" w14:textId="77777777" w:rsidTr="007B748C">
        <w:tc>
          <w:tcPr>
            <w:tcW w:w="648" w:type="dxa"/>
          </w:tcPr>
          <w:p w14:paraId="5A12600D" w14:textId="77777777" w:rsidR="00934991" w:rsidRDefault="00934991" w:rsidP="007B748C">
            <w:r>
              <w:t>ID</w:t>
            </w:r>
          </w:p>
        </w:tc>
        <w:tc>
          <w:tcPr>
            <w:tcW w:w="2627" w:type="dxa"/>
          </w:tcPr>
          <w:p w14:paraId="0DFBC24B" w14:textId="77777777" w:rsidR="00934991" w:rsidRDefault="00934991" w:rsidP="007B748C">
            <w:r>
              <w:t>Attack Surface</w:t>
            </w:r>
          </w:p>
        </w:tc>
        <w:tc>
          <w:tcPr>
            <w:tcW w:w="2274" w:type="dxa"/>
          </w:tcPr>
          <w:p w14:paraId="0E597C7C" w14:textId="77777777" w:rsidR="00934991" w:rsidRDefault="00934991" w:rsidP="007B748C">
            <w:r>
              <w:t>Threat Actor Category</w:t>
            </w:r>
          </w:p>
        </w:tc>
        <w:tc>
          <w:tcPr>
            <w:tcW w:w="4197" w:type="dxa"/>
          </w:tcPr>
          <w:p w14:paraId="1A094E3B" w14:textId="77777777" w:rsidR="00934991" w:rsidRDefault="00934991" w:rsidP="007B748C">
            <w:r>
              <w:t>Threat Scenario</w:t>
            </w:r>
          </w:p>
        </w:tc>
      </w:tr>
      <w:tr w:rsidR="00934991" w14:paraId="13C09855" w14:textId="77777777" w:rsidTr="007B748C">
        <w:tc>
          <w:tcPr>
            <w:tcW w:w="648" w:type="dxa"/>
          </w:tcPr>
          <w:p w14:paraId="296E1945" w14:textId="1DFF4CFE" w:rsidR="00934991" w:rsidRDefault="00934991" w:rsidP="007B748C">
            <w:r>
              <w:t>T0</w:t>
            </w:r>
            <w:r>
              <w:t>2</w:t>
            </w:r>
          </w:p>
        </w:tc>
        <w:tc>
          <w:tcPr>
            <w:tcW w:w="2627" w:type="dxa"/>
          </w:tcPr>
          <w:p w14:paraId="7FCC4142" w14:textId="63683613" w:rsidR="00934991" w:rsidRDefault="00934991" w:rsidP="00934991">
            <w:r>
              <w:t>Azure Storage accounts</w:t>
            </w:r>
          </w:p>
        </w:tc>
        <w:tc>
          <w:tcPr>
            <w:tcW w:w="2274" w:type="dxa"/>
          </w:tcPr>
          <w:p w14:paraId="59F06EF8" w14:textId="5293B4D6" w:rsidR="00934991" w:rsidRDefault="00934991" w:rsidP="00934991">
            <w:r>
              <w:t>Internal / External</w:t>
            </w:r>
          </w:p>
        </w:tc>
        <w:tc>
          <w:tcPr>
            <w:tcW w:w="4197" w:type="dxa"/>
          </w:tcPr>
          <w:p w14:paraId="597E52F0" w14:textId="77777777" w:rsidR="00934991" w:rsidRDefault="00934991" w:rsidP="00934991">
            <w:pPr>
              <w:spacing w:line="240" w:lineRule="auto"/>
            </w:pPr>
            <w:r>
              <w:t xml:space="preserve">An attacker delivers a malicious payload to </w:t>
            </w:r>
          </w:p>
          <w:p w14:paraId="7C45905F" w14:textId="14643346" w:rsidR="00934991" w:rsidRDefault="00934991" w:rsidP="00934991">
            <w:r>
              <w:t>the Azure Storage accounts in attempt to</w:t>
            </w:r>
            <w:r>
              <w:t xml:space="preserve"> </w:t>
            </w:r>
            <w:r>
              <w:t>gain access to data</w:t>
            </w:r>
          </w:p>
        </w:tc>
      </w:tr>
    </w:tbl>
    <w:p w14:paraId="30ED44CD" w14:textId="77777777" w:rsidR="00934991" w:rsidRDefault="00934991" w:rsidP="00934991">
      <w:pPr>
        <w:ind w:left="720"/>
        <w:rPr>
          <w:b/>
          <w:bCs/>
        </w:rPr>
      </w:pPr>
    </w:p>
    <w:p w14:paraId="620C6889" w14:textId="19754437" w:rsidR="00934991" w:rsidRDefault="00934991" w:rsidP="00934991">
      <w:pPr>
        <w:ind w:left="720"/>
        <w:rPr>
          <w:b/>
          <w:bCs/>
        </w:rPr>
      </w:pPr>
      <w:r>
        <w:rPr>
          <w:b/>
          <w:bCs/>
        </w:rPr>
        <w:t>Control Countermeasures</w:t>
      </w:r>
    </w:p>
    <w:p w14:paraId="7AB6DD77" w14:textId="2CE39AC8" w:rsidR="005A26C4" w:rsidRDefault="00934991" w:rsidP="005A26C4">
      <w:pPr>
        <w:pStyle w:val="ListParagraph"/>
        <w:numPr>
          <w:ilvl w:val="0"/>
          <w:numId w:val="39"/>
        </w:numPr>
      </w:pPr>
      <w:r w:rsidRPr="00934991">
        <w:t xml:space="preserve">Apply Microsoft Defender for </w:t>
      </w:r>
      <w:proofErr w:type="gramStart"/>
      <w:r w:rsidRPr="00934991">
        <w:t>Storage on Storage</w:t>
      </w:r>
      <w:proofErr w:type="gramEnd"/>
      <w:r w:rsidRPr="00934991">
        <w:t xml:space="preserve"> accounts</w:t>
      </w:r>
      <w:r w:rsidR="007E19FD" w:rsidRPr="007E19FD">
        <w:t xml:space="preserve"> </w:t>
      </w:r>
    </w:p>
    <w:p w14:paraId="545B23FA" w14:textId="77777777" w:rsidR="005A26C4" w:rsidRDefault="005A26C4" w:rsidP="005A26C4">
      <w:pPr>
        <w:pStyle w:val="ListParagraph"/>
        <w:numPr>
          <w:ilvl w:val="0"/>
          <w:numId w:val="39"/>
        </w:numPr>
      </w:pPr>
      <w:r w:rsidRPr="007E19FD">
        <w:t>Integration to Microsoft Defender for Cloud</w:t>
      </w:r>
    </w:p>
    <w:p w14:paraId="47801080" w14:textId="77777777" w:rsidR="005A26C4" w:rsidRDefault="005A26C4" w:rsidP="005A26C4">
      <w:pPr>
        <w:pStyle w:val="ListParagraph"/>
        <w:numPr>
          <w:ilvl w:val="0"/>
          <w:numId w:val="39"/>
        </w:numPr>
      </w:pPr>
      <w:r>
        <w:t xml:space="preserve">Real time malware scanning of stored data and </w:t>
      </w:r>
      <w:proofErr w:type="gramStart"/>
      <w:r>
        <w:t>files</w:t>
      </w:r>
      <w:proofErr w:type="gramEnd"/>
    </w:p>
    <w:p w14:paraId="21E6F32A" w14:textId="5953B0EA" w:rsidR="007E19FD" w:rsidRDefault="007E19FD" w:rsidP="005A26C4">
      <w:pPr>
        <w:pStyle w:val="ListParagraph"/>
        <w:numPr>
          <w:ilvl w:val="0"/>
          <w:numId w:val="0"/>
        </w:numPr>
        <w:ind w:left="1440"/>
      </w:pPr>
      <w:r>
        <w:rPr>
          <w:noProof/>
        </w:rPr>
        <w:lastRenderedPageBreak/>
        <w:drawing>
          <wp:inline distT="0" distB="0" distL="0" distR="0" wp14:anchorId="3BFCCD86" wp14:editId="799985B5">
            <wp:extent cx="5596695" cy="2353435"/>
            <wp:effectExtent l="0" t="0" r="4445" b="889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5110" cy="23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05B" w14:textId="340B6235" w:rsidR="00934991" w:rsidRDefault="007E19FD" w:rsidP="007E19FD">
      <w:pPr>
        <w:pStyle w:val="ListParagraph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1BCECAE9" wp14:editId="674B05BD">
            <wp:extent cx="5907356" cy="2570428"/>
            <wp:effectExtent l="0" t="0" r="0" b="190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3112" cy="25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98AC" w14:textId="77777777" w:rsidR="00934991" w:rsidRDefault="00934991" w:rsidP="007E19FD">
      <w:pPr>
        <w:rPr>
          <w:b/>
          <w:bCs/>
        </w:rPr>
      </w:pPr>
    </w:p>
    <w:p w14:paraId="5AFA9426" w14:textId="77777777" w:rsidR="00934991" w:rsidRPr="00934991" w:rsidRDefault="00934991" w:rsidP="00934991"/>
    <w:p w14:paraId="33C74FAE" w14:textId="36852847" w:rsidR="007E19FD" w:rsidRDefault="007E19FD" w:rsidP="007E19FD">
      <w:pPr>
        <w:pStyle w:val="Heading3"/>
      </w:pPr>
      <w:r>
        <w:t>T03</w:t>
      </w:r>
    </w:p>
    <w:tbl>
      <w:tblPr>
        <w:tblStyle w:val="TableGrid"/>
        <w:tblW w:w="9746" w:type="dxa"/>
        <w:tblInd w:w="720" w:type="dxa"/>
        <w:tblLook w:val="04A0" w:firstRow="1" w:lastRow="0" w:firstColumn="1" w:lastColumn="0" w:noHBand="0" w:noVBand="1"/>
      </w:tblPr>
      <w:tblGrid>
        <w:gridCol w:w="648"/>
        <w:gridCol w:w="2627"/>
        <w:gridCol w:w="2274"/>
        <w:gridCol w:w="4197"/>
      </w:tblGrid>
      <w:tr w:rsidR="007E19FD" w14:paraId="6C0E8D14" w14:textId="77777777" w:rsidTr="007B748C">
        <w:tc>
          <w:tcPr>
            <w:tcW w:w="648" w:type="dxa"/>
          </w:tcPr>
          <w:p w14:paraId="62BD7BA1" w14:textId="77777777" w:rsidR="007E19FD" w:rsidRDefault="007E19FD" w:rsidP="007B748C">
            <w:r>
              <w:t>ID</w:t>
            </w:r>
          </w:p>
        </w:tc>
        <w:tc>
          <w:tcPr>
            <w:tcW w:w="2627" w:type="dxa"/>
          </w:tcPr>
          <w:p w14:paraId="1A3CAA61" w14:textId="77777777" w:rsidR="007E19FD" w:rsidRDefault="007E19FD" w:rsidP="007B748C">
            <w:r>
              <w:t>Attack Surface</w:t>
            </w:r>
          </w:p>
        </w:tc>
        <w:tc>
          <w:tcPr>
            <w:tcW w:w="2274" w:type="dxa"/>
          </w:tcPr>
          <w:p w14:paraId="24610B61" w14:textId="77777777" w:rsidR="007E19FD" w:rsidRDefault="007E19FD" w:rsidP="007B748C">
            <w:r>
              <w:t>Threat Actor Category</w:t>
            </w:r>
          </w:p>
        </w:tc>
        <w:tc>
          <w:tcPr>
            <w:tcW w:w="4197" w:type="dxa"/>
          </w:tcPr>
          <w:p w14:paraId="39FE4E4C" w14:textId="77777777" w:rsidR="007E19FD" w:rsidRDefault="007E19FD" w:rsidP="007B748C">
            <w:r>
              <w:t>Threat Scenario</w:t>
            </w:r>
          </w:p>
        </w:tc>
      </w:tr>
      <w:tr w:rsidR="007E19FD" w14:paraId="7888E8B7" w14:textId="77777777" w:rsidTr="007B748C">
        <w:tc>
          <w:tcPr>
            <w:tcW w:w="648" w:type="dxa"/>
          </w:tcPr>
          <w:p w14:paraId="05471F72" w14:textId="78A58FCF" w:rsidR="007E19FD" w:rsidRDefault="007E19FD" w:rsidP="007B748C">
            <w:r>
              <w:t>T0</w:t>
            </w:r>
            <w:r>
              <w:t>3</w:t>
            </w:r>
          </w:p>
        </w:tc>
        <w:tc>
          <w:tcPr>
            <w:tcW w:w="2627" w:type="dxa"/>
          </w:tcPr>
          <w:p w14:paraId="148E108A" w14:textId="19045731" w:rsidR="007E19FD" w:rsidRDefault="007E19FD" w:rsidP="007E19FD">
            <w:r>
              <w:t>Azure Virtual Desktops</w:t>
            </w:r>
          </w:p>
        </w:tc>
        <w:tc>
          <w:tcPr>
            <w:tcW w:w="2274" w:type="dxa"/>
          </w:tcPr>
          <w:p w14:paraId="291D337C" w14:textId="77777777" w:rsidR="007E19FD" w:rsidRDefault="007E19FD" w:rsidP="007B748C">
            <w:r>
              <w:t>Internal / External</w:t>
            </w:r>
          </w:p>
        </w:tc>
        <w:tc>
          <w:tcPr>
            <w:tcW w:w="4197" w:type="dxa"/>
          </w:tcPr>
          <w:p w14:paraId="7FA5039F" w14:textId="69640562" w:rsidR="007E19FD" w:rsidRDefault="007E19FD" w:rsidP="007E19FD">
            <w:r>
              <w:t>An attacker exploits a security misconfiguration or vulnerability on the AVD to exfiltrate the data</w:t>
            </w:r>
          </w:p>
        </w:tc>
      </w:tr>
    </w:tbl>
    <w:p w14:paraId="5976C87F" w14:textId="77777777" w:rsidR="007E19FD" w:rsidRDefault="007E19FD" w:rsidP="007E19FD">
      <w:pPr>
        <w:ind w:left="720"/>
        <w:rPr>
          <w:b/>
          <w:bCs/>
        </w:rPr>
      </w:pPr>
    </w:p>
    <w:p w14:paraId="4902D285" w14:textId="3CF69A03" w:rsidR="007E19FD" w:rsidRDefault="007E19FD" w:rsidP="007E19FD">
      <w:pPr>
        <w:ind w:left="720"/>
        <w:rPr>
          <w:b/>
          <w:bCs/>
        </w:rPr>
      </w:pPr>
      <w:r>
        <w:rPr>
          <w:b/>
          <w:bCs/>
        </w:rPr>
        <w:t>Control Countermeasures</w:t>
      </w:r>
    </w:p>
    <w:p w14:paraId="5B7F31D1" w14:textId="07B26B17" w:rsidR="007E19FD" w:rsidRDefault="007E19FD" w:rsidP="007E19FD">
      <w:pPr>
        <w:pStyle w:val="ListParagraph"/>
        <w:numPr>
          <w:ilvl w:val="0"/>
          <w:numId w:val="40"/>
        </w:numPr>
      </w:pPr>
      <w:r w:rsidRPr="007E19FD">
        <w:t>Separate Personal Desktop Host Pools</w:t>
      </w:r>
      <w:r w:rsidRPr="007E19FD">
        <w:rPr>
          <w:noProof/>
        </w:rPr>
        <w:t xml:space="preserve"> </w:t>
      </w:r>
    </w:p>
    <w:p w14:paraId="3B0E4016" w14:textId="047B0494" w:rsidR="007E19FD" w:rsidRDefault="007E19FD" w:rsidP="007E19FD">
      <w:pPr>
        <w:pStyle w:val="ListParagraph"/>
        <w:numPr>
          <w:ilvl w:val="0"/>
          <w:numId w:val="40"/>
        </w:numPr>
      </w:pPr>
      <w:r>
        <w:t>Authentication - Active Directory Tier 1 identities</w:t>
      </w:r>
    </w:p>
    <w:p w14:paraId="7E6B5371" w14:textId="70327ED0" w:rsidR="007E19FD" w:rsidRDefault="00412167" w:rsidP="00F95FF7">
      <w:pPr>
        <w:pStyle w:val="ListParagraph"/>
        <w:numPr>
          <w:ilvl w:val="0"/>
          <w:numId w:val="40"/>
        </w:numPr>
      </w:pPr>
      <w:r>
        <w:t>Authorization</w:t>
      </w:r>
      <w:r w:rsidR="00F95FF7">
        <w:t xml:space="preserve"> - AAD groups for AVD assignments</w:t>
      </w:r>
    </w:p>
    <w:p w14:paraId="6AB1F9FE" w14:textId="364C33A8" w:rsidR="00F95FF7" w:rsidRDefault="00F95FF7" w:rsidP="00F95FF7">
      <w:pPr>
        <w:pStyle w:val="ListParagraph"/>
        <w:numPr>
          <w:ilvl w:val="0"/>
          <w:numId w:val="40"/>
        </w:numPr>
      </w:pPr>
      <w:r>
        <w:t>I</w:t>
      </w:r>
      <w:r>
        <w:t xml:space="preserve">ntra-subnet traffic blocked by default between nodes in same subnet, hosting AVD </w:t>
      </w:r>
      <w:proofErr w:type="gramStart"/>
      <w:r>
        <w:t>instances</w:t>
      </w:r>
      <w:proofErr w:type="gramEnd"/>
    </w:p>
    <w:p w14:paraId="24667C0A" w14:textId="433BB668" w:rsidR="004C50B1" w:rsidRDefault="004C50B1" w:rsidP="004C50B1">
      <w:pPr>
        <w:pStyle w:val="ListParagraph"/>
        <w:numPr>
          <w:ilvl w:val="0"/>
          <w:numId w:val="40"/>
        </w:numPr>
      </w:pPr>
      <w:r>
        <w:t xml:space="preserve">AVDs to have zero internet access except from network access required by baseline apps and specific app endpoints </w:t>
      </w:r>
      <w:proofErr w:type="gramStart"/>
      <w:r>
        <w:t>only</w:t>
      </w:r>
      <w:proofErr w:type="gramEnd"/>
      <w:r w:rsidRPr="004C50B1">
        <w:rPr>
          <w:noProof/>
        </w:rPr>
        <w:t xml:space="preserve"> </w:t>
      </w:r>
    </w:p>
    <w:p w14:paraId="3EF238FF" w14:textId="13D010BE" w:rsidR="00F95FF7" w:rsidRDefault="004C50B1" w:rsidP="004C50B1">
      <w:pPr>
        <w:pStyle w:val="ListParagraph"/>
        <w:numPr>
          <w:ilvl w:val="0"/>
          <w:numId w:val="40"/>
        </w:numPr>
      </w:pPr>
      <w:r>
        <w:t>Netskope agent part of AVD deployment, separate AD security group for these</w:t>
      </w:r>
      <w:r>
        <w:t xml:space="preserve"> </w:t>
      </w:r>
      <w:r>
        <w:t>identities for Netskope policies.</w:t>
      </w:r>
    </w:p>
    <w:p w14:paraId="358F65FE" w14:textId="692CC221" w:rsidR="004C50B1" w:rsidRDefault="004C50B1" w:rsidP="004C50B1">
      <w:pPr>
        <w:pStyle w:val="ListParagraph"/>
        <w:numPr>
          <w:ilvl w:val="0"/>
          <w:numId w:val="40"/>
        </w:numPr>
      </w:pPr>
      <w:r>
        <w:t xml:space="preserve">Netskope policies can lock down access to key portals by Tenant ID, reducing risk of data </w:t>
      </w:r>
      <w:proofErr w:type="gramStart"/>
      <w:r>
        <w:t>exfiltration</w:t>
      </w:r>
      <w:proofErr w:type="gramEnd"/>
    </w:p>
    <w:p w14:paraId="5948A11B" w14:textId="77777777" w:rsidR="004C50B1" w:rsidRDefault="004C50B1" w:rsidP="004C50B1">
      <w:pPr>
        <w:pStyle w:val="ListParagraph"/>
        <w:numPr>
          <w:ilvl w:val="0"/>
          <w:numId w:val="40"/>
        </w:numPr>
      </w:pPr>
      <w:r>
        <w:t xml:space="preserve">Netskope Data Loss Prevention policies </w:t>
      </w:r>
    </w:p>
    <w:p w14:paraId="0A86FB64" w14:textId="0FCBE54A" w:rsidR="004C50B1" w:rsidRDefault="004C50B1" w:rsidP="004C50B1">
      <w:pPr>
        <w:pStyle w:val="ListParagraph"/>
        <w:numPr>
          <w:ilvl w:val="0"/>
          <w:numId w:val="40"/>
        </w:numPr>
      </w:pPr>
      <w:r>
        <w:t>Netskope monitoring in place, based around the identity for outbound access granted.</w:t>
      </w:r>
    </w:p>
    <w:p w14:paraId="4227C35E" w14:textId="5A6120BF" w:rsidR="004C50B1" w:rsidRDefault="004C50B1" w:rsidP="004C50B1">
      <w:pPr>
        <w:pStyle w:val="ListParagraph"/>
        <w:numPr>
          <w:ilvl w:val="0"/>
          <w:numId w:val="40"/>
        </w:numPr>
      </w:pPr>
      <w:r>
        <w:t xml:space="preserve">AVDs in this persona must be excluded from: </w:t>
      </w:r>
    </w:p>
    <w:p w14:paraId="3D2EA360" w14:textId="5B81CA18" w:rsidR="004C50B1" w:rsidRDefault="004C50B1" w:rsidP="004C50B1">
      <w:pPr>
        <w:pStyle w:val="ListParagraph"/>
        <w:numPr>
          <w:ilvl w:val="0"/>
          <w:numId w:val="40"/>
        </w:numPr>
      </w:pPr>
      <w:r>
        <w:lastRenderedPageBreak/>
        <w:t>OneDrive for Business folder redirection</w:t>
      </w:r>
    </w:p>
    <w:p w14:paraId="082CEFF7" w14:textId="48F9C7C5" w:rsidR="004C50B1" w:rsidRDefault="004C50B1" w:rsidP="004C50B1">
      <w:pPr>
        <w:pStyle w:val="ListParagraph"/>
        <w:numPr>
          <w:ilvl w:val="0"/>
          <w:numId w:val="40"/>
        </w:numPr>
      </w:pPr>
      <w:r>
        <w:t>Microsoft 365 apps or user’s ability to sign-in into any of the M365 apps such as Word, Excel, or Teams etc.</w:t>
      </w:r>
    </w:p>
    <w:p w14:paraId="45370E5E" w14:textId="5E83E946" w:rsidR="004C50B1" w:rsidRDefault="004C50B1" w:rsidP="004C50B1">
      <w:pPr>
        <w:pStyle w:val="ListParagraph"/>
        <w:numPr>
          <w:ilvl w:val="0"/>
          <w:numId w:val="40"/>
        </w:numPr>
      </w:pPr>
      <w:r>
        <w:t xml:space="preserve">Identity is not permitted to cut, copy to clipboard, or paste function outside of </w:t>
      </w:r>
      <w:proofErr w:type="gramStart"/>
      <w:r>
        <w:t>AVDs</w:t>
      </w:r>
      <w:proofErr w:type="gramEnd"/>
    </w:p>
    <w:p w14:paraId="620B77D5" w14:textId="52386E36" w:rsidR="004C50B1" w:rsidRDefault="004C50B1" w:rsidP="004C50B1">
      <w:pPr>
        <w:pStyle w:val="ListParagraph"/>
        <w:numPr>
          <w:ilvl w:val="0"/>
          <w:numId w:val="40"/>
        </w:numPr>
      </w:pPr>
      <w:r>
        <w:t>Apply security extensions for antimalware, Defender and CrowdStrike</w:t>
      </w:r>
    </w:p>
    <w:p w14:paraId="01DE3631" w14:textId="5C37EBB2" w:rsidR="004C50B1" w:rsidRDefault="004C50B1" w:rsidP="004C50B1">
      <w:pPr>
        <w:pStyle w:val="ListParagraph"/>
        <w:numPr>
          <w:ilvl w:val="0"/>
          <w:numId w:val="40"/>
        </w:numPr>
      </w:pPr>
      <w:r>
        <w:t xml:space="preserve">Lockdown AVD access to the respective application Storage account </w:t>
      </w:r>
      <w:proofErr w:type="spellStart"/>
      <w:r>
        <w:t>Vnet</w:t>
      </w:r>
      <w:proofErr w:type="spellEnd"/>
      <w:r>
        <w:t xml:space="preserve"> over Azure Firewall and NSG</w:t>
      </w:r>
      <w:r w:rsidR="009D7C4D" w:rsidRPr="009D7C4D">
        <w:t xml:space="preserve"> </w:t>
      </w:r>
    </w:p>
    <w:p w14:paraId="23D6E2CF" w14:textId="47CAD13F" w:rsidR="002F2E43" w:rsidRDefault="004C50B1" w:rsidP="002F2E43">
      <w:pPr>
        <w:pStyle w:val="ListParagraph"/>
        <w:numPr>
          <w:ilvl w:val="0"/>
          <w:numId w:val="40"/>
        </w:numPr>
      </w:pPr>
      <w:r>
        <w:t>Once the AVD is no longer needed, AVD and its associated resources should be deprovisione</w:t>
      </w:r>
      <w:r>
        <w:t>d</w:t>
      </w:r>
      <w:r w:rsidR="002F2E43">
        <w:t>.</w:t>
      </w:r>
    </w:p>
    <w:p w14:paraId="2D66FB25" w14:textId="77777777" w:rsidR="007E19FD" w:rsidRPr="007E19FD" w:rsidRDefault="007E19FD" w:rsidP="007E19FD"/>
    <w:p w14:paraId="0FA79706" w14:textId="17346883" w:rsidR="002F2E43" w:rsidRDefault="002F2E43">
      <w:pPr>
        <w:pStyle w:val="Heading3"/>
      </w:pPr>
      <w:r>
        <w:t>T04</w:t>
      </w:r>
    </w:p>
    <w:tbl>
      <w:tblPr>
        <w:tblStyle w:val="TableGrid"/>
        <w:tblW w:w="9746" w:type="dxa"/>
        <w:tblInd w:w="720" w:type="dxa"/>
        <w:tblLook w:val="04A0" w:firstRow="1" w:lastRow="0" w:firstColumn="1" w:lastColumn="0" w:noHBand="0" w:noVBand="1"/>
      </w:tblPr>
      <w:tblGrid>
        <w:gridCol w:w="648"/>
        <w:gridCol w:w="2627"/>
        <w:gridCol w:w="2274"/>
        <w:gridCol w:w="4197"/>
      </w:tblGrid>
      <w:tr w:rsidR="002F2E43" w14:paraId="3F55E438" w14:textId="77777777" w:rsidTr="007B748C">
        <w:tc>
          <w:tcPr>
            <w:tcW w:w="648" w:type="dxa"/>
          </w:tcPr>
          <w:p w14:paraId="47B8148A" w14:textId="77777777" w:rsidR="002F2E43" w:rsidRDefault="002F2E43" w:rsidP="007B748C">
            <w:r>
              <w:t>ID</w:t>
            </w:r>
          </w:p>
        </w:tc>
        <w:tc>
          <w:tcPr>
            <w:tcW w:w="2627" w:type="dxa"/>
          </w:tcPr>
          <w:p w14:paraId="7BF8D3B0" w14:textId="77777777" w:rsidR="002F2E43" w:rsidRDefault="002F2E43" w:rsidP="007B748C">
            <w:r>
              <w:t>Attack Surface</w:t>
            </w:r>
          </w:p>
        </w:tc>
        <w:tc>
          <w:tcPr>
            <w:tcW w:w="2274" w:type="dxa"/>
          </w:tcPr>
          <w:p w14:paraId="13DDF3D0" w14:textId="77777777" w:rsidR="002F2E43" w:rsidRDefault="002F2E43" w:rsidP="007B748C">
            <w:r>
              <w:t>Threat Actor Category</w:t>
            </w:r>
          </w:p>
        </w:tc>
        <w:tc>
          <w:tcPr>
            <w:tcW w:w="4197" w:type="dxa"/>
          </w:tcPr>
          <w:p w14:paraId="44DF2331" w14:textId="77777777" w:rsidR="002F2E43" w:rsidRDefault="002F2E43" w:rsidP="007B748C">
            <w:r>
              <w:t>Threat Scenario</w:t>
            </w:r>
          </w:p>
        </w:tc>
      </w:tr>
      <w:tr w:rsidR="002F2E43" w14:paraId="2AA3595B" w14:textId="77777777" w:rsidTr="007B748C">
        <w:tc>
          <w:tcPr>
            <w:tcW w:w="648" w:type="dxa"/>
          </w:tcPr>
          <w:p w14:paraId="5D2114E1" w14:textId="309B24F6" w:rsidR="002F2E43" w:rsidRDefault="002F2E43" w:rsidP="007B748C">
            <w:r>
              <w:t>T0</w:t>
            </w:r>
            <w:r>
              <w:t>4</w:t>
            </w:r>
          </w:p>
        </w:tc>
        <w:tc>
          <w:tcPr>
            <w:tcW w:w="2627" w:type="dxa"/>
          </w:tcPr>
          <w:p w14:paraId="592AE217" w14:textId="7A8EC6AB" w:rsidR="002F2E43" w:rsidRDefault="002F2E43" w:rsidP="002F2E43">
            <w:r>
              <w:t>AVD SFTP Client</w:t>
            </w:r>
          </w:p>
        </w:tc>
        <w:tc>
          <w:tcPr>
            <w:tcW w:w="2274" w:type="dxa"/>
          </w:tcPr>
          <w:p w14:paraId="5D306AD7" w14:textId="77777777" w:rsidR="002F2E43" w:rsidRDefault="002F2E43" w:rsidP="007B748C">
            <w:r>
              <w:t>Internal / External</w:t>
            </w:r>
          </w:p>
        </w:tc>
        <w:tc>
          <w:tcPr>
            <w:tcW w:w="4197" w:type="dxa"/>
          </w:tcPr>
          <w:p w14:paraId="257F95D2" w14:textId="43572266" w:rsidR="002F2E43" w:rsidRDefault="002F2E43" w:rsidP="002F2E43">
            <w:r>
              <w:t>An attacker steals the SFTP secret and uses it to exfiltrate data</w:t>
            </w:r>
          </w:p>
        </w:tc>
      </w:tr>
    </w:tbl>
    <w:p w14:paraId="74732469" w14:textId="77777777" w:rsidR="002F2E43" w:rsidRDefault="002F2E43" w:rsidP="002F2E43">
      <w:pPr>
        <w:ind w:left="720"/>
        <w:rPr>
          <w:b/>
          <w:bCs/>
        </w:rPr>
      </w:pPr>
    </w:p>
    <w:p w14:paraId="5B77534D" w14:textId="4CA02DA9" w:rsidR="002F2E43" w:rsidRDefault="002F2E43" w:rsidP="002F2E43">
      <w:pPr>
        <w:ind w:left="720"/>
        <w:rPr>
          <w:b/>
          <w:bCs/>
        </w:rPr>
      </w:pPr>
      <w:r>
        <w:rPr>
          <w:b/>
          <w:bCs/>
        </w:rPr>
        <w:t>Control Countermeasures</w:t>
      </w:r>
    </w:p>
    <w:p w14:paraId="38049824" w14:textId="1C63A124" w:rsidR="002F2E43" w:rsidRDefault="002F2E43" w:rsidP="002F2E43">
      <w:pPr>
        <w:ind w:left="720" w:firstLine="360"/>
        <w:rPr>
          <w:b/>
          <w:bCs/>
        </w:rPr>
      </w:pPr>
      <w:r w:rsidRPr="002F2E43">
        <w:rPr>
          <w:b/>
          <w:bCs/>
        </w:rPr>
        <w:t>Full Perimeter Controls</w:t>
      </w:r>
    </w:p>
    <w:p w14:paraId="1DF79845" w14:textId="17FB256F" w:rsidR="002F2E43" w:rsidRPr="002F2E43" w:rsidRDefault="002F2E43" w:rsidP="002F2E43">
      <w:pPr>
        <w:pStyle w:val="ListParagraph"/>
        <w:numPr>
          <w:ilvl w:val="0"/>
          <w:numId w:val="41"/>
        </w:numPr>
      </w:pPr>
      <w:r w:rsidRPr="002F2E43">
        <w:t>I</w:t>
      </w:r>
      <w:r w:rsidRPr="002F2E43">
        <w:t xml:space="preserve">P Whitelisting of Application SFTP Server on the Perimeter firewalls and Netskope for outbound TCP/22 SSH connectivity </w:t>
      </w:r>
    </w:p>
    <w:p w14:paraId="3E994265" w14:textId="77777777" w:rsidR="002F2E43" w:rsidRPr="002F2E43" w:rsidRDefault="002F2E43" w:rsidP="002F2E43">
      <w:pPr>
        <w:pStyle w:val="ListParagraph"/>
        <w:numPr>
          <w:ilvl w:val="0"/>
          <w:numId w:val="41"/>
        </w:numPr>
      </w:pPr>
      <w:r w:rsidRPr="002F2E43">
        <w:t xml:space="preserve">FortiGate's configured to perform </w:t>
      </w:r>
      <w:proofErr w:type="gramStart"/>
      <w:r w:rsidRPr="002F2E43">
        <w:t>IPS</w:t>
      </w:r>
      <w:proofErr w:type="gramEnd"/>
      <w:r w:rsidRPr="002F2E43">
        <w:t xml:space="preserve"> </w:t>
      </w:r>
    </w:p>
    <w:p w14:paraId="1894E06E" w14:textId="77777777" w:rsidR="002F2E43" w:rsidRPr="002F2E43" w:rsidRDefault="002F2E43" w:rsidP="002F2E43">
      <w:pPr>
        <w:pStyle w:val="ListParagraph"/>
        <w:numPr>
          <w:ilvl w:val="0"/>
          <w:numId w:val="41"/>
        </w:numPr>
      </w:pPr>
      <w:r w:rsidRPr="002F2E43">
        <w:t>Encryption in flight over SSH only</w:t>
      </w:r>
    </w:p>
    <w:p w14:paraId="00068EC4" w14:textId="352992C8" w:rsidR="002F2E43" w:rsidRDefault="002F2E43" w:rsidP="002F2E43">
      <w:pPr>
        <w:pStyle w:val="ListParagraph"/>
        <w:numPr>
          <w:ilvl w:val="0"/>
          <w:numId w:val="41"/>
        </w:numPr>
      </w:pPr>
      <w:r w:rsidRPr="002F2E43">
        <w:t xml:space="preserve">Logs on FortiGate. Azure Firewall and Netskope are monitored by SOC for malicious </w:t>
      </w:r>
      <w:proofErr w:type="gramStart"/>
      <w:r w:rsidRPr="002F2E43">
        <w:t>traffic</w:t>
      </w:r>
      <w:proofErr w:type="gramEnd"/>
    </w:p>
    <w:p w14:paraId="16F0DF0C" w14:textId="15F468FA" w:rsidR="002F2E43" w:rsidRPr="002F2E43" w:rsidRDefault="002F2E43" w:rsidP="002F2E43">
      <w:pPr>
        <w:ind w:left="1080"/>
        <w:rPr>
          <w:b/>
          <w:bCs/>
        </w:rPr>
      </w:pPr>
      <w:r w:rsidRPr="002F2E43">
        <w:rPr>
          <w:b/>
          <w:bCs/>
        </w:rPr>
        <w:t>FTP Client Security</w:t>
      </w:r>
    </w:p>
    <w:p w14:paraId="33BE29E6" w14:textId="5E1490CC" w:rsidR="002F2E43" w:rsidRDefault="002F2E43" w:rsidP="002F2E43">
      <w:pPr>
        <w:pStyle w:val="ListParagraph"/>
        <w:numPr>
          <w:ilvl w:val="0"/>
          <w:numId w:val="41"/>
        </w:numPr>
      </w:pPr>
      <w:r>
        <w:t>Segregated dedicated subnet with NSG for DMW AVD</w:t>
      </w:r>
    </w:p>
    <w:p w14:paraId="51BF1C80" w14:textId="3CF71403" w:rsidR="002F2E43" w:rsidRDefault="002F2E43" w:rsidP="002F2E43">
      <w:pPr>
        <w:pStyle w:val="ListParagraph"/>
        <w:numPr>
          <w:ilvl w:val="0"/>
          <w:numId w:val="41"/>
        </w:numPr>
      </w:pPr>
      <w:r>
        <w:t>Intra-subnet traffic blocked by default between nodes in same subnet, hosting AVD instances.</w:t>
      </w:r>
    </w:p>
    <w:p w14:paraId="61E4FC6E" w14:textId="5DB97448" w:rsidR="002F2E43" w:rsidRDefault="002F2E43" w:rsidP="002F2E43">
      <w:pPr>
        <w:pStyle w:val="ListParagraph"/>
        <w:numPr>
          <w:ilvl w:val="0"/>
          <w:numId w:val="41"/>
        </w:numPr>
      </w:pPr>
      <w:r>
        <w:t xml:space="preserve">Dedicated DMW AVD host assigned to an identity per </w:t>
      </w:r>
      <w:proofErr w:type="gramStart"/>
      <w:r>
        <w:t>application</w:t>
      </w:r>
      <w:proofErr w:type="gramEnd"/>
    </w:p>
    <w:p w14:paraId="41DF1DC3" w14:textId="1315A637" w:rsidR="002F2E43" w:rsidRDefault="002F2E43" w:rsidP="002F2E43">
      <w:pPr>
        <w:pStyle w:val="ListParagraph"/>
        <w:numPr>
          <w:ilvl w:val="0"/>
          <w:numId w:val="41"/>
        </w:numPr>
      </w:pPr>
      <w:r>
        <w:t>FQDN/IP Whitelisting of Application SFTP Server on client</w:t>
      </w:r>
    </w:p>
    <w:p w14:paraId="49790D7D" w14:textId="7FF97FF3" w:rsidR="002F2E43" w:rsidRDefault="002F2E43" w:rsidP="002F2E43">
      <w:pPr>
        <w:pStyle w:val="ListParagraph"/>
        <w:numPr>
          <w:ilvl w:val="0"/>
          <w:numId w:val="41"/>
        </w:numPr>
      </w:pPr>
      <w:r>
        <w:t xml:space="preserve">Authentication and </w:t>
      </w:r>
      <w:proofErr w:type="spellStart"/>
      <w:r>
        <w:t>Authorisation</w:t>
      </w:r>
      <w:proofErr w:type="spellEnd"/>
      <w:r>
        <w:t xml:space="preserve"> through SSH key value pair (public / private cert)</w:t>
      </w:r>
    </w:p>
    <w:p w14:paraId="68CD2DD9" w14:textId="1C52D8E5" w:rsidR="002F2E43" w:rsidRDefault="002F2E43" w:rsidP="002F2E43">
      <w:pPr>
        <w:pStyle w:val="ListParagraph"/>
        <w:numPr>
          <w:ilvl w:val="0"/>
          <w:numId w:val="41"/>
        </w:numPr>
      </w:pPr>
      <w:r>
        <w:t>Antimalware checks on the transferred data with CrowdStrike and MS Defender</w:t>
      </w:r>
    </w:p>
    <w:p w14:paraId="118D1D9E" w14:textId="40A90D83" w:rsidR="002F2E43" w:rsidRDefault="002F2E43" w:rsidP="002F2E43">
      <w:pPr>
        <w:pStyle w:val="ListParagraph"/>
        <w:numPr>
          <w:ilvl w:val="0"/>
          <w:numId w:val="41"/>
        </w:numPr>
      </w:pPr>
      <w:r>
        <w:t>Managed disks encryption at rest using Microsoft Managed Keys</w:t>
      </w:r>
    </w:p>
    <w:p w14:paraId="6DB5FDA7" w14:textId="77777777" w:rsidR="002F2E43" w:rsidRDefault="002F2E43" w:rsidP="002F2E43">
      <w:pPr>
        <w:pStyle w:val="ListParagraph"/>
        <w:numPr>
          <w:ilvl w:val="0"/>
          <w:numId w:val="41"/>
        </w:numPr>
      </w:pPr>
      <w:r>
        <w:t>Encryption in flight over SSH only</w:t>
      </w:r>
    </w:p>
    <w:p w14:paraId="5E10C108" w14:textId="748E4543" w:rsidR="002F2E43" w:rsidRDefault="002F2E43" w:rsidP="002F2E43">
      <w:pPr>
        <w:pStyle w:val="ListParagraph"/>
        <w:numPr>
          <w:ilvl w:val="0"/>
          <w:numId w:val="41"/>
        </w:numPr>
      </w:pPr>
      <w:r>
        <w:t xml:space="preserve">Key Management: Private key and secrets are secured in key </w:t>
      </w:r>
      <w:proofErr w:type="gramStart"/>
      <w:r>
        <w:t>vault</w:t>
      </w:r>
      <w:proofErr w:type="gramEnd"/>
    </w:p>
    <w:p w14:paraId="43CA4252" w14:textId="77777777" w:rsidR="002F2E43" w:rsidRDefault="002F2E43" w:rsidP="002F2E43">
      <w:pPr>
        <w:pStyle w:val="ListParagraph"/>
        <w:numPr>
          <w:ilvl w:val="0"/>
          <w:numId w:val="41"/>
        </w:numPr>
      </w:pPr>
      <w:r>
        <w:t xml:space="preserve">Secure Logging: Azure Sentinel </w:t>
      </w:r>
    </w:p>
    <w:p w14:paraId="7B1A02F9" w14:textId="287FBFE5" w:rsidR="002F2E43" w:rsidRDefault="002F2E43" w:rsidP="00412167">
      <w:pPr>
        <w:pStyle w:val="ListParagraph"/>
        <w:numPr>
          <w:ilvl w:val="0"/>
          <w:numId w:val="41"/>
        </w:numPr>
      </w:pPr>
      <w:r>
        <w:t>On completion of data migration, deprovision AVD and its resources</w:t>
      </w:r>
    </w:p>
    <w:p w14:paraId="50AEFA69" w14:textId="2FF106D7" w:rsidR="002F2E43" w:rsidRPr="002F2E43" w:rsidRDefault="002F2E43" w:rsidP="002F2E43">
      <w:pPr>
        <w:pStyle w:val="ListParagraph"/>
        <w:numPr>
          <w:ilvl w:val="0"/>
          <w:numId w:val="41"/>
        </w:numPr>
      </w:pPr>
      <w:r>
        <w:t>Netskope Data Loss Prevention policies</w:t>
      </w:r>
    </w:p>
    <w:p w14:paraId="509A3A36" w14:textId="7B3C82EA" w:rsidR="002F2E43" w:rsidRPr="002F2E43" w:rsidRDefault="002F2E43" w:rsidP="002F2E43"/>
    <w:p w14:paraId="47F18DA8" w14:textId="285FB641" w:rsidR="00412167" w:rsidRDefault="00412167">
      <w:pPr>
        <w:pStyle w:val="Heading3"/>
      </w:pPr>
      <w:r>
        <w:t>T05</w:t>
      </w:r>
    </w:p>
    <w:tbl>
      <w:tblPr>
        <w:tblStyle w:val="TableGrid"/>
        <w:tblW w:w="9746" w:type="dxa"/>
        <w:tblInd w:w="720" w:type="dxa"/>
        <w:tblLook w:val="04A0" w:firstRow="1" w:lastRow="0" w:firstColumn="1" w:lastColumn="0" w:noHBand="0" w:noVBand="1"/>
      </w:tblPr>
      <w:tblGrid>
        <w:gridCol w:w="648"/>
        <w:gridCol w:w="2627"/>
        <w:gridCol w:w="2274"/>
        <w:gridCol w:w="4197"/>
      </w:tblGrid>
      <w:tr w:rsidR="00412167" w14:paraId="0FDA8687" w14:textId="77777777" w:rsidTr="007B748C">
        <w:tc>
          <w:tcPr>
            <w:tcW w:w="648" w:type="dxa"/>
          </w:tcPr>
          <w:p w14:paraId="6EC8E848" w14:textId="77777777" w:rsidR="00412167" w:rsidRDefault="00412167" w:rsidP="007B748C">
            <w:r>
              <w:t>ID</w:t>
            </w:r>
          </w:p>
        </w:tc>
        <w:tc>
          <w:tcPr>
            <w:tcW w:w="2627" w:type="dxa"/>
          </w:tcPr>
          <w:p w14:paraId="2C840878" w14:textId="77777777" w:rsidR="00412167" w:rsidRDefault="00412167" w:rsidP="007B748C">
            <w:r>
              <w:t>Attack Surface</w:t>
            </w:r>
          </w:p>
        </w:tc>
        <w:tc>
          <w:tcPr>
            <w:tcW w:w="2274" w:type="dxa"/>
          </w:tcPr>
          <w:p w14:paraId="6045B63D" w14:textId="77777777" w:rsidR="00412167" w:rsidRDefault="00412167" w:rsidP="007B748C">
            <w:r>
              <w:t>Threat Actor Category</w:t>
            </w:r>
          </w:p>
        </w:tc>
        <w:tc>
          <w:tcPr>
            <w:tcW w:w="4197" w:type="dxa"/>
          </w:tcPr>
          <w:p w14:paraId="6D6D2969" w14:textId="77777777" w:rsidR="00412167" w:rsidRDefault="00412167" w:rsidP="007B748C">
            <w:r>
              <w:t>Threat Scenario</w:t>
            </w:r>
          </w:p>
        </w:tc>
      </w:tr>
      <w:tr w:rsidR="00412167" w14:paraId="245DF76A" w14:textId="77777777" w:rsidTr="007B748C">
        <w:tc>
          <w:tcPr>
            <w:tcW w:w="648" w:type="dxa"/>
          </w:tcPr>
          <w:p w14:paraId="4D679361" w14:textId="742B97C1" w:rsidR="00412167" w:rsidRDefault="00412167" w:rsidP="007B748C">
            <w:r>
              <w:t>T0</w:t>
            </w:r>
            <w:r>
              <w:t>5</w:t>
            </w:r>
          </w:p>
        </w:tc>
        <w:tc>
          <w:tcPr>
            <w:tcW w:w="2627" w:type="dxa"/>
          </w:tcPr>
          <w:p w14:paraId="198DBBC5" w14:textId="7569D486" w:rsidR="00412167" w:rsidRDefault="00412167" w:rsidP="00412167">
            <w:r>
              <w:t>Storage Accounts</w:t>
            </w:r>
          </w:p>
        </w:tc>
        <w:tc>
          <w:tcPr>
            <w:tcW w:w="2274" w:type="dxa"/>
          </w:tcPr>
          <w:p w14:paraId="6D692BA3" w14:textId="53224AF7" w:rsidR="00412167" w:rsidRDefault="00412167" w:rsidP="00412167">
            <w:r>
              <w:t>External / Third Party</w:t>
            </w:r>
          </w:p>
        </w:tc>
        <w:tc>
          <w:tcPr>
            <w:tcW w:w="4197" w:type="dxa"/>
          </w:tcPr>
          <w:p w14:paraId="76BBF975" w14:textId="39439853" w:rsidR="00412167" w:rsidRDefault="00412167" w:rsidP="00412167">
            <w:r>
              <w:t>A</w:t>
            </w:r>
            <w:r>
              <w:t>n attacker exfiltrates data from Storage accounts</w:t>
            </w:r>
          </w:p>
        </w:tc>
      </w:tr>
    </w:tbl>
    <w:p w14:paraId="50735496" w14:textId="77777777" w:rsidR="00412167" w:rsidRDefault="00412167" w:rsidP="00412167">
      <w:pPr>
        <w:ind w:left="720"/>
      </w:pPr>
    </w:p>
    <w:p w14:paraId="1F1E66E2" w14:textId="77777777" w:rsidR="00412167" w:rsidRDefault="00412167" w:rsidP="00412167">
      <w:pPr>
        <w:ind w:left="720"/>
        <w:rPr>
          <w:b/>
          <w:bCs/>
        </w:rPr>
      </w:pPr>
      <w:r>
        <w:rPr>
          <w:b/>
          <w:bCs/>
        </w:rPr>
        <w:t>Control Countermeasures</w:t>
      </w:r>
    </w:p>
    <w:p w14:paraId="6559334E" w14:textId="14FADCEE" w:rsidR="00412167" w:rsidRPr="00412167" w:rsidRDefault="00412167" w:rsidP="00412167">
      <w:pPr>
        <w:ind w:left="1440" w:hanging="360"/>
        <w:rPr>
          <w:b/>
          <w:bCs/>
        </w:rPr>
      </w:pPr>
      <w:r w:rsidRPr="00412167">
        <w:rPr>
          <w:b/>
          <w:bCs/>
        </w:rPr>
        <w:t>F</w:t>
      </w:r>
      <w:r w:rsidRPr="00412167">
        <w:rPr>
          <w:b/>
          <w:bCs/>
        </w:rPr>
        <w:t>ull Perimeter Controls</w:t>
      </w:r>
    </w:p>
    <w:p w14:paraId="169EE9AE" w14:textId="45340209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>IP Whitelisting of external application IP on the firewalls and F5 WAF</w:t>
      </w:r>
    </w:p>
    <w:p w14:paraId="697778CC" w14:textId="7777777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FortiGate's configured to perform </w:t>
      </w:r>
      <w:proofErr w:type="gramStart"/>
      <w:r w:rsidRPr="00412167">
        <w:t>IPS</w:t>
      </w:r>
      <w:proofErr w:type="gramEnd"/>
      <w:r w:rsidRPr="00412167">
        <w:t xml:space="preserve"> </w:t>
      </w:r>
    </w:p>
    <w:p w14:paraId="798B6CED" w14:textId="1DCF120D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>DDOS protection on F5 WAAP and Fortinet firewalls</w:t>
      </w:r>
    </w:p>
    <w:p w14:paraId="74DEA985" w14:textId="7777777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>Encryption in flight over TLSv1.2 or above</w:t>
      </w:r>
    </w:p>
    <w:p w14:paraId="138A8385" w14:textId="2FB8F3C0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lastRenderedPageBreak/>
        <w:t xml:space="preserve">Web application firewall (F5 WAF) for inbound https storage account </w:t>
      </w:r>
    </w:p>
    <w:p w14:paraId="76A03C4D" w14:textId="472845E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Logs on FortiGate, Azure Firewall and F5 WAF are monitored by SOC for malicious </w:t>
      </w:r>
      <w:proofErr w:type="gramStart"/>
      <w:r w:rsidRPr="00412167">
        <w:t>traffic</w:t>
      </w:r>
      <w:proofErr w:type="gramEnd"/>
    </w:p>
    <w:p w14:paraId="7C364B15" w14:textId="77777777" w:rsidR="00412167" w:rsidRPr="00412167" w:rsidRDefault="00412167" w:rsidP="00412167">
      <w:pPr>
        <w:ind w:left="1080"/>
        <w:rPr>
          <w:b/>
          <w:bCs/>
        </w:rPr>
      </w:pPr>
      <w:r w:rsidRPr="00412167">
        <w:rPr>
          <w:b/>
          <w:bCs/>
        </w:rPr>
        <w:t>Storage Account Security</w:t>
      </w:r>
    </w:p>
    <w:p w14:paraId="5FD1FE3B" w14:textId="52DCAF72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Logical Segregation: Dedicated subnet, each application to have separate storage </w:t>
      </w:r>
      <w:proofErr w:type="gramStart"/>
      <w:r w:rsidRPr="00412167">
        <w:t>account</w:t>
      </w:r>
      <w:proofErr w:type="gramEnd"/>
      <w:r w:rsidRPr="00412167">
        <w:t xml:space="preserve"> </w:t>
      </w:r>
    </w:p>
    <w:p w14:paraId="71574215" w14:textId="7246C463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Intra-subnet traffic blocked by default between nodes in same </w:t>
      </w:r>
      <w:proofErr w:type="gramStart"/>
      <w:r w:rsidRPr="00412167">
        <w:t>subnet</w:t>
      </w:r>
      <w:proofErr w:type="gramEnd"/>
    </w:p>
    <w:p w14:paraId="78E82C9C" w14:textId="18B41C65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NSG to be configured on subnet level to ensure no access to other </w:t>
      </w:r>
      <w:proofErr w:type="gramStart"/>
      <w:r w:rsidRPr="00412167">
        <w:t>containers</w:t>
      </w:r>
      <w:proofErr w:type="gramEnd"/>
    </w:p>
    <w:p w14:paraId="0920E70E" w14:textId="360B636C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The external application will need to have a new Service Principle </w:t>
      </w:r>
      <w:proofErr w:type="gramStart"/>
      <w:r w:rsidRPr="00412167">
        <w:t>created</w:t>
      </w:r>
      <w:proofErr w:type="gramEnd"/>
      <w:r w:rsidRPr="00412167">
        <w:t xml:space="preserve"> </w:t>
      </w:r>
    </w:p>
    <w:p w14:paraId="6DC97C66" w14:textId="1C791CC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>Https communication to storage on private endpoint</w:t>
      </w:r>
    </w:p>
    <w:p w14:paraId="1D92E681" w14:textId="44E753BC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Limit access to required containers and set container permissions to "Read </w:t>
      </w:r>
      <w:proofErr w:type="gramStart"/>
      <w:r w:rsidRPr="00412167">
        <w:t>Only</w:t>
      </w:r>
      <w:proofErr w:type="gramEnd"/>
      <w:r w:rsidRPr="00412167">
        <w:t xml:space="preserve">" </w:t>
      </w:r>
    </w:p>
    <w:p w14:paraId="27A1A0E8" w14:textId="7777777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Antimalware checks on the transferred </w:t>
      </w:r>
      <w:proofErr w:type="gramStart"/>
      <w:r w:rsidRPr="00412167">
        <w:t>data</w:t>
      </w:r>
      <w:proofErr w:type="gramEnd"/>
    </w:p>
    <w:p w14:paraId="7EA6A70A" w14:textId="7777777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>Encryption at rest Service-side with AES256</w:t>
      </w:r>
    </w:p>
    <w:p w14:paraId="5A6324C4" w14:textId="77777777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 xml:space="preserve">Logging: Azure Sentinel </w:t>
      </w:r>
    </w:p>
    <w:p w14:paraId="6C4C658F" w14:textId="552BADAB" w:rsidR="00412167" w:rsidRPr="00412167" w:rsidRDefault="00412167" w:rsidP="00412167">
      <w:pPr>
        <w:pStyle w:val="ListParagraph"/>
        <w:numPr>
          <w:ilvl w:val="0"/>
          <w:numId w:val="42"/>
        </w:numPr>
      </w:pPr>
      <w:r w:rsidRPr="00412167">
        <w:t>Azure Bastion host to be used for administrator access to the platform backend.</w:t>
      </w:r>
      <w:r w:rsidRPr="00412167">
        <w:br/>
      </w:r>
    </w:p>
    <w:p w14:paraId="7ADF97A1" w14:textId="49E11E41" w:rsidR="00412167" w:rsidRPr="00412167" w:rsidRDefault="00412167" w:rsidP="00412167"/>
    <w:sectPr w:rsidR="00412167" w:rsidRPr="00412167" w:rsidSect="00DE2977">
      <w:footerReference w:type="default" r:id="rId24"/>
      <w:footerReference w:type="first" r:id="rId25"/>
      <w:pgSz w:w="11906" w:h="16838" w:code="9"/>
      <w:pgMar w:top="720" w:right="720" w:bottom="720" w:left="720" w:header="720" w:footer="7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23FC" w14:textId="77777777" w:rsidR="00BB11C0" w:rsidRDefault="00BB11C0" w:rsidP="00BB00AE">
      <w:pPr>
        <w:spacing w:line="240" w:lineRule="auto"/>
      </w:pPr>
      <w:r>
        <w:separator/>
      </w:r>
    </w:p>
    <w:p w14:paraId="674E40D4" w14:textId="77777777" w:rsidR="00BB11C0" w:rsidRDefault="00BB11C0"/>
    <w:p w14:paraId="4019ED64" w14:textId="77777777" w:rsidR="00BB11C0" w:rsidRDefault="00BB11C0"/>
  </w:endnote>
  <w:endnote w:type="continuationSeparator" w:id="0">
    <w:p w14:paraId="616D749C" w14:textId="77777777" w:rsidR="00BB11C0" w:rsidRDefault="00BB11C0" w:rsidP="00BB00AE">
      <w:pPr>
        <w:spacing w:line="240" w:lineRule="auto"/>
      </w:pPr>
      <w:r>
        <w:continuationSeparator/>
      </w:r>
    </w:p>
    <w:p w14:paraId="3F1F7537" w14:textId="77777777" w:rsidR="00BB11C0" w:rsidRDefault="00BB11C0"/>
    <w:p w14:paraId="34E09214" w14:textId="77777777" w:rsidR="00BB11C0" w:rsidRDefault="00BB11C0"/>
  </w:endnote>
  <w:endnote w:type="continuationNotice" w:id="1">
    <w:p w14:paraId="04EC599A" w14:textId="77777777" w:rsidR="00BB11C0" w:rsidRDefault="00BB11C0">
      <w:pPr>
        <w:spacing w:line="240" w:lineRule="auto"/>
      </w:pPr>
    </w:p>
    <w:p w14:paraId="7A361573" w14:textId="77777777" w:rsidR="00BB11C0" w:rsidRDefault="00BB11C0"/>
    <w:p w14:paraId="07E1D8F0" w14:textId="77777777" w:rsidR="00BB11C0" w:rsidRDefault="00BB1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kia Pure Text">
    <w:altName w:val="Leelawadee UI"/>
    <w:charset w:val="00"/>
    <w:family w:val="auto"/>
    <w:pitch w:val="variable"/>
    <w:sig w:usb0="A00002FF" w:usb1="700078F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Inspira,Aria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E59E" w14:textId="77777777" w:rsidR="001D09B4" w:rsidRDefault="001D0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05A4" w14:textId="77777777" w:rsidR="00514DF2" w:rsidRDefault="00514DF2" w:rsidP="000556E2">
    <w:pPr>
      <w:tabs>
        <w:tab w:val="left" w:pos="4185"/>
        <w:tab w:val="center" w:pos="4536"/>
        <w:tab w:val="right" w:pos="9072"/>
      </w:tabs>
      <w:autoSpaceDE w:val="0"/>
      <w:autoSpaceDN w:val="0"/>
      <w:adjustRightInd w:val="0"/>
      <w:spacing w:line="240" w:lineRule="auto"/>
      <w:rPr>
        <w:noProof/>
        <w:color w:val="FF5800" w:themeColor="text2"/>
      </w:rPr>
    </w:pPr>
  </w:p>
  <w:p w14:paraId="06BBA33E" w14:textId="2EF3FD7F" w:rsidR="00D85247" w:rsidRDefault="00D85247" w:rsidP="000556E2">
    <w:pPr>
      <w:tabs>
        <w:tab w:val="left" w:pos="4185"/>
        <w:tab w:val="center" w:pos="4536"/>
        <w:tab w:val="right" w:pos="9072"/>
      </w:tabs>
      <w:autoSpaceDE w:val="0"/>
      <w:autoSpaceDN w:val="0"/>
      <w:adjustRightInd w:val="0"/>
      <w:spacing w:line="240" w:lineRule="auto"/>
      <w:rPr>
        <w:color w:val="FF5800" w:themeColor="text2"/>
      </w:rPr>
    </w:pPr>
  </w:p>
  <w:p w14:paraId="27BDE3DC" w14:textId="77777777" w:rsidR="00CF33E0" w:rsidRDefault="00CF33E0" w:rsidP="00CF33E0">
    <w:pPr>
      <w:tabs>
        <w:tab w:val="left" w:pos="4185"/>
        <w:tab w:val="center" w:pos="4536"/>
        <w:tab w:val="right" w:pos="9072"/>
      </w:tabs>
      <w:autoSpaceDE w:val="0"/>
      <w:autoSpaceDN w:val="0"/>
      <w:adjustRightInd w:val="0"/>
      <w:spacing w:line="240" w:lineRule="auto"/>
      <w:rPr>
        <w:color w:val="FF5800" w:themeColor="text2"/>
      </w:rPr>
    </w:pPr>
  </w:p>
  <w:p w14:paraId="3ADB2DDD" w14:textId="77777777" w:rsidR="00CF33E0" w:rsidRPr="00E76E65" w:rsidRDefault="00CF33E0" w:rsidP="00CF33E0">
    <w:pPr>
      <w:pStyle w:val="Footer"/>
    </w:pPr>
    <w:r>
      <w:t>CFS</w:t>
    </w:r>
    <w:r w:rsidRPr="00552238">
      <w:t xml:space="preserve"> | Confidential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 w:rsidRPr="00BF61FE">
      <w:rPr>
        <w:color w:val="FF5800" w:themeColor="text2"/>
      </w:rPr>
      <w:ptab w:relativeTo="margin" w:alignment="right" w:leader="none"/>
    </w:r>
  </w:p>
  <w:p w14:paraId="4B77F0F8" w14:textId="53EFB21E" w:rsidR="00AE6FBD" w:rsidRPr="000F3984" w:rsidRDefault="00AE6FBD" w:rsidP="000556E2">
    <w:pPr>
      <w:tabs>
        <w:tab w:val="left" w:pos="4185"/>
        <w:tab w:val="center" w:pos="4536"/>
        <w:tab w:val="right" w:pos="9072"/>
      </w:tabs>
      <w:autoSpaceDE w:val="0"/>
      <w:autoSpaceDN w:val="0"/>
      <w:adjustRightInd w:val="0"/>
      <w:spacing w:line="240" w:lineRule="auto"/>
      <w:rPr>
        <w:rStyle w:val="TOC4Ch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BC1390" w:rsidRDefault="00BC1390" w:rsidP="00BC139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0C6" w14:textId="77777777" w:rsidR="00D16A19" w:rsidRDefault="00D16A19" w:rsidP="000556E2">
    <w:pPr>
      <w:tabs>
        <w:tab w:val="left" w:pos="4185"/>
        <w:tab w:val="center" w:pos="4536"/>
        <w:tab w:val="right" w:pos="9072"/>
      </w:tabs>
      <w:autoSpaceDE w:val="0"/>
      <w:autoSpaceDN w:val="0"/>
      <w:adjustRightInd w:val="0"/>
      <w:spacing w:line="240" w:lineRule="auto"/>
      <w:rPr>
        <w:color w:val="FF5800" w:themeColor="text2"/>
      </w:rPr>
    </w:pPr>
  </w:p>
  <w:p w14:paraId="45B1F035" w14:textId="0C9CDF27" w:rsidR="004A34E4" w:rsidRPr="00E76E65" w:rsidRDefault="00E76E65" w:rsidP="00E76E65">
    <w:pPr>
      <w:pStyle w:val="Footer"/>
    </w:pPr>
    <w:r>
      <w:t>CFS</w:t>
    </w:r>
    <w:r w:rsidRPr="00552238">
      <w:t xml:space="preserve"> | Confidential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rPr>
        <w:noProof/>
      </w:rPr>
      <w:fldChar w:fldCharType="end"/>
    </w:r>
    <w:r w:rsidR="004A34E4" w:rsidRPr="00BF61FE">
      <w:rPr>
        <w:color w:val="FF5800" w:themeColor="text2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BD8F" w14:textId="77777777" w:rsidR="004A34E4" w:rsidRDefault="004A3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2677" w14:textId="77777777" w:rsidR="00BB11C0" w:rsidRDefault="00BB11C0" w:rsidP="00BB00AE">
      <w:pPr>
        <w:spacing w:line="240" w:lineRule="auto"/>
      </w:pPr>
      <w:r>
        <w:separator/>
      </w:r>
    </w:p>
    <w:p w14:paraId="1EDB6971" w14:textId="77777777" w:rsidR="00BB11C0" w:rsidRDefault="00BB11C0"/>
    <w:p w14:paraId="6268CF18" w14:textId="77777777" w:rsidR="00BB11C0" w:rsidRDefault="00BB11C0"/>
  </w:footnote>
  <w:footnote w:type="continuationSeparator" w:id="0">
    <w:p w14:paraId="77E8A7D3" w14:textId="77777777" w:rsidR="00BB11C0" w:rsidRDefault="00BB11C0" w:rsidP="00BB00AE">
      <w:pPr>
        <w:spacing w:line="240" w:lineRule="auto"/>
      </w:pPr>
      <w:r>
        <w:continuationSeparator/>
      </w:r>
    </w:p>
    <w:p w14:paraId="337B3DB8" w14:textId="77777777" w:rsidR="00BB11C0" w:rsidRDefault="00BB11C0"/>
    <w:p w14:paraId="19FB7D42" w14:textId="77777777" w:rsidR="00BB11C0" w:rsidRDefault="00BB11C0"/>
  </w:footnote>
  <w:footnote w:type="continuationNotice" w:id="1">
    <w:p w14:paraId="24C56DEC" w14:textId="77777777" w:rsidR="00BB11C0" w:rsidRDefault="00BB11C0">
      <w:pPr>
        <w:spacing w:line="240" w:lineRule="auto"/>
      </w:pPr>
    </w:p>
    <w:p w14:paraId="4516BDEB" w14:textId="77777777" w:rsidR="00BB11C0" w:rsidRDefault="00BB11C0"/>
    <w:p w14:paraId="1480A948" w14:textId="77777777" w:rsidR="00BB11C0" w:rsidRDefault="00BB1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E4FF" w14:textId="77777777" w:rsidR="001D09B4" w:rsidRDefault="001D0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95E1" w14:textId="77777777" w:rsidR="001D09B4" w:rsidRDefault="001D09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20A8" w14:textId="77777777" w:rsidR="001D09B4" w:rsidRDefault="001D0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20E7A44"/>
    <w:multiLevelType w:val="hybridMultilevel"/>
    <w:tmpl w:val="D94CD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E08B0"/>
    <w:multiLevelType w:val="hybridMultilevel"/>
    <w:tmpl w:val="FF9244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85091B"/>
    <w:multiLevelType w:val="hybridMultilevel"/>
    <w:tmpl w:val="11AAF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70AC2"/>
    <w:multiLevelType w:val="hybridMultilevel"/>
    <w:tmpl w:val="7E7CF772"/>
    <w:lvl w:ilvl="0" w:tplc="53B0FBE0">
      <w:start w:val="1"/>
      <w:numFmt w:val="decimal"/>
      <w:lvlText w:val="%1."/>
      <w:lvlJc w:val="left"/>
      <w:pPr>
        <w:ind w:left="720" w:hanging="360"/>
      </w:pPr>
    </w:lvl>
    <w:lvl w:ilvl="1" w:tplc="4866C134">
      <w:start w:val="1"/>
      <w:numFmt w:val="lowerLetter"/>
      <w:lvlText w:val="%2."/>
      <w:lvlJc w:val="left"/>
      <w:pPr>
        <w:ind w:left="1440" w:hanging="360"/>
      </w:pPr>
    </w:lvl>
    <w:lvl w:ilvl="2" w:tplc="99E2EAFA">
      <w:start w:val="1"/>
      <w:numFmt w:val="lowerRoman"/>
      <w:lvlText w:val="%3."/>
      <w:lvlJc w:val="right"/>
      <w:pPr>
        <w:ind w:left="2160" w:hanging="180"/>
      </w:pPr>
    </w:lvl>
    <w:lvl w:ilvl="3" w:tplc="1C34402A">
      <w:start w:val="1"/>
      <w:numFmt w:val="decimal"/>
      <w:lvlText w:val="%4."/>
      <w:lvlJc w:val="left"/>
      <w:pPr>
        <w:ind w:left="2880" w:hanging="360"/>
      </w:pPr>
    </w:lvl>
    <w:lvl w:ilvl="4" w:tplc="0158EFA2">
      <w:start w:val="1"/>
      <w:numFmt w:val="lowerLetter"/>
      <w:lvlText w:val="%5."/>
      <w:lvlJc w:val="left"/>
      <w:pPr>
        <w:ind w:left="3600" w:hanging="360"/>
      </w:pPr>
    </w:lvl>
    <w:lvl w:ilvl="5" w:tplc="B644D048">
      <w:start w:val="1"/>
      <w:numFmt w:val="lowerRoman"/>
      <w:lvlText w:val="%6."/>
      <w:lvlJc w:val="right"/>
      <w:pPr>
        <w:ind w:left="4320" w:hanging="180"/>
      </w:pPr>
    </w:lvl>
    <w:lvl w:ilvl="6" w:tplc="12B4C036">
      <w:start w:val="1"/>
      <w:numFmt w:val="decimal"/>
      <w:lvlText w:val="%7."/>
      <w:lvlJc w:val="left"/>
      <w:pPr>
        <w:ind w:left="5040" w:hanging="360"/>
      </w:pPr>
    </w:lvl>
    <w:lvl w:ilvl="7" w:tplc="7892F096">
      <w:start w:val="1"/>
      <w:numFmt w:val="lowerLetter"/>
      <w:lvlText w:val="%8."/>
      <w:lvlJc w:val="left"/>
      <w:pPr>
        <w:ind w:left="5760" w:hanging="360"/>
      </w:pPr>
    </w:lvl>
    <w:lvl w:ilvl="8" w:tplc="4672D8E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203F0"/>
    <w:multiLevelType w:val="hybridMultilevel"/>
    <w:tmpl w:val="83E8F850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0C5830BC"/>
    <w:multiLevelType w:val="hybridMultilevel"/>
    <w:tmpl w:val="8714AB2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0DC45D3D"/>
    <w:multiLevelType w:val="hybridMultilevel"/>
    <w:tmpl w:val="5044A14C"/>
    <w:lvl w:ilvl="0" w:tplc="0C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9" w15:restartNumberingAfterBreak="0">
    <w:nsid w:val="136D6952"/>
    <w:multiLevelType w:val="hybridMultilevel"/>
    <w:tmpl w:val="5B1A6C02"/>
    <w:lvl w:ilvl="0" w:tplc="0C09000F">
      <w:start w:val="1"/>
      <w:numFmt w:val="decimal"/>
      <w:lvlText w:val="%1."/>
      <w:lvlJc w:val="left"/>
      <w:pPr>
        <w:ind w:left="1145" w:hanging="360"/>
      </w:p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186F0EA1"/>
    <w:multiLevelType w:val="hybridMultilevel"/>
    <w:tmpl w:val="39BEBA5E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D630DC8"/>
    <w:multiLevelType w:val="hybridMultilevel"/>
    <w:tmpl w:val="CF7A23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E2C2C3"/>
    <w:multiLevelType w:val="hybridMultilevel"/>
    <w:tmpl w:val="C0BEDC22"/>
    <w:lvl w:ilvl="0" w:tplc="C420AECA">
      <w:start w:val="1"/>
      <w:numFmt w:val="decimal"/>
      <w:lvlText w:val="%1."/>
      <w:lvlJc w:val="left"/>
      <w:pPr>
        <w:ind w:left="720" w:hanging="360"/>
      </w:pPr>
    </w:lvl>
    <w:lvl w:ilvl="1" w:tplc="1CE85A00">
      <w:start w:val="1"/>
      <w:numFmt w:val="lowerLetter"/>
      <w:lvlText w:val="%2."/>
      <w:lvlJc w:val="left"/>
      <w:pPr>
        <w:ind w:left="1440" w:hanging="360"/>
      </w:pPr>
    </w:lvl>
    <w:lvl w:ilvl="2" w:tplc="3FA2BF48">
      <w:start w:val="1"/>
      <w:numFmt w:val="lowerRoman"/>
      <w:lvlText w:val="%3."/>
      <w:lvlJc w:val="right"/>
      <w:pPr>
        <w:ind w:left="2160" w:hanging="180"/>
      </w:pPr>
    </w:lvl>
    <w:lvl w:ilvl="3" w:tplc="C65C2A06">
      <w:start w:val="1"/>
      <w:numFmt w:val="decimal"/>
      <w:lvlText w:val="%4."/>
      <w:lvlJc w:val="left"/>
      <w:pPr>
        <w:ind w:left="2880" w:hanging="360"/>
      </w:pPr>
    </w:lvl>
    <w:lvl w:ilvl="4" w:tplc="8E526FFC">
      <w:start w:val="1"/>
      <w:numFmt w:val="lowerLetter"/>
      <w:lvlText w:val="%5."/>
      <w:lvlJc w:val="left"/>
      <w:pPr>
        <w:ind w:left="3600" w:hanging="360"/>
      </w:pPr>
    </w:lvl>
    <w:lvl w:ilvl="5" w:tplc="8B3C2808">
      <w:start w:val="1"/>
      <w:numFmt w:val="lowerRoman"/>
      <w:lvlText w:val="%6."/>
      <w:lvlJc w:val="right"/>
      <w:pPr>
        <w:ind w:left="4320" w:hanging="180"/>
      </w:pPr>
    </w:lvl>
    <w:lvl w:ilvl="6" w:tplc="49909DE2">
      <w:start w:val="1"/>
      <w:numFmt w:val="decimal"/>
      <w:lvlText w:val="%7."/>
      <w:lvlJc w:val="left"/>
      <w:pPr>
        <w:ind w:left="5040" w:hanging="360"/>
      </w:pPr>
    </w:lvl>
    <w:lvl w:ilvl="7" w:tplc="9550A1F2">
      <w:start w:val="1"/>
      <w:numFmt w:val="lowerLetter"/>
      <w:lvlText w:val="%8."/>
      <w:lvlJc w:val="left"/>
      <w:pPr>
        <w:ind w:left="5760" w:hanging="360"/>
      </w:pPr>
    </w:lvl>
    <w:lvl w:ilvl="8" w:tplc="4680FD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52259"/>
    <w:multiLevelType w:val="multilevel"/>
    <w:tmpl w:val="D1DC5C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  <w:rPr>
        <w:b w:val="0"/>
        <w:bCs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EDA1C2"/>
    <w:multiLevelType w:val="hybridMultilevel"/>
    <w:tmpl w:val="FFFFFFFF"/>
    <w:lvl w:ilvl="0" w:tplc="79F07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63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8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C1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48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6B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2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AD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21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27CF"/>
    <w:multiLevelType w:val="hybridMultilevel"/>
    <w:tmpl w:val="DD8AA1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CB171A"/>
    <w:multiLevelType w:val="hybridMultilevel"/>
    <w:tmpl w:val="EE1C3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482E"/>
    <w:multiLevelType w:val="hybridMultilevel"/>
    <w:tmpl w:val="24D8C8C4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4DEED8E"/>
    <w:multiLevelType w:val="hybridMultilevel"/>
    <w:tmpl w:val="E3C80C70"/>
    <w:lvl w:ilvl="0" w:tplc="5ECAC91E">
      <w:start w:val="1"/>
      <w:numFmt w:val="decimal"/>
      <w:lvlText w:val="%1."/>
      <w:lvlJc w:val="left"/>
      <w:pPr>
        <w:ind w:left="720" w:hanging="360"/>
      </w:pPr>
    </w:lvl>
    <w:lvl w:ilvl="1" w:tplc="1ACA0748">
      <w:start w:val="1"/>
      <w:numFmt w:val="lowerLetter"/>
      <w:lvlText w:val="%2."/>
      <w:lvlJc w:val="left"/>
      <w:pPr>
        <w:ind w:left="1440" w:hanging="360"/>
      </w:pPr>
    </w:lvl>
    <w:lvl w:ilvl="2" w:tplc="BF28D798">
      <w:start w:val="1"/>
      <w:numFmt w:val="lowerRoman"/>
      <w:lvlText w:val="%3."/>
      <w:lvlJc w:val="right"/>
      <w:pPr>
        <w:ind w:left="2160" w:hanging="180"/>
      </w:pPr>
    </w:lvl>
    <w:lvl w:ilvl="3" w:tplc="6F8CE7D6">
      <w:start w:val="1"/>
      <w:numFmt w:val="decimal"/>
      <w:lvlText w:val="%4."/>
      <w:lvlJc w:val="left"/>
      <w:pPr>
        <w:ind w:left="2880" w:hanging="360"/>
      </w:pPr>
    </w:lvl>
    <w:lvl w:ilvl="4" w:tplc="896EA08E">
      <w:start w:val="1"/>
      <w:numFmt w:val="lowerLetter"/>
      <w:lvlText w:val="%5."/>
      <w:lvlJc w:val="left"/>
      <w:pPr>
        <w:ind w:left="3600" w:hanging="360"/>
      </w:pPr>
    </w:lvl>
    <w:lvl w:ilvl="5" w:tplc="F1FCF64A">
      <w:start w:val="1"/>
      <w:numFmt w:val="lowerRoman"/>
      <w:lvlText w:val="%6."/>
      <w:lvlJc w:val="right"/>
      <w:pPr>
        <w:ind w:left="4320" w:hanging="180"/>
      </w:pPr>
    </w:lvl>
    <w:lvl w:ilvl="6" w:tplc="303CC202">
      <w:start w:val="1"/>
      <w:numFmt w:val="decimal"/>
      <w:lvlText w:val="%7."/>
      <w:lvlJc w:val="left"/>
      <w:pPr>
        <w:ind w:left="5040" w:hanging="360"/>
      </w:pPr>
    </w:lvl>
    <w:lvl w:ilvl="7" w:tplc="51F47D88">
      <w:start w:val="1"/>
      <w:numFmt w:val="lowerLetter"/>
      <w:lvlText w:val="%8."/>
      <w:lvlJc w:val="left"/>
      <w:pPr>
        <w:ind w:left="5760" w:hanging="360"/>
      </w:pPr>
    </w:lvl>
    <w:lvl w:ilvl="8" w:tplc="6A98DB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14CFB"/>
    <w:multiLevelType w:val="hybridMultilevel"/>
    <w:tmpl w:val="E94CA794"/>
    <w:lvl w:ilvl="0" w:tplc="0C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0" w15:restartNumberingAfterBreak="0">
    <w:nsid w:val="4D405E44"/>
    <w:multiLevelType w:val="hybridMultilevel"/>
    <w:tmpl w:val="1ECA85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051D0"/>
    <w:multiLevelType w:val="hybridMultilevel"/>
    <w:tmpl w:val="FDF4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D110E"/>
    <w:multiLevelType w:val="hybridMultilevel"/>
    <w:tmpl w:val="7E8EA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513DF"/>
    <w:multiLevelType w:val="hybridMultilevel"/>
    <w:tmpl w:val="28268AB0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5F5EE43"/>
    <w:multiLevelType w:val="hybridMultilevel"/>
    <w:tmpl w:val="7E8EA50C"/>
    <w:lvl w:ilvl="0" w:tplc="683A1848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5B4A7874">
      <w:start w:val="1"/>
      <w:numFmt w:val="lowerRoman"/>
      <w:lvlText w:val="%3."/>
      <w:lvlJc w:val="right"/>
      <w:pPr>
        <w:ind w:left="2160" w:hanging="180"/>
      </w:pPr>
    </w:lvl>
    <w:lvl w:ilvl="3" w:tplc="6E88CB9E">
      <w:start w:val="1"/>
      <w:numFmt w:val="decimal"/>
      <w:lvlText w:val="%4."/>
      <w:lvlJc w:val="left"/>
      <w:pPr>
        <w:ind w:left="2880" w:hanging="360"/>
      </w:pPr>
    </w:lvl>
    <w:lvl w:ilvl="4" w:tplc="F742683E">
      <w:start w:val="1"/>
      <w:numFmt w:val="lowerLetter"/>
      <w:lvlText w:val="%5."/>
      <w:lvlJc w:val="left"/>
      <w:pPr>
        <w:ind w:left="3600" w:hanging="360"/>
      </w:pPr>
    </w:lvl>
    <w:lvl w:ilvl="5" w:tplc="93BC1432">
      <w:start w:val="1"/>
      <w:numFmt w:val="lowerRoman"/>
      <w:lvlText w:val="%6."/>
      <w:lvlJc w:val="right"/>
      <w:pPr>
        <w:ind w:left="4320" w:hanging="180"/>
      </w:pPr>
    </w:lvl>
    <w:lvl w:ilvl="6" w:tplc="2ED4F0E2">
      <w:start w:val="1"/>
      <w:numFmt w:val="decimal"/>
      <w:lvlText w:val="%7."/>
      <w:lvlJc w:val="left"/>
      <w:pPr>
        <w:ind w:left="5040" w:hanging="360"/>
      </w:pPr>
    </w:lvl>
    <w:lvl w:ilvl="7" w:tplc="96D4CA12">
      <w:start w:val="1"/>
      <w:numFmt w:val="lowerLetter"/>
      <w:lvlText w:val="%8."/>
      <w:lvlJc w:val="left"/>
      <w:pPr>
        <w:ind w:left="5760" w:hanging="360"/>
      </w:pPr>
    </w:lvl>
    <w:lvl w:ilvl="8" w:tplc="CA689F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E4EB0"/>
    <w:multiLevelType w:val="hybridMultilevel"/>
    <w:tmpl w:val="D9F88408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989332C"/>
    <w:multiLevelType w:val="hybridMultilevel"/>
    <w:tmpl w:val="DE1A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1FADC"/>
    <w:multiLevelType w:val="hybridMultilevel"/>
    <w:tmpl w:val="232CD4A8"/>
    <w:lvl w:ilvl="0" w:tplc="B8D40DA2">
      <w:start w:val="1"/>
      <w:numFmt w:val="decimal"/>
      <w:lvlText w:val="%1."/>
      <w:lvlJc w:val="left"/>
      <w:pPr>
        <w:ind w:left="720" w:hanging="360"/>
      </w:pPr>
    </w:lvl>
    <w:lvl w:ilvl="1" w:tplc="5796A3EA">
      <w:start w:val="1"/>
      <w:numFmt w:val="lowerLetter"/>
      <w:lvlText w:val="%2."/>
      <w:lvlJc w:val="left"/>
      <w:pPr>
        <w:ind w:left="1440" w:hanging="360"/>
      </w:pPr>
    </w:lvl>
    <w:lvl w:ilvl="2" w:tplc="BEA2F8A6">
      <w:start w:val="1"/>
      <w:numFmt w:val="lowerRoman"/>
      <w:lvlText w:val="%3."/>
      <w:lvlJc w:val="right"/>
      <w:pPr>
        <w:ind w:left="2160" w:hanging="180"/>
      </w:pPr>
    </w:lvl>
    <w:lvl w:ilvl="3" w:tplc="9594B874">
      <w:start w:val="1"/>
      <w:numFmt w:val="decimal"/>
      <w:lvlText w:val="%4."/>
      <w:lvlJc w:val="left"/>
      <w:pPr>
        <w:ind w:left="2880" w:hanging="360"/>
      </w:pPr>
    </w:lvl>
    <w:lvl w:ilvl="4" w:tplc="C3620912">
      <w:start w:val="1"/>
      <w:numFmt w:val="lowerLetter"/>
      <w:lvlText w:val="%5."/>
      <w:lvlJc w:val="left"/>
      <w:pPr>
        <w:ind w:left="3600" w:hanging="360"/>
      </w:pPr>
    </w:lvl>
    <w:lvl w:ilvl="5" w:tplc="524A5EA6">
      <w:start w:val="1"/>
      <w:numFmt w:val="lowerRoman"/>
      <w:lvlText w:val="%6."/>
      <w:lvlJc w:val="right"/>
      <w:pPr>
        <w:ind w:left="4320" w:hanging="180"/>
      </w:pPr>
    </w:lvl>
    <w:lvl w:ilvl="6" w:tplc="74881EDE">
      <w:start w:val="1"/>
      <w:numFmt w:val="decimal"/>
      <w:lvlText w:val="%7."/>
      <w:lvlJc w:val="left"/>
      <w:pPr>
        <w:ind w:left="5040" w:hanging="360"/>
      </w:pPr>
    </w:lvl>
    <w:lvl w:ilvl="7" w:tplc="A9CEC77E">
      <w:start w:val="1"/>
      <w:numFmt w:val="lowerLetter"/>
      <w:lvlText w:val="%8."/>
      <w:lvlJc w:val="left"/>
      <w:pPr>
        <w:ind w:left="5760" w:hanging="360"/>
      </w:pPr>
    </w:lvl>
    <w:lvl w:ilvl="8" w:tplc="AC98C5F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81C4C"/>
    <w:multiLevelType w:val="hybridMultilevel"/>
    <w:tmpl w:val="A9F220B6"/>
    <w:lvl w:ilvl="0" w:tplc="E78457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u w:color="FF5800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DB5B4F"/>
    <w:multiLevelType w:val="hybridMultilevel"/>
    <w:tmpl w:val="41B4F3B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FDD696B"/>
    <w:multiLevelType w:val="hybridMultilevel"/>
    <w:tmpl w:val="D580129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0002ACC"/>
    <w:multiLevelType w:val="hybridMultilevel"/>
    <w:tmpl w:val="FD789CD4"/>
    <w:lvl w:ilvl="0" w:tplc="0C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32" w15:restartNumberingAfterBreak="0">
    <w:nsid w:val="61CD4650"/>
    <w:multiLevelType w:val="hybridMultilevel"/>
    <w:tmpl w:val="305455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BB5317"/>
    <w:multiLevelType w:val="hybridMultilevel"/>
    <w:tmpl w:val="08723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F365C"/>
    <w:multiLevelType w:val="hybridMultilevel"/>
    <w:tmpl w:val="6D5828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6A5DA0"/>
    <w:multiLevelType w:val="hybridMultilevel"/>
    <w:tmpl w:val="04102C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70DB3EF2"/>
    <w:multiLevelType w:val="hybridMultilevel"/>
    <w:tmpl w:val="2E12F3E8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75476644"/>
    <w:multiLevelType w:val="hybridMultilevel"/>
    <w:tmpl w:val="0D6AF4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893A90"/>
    <w:multiLevelType w:val="hybridMultilevel"/>
    <w:tmpl w:val="36A22E62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00380226">
    <w:abstractNumId w:val="5"/>
  </w:num>
  <w:num w:numId="2" w16cid:durableId="2063361084">
    <w:abstractNumId w:val="12"/>
  </w:num>
  <w:num w:numId="3" w16cid:durableId="303782092">
    <w:abstractNumId w:val="18"/>
  </w:num>
  <w:num w:numId="4" w16cid:durableId="2099474984">
    <w:abstractNumId w:val="27"/>
  </w:num>
  <w:num w:numId="5" w16cid:durableId="451636789">
    <w:abstractNumId w:val="24"/>
  </w:num>
  <w:num w:numId="6" w16cid:durableId="2013943488">
    <w:abstractNumId w:val="13"/>
  </w:num>
  <w:num w:numId="7" w16cid:durableId="849761069">
    <w:abstractNumId w:val="28"/>
  </w:num>
  <w:num w:numId="8" w16cid:durableId="1530100383">
    <w:abstractNumId w:val="0"/>
  </w:num>
  <w:num w:numId="9" w16cid:durableId="981275576">
    <w:abstractNumId w:val="1"/>
  </w:num>
  <w:num w:numId="10" w16cid:durableId="2129277286">
    <w:abstractNumId w:val="26"/>
  </w:num>
  <w:num w:numId="11" w16cid:durableId="10182892">
    <w:abstractNumId w:val="6"/>
  </w:num>
  <w:num w:numId="12" w16cid:durableId="1927759621">
    <w:abstractNumId w:val="23"/>
  </w:num>
  <w:num w:numId="13" w16cid:durableId="1921216330">
    <w:abstractNumId w:val="17"/>
  </w:num>
  <w:num w:numId="14" w16cid:durableId="1609237728">
    <w:abstractNumId w:val="7"/>
  </w:num>
  <w:num w:numId="15" w16cid:durableId="1010335596">
    <w:abstractNumId w:val="29"/>
  </w:num>
  <w:num w:numId="16" w16cid:durableId="998191667">
    <w:abstractNumId w:val="38"/>
  </w:num>
  <w:num w:numId="17" w16cid:durableId="97263123">
    <w:abstractNumId w:val="37"/>
  </w:num>
  <w:num w:numId="18" w16cid:durableId="1875148752">
    <w:abstractNumId w:val="10"/>
  </w:num>
  <w:num w:numId="19" w16cid:durableId="411319343">
    <w:abstractNumId w:val="4"/>
  </w:num>
  <w:num w:numId="20" w16cid:durableId="792291531">
    <w:abstractNumId w:val="9"/>
  </w:num>
  <w:num w:numId="21" w16cid:durableId="1102995986">
    <w:abstractNumId w:val="14"/>
  </w:num>
  <w:num w:numId="22" w16cid:durableId="187676766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8831130">
    <w:abstractNumId w:val="21"/>
  </w:num>
  <w:num w:numId="24" w16cid:durableId="709108576">
    <w:abstractNumId w:val="35"/>
  </w:num>
  <w:num w:numId="25" w16cid:durableId="1773283007">
    <w:abstractNumId w:val="16"/>
  </w:num>
  <w:num w:numId="26" w16cid:durableId="7871594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02613068">
    <w:abstractNumId w:val="1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28285202">
    <w:abstractNumId w:val="22"/>
  </w:num>
  <w:num w:numId="29" w16cid:durableId="1982493215">
    <w:abstractNumId w:val="25"/>
  </w:num>
  <w:num w:numId="30" w16cid:durableId="878978356">
    <w:abstractNumId w:val="2"/>
  </w:num>
  <w:num w:numId="31" w16cid:durableId="2063022519">
    <w:abstractNumId w:val="33"/>
  </w:num>
  <w:num w:numId="32" w16cid:durableId="1605305871">
    <w:abstractNumId w:val="8"/>
  </w:num>
  <w:num w:numId="33" w16cid:durableId="698317867">
    <w:abstractNumId w:val="19"/>
  </w:num>
  <w:num w:numId="34" w16cid:durableId="1702584588">
    <w:abstractNumId w:val="31"/>
  </w:num>
  <w:num w:numId="35" w16cid:durableId="23362947">
    <w:abstractNumId w:val="20"/>
  </w:num>
  <w:num w:numId="36" w16cid:durableId="879632989">
    <w:abstractNumId w:val="36"/>
  </w:num>
  <w:num w:numId="37" w16cid:durableId="1975209214">
    <w:abstractNumId w:val="30"/>
  </w:num>
  <w:num w:numId="38" w16cid:durableId="804665050">
    <w:abstractNumId w:val="3"/>
  </w:num>
  <w:num w:numId="39" w16cid:durableId="1695110405">
    <w:abstractNumId w:val="32"/>
  </w:num>
  <w:num w:numId="40" w16cid:durableId="236478951">
    <w:abstractNumId w:val="11"/>
  </w:num>
  <w:num w:numId="41" w16cid:durableId="2113433129">
    <w:abstractNumId w:val="34"/>
  </w:num>
  <w:num w:numId="42" w16cid:durableId="535779915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t7AwMTYwMjQyNTJV0lEKTi0uzszPAykwqwUAjU6H3ywAAAA="/>
  </w:docVars>
  <w:rsids>
    <w:rsidRoot w:val="00F01B46"/>
    <w:rsid w:val="000000E2"/>
    <w:rsid w:val="000003BA"/>
    <w:rsid w:val="000006B7"/>
    <w:rsid w:val="000008B3"/>
    <w:rsid w:val="00000AA7"/>
    <w:rsid w:val="00000E6C"/>
    <w:rsid w:val="000010BE"/>
    <w:rsid w:val="000012AF"/>
    <w:rsid w:val="0000140F"/>
    <w:rsid w:val="00001561"/>
    <w:rsid w:val="00001595"/>
    <w:rsid w:val="0000165D"/>
    <w:rsid w:val="000016B7"/>
    <w:rsid w:val="00001920"/>
    <w:rsid w:val="0000196E"/>
    <w:rsid w:val="00001D48"/>
    <w:rsid w:val="00001E52"/>
    <w:rsid w:val="000020B4"/>
    <w:rsid w:val="00002223"/>
    <w:rsid w:val="000022FC"/>
    <w:rsid w:val="000023DF"/>
    <w:rsid w:val="0000253E"/>
    <w:rsid w:val="000025DC"/>
    <w:rsid w:val="000025E1"/>
    <w:rsid w:val="0000280D"/>
    <w:rsid w:val="000029D4"/>
    <w:rsid w:val="00002A4E"/>
    <w:rsid w:val="00002B04"/>
    <w:rsid w:val="00002C0C"/>
    <w:rsid w:val="00003016"/>
    <w:rsid w:val="000030A9"/>
    <w:rsid w:val="0000314D"/>
    <w:rsid w:val="0000356C"/>
    <w:rsid w:val="00003CE4"/>
    <w:rsid w:val="00003E11"/>
    <w:rsid w:val="0000467D"/>
    <w:rsid w:val="000046E4"/>
    <w:rsid w:val="00004844"/>
    <w:rsid w:val="0000493E"/>
    <w:rsid w:val="000049B6"/>
    <w:rsid w:val="00004A97"/>
    <w:rsid w:val="00004AA4"/>
    <w:rsid w:val="00004B35"/>
    <w:rsid w:val="00004D36"/>
    <w:rsid w:val="00004E18"/>
    <w:rsid w:val="00004F4B"/>
    <w:rsid w:val="00005055"/>
    <w:rsid w:val="000053B3"/>
    <w:rsid w:val="0000551A"/>
    <w:rsid w:val="00005667"/>
    <w:rsid w:val="0000568F"/>
    <w:rsid w:val="000059E9"/>
    <w:rsid w:val="00005BAF"/>
    <w:rsid w:val="00005EBC"/>
    <w:rsid w:val="00005F7B"/>
    <w:rsid w:val="00005FFE"/>
    <w:rsid w:val="0000617D"/>
    <w:rsid w:val="00006392"/>
    <w:rsid w:val="00006424"/>
    <w:rsid w:val="000064BC"/>
    <w:rsid w:val="000065F6"/>
    <w:rsid w:val="00006775"/>
    <w:rsid w:val="00006795"/>
    <w:rsid w:val="0000693F"/>
    <w:rsid w:val="000069A8"/>
    <w:rsid w:val="00006A83"/>
    <w:rsid w:val="00006CC6"/>
    <w:rsid w:val="00007123"/>
    <w:rsid w:val="00007382"/>
    <w:rsid w:val="000073D0"/>
    <w:rsid w:val="00007472"/>
    <w:rsid w:val="0000788F"/>
    <w:rsid w:val="00007B2B"/>
    <w:rsid w:val="00007C0A"/>
    <w:rsid w:val="00010631"/>
    <w:rsid w:val="00010735"/>
    <w:rsid w:val="00010847"/>
    <w:rsid w:val="00010855"/>
    <w:rsid w:val="00010DE1"/>
    <w:rsid w:val="00011053"/>
    <w:rsid w:val="000111C3"/>
    <w:rsid w:val="0001140F"/>
    <w:rsid w:val="000119B3"/>
    <w:rsid w:val="00011A66"/>
    <w:rsid w:val="00011A6A"/>
    <w:rsid w:val="00011BEC"/>
    <w:rsid w:val="00011E63"/>
    <w:rsid w:val="00011F8A"/>
    <w:rsid w:val="00012223"/>
    <w:rsid w:val="00012253"/>
    <w:rsid w:val="000122B4"/>
    <w:rsid w:val="000123D9"/>
    <w:rsid w:val="0001263B"/>
    <w:rsid w:val="000128FC"/>
    <w:rsid w:val="00012C9E"/>
    <w:rsid w:val="00012CB1"/>
    <w:rsid w:val="00012D9D"/>
    <w:rsid w:val="00012E68"/>
    <w:rsid w:val="000130FF"/>
    <w:rsid w:val="00013384"/>
    <w:rsid w:val="00013390"/>
    <w:rsid w:val="00013708"/>
    <w:rsid w:val="000139FD"/>
    <w:rsid w:val="00013E01"/>
    <w:rsid w:val="00013FD9"/>
    <w:rsid w:val="00014196"/>
    <w:rsid w:val="0001466F"/>
    <w:rsid w:val="000146BE"/>
    <w:rsid w:val="00014803"/>
    <w:rsid w:val="0001482A"/>
    <w:rsid w:val="000148B1"/>
    <w:rsid w:val="00014A0E"/>
    <w:rsid w:val="00014FB8"/>
    <w:rsid w:val="00015212"/>
    <w:rsid w:val="00015394"/>
    <w:rsid w:val="00015517"/>
    <w:rsid w:val="000156CE"/>
    <w:rsid w:val="000157EE"/>
    <w:rsid w:val="00015939"/>
    <w:rsid w:val="0001596A"/>
    <w:rsid w:val="00015990"/>
    <w:rsid w:val="00015CC0"/>
    <w:rsid w:val="00016201"/>
    <w:rsid w:val="00016590"/>
    <w:rsid w:val="00016822"/>
    <w:rsid w:val="00016926"/>
    <w:rsid w:val="00016DF6"/>
    <w:rsid w:val="00016EE9"/>
    <w:rsid w:val="00017270"/>
    <w:rsid w:val="0001768A"/>
    <w:rsid w:val="00017723"/>
    <w:rsid w:val="00017F92"/>
    <w:rsid w:val="00020067"/>
    <w:rsid w:val="000200BB"/>
    <w:rsid w:val="00020145"/>
    <w:rsid w:val="000201D6"/>
    <w:rsid w:val="000203D7"/>
    <w:rsid w:val="00020501"/>
    <w:rsid w:val="000205B3"/>
    <w:rsid w:val="00020791"/>
    <w:rsid w:val="00020A72"/>
    <w:rsid w:val="00020BD7"/>
    <w:rsid w:val="00020C6F"/>
    <w:rsid w:val="00020CA2"/>
    <w:rsid w:val="00020D02"/>
    <w:rsid w:val="00020E42"/>
    <w:rsid w:val="0002105A"/>
    <w:rsid w:val="00021060"/>
    <w:rsid w:val="0002144D"/>
    <w:rsid w:val="0002178C"/>
    <w:rsid w:val="0002183A"/>
    <w:rsid w:val="000219E5"/>
    <w:rsid w:val="00021B0D"/>
    <w:rsid w:val="00021B23"/>
    <w:rsid w:val="00021B63"/>
    <w:rsid w:val="00021FEF"/>
    <w:rsid w:val="00022042"/>
    <w:rsid w:val="00022289"/>
    <w:rsid w:val="00022442"/>
    <w:rsid w:val="000225C6"/>
    <w:rsid w:val="0002282A"/>
    <w:rsid w:val="00022898"/>
    <w:rsid w:val="0002290C"/>
    <w:rsid w:val="000229AD"/>
    <w:rsid w:val="00022BC0"/>
    <w:rsid w:val="00022C27"/>
    <w:rsid w:val="00022F0A"/>
    <w:rsid w:val="0002305B"/>
    <w:rsid w:val="00023134"/>
    <w:rsid w:val="00023DF0"/>
    <w:rsid w:val="00023F7C"/>
    <w:rsid w:val="00023FBB"/>
    <w:rsid w:val="000242D4"/>
    <w:rsid w:val="00024732"/>
    <w:rsid w:val="0002491F"/>
    <w:rsid w:val="00024971"/>
    <w:rsid w:val="000249F2"/>
    <w:rsid w:val="00024F02"/>
    <w:rsid w:val="00024F1C"/>
    <w:rsid w:val="000252AF"/>
    <w:rsid w:val="00025494"/>
    <w:rsid w:val="000255C3"/>
    <w:rsid w:val="000255DC"/>
    <w:rsid w:val="00025714"/>
    <w:rsid w:val="00025889"/>
    <w:rsid w:val="000258C7"/>
    <w:rsid w:val="0002592C"/>
    <w:rsid w:val="000259A2"/>
    <w:rsid w:val="00025AF0"/>
    <w:rsid w:val="00025EF8"/>
    <w:rsid w:val="0002601D"/>
    <w:rsid w:val="000263A3"/>
    <w:rsid w:val="00026794"/>
    <w:rsid w:val="000268F8"/>
    <w:rsid w:val="00026AD2"/>
    <w:rsid w:val="00026BB5"/>
    <w:rsid w:val="00026F6B"/>
    <w:rsid w:val="000274B5"/>
    <w:rsid w:val="000275E6"/>
    <w:rsid w:val="0002774C"/>
    <w:rsid w:val="00027797"/>
    <w:rsid w:val="000277C4"/>
    <w:rsid w:val="00027BBC"/>
    <w:rsid w:val="00027C1D"/>
    <w:rsid w:val="00027E31"/>
    <w:rsid w:val="00027F6D"/>
    <w:rsid w:val="000300B9"/>
    <w:rsid w:val="0003040E"/>
    <w:rsid w:val="000304BA"/>
    <w:rsid w:val="00030633"/>
    <w:rsid w:val="0003078B"/>
    <w:rsid w:val="00030794"/>
    <w:rsid w:val="00030847"/>
    <w:rsid w:val="00030B7D"/>
    <w:rsid w:val="00030C3D"/>
    <w:rsid w:val="00030C5B"/>
    <w:rsid w:val="00030DA9"/>
    <w:rsid w:val="00030E38"/>
    <w:rsid w:val="00031205"/>
    <w:rsid w:val="00031251"/>
    <w:rsid w:val="000316C8"/>
    <w:rsid w:val="000319BB"/>
    <w:rsid w:val="00031A90"/>
    <w:rsid w:val="00031B63"/>
    <w:rsid w:val="00031B6E"/>
    <w:rsid w:val="00031BD2"/>
    <w:rsid w:val="00031D9F"/>
    <w:rsid w:val="00031F1A"/>
    <w:rsid w:val="000321CA"/>
    <w:rsid w:val="000321E7"/>
    <w:rsid w:val="00032841"/>
    <w:rsid w:val="000328BE"/>
    <w:rsid w:val="00032AB9"/>
    <w:rsid w:val="00032B19"/>
    <w:rsid w:val="00032C49"/>
    <w:rsid w:val="00032CBF"/>
    <w:rsid w:val="00032E2D"/>
    <w:rsid w:val="00032E6F"/>
    <w:rsid w:val="00032F74"/>
    <w:rsid w:val="000331CB"/>
    <w:rsid w:val="00033260"/>
    <w:rsid w:val="0003329C"/>
    <w:rsid w:val="000337CA"/>
    <w:rsid w:val="00033868"/>
    <w:rsid w:val="00033C81"/>
    <w:rsid w:val="00033F94"/>
    <w:rsid w:val="00034216"/>
    <w:rsid w:val="00034562"/>
    <w:rsid w:val="00034616"/>
    <w:rsid w:val="0003467D"/>
    <w:rsid w:val="00034710"/>
    <w:rsid w:val="000349B4"/>
    <w:rsid w:val="000349E2"/>
    <w:rsid w:val="00034E4D"/>
    <w:rsid w:val="000355C5"/>
    <w:rsid w:val="00035691"/>
    <w:rsid w:val="00035BF8"/>
    <w:rsid w:val="00035DE3"/>
    <w:rsid w:val="0003619E"/>
    <w:rsid w:val="00036AB5"/>
    <w:rsid w:val="00036E51"/>
    <w:rsid w:val="00037205"/>
    <w:rsid w:val="00037413"/>
    <w:rsid w:val="00037470"/>
    <w:rsid w:val="0003783B"/>
    <w:rsid w:val="000378B3"/>
    <w:rsid w:val="00037A5F"/>
    <w:rsid w:val="00037C89"/>
    <w:rsid w:val="00037E3E"/>
    <w:rsid w:val="000402CE"/>
    <w:rsid w:val="000403A6"/>
    <w:rsid w:val="00040A81"/>
    <w:rsid w:val="00040FCA"/>
    <w:rsid w:val="0004162B"/>
    <w:rsid w:val="00041959"/>
    <w:rsid w:val="00041D19"/>
    <w:rsid w:val="00041F08"/>
    <w:rsid w:val="000420AB"/>
    <w:rsid w:val="00042117"/>
    <w:rsid w:val="00042A3B"/>
    <w:rsid w:val="00042B4E"/>
    <w:rsid w:val="00042F87"/>
    <w:rsid w:val="00042FC0"/>
    <w:rsid w:val="00043098"/>
    <w:rsid w:val="000430CE"/>
    <w:rsid w:val="00043230"/>
    <w:rsid w:val="000432D3"/>
    <w:rsid w:val="00043337"/>
    <w:rsid w:val="00043350"/>
    <w:rsid w:val="00043568"/>
    <w:rsid w:val="00043949"/>
    <w:rsid w:val="00043C57"/>
    <w:rsid w:val="000443FB"/>
    <w:rsid w:val="00044429"/>
    <w:rsid w:val="00044637"/>
    <w:rsid w:val="000449F1"/>
    <w:rsid w:val="00044B96"/>
    <w:rsid w:val="00044BD5"/>
    <w:rsid w:val="00044DFE"/>
    <w:rsid w:val="000450A1"/>
    <w:rsid w:val="00045160"/>
    <w:rsid w:val="00045406"/>
    <w:rsid w:val="0004556C"/>
    <w:rsid w:val="000458F6"/>
    <w:rsid w:val="00045933"/>
    <w:rsid w:val="00045D1D"/>
    <w:rsid w:val="00045DB8"/>
    <w:rsid w:val="00045ED6"/>
    <w:rsid w:val="0004612B"/>
    <w:rsid w:val="000462BD"/>
    <w:rsid w:val="000464F8"/>
    <w:rsid w:val="00046539"/>
    <w:rsid w:val="00046738"/>
    <w:rsid w:val="00046844"/>
    <w:rsid w:val="00046D3A"/>
    <w:rsid w:val="00046D78"/>
    <w:rsid w:val="000470CB"/>
    <w:rsid w:val="000470E5"/>
    <w:rsid w:val="00047435"/>
    <w:rsid w:val="000478D9"/>
    <w:rsid w:val="0004796E"/>
    <w:rsid w:val="00047A7B"/>
    <w:rsid w:val="00047C65"/>
    <w:rsid w:val="00047D14"/>
    <w:rsid w:val="00047E21"/>
    <w:rsid w:val="0005009E"/>
    <w:rsid w:val="000500C3"/>
    <w:rsid w:val="000500CB"/>
    <w:rsid w:val="00050452"/>
    <w:rsid w:val="00050926"/>
    <w:rsid w:val="00050B76"/>
    <w:rsid w:val="0005112E"/>
    <w:rsid w:val="00051707"/>
    <w:rsid w:val="00051A61"/>
    <w:rsid w:val="00051B5E"/>
    <w:rsid w:val="000527C4"/>
    <w:rsid w:val="000528FF"/>
    <w:rsid w:val="00052C5F"/>
    <w:rsid w:val="00052E3D"/>
    <w:rsid w:val="00052EEF"/>
    <w:rsid w:val="000530E5"/>
    <w:rsid w:val="00053796"/>
    <w:rsid w:val="000537F6"/>
    <w:rsid w:val="00053860"/>
    <w:rsid w:val="00053C68"/>
    <w:rsid w:val="00053CDD"/>
    <w:rsid w:val="00053E02"/>
    <w:rsid w:val="000540F9"/>
    <w:rsid w:val="000542B6"/>
    <w:rsid w:val="00054474"/>
    <w:rsid w:val="00054CEC"/>
    <w:rsid w:val="00054E46"/>
    <w:rsid w:val="00054FD0"/>
    <w:rsid w:val="0005502A"/>
    <w:rsid w:val="000550C8"/>
    <w:rsid w:val="0005514E"/>
    <w:rsid w:val="000551CC"/>
    <w:rsid w:val="0005534B"/>
    <w:rsid w:val="000556E2"/>
    <w:rsid w:val="00055712"/>
    <w:rsid w:val="0005579A"/>
    <w:rsid w:val="000559E5"/>
    <w:rsid w:val="00055AA6"/>
    <w:rsid w:val="00055AB0"/>
    <w:rsid w:val="00055B56"/>
    <w:rsid w:val="00055C42"/>
    <w:rsid w:val="00055CF6"/>
    <w:rsid w:val="00055DB6"/>
    <w:rsid w:val="00055E67"/>
    <w:rsid w:val="00055F1A"/>
    <w:rsid w:val="00055FF6"/>
    <w:rsid w:val="0005609D"/>
    <w:rsid w:val="000562C0"/>
    <w:rsid w:val="0005644D"/>
    <w:rsid w:val="000564CF"/>
    <w:rsid w:val="00056549"/>
    <w:rsid w:val="00056D82"/>
    <w:rsid w:val="00056E2C"/>
    <w:rsid w:val="00056E7C"/>
    <w:rsid w:val="00056EFB"/>
    <w:rsid w:val="00057056"/>
    <w:rsid w:val="000572D0"/>
    <w:rsid w:val="0005761E"/>
    <w:rsid w:val="000576C5"/>
    <w:rsid w:val="000576C9"/>
    <w:rsid w:val="0005776D"/>
    <w:rsid w:val="000578B1"/>
    <w:rsid w:val="0005793B"/>
    <w:rsid w:val="00057940"/>
    <w:rsid w:val="00057AB3"/>
    <w:rsid w:val="00057E2E"/>
    <w:rsid w:val="00060073"/>
    <w:rsid w:val="0006032E"/>
    <w:rsid w:val="0006039F"/>
    <w:rsid w:val="000603E3"/>
    <w:rsid w:val="0006044B"/>
    <w:rsid w:val="00060742"/>
    <w:rsid w:val="000609E3"/>
    <w:rsid w:val="00061418"/>
    <w:rsid w:val="000614F2"/>
    <w:rsid w:val="00061972"/>
    <w:rsid w:val="00061A65"/>
    <w:rsid w:val="00061AFF"/>
    <w:rsid w:val="00061D8C"/>
    <w:rsid w:val="00061E7E"/>
    <w:rsid w:val="00061EAB"/>
    <w:rsid w:val="0006206F"/>
    <w:rsid w:val="000625DC"/>
    <w:rsid w:val="00062DBB"/>
    <w:rsid w:val="000636B3"/>
    <w:rsid w:val="00063771"/>
    <w:rsid w:val="00063A5F"/>
    <w:rsid w:val="00063BFC"/>
    <w:rsid w:val="00063C48"/>
    <w:rsid w:val="00064019"/>
    <w:rsid w:val="00064042"/>
    <w:rsid w:val="0006409A"/>
    <w:rsid w:val="0006434D"/>
    <w:rsid w:val="000646C7"/>
    <w:rsid w:val="00064A7C"/>
    <w:rsid w:val="00064BB8"/>
    <w:rsid w:val="00064F97"/>
    <w:rsid w:val="00065278"/>
    <w:rsid w:val="00065474"/>
    <w:rsid w:val="000654F3"/>
    <w:rsid w:val="000655F6"/>
    <w:rsid w:val="00065671"/>
    <w:rsid w:val="00065A31"/>
    <w:rsid w:val="00065B35"/>
    <w:rsid w:val="00065D1D"/>
    <w:rsid w:val="00065D37"/>
    <w:rsid w:val="00065D38"/>
    <w:rsid w:val="00065DFA"/>
    <w:rsid w:val="00065EB8"/>
    <w:rsid w:val="0006621A"/>
    <w:rsid w:val="0006670A"/>
    <w:rsid w:val="000667F6"/>
    <w:rsid w:val="00066AD3"/>
    <w:rsid w:val="00066B44"/>
    <w:rsid w:val="00066EDE"/>
    <w:rsid w:val="0006712C"/>
    <w:rsid w:val="0006742B"/>
    <w:rsid w:val="00067501"/>
    <w:rsid w:val="00067503"/>
    <w:rsid w:val="00067509"/>
    <w:rsid w:val="00067608"/>
    <w:rsid w:val="00067652"/>
    <w:rsid w:val="00067E29"/>
    <w:rsid w:val="00070472"/>
    <w:rsid w:val="00070524"/>
    <w:rsid w:val="0007078F"/>
    <w:rsid w:val="00070D6D"/>
    <w:rsid w:val="0007101F"/>
    <w:rsid w:val="0007132B"/>
    <w:rsid w:val="0007173D"/>
    <w:rsid w:val="00071CDA"/>
    <w:rsid w:val="00071E52"/>
    <w:rsid w:val="00071EC7"/>
    <w:rsid w:val="00072141"/>
    <w:rsid w:val="0007219B"/>
    <w:rsid w:val="000725B1"/>
    <w:rsid w:val="00072846"/>
    <w:rsid w:val="0007298E"/>
    <w:rsid w:val="000729D9"/>
    <w:rsid w:val="00072DDE"/>
    <w:rsid w:val="00073009"/>
    <w:rsid w:val="00073087"/>
    <w:rsid w:val="000730BD"/>
    <w:rsid w:val="00073156"/>
    <w:rsid w:val="000735E2"/>
    <w:rsid w:val="00073807"/>
    <w:rsid w:val="0007398B"/>
    <w:rsid w:val="00073B95"/>
    <w:rsid w:val="00073C72"/>
    <w:rsid w:val="00073DA9"/>
    <w:rsid w:val="00073DCF"/>
    <w:rsid w:val="00073EBE"/>
    <w:rsid w:val="00073EEA"/>
    <w:rsid w:val="00073FDA"/>
    <w:rsid w:val="000741FB"/>
    <w:rsid w:val="000743F9"/>
    <w:rsid w:val="00074566"/>
    <w:rsid w:val="00074A63"/>
    <w:rsid w:val="00074B87"/>
    <w:rsid w:val="00074EFA"/>
    <w:rsid w:val="00075091"/>
    <w:rsid w:val="00075183"/>
    <w:rsid w:val="00075213"/>
    <w:rsid w:val="00075247"/>
    <w:rsid w:val="000754CB"/>
    <w:rsid w:val="000754DB"/>
    <w:rsid w:val="00075682"/>
    <w:rsid w:val="00075687"/>
    <w:rsid w:val="00075844"/>
    <w:rsid w:val="00075950"/>
    <w:rsid w:val="00075FF8"/>
    <w:rsid w:val="000761AB"/>
    <w:rsid w:val="00076230"/>
    <w:rsid w:val="00076333"/>
    <w:rsid w:val="00076908"/>
    <w:rsid w:val="00076BC6"/>
    <w:rsid w:val="00076C0D"/>
    <w:rsid w:val="00076E89"/>
    <w:rsid w:val="0007775F"/>
    <w:rsid w:val="00077764"/>
    <w:rsid w:val="0007794F"/>
    <w:rsid w:val="00077A52"/>
    <w:rsid w:val="00077A5A"/>
    <w:rsid w:val="00077B39"/>
    <w:rsid w:val="00077C15"/>
    <w:rsid w:val="00077C9C"/>
    <w:rsid w:val="00077D10"/>
    <w:rsid w:val="00077E4D"/>
    <w:rsid w:val="00077F41"/>
    <w:rsid w:val="00080628"/>
    <w:rsid w:val="000807FB"/>
    <w:rsid w:val="000809CE"/>
    <w:rsid w:val="00080A1F"/>
    <w:rsid w:val="00080B5D"/>
    <w:rsid w:val="00080D6C"/>
    <w:rsid w:val="0008125E"/>
    <w:rsid w:val="0008143E"/>
    <w:rsid w:val="000816D2"/>
    <w:rsid w:val="00081DE5"/>
    <w:rsid w:val="00081F57"/>
    <w:rsid w:val="00081FB0"/>
    <w:rsid w:val="000822C3"/>
    <w:rsid w:val="0008231E"/>
    <w:rsid w:val="00082446"/>
    <w:rsid w:val="00082735"/>
    <w:rsid w:val="000827EC"/>
    <w:rsid w:val="00082802"/>
    <w:rsid w:val="00082874"/>
    <w:rsid w:val="0008291B"/>
    <w:rsid w:val="00082AE9"/>
    <w:rsid w:val="00082CB8"/>
    <w:rsid w:val="00082E1A"/>
    <w:rsid w:val="00082E68"/>
    <w:rsid w:val="0008304B"/>
    <w:rsid w:val="00083062"/>
    <w:rsid w:val="00083331"/>
    <w:rsid w:val="000835CD"/>
    <w:rsid w:val="000837F4"/>
    <w:rsid w:val="000838C8"/>
    <w:rsid w:val="000839DD"/>
    <w:rsid w:val="00083BD9"/>
    <w:rsid w:val="00083D5D"/>
    <w:rsid w:val="000840DF"/>
    <w:rsid w:val="0008415B"/>
    <w:rsid w:val="00084227"/>
    <w:rsid w:val="00084308"/>
    <w:rsid w:val="00084641"/>
    <w:rsid w:val="00084652"/>
    <w:rsid w:val="000849BC"/>
    <w:rsid w:val="0008508B"/>
    <w:rsid w:val="000850C5"/>
    <w:rsid w:val="000850CF"/>
    <w:rsid w:val="0008561A"/>
    <w:rsid w:val="000856BA"/>
    <w:rsid w:val="00085895"/>
    <w:rsid w:val="00085929"/>
    <w:rsid w:val="00085B61"/>
    <w:rsid w:val="00085EB6"/>
    <w:rsid w:val="000862C5"/>
    <w:rsid w:val="000862FF"/>
    <w:rsid w:val="00086301"/>
    <w:rsid w:val="00086378"/>
    <w:rsid w:val="00086590"/>
    <w:rsid w:val="0008673E"/>
    <w:rsid w:val="0008674E"/>
    <w:rsid w:val="000867C3"/>
    <w:rsid w:val="00086A11"/>
    <w:rsid w:val="00086B9C"/>
    <w:rsid w:val="00086CC8"/>
    <w:rsid w:val="00086E09"/>
    <w:rsid w:val="000870C0"/>
    <w:rsid w:val="000872D2"/>
    <w:rsid w:val="0008797D"/>
    <w:rsid w:val="00087BDA"/>
    <w:rsid w:val="00087E7D"/>
    <w:rsid w:val="00090158"/>
    <w:rsid w:val="0009034C"/>
    <w:rsid w:val="00090504"/>
    <w:rsid w:val="000906F5"/>
    <w:rsid w:val="00090D18"/>
    <w:rsid w:val="00090FA3"/>
    <w:rsid w:val="00091029"/>
    <w:rsid w:val="000914A6"/>
    <w:rsid w:val="000915FF"/>
    <w:rsid w:val="00091851"/>
    <w:rsid w:val="00091AF0"/>
    <w:rsid w:val="00091D72"/>
    <w:rsid w:val="00091DB6"/>
    <w:rsid w:val="00092449"/>
    <w:rsid w:val="00092647"/>
    <w:rsid w:val="000926E3"/>
    <w:rsid w:val="00092762"/>
    <w:rsid w:val="00092D0B"/>
    <w:rsid w:val="00092D27"/>
    <w:rsid w:val="00092DEC"/>
    <w:rsid w:val="00092E9C"/>
    <w:rsid w:val="00093226"/>
    <w:rsid w:val="00093459"/>
    <w:rsid w:val="0009349B"/>
    <w:rsid w:val="000935A2"/>
    <w:rsid w:val="00093B03"/>
    <w:rsid w:val="00093BBF"/>
    <w:rsid w:val="00094223"/>
    <w:rsid w:val="00094249"/>
    <w:rsid w:val="000942EB"/>
    <w:rsid w:val="000945AF"/>
    <w:rsid w:val="000947E2"/>
    <w:rsid w:val="00094A3B"/>
    <w:rsid w:val="00094B4A"/>
    <w:rsid w:val="00094EEF"/>
    <w:rsid w:val="00094F28"/>
    <w:rsid w:val="00095033"/>
    <w:rsid w:val="00095411"/>
    <w:rsid w:val="0009551C"/>
    <w:rsid w:val="00095532"/>
    <w:rsid w:val="000957E4"/>
    <w:rsid w:val="00095814"/>
    <w:rsid w:val="00095A85"/>
    <w:rsid w:val="00095D2F"/>
    <w:rsid w:val="00095F12"/>
    <w:rsid w:val="00096637"/>
    <w:rsid w:val="00096723"/>
    <w:rsid w:val="00096A2A"/>
    <w:rsid w:val="00096D74"/>
    <w:rsid w:val="00096F69"/>
    <w:rsid w:val="00097082"/>
    <w:rsid w:val="000971E5"/>
    <w:rsid w:val="0009748F"/>
    <w:rsid w:val="000974B2"/>
    <w:rsid w:val="000974CB"/>
    <w:rsid w:val="00097606"/>
    <w:rsid w:val="0009776B"/>
    <w:rsid w:val="00097930"/>
    <w:rsid w:val="00097D04"/>
    <w:rsid w:val="00097F63"/>
    <w:rsid w:val="000A022F"/>
    <w:rsid w:val="000A0396"/>
    <w:rsid w:val="000A0448"/>
    <w:rsid w:val="000A0704"/>
    <w:rsid w:val="000A09A4"/>
    <w:rsid w:val="000A0B2C"/>
    <w:rsid w:val="000A0D15"/>
    <w:rsid w:val="000A0ECD"/>
    <w:rsid w:val="000A10F1"/>
    <w:rsid w:val="000A1169"/>
    <w:rsid w:val="000A124D"/>
    <w:rsid w:val="000A127F"/>
    <w:rsid w:val="000A1305"/>
    <w:rsid w:val="000A13F4"/>
    <w:rsid w:val="000A15E8"/>
    <w:rsid w:val="000A1677"/>
    <w:rsid w:val="000A18D8"/>
    <w:rsid w:val="000A19E9"/>
    <w:rsid w:val="000A1A28"/>
    <w:rsid w:val="000A1B5E"/>
    <w:rsid w:val="000A1BC0"/>
    <w:rsid w:val="000A1D76"/>
    <w:rsid w:val="000A24D4"/>
    <w:rsid w:val="000A255C"/>
    <w:rsid w:val="000A2ABE"/>
    <w:rsid w:val="000A2AFA"/>
    <w:rsid w:val="000A2C07"/>
    <w:rsid w:val="000A2CDD"/>
    <w:rsid w:val="000A2E70"/>
    <w:rsid w:val="000A2FD2"/>
    <w:rsid w:val="000A2FF3"/>
    <w:rsid w:val="000A3188"/>
    <w:rsid w:val="000A3201"/>
    <w:rsid w:val="000A32E7"/>
    <w:rsid w:val="000A34BA"/>
    <w:rsid w:val="000A3589"/>
    <w:rsid w:val="000A3B08"/>
    <w:rsid w:val="000A3B15"/>
    <w:rsid w:val="000A3B39"/>
    <w:rsid w:val="000A3FFD"/>
    <w:rsid w:val="000A440C"/>
    <w:rsid w:val="000A451E"/>
    <w:rsid w:val="000A465B"/>
    <w:rsid w:val="000A4844"/>
    <w:rsid w:val="000A4CCC"/>
    <w:rsid w:val="000A4DBA"/>
    <w:rsid w:val="000A4F0F"/>
    <w:rsid w:val="000A50DD"/>
    <w:rsid w:val="000A51A3"/>
    <w:rsid w:val="000A5678"/>
    <w:rsid w:val="000A5921"/>
    <w:rsid w:val="000A597E"/>
    <w:rsid w:val="000A59A1"/>
    <w:rsid w:val="000A5B60"/>
    <w:rsid w:val="000A5CE3"/>
    <w:rsid w:val="000A5DED"/>
    <w:rsid w:val="000A61E2"/>
    <w:rsid w:val="000A62E8"/>
    <w:rsid w:val="000A63B0"/>
    <w:rsid w:val="000A6414"/>
    <w:rsid w:val="000A6A79"/>
    <w:rsid w:val="000A6AB7"/>
    <w:rsid w:val="000A6BB1"/>
    <w:rsid w:val="000A6DF6"/>
    <w:rsid w:val="000A6E56"/>
    <w:rsid w:val="000A6F15"/>
    <w:rsid w:val="000A7054"/>
    <w:rsid w:val="000A7165"/>
    <w:rsid w:val="000A71D2"/>
    <w:rsid w:val="000A72CE"/>
    <w:rsid w:val="000A7538"/>
    <w:rsid w:val="000A7603"/>
    <w:rsid w:val="000A762A"/>
    <w:rsid w:val="000A765C"/>
    <w:rsid w:val="000A7843"/>
    <w:rsid w:val="000A7975"/>
    <w:rsid w:val="000A7A65"/>
    <w:rsid w:val="000A7D04"/>
    <w:rsid w:val="000A7D42"/>
    <w:rsid w:val="000A7D7E"/>
    <w:rsid w:val="000A7D90"/>
    <w:rsid w:val="000A7F19"/>
    <w:rsid w:val="000A7FF7"/>
    <w:rsid w:val="000B0052"/>
    <w:rsid w:val="000B00AA"/>
    <w:rsid w:val="000B03AB"/>
    <w:rsid w:val="000B06AF"/>
    <w:rsid w:val="000B0812"/>
    <w:rsid w:val="000B0AE1"/>
    <w:rsid w:val="000B0B44"/>
    <w:rsid w:val="000B0CC0"/>
    <w:rsid w:val="000B0DEE"/>
    <w:rsid w:val="000B0F14"/>
    <w:rsid w:val="000B118B"/>
    <w:rsid w:val="000B1271"/>
    <w:rsid w:val="000B13CC"/>
    <w:rsid w:val="000B140D"/>
    <w:rsid w:val="000B1414"/>
    <w:rsid w:val="000B16B8"/>
    <w:rsid w:val="000B1B88"/>
    <w:rsid w:val="000B1C0A"/>
    <w:rsid w:val="000B1CBB"/>
    <w:rsid w:val="000B1CFA"/>
    <w:rsid w:val="000B2208"/>
    <w:rsid w:val="000B22F1"/>
    <w:rsid w:val="000B2428"/>
    <w:rsid w:val="000B24C3"/>
    <w:rsid w:val="000B25EC"/>
    <w:rsid w:val="000B2625"/>
    <w:rsid w:val="000B2677"/>
    <w:rsid w:val="000B2794"/>
    <w:rsid w:val="000B2ACF"/>
    <w:rsid w:val="000B3136"/>
    <w:rsid w:val="000B328D"/>
    <w:rsid w:val="000B337C"/>
    <w:rsid w:val="000B3644"/>
    <w:rsid w:val="000B37C5"/>
    <w:rsid w:val="000B3A72"/>
    <w:rsid w:val="000B3D68"/>
    <w:rsid w:val="000B3DBF"/>
    <w:rsid w:val="000B3F09"/>
    <w:rsid w:val="000B3F86"/>
    <w:rsid w:val="000B41BF"/>
    <w:rsid w:val="000B448B"/>
    <w:rsid w:val="000B4ADF"/>
    <w:rsid w:val="000B4D09"/>
    <w:rsid w:val="000B4D10"/>
    <w:rsid w:val="000B56F0"/>
    <w:rsid w:val="000B5B97"/>
    <w:rsid w:val="000B5DD8"/>
    <w:rsid w:val="000B6093"/>
    <w:rsid w:val="000B6199"/>
    <w:rsid w:val="000B6263"/>
    <w:rsid w:val="000B65AA"/>
    <w:rsid w:val="000B6615"/>
    <w:rsid w:val="000B6899"/>
    <w:rsid w:val="000B6994"/>
    <w:rsid w:val="000B6A9D"/>
    <w:rsid w:val="000B6B61"/>
    <w:rsid w:val="000B6FC3"/>
    <w:rsid w:val="000B7244"/>
    <w:rsid w:val="000B7527"/>
    <w:rsid w:val="000B788D"/>
    <w:rsid w:val="000B78B0"/>
    <w:rsid w:val="000B7937"/>
    <w:rsid w:val="000B7AB2"/>
    <w:rsid w:val="000B7FD4"/>
    <w:rsid w:val="000C00EF"/>
    <w:rsid w:val="000C02FD"/>
    <w:rsid w:val="000C042B"/>
    <w:rsid w:val="000C0626"/>
    <w:rsid w:val="000C086E"/>
    <w:rsid w:val="000C08AF"/>
    <w:rsid w:val="000C0C3A"/>
    <w:rsid w:val="000C1061"/>
    <w:rsid w:val="000C15A0"/>
    <w:rsid w:val="000C165E"/>
    <w:rsid w:val="000C18B0"/>
    <w:rsid w:val="000C1928"/>
    <w:rsid w:val="000C22A3"/>
    <w:rsid w:val="000C22EB"/>
    <w:rsid w:val="000C234B"/>
    <w:rsid w:val="000C2421"/>
    <w:rsid w:val="000C2442"/>
    <w:rsid w:val="000C2748"/>
    <w:rsid w:val="000C27CC"/>
    <w:rsid w:val="000C2A7B"/>
    <w:rsid w:val="000C2D0C"/>
    <w:rsid w:val="000C2D23"/>
    <w:rsid w:val="000C2DFA"/>
    <w:rsid w:val="000C2F74"/>
    <w:rsid w:val="000C3085"/>
    <w:rsid w:val="000C30ED"/>
    <w:rsid w:val="000C312B"/>
    <w:rsid w:val="000C3143"/>
    <w:rsid w:val="000C35CC"/>
    <w:rsid w:val="000C3611"/>
    <w:rsid w:val="000C3750"/>
    <w:rsid w:val="000C37E9"/>
    <w:rsid w:val="000C3B15"/>
    <w:rsid w:val="000C3E03"/>
    <w:rsid w:val="000C3FC9"/>
    <w:rsid w:val="000C4086"/>
    <w:rsid w:val="000C43E6"/>
    <w:rsid w:val="000C4427"/>
    <w:rsid w:val="000C4767"/>
    <w:rsid w:val="000C4913"/>
    <w:rsid w:val="000C49AC"/>
    <w:rsid w:val="000C4A88"/>
    <w:rsid w:val="000C4AAB"/>
    <w:rsid w:val="000C4B6E"/>
    <w:rsid w:val="000C4D7C"/>
    <w:rsid w:val="000C4E83"/>
    <w:rsid w:val="000C5078"/>
    <w:rsid w:val="000C5249"/>
    <w:rsid w:val="000C558F"/>
    <w:rsid w:val="000C5892"/>
    <w:rsid w:val="000C5D12"/>
    <w:rsid w:val="000C602F"/>
    <w:rsid w:val="000C6046"/>
    <w:rsid w:val="000C6131"/>
    <w:rsid w:val="000C6270"/>
    <w:rsid w:val="000C63CF"/>
    <w:rsid w:val="000C65FA"/>
    <w:rsid w:val="000C6634"/>
    <w:rsid w:val="000C683B"/>
    <w:rsid w:val="000C6B07"/>
    <w:rsid w:val="000C6CE0"/>
    <w:rsid w:val="000C6D90"/>
    <w:rsid w:val="000C6ED3"/>
    <w:rsid w:val="000C7096"/>
    <w:rsid w:val="000C7A03"/>
    <w:rsid w:val="000C7C5A"/>
    <w:rsid w:val="000C7D54"/>
    <w:rsid w:val="000D057B"/>
    <w:rsid w:val="000D06F4"/>
    <w:rsid w:val="000D07FB"/>
    <w:rsid w:val="000D0A9A"/>
    <w:rsid w:val="000D0B80"/>
    <w:rsid w:val="000D1069"/>
    <w:rsid w:val="000D1245"/>
    <w:rsid w:val="000D12F1"/>
    <w:rsid w:val="000D12F4"/>
    <w:rsid w:val="000D1309"/>
    <w:rsid w:val="000D1317"/>
    <w:rsid w:val="000D13BC"/>
    <w:rsid w:val="000D15E3"/>
    <w:rsid w:val="000D1720"/>
    <w:rsid w:val="000D1945"/>
    <w:rsid w:val="000D1950"/>
    <w:rsid w:val="000D201C"/>
    <w:rsid w:val="000D24C3"/>
    <w:rsid w:val="000D272C"/>
    <w:rsid w:val="000D28CA"/>
    <w:rsid w:val="000D29A7"/>
    <w:rsid w:val="000D29FB"/>
    <w:rsid w:val="000D2B08"/>
    <w:rsid w:val="000D2C3E"/>
    <w:rsid w:val="000D2E30"/>
    <w:rsid w:val="000D2F9D"/>
    <w:rsid w:val="000D3006"/>
    <w:rsid w:val="000D33DF"/>
    <w:rsid w:val="000D36E1"/>
    <w:rsid w:val="000D3880"/>
    <w:rsid w:val="000D38FC"/>
    <w:rsid w:val="000D4210"/>
    <w:rsid w:val="000D45F2"/>
    <w:rsid w:val="000D48E8"/>
    <w:rsid w:val="000D4A78"/>
    <w:rsid w:val="000D4B55"/>
    <w:rsid w:val="000D4DCB"/>
    <w:rsid w:val="000D4E00"/>
    <w:rsid w:val="000D5607"/>
    <w:rsid w:val="000D58DF"/>
    <w:rsid w:val="000D592B"/>
    <w:rsid w:val="000D5C87"/>
    <w:rsid w:val="000D5CAA"/>
    <w:rsid w:val="000D6021"/>
    <w:rsid w:val="000D62EF"/>
    <w:rsid w:val="000D668A"/>
    <w:rsid w:val="000D68AE"/>
    <w:rsid w:val="000D6A4E"/>
    <w:rsid w:val="000D6A59"/>
    <w:rsid w:val="000D6AEB"/>
    <w:rsid w:val="000D6F27"/>
    <w:rsid w:val="000D7098"/>
    <w:rsid w:val="000D743B"/>
    <w:rsid w:val="000D79C1"/>
    <w:rsid w:val="000D7D58"/>
    <w:rsid w:val="000D7EB7"/>
    <w:rsid w:val="000E00E6"/>
    <w:rsid w:val="000E0126"/>
    <w:rsid w:val="000E016A"/>
    <w:rsid w:val="000E0247"/>
    <w:rsid w:val="000E090E"/>
    <w:rsid w:val="000E09B4"/>
    <w:rsid w:val="000E0E06"/>
    <w:rsid w:val="000E0EC0"/>
    <w:rsid w:val="000E1079"/>
    <w:rsid w:val="000E1116"/>
    <w:rsid w:val="000E1164"/>
    <w:rsid w:val="000E11CE"/>
    <w:rsid w:val="000E1505"/>
    <w:rsid w:val="000E166C"/>
    <w:rsid w:val="000E17DB"/>
    <w:rsid w:val="000E1806"/>
    <w:rsid w:val="000E1E17"/>
    <w:rsid w:val="000E207A"/>
    <w:rsid w:val="000E20F9"/>
    <w:rsid w:val="000E2220"/>
    <w:rsid w:val="000E264C"/>
    <w:rsid w:val="000E2818"/>
    <w:rsid w:val="000E2CB1"/>
    <w:rsid w:val="000E2CDA"/>
    <w:rsid w:val="000E380E"/>
    <w:rsid w:val="000E3924"/>
    <w:rsid w:val="000E3943"/>
    <w:rsid w:val="000E3A00"/>
    <w:rsid w:val="000E3AC9"/>
    <w:rsid w:val="000E3B22"/>
    <w:rsid w:val="000E3B31"/>
    <w:rsid w:val="000E3C8B"/>
    <w:rsid w:val="000E3ECA"/>
    <w:rsid w:val="000E407D"/>
    <w:rsid w:val="000E43E6"/>
    <w:rsid w:val="000E465F"/>
    <w:rsid w:val="000E469C"/>
    <w:rsid w:val="000E470B"/>
    <w:rsid w:val="000E4805"/>
    <w:rsid w:val="000E48FE"/>
    <w:rsid w:val="000E495A"/>
    <w:rsid w:val="000E4CC5"/>
    <w:rsid w:val="000E4CF3"/>
    <w:rsid w:val="000E4F69"/>
    <w:rsid w:val="000E50F0"/>
    <w:rsid w:val="000E5269"/>
    <w:rsid w:val="000E567B"/>
    <w:rsid w:val="000E5A02"/>
    <w:rsid w:val="000E5B6E"/>
    <w:rsid w:val="000E5BB9"/>
    <w:rsid w:val="000E6077"/>
    <w:rsid w:val="000E6436"/>
    <w:rsid w:val="000E6607"/>
    <w:rsid w:val="000E670E"/>
    <w:rsid w:val="000E7295"/>
    <w:rsid w:val="000E7643"/>
    <w:rsid w:val="000E7A6B"/>
    <w:rsid w:val="000E7CFD"/>
    <w:rsid w:val="000E7E64"/>
    <w:rsid w:val="000E7F87"/>
    <w:rsid w:val="000E7FE4"/>
    <w:rsid w:val="000F010B"/>
    <w:rsid w:val="000F027B"/>
    <w:rsid w:val="000F0789"/>
    <w:rsid w:val="000F0A6D"/>
    <w:rsid w:val="000F0C64"/>
    <w:rsid w:val="000F1056"/>
    <w:rsid w:val="000F15A7"/>
    <w:rsid w:val="000F1691"/>
    <w:rsid w:val="000F1804"/>
    <w:rsid w:val="000F18D1"/>
    <w:rsid w:val="000F1934"/>
    <w:rsid w:val="000F1B32"/>
    <w:rsid w:val="000F1C8D"/>
    <w:rsid w:val="000F1CE6"/>
    <w:rsid w:val="000F210A"/>
    <w:rsid w:val="000F21EB"/>
    <w:rsid w:val="000F2290"/>
    <w:rsid w:val="000F24E0"/>
    <w:rsid w:val="000F2686"/>
    <w:rsid w:val="000F2ADE"/>
    <w:rsid w:val="000F2DC2"/>
    <w:rsid w:val="000F2F50"/>
    <w:rsid w:val="000F30BC"/>
    <w:rsid w:val="000F31CD"/>
    <w:rsid w:val="000F339B"/>
    <w:rsid w:val="000F385E"/>
    <w:rsid w:val="000F3984"/>
    <w:rsid w:val="000F3A7C"/>
    <w:rsid w:val="000F3AE0"/>
    <w:rsid w:val="000F3FA2"/>
    <w:rsid w:val="000F4193"/>
    <w:rsid w:val="000F4199"/>
    <w:rsid w:val="000F419C"/>
    <w:rsid w:val="000F41C5"/>
    <w:rsid w:val="000F4332"/>
    <w:rsid w:val="000F439C"/>
    <w:rsid w:val="000F45C2"/>
    <w:rsid w:val="000F4654"/>
    <w:rsid w:val="000F4823"/>
    <w:rsid w:val="000F49FD"/>
    <w:rsid w:val="000F4A00"/>
    <w:rsid w:val="000F4C31"/>
    <w:rsid w:val="000F4D69"/>
    <w:rsid w:val="000F4EC5"/>
    <w:rsid w:val="000F4F43"/>
    <w:rsid w:val="000F50F5"/>
    <w:rsid w:val="000F5585"/>
    <w:rsid w:val="000F55A5"/>
    <w:rsid w:val="000F5B0E"/>
    <w:rsid w:val="000F5C1D"/>
    <w:rsid w:val="000F5C21"/>
    <w:rsid w:val="000F5C96"/>
    <w:rsid w:val="000F5E05"/>
    <w:rsid w:val="000F5E26"/>
    <w:rsid w:val="000F62E9"/>
    <w:rsid w:val="000F68C2"/>
    <w:rsid w:val="000F69D1"/>
    <w:rsid w:val="000F6C26"/>
    <w:rsid w:val="000F71DD"/>
    <w:rsid w:val="000F7415"/>
    <w:rsid w:val="000F7548"/>
    <w:rsid w:val="000F761D"/>
    <w:rsid w:val="000F767D"/>
    <w:rsid w:val="000F7A2B"/>
    <w:rsid w:val="000F7B0B"/>
    <w:rsid w:val="000F7EE7"/>
    <w:rsid w:val="00100133"/>
    <w:rsid w:val="00100343"/>
    <w:rsid w:val="00100496"/>
    <w:rsid w:val="00100509"/>
    <w:rsid w:val="001005C4"/>
    <w:rsid w:val="001005D3"/>
    <w:rsid w:val="00100764"/>
    <w:rsid w:val="0010096B"/>
    <w:rsid w:val="00100C9B"/>
    <w:rsid w:val="00100D2D"/>
    <w:rsid w:val="00100D54"/>
    <w:rsid w:val="0010124B"/>
    <w:rsid w:val="00101855"/>
    <w:rsid w:val="00101EE0"/>
    <w:rsid w:val="0010222B"/>
    <w:rsid w:val="001025A5"/>
    <w:rsid w:val="001025AC"/>
    <w:rsid w:val="00102B93"/>
    <w:rsid w:val="00102C3E"/>
    <w:rsid w:val="00102D07"/>
    <w:rsid w:val="00103053"/>
    <w:rsid w:val="00103848"/>
    <w:rsid w:val="00103951"/>
    <w:rsid w:val="00103B34"/>
    <w:rsid w:val="00103CCA"/>
    <w:rsid w:val="00103F58"/>
    <w:rsid w:val="00103FB1"/>
    <w:rsid w:val="0010413C"/>
    <w:rsid w:val="00104490"/>
    <w:rsid w:val="00104D9F"/>
    <w:rsid w:val="00104F34"/>
    <w:rsid w:val="0010516C"/>
    <w:rsid w:val="001053DD"/>
    <w:rsid w:val="001056ED"/>
    <w:rsid w:val="00105789"/>
    <w:rsid w:val="00105A0B"/>
    <w:rsid w:val="00105A17"/>
    <w:rsid w:val="00105BED"/>
    <w:rsid w:val="00105C39"/>
    <w:rsid w:val="00105D3D"/>
    <w:rsid w:val="00105F29"/>
    <w:rsid w:val="001064DA"/>
    <w:rsid w:val="0010654B"/>
    <w:rsid w:val="00106705"/>
    <w:rsid w:val="00106990"/>
    <w:rsid w:val="001069D6"/>
    <w:rsid w:val="00106C1C"/>
    <w:rsid w:val="00106D1C"/>
    <w:rsid w:val="00106E76"/>
    <w:rsid w:val="00107017"/>
    <w:rsid w:val="001072AB"/>
    <w:rsid w:val="00107592"/>
    <w:rsid w:val="0010767F"/>
    <w:rsid w:val="00107A13"/>
    <w:rsid w:val="00107A26"/>
    <w:rsid w:val="00107D7E"/>
    <w:rsid w:val="00107DA4"/>
    <w:rsid w:val="001104D4"/>
    <w:rsid w:val="001106A6"/>
    <w:rsid w:val="0011091C"/>
    <w:rsid w:val="00110B6E"/>
    <w:rsid w:val="00110D50"/>
    <w:rsid w:val="00110E83"/>
    <w:rsid w:val="0011104B"/>
    <w:rsid w:val="001111D1"/>
    <w:rsid w:val="0011147A"/>
    <w:rsid w:val="001114AD"/>
    <w:rsid w:val="001118F3"/>
    <w:rsid w:val="00111AF7"/>
    <w:rsid w:val="00111DB6"/>
    <w:rsid w:val="00111DF3"/>
    <w:rsid w:val="00112007"/>
    <w:rsid w:val="001120C1"/>
    <w:rsid w:val="001122B6"/>
    <w:rsid w:val="0011277D"/>
    <w:rsid w:val="001129CB"/>
    <w:rsid w:val="00112CB5"/>
    <w:rsid w:val="00113138"/>
    <w:rsid w:val="001131EE"/>
    <w:rsid w:val="00113367"/>
    <w:rsid w:val="0011362A"/>
    <w:rsid w:val="0011381E"/>
    <w:rsid w:val="00113823"/>
    <w:rsid w:val="001139B9"/>
    <w:rsid w:val="00113AA3"/>
    <w:rsid w:val="00113BB0"/>
    <w:rsid w:val="00113BBE"/>
    <w:rsid w:val="00113CD0"/>
    <w:rsid w:val="00113E21"/>
    <w:rsid w:val="0011429F"/>
    <w:rsid w:val="001143C8"/>
    <w:rsid w:val="001146AF"/>
    <w:rsid w:val="001147F2"/>
    <w:rsid w:val="001149BE"/>
    <w:rsid w:val="00114A2C"/>
    <w:rsid w:val="00114BAA"/>
    <w:rsid w:val="00114C09"/>
    <w:rsid w:val="00115364"/>
    <w:rsid w:val="0011585F"/>
    <w:rsid w:val="00115B25"/>
    <w:rsid w:val="00115B5A"/>
    <w:rsid w:val="00115BAD"/>
    <w:rsid w:val="00115BF0"/>
    <w:rsid w:val="00115CBB"/>
    <w:rsid w:val="00115E2D"/>
    <w:rsid w:val="00115F0B"/>
    <w:rsid w:val="001160CC"/>
    <w:rsid w:val="001161FF"/>
    <w:rsid w:val="001162E8"/>
    <w:rsid w:val="001165F2"/>
    <w:rsid w:val="00116ADC"/>
    <w:rsid w:val="00116C12"/>
    <w:rsid w:val="00116FDE"/>
    <w:rsid w:val="0011705C"/>
    <w:rsid w:val="00117572"/>
    <w:rsid w:val="00117601"/>
    <w:rsid w:val="00117848"/>
    <w:rsid w:val="001178AE"/>
    <w:rsid w:val="00117C9D"/>
    <w:rsid w:val="00117D00"/>
    <w:rsid w:val="00117E38"/>
    <w:rsid w:val="00117E48"/>
    <w:rsid w:val="00117FB6"/>
    <w:rsid w:val="0012009E"/>
    <w:rsid w:val="0012020D"/>
    <w:rsid w:val="0012040E"/>
    <w:rsid w:val="00120464"/>
    <w:rsid w:val="00120738"/>
    <w:rsid w:val="001207B1"/>
    <w:rsid w:val="00120AA5"/>
    <w:rsid w:val="00120AAB"/>
    <w:rsid w:val="00121286"/>
    <w:rsid w:val="001212A8"/>
    <w:rsid w:val="00121514"/>
    <w:rsid w:val="001216C5"/>
    <w:rsid w:val="0012190B"/>
    <w:rsid w:val="00121DFE"/>
    <w:rsid w:val="00121EA7"/>
    <w:rsid w:val="0012206E"/>
    <w:rsid w:val="00122319"/>
    <w:rsid w:val="00122367"/>
    <w:rsid w:val="00122633"/>
    <w:rsid w:val="0012266B"/>
    <w:rsid w:val="00122A5A"/>
    <w:rsid w:val="00122B26"/>
    <w:rsid w:val="00122CB8"/>
    <w:rsid w:val="001235D7"/>
    <w:rsid w:val="00123631"/>
    <w:rsid w:val="0012381B"/>
    <w:rsid w:val="001238A5"/>
    <w:rsid w:val="00123A19"/>
    <w:rsid w:val="00123B6F"/>
    <w:rsid w:val="00123F11"/>
    <w:rsid w:val="00123FC0"/>
    <w:rsid w:val="00124092"/>
    <w:rsid w:val="00124198"/>
    <w:rsid w:val="001242D1"/>
    <w:rsid w:val="0012480F"/>
    <w:rsid w:val="001248DD"/>
    <w:rsid w:val="00124ABD"/>
    <w:rsid w:val="00124FCD"/>
    <w:rsid w:val="0012517A"/>
    <w:rsid w:val="00125220"/>
    <w:rsid w:val="001253E8"/>
    <w:rsid w:val="001254C7"/>
    <w:rsid w:val="00125618"/>
    <w:rsid w:val="00125671"/>
    <w:rsid w:val="00125B12"/>
    <w:rsid w:val="00125B8F"/>
    <w:rsid w:val="00125F8B"/>
    <w:rsid w:val="00126168"/>
    <w:rsid w:val="00126525"/>
    <w:rsid w:val="00126910"/>
    <w:rsid w:val="0012692D"/>
    <w:rsid w:val="001269BC"/>
    <w:rsid w:val="00126A93"/>
    <w:rsid w:val="00126B87"/>
    <w:rsid w:val="00126C0B"/>
    <w:rsid w:val="00126E54"/>
    <w:rsid w:val="00127168"/>
    <w:rsid w:val="0012723D"/>
    <w:rsid w:val="001272CF"/>
    <w:rsid w:val="001275FD"/>
    <w:rsid w:val="00127774"/>
    <w:rsid w:val="001277D7"/>
    <w:rsid w:val="001278B8"/>
    <w:rsid w:val="00127914"/>
    <w:rsid w:val="00127A9C"/>
    <w:rsid w:val="00127D0B"/>
    <w:rsid w:val="00127D1A"/>
    <w:rsid w:val="00127D3F"/>
    <w:rsid w:val="00127F3E"/>
    <w:rsid w:val="00127FBF"/>
    <w:rsid w:val="001301DE"/>
    <w:rsid w:val="001302EB"/>
    <w:rsid w:val="00130581"/>
    <w:rsid w:val="00130949"/>
    <w:rsid w:val="00130DB2"/>
    <w:rsid w:val="00130E41"/>
    <w:rsid w:val="00130F5A"/>
    <w:rsid w:val="0013162E"/>
    <w:rsid w:val="00131773"/>
    <w:rsid w:val="00131AC4"/>
    <w:rsid w:val="00131BE9"/>
    <w:rsid w:val="00131C5C"/>
    <w:rsid w:val="00131E4F"/>
    <w:rsid w:val="00131FA6"/>
    <w:rsid w:val="00132194"/>
    <w:rsid w:val="001321EC"/>
    <w:rsid w:val="00132894"/>
    <w:rsid w:val="00132A45"/>
    <w:rsid w:val="00132B77"/>
    <w:rsid w:val="00132C2E"/>
    <w:rsid w:val="00132FC9"/>
    <w:rsid w:val="00133034"/>
    <w:rsid w:val="001331A9"/>
    <w:rsid w:val="00133433"/>
    <w:rsid w:val="001334F1"/>
    <w:rsid w:val="001336A0"/>
    <w:rsid w:val="0013378F"/>
    <w:rsid w:val="0013391C"/>
    <w:rsid w:val="00133B80"/>
    <w:rsid w:val="00133C4D"/>
    <w:rsid w:val="00133CBF"/>
    <w:rsid w:val="00133E2A"/>
    <w:rsid w:val="00133EB7"/>
    <w:rsid w:val="00133EE3"/>
    <w:rsid w:val="00134D15"/>
    <w:rsid w:val="00134EEC"/>
    <w:rsid w:val="00134FD5"/>
    <w:rsid w:val="00135008"/>
    <w:rsid w:val="0013524B"/>
    <w:rsid w:val="00135299"/>
    <w:rsid w:val="0013529F"/>
    <w:rsid w:val="001352C6"/>
    <w:rsid w:val="0013568C"/>
    <w:rsid w:val="001356B8"/>
    <w:rsid w:val="0013577B"/>
    <w:rsid w:val="00135783"/>
    <w:rsid w:val="00135874"/>
    <w:rsid w:val="00136119"/>
    <w:rsid w:val="0013634F"/>
    <w:rsid w:val="00136509"/>
    <w:rsid w:val="00136644"/>
    <w:rsid w:val="00136653"/>
    <w:rsid w:val="001366A3"/>
    <w:rsid w:val="001366D0"/>
    <w:rsid w:val="0013684F"/>
    <w:rsid w:val="00136AF1"/>
    <w:rsid w:val="00136BC6"/>
    <w:rsid w:val="00136DE3"/>
    <w:rsid w:val="0013703D"/>
    <w:rsid w:val="00137747"/>
    <w:rsid w:val="00137A38"/>
    <w:rsid w:val="00137ACA"/>
    <w:rsid w:val="00137C66"/>
    <w:rsid w:val="00137CB1"/>
    <w:rsid w:val="00137D3B"/>
    <w:rsid w:val="00137D95"/>
    <w:rsid w:val="00137E09"/>
    <w:rsid w:val="00137E76"/>
    <w:rsid w:val="001400AB"/>
    <w:rsid w:val="0014049B"/>
    <w:rsid w:val="0014067B"/>
    <w:rsid w:val="00140BCC"/>
    <w:rsid w:val="00140E0A"/>
    <w:rsid w:val="00141061"/>
    <w:rsid w:val="00141087"/>
    <w:rsid w:val="0014131C"/>
    <w:rsid w:val="00141781"/>
    <w:rsid w:val="0014178B"/>
    <w:rsid w:val="001418E8"/>
    <w:rsid w:val="001419DA"/>
    <w:rsid w:val="001419FA"/>
    <w:rsid w:val="00141B2A"/>
    <w:rsid w:val="00141CD6"/>
    <w:rsid w:val="00141FCD"/>
    <w:rsid w:val="001420C5"/>
    <w:rsid w:val="0014274C"/>
    <w:rsid w:val="00142778"/>
    <w:rsid w:val="00142809"/>
    <w:rsid w:val="00142D1A"/>
    <w:rsid w:val="00142D79"/>
    <w:rsid w:val="00142FC5"/>
    <w:rsid w:val="00143167"/>
    <w:rsid w:val="0014330F"/>
    <w:rsid w:val="00143F38"/>
    <w:rsid w:val="0014426B"/>
    <w:rsid w:val="00144317"/>
    <w:rsid w:val="00144320"/>
    <w:rsid w:val="001443E1"/>
    <w:rsid w:val="001444A8"/>
    <w:rsid w:val="00144694"/>
    <w:rsid w:val="001447D9"/>
    <w:rsid w:val="001450F0"/>
    <w:rsid w:val="001451C7"/>
    <w:rsid w:val="001457CC"/>
    <w:rsid w:val="00145850"/>
    <w:rsid w:val="00145A7C"/>
    <w:rsid w:val="00145CF2"/>
    <w:rsid w:val="00145DF6"/>
    <w:rsid w:val="00145E08"/>
    <w:rsid w:val="0014609A"/>
    <w:rsid w:val="001460EA"/>
    <w:rsid w:val="00146114"/>
    <w:rsid w:val="00146324"/>
    <w:rsid w:val="001463F2"/>
    <w:rsid w:val="001464AC"/>
    <w:rsid w:val="0014693A"/>
    <w:rsid w:val="001469B2"/>
    <w:rsid w:val="00146A28"/>
    <w:rsid w:val="00146B39"/>
    <w:rsid w:val="00146BED"/>
    <w:rsid w:val="00146C0E"/>
    <w:rsid w:val="00146C3F"/>
    <w:rsid w:val="00146E13"/>
    <w:rsid w:val="00146E1F"/>
    <w:rsid w:val="00146FA5"/>
    <w:rsid w:val="00146FEE"/>
    <w:rsid w:val="001470A7"/>
    <w:rsid w:val="001471D3"/>
    <w:rsid w:val="00147B47"/>
    <w:rsid w:val="00147F62"/>
    <w:rsid w:val="00150054"/>
    <w:rsid w:val="00150230"/>
    <w:rsid w:val="00150456"/>
    <w:rsid w:val="001504AD"/>
    <w:rsid w:val="001504E0"/>
    <w:rsid w:val="00150790"/>
    <w:rsid w:val="001509D6"/>
    <w:rsid w:val="00150A06"/>
    <w:rsid w:val="00150A1B"/>
    <w:rsid w:val="00150B35"/>
    <w:rsid w:val="00150EC1"/>
    <w:rsid w:val="00150FC6"/>
    <w:rsid w:val="001513CC"/>
    <w:rsid w:val="0015185D"/>
    <w:rsid w:val="00151A3E"/>
    <w:rsid w:val="00151A4C"/>
    <w:rsid w:val="00151A7C"/>
    <w:rsid w:val="00151D78"/>
    <w:rsid w:val="00151FBE"/>
    <w:rsid w:val="0015203F"/>
    <w:rsid w:val="0015208E"/>
    <w:rsid w:val="0015271B"/>
    <w:rsid w:val="0015285E"/>
    <w:rsid w:val="00152ADF"/>
    <w:rsid w:val="00152DCC"/>
    <w:rsid w:val="00153368"/>
    <w:rsid w:val="00153387"/>
    <w:rsid w:val="0015377A"/>
    <w:rsid w:val="0015388D"/>
    <w:rsid w:val="00153BB0"/>
    <w:rsid w:val="00153FC3"/>
    <w:rsid w:val="00154027"/>
    <w:rsid w:val="00154449"/>
    <w:rsid w:val="00154684"/>
    <w:rsid w:val="00154AAB"/>
    <w:rsid w:val="00154B4C"/>
    <w:rsid w:val="00154B6A"/>
    <w:rsid w:val="00154CC8"/>
    <w:rsid w:val="00154E7B"/>
    <w:rsid w:val="00154F18"/>
    <w:rsid w:val="00154F7A"/>
    <w:rsid w:val="00154F80"/>
    <w:rsid w:val="001550B8"/>
    <w:rsid w:val="00155170"/>
    <w:rsid w:val="0015527E"/>
    <w:rsid w:val="001552DE"/>
    <w:rsid w:val="00155408"/>
    <w:rsid w:val="0015562A"/>
    <w:rsid w:val="001557C8"/>
    <w:rsid w:val="0015585B"/>
    <w:rsid w:val="00155943"/>
    <w:rsid w:val="00155A78"/>
    <w:rsid w:val="00155B97"/>
    <w:rsid w:val="00155BC3"/>
    <w:rsid w:val="00155C88"/>
    <w:rsid w:val="00155D6C"/>
    <w:rsid w:val="00155F81"/>
    <w:rsid w:val="00155FC5"/>
    <w:rsid w:val="00156117"/>
    <w:rsid w:val="001563F8"/>
    <w:rsid w:val="00156687"/>
    <w:rsid w:val="0015671B"/>
    <w:rsid w:val="0015695D"/>
    <w:rsid w:val="00156FAA"/>
    <w:rsid w:val="0015700C"/>
    <w:rsid w:val="00157034"/>
    <w:rsid w:val="00157203"/>
    <w:rsid w:val="0015773A"/>
    <w:rsid w:val="00157774"/>
    <w:rsid w:val="00157AB8"/>
    <w:rsid w:val="00157B87"/>
    <w:rsid w:val="00157CD7"/>
    <w:rsid w:val="00157D0F"/>
    <w:rsid w:val="00160450"/>
    <w:rsid w:val="0016051D"/>
    <w:rsid w:val="0016061E"/>
    <w:rsid w:val="001607E4"/>
    <w:rsid w:val="00160A3A"/>
    <w:rsid w:val="00160BFD"/>
    <w:rsid w:val="00160CA2"/>
    <w:rsid w:val="00160F79"/>
    <w:rsid w:val="001610C2"/>
    <w:rsid w:val="00161183"/>
    <w:rsid w:val="0016130C"/>
    <w:rsid w:val="001614DB"/>
    <w:rsid w:val="001614E5"/>
    <w:rsid w:val="00161AB2"/>
    <w:rsid w:val="00161C4F"/>
    <w:rsid w:val="00162267"/>
    <w:rsid w:val="00162372"/>
    <w:rsid w:val="00162468"/>
    <w:rsid w:val="00162470"/>
    <w:rsid w:val="001625F4"/>
    <w:rsid w:val="00162729"/>
    <w:rsid w:val="00162AAC"/>
    <w:rsid w:val="00162B64"/>
    <w:rsid w:val="00162C1E"/>
    <w:rsid w:val="00162C6C"/>
    <w:rsid w:val="0016301B"/>
    <w:rsid w:val="001632CF"/>
    <w:rsid w:val="00163480"/>
    <w:rsid w:val="0016373F"/>
    <w:rsid w:val="001638D7"/>
    <w:rsid w:val="00163ABD"/>
    <w:rsid w:val="00163B4F"/>
    <w:rsid w:val="00163BAE"/>
    <w:rsid w:val="00163BEE"/>
    <w:rsid w:val="001643CF"/>
    <w:rsid w:val="00164406"/>
    <w:rsid w:val="00164B21"/>
    <w:rsid w:val="00165392"/>
    <w:rsid w:val="0016563F"/>
    <w:rsid w:val="00165744"/>
    <w:rsid w:val="00165749"/>
    <w:rsid w:val="00165769"/>
    <w:rsid w:val="00165D60"/>
    <w:rsid w:val="00165E5C"/>
    <w:rsid w:val="00165F3F"/>
    <w:rsid w:val="00165FB9"/>
    <w:rsid w:val="00165FE1"/>
    <w:rsid w:val="00166409"/>
    <w:rsid w:val="001664A2"/>
    <w:rsid w:val="0016659B"/>
    <w:rsid w:val="0016663A"/>
    <w:rsid w:val="0016664E"/>
    <w:rsid w:val="001668DA"/>
    <w:rsid w:val="00166B4B"/>
    <w:rsid w:val="00166CF0"/>
    <w:rsid w:val="00166DDE"/>
    <w:rsid w:val="0016710C"/>
    <w:rsid w:val="00167343"/>
    <w:rsid w:val="001675B0"/>
    <w:rsid w:val="00167699"/>
    <w:rsid w:val="001676CA"/>
    <w:rsid w:val="00167759"/>
    <w:rsid w:val="001678F3"/>
    <w:rsid w:val="00167B45"/>
    <w:rsid w:val="00167B4B"/>
    <w:rsid w:val="00167BCD"/>
    <w:rsid w:val="00167EF3"/>
    <w:rsid w:val="00167F09"/>
    <w:rsid w:val="00167F20"/>
    <w:rsid w:val="001701D3"/>
    <w:rsid w:val="001702E8"/>
    <w:rsid w:val="0017069C"/>
    <w:rsid w:val="0017073E"/>
    <w:rsid w:val="00170859"/>
    <w:rsid w:val="00170B87"/>
    <w:rsid w:val="00170C0D"/>
    <w:rsid w:val="0017163D"/>
    <w:rsid w:val="001716A3"/>
    <w:rsid w:val="00171766"/>
    <w:rsid w:val="00171794"/>
    <w:rsid w:val="00171891"/>
    <w:rsid w:val="001718D3"/>
    <w:rsid w:val="00171A9B"/>
    <w:rsid w:val="00171E89"/>
    <w:rsid w:val="0017206F"/>
    <w:rsid w:val="001723C3"/>
    <w:rsid w:val="00172708"/>
    <w:rsid w:val="00172C1C"/>
    <w:rsid w:val="00172CFC"/>
    <w:rsid w:val="001730A9"/>
    <w:rsid w:val="00173292"/>
    <w:rsid w:val="00173338"/>
    <w:rsid w:val="00173393"/>
    <w:rsid w:val="0017356D"/>
    <w:rsid w:val="001737B1"/>
    <w:rsid w:val="00173981"/>
    <w:rsid w:val="001739D9"/>
    <w:rsid w:val="00173CD4"/>
    <w:rsid w:val="0017407D"/>
    <w:rsid w:val="0017417A"/>
    <w:rsid w:val="00174321"/>
    <w:rsid w:val="001744EF"/>
    <w:rsid w:val="0017490A"/>
    <w:rsid w:val="001749BD"/>
    <w:rsid w:val="00174D78"/>
    <w:rsid w:val="00174F06"/>
    <w:rsid w:val="00174F51"/>
    <w:rsid w:val="00174FDA"/>
    <w:rsid w:val="0017518A"/>
    <w:rsid w:val="00175241"/>
    <w:rsid w:val="001752E6"/>
    <w:rsid w:val="00175317"/>
    <w:rsid w:val="00175419"/>
    <w:rsid w:val="001754CD"/>
    <w:rsid w:val="0017551E"/>
    <w:rsid w:val="001755A6"/>
    <w:rsid w:val="001758B9"/>
    <w:rsid w:val="00175975"/>
    <w:rsid w:val="00175D0F"/>
    <w:rsid w:val="00175D53"/>
    <w:rsid w:val="00175DE7"/>
    <w:rsid w:val="00176084"/>
    <w:rsid w:val="001762CF"/>
    <w:rsid w:val="0017639C"/>
    <w:rsid w:val="001763C2"/>
    <w:rsid w:val="00176705"/>
    <w:rsid w:val="00176712"/>
    <w:rsid w:val="0017686F"/>
    <w:rsid w:val="00176946"/>
    <w:rsid w:val="00176A1C"/>
    <w:rsid w:val="00176A83"/>
    <w:rsid w:val="00176D01"/>
    <w:rsid w:val="00177247"/>
    <w:rsid w:val="00177272"/>
    <w:rsid w:val="001773D9"/>
    <w:rsid w:val="0017748B"/>
    <w:rsid w:val="001774D7"/>
    <w:rsid w:val="00177559"/>
    <w:rsid w:val="001776BE"/>
    <w:rsid w:val="001778AC"/>
    <w:rsid w:val="001778B4"/>
    <w:rsid w:val="00177D8C"/>
    <w:rsid w:val="00177EE8"/>
    <w:rsid w:val="001800AC"/>
    <w:rsid w:val="0018040F"/>
    <w:rsid w:val="0018048D"/>
    <w:rsid w:val="00180AA8"/>
    <w:rsid w:val="00180ADD"/>
    <w:rsid w:val="00180B38"/>
    <w:rsid w:val="00180BC4"/>
    <w:rsid w:val="00180DC8"/>
    <w:rsid w:val="00180FAC"/>
    <w:rsid w:val="001810EE"/>
    <w:rsid w:val="00181483"/>
    <w:rsid w:val="0018165D"/>
    <w:rsid w:val="0018198A"/>
    <w:rsid w:val="00181C04"/>
    <w:rsid w:val="00181F8B"/>
    <w:rsid w:val="00181FE2"/>
    <w:rsid w:val="0018235E"/>
    <w:rsid w:val="00182ADB"/>
    <w:rsid w:val="00182EF3"/>
    <w:rsid w:val="0018305F"/>
    <w:rsid w:val="001830E3"/>
    <w:rsid w:val="001834FF"/>
    <w:rsid w:val="0018386E"/>
    <w:rsid w:val="001839AB"/>
    <w:rsid w:val="00183A72"/>
    <w:rsid w:val="00183AD4"/>
    <w:rsid w:val="00183D56"/>
    <w:rsid w:val="00183E21"/>
    <w:rsid w:val="0018400D"/>
    <w:rsid w:val="0018401A"/>
    <w:rsid w:val="00184056"/>
    <w:rsid w:val="001842E9"/>
    <w:rsid w:val="001844E2"/>
    <w:rsid w:val="001848D6"/>
    <w:rsid w:val="00184A5F"/>
    <w:rsid w:val="00184A78"/>
    <w:rsid w:val="00184BC3"/>
    <w:rsid w:val="00185153"/>
    <w:rsid w:val="0018528A"/>
    <w:rsid w:val="00185333"/>
    <w:rsid w:val="001853DD"/>
    <w:rsid w:val="00185637"/>
    <w:rsid w:val="00185949"/>
    <w:rsid w:val="001859A9"/>
    <w:rsid w:val="00185B01"/>
    <w:rsid w:val="00185D01"/>
    <w:rsid w:val="00185DEF"/>
    <w:rsid w:val="001865BB"/>
    <w:rsid w:val="001866B8"/>
    <w:rsid w:val="001866FF"/>
    <w:rsid w:val="0018681B"/>
    <w:rsid w:val="00186B36"/>
    <w:rsid w:val="00186D3E"/>
    <w:rsid w:val="00186E1A"/>
    <w:rsid w:val="00186F7E"/>
    <w:rsid w:val="00187022"/>
    <w:rsid w:val="00187209"/>
    <w:rsid w:val="001874BC"/>
    <w:rsid w:val="001876EA"/>
    <w:rsid w:val="0018794D"/>
    <w:rsid w:val="00187B18"/>
    <w:rsid w:val="00187C94"/>
    <w:rsid w:val="00187E51"/>
    <w:rsid w:val="00187F3E"/>
    <w:rsid w:val="001901D7"/>
    <w:rsid w:val="001903C7"/>
    <w:rsid w:val="0019041A"/>
    <w:rsid w:val="00190444"/>
    <w:rsid w:val="001905E3"/>
    <w:rsid w:val="0019074D"/>
    <w:rsid w:val="00190BB2"/>
    <w:rsid w:val="00190D29"/>
    <w:rsid w:val="00191064"/>
    <w:rsid w:val="00191246"/>
    <w:rsid w:val="00191474"/>
    <w:rsid w:val="00191570"/>
    <w:rsid w:val="001918BD"/>
    <w:rsid w:val="00191982"/>
    <w:rsid w:val="00191D18"/>
    <w:rsid w:val="00191EFE"/>
    <w:rsid w:val="00192216"/>
    <w:rsid w:val="001923D9"/>
    <w:rsid w:val="001923E3"/>
    <w:rsid w:val="00192642"/>
    <w:rsid w:val="001928E9"/>
    <w:rsid w:val="00192C45"/>
    <w:rsid w:val="00192D6E"/>
    <w:rsid w:val="00192E40"/>
    <w:rsid w:val="00192F31"/>
    <w:rsid w:val="0019306C"/>
    <w:rsid w:val="00193440"/>
    <w:rsid w:val="00193453"/>
    <w:rsid w:val="00193635"/>
    <w:rsid w:val="00193683"/>
    <w:rsid w:val="0019383E"/>
    <w:rsid w:val="001938D7"/>
    <w:rsid w:val="00193A2E"/>
    <w:rsid w:val="00193AAF"/>
    <w:rsid w:val="00193B1A"/>
    <w:rsid w:val="00193F98"/>
    <w:rsid w:val="0019440A"/>
    <w:rsid w:val="00194489"/>
    <w:rsid w:val="0019476D"/>
    <w:rsid w:val="00194833"/>
    <w:rsid w:val="0019485A"/>
    <w:rsid w:val="00194881"/>
    <w:rsid w:val="00194905"/>
    <w:rsid w:val="00194982"/>
    <w:rsid w:val="00194E09"/>
    <w:rsid w:val="00194E20"/>
    <w:rsid w:val="0019514A"/>
    <w:rsid w:val="001957BF"/>
    <w:rsid w:val="001957E7"/>
    <w:rsid w:val="00195D42"/>
    <w:rsid w:val="00195DC6"/>
    <w:rsid w:val="00195DFD"/>
    <w:rsid w:val="00195F40"/>
    <w:rsid w:val="00196023"/>
    <w:rsid w:val="0019615B"/>
    <w:rsid w:val="00196185"/>
    <w:rsid w:val="001963CD"/>
    <w:rsid w:val="001965BB"/>
    <w:rsid w:val="00196692"/>
    <w:rsid w:val="0019678C"/>
    <w:rsid w:val="001967E6"/>
    <w:rsid w:val="00196D70"/>
    <w:rsid w:val="00196F76"/>
    <w:rsid w:val="001970F4"/>
    <w:rsid w:val="0019743B"/>
    <w:rsid w:val="0019745A"/>
    <w:rsid w:val="00197795"/>
    <w:rsid w:val="001979A2"/>
    <w:rsid w:val="00197AB5"/>
    <w:rsid w:val="00197AE2"/>
    <w:rsid w:val="00197B57"/>
    <w:rsid w:val="00197C43"/>
    <w:rsid w:val="001A03AD"/>
    <w:rsid w:val="001A0458"/>
    <w:rsid w:val="001A0474"/>
    <w:rsid w:val="001A05CE"/>
    <w:rsid w:val="001A062A"/>
    <w:rsid w:val="001A0B9F"/>
    <w:rsid w:val="001A0EE1"/>
    <w:rsid w:val="001A0FBE"/>
    <w:rsid w:val="001A1583"/>
    <w:rsid w:val="001A1732"/>
    <w:rsid w:val="001A196E"/>
    <w:rsid w:val="001A1C11"/>
    <w:rsid w:val="001A1C4F"/>
    <w:rsid w:val="001A1CE0"/>
    <w:rsid w:val="001A2406"/>
    <w:rsid w:val="001A2526"/>
    <w:rsid w:val="001A2874"/>
    <w:rsid w:val="001A2BDC"/>
    <w:rsid w:val="001A2C52"/>
    <w:rsid w:val="001A2ECD"/>
    <w:rsid w:val="001A2F73"/>
    <w:rsid w:val="001A33BF"/>
    <w:rsid w:val="001A37A8"/>
    <w:rsid w:val="001A3803"/>
    <w:rsid w:val="001A394D"/>
    <w:rsid w:val="001A3A4E"/>
    <w:rsid w:val="001A3B75"/>
    <w:rsid w:val="001A3D16"/>
    <w:rsid w:val="001A3FF8"/>
    <w:rsid w:val="001A4000"/>
    <w:rsid w:val="001A400D"/>
    <w:rsid w:val="001A4059"/>
    <w:rsid w:val="001A4156"/>
    <w:rsid w:val="001A42EB"/>
    <w:rsid w:val="001A4544"/>
    <w:rsid w:val="001A4823"/>
    <w:rsid w:val="001A49FB"/>
    <w:rsid w:val="001A4B41"/>
    <w:rsid w:val="001A4F38"/>
    <w:rsid w:val="001A5037"/>
    <w:rsid w:val="001A50E3"/>
    <w:rsid w:val="001A5254"/>
    <w:rsid w:val="001A52BC"/>
    <w:rsid w:val="001A5541"/>
    <w:rsid w:val="001A5866"/>
    <w:rsid w:val="001A5B4C"/>
    <w:rsid w:val="001A5ECF"/>
    <w:rsid w:val="001A5F81"/>
    <w:rsid w:val="001A614B"/>
    <w:rsid w:val="001A61AC"/>
    <w:rsid w:val="001A624F"/>
    <w:rsid w:val="001A6358"/>
    <w:rsid w:val="001A63EC"/>
    <w:rsid w:val="001A659A"/>
    <w:rsid w:val="001A6706"/>
    <w:rsid w:val="001A6725"/>
    <w:rsid w:val="001A67E4"/>
    <w:rsid w:val="001A6A84"/>
    <w:rsid w:val="001A6C69"/>
    <w:rsid w:val="001A6CC3"/>
    <w:rsid w:val="001A6D1F"/>
    <w:rsid w:val="001A6D79"/>
    <w:rsid w:val="001A6F6B"/>
    <w:rsid w:val="001A716A"/>
    <w:rsid w:val="001A7271"/>
    <w:rsid w:val="001A76D4"/>
    <w:rsid w:val="001A790F"/>
    <w:rsid w:val="001A79D1"/>
    <w:rsid w:val="001A7E98"/>
    <w:rsid w:val="001A7FCB"/>
    <w:rsid w:val="001A7FE5"/>
    <w:rsid w:val="001B02E2"/>
    <w:rsid w:val="001B02FB"/>
    <w:rsid w:val="001B0514"/>
    <w:rsid w:val="001B0536"/>
    <w:rsid w:val="001B0561"/>
    <w:rsid w:val="001B0643"/>
    <w:rsid w:val="001B0A2A"/>
    <w:rsid w:val="001B0D4C"/>
    <w:rsid w:val="001B0FED"/>
    <w:rsid w:val="001B1271"/>
    <w:rsid w:val="001B1757"/>
    <w:rsid w:val="001B1F4A"/>
    <w:rsid w:val="001B20D8"/>
    <w:rsid w:val="001B24C1"/>
    <w:rsid w:val="001B2591"/>
    <w:rsid w:val="001B2624"/>
    <w:rsid w:val="001B2726"/>
    <w:rsid w:val="001B28A7"/>
    <w:rsid w:val="001B2A91"/>
    <w:rsid w:val="001B2D19"/>
    <w:rsid w:val="001B3240"/>
    <w:rsid w:val="001B3508"/>
    <w:rsid w:val="001B38EA"/>
    <w:rsid w:val="001B3B4C"/>
    <w:rsid w:val="001B3BC5"/>
    <w:rsid w:val="001B3CB7"/>
    <w:rsid w:val="001B3F16"/>
    <w:rsid w:val="001B3FEA"/>
    <w:rsid w:val="001B41D7"/>
    <w:rsid w:val="001B42C2"/>
    <w:rsid w:val="001B4331"/>
    <w:rsid w:val="001B4551"/>
    <w:rsid w:val="001B455E"/>
    <w:rsid w:val="001B462A"/>
    <w:rsid w:val="001B48CB"/>
    <w:rsid w:val="001B4B54"/>
    <w:rsid w:val="001B4CFF"/>
    <w:rsid w:val="001B4E44"/>
    <w:rsid w:val="001B4E5C"/>
    <w:rsid w:val="001B4F54"/>
    <w:rsid w:val="001B50AA"/>
    <w:rsid w:val="001B5151"/>
    <w:rsid w:val="001B51F9"/>
    <w:rsid w:val="001B5515"/>
    <w:rsid w:val="001B55EE"/>
    <w:rsid w:val="001B5648"/>
    <w:rsid w:val="001B56CF"/>
    <w:rsid w:val="001B5987"/>
    <w:rsid w:val="001B5A86"/>
    <w:rsid w:val="001B5B59"/>
    <w:rsid w:val="001B618B"/>
    <w:rsid w:val="001B62DE"/>
    <w:rsid w:val="001B63DE"/>
    <w:rsid w:val="001B6767"/>
    <w:rsid w:val="001B6991"/>
    <w:rsid w:val="001B69BD"/>
    <w:rsid w:val="001B6AEE"/>
    <w:rsid w:val="001B70A1"/>
    <w:rsid w:val="001B7118"/>
    <w:rsid w:val="001B7130"/>
    <w:rsid w:val="001B73DB"/>
    <w:rsid w:val="001B76C4"/>
    <w:rsid w:val="001B77AE"/>
    <w:rsid w:val="001B78B6"/>
    <w:rsid w:val="001B7A58"/>
    <w:rsid w:val="001B7AA6"/>
    <w:rsid w:val="001B7E94"/>
    <w:rsid w:val="001C029B"/>
    <w:rsid w:val="001C04ED"/>
    <w:rsid w:val="001C06B0"/>
    <w:rsid w:val="001C090B"/>
    <w:rsid w:val="001C09B2"/>
    <w:rsid w:val="001C0A31"/>
    <w:rsid w:val="001C0A4A"/>
    <w:rsid w:val="001C0B2B"/>
    <w:rsid w:val="001C0B43"/>
    <w:rsid w:val="001C0EFC"/>
    <w:rsid w:val="001C134B"/>
    <w:rsid w:val="001C13C1"/>
    <w:rsid w:val="001C1579"/>
    <w:rsid w:val="001C1581"/>
    <w:rsid w:val="001C1802"/>
    <w:rsid w:val="001C1871"/>
    <w:rsid w:val="001C1ABA"/>
    <w:rsid w:val="001C1C10"/>
    <w:rsid w:val="001C1D9C"/>
    <w:rsid w:val="001C1EFA"/>
    <w:rsid w:val="001C1F37"/>
    <w:rsid w:val="001C21BD"/>
    <w:rsid w:val="001C21EE"/>
    <w:rsid w:val="001C2528"/>
    <w:rsid w:val="001C2655"/>
    <w:rsid w:val="001C2716"/>
    <w:rsid w:val="001C2742"/>
    <w:rsid w:val="001C2882"/>
    <w:rsid w:val="001C2B4B"/>
    <w:rsid w:val="001C2B72"/>
    <w:rsid w:val="001C2C1C"/>
    <w:rsid w:val="001C2C90"/>
    <w:rsid w:val="001C2E42"/>
    <w:rsid w:val="001C3178"/>
    <w:rsid w:val="001C3261"/>
    <w:rsid w:val="001C3319"/>
    <w:rsid w:val="001C3416"/>
    <w:rsid w:val="001C34E5"/>
    <w:rsid w:val="001C36E1"/>
    <w:rsid w:val="001C3871"/>
    <w:rsid w:val="001C3B3E"/>
    <w:rsid w:val="001C3C50"/>
    <w:rsid w:val="001C3E9D"/>
    <w:rsid w:val="001C4094"/>
    <w:rsid w:val="001C4565"/>
    <w:rsid w:val="001C47A2"/>
    <w:rsid w:val="001C4AD1"/>
    <w:rsid w:val="001C4B16"/>
    <w:rsid w:val="001C4B38"/>
    <w:rsid w:val="001C4C4C"/>
    <w:rsid w:val="001C4EA4"/>
    <w:rsid w:val="001C4FBE"/>
    <w:rsid w:val="001C5106"/>
    <w:rsid w:val="001C533C"/>
    <w:rsid w:val="001C546C"/>
    <w:rsid w:val="001C54D3"/>
    <w:rsid w:val="001C563D"/>
    <w:rsid w:val="001C5696"/>
    <w:rsid w:val="001C5C7D"/>
    <w:rsid w:val="001C5C8B"/>
    <w:rsid w:val="001C5DC2"/>
    <w:rsid w:val="001C6036"/>
    <w:rsid w:val="001C614A"/>
    <w:rsid w:val="001C61C4"/>
    <w:rsid w:val="001C621C"/>
    <w:rsid w:val="001C62A5"/>
    <w:rsid w:val="001C62E0"/>
    <w:rsid w:val="001C6A1E"/>
    <w:rsid w:val="001C6BDC"/>
    <w:rsid w:val="001C6DDD"/>
    <w:rsid w:val="001C6F2C"/>
    <w:rsid w:val="001C73E0"/>
    <w:rsid w:val="001C779B"/>
    <w:rsid w:val="001C77E9"/>
    <w:rsid w:val="001C7B08"/>
    <w:rsid w:val="001C7D7F"/>
    <w:rsid w:val="001D000B"/>
    <w:rsid w:val="001D014E"/>
    <w:rsid w:val="001D0194"/>
    <w:rsid w:val="001D0500"/>
    <w:rsid w:val="001D08D5"/>
    <w:rsid w:val="001D09B4"/>
    <w:rsid w:val="001D0AF3"/>
    <w:rsid w:val="001D0E7D"/>
    <w:rsid w:val="001D0FBA"/>
    <w:rsid w:val="001D101B"/>
    <w:rsid w:val="001D11D5"/>
    <w:rsid w:val="001D11F0"/>
    <w:rsid w:val="001D128A"/>
    <w:rsid w:val="001D1388"/>
    <w:rsid w:val="001D1641"/>
    <w:rsid w:val="001D1705"/>
    <w:rsid w:val="001D1871"/>
    <w:rsid w:val="001D1887"/>
    <w:rsid w:val="001D1A4A"/>
    <w:rsid w:val="001D1CF2"/>
    <w:rsid w:val="001D1E11"/>
    <w:rsid w:val="001D210E"/>
    <w:rsid w:val="001D24AE"/>
    <w:rsid w:val="001D2606"/>
    <w:rsid w:val="001D27ED"/>
    <w:rsid w:val="001D304A"/>
    <w:rsid w:val="001D312D"/>
    <w:rsid w:val="001D3396"/>
    <w:rsid w:val="001D3759"/>
    <w:rsid w:val="001D388F"/>
    <w:rsid w:val="001D39D4"/>
    <w:rsid w:val="001D3D5D"/>
    <w:rsid w:val="001D42AC"/>
    <w:rsid w:val="001D464E"/>
    <w:rsid w:val="001D4745"/>
    <w:rsid w:val="001D48E5"/>
    <w:rsid w:val="001D4A5E"/>
    <w:rsid w:val="001D4B11"/>
    <w:rsid w:val="001D4D85"/>
    <w:rsid w:val="001D520A"/>
    <w:rsid w:val="001D5A3C"/>
    <w:rsid w:val="001D5A91"/>
    <w:rsid w:val="001D5B1F"/>
    <w:rsid w:val="001D5E9D"/>
    <w:rsid w:val="001D5FFB"/>
    <w:rsid w:val="001D662D"/>
    <w:rsid w:val="001D6E24"/>
    <w:rsid w:val="001D6E6B"/>
    <w:rsid w:val="001D6FD9"/>
    <w:rsid w:val="001D7067"/>
    <w:rsid w:val="001D73F8"/>
    <w:rsid w:val="001D745A"/>
    <w:rsid w:val="001D7717"/>
    <w:rsid w:val="001D7776"/>
    <w:rsid w:val="001D77B5"/>
    <w:rsid w:val="001D784F"/>
    <w:rsid w:val="001D7942"/>
    <w:rsid w:val="001D7985"/>
    <w:rsid w:val="001D7C2B"/>
    <w:rsid w:val="001D7F09"/>
    <w:rsid w:val="001E0012"/>
    <w:rsid w:val="001E0025"/>
    <w:rsid w:val="001E0242"/>
    <w:rsid w:val="001E02DA"/>
    <w:rsid w:val="001E06FF"/>
    <w:rsid w:val="001E0997"/>
    <w:rsid w:val="001E0ADB"/>
    <w:rsid w:val="001E0B2E"/>
    <w:rsid w:val="001E0C0C"/>
    <w:rsid w:val="001E0C36"/>
    <w:rsid w:val="001E0DD2"/>
    <w:rsid w:val="001E0F45"/>
    <w:rsid w:val="001E121C"/>
    <w:rsid w:val="001E169A"/>
    <w:rsid w:val="001E1787"/>
    <w:rsid w:val="001E19D9"/>
    <w:rsid w:val="001E1A44"/>
    <w:rsid w:val="001E1AAF"/>
    <w:rsid w:val="001E1ACC"/>
    <w:rsid w:val="001E1C40"/>
    <w:rsid w:val="001E1C63"/>
    <w:rsid w:val="001E1F3F"/>
    <w:rsid w:val="001E206F"/>
    <w:rsid w:val="001E22A5"/>
    <w:rsid w:val="001E2793"/>
    <w:rsid w:val="001E2D18"/>
    <w:rsid w:val="001E305E"/>
    <w:rsid w:val="001E3157"/>
    <w:rsid w:val="001E32B1"/>
    <w:rsid w:val="001E3604"/>
    <w:rsid w:val="001E3910"/>
    <w:rsid w:val="001E39A2"/>
    <w:rsid w:val="001E3AF1"/>
    <w:rsid w:val="001E3B60"/>
    <w:rsid w:val="001E3C88"/>
    <w:rsid w:val="001E4016"/>
    <w:rsid w:val="001E42D3"/>
    <w:rsid w:val="001E4388"/>
    <w:rsid w:val="001E4928"/>
    <w:rsid w:val="001E499D"/>
    <w:rsid w:val="001E4B7A"/>
    <w:rsid w:val="001E4D51"/>
    <w:rsid w:val="001E4DE7"/>
    <w:rsid w:val="001E4F89"/>
    <w:rsid w:val="001E4F90"/>
    <w:rsid w:val="001E5124"/>
    <w:rsid w:val="001E52E8"/>
    <w:rsid w:val="001E5369"/>
    <w:rsid w:val="001E53C8"/>
    <w:rsid w:val="001E53EC"/>
    <w:rsid w:val="001E5710"/>
    <w:rsid w:val="001E5804"/>
    <w:rsid w:val="001E5B3F"/>
    <w:rsid w:val="001E5D47"/>
    <w:rsid w:val="001E601A"/>
    <w:rsid w:val="001E648D"/>
    <w:rsid w:val="001E6726"/>
    <w:rsid w:val="001E68C3"/>
    <w:rsid w:val="001E6B6C"/>
    <w:rsid w:val="001E6CA6"/>
    <w:rsid w:val="001E6E78"/>
    <w:rsid w:val="001E7063"/>
    <w:rsid w:val="001E7178"/>
    <w:rsid w:val="001E7932"/>
    <w:rsid w:val="001E7BC4"/>
    <w:rsid w:val="001E7BEB"/>
    <w:rsid w:val="001E7C66"/>
    <w:rsid w:val="001E7EE1"/>
    <w:rsid w:val="001F0038"/>
    <w:rsid w:val="001F00DB"/>
    <w:rsid w:val="001F0214"/>
    <w:rsid w:val="001F05B3"/>
    <w:rsid w:val="001F08C4"/>
    <w:rsid w:val="001F0933"/>
    <w:rsid w:val="001F101B"/>
    <w:rsid w:val="001F1170"/>
    <w:rsid w:val="001F1382"/>
    <w:rsid w:val="001F1764"/>
    <w:rsid w:val="001F19D6"/>
    <w:rsid w:val="001F2142"/>
    <w:rsid w:val="001F2286"/>
    <w:rsid w:val="001F2338"/>
    <w:rsid w:val="001F2399"/>
    <w:rsid w:val="001F260D"/>
    <w:rsid w:val="001F272D"/>
    <w:rsid w:val="001F2839"/>
    <w:rsid w:val="001F28ED"/>
    <w:rsid w:val="001F29A2"/>
    <w:rsid w:val="001F2A60"/>
    <w:rsid w:val="001F2A9F"/>
    <w:rsid w:val="001F2C08"/>
    <w:rsid w:val="001F2D7A"/>
    <w:rsid w:val="001F2EB8"/>
    <w:rsid w:val="001F2F53"/>
    <w:rsid w:val="001F3230"/>
    <w:rsid w:val="001F3385"/>
    <w:rsid w:val="001F34DA"/>
    <w:rsid w:val="001F3813"/>
    <w:rsid w:val="001F3885"/>
    <w:rsid w:val="001F38E7"/>
    <w:rsid w:val="001F3A9D"/>
    <w:rsid w:val="001F3ABB"/>
    <w:rsid w:val="001F3B18"/>
    <w:rsid w:val="001F3E60"/>
    <w:rsid w:val="001F411C"/>
    <w:rsid w:val="001F4662"/>
    <w:rsid w:val="001F4672"/>
    <w:rsid w:val="001F4AB8"/>
    <w:rsid w:val="001F57F4"/>
    <w:rsid w:val="001F5B02"/>
    <w:rsid w:val="001F5D96"/>
    <w:rsid w:val="001F61D5"/>
    <w:rsid w:val="001F623E"/>
    <w:rsid w:val="001F626F"/>
    <w:rsid w:val="001F662D"/>
    <w:rsid w:val="001F6E85"/>
    <w:rsid w:val="001F70FB"/>
    <w:rsid w:val="001F7160"/>
    <w:rsid w:val="001F7253"/>
    <w:rsid w:val="001F727C"/>
    <w:rsid w:val="001F745F"/>
    <w:rsid w:val="001F76AC"/>
    <w:rsid w:val="001F777D"/>
    <w:rsid w:val="001F78E0"/>
    <w:rsid w:val="001F7AFA"/>
    <w:rsid w:val="00200146"/>
    <w:rsid w:val="0020022B"/>
    <w:rsid w:val="0020030C"/>
    <w:rsid w:val="002004CD"/>
    <w:rsid w:val="00200634"/>
    <w:rsid w:val="00200840"/>
    <w:rsid w:val="002008A1"/>
    <w:rsid w:val="00200A19"/>
    <w:rsid w:val="00201025"/>
    <w:rsid w:val="0020109F"/>
    <w:rsid w:val="00201582"/>
    <w:rsid w:val="002018A9"/>
    <w:rsid w:val="00201A71"/>
    <w:rsid w:val="00201DA6"/>
    <w:rsid w:val="00202106"/>
    <w:rsid w:val="002021F4"/>
    <w:rsid w:val="00202841"/>
    <w:rsid w:val="00202896"/>
    <w:rsid w:val="00202AD9"/>
    <w:rsid w:val="00202E96"/>
    <w:rsid w:val="00203202"/>
    <w:rsid w:val="00203369"/>
    <w:rsid w:val="002035E5"/>
    <w:rsid w:val="0020362D"/>
    <w:rsid w:val="0020383A"/>
    <w:rsid w:val="0020397C"/>
    <w:rsid w:val="002039DC"/>
    <w:rsid w:val="00203A38"/>
    <w:rsid w:val="00203B99"/>
    <w:rsid w:val="00203CE6"/>
    <w:rsid w:val="002040C7"/>
    <w:rsid w:val="00204259"/>
    <w:rsid w:val="002042F1"/>
    <w:rsid w:val="002043AE"/>
    <w:rsid w:val="002043FD"/>
    <w:rsid w:val="0020454E"/>
    <w:rsid w:val="00204BB8"/>
    <w:rsid w:val="00204BE8"/>
    <w:rsid w:val="00204C5C"/>
    <w:rsid w:val="00204CA3"/>
    <w:rsid w:val="00204EB7"/>
    <w:rsid w:val="00205184"/>
    <w:rsid w:val="00205335"/>
    <w:rsid w:val="00205548"/>
    <w:rsid w:val="0020559B"/>
    <w:rsid w:val="002055D3"/>
    <w:rsid w:val="00205A7E"/>
    <w:rsid w:val="00205D9B"/>
    <w:rsid w:val="00205ECF"/>
    <w:rsid w:val="00205F4F"/>
    <w:rsid w:val="002063F9"/>
    <w:rsid w:val="0020658C"/>
    <w:rsid w:val="00206808"/>
    <w:rsid w:val="0020688C"/>
    <w:rsid w:val="00206B84"/>
    <w:rsid w:val="00206C51"/>
    <w:rsid w:val="00206CB9"/>
    <w:rsid w:val="00207064"/>
    <w:rsid w:val="002070D3"/>
    <w:rsid w:val="002070FE"/>
    <w:rsid w:val="0020723E"/>
    <w:rsid w:val="00207250"/>
    <w:rsid w:val="0020730C"/>
    <w:rsid w:val="00207608"/>
    <w:rsid w:val="0020763E"/>
    <w:rsid w:val="00207687"/>
    <w:rsid w:val="00207717"/>
    <w:rsid w:val="00210018"/>
    <w:rsid w:val="0021010E"/>
    <w:rsid w:val="0021034F"/>
    <w:rsid w:val="00210B10"/>
    <w:rsid w:val="00210B13"/>
    <w:rsid w:val="00210B32"/>
    <w:rsid w:val="00210B71"/>
    <w:rsid w:val="00210C1B"/>
    <w:rsid w:val="00211039"/>
    <w:rsid w:val="002110D1"/>
    <w:rsid w:val="00211166"/>
    <w:rsid w:val="002112AF"/>
    <w:rsid w:val="002116DC"/>
    <w:rsid w:val="00211A5A"/>
    <w:rsid w:val="00211AE9"/>
    <w:rsid w:val="00211AF6"/>
    <w:rsid w:val="00211BA6"/>
    <w:rsid w:val="00211CB4"/>
    <w:rsid w:val="00211E95"/>
    <w:rsid w:val="00212194"/>
    <w:rsid w:val="0021227E"/>
    <w:rsid w:val="0021228D"/>
    <w:rsid w:val="0021236F"/>
    <w:rsid w:val="002123E2"/>
    <w:rsid w:val="002127D8"/>
    <w:rsid w:val="0021281B"/>
    <w:rsid w:val="00212967"/>
    <w:rsid w:val="00212A87"/>
    <w:rsid w:val="00212C67"/>
    <w:rsid w:val="00213838"/>
    <w:rsid w:val="00213A41"/>
    <w:rsid w:val="00213BC3"/>
    <w:rsid w:val="00213C7C"/>
    <w:rsid w:val="00213EF5"/>
    <w:rsid w:val="00214105"/>
    <w:rsid w:val="002141E9"/>
    <w:rsid w:val="002141F1"/>
    <w:rsid w:val="002144ED"/>
    <w:rsid w:val="00214642"/>
    <w:rsid w:val="00214BE1"/>
    <w:rsid w:val="00214BF7"/>
    <w:rsid w:val="00214C2A"/>
    <w:rsid w:val="00215047"/>
    <w:rsid w:val="0021517C"/>
    <w:rsid w:val="0021549A"/>
    <w:rsid w:val="002154D4"/>
    <w:rsid w:val="00215581"/>
    <w:rsid w:val="00215611"/>
    <w:rsid w:val="002157A9"/>
    <w:rsid w:val="002159DB"/>
    <w:rsid w:val="00215FAA"/>
    <w:rsid w:val="00216019"/>
    <w:rsid w:val="00216099"/>
    <w:rsid w:val="002160B1"/>
    <w:rsid w:val="0021618A"/>
    <w:rsid w:val="00216324"/>
    <w:rsid w:val="0021641D"/>
    <w:rsid w:val="00216438"/>
    <w:rsid w:val="0021645C"/>
    <w:rsid w:val="002165A5"/>
    <w:rsid w:val="0021666D"/>
    <w:rsid w:val="00216678"/>
    <w:rsid w:val="00216978"/>
    <w:rsid w:val="00216BDF"/>
    <w:rsid w:val="00216FE5"/>
    <w:rsid w:val="00217062"/>
    <w:rsid w:val="0021740E"/>
    <w:rsid w:val="002175A9"/>
    <w:rsid w:val="00217619"/>
    <w:rsid w:val="002177BD"/>
    <w:rsid w:val="00217832"/>
    <w:rsid w:val="00217987"/>
    <w:rsid w:val="00217B22"/>
    <w:rsid w:val="00217C08"/>
    <w:rsid w:val="00217C4A"/>
    <w:rsid w:val="00217F0C"/>
    <w:rsid w:val="00217F5A"/>
    <w:rsid w:val="00220228"/>
    <w:rsid w:val="00220245"/>
    <w:rsid w:val="00220363"/>
    <w:rsid w:val="0022070D"/>
    <w:rsid w:val="0022094C"/>
    <w:rsid w:val="00220AF9"/>
    <w:rsid w:val="00220B61"/>
    <w:rsid w:val="00220D93"/>
    <w:rsid w:val="0022105B"/>
    <w:rsid w:val="00221276"/>
    <w:rsid w:val="00221544"/>
    <w:rsid w:val="0022162A"/>
    <w:rsid w:val="00221761"/>
    <w:rsid w:val="00221987"/>
    <w:rsid w:val="00221C5B"/>
    <w:rsid w:val="00221DBB"/>
    <w:rsid w:val="00221ECE"/>
    <w:rsid w:val="00221FD0"/>
    <w:rsid w:val="002221E3"/>
    <w:rsid w:val="002223D9"/>
    <w:rsid w:val="002226AA"/>
    <w:rsid w:val="00222896"/>
    <w:rsid w:val="00222910"/>
    <w:rsid w:val="00222959"/>
    <w:rsid w:val="00222A0B"/>
    <w:rsid w:val="00222AC8"/>
    <w:rsid w:val="00222B66"/>
    <w:rsid w:val="00222BC4"/>
    <w:rsid w:val="00222DA3"/>
    <w:rsid w:val="00222E7F"/>
    <w:rsid w:val="002231F3"/>
    <w:rsid w:val="002232F6"/>
    <w:rsid w:val="00223403"/>
    <w:rsid w:val="002235B4"/>
    <w:rsid w:val="00223847"/>
    <w:rsid w:val="00223AE0"/>
    <w:rsid w:val="00223B6F"/>
    <w:rsid w:val="00223C7E"/>
    <w:rsid w:val="00223D83"/>
    <w:rsid w:val="00223D8E"/>
    <w:rsid w:val="00224498"/>
    <w:rsid w:val="002248AC"/>
    <w:rsid w:val="00224B1E"/>
    <w:rsid w:val="00224CA2"/>
    <w:rsid w:val="002250C9"/>
    <w:rsid w:val="0022516E"/>
    <w:rsid w:val="00225175"/>
    <w:rsid w:val="0022517F"/>
    <w:rsid w:val="002252B1"/>
    <w:rsid w:val="0022538D"/>
    <w:rsid w:val="002253D1"/>
    <w:rsid w:val="0022562D"/>
    <w:rsid w:val="00225EE2"/>
    <w:rsid w:val="00226009"/>
    <w:rsid w:val="00226420"/>
    <w:rsid w:val="00226603"/>
    <w:rsid w:val="002266E2"/>
    <w:rsid w:val="00226788"/>
    <w:rsid w:val="002267F0"/>
    <w:rsid w:val="00226800"/>
    <w:rsid w:val="0022689A"/>
    <w:rsid w:val="00226B64"/>
    <w:rsid w:val="00226BAA"/>
    <w:rsid w:val="00226C59"/>
    <w:rsid w:val="00226D02"/>
    <w:rsid w:val="00227004"/>
    <w:rsid w:val="002271C0"/>
    <w:rsid w:val="002273FB"/>
    <w:rsid w:val="00227821"/>
    <w:rsid w:val="00227A80"/>
    <w:rsid w:val="00227D8E"/>
    <w:rsid w:val="00230020"/>
    <w:rsid w:val="002300D4"/>
    <w:rsid w:val="0023012A"/>
    <w:rsid w:val="0023033D"/>
    <w:rsid w:val="002304FB"/>
    <w:rsid w:val="002307E9"/>
    <w:rsid w:val="00230D37"/>
    <w:rsid w:val="00230E4C"/>
    <w:rsid w:val="00230F16"/>
    <w:rsid w:val="00230F7E"/>
    <w:rsid w:val="00231079"/>
    <w:rsid w:val="0023119B"/>
    <w:rsid w:val="0023126C"/>
    <w:rsid w:val="0023162A"/>
    <w:rsid w:val="002317F2"/>
    <w:rsid w:val="00231F7E"/>
    <w:rsid w:val="00231FB9"/>
    <w:rsid w:val="002320C4"/>
    <w:rsid w:val="0023210E"/>
    <w:rsid w:val="00232214"/>
    <w:rsid w:val="00232398"/>
    <w:rsid w:val="002323B0"/>
    <w:rsid w:val="00232726"/>
    <w:rsid w:val="00232765"/>
    <w:rsid w:val="00232807"/>
    <w:rsid w:val="00232ACA"/>
    <w:rsid w:val="00232C55"/>
    <w:rsid w:val="00232E7F"/>
    <w:rsid w:val="002330B3"/>
    <w:rsid w:val="002331B9"/>
    <w:rsid w:val="00233474"/>
    <w:rsid w:val="00233655"/>
    <w:rsid w:val="00233662"/>
    <w:rsid w:val="00233AD2"/>
    <w:rsid w:val="00233DBF"/>
    <w:rsid w:val="00233E12"/>
    <w:rsid w:val="00234185"/>
    <w:rsid w:val="002343C6"/>
    <w:rsid w:val="002349D8"/>
    <w:rsid w:val="00234AD3"/>
    <w:rsid w:val="00234B2C"/>
    <w:rsid w:val="00234E57"/>
    <w:rsid w:val="00235217"/>
    <w:rsid w:val="002353F3"/>
    <w:rsid w:val="00235537"/>
    <w:rsid w:val="002355EF"/>
    <w:rsid w:val="002358D4"/>
    <w:rsid w:val="00235922"/>
    <w:rsid w:val="00235DCD"/>
    <w:rsid w:val="00236205"/>
    <w:rsid w:val="00236478"/>
    <w:rsid w:val="002365B7"/>
    <w:rsid w:val="002369EF"/>
    <w:rsid w:val="00236A8F"/>
    <w:rsid w:val="00236B43"/>
    <w:rsid w:val="00236B58"/>
    <w:rsid w:val="00236B73"/>
    <w:rsid w:val="00236C07"/>
    <w:rsid w:val="00236C29"/>
    <w:rsid w:val="00236F55"/>
    <w:rsid w:val="00236F77"/>
    <w:rsid w:val="00237075"/>
    <w:rsid w:val="002372D2"/>
    <w:rsid w:val="002375BD"/>
    <w:rsid w:val="002375E1"/>
    <w:rsid w:val="00237853"/>
    <w:rsid w:val="00237992"/>
    <w:rsid w:val="002379B5"/>
    <w:rsid w:val="00237DB1"/>
    <w:rsid w:val="00237E2D"/>
    <w:rsid w:val="0024014F"/>
    <w:rsid w:val="00240150"/>
    <w:rsid w:val="00240369"/>
    <w:rsid w:val="002403CD"/>
    <w:rsid w:val="00240585"/>
    <w:rsid w:val="00240800"/>
    <w:rsid w:val="002409BA"/>
    <w:rsid w:val="00240AA3"/>
    <w:rsid w:val="00240E9B"/>
    <w:rsid w:val="00240EDB"/>
    <w:rsid w:val="00240EE0"/>
    <w:rsid w:val="002410F0"/>
    <w:rsid w:val="002411AD"/>
    <w:rsid w:val="002411FA"/>
    <w:rsid w:val="00241241"/>
    <w:rsid w:val="00241318"/>
    <w:rsid w:val="00241431"/>
    <w:rsid w:val="002415A9"/>
    <w:rsid w:val="00241788"/>
    <w:rsid w:val="00241B42"/>
    <w:rsid w:val="00241DFE"/>
    <w:rsid w:val="0024225A"/>
    <w:rsid w:val="002423ED"/>
    <w:rsid w:val="002424D9"/>
    <w:rsid w:val="002425BF"/>
    <w:rsid w:val="0024269B"/>
    <w:rsid w:val="002429BB"/>
    <w:rsid w:val="00242A03"/>
    <w:rsid w:val="00242A57"/>
    <w:rsid w:val="00242C77"/>
    <w:rsid w:val="00242D2D"/>
    <w:rsid w:val="00242E04"/>
    <w:rsid w:val="0024314C"/>
    <w:rsid w:val="0024344F"/>
    <w:rsid w:val="00243562"/>
    <w:rsid w:val="00243847"/>
    <w:rsid w:val="002438A8"/>
    <w:rsid w:val="00243992"/>
    <w:rsid w:val="00243AC8"/>
    <w:rsid w:val="00243B32"/>
    <w:rsid w:val="00243E1D"/>
    <w:rsid w:val="0024401E"/>
    <w:rsid w:val="002440A0"/>
    <w:rsid w:val="002443F6"/>
    <w:rsid w:val="00244481"/>
    <w:rsid w:val="002445AD"/>
    <w:rsid w:val="00244833"/>
    <w:rsid w:val="002449AE"/>
    <w:rsid w:val="00244DDC"/>
    <w:rsid w:val="00244F56"/>
    <w:rsid w:val="002454D6"/>
    <w:rsid w:val="00245667"/>
    <w:rsid w:val="002458E1"/>
    <w:rsid w:val="00245BEB"/>
    <w:rsid w:val="00245C7E"/>
    <w:rsid w:val="00245C9E"/>
    <w:rsid w:val="00245CA9"/>
    <w:rsid w:val="00246024"/>
    <w:rsid w:val="00246205"/>
    <w:rsid w:val="00246437"/>
    <w:rsid w:val="002466B5"/>
    <w:rsid w:val="002469DD"/>
    <w:rsid w:val="00247079"/>
    <w:rsid w:val="002473C7"/>
    <w:rsid w:val="0024748C"/>
    <w:rsid w:val="0024764E"/>
    <w:rsid w:val="00247651"/>
    <w:rsid w:val="0024786C"/>
    <w:rsid w:val="002479C6"/>
    <w:rsid w:val="00247A0F"/>
    <w:rsid w:val="00247A45"/>
    <w:rsid w:val="00247B62"/>
    <w:rsid w:val="00247E48"/>
    <w:rsid w:val="00247F72"/>
    <w:rsid w:val="002501FB"/>
    <w:rsid w:val="0025059D"/>
    <w:rsid w:val="002507FA"/>
    <w:rsid w:val="00250837"/>
    <w:rsid w:val="00250848"/>
    <w:rsid w:val="002509A5"/>
    <w:rsid w:val="002509E2"/>
    <w:rsid w:val="00250C0B"/>
    <w:rsid w:val="00250DBA"/>
    <w:rsid w:val="00250E9C"/>
    <w:rsid w:val="00250ED7"/>
    <w:rsid w:val="002513CB"/>
    <w:rsid w:val="002516DF"/>
    <w:rsid w:val="00251A85"/>
    <w:rsid w:val="00251B7F"/>
    <w:rsid w:val="00252047"/>
    <w:rsid w:val="0025206E"/>
    <w:rsid w:val="002520A2"/>
    <w:rsid w:val="002520E8"/>
    <w:rsid w:val="00252174"/>
    <w:rsid w:val="00252175"/>
    <w:rsid w:val="002522E4"/>
    <w:rsid w:val="00252451"/>
    <w:rsid w:val="00252690"/>
    <w:rsid w:val="002526F7"/>
    <w:rsid w:val="002528AC"/>
    <w:rsid w:val="002528CA"/>
    <w:rsid w:val="00252C68"/>
    <w:rsid w:val="00252CFA"/>
    <w:rsid w:val="00252E0C"/>
    <w:rsid w:val="00252EC4"/>
    <w:rsid w:val="00252F46"/>
    <w:rsid w:val="00253123"/>
    <w:rsid w:val="00253273"/>
    <w:rsid w:val="0025328C"/>
    <w:rsid w:val="002533A5"/>
    <w:rsid w:val="002533C9"/>
    <w:rsid w:val="002533E8"/>
    <w:rsid w:val="002534AE"/>
    <w:rsid w:val="0025356A"/>
    <w:rsid w:val="00253AF5"/>
    <w:rsid w:val="00253FC3"/>
    <w:rsid w:val="0025417C"/>
    <w:rsid w:val="002541E7"/>
    <w:rsid w:val="002546BA"/>
    <w:rsid w:val="002547F7"/>
    <w:rsid w:val="00254817"/>
    <w:rsid w:val="002548DF"/>
    <w:rsid w:val="00255064"/>
    <w:rsid w:val="0025529B"/>
    <w:rsid w:val="00255AD6"/>
    <w:rsid w:val="00255C63"/>
    <w:rsid w:val="00255ECD"/>
    <w:rsid w:val="00255F34"/>
    <w:rsid w:val="002561AE"/>
    <w:rsid w:val="002563BB"/>
    <w:rsid w:val="00256505"/>
    <w:rsid w:val="0025668B"/>
    <w:rsid w:val="00256CE9"/>
    <w:rsid w:val="00256EB2"/>
    <w:rsid w:val="002572E0"/>
    <w:rsid w:val="002573E1"/>
    <w:rsid w:val="00257A0C"/>
    <w:rsid w:val="00257A4B"/>
    <w:rsid w:val="00257BF0"/>
    <w:rsid w:val="00257D5F"/>
    <w:rsid w:val="00257FCB"/>
    <w:rsid w:val="00260065"/>
    <w:rsid w:val="002602A3"/>
    <w:rsid w:val="002605E4"/>
    <w:rsid w:val="0026062A"/>
    <w:rsid w:val="00260777"/>
    <w:rsid w:val="00260C1F"/>
    <w:rsid w:val="00260D88"/>
    <w:rsid w:val="0026101A"/>
    <w:rsid w:val="00261136"/>
    <w:rsid w:val="0026113C"/>
    <w:rsid w:val="002617E0"/>
    <w:rsid w:val="00261A4D"/>
    <w:rsid w:val="00261A55"/>
    <w:rsid w:val="00261D5C"/>
    <w:rsid w:val="00262019"/>
    <w:rsid w:val="002620B8"/>
    <w:rsid w:val="002624B9"/>
    <w:rsid w:val="0026268F"/>
    <w:rsid w:val="00262737"/>
    <w:rsid w:val="0026284E"/>
    <w:rsid w:val="00262B31"/>
    <w:rsid w:val="00262C0B"/>
    <w:rsid w:val="00262C70"/>
    <w:rsid w:val="00262E46"/>
    <w:rsid w:val="00262EA4"/>
    <w:rsid w:val="0026319E"/>
    <w:rsid w:val="00263208"/>
    <w:rsid w:val="00263339"/>
    <w:rsid w:val="0026340C"/>
    <w:rsid w:val="0026342D"/>
    <w:rsid w:val="00263634"/>
    <w:rsid w:val="002636EF"/>
    <w:rsid w:val="00263832"/>
    <w:rsid w:val="002638C1"/>
    <w:rsid w:val="002638EE"/>
    <w:rsid w:val="002639C3"/>
    <w:rsid w:val="00263ABE"/>
    <w:rsid w:val="00263C69"/>
    <w:rsid w:val="00263D41"/>
    <w:rsid w:val="00264009"/>
    <w:rsid w:val="00264044"/>
    <w:rsid w:val="00264340"/>
    <w:rsid w:val="002643B7"/>
    <w:rsid w:val="002645EE"/>
    <w:rsid w:val="0026464F"/>
    <w:rsid w:val="00264CA8"/>
    <w:rsid w:val="00264E32"/>
    <w:rsid w:val="00265038"/>
    <w:rsid w:val="00265071"/>
    <w:rsid w:val="002652BB"/>
    <w:rsid w:val="002655E8"/>
    <w:rsid w:val="00265A62"/>
    <w:rsid w:val="00265C30"/>
    <w:rsid w:val="00265C94"/>
    <w:rsid w:val="00265CF3"/>
    <w:rsid w:val="00265E89"/>
    <w:rsid w:val="0026606E"/>
    <w:rsid w:val="002662E5"/>
    <w:rsid w:val="002666EB"/>
    <w:rsid w:val="00266806"/>
    <w:rsid w:val="00266A6E"/>
    <w:rsid w:val="00266AC3"/>
    <w:rsid w:val="00266D0D"/>
    <w:rsid w:val="00266D1E"/>
    <w:rsid w:val="00266E10"/>
    <w:rsid w:val="00267016"/>
    <w:rsid w:val="002670DD"/>
    <w:rsid w:val="00267163"/>
    <w:rsid w:val="0026736E"/>
    <w:rsid w:val="002673A6"/>
    <w:rsid w:val="00267587"/>
    <w:rsid w:val="00267690"/>
    <w:rsid w:val="00267939"/>
    <w:rsid w:val="00267EC8"/>
    <w:rsid w:val="0027025C"/>
    <w:rsid w:val="0027028D"/>
    <w:rsid w:val="002702F5"/>
    <w:rsid w:val="002703B4"/>
    <w:rsid w:val="002703C0"/>
    <w:rsid w:val="002703F0"/>
    <w:rsid w:val="002706D6"/>
    <w:rsid w:val="002706F5"/>
    <w:rsid w:val="00270BAA"/>
    <w:rsid w:val="00270F4C"/>
    <w:rsid w:val="00271160"/>
    <w:rsid w:val="00271198"/>
    <w:rsid w:val="00271220"/>
    <w:rsid w:val="00271401"/>
    <w:rsid w:val="0027145F"/>
    <w:rsid w:val="00271652"/>
    <w:rsid w:val="0027226D"/>
    <w:rsid w:val="002723DA"/>
    <w:rsid w:val="0027272F"/>
    <w:rsid w:val="0027274B"/>
    <w:rsid w:val="00272ACA"/>
    <w:rsid w:val="002731CB"/>
    <w:rsid w:val="002731FF"/>
    <w:rsid w:val="0027324A"/>
    <w:rsid w:val="0027328C"/>
    <w:rsid w:val="002734B9"/>
    <w:rsid w:val="00273636"/>
    <w:rsid w:val="00273785"/>
    <w:rsid w:val="0027385D"/>
    <w:rsid w:val="00273927"/>
    <w:rsid w:val="00273939"/>
    <w:rsid w:val="002739AE"/>
    <w:rsid w:val="00273BE2"/>
    <w:rsid w:val="00273F8C"/>
    <w:rsid w:val="00274106"/>
    <w:rsid w:val="00274342"/>
    <w:rsid w:val="0027479A"/>
    <w:rsid w:val="00274940"/>
    <w:rsid w:val="00274C3D"/>
    <w:rsid w:val="00274D7C"/>
    <w:rsid w:val="00274E0C"/>
    <w:rsid w:val="00274E99"/>
    <w:rsid w:val="00274EBF"/>
    <w:rsid w:val="00275310"/>
    <w:rsid w:val="0027547C"/>
    <w:rsid w:val="0027566A"/>
    <w:rsid w:val="002757BA"/>
    <w:rsid w:val="00275A9D"/>
    <w:rsid w:val="00275D02"/>
    <w:rsid w:val="00275DBE"/>
    <w:rsid w:val="00275F3F"/>
    <w:rsid w:val="00276172"/>
    <w:rsid w:val="0027621D"/>
    <w:rsid w:val="002763EC"/>
    <w:rsid w:val="002766FD"/>
    <w:rsid w:val="00276846"/>
    <w:rsid w:val="00276947"/>
    <w:rsid w:val="002769A6"/>
    <w:rsid w:val="00276B73"/>
    <w:rsid w:val="00276DFF"/>
    <w:rsid w:val="00276FE4"/>
    <w:rsid w:val="00277794"/>
    <w:rsid w:val="00277B56"/>
    <w:rsid w:val="00277C40"/>
    <w:rsid w:val="0028003C"/>
    <w:rsid w:val="00280576"/>
    <w:rsid w:val="00280866"/>
    <w:rsid w:val="0028089E"/>
    <w:rsid w:val="002809F7"/>
    <w:rsid w:val="00280A9F"/>
    <w:rsid w:val="00280D27"/>
    <w:rsid w:val="00280E97"/>
    <w:rsid w:val="00280F3D"/>
    <w:rsid w:val="002811C2"/>
    <w:rsid w:val="002811D8"/>
    <w:rsid w:val="002811E8"/>
    <w:rsid w:val="0028134C"/>
    <w:rsid w:val="00281863"/>
    <w:rsid w:val="0028196E"/>
    <w:rsid w:val="00281C62"/>
    <w:rsid w:val="00281D4B"/>
    <w:rsid w:val="00282212"/>
    <w:rsid w:val="00282384"/>
    <w:rsid w:val="002824F2"/>
    <w:rsid w:val="00282747"/>
    <w:rsid w:val="0028306D"/>
    <w:rsid w:val="002835D3"/>
    <w:rsid w:val="00283673"/>
    <w:rsid w:val="00283B11"/>
    <w:rsid w:val="00283C38"/>
    <w:rsid w:val="00283D9B"/>
    <w:rsid w:val="002841AE"/>
    <w:rsid w:val="0028433B"/>
    <w:rsid w:val="00284376"/>
    <w:rsid w:val="002847AD"/>
    <w:rsid w:val="002847BC"/>
    <w:rsid w:val="002848FF"/>
    <w:rsid w:val="00284ACB"/>
    <w:rsid w:val="00284AFB"/>
    <w:rsid w:val="00284CAC"/>
    <w:rsid w:val="0028515D"/>
    <w:rsid w:val="002853E5"/>
    <w:rsid w:val="002857E6"/>
    <w:rsid w:val="00285BD3"/>
    <w:rsid w:val="00286143"/>
    <w:rsid w:val="00286181"/>
    <w:rsid w:val="002862CD"/>
    <w:rsid w:val="002865E8"/>
    <w:rsid w:val="00286C89"/>
    <w:rsid w:val="00286DC7"/>
    <w:rsid w:val="00286DD3"/>
    <w:rsid w:val="00286E04"/>
    <w:rsid w:val="00286F5E"/>
    <w:rsid w:val="00286F6E"/>
    <w:rsid w:val="0028725F"/>
    <w:rsid w:val="00287594"/>
    <w:rsid w:val="00287738"/>
    <w:rsid w:val="0028778C"/>
    <w:rsid w:val="002878FE"/>
    <w:rsid w:val="00287A0C"/>
    <w:rsid w:val="002902C2"/>
    <w:rsid w:val="00290366"/>
    <w:rsid w:val="00290401"/>
    <w:rsid w:val="002905D0"/>
    <w:rsid w:val="00290875"/>
    <w:rsid w:val="0029096D"/>
    <w:rsid w:val="0029098A"/>
    <w:rsid w:val="00290A0B"/>
    <w:rsid w:val="00290B27"/>
    <w:rsid w:val="00290C7F"/>
    <w:rsid w:val="00290D99"/>
    <w:rsid w:val="00290E07"/>
    <w:rsid w:val="00290E35"/>
    <w:rsid w:val="002910A7"/>
    <w:rsid w:val="00291189"/>
    <w:rsid w:val="002912AA"/>
    <w:rsid w:val="002912C9"/>
    <w:rsid w:val="002912D0"/>
    <w:rsid w:val="002912FA"/>
    <w:rsid w:val="002914F5"/>
    <w:rsid w:val="0029177E"/>
    <w:rsid w:val="002918BD"/>
    <w:rsid w:val="00291AB8"/>
    <w:rsid w:val="00291BFE"/>
    <w:rsid w:val="00291C0A"/>
    <w:rsid w:val="00291C37"/>
    <w:rsid w:val="00291D6B"/>
    <w:rsid w:val="00291E64"/>
    <w:rsid w:val="0029207A"/>
    <w:rsid w:val="00292675"/>
    <w:rsid w:val="002928A3"/>
    <w:rsid w:val="002928B1"/>
    <w:rsid w:val="00292C32"/>
    <w:rsid w:val="00292C4F"/>
    <w:rsid w:val="00292CCE"/>
    <w:rsid w:val="00292ED8"/>
    <w:rsid w:val="00292FBA"/>
    <w:rsid w:val="002930D4"/>
    <w:rsid w:val="0029310F"/>
    <w:rsid w:val="002932F3"/>
    <w:rsid w:val="002933E1"/>
    <w:rsid w:val="00293B30"/>
    <w:rsid w:val="00293BA8"/>
    <w:rsid w:val="00293C9D"/>
    <w:rsid w:val="00293D0E"/>
    <w:rsid w:val="00293D1F"/>
    <w:rsid w:val="00293D40"/>
    <w:rsid w:val="0029407C"/>
    <w:rsid w:val="0029448B"/>
    <w:rsid w:val="00294789"/>
    <w:rsid w:val="002947DE"/>
    <w:rsid w:val="00294813"/>
    <w:rsid w:val="00294929"/>
    <w:rsid w:val="00294F4C"/>
    <w:rsid w:val="002950B7"/>
    <w:rsid w:val="002954AD"/>
    <w:rsid w:val="002954DA"/>
    <w:rsid w:val="0029595F"/>
    <w:rsid w:val="00295B62"/>
    <w:rsid w:val="00295B89"/>
    <w:rsid w:val="00295F5B"/>
    <w:rsid w:val="00295F78"/>
    <w:rsid w:val="00296211"/>
    <w:rsid w:val="002964E6"/>
    <w:rsid w:val="00296768"/>
    <w:rsid w:val="00296A7D"/>
    <w:rsid w:val="00296A95"/>
    <w:rsid w:val="00296F60"/>
    <w:rsid w:val="002970B8"/>
    <w:rsid w:val="0029733D"/>
    <w:rsid w:val="00297392"/>
    <w:rsid w:val="0029757D"/>
    <w:rsid w:val="002977F7"/>
    <w:rsid w:val="002979E5"/>
    <w:rsid w:val="00297AB6"/>
    <w:rsid w:val="00297ACF"/>
    <w:rsid w:val="00297B31"/>
    <w:rsid w:val="00297BAF"/>
    <w:rsid w:val="00297C69"/>
    <w:rsid w:val="00297D50"/>
    <w:rsid w:val="00297E89"/>
    <w:rsid w:val="00297F8A"/>
    <w:rsid w:val="002A001E"/>
    <w:rsid w:val="002A016B"/>
    <w:rsid w:val="002A0378"/>
    <w:rsid w:val="002A047E"/>
    <w:rsid w:val="002A0C56"/>
    <w:rsid w:val="002A0DFE"/>
    <w:rsid w:val="002A0E02"/>
    <w:rsid w:val="002A118F"/>
    <w:rsid w:val="002A11EB"/>
    <w:rsid w:val="002A1574"/>
    <w:rsid w:val="002A198F"/>
    <w:rsid w:val="002A1F5C"/>
    <w:rsid w:val="002A1FB5"/>
    <w:rsid w:val="002A20C9"/>
    <w:rsid w:val="002A22CE"/>
    <w:rsid w:val="002A23C9"/>
    <w:rsid w:val="002A23CA"/>
    <w:rsid w:val="002A241A"/>
    <w:rsid w:val="002A264A"/>
    <w:rsid w:val="002A26A9"/>
    <w:rsid w:val="002A296B"/>
    <w:rsid w:val="002A2B7D"/>
    <w:rsid w:val="002A2EDA"/>
    <w:rsid w:val="002A31E6"/>
    <w:rsid w:val="002A340D"/>
    <w:rsid w:val="002A3465"/>
    <w:rsid w:val="002A3502"/>
    <w:rsid w:val="002A35F5"/>
    <w:rsid w:val="002A360E"/>
    <w:rsid w:val="002A3697"/>
    <w:rsid w:val="002A377C"/>
    <w:rsid w:val="002A37B7"/>
    <w:rsid w:val="002A3A82"/>
    <w:rsid w:val="002A3D9B"/>
    <w:rsid w:val="002A3E3D"/>
    <w:rsid w:val="002A3E83"/>
    <w:rsid w:val="002A4086"/>
    <w:rsid w:val="002A4492"/>
    <w:rsid w:val="002A45B9"/>
    <w:rsid w:val="002A49A7"/>
    <w:rsid w:val="002A533A"/>
    <w:rsid w:val="002A543A"/>
    <w:rsid w:val="002A5524"/>
    <w:rsid w:val="002A5619"/>
    <w:rsid w:val="002A572D"/>
    <w:rsid w:val="002A5D23"/>
    <w:rsid w:val="002A5D79"/>
    <w:rsid w:val="002A63B5"/>
    <w:rsid w:val="002A64F8"/>
    <w:rsid w:val="002A6563"/>
    <w:rsid w:val="002A65D3"/>
    <w:rsid w:val="002A6645"/>
    <w:rsid w:val="002A668A"/>
    <w:rsid w:val="002A686C"/>
    <w:rsid w:val="002A69D6"/>
    <w:rsid w:val="002A6CFA"/>
    <w:rsid w:val="002A6D55"/>
    <w:rsid w:val="002A6EB5"/>
    <w:rsid w:val="002A70B7"/>
    <w:rsid w:val="002A71B8"/>
    <w:rsid w:val="002A723C"/>
    <w:rsid w:val="002A7379"/>
    <w:rsid w:val="002A7433"/>
    <w:rsid w:val="002A75C3"/>
    <w:rsid w:val="002A75CE"/>
    <w:rsid w:val="002A763F"/>
    <w:rsid w:val="002A775E"/>
    <w:rsid w:val="002A7775"/>
    <w:rsid w:val="002A77ED"/>
    <w:rsid w:val="002A78C6"/>
    <w:rsid w:val="002A7968"/>
    <w:rsid w:val="002A7ED8"/>
    <w:rsid w:val="002B0059"/>
    <w:rsid w:val="002B0228"/>
    <w:rsid w:val="002B036D"/>
    <w:rsid w:val="002B0516"/>
    <w:rsid w:val="002B0709"/>
    <w:rsid w:val="002B0879"/>
    <w:rsid w:val="002B08A7"/>
    <w:rsid w:val="002B0A92"/>
    <w:rsid w:val="002B0B49"/>
    <w:rsid w:val="002B0C5C"/>
    <w:rsid w:val="002B0D84"/>
    <w:rsid w:val="002B0F63"/>
    <w:rsid w:val="002B1069"/>
    <w:rsid w:val="002B1446"/>
    <w:rsid w:val="002B15FC"/>
    <w:rsid w:val="002B1889"/>
    <w:rsid w:val="002B18C1"/>
    <w:rsid w:val="002B18D8"/>
    <w:rsid w:val="002B19C0"/>
    <w:rsid w:val="002B1AD9"/>
    <w:rsid w:val="002B1AF4"/>
    <w:rsid w:val="002B1B1C"/>
    <w:rsid w:val="002B1CC6"/>
    <w:rsid w:val="002B1D27"/>
    <w:rsid w:val="002B1F8C"/>
    <w:rsid w:val="002B22A3"/>
    <w:rsid w:val="002B26A1"/>
    <w:rsid w:val="002B2811"/>
    <w:rsid w:val="002B2823"/>
    <w:rsid w:val="002B2ADC"/>
    <w:rsid w:val="002B2B28"/>
    <w:rsid w:val="002B326D"/>
    <w:rsid w:val="002B3342"/>
    <w:rsid w:val="002B34A0"/>
    <w:rsid w:val="002B385A"/>
    <w:rsid w:val="002B3D0F"/>
    <w:rsid w:val="002B3F9A"/>
    <w:rsid w:val="002B4275"/>
    <w:rsid w:val="002B43DB"/>
    <w:rsid w:val="002B447C"/>
    <w:rsid w:val="002B44A4"/>
    <w:rsid w:val="002B4580"/>
    <w:rsid w:val="002B474C"/>
    <w:rsid w:val="002B4883"/>
    <w:rsid w:val="002B4B5B"/>
    <w:rsid w:val="002B4C2C"/>
    <w:rsid w:val="002B4C5E"/>
    <w:rsid w:val="002B4E7A"/>
    <w:rsid w:val="002B5207"/>
    <w:rsid w:val="002B53F9"/>
    <w:rsid w:val="002B5409"/>
    <w:rsid w:val="002B59C0"/>
    <w:rsid w:val="002B59F9"/>
    <w:rsid w:val="002B5A9A"/>
    <w:rsid w:val="002B5BF9"/>
    <w:rsid w:val="002B5C70"/>
    <w:rsid w:val="002B5E3E"/>
    <w:rsid w:val="002B61D8"/>
    <w:rsid w:val="002B62BB"/>
    <w:rsid w:val="002B63FD"/>
    <w:rsid w:val="002B674D"/>
    <w:rsid w:val="002B6846"/>
    <w:rsid w:val="002B6996"/>
    <w:rsid w:val="002B6AF9"/>
    <w:rsid w:val="002B7165"/>
    <w:rsid w:val="002B72C6"/>
    <w:rsid w:val="002B73BB"/>
    <w:rsid w:val="002B769D"/>
    <w:rsid w:val="002B7D0A"/>
    <w:rsid w:val="002B7D79"/>
    <w:rsid w:val="002B7D9E"/>
    <w:rsid w:val="002B7F5F"/>
    <w:rsid w:val="002C0209"/>
    <w:rsid w:val="002C02AF"/>
    <w:rsid w:val="002C046E"/>
    <w:rsid w:val="002C06DD"/>
    <w:rsid w:val="002C083A"/>
    <w:rsid w:val="002C08E4"/>
    <w:rsid w:val="002C0ACC"/>
    <w:rsid w:val="002C0C95"/>
    <w:rsid w:val="002C0D5E"/>
    <w:rsid w:val="002C0D63"/>
    <w:rsid w:val="002C0F07"/>
    <w:rsid w:val="002C10E7"/>
    <w:rsid w:val="002C11DB"/>
    <w:rsid w:val="002C1790"/>
    <w:rsid w:val="002C1984"/>
    <w:rsid w:val="002C1A30"/>
    <w:rsid w:val="002C1FEE"/>
    <w:rsid w:val="002C206E"/>
    <w:rsid w:val="002C210A"/>
    <w:rsid w:val="002C268D"/>
    <w:rsid w:val="002C2CDA"/>
    <w:rsid w:val="002C2D92"/>
    <w:rsid w:val="002C2FBF"/>
    <w:rsid w:val="002C30B5"/>
    <w:rsid w:val="002C347B"/>
    <w:rsid w:val="002C3F54"/>
    <w:rsid w:val="002C40C4"/>
    <w:rsid w:val="002C418E"/>
    <w:rsid w:val="002C4332"/>
    <w:rsid w:val="002C46ED"/>
    <w:rsid w:val="002C4730"/>
    <w:rsid w:val="002C4A04"/>
    <w:rsid w:val="002C4B7F"/>
    <w:rsid w:val="002C4FED"/>
    <w:rsid w:val="002C514D"/>
    <w:rsid w:val="002C5820"/>
    <w:rsid w:val="002C5825"/>
    <w:rsid w:val="002C59E3"/>
    <w:rsid w:val="002C5BCC"/>
    <w:rsid w:val="002C5FFF"/>
    <w:rsid w:val="002C6074"/>
    <w:rsid w:val="002C6277"/>
    <w:rsid w:val="002C6914"/>
    <w:rsid w:val="002C6AB5"/>
    <w:rsid w:val="002C6CC2"/>
    <w:rsid w:val="002C6F07"/>
    <w:rsid w:val="002C707C"/>
    <w:rsid w:val="002C721B"/>
    <w:rsid w:val="002C7319"/>
    <w:rsid w:val="002C7572"/>
    <w:rsid w:val="002C77DC"/>
    <w:rsid w:val="002C79A9"/>
    <w:rsid w:val="002C7A37"/>
    <w:rsid w:val="002C7BBC"/>
    <w:rsid w:val="002C7D25"/>
    <w:rsid w:val="002C7F22"/>
    <w:rsid w:val="002C7F69"/>
    <w:rsid w:val="002D0687"/>
    <w:rsid w:val="002D0F36"/>
    <w:rsid w:val="002D0F9E"/>
    <w:rsid w:val="002D1090"/>
    <w:rsid w:val="002D11E4"/>
    <w:rsid w:val="002D12BA"/>
    <w:rsid w:val="002D12C4"/>
    <w:rsid w:val="002D14C6"/>
    <w:rsid w:val="002D168C"/>
    <w:rsid w:val="002D16AA"/>
    <w:rsid w:val="002D1CA6"/>
    <w:rsid w:val="002D1FC0"/>
    <w:rsid w:val="002D22B4"/>
    <w:rsid w:val="002D2492"/>
    <w:rsid w:val="002D25FB"/>
    <w:rsid w:val="002D2615"/>
    <w:rsid w:val="002D27F1"/>
    <w:rsid w:val="002D280C"/>
    <w:rsid w:val="002D32AD"/>
    <w:rsid w:val="002D335E"/>
    <w:rsid w:val="002D3450"/>
    <w:rsid w:val="002D35CA"/>
    <w:rsid w:val="002D361E"/>
    <w:rsid w:val="002D3ABE"/>
    <w:rsid w:val="002D3EF3"/>
    <w:rsid w:val="002D3F5D"/>
    <w:rsid w:val="002D3FE1"/>
    <w:rsid w:val="002D43D5"/>
    <w:rsid w:val="002D4400"/>
    <w:rsid w:val="002D46E2"/>
    <w:rsid w:val="002D473E"/>
    <w:rsid w:val="002D48DC"/>
    <w:rsid w:val="002D4C3A"/>
    <w:rsid w:val="002D4D6C"/>
    <w:rsid w:val="002D4E3B"/>
    <w:rsid w:val="002D5196"/>
    <w:rsid w:val="002D53AE"/>
    <w:rsid w:val="002D53E7"/>
    <w:rsid w:val="002D5569"/>
    <w:rsid w:val="002D5611"/>
    <w:rsid w:val="002D58D7"/>
    <w:rsid w:val="002D5D0D"/>
    <w:rsid w:val="002D5D26"/>
    <w:rsid w:val="002D6213"/>
    <w:rsid w:val="002D63E0"/>
    <w:rsid w:val="002D6619"/>
    <w:rsid w:val="002D661A"/>
    <w:rsid w:val="002D6D64"/>
    <w:rsid w:val="002D6E72"/>
    <w:rsid w:val="002D7074"/>
    <w:rsid w:val="002D7096"/>
    <w:rsid w:val="002D7633"/>
    <w:rsid w:val="002D7751"/>
    <w:rsid w:val="002D776D"/>
    <w:rsid w:val="002D77BB"/>
    <w:rsid w:val="002D7A12"/>
    <w:rsid w:val="002D7F3D"/>
    <w:rsid w:val="002E0749"/>
    <w:rsid w:val="002E0853"/>
    <w:rsid w:val="002E0B5D"/>
    <w:rsid w:val="002E0BC4"/>
    <w:rsid w:val="002E111C"/>
    <w:rsid w:val="002E1151"/>
    <w:rsid w:val="002E169F"/>
    <w:rsid w:val="002E1A8A"/>
    <w:rsid w:val="002E1BA3"/>
    <w:rsid w:val="002E220E"/>
    <w:rsid w:val="002E23B5"/>
    <w:rsid w:val="002E254D"/>
    <w:rsid w:val="002E296B"/>
    <w:rsid w:val="002E2CB1"/>
    <w:rsid w:val="002E2DC9"/>
    <w:rsid w:val="002E2F4E"/>
    <w:rsid w:val="002E2F8D"/>
    <w:rsid w:val="002E2FC8"/>
    <w:rsid w:val="002E3011"/>
    <w:rsid w:val="002E302C"/>
    <w:rsid w:val="002E32D7"/>
    <w:rsid w:val="002E3448"/>
    <w:rsid w:val="002E38BD"/>
    <w:rsid w:val="002E39BF"/>
    <w:rsid w:val="002E3E69"/>
    <w:rsid w:val="002E3F7B"/>
    <w:rsid w:val="002E3F82"/>
    <w:rsid w:val="002E414C"/>
    <w:rsid w:val="002E41E5"/>
    <w:rsid w:val="002E431E"/>
    <w:rsid w:val="002E44E3"/>
    <w:rsid w:val="002E4539"/>
    <w:rsid w:val="002E45BB"/>
    <w:rsid w:val="002E462B"/>
    <w:rsid w:val="002E4BBF"/>
    <w:rsid w:val="002E4FA6"/>
    <w:rsid w:val="002E5547"/>
    <w:rsid w:val="002E5614"/>
    <w:rsid w:val="002E585F"/>
    <w:rsid w:val="002E5A6E"/>
    <w:rsid w:val="002E5A7B"/>
    <w:rsid w:val="002E5B21"/>
    <w:rsid w:val="002E5B80"/>
    <w:rsid w:val="002E5BF4"/>
    <w:rsid w:val="002E5DB0"/>
    <w:rsid w:val="002E6071"/>
    <w:rsid w:val="002E62EC"/>
    <w:rsid w:val="002E6445"/>
    <w:rsid w:val="002E6A09"/>
    <w:rsid w:val="002E6BC3"/>
    <w:rsid w:val="002E6BEA"/>
    <w:rsid w:val="002E6CCC"/>
    <w:rsid w:val="002E6CE9"/>
    <w:rsid w:val="002E72C3"/>
    <w:rsid w:val="002E7643"/>
    <w:rsid w:val="002E7748"/>
    <w:rsid w:val="002E7853"/>
    <w:rsid w:val="002E79C9"/>
    <w:rsid w:val="002E7A04"/>
    <w:rsid w:val="002E7B63"/>
    <w:rsid w:val="002E7BF7"/>
    <w:rsid w:val="002E7CF9"/>
    <w:rsid w:val="002E7DB2"/>
    <w:rsid w:val="002E7EB6"/>
    <w:rsid w:val="002F00C2"/>
    <w:rsid w:val="002F034D"/>
    <w:rsid w:val="002F067E"/>
    <w:rsid w:val="002F0BCA"/>
    <w:rsid w:val="002F0DD1"/>
    <w:rsid w:val="002F0E91"/>
    <w:rsid w:val="002F10BF"/>
    <w:rsid w:val="002F12CA"/>
    <w:rsid w:val="002F13B9"/>
    <w:rsid w:val="002F1926"/>
    <w:rsid w:val="002F1AC2"/>
    <w:rsid w:val="002F2112"/>
    <w:rsid w:val="002F2118"/>
    <w:rsid w:val="002F257F"/>
    <w:rsid w:val="002F2A08"/>
    <w:rsid w:val="002F2AA3"/>
    <w:rsid w:val="002F2C8C"/>
    <w:rsid w:val="002F2D42"/>
    <w:rsid w:val="002F2E43"/>
    <w:rsid w:val="002F37C0"/>
    <w:rsid w:val="002F38E0"/>
    <w:rsid w:val="002F394E"/>
    <w:rsid w:val="002F3B17"/>
    <w:rsid w:val="002F3DAF"/>
    <w:rsid w:val="002F3F74"/>
    <w:rsid w:val="002F3FB6"/>
    <w:rsid w:val="002F41BF"/>
    <w:rsid w:val="002F4289"/>
    <w:rsid w:val="002F454D"/>
    <w:rsid w:val="002F45E2"/>
    <w:rsid w:val="002F4898"/>
    <w:rsid w:val="002F4A70"/>
    <w:rsid w:val="002F514E"/>
    <w:rsid w:val="002F546D"/>
    <w:rsid w:val="002F55DC"/>
    <w:rsid w:val="002F583C"/>
    <w:rsid w:val="002F58DE"/>
    <w:rsid w:val="002F5E44"/>
    <w:rsid w:val="002F60B7"/>
    <w:rsid w:val="002F62D9"/>
    <w:rsid w:val="002F630B"/>
    <w:rsid w:val="002F648F"/>
    <w:rsid w:val="002F677A"/>
    <w:rsid w:val="002F6907"/>
    <w:rsid w:val="002F69CF"/>
    <w:rsid w:val="002F69DB"/>
    <w:rsid w:val="002F6D24"/>
    <w:rsid w:val="002F6F6D"/>
    <w:rsid w:val="002F6FD5"/>
    <w:rsid w:val="002F7027"/>
    <w:rsid w:val="002F7176"/>
    <w:rsid w:val="002F73FF"/>
    <w:rsid w:val="002F7448"/>
    <w:rsid w:val="002F74A4"/>
    <w:rsid w:val="002F7546"/>
    <w:rsid w:val="002F756D"/>
    <w:rsid w:val="002F7818"/>
    <w:rsid w:val="002F7BE6"/>
    <w:rsid w:val="002F7DBE"/>
    <w:rsid w:val="002F7F66"/>
    <w:rsid w:val="0030004C"/>
    <w:rsid w:val="003000D1"/>
    <w:rsid w:val="00300147"/>
    <w:rsid w:val="00300160"/>
    <w:rsid w:val="0030029D"/>
    <w:rsid w:val="003004B6"/>
    <w:rsid w:val="0030077E"/>
    <w:rsid w:val="003007BE"/>
    <w:rsid w:val="00300988"/>
    <w:rsid w:val="003009CD"/>
    <w:rsid w:val="00300A1A"/>
    <w:rsid w:val="00300A82"/>
    <w:rsid w:val="00300B84"/>
    <w:rsid w:val="00300E13"/>
    <w:rsid w:val="0030124F"/>
    <w:rsid w:val="0030149F"/>
    <w:rsid w:val="0030150E"/>
    <w:rsid w:val="0030158F"/>
    <w:rsid w:val="00301A3D"/>
    <w:rsid w:val="00301D51"/>
    <w:rsid w:val="00301E1A"/>
    <w:rsid w:val="00301EFE"/>
    <w:rsid w:val="00302039"/>
    <w:rsid w:val="003022E7"/>
    <w:rsid w:val="00302352"/>
    <w:rsid w:val="00302651"/>
    <w:rsid w:val="00302839"/>
    <w:rsid w:val="003028B4"/>
    <w:rsid w:val="00302BD1"/>
    <w:rsid w:val="00302E75"/>
    <w:rsid w:val="0030325F"/>
    <w:rsid w:val="003032C1"/>
    <w:rsid w:val="00303484"/>
    <w:rsid w:val="003034C4"/>
    <w:rsid w:val="003035BE"/>
    <w:rsid w:val="00303766"/>
    <w:rsid w:val="00303782"/>
    <w:rsid w:val="003038AD"/>
    <w:rsid w:val="003038B4"/>
    <w:rsid w:val="003039F2"/>
    <w:rsid w:val="003039F4"/>
    <w:rsid w:val="00303AD0"/>
    <w:rsid w:val="00303B46"/>
    <w:rsid w:val="00303C71"/>
    <w:rsid w:val="00303C93"/>
    <w:rsid w:val="00303F37"/>
    <w:rsid w:val="003042A0"/>
    <w:rsid w:val="00304574"/>
    <w:rsid w:val="00304817"/>
    <w:rsid w:val="003049BF"/>
    <w:rsid w:val="00304AA3"/>
    <w:rsid w:val="00304B75"/>
    <w:rsid w:val="00304CC2"/>
    <w:rsid w:val="00304CCE"/>
    <w:rsid w:val="00304EA4"/>
    <w:rsid w:val="0030504F"/>
    <w:rsid w:val="0030535E"/>
    <w:rsid w:val="003053C1"/>
    <w:rsid w:val="003059E4"/>
    <w:rsid w:val="00305E58"/>
    <w:rsid w:val="00305EB6"/>
    <w:rsid w:val="003062F0"/>
    <w:rsid w:val="00306601"/>
    <w:rsid w:val="00306F71"/>
    <w:rsid w:val="00306F8F"/>
    <w:rsid w:val="003072B9"/>
    <w:rsid w:val="003072D0"/>
    <w:rsid w:val="003072D3"/>
    <w:rsid w:val="00307549"/>
    <w:rsid w:val="003076DC"/>
    <w:rsid w:val="003076E8"/>
    <w:rsid w:val="003078EB"/>
    <w:rsid w:val="00307908"/>
    <w:rsid w:val="00307A63"/>
    <w:rsid w:val="00307BC6"/>
    <w:rsid w:val="00307BE8"/>
    <w:rsid w:val="00307FEE"/>
    <w:rsid w:val="00310147"/>
    <w:rsid w:val="003101FE"/>
    <w:rsid w:val="00310234"/>
    <w:rsid w:val="003102BB"/>
    <w:rsid w:val="00310386"/>
    <w:rsid w:val="00310878"/>
    <w:rsid w:val="00310AAE"/>
    <w:rsid w:val="00310FBF"/>
    <w:rsid w:val="00311124"/>
    <w:rsid w:val="003116CE"/>
    <w:rsid w:val="00311772"/>
    <w:rsid w:val="00311914"/>
    <w:rsid w:val="00311C75"/>
    <w:rsid w:val="00311D7D"/>
    <w:rsid w:val="00311D9C"/>
    <w:rsid w:val="00311E73"/>
    <w:rsid w:val="00312347"/>
    <w:rsid w:val="003123EC"/>
    <w:rsid w:val="0031259C"/>
    <w:rsid w:val="00312667"/>
    <w:rsid w:val="0031297C"/>
    <w:rsid w:val="00312A3C"/>
    <w:rsid w:val="00312C89"/>
    <w:rsid w:val="00312D4B"/>
    <w:rsid w:val="00312E13"/>
    <w:rsid w:val="00313036"/>
    <w:rsid w:val="0031314B"/>
    <w:rsid w:val="003131A8"/>
    <w:rsid w:val="003131EB"/>
    <w:rsid w:val="00313621"/>
    <w:rsid w:val="00313ECF"/>
    <w:rsid w:val="00313EEF"/>
    <w:rsid w:val="0031410C"/>
    <w:rsid w:val="0031421A"/>
    <w:rsid w:val="00314480"/>
    <w:rsid w:val="00314B07"/>
    <w:rsid w:val="00314DC4"/>
    <w:rsid w:val="0031520E"/>
    <w:rsid w:val="00315697"/>
    <w:rsid w:val="003158F8"/>
    <w:rsid w:val="00315C10"/>
    <w:rsid w:val="00315C52"/>
    <w:rsid w:val="00315F29"/>
    <w:rsid w:val="00316157"/>
    <w:rsid w:val="0031634F"/>
    <w:rsid w:val="00316544"/>
    <w:rsid w:val="00316878"/>
    <w:rsid w:val="003168ED"/>
    <w:rsid w:val="00316B03"/>
    <w:rsid w:val="00316C44"/>
    <w:rsid w:val="00316C9A"/>
    <w:rsid w:val="00316FBD"/>
    <w:rsid w:val="00316FDF"/>
    <w:rsid w:val="003170EB"/>
    <w:rsid w:val="003172E3"/>
    <w:rsid w:val="003173AA"/>
    <w:rsid w:val="00317432"/>
    <w:rsid w:val="00317704"/>
    <w:rsid w:val="003178DD"/>
    <w:rsid w:val="00317BCB"/>
    <w:rsid w:val="00317C4C"/>
    <w:rsid w:val="003203BB"/>
    <w:rsid w:val="00320759"/>
    <w:rsid w:val="0032090B"/>
    <w:rsid w:val="00320C19"/>
    <w:rsid w:val="0032106A"/>
    <w:rsid w:val="003210A6"/>
    <w:rsid w:val="00321163"/>
    <w:rsid w:val="00321521"/>
    <w:rsid w:val="00321650"/>
    <w:rsid w:val="003217DB"/>
    <w:rsid w:val="003218C2"/>
    <w:rsid w:val="00321F2C"/>
    <w:rsid w:val="003224A1"/>
    <w:rsid w:val="0032267C"/>
    <w:rsid w:val="00322794"/>
    <w:rsid w:val="00322853"/>
    <w:rsid w:val="00322CAA"/>
    <w:rsid w:val="00322DCF"/>
    <w:rsid w:val="00322FDF"/>
    <w:rsid w:val="00323237"/>
    <w:rsid w:val="003234E6"/>
    <w:rsid w:val="00323783"/>
    <w:rsid w:val="00323DD5"/>
    <w:rsid w:val="00323DDF"/>
    <w:rsid w:val="00323F32"/>
    <w:rsid w:val="003240C1"/>
    <w:rsid w:val="00324842"/>
    <w:rsid w:val="003249C1"/>
    <w:rsid w:val="00324D5C"/>
    <w:rsid w:val="003251A4"/>
    <w:rsid w:val="0032547B"/>
    <w:rsid w:val="0032559E"/>
    <w:rsid w:val="003256DD"/>
    <w:rsid w:val="003259DF"/>
    <w:rsid w:val="00325A2F"/>
    <w:rsid w:val="00325B89"/>
    <w:rsid w:val="00325E4A"/>
    <w:rsid w:val="00325F54"/>
    <w:rsid w:val="0032605E"/>
    <w:rsid w:val="0032607A"/>
    <w:rsid w:val="00326084"/>
    <w:rsid w:val="00326281"/>
    <w:rsid w:val="00326834"/>
    <w:rsid w:val="00326858"/>
    <w:rsid w:val="00326AF9"/>
    <w:rsid w:val="00326B6A"/>
    <w:rsid w:val="00326D87"/>
    <w:rsid w:val="00326E96"/>
    <w:rsid w:val="00327128"/>
    <w:rsid w:val="0032723A"/>
    <w:rsid w:val="0032734E"/>
    <w:rsid w:val="00327458"/>
    <w:rsid w:val="0032747B"/>
    <w:rsid w:val="0032775C"/>
    <w:rsid w:val="00327B87"/>
    <w:rsid w:val="00327C1A"/>
    <w:rsid w:val="00327D1A"/>
    <w:rsid w:val="00330257"/>
    <w:rsid w:val="003305DC"/>
    <w:rsid w:val="00330792"/>
    <w:rsid w:val="003308C7"/>
    <w:rsid w:val="00330BE6"/>
    <w:rsid w:val="00330F5C"/>
    <w:rsid w:val="00330F70"/>
    <w:rsid w:val="00331007"/>
    <w:rsid w:val="0033103E"/>
    <w:rsid w:val="003310D3"/>
    <w:rsid w:val="00331261"/>
    <w:rsid w:val="00331296"/>
    <w:rsid w:val="00331417"/>
    <w:rsid w:val="0033147E"/>
    <w:rsid w:val="003314A1"/>
    <w:rsid w:val="003317E4"/>
    <w:rsid w:val="00331AC8"/>
    <w:rsid w:val="00331FB0"/>
    <w:rsid w:val="003320D3"/>
    <w:rsid w:val="00332257"/>
    <w:rsid w:val="003324FE"/>
    <w:rsid w:val="003325B6"/>
    <w:rsid w:val="00332654"/>
    <w:rsid w:val="003329A3"/>
    <w:rsid w:val="00332CB8"/>
    <w:rsid w:val="003331D4"/>
    <w:rsid w:val="00333297"/>
    <w:rsid w:val="003332EE"/>
    <w:rsid w:val="003335CD"/>
    <w:rsid w:val="00333768"/>
    <w:rsid w:val="00333859"/>
    <w:rsid w:val="003338C1"/>
    <w:rsid w:val="003338EE"/>
    <w:rsid w:val="0033394B"/>
    <w:rsid w:val="00333971"/>
    <w:rsid w:val="00333AF2"/>
    <w:rsid w:val="0033412E"/>
    <w:rsid w:val="00334369"/>
    <w:rsid w:val="00334498"/>
    <w:rsid w:val="0033470B"/>
    <w:rsid w:val="003347EC"/>
    <w:rsid w:val="00334B85"/>
    <w:rsid w:val="00334CC0"/>
    <w:rsid w:val="003350A4"/>
    <w:rsid w:val="0033515E"/>
    <w:rsid w:val="0033540A"/>
    <w:rsid w:val="00335854"/>
    <w:rsid w:val="003358A1"/>
    <w:rsid w:val="0033592E"/>
    <w:rsid w:val="00335AAF"/>
    <w:rsid w:val="00335B83"/>
    <w:rsid w:val="00335BBE"/>
    <w:rsid w:val="00335C18"/>
    <w:rsid w:val="00336414"/>
    <w:rsid w:val="003365B7"/>
    <w:rsid w:val="00336629"/>
    <w:rsid w:val="0033673E"/>
    <w:rsid w:val="00336813"/>
    <w:rsid w:val="0033682C"/>
    <w:rsid w:val="00336878"/>
    <w:rsid w:val="00336990"/>
    <w:rsid w:val="00336AE8"/>
    <w:rsid w:val="00336C0F"/>
    <w:rsid w:val="00336DE0"/>
    <w:rsid w:val="00336DF2"/>
    <w:rsid w:val="003372B7"/>
    <w:rsid w:val="00337300"/>
    <w:rsid w:val="003373AF"/>
    <w:rsid w:val="003374D3"/>
    <w:rsid w:val="00337C48"/>
    <w:rsid w:val="00337C6B"/>
    <w:rsid w:val="003400A5"/>
    <w:rsid w:val="003400E7"/>
    <w:rsid w:val="00340133"/>
    <w:rsid w:val="0034033F"/>
    <w:rsid w:val="00340A9C"/>
    <w:rsid w:val="00340C41"/>
    <w:rsid w:val="00340C75"/>
    <w:rsid w:val="00340DB2"/>
    <w:rsid w:val="00340EAF"/>
    <w:rsid w:val="00340F3C"/>
    <w:rsid w:val="003411F0"/>
    <w:rsid w:val="0034156F"/>
    <w:rsid w:val="0034192F"/>
    <w:rsid w:val="00341A3E"/>
    <w:rsid w:val="00341AF9"/>
    <w:rsid w:val="00341C29"/>
    <w:rsid w:val="00341F15"/>
    <w:rsid w:val="00342006"/>
    <w:rsid w:val="0034200C"/>
    <w:rsid w:val="00342280"/>
    <w:rsid w:val="003424F4"/>
    <w:rsid w:val="00342870"/>
    <w:rsid w:val="00342BEE"/>
    <w:rsid w:val="00342C44"/>
    <w:rsid w:val="00342F9A"/>
    <w:rsid w:val="00342FE5"/>
    <w:rsid w:val="00343100"/>
    <w:rsid w:val="00343409"/>
    <w:rsid w:val="00343865"/>
    <w:rsid w:val="00343D37"/>
    <w:rsid w:val="00343E0C"/>
    <w:rsid w:val="00343EFA"/>
    <w:rsid w:val="00343F89"/>
    <w:rsid w:val="00344215"/>
    <w:rsid w:val="003448E8"/>
    <w:rsid w:val="00344AF0"/>
    <w:rsid w:val="00344C12"/>
    <w:rsid w:val="00344C32"/>
    <w:rsid w:val="00344C7B"/>
    <w:rsid w:val="00344E41"/>
    <w:rsid w:val="00344E77"/>
    <w:rsid w:val="00344FE3"/>
    <w:rsid w:val="00345101"/>
    <w:rsid w:val="0034517C"/>
    <w:rsid w:val="003454D5"/>
    <w:rsid w:val="0034566B"/>
    <w:rsid w:val="00346475"/>
    <w:rsid w:val="003464B6"/>
    <w:rsid w:val="00346715"/>
    <w:rsid w:val="00346905"/>
    <w:rsid w:val="0034690D"/>
    <w:rsid w:val="00346AD3"/>
    <w:rsid w:val="00346F57"/>
    <w:rsid w:val="003470C9"/>
    <w:rsid w:val="00347378"/>
    <w:rsid w:val="003473AA"/>
    <w:rsid w:val="00347415"/>
    <w:rsid w:val="00347806"/>
    <w:rsid w:val="00347AA6"/>
    <w:rsid w:val="003500AD"/>
    <w:rsid w:val="003501C6"/>
    <w:rsid w:val="00350354"/>
    <w:rsid w:val="003508A7"/>
    <w:rsid w:val="00350A2E"/>
    <w:rsid w:val="00350FB1"/>
    <w:rsid w:val="003511F5"/>
    <w:rsid w:val="003516C1"/>
    <w:rsid w:val="00351874"/>
    <w:rsid w:val="00351CE4"/>
    <w:rsid w:val="00351D05"/>
    <w:rsid w:val="00351E78"/>
    <w:rsid w:val="00351FBC"/>
    <w:rsid w:val="00352102"/>
    <w:rsid w:val="00352585"/>
    <w:rsid w:val="003526D7"/>
    <w:rsid w:val="00352718"/>
    <w:rsid w:val="003527CA"/>
    <w:rsid w:val="00352A1B"/>
    <w:rsid w:val="00352B06"/>
    <w:rsid w:val="00352B1E"/>
    <w:rsid w:val="00352B85"/>
    <w:rsid w:val="00352F50"/>
    <w:rsid w:val="00353148"/>
    <w:rsid w:val="003531A8"/>
    <w:rsid w:val="00353732"/>
    <w:rsid w:val="00353A0C"/>
    <w:rsid w:val="00353C8A"/>
    <w:rsid w:val="00353FF7"/>
    <w:rsid w:val="0035406E"/>
    <w:rsid w:val="00354270"/>
    <w:rsid w:val="003543EB"/>
    <w:rsid w:val="00354579"/>
    <w:rsid w:val="0035475B"/>
    <w:rsid w:val="00354BDE"/>
    <w:rsid w:val="003551D7"/>
    <w:rsid w:val="00355997"/>
    <w:rsid w:val="00355D20"/>
    <w:rsid w:val="00355F91"/>
    <w:rsid w:val="00356026"/>
    <w:rsid w:val="003563FC"/>
    <w:rsid w:val="0035673E"/>
    <w:rsid w:val="00356767"/>
    <w:rsid w:val="00356CC5"/>
    <w:rsid w:val="00356E69"/>
    <w:rsid w:val="003570D8"/>
    <w:rsid w:val="00357243"/>
    <w:rsid w:val="00357485"/>
    <w:rsid w:val="00357556"/>
    <w:rsid w:val="0035760E"/>
    <w:rsid w:val="003576B5"/>
    <w:rsid w:val="0035770A"/>
    <w:rsid w:val="003578BC"/>
    <w:rsid w:val="00357983"/>
    <w:rsid w:val="00357A0F"/>
    <w:rsid w:val="00357ADA"/>
    <w:rsid w:val="00357AF2"/>
    <w:rsid w:val="00357BEB"/>
    <w:rsid w:val="00357E67"/>
    <w:rsid w:val="0036004F"/>
    <w:rsid w:val="003602D0"/>
    <w:rsid w:val="003602D1"/>
    <w:rsid w:val="0036034C"/>
    <w:rsid w:val="00360638"/>
    <w:rsid w:val="00360C32"/>
    <w:rsid w:val="00360F41"/>
    <w:rsid w:val="00361272"/>
    <w:rsid w:val="00361420"/>
    <w:rsid w:val="003614E2"/>
    <w:rsid w:val="0036172C"/>
    <w:rsid w:val="0036180C"/>
    <w:rsid w:val="003618BF"/>
    <w:rsid w:val="00361959"/>
    <w:rsid w:val="00361991"/>
    <w:rsid w:val="00361DBD"/>
    <w:rsid w:val="0036227C"/>
    <w:rsid w:val="00362796"/>
    <w:rsid w:val="003627B1"/>
    <w:rsid w:val="003629FF"/>
    <w:rsid w:val="00362A41"/>
    <w:rsid w:val="0036302B"/>
    <w:rsid w:val="003630B6"/>
    <w:rsid w:val="00363116"/>
    <w:rsid w:val="003631E4"/>
    <w:rsid w:val="00363220"/>
    <w:rsid w:val="00363325"/>
    <w:rsid w:val="00363416"/>
    <w:rsid w:val="0036345D"/>
    <w:rsid w:val="00363555"/>
    <w:rsid w:val="00363560"/>
    <w:rsid w:val="00363893"/>
    <w:rsid w:val="00363A20"/>
    <w:rsid w:val="00363A65"/>
    <w:rsid w:val="00363AFF"/>
    <w:rsid w:val="00363E60"/>
    <w:rsid w:val="00363EAB"/>
    <w:rsid w:val="00363EDD"/>
    <w:rsid w:val="00363F64"/>
    <w:rsid w:val="00364106"/>
    <w:rsid w:val="00364351"/>
    <w:rsid w:val="00364780"/>
    <w:rsid w:val="00364923"/>
    <w:rsid w:val="003649A8"/>
    <w:rsid w:val="00364A1D"/>
    <w:rsid w:val="00364BB1"/>
    <w:rsid w:val="00364D30"/>
    <w:rsid w:val="00364F1A"/>
    <w:rsid w:val="00364F2B"/>
    <w:rsid w:val="0036521A"/>
    <w:rsid w:val="00365531"/>
    <w:rsid w:val="0036566C"/>
    <w:rsid w:val="0036571A"/>
    <w:rsid w:val="00365732"/>
    <w:rsid w:val="0036579A"/>
    <w:rsid w:val="00365C03"/>
    <w:rsid w:val="00365D4A"/>
    <w:rsid w:val="00365FE0"/>
    <w:rsid w:val="00366037"/>
    <w:rsid w:val="0036642C"/>
    <w:rsid w:val="003665C5"/>
    <w:rsid w:val="00366634"/>
    <w:rsid w:val="003666C4"/>
    <w:rsid w:val="003668FE"/>
    <w:rsid w:val="00366E46"/>
    <w:rsid w:val="00367187"/>
    <w:rsid w:val="00367BAC"/>
    <w:rsid w:val="00367C54"/>
    <w:rsid w:val="00367DE5"/>
    <w:rsid w:val="00367E00"/>
    <w:rsid w:val="00370116"/>
    <w:rsid w:val="0037030A"/>
    <w:rsid w:val="0037033E"/>
    <w:rsid w:val="00370488"/>
    <w:rsid w:val="00370A6B"/>
    <w:rsid w:val="00370A90"/>
    <w:rsid w:val="00370B57"/>
    <w:rsid w:val="00370BC0"/>
    <w:rsid w:val="00370DB7"/>
    <w:rsid w:val="00371116"/>
    <w:rsid w:val="00371410"/>
    <w:rsid w:val="0037156C"/>
    <w:rsid w:val="00371A1B"/>
    <w:rsid w:val="00371ADA"/>
    <w:rsid w:val="00371F30"/>
    <w:rsid w:val="00371FEE"/>
    <w:rsid w:val="003720E9"/>
    <w:rsid w:val="00372142"/>
    <w:rsid w:val="00372188"/>
    <w:rsid w:val="00372222"/>
    <w:rsid w:val="003724A8"/>
    <w:rsid w:val="003725B4"/>
    <w:rsid w:val="003725C6"/>
    <w:rsid w:val="0037260A"/>
    <w:rsid w:val="00372652"/>
    <w:rsid w:val="0037274B"/>
    <w:rsid w:val="003729DA"/>
    <w:rsid w:val="00372B46"/>
    <w:rsid w:val="00372C3B"/>
    <w:rsid w:val="0037315C"/>
    <w:rsid w:val="003731CE"/>
    <w:rsid w:val="003732BA"/>
    <w:rsid w:val="003732CC"/>
    <w:rsid w:val="0037388D"/>
    <w:rsid w:val="00373B04"/>
    <w:rsid w:val="00373CFA"/>
    <w:rsid w:val="00373D5A"/>
    <w:rsid w:val="00373E6E"/>
    <w:rsid w:val="00373ECB"/>
    <w:rsid w:val="0037400C"/>
    <w:rsid w:val="003740D7"/>
    <w:rsid w:val="003741B1"/>
    <w:rsid w:val="00374306"/>
    <w:rsid w:val="00374375"/>
    <w:rsid w:val="0037442F"/>
    <w:rsid w:val="003745D9"/>
    <w:rsid w:val="003747E3"/>
    <w:rsid w:val="003748CF"/>
    <w:rsid w:val="003748FF"/>
    <w:rsid w:val="00374E9B"/>
    <w:rsid w:val="0037509B"/>
    <w:rsid w:val="00375105"/>
    <w:rsid w:val="00375420"/>
    <w:rsid w:val="00375615"/>
    <w:rsid w:val="003758A1"/>
    <w:rsid w:val="003758B1"/>
    <w:rsid w:val="003759FD"/>
    <w:rsid w:val="00375A62"/>
    <w:rsid w:val="00375B74"/>
    <w:rsid w:val="00375B86"/>
    <w:rsid w:val="00375C01"/>
    <w:rsid w:val="00375D6C"/>
    <w:rsid w:val="0037601D"/>
    <w:rsid w:val="00376102"/>
    <w:rsid w:val="0037617A"/>
    <w:rsid w:val="00376231"/>
    <w:rsid w:val="00376413"/>
    <w:rsid w:val="003765E5"/>
    <w:rsid w:val="003769DE"/>
    <w:rsid w:val="00376AC8"/>
    <w:rsid w:val="00376B74"/>
    <w:rsid w:val="00376C26"/>
    <w:rsid w:val="00376CD5"/>
    <w:rsid w:val="00376D5E"/>
    <w:rsid w:val="0037709F"/>
    <w:rsid w:val="0037788C"/>
    <w:rsid w:val="00377943"/>
    <w:rsid w:val="00377E16"/>
    <w:rsid w:val="00377E98"/>
    <w:rsid w:val="00380065"/>
    <w:rsid w:val="0038046F"/>
    <w:rsid w:val="00380A99"/>
    <w:rsid w:val="00380C6C"/>
    <w:rsid w:val="00380CDF"/>
    <w:rsid w:val="00380D1C"/>
    <w:rsid w:val="00380F81"/>
    <w:rsid w:val="00381047"/>
    <w:rsid w:val="00381140"/>
    <w:rsid w:val="00381562"/>
    <w:rsid w:val="00381656"/>
    <w:rsid w:val="003817A4"/>
    <w:rsid w:val="0038181C"/>
    <w:rsid w:val="00381892"/>
    <w:rsid w:val="00381992"/>
    <w:rsid w:val="00381BE8"/>
    <w:rsid w:val="00381F13"/>
    <w:rsid w:val="00382198"/>
    <w:rsid w:val="003822A4"/>
    <w:rsid w:val="003823FF"/>
    <w:rsid w:val="0038265B"/>
    <w:rsid w:val="00382882"/>
    <w:rsid w:val="0038295E"/>
    <w:rsid w:val="00382967"/>
    <w:rsid w:val="00382C00"/>
    <w:rsid w:val="00382C53"/>
    <w:rsid w:val="00382CE7"/>
    <w:rsid w:val="00382EBF"/>
    <w:rsid w:val="00382FD6"/>
    <w:rsid w:val="0038320F"/>
    <w:rsid w:val="0038321D"/>
    <w:rsid w:val="00383431"/>
    <w:rsid w:val="00383573"/>
    <w:rsid w:val="003836B4"/>
    <w:rsid w:val="00383724"/>
    <w:rsid w:val="0038376E"/>
    <w:rsid w:val="0038396F"/>
    <w:rsid w:val="00383A12"/>
    <w:rsid w:val="00383B27"/>
    <w:rsid w:val="00383BB1"/>
    <w:rsid w:val="0038454A"/>
    <w:rsid w:val="003846ED"/>
    <w:rsid w:val="00384703"/>
    <w:rsid w:val="00384770"/>
    <w:rsid w:val="003847B8"/>
    <w:rsid w:val="0038486A"/>
    <w:rsid w:val="003849F4"/>
    <w:rsid w:val="00384B40"/>
    <w:rsid w:val="00384D1A"/>
    <w:rsid w:val="00384DCE"/>
    <w:rsid w:val="00385016"/>
    <w:rsid w:val="003850D5"/>
    <w:rsid w:val="003854FF"/>
    <w:rsid w:val="00385534"/>
    <w:rsid w:val="00385609"/>
    <w:rsid w:val="003859C3"/>
    <w:rsid w:val="003859C6"/>
    <w:rsid w:val="00385B6C"/>
    <w:rsid w:val="00385CB6"/>
    <w:rsid w:val="00385CB8"/>
    <w:rsid w:val="00385DCF"/>
    <w:rsid w:val="00385DF7"/>
    <w:rsid w:val="00386260"/>
    <w:rsid w:val="003863DC"/>
    <w:rsid w:val="003864CF"/>
    <w:rsid w:val="00386611"/>
    <w:rsid w:val="003867E2"/>
    <w:rsid w:val="00386809"/>
    <w:rsid w:val="00386852"/>
    <w:rsid w:val="003868A0"/>
    <w:rsid w:val="00386D63"/>
    <w:rsid w:val="00386E3E"/>
    <w:rsid w:val="0038714D"/>
    <w:rsid w:val="0038717E"/>
    <w:rsid w:val="003871E5"/>
    <w:rsid w:val="003873AC"/>
    <w:rsid w:val="0038754E"/>
    <w:rsid w:val="00387812"/>
    <w:rsid w:val="0038789E"/>
    <w:rsid w:val="00387B82"/>
    <w:rsid w:val="00387F7D"/>
    <w:rsid w:val="003901F9"/>
    <w:rsid w:val="00390320"/>
    <w:rsid w:val="00390322"/>
    <w:rsid w:val="0039033E"/>
    <w:rsid w:val="00390366"/>
    <w:rsid w:val="0039061C"/>
    <w:rsid w:val="0039067D"/>
    <w:rsid w:val="00390727"/>
    <w:rsid w:val="0039098B"/>
    <w:rsid w:val="00390B98"/>
    <w:rsid w:val="00390D2F"/>
    <w:rsid w:val="00390D4E"/>
    <w:rsid w:val="00390F27"/>
    <w:rsid w:val="00390FAA"/>
    <w:rsid w:val="003912C6"/>
    <w:rsid w:val="003913E3"/>
    <w:rsid w:val="00391414"/>
    <w:rsid w:val="003915A8"/>
    <w:rsid w:val="00391638"/>
    <w:rsid w:val="003917AE"/>
    <w:rsid w:val="0039191C"/>
    <w:rsid w:val="00391923"/>
    <w:rsid w:val="00391B1F"/>
    <w:rsid w:val="003926F2"/>
    <w:rsid w:val="00392833"/>
    <w:rsid w:val="00392882"/>
    <w:rsid w:val="00393165"/>
    <w:rsid w:val="003935E0"/>
    <w:rsid w:val="00393BDF"/>
    <w:rsid w:val="00393BE5"/>
    <w:rsid w:val="00393D59"/>
    <w:rsid w:val="00394248"/>
    <w:rsid w:val="00394713"/>
    <w:rsid w:val="00394B1B"/>
    <w:rsid w:val="00394E33"/>
    <w:rsid w:val="00395431"/>
    <w:rsid w:val="00395688"/>
    <w:rsid w:val="0039586D"/>
    <w:rsid w:val="003961AA"/>
    <w:rsid w:val="00396339"/>
    <w:rsid w:val="0039648F"/>
    <w:rsid w:val="00396823"/>
    <w:rsid w:val="00396B20"/>
    <w:rsid w:val="00396C17"/>
    <w:rsid w:val="00396CC8"/>
    <w:rsid w:val="00396E99"/>
    <w:rsid w:val="0039749A"/>
    <w:rsid w:val="003977C9"/>
    <w:rsid w:val="003978EB"/>
    <w:rsid w:val="003979A8"/>
    <w:rsid w:val="00397A16"/>
    <w:rsid w:val="00397A87"/>
    <w:rsid w:val="00397F43"/>
    <w:rsid w:val="003A05B1"/>
    <w:rsid w:val="003A05E0"/>
    <w:rsid w:val="003A06A6"/>
    <w:rsid w:val="003A06B6"/>
    <w:rsid w:val="003A0743"/>
    <w:rsid w:val="003A14C5"/>
    <w:rsid w:val="003A158C"/>
    <w:rsid w:val="003A15AC"/>
    <w:rsid w:val="003A1981"/>
    <w:rsid w:val="003A1A4D"/>
    <w:rsid w:val="003A1C0A"/>
    <w:rsid w:val="003A1CBF"/>
    <w:rsid w:val="003A1D03"/>
    <w:rsid w:val="003A1D60"/>
    <w:rsid w:val="003A1E00"/>
    <w:rsid w:val="003A1E30"/>
    <w:rsid w:val="003A1FC6"/>
    <w:rsid w:val="003A20FB"/>
    <w:rsid w:val="003A2215"/>
    <w:rsid w:val="003A269B"/>
    <w:rsid w:val="003A2957"/>
    <w:rsid w:val="003A2A22"/>
    <w:rsid w:val="003A2AC0"/>
    <w:rsid w:val="003A2E45"/>
    <w:rsid w:val="003A2EA7"/>
    <w:rsid w:val="003A2F76"/>
    <w:rsid w:val="003A2FA0"/>
    <w:rsid w:val="003A3126"/>
    <w:rsid w:val="003A3301"/>
    <w:rsid w:val="003A33BF"/>
    <w:rsid w:val="003A33EF"/>
    <w:rsid w:val="003A37B3"/>
    <w:rsid w:val="003A392F"/>
    <w:rsid w:val="003A3E54"/>
    <w:rsid w:val="003A4269"/>
    <w:rsid w:val="003A43F9"/>
    <w:rsid w:val="003A4541"/>
    <w:rsid w:val="003A45C3"/>
    <w:rsid w:val="003A473E"/>
    <w:rsid w:val="003A4A87"/>
    <w:rsid w:val="003A4AAD"/>
    <w:rsid w:val="003A4B4A"/>
    <w:rsid w:val="003A4F13"/>
    <w:rsid w:val="003A503F"/>
    <w:rsid w:val="003A50E0"/>
    <w:rsid w:val="003A5103"/>
    <w:rsid w:val="003A5581"/>
    <w:rsid w:val="003A5775"/>
    <w:rsid w:val="003A5AD5"/>
    <w:rsid w:val="003A5C62"/>
    <w:rsid w:val="003A5FB7"/>
    <w:rsid w:val="003A603D"/>
    <w:rsid w:val="003A6058"/>
    <w:rsid w:val="003A6268"/>
    <w:rsid w:val="003A650D"/>
    <w:rsid w:val="003A65AE"/>
    <w:rsid w:val="003A6633"/>
    <w:rsid w:val="003A6671"/>
    <w:rsid w:val="003A66E8"/>
    <w:rsid w:val="003A68BC"/>
    <w:rsid w:val="003A69C0"/>
    <w:rsid w:val="003A6A8D"/>
    <w:rsid w:val="003A6CB6"/>
    <w:rsid w:val="003A7073"/>
    <w:rsid w:val="003A7366"/>
    <w:rsid w:val="003A754D"/>
    <w:rsid w:val="003A76D6"/>
    <w:rsid w:val="003A770A"/>
    <w:rsid w:val="003A788D"/>
    <w:rsid w:val="003B00E3"/>
    <w:rsid w:val="003B033B"/>
    <w:rsid w:val="003B062B"/>
    <w:rsid w:val="003B06CA"/>
    <w:rsid w:val="003B0853"/>
    <w:rsid w:val="003B0F78"/>
    <w:rsid w:val="003B0FB0"/>
    <w:rsid w:val="003B1244"/>
    <w:rsid w:val="003B12BF"/>
    <w:rsid w:val="003B131D"/>
    <w:rsid w:val="003B1435"/>
    <w:rsid w:val="003B173B"/>
    <w:rsid w:val="003B175D"/>
    <w:rsid w:val="003B17B9"/>
    <w:rsid w:val="003B182F"/>
    <w:rsid w:val="003B1E2A"/>
    <w:rsid w:val="003B1F8D"/>
    <w:rsid w:val="003B20E9"/>
    <w:rsid w:val="003B2297"/>
    <w:rsid w:val="003B27DE"/>
    <w:rsid w:val="003B2B83"/>
    <w:rsid w:val="003B305B"/>
    <w:rsid w:val="003B3067"/>
    <w:rsid w:val="003B32B3"/>
    <w:rsid w:val="003B33BC"/>
    <w:rsid w:val="003B353A"/>
    <w:rsid w:val="003B369C"/>
    <w:rsid w:val="003B3893"/>
    <w:rsid w:val="003B3AE4"/>
    <w:rsid w:val="003B3EC0"/>
    <w:rsid w:val="003B4146"/>
    <w:rsid w:val="003B41AA"/>
    <w:rsid w:val="003B4286"/>
    <w:rsid w:val="003B44D9"/>
    <w:rsid w:val="003B4603"/>
    <w:rsid w:val="003B479A"/>
    <w:rsid w:val="003B5120"/>
    <w:rsid w:val="003B539D"/>
    <w:rsid w:val="003B54BF"/>
    <w:rsid w:val="003B585C"/>
    <w:rsid w:val="003B5C0A"/>
    <w:rsid w:val="003B5E07"/>
    <w:rsid w:val="003B5F45"/>
    <w:rsid w:val="003B60B3"/>
    <w:rsid w:val="003B62F2"/>
    <w:rsid w:val="003B64C9"/>
    <w:rsid w:val="003B6B63"/>
    <w:rsid w:val="003B6D86"/>
    <w:rsid w:val="003B6FBD"/>
    <w:rsid w:val="003B7050"/>
    <w:rsid w:val="003B706B"/>
    <w:rsid w:val="003B70F6"/>
    <w:rsid w:val="003B7A5A"/>
    <w:rsid w:val="003B7D20"/>
    <w:rsid w:val="003B7ED9"/>
    <w:rsid w:val="003C020F"/>
    <w:rsid w:val="003C02D6"/>
    <w:rsid w:val="003C04D8"/>
    <w:rsid w:val="003C059E"/>
    <w:rsid w:val="003C0789"/>
    <w:rsid w:val="003C09B2"/>
    <w:rsid w:val="003C0C53"/>
    <w:rsid w:val="003C0CDB"/>
    <w:rsid w:val="003C0EE0"/>
    <w:rsid w:val="003C10B5"/>
    <w:rsid w:val="003C1187"/>
    <w:rsid w:val="003C1357"/>
    <w:rsid w:val="003C139E"/>
    <w:rsid w:val="003C14B0"/>
    <w:rsid w:val="003C1568"/>
    <w:rsid w:val="003C1A23"/>
    <w:rsid w:val="003C1FDB"/>
    <w:rsid w:val="003C20D7"/>
    <w:rsid w:val="003C2137"/>
    <w:rsid w:val="003C2414"/>
    <w:rsid w:val="003C261F"/>
    <w:rsid w:val="003C295A"/>
    <w:rsid w:val="003C2AF4"/>
    <w:rsid w:val="003C2CD4"/>
    <w:rsid w:val="003C2F02"/>
    <w:rsid w:val="003C2FBA"/>
    <w:rsid w:val="003C2FE6"/>
    <w:rsid w:val="003C3223"/>
    <w:rsid w:val="003C34AD"/>
    <w:rsid w:val="003C36AB"/>
    <w:rsid w:val="003C3907"/>
    <w:rsid w:val="003C397C"/>
    <w:rsid w:val="003C398F"/>
    <w:rsid w:val="003C39EC"/>
    <w:rsid w:val="003C3A90"/>
    <w:rsid w:val="003C3D47"/>
    <w:rsid w:val="003C3DE6"/>
    <w:rsid w:val="003C3E09"/>
    <w:rsid w:val="003C3E53"/>
    <w:rsid w:val="003C4221"/>
    <w:rsid w:val="003C47E2"/>
    <w:rsid w:val="003C4884"/>
    <w:rsid w:val="003C49E3"/>
    <w:rsid w:val="003C49E8"/>
    <w:rsid w:val="003C4A42"/>
    <w:rsid w:val="003C4C40"/>
    <w:rsid w:val="003C4E30"/>
    <w:rsid w:val="003C4ED7"/>
    <w:rsid w:val="003C4F11"/>
    <w:rsid w:val="003C5013"/>
    <w:rsid w:val="003C50FC"/>
    <w:rsid w:val="003C5689"/>
    <w:rsid w:val="003C5A2A"/>
    <w:rsid w:val="003C5CEC"/>
    <w:rsid w:val="003C5DED"/>
    <w:rsid w:val="003C5E9F"/>
    <w:rsid w:val="003C608D"/>
    <w:rsid w:val="003C60F0"/>
    <w:rsid w:val="003C6198"/>
    <w:rsid w:val="003C6235"/>
    <w:rsid w:val="003C67D7"/>
    <w:rsid w:val="003C67DA"/>
    <w:rsid w:val="003C698D"/>
    <w:rsid w:val="003C6AA7"/>
    <w:rsid w:val="003C6B9D"/>
    <w:rsid w:val="003C6DC3"/>
    <w:rsid w:val="003C6E5D"/>
    <w:rsid w:val="003C713B"/>
    <w:rsid w:val="003C7340"/>
    <w:rsid w:val="003C74F6"/>
    <w:rsid w:val="003C755A"/>
    <w:rsid w:val="003C75F3"/>
    <w:rsid w:val="003C7B93"/>
    <w:rsid w:val="003D013D"/>
    <w:rsid w:val="003D0283"/>
    <w:rsid w:val="003D05A5"/>
    <w:rsid w:val="003D0CDD"/>
    <w:rsid w:val="003D0D9C"/>
    <w:rsid w:val="003D0F8B"/>
    <w:rsid w:val="003D0FA5"/>
    <w:rsid w:val="003D1279"/>
    <w:rsid w:val="003D12DF"/>
    <w:rsid w:val="003D1622"/>
    <w:rsid w:val="003D18FC"/>
    <w:rsid w:val="003D19DC"/>
    <w:rsid w:val="003D1B1E"/>
    <w:rsid w:val="003D1E0E"/>
    <w:rsid w:val="003D2071"/>
    <w:rsid w:val="003D20C9"/>
    <w:rsid w:val="003D22C6"/>
    <w:rsid w:val="003D25C6"/>
    <w:rsid w:val="003D29F1"/>
    <w:rsid w:val="003D2ACA"/>
    <w:rsid w:val="003D2E87"/>
    <w:rsid w:val="003D342C"/>
    <w:rsid w:val="003D3496"/>
    <w:rsid w:val="003D3793"/>
    <w:rsid w:val="003D3C4D"/>
    <w:rsid w:val="003D3FDA"/>
    <w:rsid w:val="003D4570"/>
    <w:rsid w:val="003D4837"/>
    <w:rsid w:val="003D493B"/>
    <w:rsid w:val="003D4A07"/>
    <w:rsid w:val="003D4E6B"/>
    <w:rsid w:val="003D4F20"/>
    <w:rsid w:val="003D4FD3"/>
    <w:rsid w:val="003D5247"/>
    <w:rsid w:val="003D540B"/>
    <w:rsid w:val="003D547E"/>
    <w:rsid w:val="003D569E"/>
    <w:rsid w:val="003D58C0"/>
    <w:rsid w:val="003D5FD7"/>
    <w:rsid w:val="003D602E"/>
    <w:rsid w:val="003D608B"/>
    <w:rsid w:val="003D616A"/>
    <w:rsid w:val="003D6250"/>
    <w:rsid w:val="003D6283"/>
    <w:rsid w:val="003D6754"/>
    <w:rsid w:val="003D69ED"/>
    <w:rsid w:val="003D6B56"/>
    <w:rsid w:val="003D6BE6"/>
    <w:rsid w:val="003D6CF3"/>
    <w:rsid w:val="003D6D6F"/>
    <w:rsid w:val="003D6F4B"/>
    <w:rsid w:val="003D73C6"/>
    <w:rsid w:val="003D73F6"/>
    <w:rsid w:val="003D75C1"/>
    <w:rsid w:val="003D7A3E"/>
    <w:rsid w:val="003D7A6C"/>
    <w:rsid w:val="003D7A89"/>
    <w:rsid w:val="003D7B3A"/>
    <w:rsid w:val="003D7F50"/>
    <w:rsid w:val="003E0241"/>
    <w:rsid w:val="003E031E"/>
    <w:rsid w:val="003E03B6"/>
    <w:rsid w:val="003E06FE"/>
    <w:rsid w:val="003E0F8F"/>
    <w:rsid w:val="003E1382"/>
    <w:rsid w:val="003E1747"/>
    <w:rsid w:val="003E1E02"/>
    <w:rsid w:val="003E1E81"/>
    <w:rsid w:val="003E20A4"/>
    <w:rsid w:val="003E24F1"/>
    <w:rsid w:val="003E2666"/>
    <w:rsid w:val="003E2D80"/>
    <w:rsid w:val="003E2DD6"/>
    <w:rsid w:val="003E2F62"/>
    <w:rsid w:val="003E2F6C"/>
    <w:rsid w:val="003E3026"/>
    <w:rsid w:val="003E3251"/>
    <w:rsid w:val="003E3386"/>
    <w:rsid w:val="003E3577"/>
    <w:rsid w:val="003E3859"/>
    <w:rsid w:val="003E3A39"/>
    <w:rsid w:val="003E3B6C"/>
    <w:rsid w:val="003E3E1C"/>
    <w:rsid w:val="003E3E59"/>
    <w:rsid w:val="003E3F36"/>
    <w:rsid w:val="003E4416"/>
    <w:rsid w:val="003E4A79"/>
    <w:rsid w:val="003E4AB0"/>
    <w:rsid w:val="003E4B27"/>
    <w:rsid w:val="003E4DA7"/>
    <w:rsid w:val="003E50D6"/>
    <w:rsid w:val="003E5388"/>
    <w:rsid w:val="003E541A"/>
    <w:rsid w:val="003E557A"/>
    <w:rsid w:val="003E5A38"/>
    <w:rsid w:val="003E5AE2"/>
    <w:rsid w:val="003E5AFD"/>
    <w:rsid w:val="003E5D5A"/>
    <w:rsid w:val="003E5DDB"/>
    <w:rsid w:val="003E5F4B"/>
    <w:rsid w:val="003E6293"/>
    <w:rsid w:val="003E65A0"/>
    <w:rsid w:val="003E678D"/>
    <w:rsid w:val="003E67E3"/>
    <w:rsid w:val="003E6B12"/>
    <w:rsid w:val="003E6BC4"/>
    <w:rsid w:val="003E6C91"/>
    <w:rsid w:val="003E7050"/>
    <w:rsid w:val="003E730D"/>
    <w:rsid w:val="003E78AD"/>
    <w:rsid w:val="003E7BDF"/>
    <w:rsid w:val="003E7CF4"/>
    <w:rsid w:val="003E7D20"/>
    <w:rsid w:val="003E7D25"/>
    <w:rsid w:val="003F02CD"/>
    <w:rsid w:val="003F0689"/>
    <w:rsid w:val="003F093B"/>
    <w:rsid w:val="003F0BA1"/>
    <w:rsid w:val="003F0C83"/>
    <w:rsid w:val="003F100F"/>
    <w:rsid w:val="003F111C"/>
    <w:rsid w:val="003F12A3"/>
    <w:rsid w:val="003F134E"/>
    <w:rsid w:val="003F1366"/>
    <w:rsid w:val="003F13EB"/>
    <w:rsid w:val="003F160A"/>
    <w:rsid w:val="003F176C"/>
    <w:rsid w:val="003F1795"/>
    <w:rsid w:val="003F1A72"/>
    <w:rsid w:val="003F1B46"/>
    <w:rsid w:val="003F1BAB"/>
    <w:rsid w:val="003F1BD8"/>
    <w:rsid w:val="003F1FFA"/>
    <w:rsid w:val="003F2155"/>
    <w:rsid w:val="003F26A6"/>
    <w:rsid w:val="003F27C6"/>
    <w:rsid w:val="003F27FF"/>
    <w:rsid w:val="003F2C96"/>
    <w:rsid w:val="003F33B1"/>
    <w:rsid w:val="003F3816"/>
    <w:rsid w:val="003F3D5E"/>
    <w:rsid w:val="003F3EA4"/>
    <w:rsid w:val="003F3EEB"/>
    <w:rsid w:val="003F400D"/>
    <w:rsid w:val="003F4010"/>
    <w:rsid w:val="003F4337"/>
    <w:rsid w:val="003F43FF"/>
    <w:rsid w:val="003F44EE"/>
    <w:rsid w:val="003F46FE"/>
    <w:rsid w:val="003F482F"/>
    <w:rsid w:val="003F4A50"/>
    <w:rsid w:val="003F4AA0"/>
    <w:rsid w:val="003F4ADA"/>
    <w:rsid w:val="003F4BBF"/>
    <w:rsid w:val="003F4C1C"/>
    <w:rsid w:val="003F50DD"/>
    <w:rsid w:val="003F51F0"/>
    <w:rsid w:val="003F5298"/>
    <w:rsid w:val="003F54B1"/>
    <w:rsid w:val="003F5742"/>
    <w:rsid w:val="003F5933"/>
    <w:rsid w:val="003F59D1"/>
    <w:rsid w:val="003F5AAD"/>
    <w:rsid w:val="003F5B68"/>
    <w:rsid w:val="003F5B76"/>
    <w:rsid w:val="003F5D11"/>
    <w:rsid w:val="003F5DFE"/>
    <w:rsid w:val="003F62BB"/>
    <w:rsid w:val="003F62F6"/>
    <w:rsid w:val="003F6316"/>
    <w:rsid w:val="003F6356"/>
    <w:rsid w:val="003F6436"/>
    <w:rsid w:val="003F6798"/>
    <w:rsid w:val="003F682E"/>
    <w:rsid w:val="003F6941"/>
    <w:rsid w:val="003F6D41"/>
    <w:rsid w:val="003F71E0"/>
    <w:rsid w:val="003F73A2"/>
    <w:rsid w:val="003F73DD"/>
    <w:rsid w:val="003F7402"/>
    <w:rsid w:val="003F7563"/>
    <w:rsid w:val="003F769F"/>
    <w:rsid w:val="003F796A"/>
    <w:rsid w:val="003F7A39"/>
    <w:rsid w:val="003F7A4F"/>
    <w:rsid w:val="003F7C05"/>
    <w:rsid w:val="003F7C18"/>
    <w:rsid w:val="003F7F0E"/>
    <w:rsid w:val="00400392"/>
    <w:rsid w:val="004006FF"/>
    <w:rsid w:val="00400F25"/>
    <w:rsid w:val="00401262"/>
    <w:rsid w:val="00401271"/>
    <w:rsid w:val="00401658"/>
    <w:rsid w:val="004018F8"/>
    <w:rsid w:val="00401AE9"/>
    <w:rsid w:val="00401D79"/>
    <w:rsid w:val="00401E8E"/>
    <w:rsid w:val="00401FBE"/>
    <w:rsid w:val="004025D8"/>
    <w:rsid w:val="00402CF3"/>
    <w:rsid w:val="00402D8B"/>
    <w:rsid w:val="004031E0"/>
    <w:rsid w:val="0040327E"/>
    <w:rsid w:val="0040348C"/>
    <w:rsid w:val="004037BF"/>
    <w:rsid w:val="004038E9"/>
    <w:rsid w:val="00403E5E"/>
    <w:rsid w:val="004041B3"/>
    <w:rsid w:val="0040427E"/>
    <w:rsid w:val="004042A9"/>
    <w:rsid w:val="00404400"/>
    <w:rsid w:val="004045DB"/>
    <w:rsid w:val="00404659"/>
    <w:rsid w:val="00404C4A"/>
    <w:rsid w:val="00404D29"/>
    <w:rsid w:val="00404EA6"/>
    <w:rsid w:val="0040546D"/>
    <w:rsid w:val="004058BF"/>
    <w:rsid w:val="0040596C"/>
    <w:rsid w:val="00405A6F"/>
    <w:rsid w:val="00405A9A"/>
    <w:rsid w:val="00405B0C"/>
    <w:rsid w:val="00405CE3"/>
    <w:rsid w:val="00405E26"/>
    <w:rsid w:val="004062EB"/>
    <w:rsid w:val="00406578"/>
    <w:rsid w:val="0040658B"/>
    <w:rsid w:val="00406995"/>
    <w:rsid w:val="00406E17"/>
    <w:rsid w:val="00406E2D"/>
    <w:rsid w:val="00406EA9"/>
    <w:rsid w:val="0040739D"/>
    <w:rsid w:val="00407888"/>
    <w:rsid w:val="004078D5"/>
    <w:rsid w:val="0040796F"/>
    <w:rsid w:val="00407BDF"/>
    <w:rsid w:val="00407E1A"/>
    <w:rsid w:val="00410166"/>
    <w:rsid w:val="00410277"/>
    <w:rsid w:val="004102D4"/>
    <w:rsid w:val="004102EF"/>
    <w:rsid w:val="00410522"/>
    <w:rsid w:val="00410691"/>
    <w:rsid w:val="00410A49"/>
    <w:rsid w:val="00410F07"/>
    <w:rsid w:val="00411112"/>
    <w:rsid w:val="00411231"/>
    <w:rsid w:val="0041140A"/>
    <w:rsid w:val="004116E6"/>
    <w:rsid w:val="00411748"/>
    <w:rsid w:val="00411B13"/>
    <w:rsid w:val="00412167"/>
    <w:rsid w:val="004122DB"/>
    <w:rsid w:val="0041259F"/>
    <w:rsid w:val="004126E1"/>
    <w:rsid w:val="0041290F"/>
    <w:rsid w:val="00412A05"/>
    <w:rsid w:val="00412DBA"/>
    <w:rsid w:val="00412E5D"/>
    <w:rsid w:val="00412F88"/>
    <w:rsid w:val="00413178"/>
    <w:rsid w:val="00413692"/>
    <w:rsid w:val="00413825"/>
    <w:rsid w:val="00413B28"/>
    <w:rsid w:val="00413C56"/>
    <w:rsid w:val="00413DDF"/>
    <w:rsid w:val="00414052"/>
    <w:rsid w:val="0041418D"/>
    <w:rsid w:val="00414390"/>
    <w:rsid w:val="004144EE"/>
    <w:rsid w:val="00414793"/>
    <w:rsid w:val="00414A2A"/>
    <w:rsid w:val="00414C5A"/>
    <w:rsid w:val="00414D42"/>
    <w:rsid w:val="004155C1"/>
    <w:rsid w:val="004158B1"/>
    <w:rsid w:val="00415A83"/>
    <w:rsid w:val="00415F52"/>
    <w:rsid w:val="00416286"/>
    <w:rsid w:val="004164A9"/>
    <w:rsid w:val="00416773"/>
    <w:rsid w:val="00416D0C"/>
    <w:rsid w:val="00416D56"/>
    <w:rsid w:val="0041718B"/>
    <w:rsid w:val="0041770E"/>
    <w:rsid w:val="004178EF"/>
    <w:rsid w:val="004179B6"/>
    <w:rsid w:val="00417AB5"/>
    <w:rsid w:val="00417B95"/>
    <w:rsid w:val="00417EA8"/>
    <w:rsid w:val="00417EAA"/>
    <w:rsid w:val="004200BB"/>
    <w:rsid w:val="004201D2"/>
    <w:rsid w:val="004202B9"/>
    <w:rsid w:val="00420320"/>
    <w:rsid w:val="004206EE"/>
    <w:rsid w:val="00420742"/>
    <w:rsid w:val="00420750"/>
    <w:rsid w:val="00420A8A"/>
    <w:rsid w:val="00421704"/>
    <w:rsid w:val="00421971"/>
    <w:rsid w:val="00421A0D"/>
    <w:rsid w:val="00421BF6"/>
    <w:rsid w:val="00421F19"/>
    <w:rsid w:val="00421F45"/>
    <w:rsid w:val="00422275"/>
    <w:rsid w:val="004223C2"/>
    <w:rsid w:val="00422648"/>
    <w:rsid w:val="00422805"/>
    <w:rsid w:val="0042280A"/>
    <w:rsid w:val="00422851"/>
    <w:rsid w:val="00422949"/>
    <w:rsid w:val="00422E82"/>
    <w:rsid w:val="00422EAB"/>
    <w:rsid w:val="00423A50"/>
    <w:rsid w:val="00423C0A"/>
    <w:rsid w:val="00423FC7"/>
    <w:rsid w:val="004241D1"/>
    <w:rsid w:val="00424650"/>
    <w:rsid w:val="0042472D"/>
    <w:rsid w:val="0042484A"/>
    <w:rsid w:val="00424ABD"/>
    <w:rsid w:val="00424B0C"/>
    <w:rsid w:val="00424C0C"/>
    <w:rsid w:val="00424D78"/>
    <w:rsid w:val="00424E18"/>
    <w:rsid w:val="004250BD"/>
    <w:rsid w:val="00425253"/>
    <w:rsid w:val="00425447"/>
    <w:rsid w:val="00425562"/>
    <w:rsid w:val="004257E1"/>
    <w:rsid w:val="00425C37"/>
    <w:rsid w:val="00425C48"/>
    <w:rsid w:val="0042613D"/>
    <w:rsid w:val="0042650C"/>
    <w:rsid w:val="0042685F"/>
    <w:rsid w:val="00426A64"/>
    <w:rsid w:val="00426C3C"/>
    <w:rsid w:val="00426E1B"/>
    <w:rsid w:val="00426FEF"/>
    <w:rsid w:val="00427461"/>
    <w:rsid w:val="004274CF"/>
    <w:rsid w:val="0042766D"/>
    <w:rsid w:val="0042767B"/>
    <w:rsid w:val="00427832"/>
    <w:rsid w:val="0042785D"/>
    <w:rsid w:val="00427992"/>
    <w:rsid w:val="00427AAF"/>
    <w:rsid w:val="00427D36"/>
    <w:rsid w:val="0043011F"/>
    <w:rsid w:val="004301E3"/>
    <w:rsid w:val="00430327"/>
    <w:rsid w:val="004304CE"/>
    <w:rsid w:val="00430822"/>
    <w:rsid w:val="00430910"/>
    <w:rsid w:val="00430985"/>
    <w:rsid w:val="00430A59"/>
    <w:rsid w:val="00430AB7"/>
    <w:rsid w:val="00430BF8"/>
    <w:rsid w:val="00430CA6"/>
    <w:rsid w:val="00430D6F"/>
    <w:rsid w:val="00430FBD"/>
    <w:rsid w:val="00430FEF"/>
    <w:rsid w:val="00431050"/>
    <w:rsid w:val="004310B2"/>
    <w:rsid w:val="004312EF"/>
    <w:rsid w:val="00431387"/>
    <w:rsid w:val="004315B3"/>
    <w:rsid w:val="004315DB"/>
    <w:rsid w:val="004316B0"/>
    <w:rsid w:val="0043171D"/>
    <w:rsid w:val="004318AF"/>
    <w:rsid w:val="00431A29"/>
    <w:rsid w:val="00431BFB"/>
    <w:rsid w:val="0043260A"/>
    <w:rsid w:val="00432973"/>
    <w:rsid w:val="00432D5D"/>
    <w:rsid w:val="00432EA3"/>
    <w:rsid w:val="00432EB4"/>
    <w:rsid w:val="004337C8"/>
    <w:rsid w:val="00433A99"/>
    <w:rsid w:val="00433BCB"/>
    <w:rsid w:val="00433BD1"/>
    <w:rsid w:val="00433E4F"/>
    <w:rsid w:val="0043423A"/>
    <w:rsid w:val="0043487A"/>
    <w:rsid w:val="004349AC"/>
    <w:rsid w:val="00434D89"/>
    <w:rsid w:val="00435241"/>
    <w:rsid w:val="004352DA"/>
    <w:rsid w:val="004353F3"/>
    <w:rsid w:val="00435B2B"/>
    <w:rsid w:val="00435C44"/>
    <w:rsid w:val="00435F07"/>
    <w:rsid w:val="00436328"/>
    <w:rsid w:val="004363AA"/>
    <w:rsid w:val="0043640B"/>
    <w:rsid w:val="0043667C"/>
    <w:rsid w:val="004366A7"/>
    <w:rsid w:val="004367FE"/>
    <w:rsid w:val="00436B2F"/>
    <w:rsid w:val="00436D55"/>
    <w:rsid w:val="00437020"/>
    <w:rsid w:val="00437368"/>
    <w:rsid w:val="00437507"/>
    <w:rsid w:val="00437BD5"/>
    <w:rsid w:val="00437CE3"/>
    <w:rsid w:val="00437E01"/>
    <w:rsid w:val="00437F99"/>
    <w:rsid w:val="004400C4"/>
    <w:rsid w:val="0044017C"/>
    <w:rsid w:val="004402DA"/>
    <w:rsid w:val="00440300"/>
    <w:rsid w:val="00440436"/>
    <w:rsid w:val="00440497"/>
    <w:rsid w:val="00440893"/>
    <w:rsid w:val="00440C82"/>
    <w:rsid w:val="00440F74"/>
    <w:rsid w:val="00441189"/>
    <w:rsid w:val="0044120B"/>
    <w:rsid w:val="00441265"/>
    <w:rsid w:val="00441268"/>
    <w:rsid w:val="00441282"/>
    <w:rsid w:val="004412EF"/>
    <w:rsid w:val="0044130B"/>
    <w:rsid w:val="00441336"/>
    <w:rsid w:val="004414CC"/>
    <w:rsid w:val="0044153C"/>
    <w:rsid w:val="004415D5"/>
    <w:rsid w:val="00441930"/>
    <w:rsid w:val="00441D6F"/>
    <w:rsid w:val="00441DE8"/>
    <w:rsid w:val="00441EE9"/>
    <w:rsid w:val="0044223F"/>
    <w:rsid w:val="004426D0"/>
    <w:rsid w:val="004429B6"/>
    <w:rsid w:val="00442A97"/>
    <w:rsid w:val="00442C00"/>
    <w:rsid w:val="00442D31"/>
    <w:rsid w:val="00443222"/>
    <w:rsid w:val="00443343"/>
    <w:rsid w:val="00443D14"/>
    <w:rsid w:val="00443D1E"/>
    <w:rsid w:val="00444032"/>
    <w:rsid w:val="004440F2"/>
    <w:rsid w:val="004441C2"/>
    <w:rsid w:val="0044426B"/>
    <w:rsid w:val="0044457A"/>
    <w:rsid w:val="0044461D"/>
    <w:rsid w:val="004449E2"/>
    <w:rsid w:val="00444FAD"/>
    <w:rsid w:val="00445282"/>
    <w:rsid w:val="004452B3"/>
    <w:rsid w:val="004455D9"/>
    <w:rsid w:val="00445632"/>
    <w:rsid w:val="00445D47"/>
    <w:rsid w:val="00445E9D"/>
    <w:rsid w:val="00446077"/>
    <w:rsid w:val="0044617F"/>
    <w:rsid w:val="0044648B"/>
    <w:rsid w:val="00446535"/>
    <w:rsid w:val="00446B07"/>
    <w:rsid w:val="00446B19"/>
    <w:rsid w:val="00446B78"/>
    <w:rsid w:val="00446BDD"/>
    <w:rsid w:val="00446F92"/>
    <w:rsid w:val="0044734C"/>
    <w:rsid w:val="0044736E"/>
    <w:rsid w:val="00447579"/>
    <w:rsid w:val="004476C1"/>
    <w:rsid w:val="004478F2"/>
    <w:rsid w:val="00447AB0"/>
    <w:rsid w:val="00447D2B"/>
    <w:rsid w:val="0045004B"/>
    <w:rsid w:val="00450132"/>
    <w:rsid w:val="0045023A"/>
    <w:rsid w:val="004502F0"/>
    <w:rsid w:val="004503E7"/>
    <w:rsid w:val="00450544"/>
    <w:rsid w:val="00450627"/>
    <w:rsid w:val="0045088F"/>
    <w:rsid w:val="004508BF"/>
    <w:rsid w:val="00450AD0"/>
    <w:rsid w:val="00450D52"/>
    <w:rsid w:val="00451022"/>
    <w:rsid w:val="00451101"/>
    <w:rsid w:val="0045127F"/>
    <w:rsid w:val="004519A3"/>
    <w:rsid w:val="00451F38"/>
    <w:rsid w:val="004522B4"/>
    <w:rsid w:val="004527D4"/>
    <w:rsid w:val="004529CD"/>
    <w:rsid w:val="00452C11"/>
    <w:rsid w:val="00452E43"/>
    <w:rsid w:val="00453240"/>
    <w:rsid w:val="0045336B"/>
    <w:rsid w:val="00453590"/>
    <w:rsid w:val="00453741"/>
    <w:rsid w:val="0045379F"/>
    <w:rsid w:val="00453840"/>
    <w:rsid w:val="00453958"/>
    <w:rsid w:val="00453A8E"/>
    <w:rsid w:val="00453EC5"/>
    <w:rsid w:val="004545B9"/>
    <w:rsid w:val="004545E8"/>
    <w:rsid w:val="00454656"/>
    <w:rsid w:val="00454737"/>
    <w:rsid w:val="0045475F"/>
    <w:rsid w:val="00454A3E"/>
    <w:rsid w:val="00454A4B"/>
    <w:rsid w:val="00454AFA"/>
    <w:rsid w:val="00454B8F"/>
    <w:rsid w:val="00454D67"/>
    <w:rsid w:val="0045535C"/>
    <w:rsid w:val="0045554D"/>
    <w:rsid w:val="00455716"/>
    <w:rsid w:val="0045571F"/>
    <w:rsid w:val="00455748"/>
    <w:rsid w:val="004557E4"/>
    <w:rsid w:val="00455AE2"/>
    <w:rsid w:val="00455C26"/>
    <w:rsid w:val="00455C69"/>
    <w:rsid w:val="00455DCC"/>
    <w:rsid w:val="00455FD9"/>
    <w:rsid w:val="00456318"/>
    <w:rsid w:val="004567E1"/>
    <w:rsid w:val="00456966"/>
    <w:rsid w:val="00456A52"/>
    <w:rsid w:val="00456A90"/>
    <w:rsid w:val="00456D44"/>
    <w:rsid w:val="00456DDF"/>
    <w:rsid w:val="00456E40"/>
    <w:rsid w:val="00456F8F"/>
    <w:rsid w:val="00457378"/>
    <w:rsid w:val="004573D3"/>
    <w:rsid w:val="004575F9"/>
    <w:rsid w:val="004576E9"/>
    <w:rsid w:val="0045795B"/>
    <w:rsid w:val="00457AB4"/>
    <w:rsid w:val="00457BE0"/>
    <w:rsid w:val="0046005B"/>
    <w:rsid w:val="004605BB"/>
    <w:rsid w:val="00460934"/>
    <w:rsid w:val="00460959"/>
    <w:rsid w:val="00460A5C"/>
    <w:rsid w:val="004610D5"/>
    <w:rsid w:val="004611CC"/>
    <w:rsid w:val="0046160E"/>
    <w:rsid w:val="00461736"/>
    <w:rsid w:val="004618CB"/>
    <w:rsid w:val="00461C1A"/>
    <w:rsid w:val="00461CBC"/>
    <w:rsid w:val="00462567"/>
    <w:rsid w:val="004625C4"/>
    <w:rsid w:val="0046273F"/>
    <w:rsid w:val="0046294E"/>
    <w:rsid w:val="00462B0B"/>
    <w:rsid w:val="00462B16"/>
    <w:rsid w:val="00462F77"/>
    <w:rsid w:val="00463139"/>
    <w:rsid w:val="0046331C"/>
    <w:rsid w:val="004633C9"/>
    <w:rsid w:val="004633D8"/>
    <w:rsid w:val="0046357D"/>
    <w:rsid w:val="00463587"/>
    <w:rsid w:val="004636F3"/>
    <w:rsid w:val="004637FE"/>
    <w:rsid w:val="00463917"/>
    <w:rsid w:val="00463AB4"/>
    <w:rsid w:val="00463B4C"/>
    <w:rsid w:val="00463EC8"/>
    <w:rsid w:val="00463FCC"/>
    <w:rsid w:val="0046439C"/>
    <w:rsid w:val="0046441E"/>
    <w:rsid w:val="004645B3"/>
    <w:rsid w:val="004645F1"/>
    <w:rsid w:val="00464B38"/>
    <w:rsid w:val="00464B85"/>
    <w:rsid w:val="00464FB8"/>
    <w:rsid w:val="0046531A"/>
    <w:rsid w:val="00465762"/>
    <w:rsid w:val="004657F5"/>
    <w:rsid w:val="00465866"/>
    <w:rsid w:val="00465A45"/>
    <w:rsid w:val="00465CBC"/>
    <w:rsid w:val="00465E4D"/>
    <w:rsid w:val="00465E94"/>
    <w:rsid w:val="004661FF"/>
    <w:rsid w:val="004662B8"/>
    <w:rsid w:val="00466368"/>
    <w:rsid w:val="004663A4"/>
    <w:rsid w:val="00466433"/>
    <w:rsid w:val="004664B9"/>
    <w:rsid w:val="004667E1"/>
    <w:rsid w:val="00466B5B"/>
    <w:rsid w:val="00466FEA"/>
    <w:rsid w:val="0046700B"/>
    <w:rsid w:val="004670D6"/>
    <w:rsid w:val="004674E5"/>
    <w:rsid w:val="0046768E"/>
    <w:rsid w:val="004678E1"/>
    <w:rsid w:val="00467952"/>
    <w:rsid w:val="00467D8D"/>
    <w:rsid w:val="00467FE4"/>
    <w:rsid w:val="00470538"/>
    <w:rsid w:val="00470551"/>
    <w:rsid w:val="004705C7"/>
    <w:rsid w:val="00470A08"/>
    <w:rsid w:val="00470A7A"/>
    <w:rsid w:val="00470B80"/>
    <w:rsid w:val="00470B97"/>
    <w:rsid w:val="00470C1A"/>
    <w:rsid w:val="00470D7B"/>
    <w:rsid w:val="00471177"/>
    <w:rsid w:val="0047129E"/>
    <w:rsid w:val="004712BA"/>
    <w:rsid w:val="0047188D"/>
    <w:rsid w:val="00471919"/>
    <w:rsid w:val="00471963"/>
    <w:rsid w:val="004724B2"/>
    <w:rsid w:val="00472700"/>
    <w:rsid w:val="00472767"/>
    <w:rsid w:val="00472779"/>
    <w:rsid w:val="00472888"/>
    <w:rsid w:val="00472B5B"/>
    <w:rsid w:val="00472BF9"/>
    <w:rsid w:val="00472D0E"/>
    <w:rsid w:val="0047342F"/>
    <w:rsid w:val="00473658"/>
    <w:rsid w:val="004736A4"/>
    <w:rsid w:val="00473761"/>
    <w:rsid w:val="004738A4"/>
    <w:rsid w:val="004739C0"/>
    <w:rsid w:val="00473A23"/>
    <w:rsid w:val="00473BA8"/>
    <w:rsid w:val="00473CD9"/>
    <w:rsid w:val="00473DB6"/>
    <w:rsid w:val="00473DF6"/>
    <w:rsid w:val="00474015"/>
    <w:rsid w:val="00474158"/>
    <w:rsid w:val="00474463"/>
    <w:rsid w:val="00474636"/>
    <w:rsid w:val="00474639"/>
    <w:rsid w:val="00474C15"/>
    <w:rsid w:val="00474C31"/>
    <w:rsid w:val="00474D89"/>
    <w:rsid w:val="00474F3B"/>
    <w:rsid w:val="00474FB9"/>
    <w:rsid w:val="00474FF3"/>
    <w:rsid w:val="0047582B"/>
    <w:rsid w:val="00475CAB"/>
    <w:rsid w:val="00475F9C"/>
    <w:rsid w:val="00476254"/>
    <w:rsid w:val="00476263"/>
    <w:rsid w:val="004763C1"/>
    <w:rsid w:val="004768C4"/>
    <w:rsid w:val="00476A1D"/>
    <w:rsid w:val="00476AA5"/>
    <w:rsid w:val="00476AF9"/>
    <w:rsid w:val="00476C41"/>
    <w:rsid w:val="00476D18"/>
    <w:rsid w:val="00477036"/>
    <w:rsid w:val="00477180"/>
    <w:rsid w:val="004771FB"/>
    <w:rsid w:val="0047736F"/>
    <w:rsid w:val="0047737D"/>
    <w:rsid w:val="004774F6"/>
    <w:rsid w:val="00477836"/>
    <w:rsid w:val="004779EA"/>
    <w:rsid w:val="00477AE1"/>
    <w:rsid w:val="00477B12"/>
    <w:rsid w:val="00477C76"/>
    <w:rsid w:val="00477D3A"/>
    <w:rsid w:val="00477F1E"/>
    <w:rsid w:val="00477FD8"/>
    <w:rsid w:val="00480127"/>
    <w:rsid w:val="00480196"/>
    <w:rsid w:val="004807F7"/>
    <w:rsid w:val="00480B19"/>
    <w:rsid w:val="00480B56"/>
    <w:rsid w:val="0048120C"/>
    <w:rsid w:val="0048166B"/>
    <w:rsid w:val="004817F8"/>
    <w:rsid w:val="0048226E"/>
    <w:rsid w:val="00482282"/>
    <w:rsid w:val="0048232C"/>
    <w:rsid w:val="0048248D"/>
    <w:rsid w:val="004824AC"/>
    <w:rsid w:val="004824D1"/>
    <w:rsid w:val="00482919"/>
    <w:rsid w:val="0048292B"/>
    <w:rsid w:val="004829A4"/>
    <w:rsid w:val="00482A5E"/>
    <w:rsid w:val="00482B8C"/>
    <w:rsid w:val="00482C93"/>
    <w:rsid w:val="004830B0"/>
    <w:rsid w:val="00483155"/>
    <w:rsid w:val="004834C6"/>
    <w:rsid w:val="004836AE"/>
    <w:rsid w:val="00483898"/>
    <w:rsid w:val="004838BB"/>
    <w:rsid w:val="00483D29"/>
    <w:rsid w:val="00484241"/>
    <w:rsid w:val="004842BB"/>
    <w:rsid w:val="004844D0"/>
    <w:rsid w:val="00484520"/>
    <w:rsid w:val="004848A3"/>
    <w:rsid w:val="00484A08"/>
    <w:rsid w:val="00484B4C"/>
    <w:rsid w:val="00484D34"/>
    <w:rsid w:val="00485376"/>
    <w:rsid w:val="004854BD"/>
    <w:rsid w:val="00485602"/>
    <w:rsid w:val="0048577C"/>
    <w:rsid w:val="00485A74"/>
    <w:rsid w:val="004861AE"/>
    <w:rsid w:val="00486246"/>
    <w:rsid w:val="0048682A"/>
    <w:rsid w:val="00486915"/>
    <w:rsid w:val="00486E2B"/>
    <w:rsid w:val="0048702A"/>
    <w:rsid w:val="004871D8"/>
    <w:rsid w:val="0048729E"/>
    <w:rsid w:val="004872B9"/>
    <w:rsid w:val="0048733B"/>
    <w:rsid w:val="00487377"/>
    <w:rsid w:val="0048742B"/>
    <w:rsid w:val="00487579"/>
    <w:rsid w:val="0049014A"/>
    <w:rsid w:val="00490241"/>
    <w:rsid w:val="004904A5"/>
    <w:rsid w:val="004904AE"/>
    <w:rsid w:val="004906CD"/>
    <w:rsid w:val="00490871"/>
    <w:rsid w:val="00490CA9"/>
    <w:rsid w:val="00490D5D"/>
    <w:rsid w:val="00490DBB"/>
    <w:rsid w:val="00490FA4"/>
    <w:rsid w:val="004910CF"/>
    <w:rsid w:val="004911A9"/>
    <w:rsid w:val="004911D8"/>
    <w:rsid w:val="0049136B"/>
    <w:rsid w:val="004914CE"/>
    <w:rsid w:val="00491D28"/>
    <w:rsid w:val="00491D7E"/>
    <w:rsid w:val="00491DEA"/>
    <w:rsid w:val="00491E7E"/>
    <w:rsid w:val="00491F7A"/>
    <w:rsid w:val="004924A0"/>
    <w:rsid w:val="00493244"/>
    <w:rsid w:val="00493896"/>
    <w:rsid w:val="00493AAF"/>
    <w:rsid w:val="00493C76"/>
    <w:rsid w:val="00493D13"/>
    <w:rsid w:val="00493EBE"/>
    <w:rsid w:val="00494074"/>
    <w:rsid w:val="00494258"/>
    <w:rsid w:val="00494647"/>
    <w:rsid w:val="0049480A"/>
    <w:rsid w:val="00494901"/>
    <w:rsid w:val="00494F2D"/>
    <w:rsid w:val="00494F9E"/>
    <w:rsid w:val="00494FB0"/>
    <w:rsid w:val="00495017"/>
    <w:rsid w:val="00495069"/>
    <w:rsid w:val="0049534F"/>
    <w:rsid w:val="004953D9"/>
    <w:rsid w:val="004954C8"/>
    <w:rsid w:val="004956F0"/>
    <w:rsid w:val="004957B9"/>
    <w:rsid w:val="00495D28"/>
    <w:rsid w:val="004960D0"/>
    <w:rsid w:val="00496842"/>
    <w:rsid w:val="00496A75"/>
    <w:rsid w:val="00496A94"/>
    <w:rsid w:val="00496B47"/>
    <w:rsid w:val="00496B94"/>
    <w:rsid w:val="004970DE"/>
    <w:rsid w:val="0049714C"/>
    <w:rsid w:val="00497214"/>
    <w:rsid w:val="0049728C"/>
    <w:rsid w:val="00497668"/>
    <w:rsid w:val="004977D0"/>
    <w:rsid w:val="00497879"/>
    <w:rsid w:val="004978B6"/>
    <w:rsid w:val="00497BED"/>
    <w:rsid w:val="00497C06"/>
    <w:rsid w:val="004A0013"/>
    <w:rsid w:val="004A03D4"/>
    <w:rsid w:val="004A059B"/>
    <w:rsid w:val="004A0792"/>
    <w:rsid w:val="004A0A92"/>
    <w:rsid w:val="004A0EF2"/>
    <w:rsid w:val="004A1052"/>
    <w:rsid w:val="004A107A"/>
    <w:rsid w:val="004A1322"/>
    <w:rsid w:val="004A17C6"/>
    <w:rsid w:val="004A19E8"/>
    <w:rsid w:val="004A1B61"/>
    <w:rsid w:val="004A1C87"/>
    <w:rsid w:val="004A1CE8"/>
    <w:rsid w:val="004A1E53"/>
    <w:rsid w:val="004A1E59"/>
    <w:rsid w:val="004A1E7C"/>
    <w:rsid w:val="004A1F86"/>
    <w:rsid w:val="004A2084"/>
    <w:rsid w:val="004A2196"/>
    <w:rsid w:val="004A2207"/>
    <w:rsid w:val="004A22D5"/>
    <w:rsid w:val="004A252C"/>
    <w:rsid w:val="004A2B2C"/>
    <w:rsid w:val="004A2E6B"/>
    <w:rsid w:val="004A2F2F"/>
    <w:rsid w:val="004A2FC9"/>
    <w:rsid w:val="004A31B7"/>
    <w:rsid w:val="004A3215"/>
    <w:rsid w:val="004A322B"/>
    <w:rsid w:val="004A3253"/>
    <w:rsid w:val="004A326C"/>
    <w:rsid w:val="004A34E4"/>
    <w:rsid w:val="004A359C"/>
    <w:rsid w:val="004A36DA"/>
    <w:rsid w:val="004A394D"/>
    <w:rsid w:val="004A3A99"/>
    <w:rsid w:val="004A3C00"/>
    <w:rsid w:val="004A3D0E"/>
    <w:rsid w:val="004A3DCB"/>
    <w:rsid w:val="004A3DE6"/>
    <w:rsid w:val="004A3F92"/>
    <w:rsid w:val="004A43F5"/>
    <w:rsid w:val="004A4495"/>
    <w:rsid w:val="004A44B0"/>
    <w:rsid w:val="004A458F"/>
    <w:rsid w:val="004A4973"/>
    <w:rsid w:val="004A4CDC"/>
    <w:rsid w:val="004A4DCA"/>
    <w:rsid w:val="004A4DE5"/>
    <w:rsid w:val="004A4F1B"/>
    <w:rsid w:val="004A50FD"/>
    <w:rsid w:val="004A5341"/>
    <w:rsid w:val="004A571E"/>
    <w:rsid w:val="004A59C2"/>
    <w:rsid w:val="004A5A26"/>
    <w:rsid w:val="004A5AA0"/>
    <w:rsid w:val="004A5BEF"/>
    <w:rsid w:val="004A5C33"/>
    <w:rsid w:val="004A5CE7"/>
    <w:rsid w:val="004A60AF"/>
    <w:rsid w:val="004A6292"/>
    <w:rsid w:val="004A64BF"/>
    <w:rsid w:val="004A6523"/>
    <w:rsid w:val="004A69AD"/>
    <w:rsid w:val="004A6C99"/>
    <w:rsid w:val="004A6CFD"/>
    <w:rsid w:val="004A700C"/>
    <w:rsid w:val="004A7065"/>
    <w:rsid w:val="004A713D"/>
    <w:rsid w:val="004A7166"/>
    <w:rsid w:val="004A71CC"/>
    <w:rsid w:val="004A73AE"/>
    <w:rsid w:val="004A7598"/>
    <w:rsid w:val="004A776F"/>
    <w:rsid w:val="004A794C"/>
    <w:rsid w:val="004A7CF2"/>
    <w:rsid w:val="004A7ED6"/>
    <w:rsid w:val="004A7F1C"/>
    <w:rsid w:val="004A7F4C"/>
    <w:rsid w:val="004B0A5D"/>
    <w:rsid w:val="004B101D"/>
    <w:rsid w:val="004B1748"/>
    <w:rsid w:val="004B1AF1"/>
    <w:rsid w:val="004B1B22"/>
    <w:rsid w:val="004B1B68"/>
    <w:rsid w:val="004B1B86"/>
    <w:rsid w:val="004B204F"/>
    <w:rsid w:val="004B23D2"/>
    <w:rsid w:val="004B2722"/>
    <w:rsid w:val="004B292A"/>
    <w:rsid w:val="004B293C"/>
    <w:rsid w:val="004B2C1C"/>
    <w:rsid w:val="004B2C8A"/>
    <w:rsid w:val="004B2D43"/>
    <w:rsid w:val="004B304F"/>
    <w:rsid w:val="004B3582"/>
    <w:rsid w:val="004B3FDF"/>
    <w:rsid w:val="004B404E"/>
    <w:rsid w:val="004B40B1"/>
    <w:rsid w:val="004B4177"/>
    <w:rsid w:val="004B41AD"/>
    <w:rsid w:val="004B41C6"/>
    <w:rsid w:val="004B42AA"/>
    <w:rsid w:val="004B43A4"/>
    <w:rsid w:val="004B45B5"/>
    <w:rsid w:val="004B45D2"/>
    <w:rsid w:val="004B464A"/>
    <w:rsid w:val="004B46EC"/>
    <w:rsid w:val="004B4A55"/>
    <w:rsid w:val="004B4A6C"/>
    <w:rsid w:val="004B4A78"/>
    <w:rsid w:val="004B4B79"/>
    <w:rsid w:val="004B553B"/>
    <w:rsid w:val="004B56BC"/>
    <w:rsid w:val="004B5A13"/>
    <w:rsid w:val="004B5BB4"/>
    <w:rsid w:val="004B5EA9"/>
    <w:rsid w:val="004B605D"/>
    <w:rsid w:val="004B6390"/>
    <w:rsid w:val="004B6422"/>
    <w:rsid w:val="004B64E4"/>
    <w:rsid w:val="004B672C"/>
    <w:rsid w:val="004B67B1"/>
    <w:rsid w:val="004B67D5"/>
    <w:rsid w:val="004B6AEB"/>
    <w:rsid w:val="004B6C85"/>
    <w:rsid w:val="004B6D18"/>
    <w:rsid w:val="004B6F68"/>
    <w:rsid w:val="004B7025"/>
    <w:rsid w:val="004B7073"/>
    <w:rsid w:val="004B7112"/>
    <w:rsid w:val="004B7540"/>
    <w:rsid w:val="004B7552"/>
    <w:rsid w:val="004B768D"/>
    <w:rsid w:val="004B7712"/>
    <w:rsid w:val="004B78F7"/>
    <w:rsid w:val="004B7F13"/>
    <w:rsid w:val="004B7F4F"/>
    <w:rsid w:val="004C05A0"/>
    <w:rsid w:val="004C0708"/>
    <w:rsid w:val="004C090B"/>
    <w:rsid w:val="004C0A69"/>
    <w:rsid w:val="004C0BDC"/>
    <w:rsid w:val="004C0C3E"/>
    <w:rsid w:val="004C0DE3"/>
    <w:rsid w:val="004C0E63"/>
    <w:rsid w:val="004C11AA"/>
    <w:rsid w:val="004C1AF4"/>
    <w:rsid w:val="004C20D0"/>
    <w:rsid w:val="004C211B"/>
    <w:rsid w:val="004C22A5"/>
    <w:rsid w:val="004C24BB"/>
    <w:rsid w:val="004C24C7"/>
    <w:rsid w:val="004C273C"/>
    <w:rsid w:val="004C2835"/>
    <w:rsid w:val="004C2920"/>
    <w:rsid w:val="004C29E2"/>
    <w:rsid w:val="004C2EA6"/>
    <w:rsid w:val="004C3016"/>
    <w:rsid w:val="004C31A5"/>
    <w:rsid w:val="004C33B8"/>
    <w:rsid w:val="004C38A2"/>
    <w:rsid w:val="004C3981"/>
    <w:rsid w:val="004C3993"/>
    <w:rsid w:val="004C3CC6"/>
    <w:rsid w:val="004C3DA6"/>
    <w:rsid w:val="004C3FDB"/>
    <w:rsid w:val="004C4260"/>
    <w:rsid w:val="004C4285"/>
    <w:rsid w:val="004C4451"/>
    <w:rsid w:val="004C4589"/>
    <w:rsid w:val="004C48FE"/>
    <w:rsid w:val="004C4ABE"/>
    <w:rsid w:val="004C4C89"/>
    <w:rsid w:val="004C4F95"/>
    <w:rsid w:val="004C50B1"/>
    <w:rsid w:val="004C50FD"/>
    <w:rsid w:val="004C5456"/>
    <w:rsid w:val="004C557E"/>
    <w:rsid w:val="004C56A7"/>
    <w:rsid w:val="004C5953"/>
    <w:rsid w:val="004C595C"/>
    <w:rsid w:val="004C5B68"/>
    <w:rsid w:val="004C60BE"/>
    <w:rsid w:val="004C6872"/>
    <w:rsid w:val="004C6AD7"/>
    <w:rsid w:val="004C6B1F"/>
    <w:rsid w:val="004C6D24"/>
    <w:rsid w:val="004C6F00"/>
    <w:rsid w:val="004C70F8"/>
    <w:rsid w:val="004C71C4"/>
    <w:rsid w:val="004C71E2"/>
    <w:rsid w:val="004C723C"/>
    <w:rsid w:val="004C72B0"/>
    <w:rsid w:val="004C7324"/>
    <w:rsid w:val="004C7414"/>
    <w:rsid w:val="004C748E"/>
    <w:rsid w:val="004C7498"/>
    <w:rsid w:val="004C759E"/>
    <w:rsid w:val="004C75A0"/>
    <w:rsid w:val="004C7699"/>
    <w:rsid w:val="004C7A76"/>
    <w:rsid w:val="004D008D"/>
    <w:rsid w:val="004D009A"/>
    <w:rsid w:val="004D00B1"/>
    <w:rsid w:val="004D033A"/>
    <w:rsid w:val="004D0420"/>
    <w:rsid w:val="004D08F1"/>
    <w:rsid w:val="004D0934"/>
    <w:rsid w:val="004D0A71"/>
    <w:rsid w:val="004D0CC2"/>
    <w:rsid w:val="004D0E0F"/>
    <w:rsid w:val="004D0E24"/>
    <w:rsid w:val="004D0F38"/>
    <w:rsid w:val="004D10B2"/>
    <w:rsid w:val="004D10D2"/>
    <w:rsid w:val="004D10D4"/>
    <w:rsid w:val="004D111E"/>
    <w:rsid w:val="004D148A"/>
    <w:rsid w:val="004D1501"/>
    <w:rsid w:val="004D150B"/>
    <w:rsid w:val="004D15C3"/>
    <w:rsid w:val="004D1A35"/>
    <w:rsid w:val="004D1BCA"/>
    <w:rsid w:val="004D1BEC"/>
    <w:rsid w:val="004D1D3E"/>
    <w:rsid w:val="004D1F83"/>
    <w:rsid w:val="004D205F"/>
    <w:rsid w:val="004D2166"/>
    <w:rsid w:val="004D2199"/>
    <w:rsid w:val="004D223C"/>
    <w:rsid w:val="004D2333"/>
    <w:rsid w:val="004D2501"/>
    <w:rsid w:val="004D2563"/>
    <w:rsid w:val="004D2611"/>
    <w:rsid w:val="004D2627"/>
    <w:rsid w:val="004D2634"/>
    <w:rsid w:val="004D275C"/>
    <w:rsid w:val="004D27AC"/>
    <w:rsid w:val="004D2829"/>
    <w:rsid w:val="004D297A"/>
    <w:rsid w:val="004D2EE0"/>
    <w:rsid w:val="004D2F12"/>
    <w:rsid w:val="004D33A6"/>
    <w:rsid w:val="004D351F"/>
    <w:rsid w:val="004D3697"/>
    <w:rsid w:val="004D3A9A"/>
    <w:rsid w:val="004D3C79"/>
    <w:rsid w:val="004D3DCB"/>
    <w:rsid w:val="004D4133"/>
    <w:rsid w:val="004D4180"/>
    <w:rsid w:val="004D426C"/>
    <w:rsid w:val="004D42A2"/>
    <w:rsid w:val="004D4560"/>
    <w:rsid w:val="004D46E6"/>
    <w:rsid w:val="004D4789"/>
    <w:rsid w:val="004D4891"/>
    <w:rsid w:val="004D4D58"/>
    <w:rsid w:val="004D4DB4"/>
    <w:rsid w:val="004D4E82"/>
    <w:rsid w:val="004D4ECB"/>
    <w:rsid w:val="004D5169"/>
    <w:rsid w:val="004D51FC"/>
    <w:rsid w:val="004D5253"/>
    <w:rsid w:val="004D5382"/>
    <w:rsid w:val="004D54C5"/>
    <w:rsid w:val="004D5825"/>
    <w:rsid w:val="004D5B32"/>
    <w:rsid w:val="004D5DDD"/>
    <w:rsid w:val="004D5E07"/>
    <w:rsid w:val="004D6105"/>
    <w:rsid w:val="004D615A"/>
    <w:rsid w:val="004D61F0"/>
    <w:rsid w:val="004D6277"/>
    <w:rsid w:val="004D6467"/>
    <w:rsid w:val="004D67BE"/>
    <w:rsid w:val="004D67C6"/>
    <w:rsid w:val="004D6966"/>
    <w:rsid w:val="004D6DC1"/>
    <w:rsid w:val="004D6DEB"/>
    <w:rsid w:val="004D7377"/>
    <w:rsid w:val="004D73C1"/>
    <w:rsid w:val="004D7942"/>
    <w:rsid w:val="004D797F"/>
    <w:rsid w:val="004D7A14"/>
    <w:rsid w:val="004D7AE6"/>
    <w:rsid w:val="004D7B44"/>
    <w:rsid w:val="004D7E38"/>
    <w:rsid w:val="004D7F1C"/>
    <w:rsid w:val="004D7F26"/>
    <w:rsid w:val="004E00F5"/>
    <w:rsid w:val="004E0181"/>
    <w:rsid w:val="004E01B8"/>
    <w:rsid w:val="004E02A5"/>
    <w:rsid w:val="004E03BD"/>
    <w:rsid w:val="004E04BC"/>
    <w:rsid w:val="004E100A"/>
    <w:rsid w:val="004E176C"/>
    <w:rsid w:val="004E1CD8"/>
    <w:rsid w:val="004E1F34"/>
    <w:rsid w:val="004E2166"/>
    <w:rsid w:val="004E2319"/>
    <w:rsid w:val="004E23A3"/>
    <w:rsid w:val="004E2405"/>
    <w:rsid w:val="004E2AF7"/>
    <w:rsid w:val="004E2BE5"/>
    <w:rsid w:val="004E2DD1"/>
    <w:rsid w:val="004E2F4A"/>
    <w:rsid w:val="004E2FAA"/>
    <w:rsid w:val="004E3074"/>
    <w:rsid w:val="004E3139"/>
    <w:rsid w:val="004E3245"/>
    <w:rsid w:val="004E35E2"/>
    <w:rsid w:val="004E3893"/>
    <w:rsid w:val="004E3954"/>
    <w:rsid w:val="004E3BCE"/>
    <w:rsid w:val="004E3D2B"/>
    <w:rsid w:val="004E3D3F"/>
    <w:rsid w:val="004E3D85"/>
    <w:rsid w:val="004E407A"/>
    <w:rsid w:val="004E4410"/>
    <w:rsid w:val="004E4414"/>
    <w:rsid w:val="004E4468"/>
    <w:rsid w:val="004E457E"/>
    <w:rsid w:val="004E4740"/>
    <w:rsid w:val="004E4B14"/>
    <w:rsid w:val="004E4F31"/>
    <w:rsid w:val="004E4FBA"/>
    <w:rsid w:val="004E4FC2"/>
    <w:rsid w:val="004E4FCE"/>
    <w:rsid w:val="004E53FD"/>
    <w:rsid w:val="004E54EF"/>
    <w:rsid w:val="004E59C0"/>
    <w:rsid w:val="004E5A7A"/>
    <w:rsid w:val="004E5AE6"/>
    <w:rsid w:val="004E5BCB"/>
    <w:rsid w:val="004E5DCE"/>
    <w:rsid w:val="004E6176"/>
    <w:rsid w:val="004E633E"/>
    <w:rsid w:val="004E647E"/>
    <w:rsid w:val="004E71C4"/>
    <w:rsid w:val="004E74CA"/>
    <w:rsid w:val="004E7578"/>
    <w:rsid w:val="004E7650"/>
    <w:rsid w:val="004E76D0"/>
    <w:rsid w:val="004E7787"/>
    <w:rsid w:val="004E7819"/>
    <w:rsid w:val="004E7903"/>
    <w:rsid w:val="004E7C6A"/>
    <w:rsid w:val="004E7D21"/>
    <w:rsid w:val="004E7DFB"/>
    <w:rsid w:val="004E7F53"/>
    <w:rsid w:val="004F0137"/>
    <w:rsid w:val="004F015B"/>
    <w:rsid w:val="004F0231"/>
    <w:rsid w:val="004F0236"/>
    <w:rsid w:val="004F037D"/>
    <w:rsid w:val="004F042E"/>
    <w:rsid w:val="004F0560"/>
    <w:rsid w:val="004F0840"/>
    <w:rsid w:val="004F0852"/>
    <w:rsid w:val="004F0896"/>
    <w:rsid w:val="004F12BD"/>
    <w:rsid w:val="004F19F6"/>
    <w:rsid w:val="004F1C56"/>
    <w:rsid w:val="004F1F9F"/>
    <w:rsid w:val="004F20F1"/>
    <w:rsid w:val="004F2367"/>
    <w:rsid w:val="004F258D"/>
    <w:rsid w:val="004F271B"/>
    <w:rsid w:val="004F27DE"/>
    <w:rsid w:val="004F299C"/>
    <w:rsid w:val="004F30CC"/>
    <w:rsid w:val="004F31A2"/>
    <w:rsid w:val="004F31F3"/>
    <w:rsid w:val="004F3334"/>
    <w:rsid w:val="004F34BA"/>
    <w:rsid w:val="004F35E6"/>
    <w:rsid w:val="004F36A9"/>
    <w:rsid w:val="004F372A"/>
    <w:rsid w:val="004F3737"/>
    <w:rsid w:val="004F3892"/>
    <w:rsid w:val="004F3C7A"/>
    <w:rsid w:val="004F3F15"/>
    <w:rsid w:val="004F3F6C"/>
    <w:rsid w:val="004F4039"/>
    <w:rsid w:val="004F40C6"/>
    <w:rsid w:val="004F40FC"/>
    <w:rsid w:val="004F4187"/>
    <w:rsid w:val="004F4203"/>
    <w:rsid w:val="004F492A"/>
    <w:rsid w:val="004F4970"/>
    <w:rsid w:val="004F4C7C"/>
    <w:rsid w:val="004F544E"/>
    <w:rsid w:val="004F54E1"/>
    <w:rsid w:val="004F5512"/>
    <w:rsid w:val="004F5714"/>
    <w:rsid w:val="004F5B01"/>
    <w:rsid w:val="004F62D3"/>
    <w:rsid w:val="004F6B26"/>
    <w:rsid w:val="004F6BA0"/>
    <w:rsid w:val="004F6CFE"/>
    <w:rsid w:val="004F6DAB"/>
    <w:rsid w:val="004F720E"/>
    <w:rsid w:val="004F7270"/>
    <w:rsid w:val="004F74EF"/>
    <w:rsid w:val="004F7AE4"/>
    <w:rsid w:val="004F7D05"/>
    <w:rsid w:val="004F7DB9"/>
    <w:rsid w:val="004F7FF9"/>
    <w:rsid w:val="00500310"/>
    <w:rsid w:val="0050044A"/>
    <w:rsid w:val="0050049B"/>
    <w:rsid w:val="00500A45"/>
    <w:rsid w:val="00500A73"/>
    <w:rsid w:val="00500DF6"/>
    <w:rsid w:val="005015E6"/>
    <w:rsid w:val="005016EE"/>
    <w:rsid w:val="005017F5"/>
    <w:rsid w:val="0050183F"/>
    <w:rsid w:val="00501931"/>
    <w:rsid w:val="00501B86"/>
    <w:rsid w:val="00502027"/>
    <w:rsid w:val="005022FE"/>
    <w:rsid w:val="005023D6"/>
    <w:rsid w:val="005024DC"/>
    <w:rsid w:val="00502A97"/>
    <w:rsid w:val="00502B55"/>
    <w:rsid w:val="00502DA1"/>
    <w:rsid w:val="00502E82"/>
    <w:rsid w:val="00502FF4"/>
    <w:rsid w:val="0050326B"/>
    <w:rsid w:val="00503423"/>
    <w:rsid w:val="00503455"/>
    <w:rsid w:val="00503826"/>
    <w:rsid w:val="00503ACB"/>
    <w:rsid w:val="00503FCB"/>
    <w:rsid w:val="00503FFC"/>
    <w:rsid w:val="0050401F"/>
    <w:rsid w:val="005040A6"/>
    <w:rsid w:val="005044D3"/>
    <w:rsid w:val="00504785"/>
    <w:rsid w:val="0050498C"/>
    <w:rsid w:val="00504BDA"/>
    <w:rsid w:val="00504C97"/>
    <w:rsid w:val="00504EF0"/>
    <w:rsid w:val="00504EF7"/>
    <w:rsid w:val="00504F0C"/>
    <w:rsid w:val="00504F11"/>
    <w:rsid w:val="00505041"/>
    <w:rsid w:val="0050530E"/>
    <w:rsid w:val="005054EA"/>
    <w:rsid w:val="00505589"/>
    <w:rsid w:val="00505677"/>
    <w:rsid w:val="00505778"/>
    <w:rsid w:val="005057B2"/>
    <w:rsid w:val="0050580D"/>
    <w:rsid w:val="0050585D"/>
    <w:rsid w:val="00505BE6"/>
    <w:rsid w:val="00505F5B"/>
    <w:rsid w:val="00506092"/>
    <w:rsid w:val="005063A5"/>
    <w:rsid w:val="0050656A"/>
    <w:rsid w:val="00506C5A"/>
    <w:rsid w:val="00506D60"/>
    <w:rsid w:val="00506D8E"/>
    <w:rsid w:val="00506D8F"/>
    <w:rsid w:val="00506DCB"/>
    <w:rsid w:val="00506E16"/>
    <w:rsid w:val="00506ED9"/>
    <w:rsid w:val="005072B7"/>
    <w:rsid w:val="005074A7"/>
    <w:rsid w:val="005074DD"/>
    <w:rsid w:val="005076CD"/>
    <w:rsid w:val="0050771A"/>
    <w:rsid w:val="0050788E"/>
    <w:rsid w:val="00507ABE"/>
    <w:rsid w:val="00507BE5"/>
    <w:rsid w:val="00507BFD"/>
    <w:rsid w:val="00507CC0"/>
    <w:rsid w:val="00507D1F"/>
    <w:rsid w:val="00507D34"/>
    <w:rsid w:val="00507FE8"/>
    <w:rsid w:val="00510398"/>
    <w:rsid w:val="005104B5"/>
    <w:rsid w:val="0051054D"/>
    <w:rsid w:val="00510940"/>
    <w:rsid w:val="00510AD5"/>
    <w:rsid w:val="00510AE3"/>
    <w:rsid w:val="00510B6E"/>
    <w:rsid w:val="00510C73"/>
    <w:rsid w:val="00510FB9"/>
    <w:rsid w:val="0051121C"/>
    <w:rsid w:val="0051136D"/>
    <w:rsid w:val="005113FE"/>
    <w:rsid w:val="00511433"/>
    <w:rsid w:val="005116A9"/>
    <w:rsid w:val="005117A4"/>
    <w:rsid w:val="00511E9A"/>
    <w:rsid w:val="0051209D"/>
    <w:rsid w:val="00512394"/>
    <w:rsid w:val="005123AA"/>
    <w:rsid w:val="005123D9"/>
    <w:rsid w:val="00512459"/>
    <w:rsid w:val="00512595"/>
    <w:rsid w:val="005126F4"/>
    <w:rsid w:val="005127F0"/>
    <w:rsid w:val="00512956"/>
    <w:rsid w:val="00512A1A"/>
    <w:rsid w:val="00512A8E"/>
    <w:rsid w:val="00512AA1"/>
    <w:rsid w:val="00512C24"/>
    <w:rsid w:val="00513053"/>
    <w:rsid w:val="00513077"/>
    <w:rsid w:val="00513086"/>
    <w:rsid w:val="005132F9"/>
    <w:rsid w:val="005134BD"/>
    <w:rsid w:val="0051352D"/>
    <w:rsid w:val="005136FE"/>
    <w:rsid w:val="00513739"/>
    <w:rsid w:val="0051391B"/>
    <w:rsid w:val="00513B92"/>
    <w:rsid w:val="00513EDA"/>
    <w:rsid w:val="00513F1F"/>
    <w:rsid w:val="005143B9"/>
    <w:rsid w:val="00514450"/>
    <w:rsid w:val="00514539"/>
    <w:rsid w:val="005145EA"/>
    <w:rsid w:val="005145EC"/>
    <w:rsid w:val="0051478F"/>
    <w:rsid w:val="0051482B"/>
    <w:rsid w:val="005148D7"/>
    <w:rsid w:val="00514C5F"/>
    <w:rsid w:val="00514D10"/>
    <w:rsid w:val="00514DF2"/>
    <w:rsid w:val="00514E0B"/>
    <w:rsid w:val="005150BB"/>
    <w:rsid w:val="005152E1"/>
    <w:rsid w:val="0051561A"/>
    <w:rsid w:val="00515641"/>
    <w:rsid w:val="005156DB"/>
    <w:rsid w:val="00515D64"/>
    <w:rsid w:val="00515D83"/>
    <w:rsid w:val="00515E53"/>
    <w:rsid w:val="00516191"/>
    <w:rsid w:val="0051639B"/>
    <w:rsid w:val="005164E6"/>
    <w:rsid w:val="00516575"/>
    <w:rsid w:val="00516890"/>
    <w:rsid w:val="005168B2"/>
    <w:rsid w:val="00516C34"/>
    <w:rsid w:val="00516D3D"/>
    <w:rsid w:val="00516D81"/>
    <w:rsid w:val="00517397"/>
    <w:rsid w:val="0051794D"/>
    <w:rsid w:val="00517E9A"/>
    <w:rsid w:val="00517ED3"/>
    <w:rsid w:val="00517FD2"/>
    <w:rsid w:val="00517FEF"/>
    <w:rsid w:val="0052012D"/>
    <w:rsid w:val="00520366"/>
    <w:rsid w:val="00520494"/>
    <w:rsid w:val="0052069B"/>
    <w:rsid w:val="00520711"/>
    <w:rsid w:val="005207AF"/>
    <w:rsid w:val="005208A6"/>
    <w:rsid w:val="00520A37"/>
    <w:rsid w:val="00520CD6"/>
    <w:rsid w:val="00520E26"/>
    <w:rsid w:val="00520E98"/>
    <w:rsid w:val="0052138F"/>
    <w:rsid w:val="005216AD"/>
    <w:rsid w:val="005219FF"/>
    <w:rsid w:val="00521B06"/>
    <w:rsid w:val="00521CA1"/>
    <w:rsid w:val="00521CA2"/>
    <w:rsid w:val="00521DAE"/>
    <w:rsid w:val="005226AB"/>
    <w:rsid w:val="005226EF"/>
    <w:rsid w:val="00522B5D"/>
    <w:rsid w:val="0052327F"/>
    <w:rsid w:val="0052331A"/>
    <w:rsid w:val="0052372F"/>
    <w:rsid w:val="005237AE"/>
    <w:rsid w:val="0052418F"/>
    <w:rsid w:val="005249E7"/>
    <w:rsid w:val="00524B58"/>
    <w:rsid w:val="00525121"/>
    <w:rsid w:val="005252FD"/>
    <w:rsid w:val="0052573D"/>
    <w:rsid w:val="0052576A"/>
    <w:rsid w:val="005257CB"/>
    <w:rsid w:val="005258A5"/>
    <w:rsid w:val="005258C9"/>
    <w:rsid w:val="00525BEF"/>
    <w:rsid w:val="00525DE7"/>
    <w:rsid w:val="005260FA"/>
    <w:rsid w:val="0052639D"/>
    <w:rsid w:val="00526507"/>
    <w:rsid w:val="005267C0"/>
    <w:rsid w:val="0052702A"/>
    <w:rsid w:val="005273F0"/>
    <w:rsid w:val="00527572"/>
    <w:rsid w:val="005277C9"/>
    <w:rsid w:val="005278C0"/>
    <w:rsid w:val="00527A89"/>
    <w:rsid w:val="00527B5B"/>
    <w:rsid w:val="00527B66"/>
    <w:rsid w:val="00527F40"/>
    <w:rsid w:val="005301A6"/>
    <w:rsid w:val="00530487"/>
    <w:rsid w:val="005304DB"/>
    <w:rsid w:val="00530710"/>
    <w:rsid w:val="0053072E"/>
    <w:rsid w:val="0053099D"/>
    <w:rsid w:val="00530B4D"/>
    <w:rsid w:val="00530C39"/>
    <w:rsid w:val="00530FA1"/>
    <w:rsid w:val="00531997"/>
    <w:rsid w:val="00531D32"/>
    <w:rsid w:val="00532020"/>
    <w:rsid w:val="00532211"/>
    <w:rsid w:val="00532352"/>
    <w:rsid w:val="00532614"/>
    <w:rsid w:val="005327FF"/>
    <w:rsid w:val="00532804"/>
    <w:rsid w:val="00532A12"/>
    <w:rsid w:val="00532A95"/>
    <w:rsid w:val="00532C25"/>
    <w:rsid w:val="00532ED6"/>
    <w:rsid w:val="00532FD2"/>
    <w:rsid w:val="0053319E"/>
    <w:rsid w:val="0053323F"/>
    <w:rsid w:val="005332E5"/>
    <w:rsid w:val="005333BF"/>
    <w:rsid w:val="00533535"/>
    <w:rsid w:val="0053357C"/>
    <w:rsid w:val="005335AB"/>
    <w:rsid w:val="0053377D"/>
    <w:rsid w:val="00533804"/>
    <w:rsid w:val="005338AB"/>
    <w:rsid w:val="005338C1"/>
    <w:rsid w:val="00533921"/>
    <w:rsid w:val="00533C47"/>
    <w:rsid w:val="00533E01"/>
    <w:rsid w:val="00533E2E"/>
    <w:rsid w:val="00533EA4"/>
    <w:rsid w:val="00534689"/>
    <w:rsid w:val="00534C7D"/>
    <w:rsid w:val="00534E61"/>
    <w:rsid w:val="005353B2"/>
    <w:rsid w:val="0053552B"/>
    <w:rsid w:val="005356F0"/>
    <w:rsid w:val="005357A3"/>
    <w:rsid w:val="00535C16"/>
    <w:rsid w:val="00535E2E"/>
    <w:rsid w:val="00536049"/>
    <w:rsid w:val="0053624D"/>
    <w:rsid w:val="00536317"/>
    <w:rsid w:val="00536377"/>
    <w:rsid w:val="005363E8"/>
    <w:rsid w:val="005365BB"/>
    <w:rsid w:val="0053663F"/>
    <w:rsid w:val="00536696"/>
    <w:rsid w:val="00536BDF"/>
    <w:rsid w:val="00537586"/>
    <w:rsid w:val="005375C4"/>
    <w:rsid w:val="00537674"/>
    <w:rsid w:val="005376EF"/>
    <w:rsid w:val="005379FB"/>
    <w:rsid w:val="00537A0A"/>
    <w:rsid w:val="00537AED"/>
    <w:rsid w:val="00537EF4"/>
    <w:rsid w:val="00540030"/>
    <w:rsid w:val="0054006A"/>
    <w:rsid w:val="0054047B"/>
    <w:rsid w:val="00540D41"/>
    <w:rsid w:val="00540F23"/>
    <w:rsid w:val="00541159"/>
    <w:rsid w:val="005413E3"/>
    <w:rsid w:val="0054147C"/>
    <w:rsid w:val="00541572"/>
    <w:rsid w:val="00541641"/>
    <w:rsid w:val="005418C7"/>
    <w:rsid w:val="005418F5"/>
    <w:rsid w:val="00541E1F"/>
    <w:rsid w:val="0054201A"/>
    <w:rsid w:val="005424DD"/>
    <w:rsid w:val="005426DF"/>
    <w:rsid w:val="00542785"/>
    <w:rsid w:val="0054281B"/>
    <w:rsid w:val="005429B4"/>
    <w:rsid w:val="00542B35"/>
    <w:rsid w:val="00542E17"/>
    <w:rsid w:val="0054322B"/>
    <w:rsid w:val="00543249"/>
    <w:rsid w:val="00543328"/>
    <w:rsid w:val="00543463"/>
    <w:rsid w:val="00543A63"/>
    <w:rsid w:val="00543B0E"/>
    <w:rsid w:val="00543B2D"/>
    <w:rsid w:val="00543D25"/>
    <w:rsid w:val="00543D42"/>
    <w:rsid w:val="00543E18"/>
    <w:rsid w:val="00543EB9"/>
    <w:rsid w:val="00543EBE"/>
    <w:rsid w:val="00543EF9"/>
    <w:rsid w:val="0054405C"/>
    <w:rsid w:val="005442C3"/>
    <w:rsid w:val="00544417"/>
    <w:rsid w:val="0054450C"/>
    <w:rsid w:val="005448FC"/>
    <w:rsid w:val="00544A71"/>
    <w:rsid w:val="00544CC2"/>
    <w:rsid w:val="00545111"/>
    <w:rsid w:val="00545342"/>
    <w:rsid w:val="00545549"/>
    <w:rsid w:val="0054559D"/>
    <w:rsid w:val="005455BA"/>
    <w:rsid w:val="0054590C"/>
    <w:rsid w:val="00545A36"/>
    <w:rsid w:val="00545BB6"/>
    <w:rsid w:val="00545BCB"/>
    <w:rsid w:val="00545D52"/>
    <w:rsid w:val="005460EA"/>
    <w:rsid w:val="00546155"/>
    <w:rsid w:val="005461E6"/>
    <w:rsid w:val="005462AE"/>
    <w:rsid w:val="005464FF"/>
    <w:rsid w:val="0054670F"/>
    <w:rsid w:val="00546952"/>
    <w:rsid w:val="00546AAA"/>
    <w:rsid w:val="00546BFD"/>
    <w:rsid w:val="00547381"/>
    <w:rsid w:val="0054738A"/>
    <w:rsid w:val="005474D0"/>
    <w:rsid w:val="005474F6"/>
    <w:rsid w:val="0054767E"/>
    <w:rsid w:val="00547E65"/>
    <w:rsid w:val="00550043"/>
    <w:rsid w:val="00550076"/>
    <w:rsid w:val="00550355"/>
    <w:rsid w:val="00550376"/>
    <w:rsid w:val="00550461"/>
    <w:rsid w:val="0055084E"/>
    <w:rsid w:val="005508DB"/>
    <w:rsid w:val="00550AEC"/>
    <w:rsid w:val="00550C13"/>
    <w:rsid w:val="00550C81"/>
    <w:rsid w:val="00551160"/>
    <w:rsid w:val="005511D6"/>
    <w:rsid w:val="00551295"/>
    <w:rsid w:val="005512DB"/>
    <w:rsid w:val="00551303"/>
    <w:rsid w:val="0055134D"/>
    <w:rsid w:val="005514AB"/>
    <w:rsid w:val="00551528"/>
    <w:rsid w:val="00551696"/>
    <w:rsid w:val="005516BB"/>
    <w:rsid w:val="00551877"/>
    <w:rsid w:val="00551B47"/>
    <w:rsid w:val="00551F77"/>
    <w:rsid w:val="00552445"/>
    <w:rsid w:val="005529AC"/>
    <w:rsid w:val="00552A78"/>
    <w:rsid w:val="00552C16"/>
    <w:rsid w:val="00552D1C"/>
    <w:rsid w:val="0055302F"/>
    <w:rsid w:val="005530FC"/>
    <w:rsid w:val="005531BF"/>
    <w:rsid w:val="0055325A"/>
    <w:rsid w:val="00553336"/>
    <w:rsid w:val="00553551"/>
    <w:rsid w:val="005535F7"/>
    <w:rsid w:val="0055367A"/>
    <w:rsid w:val="0055385D"/>
    <w:rsid w:val="00553947"/>
    <w:rsid w:val="00553A96"/>
    <w:rsid w:val="00553AC3"/>
    <w:rsid w:val="00553B09"/>
    <w:rsid w:val="00553D03"/>
    <w:rsid w:val="00553E3A"/>
    <w:rsid w:val="0055426D"/>
    <w:rsid w:val="005545F9"/>
    <w:rsid w:val="00554B53"/>
    <w:rsid w:val="0055519A"/>
    <w:rsid w:val="005558E1"/>
    <w:rsid w:val="00555F14"/>
    <w:rsid w:val="00555F45"/>
    <w:rsid w:val="00555FE1"/>
    <w:rsid w:val="005562DB"/>
    <w:rsid w:val="0055631C"/>
    <w:rsid w:val="0055633C"/>
    <w:rsid w:val="00556421"/>
    <w:rsid w:val="00556A4C"/>
    <w:rsid w:val="00557257"/>
    <w:rsid w:val="005572B7"/>
    <w:rsid w:val="005573C5"/>
    <w:rsid w:val="0055753F"/>
    <w:rsid w:val="00557548"/>
    <w:rsid w:val="00557625"/>
    <w:rsid w:val="005576F8"/>
    <w:rsid w:val="005577D8"/>
    <w:rsid w:val="00557B51"/>
    <w:rsid w:val="00557C17"/>
    <w:rsid w:val="00557F2A"/>
    <w:rsid w:val="0056001C"/>
    <w:rsid w:val="005604A7"/>
    <w:rsid w:val="0056054A"/>
    <w:rsid w:val="005605FE"/>
    <w:rsid w:val="00560641"/>
    <w:rsid w:val="00560A47"/>
    <w:rsid w:val="00560BBB"/>
    <w:rsid w:val="00560D6D"/>
    <w:rsid w:val="00561370"/>
    <w:rsid w:val="00561392"/>
    <w:rsid w:val="00561474"/>
    <w:rsid w:val="00561558"/>
    <w:rsid w:val="0056171E"/>
    <w:rsid w:val="005617A5"/>
    <w:rsid w:val="00561B7F"/>
    <w:rsid w:val="005620D2"/>
    <w:rsid w:val="005621AA"/>
    <w:rsid w:val="0056283E"/>
    <w:rsid w:val="00562A2B"/>
    <w:rsid w:val="00562A7E"/>
    <w:rsid w:val="00562B30"/>
    <w:rsid w:val="00562E40"/>
    <w:rsid w:val="00562E6E"/>
    <w:rsid w:val="00562F7B"/>
    <w:rsid w:val="005634BC"/>
    <w:rsid w:val="00563898"/>
    <w:rsid w:val="005639BE"/>
    <w:rsid w:val="00563AA3"/>
    <w:rsid w:val="00563C04"/>
    <w:rsid w:val="00563ED3"/>
    <w:rsid w:val="005640F1"/>
    <w:rsid w:val="0056429C"/>
    <w:rsid w:val="005642A1"/>
    <w:rsid w:val="00564304"/>
    <w:rsid w:val="0056468C"/>
    <w:rsid w:val="00564AC7"/>
    <w:rsid w:val="00564BD9"/>
    <w:rsid w:val="00564CDD"/>
    <w:rsid w:val="00564F4A"/>
    <w:rsid w:val="005651B1"/>
    <w:rsid w:val="0056545B"/>
    <w:rsid w:val="00565848"/>
    <w:rsid w:val="0056587E"/>
    <w:rsid w:val="00565ADD"/>
    <w:rsid w:val="00565DBB"/>
    <w:rsid w:val="00565E1A"/>
    <w:rsid w:val="00565EE1"/>
    <w:rsid w:val="00565FED"/>
    <w:rsid w:val="00566499"/>
    <w:rsid w:val="00566584"/>
    <w:rsid w:val="00566C47"/>
    <w:rsid w:val="00566DB6"/>
    <w:rsid w:val="00566E80"/>
    <w:rsid w:val="0056711E"/>
    <w:rsid w:val="0056714D"/>
    <w:rsid w:val="00567370"/>
    <w:rsid w:val="005675FE"/>
    <w:rsid w:val="00567689"/>
    <w:rsid w:val="00567760"/>
    <w:rsid w:val="005678B5"/>
    <w:rsid w:val="00567A7C"/>
    <w:rsid w:val="00567B08"/>
    <w:rsid w:val="00567B5D"/>
    <w:rsid w:val="00567C18"/>
    <w:rsid w:val="005700BA"/>
    <w:rsid w:val="00570114"/>
    <w:rsid w:val="00570134"/>
    <w:rsid w:val="00570333"/>
    <w:rsid w:val="00570687"/>
    <w:rsid w:val="005707FC"/>
    <w:rsid w:val="0057083F"/>
    <w:rsid w:val="00570B06"/>
    <w:rsid w:val="00570D10"/>
    <w:rsid w:val="0057105B"/>
    <w:rsid w:val="005710BE"/>
    <w:rsid w:val="005713D8"/>
    <w:rsid w:val="00571527"/>
    <w:rsid w:val="0057159B"/>
    <w:rsid w:val="00571673"/>
    <w:rsid w:val="00571985"/>
    <w:rsid w:val="00571A27"/>
    <w:rsid w:val="00571C14"/>
    <w:rsid w:val="00571EFF"/>
    <w:rsid w:val="00571F6C"/>
    <w:rsid w:val="00571FD5"/>
    <w:rsid w:val="00572168"/>
    <w:rsid w:val="00572400"/>
    <w:rsid w:val="0057255A"/>
    <w:rsid w:val="00572A76"/>
    <w:rsid w:val="00572B0B"/>
    <w:rsid w:val="00572D14"/>
    <w:rsid w:val="0057303A"/>
    <w:rsid w:val="00573119"/>
    <w:rsid w:val="005734DB"/>
    <w:rsid w:val="00573599"/>
    <w:rsid w:val="005737E0"/>
    <w:rsid w:val="005737FB"/>
    <w:rsid w:val="00573AEF"/>
    <w:rsid w:val="00573CD3"/>
    <w:rsid w:val="00573D13"/>
    <w:rsid w:val="00573DAB"/>
    <w:rsid w:val="00573EB3"/>
    <w:rsid w:val="00573FF6"/>
    <w:rsid w:val="00574014"/>
    <w:rsid w:val="00574121"/>
    <w:rsid w:val="00574156"/>
    <w:rsid w:val="005743DE"/>
    <w:rsid w:val="005744C4"/>
    <w:rsid w:val="0057467A"/>
    <w:rsid w:val="00574718"/>
    <w:rsid w:val="00574905"/>
    <w:rsid w:val="005749ED"/>
    <w:rsid w:val="00574A11"/>
    <w:rsid w:val="00574A15"/>
    <w:rsid w:val="00574B26"/>
    <w:rsid w:val="00574BE0"/>
    <w:rsid w:val="00574C4A"/>
    <w:rsid w:val="00574DDB"/>
    <w:rsid w:val="00574EF6"/>
    <w:rsid w:val="005751ED"/>
    <w:rsid w:val="005753C9"/>
    <w:rsid w:val="00575D3A"/>
    <w:rsid w:val="005760B2"/>
    <w:rsid w:val="005764E4"/>
    <w:rsid w:val="005764E7"/>
    <w:rsid w:val="00576BAB"/>
    <w:rsid w:val="00576D47"/>
    <w:rsid w:val="00577155"/>
    <w:rsid w:val="00577303"/>
    <w:rsid w:val="00577374"/>
    <w:rsid w:val="00577381"/>
    <w:rsid w:val="005774AD"/>
    <w:rsid w:val="00577B28"/>
    <w:rsid w:val="00577D5F"/>
    <w:rsid w:val="00577DCD"/>
    <w:rsid w:val="005800B9"/>
    <w:rsid w:val="0058010F"/>
    <w:rsid w:val="00580128"/>
    <w:rsid w:val="00580326"/>
    <w:rsid w:val="00580796"/>
    <w:rsid w:val="00580801"/>
    <w:rsid w:val="0058098E"/>
    <w:rsid w:val="0058099C"/>
    <w:rsid w:val="00580A1D"/>
    <w:rsid w:val="00580CAD"/>
    <w:rsid w:val="00580F70"/>
    <w:rsid w:val="00580FEE"/>
    <w:rsid w:val="00581086"/>
    <w:rsid w:val="00581100"/>
    <w:rsid w:val="00581225"/>
    <w:rsid w:val="00581515"/>
    <w:rsid w:val="00581627"/>
    <w:rsid w:val="00581639"/>
    <w:rsid w:val="0058203B"/>
    <w:rsid w:val="0058211F"/>
    <w:rsid w:val="00582203"/>
    <w:rsid w:val="0058294E"/>
    <w:rsid w:val="00583065"/>
    <w:rsid w:val="005831B1"/>
    <w:rsid w:val="005835B3"/>
    <w:rsid w:val="005835D1"/>
    <w:rsid w:val="005837AA"/>
    <w:rsid w:val="005838A3"/>
    <w:rsid w:val="00583BC8"/>
    <w:rsid w:val="00583EBE"/>
    <w:rsid w:val="00583EF0"/>
    <w:rsid w:val="005840FC"/>
    <w:rsid w:val="00584250"/>
    <w:rsid w:val="00584569"/>
    <w:rsid w:val="005846C2"/>
    <w:rsid w:val="00584959"/>
    <w:rsid w:val="0058497F"/>
    <w:rsid w:val="00585386"/>
    <w:rsid w:val="005855E0"/>
    <w:rsid w:val="00585795"/>
    <w:rsid w:val="0058596E"/>
    <w:rsid w:val="00585A17"/>
    <w:rsid w:val="00585AE8"/>
    <w:rsid w:val="00585FF8"/>
    <w:rsid w:val="00586C41"/>
    <w:rsid w:val="00586E63"/>
    <w:rsid w:val="00586EDA"/>
    <w:rsid w:val="00586FF1"/>
    <w:rsid w:val="0058706A"/>
    <w:rsid w:val="00587135"/>
    <w:rsid w:val="005874D5"/>
    <w:rsid w:val="005876A8"/>
    <w:rsid w:val="00587786"/>
    <w:rsid w:val="005877A3"/>
    <w:rsid w:val="00587800"/>
    <w:rsid w:val="00587C7C"/>
    <w:rsid w:val="00587DA6"/>
    <w:rsid w:val="00587E55"/>
    <w:rsid w:val="00590212"/>
    <w:rsid w:val="0059061E"/>
    <w:rsid w:val="00590657"/>
    <w:rsid w:val="00590A01"/>
    <w:rsid w:val="00590B67"/>
    <w:rsid w:val="00590C0F"/>
    <w:rsid w:val="00590CD2"/>
    <w:rsid w:val="0059109A"/>
    <w:rsid w:val="00591308"/>
    <w:rsid w:val="00591327"/>
    <w:rsid w:val="00591333"/>
    <w:rsid w:val="005913FD"/>
    <w:rsid w:val="005918F1"/>
    <w:rsid w:val="00591BA9"/>
    <w:rsid w:val="00591E6A"/>
    <w:rsid w:val="00591EE1"/>
    <w:rsid w:val="00591EE9"/>
    <w:rsid w:val="00592135"/>
    <w:rsid w:val="005922DA"/>
    <w:rsid w:val="0059246E"/>
    <w:rsid w:val="0059266C"/>
    <w:rsid w:val="005929A1"/>
    <w:rsid w:val="00592B36"/>
    <w:rsid w:val="00592BD1"/>
    <w:rsid w:val="00592CE0"/>
    <w:rsid w:val="005930EC"/>
    <w:rsid w:val="00593108"/>
    <w:rsid w:val="0059346B"/>
    <w:rsid w:val="005936AC"/>
    <w:rsid w:val="0059380B"/>
    <w:rsid w:val="00593A40"/>
    <w:rsid w:val="00593AEA"/>
    <w:rsid w:val="00593B74"/>
    <w:rsid w:val="00593F8F"/>
    <w:rsid w:val="005941EF"/>
    <w:rsid w:val="00594413"/>
    <w:rsid w:val="00594811"/>
    <w:rsid w:val="005949B3"/>
    <w:rsid w:val="00594B11"/>
    <w:rsid w:val="00594DB5"/>
    <w:rsid w:val="00594E32"/>
    <w:rsid w:val="00594FC3"/>
    <w:rsid w:val="0059515E"/>
    <w:rsid w:val="005951BD"/>
    <w:rsid w:val="0059546B"/>
    <w:rsid w:val="005955F1"/>
    <w:rsid w:val="00595A0E"/>
    <w:rsid w:val="00595C8E"/>
    <w:rsid w:val="00595F33"/>
    <w:rsid w:val="00596048"/>
    <w:rsid w:val="0059658F"/>
    <w:rsid w:val="00596EB3"/>
    <w:rsid w:val="00596F89"/>
    <w:rsid w:val="00597061"/>
    <w:rsid w:val="005978A1"/>
    <w:rsid w:val="00597E4E"/>
    <w:rsid w:val="00597F09"/>
    <w:rsid w:val="00597FDA"/>
    <w:rsid w:val="005A0290"/>
    <w:rsid w:val="005A0A07"/>
    <w:rsid w:val="005A0A10"/>
    <w:rsid w:val="005A0B29"/>
    <w:rsid w:val="005A0BB3"/>
    <w:rsid w:val="005A0F6A"/>
    <w:rsid w:val="005A0FF7"/>
    <w:rsid w:val="005A1703"/>
    <w:rsid w:val="005A196F"/>
    <w:rsid w:val="005A1DD1"/>
    <w:rsid w:val="005A2433"/>
    <w:rsid w:val="005A249E"/>
    <w:rsid w:val="005A25EE"/>
    <w:rsid w:val="005A2623"/>
    <w:rsid w:val="005A265F"/>
    <w:rsid w:val="005A26C4"/>
    <w:rsid w:val="005A276A"/>
    <w:rsid w:val="005A2B74"/>
    <w:rsid w:val="005A2C0A"/>
    <w:rsid w:val="005A2E85"/>
    <w:rsid w:val="005A2FF2"/>
    <w:rsid w:val="005A3087"/>
    <w:rsid w:val="005A3159"/>
    <w:rsid w:val="005A3231"/>
    <w:rsid w:val="005A3394"/>
    <w:rsid w:val="005A35CA"/>
    <w:rsid w:val="005A39C7"/>
    <w:rsid w:val="005A3A2C"/>
    <w:rsid w:val="005A3BC3"/>
    <w:rsid w:val="005A3EF7"/>
    <w:rsid w:val="005A4107"/>
    <w:rsid w:val="005A469A"/>
    <w:rsid w:val="005A4B2F"/>
    <w:rsid w:val="005A4BF8"/>
    <w:rsid w:val="005A4CFB"/>
    <w:rsid w:val="005A4F22"/>
    <w:rsid w:val="005A4FF0"/>
    <w:rsid w:val="005A5127"/>
    <w:rsid w:val="005A5340"/>
    <w:rsid w:val="005A5A94"/>
    <w:rsid w:val="005A5AC1"/>
    <w:rsid w:val="005A5AE0"/>
    <w:rsid w:val="005A5B76"/>
    <w:rsid w:val="005A5D1A"/>
    <w:rsid w:val="005A5E8F"/>
    <w:rsid w:val="005A60E6"/>
    <w:rsid w:val="005A619E"/>
    <w:rsid w:val="005A61A2"/>
    <w:rsid w:val="005A65F2"/>
    <w:rsid w:val="005A6706"/>
    <w:rsid w:val="005A6DCC"/>
    <w:rsid w:val="005A6F35"/>
    <w:rsid w:val="005A706D"/>
    <w:rsid w:val="005A752B"/>
    <w:rsid w:val="005A7865"/>
    <w:rsid w:val="005A7B71"/>
    <w:rsid w:val="005A7E5D"/>
    <w:rsid w:val="005B02CF"/>
    <w:rsid w:val="005B04AD"/>
    <w:rsid w:val="005B04D0"/>
    <w:rsid w:val="005B0566"/>
    <w:rsid w:val="005B05A7"/>
    <w:rsid w:val="005B0A77"/>
    <w:rsid w:val="005B0E51"/>
    <w:rsid w:val="005B1240"/>
    <w:rsid w:val="005B1262"/>
    <w:rsid w:val="005B140E"/>
    <w:rsid w:val="005B18E9"/>
    <w:rsid w:val="005B20AE"/>
    <w:rsid w:val="005B254C"/>
    <w:rsid w:val="005B2B09"/>
    <w:rsid w:val="005B2C97"/>
    <w:rsid w:val="005B2EDD"/>
    <w:rsid w:val="005B3129"/>
    <w:rsid w:val="005B3259"/>
    <w:rsid w:val="005B34AB"/>
    <w:rsid w:val="005B37CC"/>
    <w:rsid w:val="005B3812"/>
    <w:rsid w:val="005B394F"/>
    <w:rsid w:val="005B3A1B"/>
    <w:rsid w:val="005B3CB4"/>
    <w:rsid w:val="005B3EF1"/>
    <w:rsid w:val="005B41FE"/>
    <w:rsid w:val="005B4520"/>
    <w:rsid w:val="005B470D"/>
    <w:rsid w:val="005B4807"/>
    <w:rsid w:val="005B4887"/>
    <w:rsid w:val="005B4B9D"/>
    <w:rsid w:val="005B4CA4"/>
    <w:rsid w:val="005B4EC7"/>
    <w:rsid w:val="005B5069"/>
    <w:rsid w:val="005B5156"/>
    <w:rsid w:val="005B5161"/>
    <w:rsid w:val="005B51D6"/>
    <w:rsid w:val="005B5374"/>
    <w:rsid w:val="005B53D6"/>
    <w:rsid w:val="005B5452"/>
    <w:rsid w:val="005B5599"/>
    <w:rsid w:val="005B56A1"/>
    <w:rsid w:val="005B56EC"/>
    <w:rsid w:val="005B571B"/>
    <w:rsid w:val="005B5848"/>
    <w:rsid w:val="005B5F7D"/>
    <w:rsid w:val="005B632C"/>
    <w:rsid w:val="005B662C"/>
    <w:rsid w:val="005B6755"/>
    <w:rsid w:val="005B68D7"/>
    <w:rsid w:val="005B6A5A"/>
    <w:rsid w:val="005B6F7B"/>
    <w:rsid w:val="005B71CE"/>
    <w:rsid w:val="005B7428"/>
    <w:rsid w:val="005B75D3"/>
    <w:rsid w:val="005B7D8F"/>
    <w:rsid w:val="005B7DA2"/>
    <w:rsid w:val="005B7F7E"/>
    <w:rsid w:val="005C0165"/>
    <w:rsid w:val="005C0503"/>
    <w:rsid w:val="005C06E2"/>
    <w:rsid w:val="005C0BF2"/>
    <w:rsid w:val="005C124D"/>
    <w:rsid w:val="005C12BD"/>
    <w:rsid w:val="005C1311"/>
    <w:rsid w:val="005C154F"/>
    <w:rsid w:val="005C1686"/>
    <w:rsid w:val="005C1737"/>
    <w:rsid w:val="005C1BA5"/>
    <w:rsid w:val="005C1C02"/>
    <w:rsid w:val="005C2212"/>
    <w:rsid w:val="005C233E"/>
    <w:rsid w:val="005C23F7"/>
    <w:rsid w:val="005C250B"/>
    <w:rsid w:val="005C2EE0"/>
    <w:rsid w:val="005C2F69"/>
    <w:rsid w:val="005C306D"/>
    <w:rsid w:val="005C3094"/>
    <w:rsid w:val="005C3709"/>
    <w:rsid w:val="005C37FB"/>
    <w:rsid w:val="005C37FC"/>
    <w:rsid w:val="005C3901"/>
    <w:rsid w:val="005C3D99"/>
    <w:rsid w:val="005C4068"/>
    <w:rsid w:val="005C4201"/>
    <w:rsid w:val="005C456F"/>
    <w:rsid w:val="005C47B1"/>
    <w:rsid w:val="005C48B9"/>
    <w:rsid w:val="005C48C3"/>
    <w:rsid w:val="005C495B"/>
    <w:rsid w:val="005C49FF"/>
    <w:rsid w:val="005C4C08"/>
    <w:rsid w:val="005C4CBA"/>
    <w:rsid w:val="005C4D89"/>
    <w:rsid w:val="005C4FBA"/>
    <w:rsid w:val="005C505E"/>
    <w:rsid w:val="005C507E"/>
    <w:rsid w:val="005C5350"/>
    <w:rsid w:val="005C574D"/>
    <w:rsid w:val="005C5A7D"/>
    <w:rsid w:val="005C5C88"/>
    <w:rsid w:val="005C5D39"/>
    <w:rsid w:val="005C5EE4"/>
    <w:rsid w:val="005C63D1"/>
    <w:rsid w:val="005C664B"/>
    <w:rsid w:val="005C6927"/>
    <w:rsid w:val="005C6C34"/>
    <w:rsid w:val="005C713F"/>
    <w:rsid w:val="005C7583"/>
    <w:rsid w:val="005C7801"/>
    <w:rsid w:val="005C7E4D"/>
    <w:rsid w:val="005D056A"/>
    <w:rsid w:val="005D06D6"/>
    <w:rsid w:val="005D07FB"/>
    <w:rsid w:val="005D0825"/>
    <w:rsid w:val="005D0B39"/>
    <w:rsid w:val="005D0C0A"/>
    <w:rsid w:val="005D0E09"/>
    <w:rsid w:val="005D1425"/>
    <w:rsid w:val="005D14C7"/>
    <w:rsid w:val="005D2037"/>
    <w:rsid w:val="005D2323"/>
    <w:rsid w:val="005D2447"/>
    <w:rsid w:val="005D2562"/>
    <w:rsid w:val="005D28E0"/>
    <w:rsid w:val="005D2A6B"/>
    <w:rsid w:val="005D2D8D"/>
    <w:rsid w:val="005D2DA8"/>
    <w:rsid w:val="005D2E67"/>
    <w:rsid w:val="005D2FB8"/>
    <w:rsid w:val="005D317F"/>
    <w:rsid w:val="005D31C9"/>
    <w:rsid w:val="005D31F9"/>
    <w:rsid w:val="005D3258"/>
    <w:rsid w:val="005D3352"/>
    <w:rsid w:val="005D3437"/>
    <w:rsid w:val="005D38D0"/>
    <w:rsid w:val="005D3CA3"/>
    <w:rsid w:val="005D3DE7"/>
    <w:rsid w:val="005D4074"/>
    <w:rsid w:val="005D4162"/>
    <w:rsid w:val="005D419C"/>
    <w:rsid w:val="005D461F"/>
    <w:rsid w:val="005D46D2"/>
    <w:rsid w:val="005D4796"/>
    <w:rsid w:val="005D4E39"/>
    <w:rsid w:val="005D5180"/>
    <w:rsid w:val="005D52CF"/>
    <w:rsid w:val="005D53A5"/>
    <w:rsid w:val="005D566B"/>
    <w:rsid w:val="005D592E"/>
    <w:rsid w:val="005D5A09"/>
    <w:rsid w:val="005D5B15"/>
    <w:rsid w:val="005D5B5F"/>
    <w:rsid w:val="005D5BF5"/>
    <w:rsid w:val="005D5D53"/>
    <w:rsid w:val="005D5E39"/>
    <w:rsid w:val="005D5FC9"/>
    <w:rsid w:val="005D61A0"/>
    <w:rsid w:val="005D61FE"/>
    <w:rsid w:val="005D6260"/>
    <w:rsid w:val="005D636D"/>
    <w:rsid w:val="005D6811"/>
    <w:rsid w:val="005D6977"/>
    <w:rsid w:val="005D6D8A"/>
    <w:rsid w:val="005D6D8D"/>
    <w:rsid w:val="005D7163"/>
    <w:rsid w:val="005D71A9"/>
    <w:rsid w:val="005D7277"/>
    <w:rsid w:val="005D7451"/>
    <w:rsid w:val="005D7608"/>
    <w:rsid w:val="005D7DB9"/>
    <w:rsid w:val="005E01F6"/>
    <w:rsid w:val="005E02BD"/>
    <w:rsid w:val="005E0537"/>
    <w:rsid w:val="005E07A4"/>
    <w:rsid w:val="005E08BC"/>
    <w:rsid w:val="005E0A0E"/>
    <w:rsid w:val="005E0F5A"/>
    <w:rsid w:val="005E1207"/>
    <w:rsid w:val="005E12B4"/>
    <w:rsid w:val="005E1504"/>
    <w:rsid w:val="005E1654"/>
    <w:rsid w:val="005E173C"/>
    <w:rsid w:val="005E1911"/>
    <w:rsid w:val="005E1A23"/>
    <w:rsid w:val="005E1BA7"/>
    <w:rsid w:val="005E1D36"/>
    <w:rsid w:val="005E1E99"/>
    <w:rsid w:val="005E1FD9"/>
    <w:rsid w:val="005E2121"/>
    <w:rsid w:val="005E21DD"/>
    <w:rsid w:val="005E2418"/>
    <w:rsid w:val="005E2661"/>
    <w:rsid w:val="005E2A6D"/>
    <w:rsid w:val="005E2ABF"/>
    <w:rsid w:val="005E2FEC"/>
    <w:rsid w:val="005E3413"/>
    <w:rsid w:val="005E3577"/>
    <w:rsid w:val="005E378A"/>
    <w:rsid w:val="005E39E7"/>
    <w:rsid w:val="005E3AA3"/>
    <w:rsid w:val="005E3C0B"/>
    <w:rsid w:val="005E3E66"/>
    <w:rsid w:val="005E3FD7"/>
    <w:rsid w:val="005E40DE"/>
    <w:rsid w:val="005E432F"/>
    <w:rsid w:val="005E43AC"/>
    <w:rsid w:val="005E4816"/>
    <w:rsid w:val="005E4916"/>
    <w:rsid w:val="005E4DA5"/>
    <w:rsid w:val="005E4DEE"/>
    <w:rsid w:val="005E4FB0"/>
    <w:rsid w:val="005E50B3"/>
    <w:rsid w:val="005E5278"/>
    <w:rsid w:val="005E533D"/>
    <w:rsid w:val="005E584E"/>
    <w:rsid w:val="005E5AC2"/>
    <w:rsid w:val="005E5D4B"/>
    <w:rsid w:val="005E5FD5"/>
    <w:rsid w:val="005E60D6"/>
    <w:rsid w:val="005E6336"/>
    <w:rsid w:val="005E66C3"/>
    <w:rsid w:val="005E675E"/>
    <w:rsid w:val="005E68C4"/>
    <w:rsid w:val="005E6D5D"/>
    <w:rsid w:val="005E6ED2"/>
    <w:rsid w:val="005E6ED8"/>
    <w:rsid w:val="005E7018"/>
    <w:rsid w:val="005E7295"/>
    <w:rsid w:val="005E729A"/>
    <w:rsid w:val="005E7360"/>
    <w:rsid w:val="005E74EB"/>
    <w:rsid w:val="005E7990"/>
    <w:rsid w:val="005E79A7"/>
    <w:rsid w:val="005E7B2F"/>
    <w:rsid w:val="005E7B6B"/>
    <w:rsid w:val="005E7CD6"/>
    <w:rsid w:val="005E7DA6"/>
    <w:rsid w:val="005E7FA1"/>
    <w:rsid w:val="005E7FCD"/>
    <w:rsid w:val="005F0103"/>
    <w:rsid w:val="005F01D0"/>
    <w:rsid w:val="005F02C4"/>
    <w:rsid w:val="005F02D4"/>
    <w:rsid w:val="005F02F2"/>
    <w:rsid w:val="005F0AC5"/>
    <w:rsid w:val="005F0AEC"/>
    <w:rsid w:val="005F0DDA"/>
    <w:rsid w:val="005F150B"/>
    <w:rsid w:val="005F1679"/>
    <w:rsid w:val="005F17F6"/>
    <w:rsid w:val="005F18F5"/>
    <w:rsid w:val="005F1BFB"/>
    <w:rsid w:val="005F1CFC"/>
    <w:rsid w:val="005F1EDF"/>
    <w:rsid w:val="005F1F02"/>
    <w:rsid w:val="005F1F75"/>
    <w:rsid w:val="005F1F8F"/>
    <w:rsid w:val="005F2375"/>
    <w:rsid w:val="005F23AA"/>
    <w:rsid w:val="005F252E"/>
    <w:rsid w:val="005F2546"/>
    <w:rsid w:val="005F2900"/>
    <w:rsid w:val="005F2A4C"/>
    <w:rsid w:val="005F2A6A"/>
    <w:rsid w:val="005F2E9A"/>
    <w:rsid w:val="005F3484"/>
    <w:rsid w:val="005F3583"/>
    <w:rsid w:val="005F39D8"/>
    <w:rsid w:val="005F3A85"/>
    <w:rsid w:val="005F3AC2"/>
    <w:rsid w:val="005F3BDB"/>
    <w:rsid w:val="005F3EA1"/>
    <w:rsid w:val="005F3F20"/>
    <w:rsid w:val="005F400B"/>
    <w:rsid w:val="005F4041"/>
    <w:rsid w:val="005F4186"/>
    <w:rsid w:val="005F42C0"/>
    <w:rsid w:val="005F43F4"/>
    <w:rsid w:val="005F449F"/>
    <w:rsid w:val="005F4555"/>
    <w:rsid w:val="005F4739"/>
    <w:rsid w:val="005F4C3E"/>
    <w:rsid w:val="005F4E22"/>
    <w:rsid w:val="005F4FE4"/>
    <w:rsid w:val="005F5433"/>
    <w:rsid w:val="005F5616"/>
    <w:rsid w:val="005F574A"/>
    <w:rsid w:val="005F596E"/>
    <w:rsid w:val="005F5D81"/>
    <w:rsid w:val="005F5F55"/>
    <w:rsid w:val="005F6401"/>
    <w:rsid w:val="005F640D"/>
    <w:rsid w:val="005F6780"/>
    <w:rsid w:val="005F69FE"/>
    <w:rsid w:val="005F6F98"/>
    <w:rsid w:val="005F7341"/>
    <w:rsid w:val="005F738C"/>
    <w:rsid w:val="005F7854"/>
    <w:rsid w:val="005F7970"/>
    <w:rsid w:val="005F7C89"/>
    <w:rsid w:val="005F7D16"/>
    <w:rsid w:val="005F7F1C"/>
    <w:rsid w:val="005F7F4E"/>
    <w:rsid w:val="006000B2"/>
    <w:rsid w:val="006001DD"/>
    <w:rsid w:val="00600484"/>
    <w:rsid w:val="0060076C"/>
    <w:rsid w:val="00600AB2"/>
    <w:rsid w:val="00600AD3"/>
    <w:rsid w:val="00600B76"/>
    <w:rsid w:val="00600DFE"/>
    <w:rsid w:val="00600EF4"/>
    <w:rsid w:val="00601062"/>
    <w:rsid w:val="006016E4"/>
    <w:rsid w:val="006019D3"/>
    <w:rsid w:val="00601EC8"/>
    <w:rsid w:val="00601FC9"/>
    <w:rsid w:val="00602034"/>
    <w:rsid w:val="006020A2"/>
    <w:rsid w:val="006020E0"/>
    <w:rsid w:val="006021AB"/>
    <w:rsid w:val="00602517"/>
    <w:rsid w:val="006027B4"/>
    <w:rsid w:val="00602825"/>
    <w:rsid w:val="0060285E"/>
    <w:rsid w:val="006030B8"/>
    <w:rsid w:val="006032F5"/>
    <w:rsid w:val="00603366"/>
    <w:rsid w:val="00603497"/>
    <w:rsid w:val="0060393B"/>
    <w:rsid w:val="00603BB1"/>
    <w:rsid w:val="00603BDF"/>
    <w:rsid w:val="00603D4E"/>
    <w:rsid w:val="00604073"/>
    <w:rsid w:val="00604841"/>
    <w:rsid w:val="00604A86"/>
    <w:rsid w:val="00604D73"/>
    <w:rsid w:val="00604E6A"/>
    <w:rsid w:val="00604EC2"/>
    <w:rsid w:val="006050F9"/>
    <w:rsid w:val="00605356"/>
    <w:rsid w:val="006056DD"/>
    <w:rsid w:val="006056EB"/>
    <w:rsid w:val="00605732"/>
    <w:rsid w:val="0060578D"/>
    <w:rsid w:val="0060590B"/>
    <w:rsid w:val="00605BED"/>
    <w:rsid w:val="00605D3A"/>
    <w:rsid w:val="00605DB2"/>
    <w:rsid w:val="006065A9"/>
    <w:rsid w:val="00606AFC"/>
    <w:rsid w:val="00606B4D"/>
    <w:rsid w:val="00606BE6"/>
    <w:rsid w:val="00606D72"/>
    <w:rsid w:val="006071A1"/>
    <w:rsid w:val="00607306"/>
    <w:rsid w:val="00607915"/>
    <w:rsid w:val="00607D9D"/>
    <w:rsid w:val="006100FE"/>
    <w:rsid w:val="00610407"/>
    <w:rsid w:val="0061065C"/>
    <w:rsid w:val="0061098C"/>
    <w:rsid w:val="00610B25"/>
    <w:rsid w:val="00610C22"/>
    <w:rsid w:val="00610CFE"/>
    <w:rsid w:val="00611083"/>
    <w:rsid w:val="006116B7"/>
    <w:rsid w:val="00611BBC"/>
    <w:rsid w:val="00611DF6"/>
    <w:rsid w:val="0061216C"/>
    <w:rsid w:val="0061273F"/>
    <w:rsid w:val="00612992"/>
    <w:rsid w:val="006129AA"/>
    <w:rsid w:val="00612C15"/>
    <w:rsid w:val="00612E88"/>
    <w:rsid w:val="00612F73"/>
    <w:rsid w:val="00613167"/>
    <w:rsid w:val="00613189"/>
    <w:rsid w:val="006132DD"/>
    <w:rsid w:val="0061334F"/>
    <w:rsid w:val="006133EE"/>
    <w:rsid w:val="0061342A"/>
    <w:rsid w:val="00613738"/>
    <w:rsid w:val="00613854"/>
    <w:rsid w:val="00613919"/>
    <w:rsid w:val="00613ADE"/>
    <w:rsid w:val="00613BA8"/>
    <w:rsid w:val="00613D36"/>
    <w:rsid w:val="00614207"/>
    <w:rsid w:val="0061433F"/>
    <w:rsid w:val="006143FA"/>
    <w:rsid w:val="00614577"/>
    <w:rsid w:val="006147B4"/>
    <w:rsid w:val="00614826"/>
    <w:rsid w:val="00614924"/>
    <w:rsid w:val="00614A0B"/>
    <w:rsid w:val="00614C2B"/>
    <w:rsid w:val="00614FB5"/>
    <w:rsid w:val="00614FD9"/>
    <w:rsid w:val="00615353"/>
    <w:rsid w:val="006153C3"/>
    <w:rsid w:val="006153EF"/>
    <w:rsid w:val="00615484"/>
    <w:rsid w:val="0061575C"/>
    <w:rsid w:val="00615951"/>
    <w:rsid w:val="00615A53"/>
    <w:rsid w:val="00615AAB"/>
    <w:rsid w:val="00615DD3"/>
    <w:rsid w:val="006160FB"/>
    <w:rsid w:val="00616163"/>
    <w:rsid w:val="0061633F"/>
    <w:rsid w:val="006163F2"/>
    <w:rsid w:val="00616851"/>
    <w:rsid w:val="006168B7"/>
    <w:rsid w:val="00616958"/>
    <w:rsid w:val="00616C57"/>
    <w:rsid w:val="00616EC9"/>
    <w:rsid w:val="00616FC4"/>
    <w:rsid w:val="00617154"/>
    <w:rsid w:val="0061720A"/>
    <w:rsid w:val="006172A6"/>
    <w:rsid w:val="00617548"/>
    <w:rsid w:val="006175DE"/>
    <w:rsid w:val="00617651"/>
    <w:rsid w:val="006178AF"/>
    <w:rsid w:val="0061795C"/>
    <w:rsid w:val="00617D23"/>
    <w:rsid w:val="00617F36"/>
    <w:rsid w:val="00620345"/>
    <w:rsid w:val="00620380"/>
    <w:rsid w:val="006203E2"/>
    <w:rsid w:val="00620784"/>
    <w:rsid w:val="006208C1"/>
    <w:rsid w:val="00620D08"/>
    <w:rsid w:val="0062108D"/>
    <w:rsid w:val="00621595"/>
    <w:rsid w:val="00621660"/>
    <w:rsid w:val="00621B55"/>
    <w:rsid w:val="00621C69"/>
    <w:rsid w:val="00621D07"/>
    <w:rsid w:val="00621F14"/>
    <w:rsid w:val="0062214E"/>
    <w:rsid w:val="006221EA"/>
    <w:rsid w:val="006222CC"/>
    <w:rsid w:val="006226A6"/>
    <w:rsid w:val="00622702"/>
    <w:rsid w:val="0062279B"/>
    <w:rsid w:val="006229B1"/>
    <w:rsid w:val="00622ACD"/>
    <w:rsid w:val="00622CF3"/>
    <w:rsid w:val="00623133"/>
    <w:rsid w:val="006234B1"/>
    <w:rsid w:val="00623835"/>
    <w:rsid w:val="00623880"/>
    <w:rsid w:val="006238A1"/>
    <w:rsid w:val="006242AC"/>
    <w:rsid w:val="006242D1"/>
    <w:rsid w:val="00624816"/>
    <w:rsid w:val="00624A64"/>
    <w:rsid w:val="00624AF8"/>
    <w:rsid w:val="00624D44"/>
    <w:rsid w:val="00624E58"/>
    <w:rsid w:val="00624F1F"/>
    <w:rsid w:val="0062506A"/>
    <w:rsid w:val="006250B2"/>
    <w:rsid w:val="00625247"/>
    <w:rsid w:val="00625248"/>
    <w:rsid w:val="0062545B"/>
    <w:rsid w:val="00625ED6"/>
    <w:rsid w:val="00625EE1"/>
    <w:rsid w:val="00626176"/>
    <w:rsid w:val="0062624A"/>
    <w:rsid w:val="006263B8"/>
    <w:rsid w:val="0062657F"/>
    <w:rsid w:val="0062696F"/>
    <w:rsid w:val="00626A7B"/>
    <w:rsid w:val="00626C03"/>
    <w:rsid w:val="00626C6E"/>
    <w:rsid w:val="00626D42"/>
    <w:rsid w:val="00626E17"/>
    <w:rsid w:val="00626EEB"/>
    <w:rsid w:val="0062731B"/>
    <w:rsid w:val="00627476"/>
    <w:rsid w:val="00627700"/>
    <w:rsid w:val="00627782"/>
    <w:rsid w:val="00627904"/>
    <w:rsid w:val="00627BA2"/>
    <w:rsid w:val="00627CF5"/>
    <w:rsid w:val="00627F23"/>
    <w:rsid w:val="00627F32"/>
    <w:rsid w:val="0063019F"/>
    <w:rsid w:val="006301EA"/>
    <w:rsid w:val="006301FF"/>
    <w:rsid w:val="00630350"/>
    <w:rsid w:val="006303CB"/>
    <w:rsid w:val="00630835"/>
    <w:rsid w:val="006308C2"/>
    <w:rsid w:val="006309CE"/>
    <w:rsid w:val="006309E9"/>
    <w:rsid w:val="00630C0B"/>
    <w:rsid w:val="00630E80"/>
    <w:rsid w:val="00630E86"/>
    <w:rsid w:val="006310D2"/>
    <w:rsid w:val="006310E2"/>
    <w:rsid w:val="006312A4"/>
    <w:rsid w:val="0063144E"/>
    <w:rsid w:val="006314F8"/>
    <w:rsid w:val="006315E9"/>
    <w:rsid w:val="00631617"/>
    <w:rsid w:val="00631CBD"/>
    <w:rsid w:val="00631E97"/>
    <w:rsid w:val="00631FA7"/>
    <w:rsid w:val="00631FC8"/>
    <w:rsid w:val="00632437"/>
    <w:rsid w:val="00632584"/>
    <w:rsid w:val="0063261D"/>
    <w:rsid w:val="006330E7"/>
    <w:rsid w:val="00633256"/>
    <w:rsid w:val="00633321"/>
    <w:rsid w:val="0063348C"/>
    <w:rsid w:val="006335BE"/>
    <w:rsid w:val="006336ED"/>
    <w:rsid w:val="00633999"/>
    <w:rsid w:val="006339C9"/>
    <w:rsid w:val="00633EAE"/>
    <w:rsid w:val="00633F0F"/>
    <w:rsid w:val="00633F38"/>
    <w:rsid w:val="00634076"/>
    <w:rsid w:val="006341C0"/>
    <w:rsid w:val="00634203"/>
    <w:rsid w:val="006342BC"/>
    <w:rsid w:val="00634320"/>
    <w:rsid w:val="0063473D"/>
    <w:rsid w:val="00634890"/>
    <w:rsid w:val="00634B3D"/>
    <w:rsid w:val="00634B7F"/>
    <w:rsid w:val="00634EAD"/>
    <w:rsid w:val="00634F8B"/>
    <w:rsid w:val="00635059"/>
    <w:rsid w:val="006352B9"/>
    <w:rsid w:val="006353C1"/>
    <w:rsid w:val="006354C8"/>
    <w:rsid w:val="0063555F"/>
    <w:rsid w:val="00635A01"/>
    <w:rsid w:val="00635DBC"/>
    <w:rsid w:val="00635E47"/>
    <w:rsid w:val="00635EAA"/>
    <w:rsid w:val="006360FE"/>
    <w:rsid w:val="0063631A"/>
    <w:rsid w:val="00636483"/>
    <w:rsid w:val="00636577"/>
    <w:rsid w:val="0063677E"/>
    <w:rsid w:val="006368F1"/>
    <w:rsid w:val="00636A55"/>
    <w:rsid w:val="00636CCD"/>
    <w:rsid w:val="00636E1F"/>
    <w:rsid w:val="006372A7"/>
    <w:rsid w:val="00637436"/>
    <w:rsid w:val="0063755D"/>
    <w:rsid w:val="00637796"/>
    <w:rsid w:val="00637A50"/>
    <w:rsid w:val="00637AB5"/>
    <w:rsid w:val="00637B89"/>
    <w:rsid w:val="0064081E"/>
    <w:rsid w:val="00640861"/>
    <w:rsid w:val="00640946"/>
    <w:rsid w:val="00640958"/>
    <w:rsid w:val="00640B21"/>
    <w:rsid w:val="00640BFB"/>
    <w:rsid w:val="00640D0C"/>
    <w:rsid w:val="00640D9F"/>
    <w:rsid w:val="00640EE5"/>
    <w:rsid w:val="00640F15"/>
    <w:rsid w:val="0064107F"/>
    <w:rsid w:val="00641469"/>
    <w:rsid w:val="006416A7"/>
    <w:rsid w:val="006417B8"/>
    <w:rsid w:val="00641890"/>
    <w:rsid w:val="00641AF7"/>
    <w:rsid w:val="00641C66"/>
    <w:rsid w:val="00641E1B"/>
    <w:rsid w:val="00641E20"/>
    <w:rsid w:val="00641F9F"/>
    <w:rsid w:val="0064232B"/>
    <w:rsid w:val="006424E0"/>
    <w:rsid w:val="0064281B"/>
    <w:rsid w:val="00642886"/>
    <w:rsid w:val="00642A92"/>
    <w:rsid w:val="00642A9B"/>
    <w:rsid w:val="00642B4C"/>
    <w:rsid w:val="00642E25"/>
    <w:rsid w:val="00642F14"/>
    <w:rsid w:val="00643127"/>
    <w:rsid w:val="0064355A"/>
    <w:rsid w:val="00643AC8"/>
    <w:rsid w:val="00643CB4"/>
    <w:rsid w:val="00643D30"/>
    <w:rsid w:val="00643FD2"/>
    <w:rsid w:val="00644242"/>
    <w:rsid w:val="00644362"/>
    <w:rsid w:val="00644464"/>
    <w:rsid w:val="00644664"/>
    <w:rsid w:val="006446BB"/>
    <w:rsid w:val="00644702"/>
    <w:rsid w:val="006447B5"/>
    <w:rsid w:val="006447F7"/>
    <w:rsid w:val="00644A89"/>
    <w:rsid w:val="00644ABE"/>
    <w:rsid w:val="00644B7B"/>
    <w:rsid w:val="00644C30"/>
    <w:rsid w:val="00644D70"/>
    <w:rsid w:val="00645136"/>
    <w:rsid w:val="00645426"/>
    <w:rsid w:val="00645476"/>
    <w:rsid w:val="00645629"/>
    <w:rsid w:val="006457E7"/>
    <w:rsid w:val="006460A5"/>
    <w:rsid w:val="00646217"/>
    <w:rsid w:val="006462D0"/>
    <w:rsid w:val="006463E2"/>
    <w:rsid w:val="00646407"/>
    <w:rsid w:val="0064655A"/>
    <w:rsid w:val="0064661B"/>
    <w:rsid w:val="006468F3"/>
    <w:rsid w:val="0064697D"/>
    <w:rsid w:val="0064705C"/>
    <w:rsid w:val="006470C0"/>
    <w:rsid w:val="006470D2"/>
    <w:rsid w:val="0064736E"/>
    <w:rsid w:val="00647541"/>
    <w:rsid w:val="006476D1"/>
    <w:rsid w:val="006477A4"/>
    <w:rsid w:val="006478F8"/>
    <w:rsid w:val="006479B7"/>
    <w:rsid w:val="00647B69"/>
    <w:rsid w:val="00647CF0"/>
    <w:rsid w:val="00647E9B"/>
    <w:rsid w:val="00647F63"/>
    <w:rsid w:val="00647F73"/>
    <w:rsid w:val="006503E2"/>
    <w:rsid w:val="006504AF"/>
    <w:rsid w:val="0065059A"/>
    <w:rsid w:val="006506DF"/>
    <w:rsid w:val="006507FA"/>
    <w:rsid w:val="00650811"/>
    <w:rsid w:val="00650B02"/>
    <w:rsid w:val="00650D41"/>
    <w:rsid w:val="00650FDF"/>
    <w:rsid w:val="0065109C"/>
    <w:rsid w:val="00651399"/>
    <w:rsid w:val="00651543"/>
    <w:rsid w:val="0065173C"/>
    <w:rsid w:val="006517C0"/>
    <w:rsid w:val="0065180A"/>
    <w:rsid w:val="00651892"/>
    <w:rsid w:val="00651901"/>
    <w:rsid w:val="00651A40"/>
    <w:rsid w:val="00651AFA"/>
    <w:rsid w:val="00651C47"/>
    <w:rsid w:val="00651E0B"/>
    <w:rsid w:val="00651FEF"/>
    <w:rsid w:val="0065203E"/>
    <w:rsid w:val="0065206F"/>
    <w:rsid w:val="00652152"/>
    <w:rsid w:val="006529D0"/>
    <w:rsid w:val="00652C35"/>
    <w:rsid w:val="00652CBF"/>
    <w:rsid w:val="00653029"/>
    <w:rsid w:val="006530F0"/>
    <w:rsid w:val="0065337F"/>
    <w:rsid w:val="006533FC"/>
    <w:rsid w:val="0065356B"/>
    <w:rsid w:val="00654049"/>
    <w:rsid w:val="0065406D"/>
    <w:rsid w:val="0065449A"/>
    <w:rsid w:val="0065459F"/>
    <w:rsid w:val="006545A7"/>
    <w:rsid w:val="00654ABD"/>
    <w:rsid w:val="00654E43"/>
    <w:rsid w:val="00654ECF"/>
    <w:rsid w:val="00654EF1"/>
    <w:rsid w:val="0065549E"/>
    <w:rsid w:val="0065579C"/>
    <w:rsid w:val="006557DD"/>
    <w:rsid w:val="0065583B"/>
    <w:rsid w:val="0065590D"/>
    <w:rsid w:val="00655974"/>
    <w:rsid w:val="00655BEA"/>
    <w:rsid w:val="00655FE4"/>
    <w:rsid w:val="00656118"/>
    <w:rsid w:val="0065624E"/>
    <w:rsid w:val="006567D6"/>
    <w:rsid w:val="006568CB"/>
    <w:rsid w:val="00656B34"/>
    <w:rsid w:val="00656CB7"/>
    <w:rsid w:val="00656CCE"/>
    <w:rsid w:val="00657358"/>
    <w:rsid w:val="0065738E"/>
    <w:rsid w:val="0065753A"/>
    <w:rsid w:val="00657B23"/>
    <w:rsid w:val="00657BBF"/>
    <w:rsid w:val="00657BC9"/>
    <w:rsid w:val="00657D4D"/>
    <w:rsid w:val="00657FA1"/>
    <w:rsid w:val="0066012A"/>
    <w:rsid w:val="0066037B"/>
    <w:rsid w:val="006604EA"/>
    <w:rsid w:val="00660861"/>
    <w:rsid w:val="006608A9"/>
    <w:rsid w:val="00660D29"/>
    <w:rsid w:val="00660E0E"/>
    <w:rsid w:val="00660F67"/>
    <w:rsid w:val="00661353"/>
    <w:rsid w:val="00661591"/>
    <w:rsid w:val="006616AA"/>
    <w:rsid w:val="006617D1"/>
    <w:rsid w:val="00661C26"/>
    <w:rsid w:val="00661C35"/>
    <w:rsid w:val="00661C58"/>
    <w:rsid w:val="00661E35"/>
    <w:rsid w:val="0066202C"/>
    <w:rsid w:val="006620ED"/>
    <w:rsid w:val="0066229C"/>
    <w:rsid w:val="006623EB"/>
    <w:rsid w:val="0066262B"/>
    <w:rsid w:val="00662752"/>
    <w:rsid w:val="00662E1D"/>
    <w:rsid w:val="00662FA3"/>
    <w:rsid w:val="00663158"/>
    <w:rsid w:val="00663404"/>
    <w:rsid w:val="006635DC"/>
    <w:rsid w:val="00663621"/>
    <w:rsid w:val="0066379B"/>
    <w:rsid w:val="006637B4"/>
    <w:rsid w:val="006638BB"/>
    <w:rsid w:val="0066392E"/>
    <w:rsid w:val="00663A8E"/>
    <w:rsid w:val="00663AEE"/>
    <w:rsid w:val="00663D1B"/>
    <w:rsid w:val="00663E1F"/>
    <w:rsid w:val="00663F05"/>
    <w:rsid w:val="00663FD4"/>
    <w:rsid w:val="0066410F"/>
    <w:rsid w:val="0066427E"/>
    <w:rsid w:val="00664348"/>
    <w:rsid w:val="0066439F"/>
    <w:rsid w:val="006644E9"/>
    <w:rsid w:val="006644F6"/>
    <w:rsid w:val="006644F7"/>
    <w:rsid w:val="006644FA"/>
    <w:rsid w:val="00664511"/>
    <w:rsid w:val="0066480C"/>
    <w:rsid w:val="0066481F"/>
    <w:rsid w:val="006648AF"/>
    <w:rsid w:val="00664EB0"/>
    <w:rsid w:val="00664F55"/>
    <w:rsid w:val="00664FD8"/>
    <w:rsid w:val="0066514E"/>
    <w:rsid w:val="006651A1"/>
    <w:rsid w:val="00665260"/>
    <w:rsid w:val="006652C8"/>
    <w:rsid w:val="006652EA"/>
    <w:rsid w:val="006652FF"/>
    <w:rsid w:val="00665766"/>
    <w:rsid w:val="006658D1"/>
    <w:rsid w:val="00665B83"/>
    <w:rsid w:val="00665BE3"/>
    <w:rsid w:val="00665CF4"/>
    <w:rsid w:val="00665E3F"/>
    <w:rsid w:val="00665EBE"/>
    <w:rsid w:val="00665ED6"/>
    <w:rsid w:val="00665F58"/>
    <w:rsid w:val="00666040"/>
    <w:rsid w:val="00666474"/>
    <w:rsid w:val="00666687"/>
    <w:rsid w:val="0066692B"/>
    <w:rsid w:val="00666C8B"/>
    <w:rsid w:val="00666CAE"/>
    <w:rsid w:val="006671FB"/>
    <w:rsid w:val="0066722F"/>
    <w:rsid w:val="00667241"/>
    <w:rsid w:val="006672B5"/>
    <w:rsid w:val="00667360"/>
    <w:rsid w:val="006677D3"/>
    <w:rsid w:val="00667807"/>
    <w:rsid w:val="00667B29"/>
    <w:rsid w:val="00667CCF"/>
    <w:rsid w:val="00667D2F"/>
    <w:rsid w:val="00670133"/>
    <w:rsid w:val="00670307"/>
    <w:rsid w:val="006705EF"/>
    <w:rsid w:val="00670609"/>
    <w:rsid w:val="00670803"/>
    <w:rsid w:val="00670943"/>
    <w:rsid w:val="00670D48"/>
    <w:rsid w:val="00670D86"/>
    <w:rsid w:val="00670E18"/>
    <w:rsid w:val="00670E76"/>
    <w:rsid w:val="006714DE"/>
    <w:rsid w:val="00671538"/>
    <w:rsid w:val="00671752"/>
    <w:rsid w:val="00671CE0"/>
    <w:rsid w:val="00671ECA"/>
    <w:rsid w:val="00671ECE"/>
    <w:rsid w:val="006721DA"/>
    <w:rsid w:val="00672200"/>
    <w:rsid w:val="006724D8"/>
    <w:rsid w:val="006724F3"/>
    <w:rsid w:val="0067263E"/>
    <w:rsid w:val="00672C38"/>
    <w:rsid w:val="00672D8F"/>
    <w:rsid w:val="00673069"/>
    <w:rsid w:val="00673784"/>
    <w:rsid w:val="006737D1"/>
    <w:rsid w:val="006738BA"/>
    <w:rsid w:val="00673A69"/>
    <w:rsid w:val="00673B92"/>
    <w:rsid w:val="00673D45"/>
    <w:rsid w:val="00673DC3"/>
    <w:rsid w:val="0067400B"/>
    <w:rsid w:val="006740BE"/>
    <w:rsid w:val="006740DC"/>
    <w:rsid w:val="006742B3"/>
    <w:rsid w:val="00674475"/>
    <w:rsid w:val="006744C3"/>
    <w:rsid w:val="006745E9"/>
    <w:rsid w:val="0067466B"/>
    <w:rsid w:val="006747E4"/>
    <w:rsid w:val="006749D5"/>
    <w:rsid w:val="00674AD0"/>
    <w:rsid w:val="00674EF4"/>
    <w:rsid w:val="006751ED"/>
    <w:rsid w:val="006752D5"/>
    <w:rsid w:val="006752DB"/>
    <w:rsid w:val="006753F8"/>
    <w:rsid w:val="0067577E"/>
    <w:rsid w:val="00675AFC"/>
    <w:rsid w:val="00675F3D"/>
    <w:rsid w:val="006760C3"/>
    <w:rsid w:val="0067637E"/>
    <w:rsid w:val="0067645B"/>
    <w:rsid w:val="0067648B"/>
    <w:rsid w:val="006768E0"/>
    <w:rsid w:val="006769BB"/>
    <w:rsid w:val="00676AE4"/>
    <w:rsid w:val="00676DD8"/>
    <w:rsid w:val="00677065"/>
    <w:rsid w:val="006772DE"/>
    <w:rsid w:val="006772FD"/>
    <w:rsid w:val="0067766E"/>
    <w:rsid w:val="00677C28"/>
    <w:rsid w:val="00677D5F"/>
    <w:rsid w:val="00677E35"/>
    <w:rsid w:val="00677FDE"/>
    <w:rsid w:val="00677FE6"/>
    <w:rsid w:val="0068028A"/>
    <w:rsid w:val="00680E46"/>
    <w:rsid w:val="006815BF"/>
    <w:rsid w:val="006816E0"/>
    <w:rsid w:val="006819CA"/>
    <w:rsid w:val="00681FE8"/>
    <w:rsid w:val="006828C0"/>
    <w:rsid w:val="00682919"/>
    <w:rsid w:val="006829DF"/>
    <w:rsid w:val="00682F46"/>
    <w:rsid w:val="00682FBD"/>
    <w:rsid w:val="00683015"/>
    <w:rsid w:val="0068345C"/>
    <w:rsid w:val="0068369E"/>
    <w:rsid w:val="006836EF"/>
    <w:rsid w:val="006837C5"/>
    <w:rsid w:val="006838F1"/>
    <w:rsid w:val="00683A0F"/>
    <w:rsid w:val="00683A3B"/>
    <w:rsid w:val="00683A48"/>
    <w:rsid w:val="00683C35"/>
    <w:rsid w:val="00683F95"/>
    <w:rsid w:val="006842D5"/>
    <w:rsid w:val="00684499"/>
    <w:rsid w:val="0068462F"/>
    <w:rsid w:val="00684713"/>
    <w:rsid w:val="00684722"/>
    <w:rsid w:val="00684D1E"/>
    <w:rsid w:val="00684EFE"/>
    <w:rsid w:val="006850CC"/>
    <w:rsid w:val="00685535"/>
    <w:rsid w:val="00685A18"/>
    <w:rsid w:val="00685AF4"/>
    <w:rsid w:val="00685E1F"/>
    <w:rsid w:val="006862AD"/>
    <w:rsid w:val="0068631C"/>
    <w:rsid w:val="0068659F"/>
    <w:rsid w:val="00686A5E"/>
    <w:rsid w:val="00686BC2"/>
    <w:rsid w:val="00686C77"/>
    <w:rsid w:val="00686CEA"/>
    <w:rsid w:val="0068715C"/>
    <w:rsid w:val="006872BD"/>
    <w:rsid w:val="006875D7"/>
    <w:rsid w:val="00687880"/>
    <w:rsid w:val="00687AA9"/>
    <w:rsid w:val="00687AB5"/>
    <w:rsid w:val="00687ADA"/>
    <w:rsid w:val="00687E40"/>
    <w:rsid w:val="00687E8F"/>
    <w:rsid w:val="00690515"/>
    <w:rsid w:val="006907B0"/>
    <w:rsid w:val="006907DE"/>
    <w:rsid w:val="00690B7B"/>
    <w:rsid w:val="00690E44"/>
    <w:rsid w:val="00690E70"/>
    <w:rsid w:val="00690EA9"/>
    <w:rsid w:val="00690F49"/>
    <w:rsid w:val="00690F50"/>
    <w:rsid w:val="00690FE0"/>
    <w:rsid w:val="0069132A"/>
    <w:rsid w:val="0069148B"/>
    <w:rsid w:val="0069166A"/>
    <w:rsid w:val="00691C57"/>
    <w:rsid w:val="00691D89"/>
    <w:rsid w:val="00692091"/>
    <w:rsid w:val="006922CD"/>
    <w:rsid w:val="006923A0"/>
    <w:rsid w:val="0069240A"/>
    <w:rsid w:val="006924B3"/>
    <w:rsid w:val="00692607"/>
    <w:rsid w:val="0069262C"/>
    <w:rsid w:val="00692965"/>
    <w:rsid w:val="006929C0"/>
    <w:rsid w:val="00692B51"/>
    <w:rsid w:val="00692C56"/>
    <w:rsid w:val="00692CF9"/>
    <w:rsid w:val="00692E46"/>
    <w:rsid w:val="00692E97"/>
    <w:rsid w:val="00692F67"/>
    <w:rsid w:val="0069324B"/>
    <w:rsid w:val="006933A4"/>
    <w:rsid w:val="006933B5"/>
    <w:rsid w:val="00693426"/>
    <w:rsid w:val="00693919"/>
    <w:rsid w:val="00693994"/>
    <w:rsid w:val="00693A4E"/>
    <w:rsid w:val="00693A70"/>
    <w:rsid w:val="00693A82"/>
    <w:rsid w:val="00693AC8"/>
    <w:rsid w:val="00693C4F"/>
    <w:rsid w:val="00693F6B"/>
    <w:rsid w:val="00693FA7"/>
    <w:rsid w:val="00693FFB"/>
    <w:rsid w:val="006940A2"/>
    <w:rsid w:val="006943FE"/>
    <w:rsid w:val="0069441C"/>
    <w:rsid w:val="0069462E"/>
    <w:rsid w:val="00694790"/>
    <w:rsid w:val="00694944"/>
    <w:rsid w:val="00694DB6"/>
    <w:rsid w:val="00694E8C"/>
    <w:rsid w:val="00695253"/>
    <w:rsid w:val="00695270"/>
    <w:rsid w:val="0069539D"/>
    <w:rsid w:val="006953CB"/>
    <w:rsid w:val="00695637"/>
    <w:rsid w:val="00695DBE"/>
    <w:rsid w:val="00695FD8"/>
    <w:rsid w:val="006961FF"/>
    <w:rsid w:val="006962FC"/>
    <w:rsid w:val="00696AB5"/>
    <w:rsid w:val="00696ADC"/>
    <w:rsid w:val="00696B68"/>
    <w:rsid w:val="00697155"/>
    <w:rsid w:val="00697267"/>
    <w:rsid w:val="0069730E"/>
    <w:rsid w:val="0069773E"/>
    <w:rsid w:val="006979C0"/>
    <w:rsid w:val="00697AF1"/>
    <w:rsid w:val="00697C50"/>
    <w:rsid w:val="00697DB4"/>
    <w:rsid w:val="006A00A8"/>
    <w:rsid w:val="006A0177"/>
    <w:rsid w:val="006A07AF"/>
    <w:rsid w:val="006A089C"/>
    <w:rsid w:val="006A0B4D"/>
    <w:rsid w:val="006A0EBD"/>
    <w:rsid w:val="006A1306"/>
    <w:rsid w:val="006A13EB"/>
    <w:rsid w:val="006A1791"/>
    <w:rsid w:val="006A180F"/>
    <w:rsid w:val="006A1B75"/>
    <w:rsid w:val="006A1D03"/>
    <w:rsid w:val="006A1E29"/>
    <w:rsid w:val="006A20D7"/>
    <w:rsid w:val="006A21A7"/>
    <w:rsid w:val="006A21E9"/>
    <w:rsid w:val="006A2299"/>
    <w:rsid w:val="006A22F5"/>
    <w:rsid w:val="006A2362"/>
    <w:rsid w:val="006A2542"/>
    <w:rsid w:val="006A2868"/>
    <w:rsid w:val="006A28C2"/>
    <w:rsid w:val="006A2AC1"/>
    <w:rsid w:val="006A2B3A"/>
    <w:rsid w:val="006A2B6C"/>
    <w:rsid w:val="006A2FD5"/>
    <w:rsid w:val="006A3405"/>
    <w:rsid w:val="006A342D"/>
    <w:rsid w:val="006A372D"/>
    <w:rsid w:val="006A3B81"/>
    <w:rsid w:val="006A3B8D"/>
    <w:rsid w:val="006A3C42"/>
    <w:rsid w:val="006A3C91"/>
    <w:rsid w:val="006A3F17"/>
    <w:rsid w:val="006A3FEC"/>
    <w:rsid w:val="006A40C8"/>
    <w:rsid w:val="006A4434"/>
    <w:rsid w:val="006A4480"/>
    <w:rsid w:val="006A4553"/>
    <w:rsid w:val="006A467D"/>
    <w:rsid w:val="006A480A"/>
    <w:rsid w:val="006A4A43"/>
    <w:rsid w:val="006A4B41"/>
    <w:rsid w:val="006A4E68"/>
    <w:rsid w:val="006A4FD3"/>
    <w:rsid w:val="006A520F"/>
    <w:rsid w:val="006A5223"/>
    <w:rsid w:val="006A52F1"/>
    <w:rsid w:val="006A55DA"/>
    <w:rsid w:val="006A563C"/>
    <w:rsid w:val="006A57F5"/>
    <w:rsid w:val="006A5A85"/>
    <w:rsid w:val="006A5ABB"/>
    <w:rsid w:val="006A6207"/>
    <w:rsid w:val="006A62D2"/>
    <w:rsid w:val="006A63A0"/>
    <w:rsid w:val="006A644A"/>
    <w:rsid w:val="006A64F1"/>
    <w:rsid w:val="006A6609"/>
    <w:rsid w:val="006A6857"/>
    <w:rsid w:val="006A6A16"/>
    <w:rsid w:val="006A6B8C"/>
    <w:rsid w:val="006A6CAD"/>
    <w:rsid w:val="006A6D6F"/>
    <w:rsid w:val="006A6EF0"/>
    <w:rsid w:val="006A6F85"/>
    <w:rsid w:val="006A7051"/>
    <w:rsid w:val="006A70DA"/>
    <w:rsid w:val="006A7236"/>
    <w:rsid w:val="006A72A4"/>
    <w:rsid w:val="006A739F"/>
    <w:rsid w:val="006A77A3"/>
    <w:rsid w:val="006A77AE"/>
    <w:rsid w:val="006A7A24"/>
    <w:rsid w:val="006B00CE"/>
    <w:rsid w:val="006B0129"/>
    <w:rsid w:val="006B016D"/>
    <w:rsid w:val="006B0193"/>
    <w:rsid w:val="006B03A2"/>
    <w:rsid w:val="006B03B2"/>
    <w:rsid w:val="006B0691"/>
    <w:rsid w:val="006B0802"/>
    <w:rsid w:val="006B082A"/>
    <w:rsid w:val="006B0BCD"/>
    <w:rsid w:val="006B0FDC"/>
    <w:rsid w:val="006B10EA"/>
    <w:rsid w:val="006B1274"/>
    <w:rsid w:val="006B1403"/>
    <w:rsid w:val="006B140A"/>
    <w:rsid w:val="006B1CD4"/>
    <w:rsid w:val="006B1D0C"/>
    <w:rsid w:val="006B1D25"/>
    <w:rsid w:val="006B1DF6"/>
    <w:rsid w:val="006B1EE7"/>
    <w:rsid w:val="006B2208"/>
    <w:rsid w:val="006B220B"/>
    <w:rsid w:val="006B2360"/>
    <w:rsid w:val="006B2628"/>
    <w:rsid w:val="006B2897"/>
    <w:rsid w:val="006B2A0C"/>
    <w:rsid w:val="006B2B3E"/>
    <w:rsid w:val="006B2C79"/>
    <w:rsid w:val="006B2FD5"/>
    <w:rsid w:val="006B2FF5"/>
    <w:rsid w:val="006B307E"/>
    <w:rsid w:val="006B31C9"/>
    <w:rsid w:val="006B331B"/>
    <w:rsid w:val="006B34F9"/>
    <w:rsid w:val="006B351A"/>
    <w:rsid w:val="006B388D"/>
    <w:rsid w:val="006B38F4"/>
    <w:rsid w:val="006B3951"/>
    <w:rsid w:val="006B3C80"/>
    <w:rsid w:val="006B3D6B"/>
    <w:rsid w:val="006B3E16"/>
    <w:rsid w:val="006B3FE6"/>
    <w:rsid w:val="006B41F1"/>
    <w:rsid w:val="006B4588"/>
    <w:rsid w:val="006B46D2"/>
    <w:rsid w:val="006B47F7"/>
    <w:rsid w:val="006B48F2"/>
    <w:rsid w:val="006B4BCC"/>
    <w:rsid w:val="006B5039"/>
    <w:rsid w:val="006B5074"/>
    <w:rsid w:val="006B509E"/>
    <w:rsid w:val="006B5366"/>
    <w:rsid w:val="006B5524"/>
    <w:rsid w:val="006B5A04"/>
    <w:rsid w:val="006B5AC1"/>
    <w:rsid w:val="006B5AF8"/>
    <w:rsid w:val="006B5BC2"/>
    <w:rsid w:val="006B5BF9"/>
    <w:rsid w:val="006B5CFC"/>
    <w:rsid w:val="006B603C"/>
    <w:rsid w:val="006B608A"/>
    <w:rsid w:val="006B6149"/>
    <w:rsid w:val="006B614C"/>
    <w:rsid w:val="006B654A"/>
    <w:rsid w:val="006B6747"/>
    <w:rsid w:val="006B67A5"/>
    <w:rsid w:val="006B68E5"/>
    <w:rsid w:val="006B6A7E"/>
    <w:rsid w:val="006B6E55"/>
    <w:rsid w:val="006B6F7E"/>
    <w:rsid w:val="006B7729"/>
    <w:rsid w:val="006B789B"/>
    <w:rsid w:val="006B7965"/>
    <w:rsid w:val="006B7B32"/>
    <w:rsid w:val="006B7E29"/>
    <w:rsid w:val="006C0335"/>
    <w:rsid w:val="006C0475"/>
    <w:rsid w:val="006C0644"/>
    <w:rsid w:val="006C084B"/>
    <w:rsid w:val="006C0B44"/>
    <w:rsid w:val="006C0BD3"/>
    <w:rsid w:val="006C0D47"/>
    <w:rsid w:val="006C110D"/>
    <w:rsid w:val="006C1115"/>
    <w:rsid w:val="006C11FF"/>
    <w:rsid w:val="006C1419"/>
    <w:rsid w:val="006C14B7"/>
    <w:rsid w:val="006C16EA"/>
    <w:rsid w:val="006C186B"/>
    <w:rsid w:val="006C19AF"/>
    <w:rsid w:val="006C19DD"/>
    <w:rsid w:val="006C1F52"/>
    <w:rsid w:val="006C1FE4"/>
    <w:rsid w:val="006C2468"/>
    <w:rsid w:val="006C2555"/>
    <w:rsid w:val="006C2567"/>
    <w:rsid w:val="006C264E"/>
    <w:rsid w:val="006C283E"/>
    <w:rsid w:val="006C2B15"/>
    <w:rsid w:val="006C2B35"/>
    <w:rsid w:val="006C2B4C"/>
    <w:rsid w:val="006C2BD9"/>
    <w:rsid w:val="006C2D3E"/>
    <w:rsid w:val="006C325A"/>
    <w:rsid w:val="006C3492"/>
    <w:rsid w:val="006C35E8"/>
    <w:rsid w:val="006C37D3"/>
    <w:rsid w:val="006C3805"/>
    <w:rsid w:val="006C3C59"/>
    <w:rsid w:val="006C3CAF"/>
    <w:rsid w:val="006C3DDA"/>
    <w:rsid w:val="006C40D1"/>
    <w:rsid w:val="006C4121"/>
    <w:rsid w:val="006C4609"/>
    <w:rsid w:val="006C4716"/>
    <w:rsid w:val="006C472E"/>
    <w:rsid w:val="006C4972"/>
    <w:rsid w:val="006C49DE"/>
    <w:rsid w:val="006C4A2B"/>
    <w:rsid w:val="006C4C00"/>
    <w:rsid w:val="006C4D60"/>
    <w:rsid w:val="006C53B6"/>
    <w:rsid w:val="006C5639"/>
    <w:rsid w:val="006C566F"/>
    <w:rsid w:val="006C57AD"/>
    <w:rsid w:val="006C5998"/>
    <w:rsid w:val="006C5A1F"/>
    <w:rsid w:val="006C5B39"/>
    <w:rsid w:val="006C5ED0"/>
    <w:rsid w:val="006C5F20"/>
    <w:rsid w:val="006C60E2"/>
    <w:rsid w:val="006C61DA"/>
    <w:rsid w:val="006C626D"/>
    <w:rsid w:val="006C634C"/>
    <w:rsid w:val="006C6572"/>
    <w:rsid w:val="006C68BC"/>
    <w:rsid w:val="006C6D3A"/>
    <w:rsid w:val="006C6DC3"/>
    <w:rsid w:val="006C6DEA"/>
    <w:rsid w:val="006C6EAD"/>
    <w:rsid w:val="006C6EFE"/>
    <w:rsid w:val="006C6F4A"/>
    <w:rsid w:val="006C7049"/>
    <w:rsid w:val="006C716C"/>
    <w:rsid w:val="006C71A7"/>
    <w:rsid w:val="006C71CF"/>
    <w:rsid w:val="006C7414"/>
    <w:rsid w:val="006C7522"/>
    <w:rsid w:val="006C7540"/>
    <w:rsid w:val="006C756A"/>
    <w:rsid w:val="006C7712"/>
    <w:rsid w:val="006C7930"/>
    <w:rsid w:val="006C7C45"/>
    <w:rsid w:val="006C7CFC"/>
    <w:rsid w:val="006C7E0C"/>
    <w:rsid w:val="006D0230"/>
    <w:rsid w:val="006D0A87"/>
    <w:rsid w:val="006D0BF5"/>
    <w:rsid w:val="006D0D1D"/>
    <w:rsid w:val="006D0E29"/>
    <w:rsid w:val="006D121C"/>
    <w:rsid w:val="006D1329"/>
    <w:rsid w:val="006D14E2"/>
    <w:rsid w:val="006D161C"/>
    <w:rsid w:val="006D17BC"/>
    <w:rsid w:val="006D19AF"/>
    <w:rsid w:val="006D1BA5"/>
    <w:rsid w:val="006D1E3B"/>
    <w:rsid w:val="006D1F44"/>
    <w:rsid w:val="006D21A7"/>
    <w:rsid w:val="006D22F3"/>
    <w:rsid w:val="006D2448"/>
    <w:rsid w:val="006D2553"/>
    <w:rsid w:val="006D27E3"/>
    <w:rsid w:val="006D28C7"/>
    <w:rsid w:val="006D29D8"/>
    <w:rsid w:val="006D2B31"/>
    <w:rsid w:val="006D2BDC"/>
    <w:rsid w:val="006D2C80"/>
    <w:rsid w:val="006D2E0B"/>
    <w:rsid w:val="006D3342"/>
    <w:rsid w:val="006D342F"/>
    <w:rsid w:val="006D3505"/>
    <w:rsid w:val="006D3621"/>
    <w:rsid w:val="006D37B9"/>
    <w:rsid w:val="006D37E6"/>
    <w:rsid w:val="006D37F5"/>
    <w:rsid w:val="006D3811"/>
    <w:rsid w:val="006D38C9"/>
    <w:rsid w:val="006D3B20"/>
    <w:rsid w:val="006D3CAB"/>
    <w:rsid w:val="006D3D19"/>
    <w:rsid w:val="006D3D8E"/>
    <w:rsid w:val="006D41CB"/>
    <w:rsid w:val="006D44DA"/>
    <w:rsid w:val="006D44F0"/>
    <w:rsid w:val="006D47FE"/>
    <w:rsid w:val="006D4B1D"/>
    <w:rsid w:val="006D4C3C"/>
    <w:rsid w:val="006D5303"/>
    <w:rsid w:val="006D5457"/>
    <w:rsid w:val="006D5539"/>
    <w:rsid w:val="006D56D3"/>
    <w:rsid w:val="006D5785"/>
    <w:rsid w:val="006D57A4"/>
    <w:rsid w:val="006D59D3"/>
    <w:rsid w:val="006D5C54"/>
    <w:rsid w:val="006D5C9D"/>
    <w:rsid w:val="006D5EB3"/>
    <w:rsid w:val="006D5F83"/>
    <w:rsid w:val="006D61C1"/>
    <w:rsid w:val="006D6236"/>
    <w:rsid w:val="006D6321"/>
    <w:rsid w:val="006D6546"/>
    <w:rsid w:val="006D66A4"/>
    <w:rsid w:val="006D6851"/>
    <w:rsid w:val="006D6967"/>
    <w:rsid w:val="006D6A70"/>
    <w:rsid w:val="006D6BB1"/>
    <w:rsid w:val="006D6C38"/>
    <w:rsid w:val="006D6EF7"/>
    <w:rsid w:val="006D703A"/>
    <w:rsid w:val="006D7055"/>
    <w:rsid w:val="006D7108"/>
    <w:rsid w:val="006D72D2"/>
    <w:rsid w:val="006D7760"/>
    <w:rsid w:val="006D7A3E"/>
    <w:rsid w:val="006D7AD7"/>
    <w:rsid w:val="006D7CA3"/>
    <w:rsid w:val="006D7CB9"/>
    <w:rsid w:val="006D7F28"/>
    <w:rsid w:val="006E00A2"/>
    <w:rsid w:val="006E00D1"/>
    <w:rsid w:val="006E0287"/>
    <w:rsid w:val="006E02E1"/>
    <w:rsid w:val="006E0374"/>
    <w:rsid w:val="006E04BB"/>
    <w:rsid w:val="006E0657"/>
    <w:rsid w:val="006E0F00"/>
    <w:rsid w:val="006E1345"/>
    <w:rsid w:val="006E134C"/>
    <w:rsid w:val="006E156F"/>
    <w:rsid w:val="006E1818"/>
    <w:rsid w:val="006E19BB"/>
    <w:rsid w:val="006E1FF9"/>
    <w:rsid w:val="006E2071"/>
    <w:rsid w:val="006E20E3"/>
    <w:rsid w:val="006E23E2"/>
    <w:rsid w:val="006E2454"/>
    <w:rsid w:val="006E28EB"/>
    <w:rsid w:val="006E29A3"/>
    <w:rsid w:val="006E2CF4"/>
    <w:rsid w:val="006E301D"/>
    <w:rsid w:val="006E30FD"/>
    <w:rsid w:val="006E32B8"/>
    <w:rsid w:val="006E3553"/>
    <w:rsid w:val="006E365F"/>
    <w:rsid w:val="006E387F"/>
    <w:rsid w:val="006E38A9"/>
    <w:rsid w:val="006E38B5"/>
    <w:rsid w:val="006E393C"/>
    <w:rsid w:val="006E3A16"/>
    <w:rsid w:val="006E3B05"/>
    <w:rsid w:val="006E413B"/>
    <w:rsid w:val="006E426B"/>
    <w:rsid w:val="006E46B8"/>
    <w:rsid w:val="006E4D3D"/>
    <w:rsid w:val="006E4DDC"/>
    <w:rsid w:val="006E518E"/>
    <w:rsid w:val="006E553C"/>
    <w:rsid w:val="006E55C3"/>
    <w:rsid w:val="006E5908"/>
    <w:rsid w:val="006E5D43"/>
    <w:rsid w:val="006E6006"/>
    <w:rsid w:val="006E60C0"/>
    <w:rsid w:val="006E62E2"/>
    <w:rsid w:val="006E635E"/>
    <w:rsid w:val="006E652D"/>
    <w:rsid w:val="006E66EB"/>
    <w:rsid w:val="006E682E"/>
    <w:rsid w:val="006E6A26"/>
    <w:rsid w:val="006E6C30"/>
    <w:rsid w:val="006E6C56"/>
    <w:rsid w:val="006E6E9D"/>
    <w:rsid w:val="006E70E9"/>
    <w:rsid w:val="006E70ED"/>
    <w:rsid w:val="006E7162"/>
    <w:rsid w:val="006E738C"/>
    <w:rsid w:val="006E7538"/>
    <w:rsid w:val="006E7589"/>
    <w:rsid w:val="006E7637"/>
    <w:rsid w:val="006E7705"/>
    <w:rsid w:val="006E7778"/>
    <w:rsid w:val="006E777D"/>
    <w:rsid w:val="006E796E"/>
    <w:rsid w:val="006E7991"/>
    <w:rsid w:val="006E7CCD"/>
    <w:rsid w:val="006E7D01"/>
    <w:rsid w:val="006E7EDB"/>
    <w:rsid w:val="006F003A"/>
    <w:rsid w:val="006F0088"/>
    <w:rsid w:val="006F0170"/>
    <w:rsid w:val="006F043C"/>
    <w:rsid w:val="006F044C"/>
    <w:rsid w:val="006F0455"/>
    <w:rsid w:val="006F0B45"/>
    <w:rsid w:val="006F0D5E"/>
    <w:rsid w:val="006F107C"/>
    <w:rsid w:val="006F10EB"/>
    <w:rsid w:val="006F117A"/>
    <w:rsid w:val="006F1200"/>
    <w:rsid w:val="006F127F"/>
    <w:rsid w:val="006F145B"/>
    <w:rsid w:val="006F1510"/>
    <w:rsid w:val="006F1606"/>
    <w:rsid w:val="006F1817"/>
    <w:rsid w:val="006F1970"/>
    <w:rsid w:val="006F1D06"/>
    <w:rsid w:val="006F1ED7"/>
    <w:rsid w:val="006F2218"/>
    <w:rsid w:val="006F285D"/>
    <w:rsid w:val="006F2985"/>
    <w:rsid w:val="006F29ED"/>
    <w:rsid w:val="006F2AB9"/>
    <w:rsid w:val="006F2D67"/>
    <w:rsid w:val="006F2E05"/>
    <w:rsid w:val="006F2EEC"/>
    <w:rsid w:val="006F2F21"/>
    <w:rsid w:val="006F2F38"/>
    <w:rsid w:val="006F3170"/>
    <w:rsid w:val="006F3481"/>
    <w:rsid w:val="006F3928"/>
    <w:rsid w:val="006F3A4E"/>
    <w:rsid w:val="006F3A61"/>
    <w:rsid w:val="006F3A7A"/>
    <w:rsid w:val="006F42C2"/>
    <w:rsid w:val="006F4354"/>
    <w:rsid w:val="006F4578"/>
    <w:rsid w:val="006F4743"/>
    <w:rsid w:val="006F4D67"/>
    <w:rsid w:val="006F4DCC"/>
    <w:rsid w:val="006F4E5A"/>
    <w:rsid w:val="006F4EA0"/>
    <w:rsid w:val="006F5582"/>
    <w:rsid w:val="006F56D8"/>
    <w:rsid w:val="006F575F"/>
    <w:rsid w:val="006F58E0"/>
    <w:rsid w:val="006F595D"/>
    <w:rsid w:val="006F5B0C"/>
    <w:rsid w:val="006F5D19"/>
    <w:rsid w:val="006F5E8D"/>
    <w:rsid w:val="006F6071"/>
    <w:rsid w:val="006F61E0"/>
    <w:rsid w:val="006F6382"/>
    <w:rsid w:val="006F63B3"/>
    <w:rsid w:val="006F67D5"/>
    <w:rsid w:val="006F6FDD"/>
    <w:rsid w:val="006F717D"/>
    <w:rsid w:val="006F73C4"/>
    <w:rsid w:val="006F73F6"/>
    <w:rsid w:val="006F76CC"/>
    <w:rsid w:val="006F76CD"/>
    <w:rsid w:val="006F77DC"/>
    <w:rsid w:val="006F7957"/>
    <w:rsid w:val="006F7B42"/>
    <w:rsid w:val="006F7BFE"/>
    <w:rsid w:val="006F7EC4"/>
    <w:rsid w:val="0070013F"/>
    <w:rsid w:val="00700349"/>
    <w:rsid w:val="00700357"/>
    <w:rsid w:val="0070051E"/>
    <w:rsid w:val="00700589"/>
    <w:rsid w:val="00700666"/>
    <w:rsid w:val="0070091A"/>
    <w:rsid w:val="00700B95"/>
    <w:rsid w:val="00700C06"/>
    <w:rsid w:val="00700FCF"/>
    <w:rsid w:val="00701069"/>
    <w:rsid w:val="00701125"/>
    <w:rsid w:val="0070112B"/>
    <w:rsid w:val="00701980"/>
    <w:rsid w:val="007019F0"/>
    <w:rsid w:val="00701A55"/>
    <w:rsid w:val="00701B27"/>
    <w:rsid w:val="00701B63"/>
    <w:rsid w:val="00701D22"/>
    <w:rsid w:val="00701EEC"/>
    <w:rsid w:val="00702033"/>
    <w:rsid w:val="007021C0"/>
    <w:rsid w:val="007022F1"/>
    <w:rsid w:val="00702542"/>
    <w:rsid w:val="0070267C"/>
    <w:rsid w:val="0070284C"/>
    <w:rsid w:val="00702A67"/>
    <w:rsid w:val="00702AB0"/>
    <w:rsid w:val="00702BFB"/>
    <w:rsid w:val="00702CC6"/>
    <w:rsid w:val="00702E75"/>
    <w:rsid w:val="00702F1E"/>
    <w:rsid w:val="0070369F"/>
    <w:rsid w:val="007037E1"/>
    <w:rsid w:val="007038E8"/>
    <w:rsid w:val="007039AD"/>
    <w:rsid w:val="00703A0F"/>
    <w:rsid w:val="00703C69"/>
    <w:rsid w:val="00703CDB"/>
    <w:rsid w:val="007041AC"/>
    <w:rsid w:val="00704205"/>
    <w:rsid w:val="0070431C"/>
    <w:rsid w:val="00704363"/>
    <w:rsid w:val="00704482"/>
    <w:rsid w:val="00704696"/>
    <w:rsid w:val="007046E1"/>
    <w:rsid w:val="00704862"/>
    <w:rsid w:val="00704879"/>
    <w:rsid w:val="00704AE8"/>
    <w:rsid w:val="00704B78"/>
    <w:rsid w:val="00704C1A"/>
    <w:rsid w:val="00704C7B"/>
    <w:rsid w:val="00704FB0"/>
    <w:rsid w:val="007050A2"/>
    <w:rsid w:val="00705255"/>
    <w:rsid w:val="007054B2"/>
    <w:rsid w:val="00705519"/>
    <w:rsid w:val="00705806"/>
    <w:rsid w:val="0070583C"/>
    <w:rsid w:val="0070592A"/>
    <w:rsid w:val="007059D5"/>
    <w:rsid w:val="00705BFA"/>
    <w:rsid w:val="00705C39"/>
    <w:rsid w:val="00705C7D"/>
    <w:rsid w:val="00706111"/>
    <w:rsid w:val="007063D8"/>
    <w:rsid w:val="0070649E"/>
    <w:rsid w:val="0070657F"/>
    <w:rsid w:val="00706C70"/>
    <w:rsid w:val="00706E05"/>
    <w:rsid w:val="00706EFE"/>
    <w:rsid w:val="00706FBB"/>
    <w:rsid w:val="0070703F"/>
    <w:rsid w:val="00707589"/>
    <w:rsid w:val="0070777F"/>
    <w:rsid w:val="00707A01"/>
    <w:rsid w:val="00707A55"/>
    <w:rsid w:val="00710351"/>
    <w:rsid w:val="00710513"/>
    <w:rsid w:val="00710523"/>
    <w:rsid w:val="00710630"/>
    <w:rsid w:val="007107E9"/>
    <w:rsid w:val="00710AA0"/>
    <w:rsid w:val="00710AC4"/>
    <w:rsid w:val="00710B1E"/>
    <w:rsid w:val="00710B99"/>
    <w:rsid w:val="00710CC6"/>
    <w:rsid w:val="00710D01"/>
    <w:rsid w:val="00710EE8"/>
    <w:rsid w:val="00710F51"/>
    <w:rsid w:val="00711487"/>
    <w:rsid w:val="00711656"/>
    <w:rsid w:val="0071172A"/>
    <w:rsid w:val="00711779"/>
    <w:rsid w:val="007117A7"/>
    <w:rsid w:val="00711846"/>
    <w:rsid w:val="007118CC"/>
    <w:rsid w:val="007118FB"/>
    <w:rsid w:val="00711A3D"/>
    <w:rsid w:val="00711BFB"/>
    <w:rsid w:val="00712132"/>
    <w:rsid w:val="007123A3"/>
    <w:rsid w:val="0071268F"/>
    <w:rsid w:val="007128A7"/>
    <w:rsid w:val="00712E0D"/>
    <w:rsid w:val="00712F81"/>
    <w:rsid w:val="00712FD1"/>
    <w:rsid w:val="0071315C"/>
    <w:rsid w:val="007131FC"/>
    <w:rsid w:val="00713566"/>
    <w:rsid w:val="00713799"/>
    <w:rsid w:val="0071386A"/>
    <w:rsid w:val="007138B1"/>
    <w:rsid w:val="00713BC0"/>
    <w:rsid w:val="00713BF3"/>
    <w:rsid w:val="00713F4D"/>
    <w:rsid w:val="00713FCE"/>
    <w:rsid w:val="00714191"/>
    <w:rsid w:val="00714229"/>
    <w:rsid w:val="0071435E"/>
    <w:rsid w:val="00714472"/>
    <w:rsid w:val="007145BC"/>
    <w:rsid w:val="00714615"/>
    <w:rsid w:val="00714756"/>
    <w:rsid w:val="007147C1"/>
    <w:rsid w:val="007148CC"/>
    <w:rsid w:val="00714CA6"/>
    <w:rsid w:val="00714CB1"/>
    <w:rsid w:val="00714E4C"/>
    <w:rsid w:val="00714E58"/>
    <w:rsid w:val="00714EA0"/>
    <w:rsid w:val="00714EEC"/>
    <w:rsid w:val="00715086"/>
    <w:rsid w:val="007150D0"/>
    <w:rsid w:val="007152B1"/>
    <w:rsid w:val="00715446"/>
    <w:rsid w:val="0071545F"/>
    <w:rsid w:val="007154E3"/>
    <w:rsid w:val="007158C8"/>
    <w:rsid w:val="00715F45"/>
    <w:rsid w:val="007160A2"/>
    <w:rsid w:val="007163EF"/>
    <w:rsid w:val="00716452"/>
    <w:rsid w:val="00716658"/>
    <w:rsid w:val="00716910"/>
    <w:rsid w:val="007169F5"/>
    <w:rsid w:val="00716CC6"/>
    <w:rsid w:val="00716D58"/>
    <w:rsid w:val="0071726F"/>
    <w:rsid w:val="00717576"/>
    <w:rsid w:val="007176FB"/>
    <w:rsid w:val="0071790A"/>
    <w:rsid w:val="00717A51"/>
    <w:rsid w:val="00717B1E"/>
    <w:rsid w:val="00717D5E"/>
    <w:rsid w:val="00717D70"/>
    <w:rsid w:val="00717D9C"/>
    <w:rsid w:val="007201E4"/>
    <w:rsid w:val="0072044F"/>
    <w:rsid w:val="0072074B"/>
    <w:rsid w:val="00720AA8"/>
    <w:rsid w:val="00720B34"/>
    <w:rsid w:val="00720FB6"/>
    <w:rsid w:val="00721017"/>
    <w:rsid w:val="007211CA"/>
    <w:rsid w:val="00721216"/>
    <w:rsid w:val="00721234"/>
    <w:rsid w:val="00721353"/>
    <w:rsid w:val="00721465"/>
    <w:rsid w:val="007214F4"/>
    <w:rsid w:val="0072188C"/>
    <w:rsid w:val="00721B48"/>
    <w:rsid w:val="00721D27"/>
    <w:rsid w:val="00721D87"/>
    <w:rsid w:val="00721D93"/>
    <w:rsid w:val="00721E91"/>
    <w:rsid w:val="00721E92"/>
    <w:rsid w:val="00721F4B"/>
    <w:rsid w:val="00721FAB"/>
    <w:rsid w:val="00721FD5"/>
    <w:rsid w:val="007222F8"/>
    <w:rsid w:val="0072235C"/>
    <w:rsid w:val="007223EE"/>
    <w:rsid w:val="00722C7B"/>
    <w:rsid w:val="007236B2"/>
    <w:rsid w:val="007237C2"/>
    <w:rsid w:val="007238B8"/>
    <w:rsid w:val="00723BB5"/>
    <w:rsid w:val="00723E65"/>
    <w:rsid w:val="00723FD9"/>
    <w:rsid w:val="007240AE"/>
    <w:rsid w:val="00724412"/>
    <w:rsid w:val="007249D1"/>
    <w:rsid w:val="00724C82"/>
    <w:rsid w:val="00724F7E"/>
    <w:rsid w:val="0072519D"/>
    <w:rsid w:val="00725265"/>
    <w:rsid w:val="00725FB1"/>
    <w:rsid w:val="0072611C"/>
    <w:rsid w:val="00726185"/>
    <w:rsid w:val="00726241"/>
    <w:rsid w:val="007264D7"/>
    <w:rsid w:val="0072657E"/>
    <w:rsid w:val="007266AD"/>
    <w:rsid w:val="00726B97"/>
    <w:rsid w:val="00726D55"/>
    <w:rsid w:val="00726D7D"/>
    <w:rsid w:val="00726F00"/>
    <w:rsid w:val="00726F33"/>
    <w:rsid w:val="00727119"/>
    <w:rsid w:val="00727639"/>
    <w:rsid w:val="007276CA"/>
    <w:rsid w:val="0072774F"/>
    <w:rsid w:val="00727B2A"/>
    <w:rsid w:val="00730028"/>
    <w:rsid w:val="0073018A"/>
    <w:rsid w:val="007304B3"/>
    <w:rsid w:val="00730556"/>
    <w:rsid w:val="007305FC"/>
    <w:rsid w:val="00730662"/>
    <w:rsid w:val="007308EA"/>
    <w:rsid w:val="00730C34"/>
    <w:rsid w:val="00730C81"/>
    <w:rsid w:val="00730DA0"/>
    <w:rsid w:val="00730DC9"/>
    <w:rsid w:val="00730E1F"/>
    <w:rsid w:val="00730EA4"/>
    <w:rsid w:val="00730F03"/>
    <w:rsid w:val="00731082"/>
    <w:rsid w:val="0073137F"/>
    <w:rsid w:val="00731650"/>
    <w:rsid w:val="00731C92"/>
    <w:rsid w:val="00731FBD"/>
    <w:rsid w:val="00732043"/>
    <w:rsid w:val="00732576"/>
    <w:rsid w:val="007326F7"/>
    <w:rsid w:val="007327C8"/>
    <w:rsid w:val="00732A78"/>
    <w:rsid w:val="00732AA4"/>
    <w:rsid w:val="00732B89"/>
    <w:rsid w:val="00732E6A"/>
    <w:rsid w:val="00732F33"/>
    <w:rsid w:val="00733035"/>
    <w:rsid w:val="007332A0"/>
    <w:rsid w:val="007335AA"/>
    <w:rsid w:val="0073373F"/>
    <w:rsid w:val="0073381C"/>
    <w:rsid w:val="00733C49"/>
    <w:rsid w:val="00734113"/>
    <w:rsid w:val="00734368"/>
    <w:rsid w:val="007348B7"/>
    <w:rsid w:val="00734A30"/>
    <w:rsid w:val="00734AC4"/>
    <w:rsid w:val="00734BBA"/>
    <w:rsid w:val="00734EE1"/>
    <w:rsid w:val="00734FAF"/>
    <w:rsid w:val="0073515F"/>
    <w:rsid w:val="007352DA"/>
    <w:rsid w:val="0073542F"/>
    <w:rsid w:val="007354DA"/>
    <w:rsid w:val="007355D2"/>
    <w:rsid w:val="007355EB"/>
    <w:rsid w:val="0073560F"/>
    <w:rsid w:val="0073562D"/>
    <w:rsid w:val="00735877"/>
    <w:rsid w:val="00735890"/>
    <w:rsid w:val="00735A5E"/>
    <w:rsid w:val="00735C4E"/>
    <w:rsid w:val="00735E0E"/>
    <w:rsid w:val="007361EE"/>
    <w:rsid w:val="007363BC"/>
    <w:rsid w:val="00736485"/>
    <w:rsid w:val="0073648B"/>
    <w:rsid w:val="007364AB"/>
    <w:rsid w:val="007367B4"/>
    <w:rsid w:val="0073690C"/>
    <w:rsid w:val="00736CBA"/>
    <w:rsid w:val="00736D99"/>
    <w:rsid w:val="00736E55"/>
    <w:rsid w:val="007370C9"/>
    <w:rsid w:val="007374D6"/>
    <w:rsid w:val="00737AC3"/>
    <w:rsid w:val="00737B80"/>
    <w:rsid w:val="00737C29"/>
    <w:rsid w:val="00737C80"/>
    <w:rsid w:val="00737F8F"/>
    <w:rsid w:val="0074001A"/>
    <w:rsid w:val="00740157"/>
    <w:rsid w:val="00740330"/>
    <w:rsid w:val="007404EA"/>
    <w:rsid w:val="00740714"/>
    <w:rsid w:val="00740A9F"/>
    <w:rsid w:val="007414BF"/>
    <w:rsid w:val="007418DA"/>
    <w:rsid w:val="00741A26"/>
    <w:rsid w:val="00741B8B"/>
    <w:rsid w:val="00741C05"/>
    <w:rsid w:val="00741CEC"/>
    <w:rsid w:val="00741D61"/>
    <w:rsid w:val="00741E70"/>
    <w:rsid w:val="00742168"/>
    <w:rsid w:val="00742239"/>
    <w:rsid w:val="00742380"/>
    <w:rsid w:val="0074251A"/>
    <w:rsid w:val="00742544"/>
    <w:rsid w:val="0074254F"/>
    <w:rsid w:val="00742572"/>
    <w:rsid w:val="00742B96"/>
    <w:rsid w:val="00742DAF"/>
    <w:rsid w:val="00742E9E"/>
    <w:rsid w:val="00742F42"/>
    <w:rsid w:val="0074310C"/>
    <w:rsid w:val="00743352"/>
    <w:rsid w:val="007433BE"/>
    <w:rsid w:val="0074371D"/>
    <w:rsid w:val="007438F7"/>
    <w:rsid w:val="00743B61"/>
    <w:rsid w:val="00743B8C"/>
    <w:rsid w:val="007441D6"/>
    <w:rsid w:val="00744203"/>
    <w:rsid w:val="00744367"/>
    <w:rsid w:val="00744581"/>
    <w:rsid w:val="007448CF"/>
    <w:rsid w:val="00744982"/>
    <w:rsid w:val="007449D4"/>
    <w:rsid w:val="00744E86"/>
    <w:rsid w:val="00744FA2"/>
    <w:rsid w:val="007454B4"/>
    <w:rsid w:val="00745532"/>
    <w:rsid w:val="00745724"/>
    <w:rsid w:val="0074580E"/>
    <w:rsid w:val="00745843"/>
    <w:rsid w:val="00745AEE"/>
    <w:rsid w:val="007460D7"/>
    <w:rsid w:val="00746325"/>
    <w:rsid w:val="0074658F"/>
    <w:rsid w:val="007465A0"/>
    <w:rsid w:val="00746612"/>
    <w:rsid w:val="007466F3"/>
    <w:rsid w:val="0074674E"/>
    <w:rsid w:val="00746900"/>
    <w:rsid w:val="00746AD2"/>
    <w:rsid w:val="00746CC8"/>
    <w:rsid w:val="00746E64"/>
    <w:rsid w:val="00746E8B"/>
    <w:rsid w:val="0074771D"/>
    <w:rsid w:val="007478C7"/>
    <w:rsid w:val="007479D2"/>
    <w:rsid w:val="00747A0E"/>
    <w:rsid w:val="00747C30"/>
    <w:rsid w:val="00747F97"/>
    <w:rsid w:val="00747FA4"/>
    <w:rsid w:val="00750028"/>
    <w:rsid w:val="00750077"/>
    <w:rsid w:val="007501AF"/>
    <w:rsid w:val="00750566"/>
    <w:rsid w:val="00750845"/>
    <w:rsid w:val="00750926"/>
    <w:rsid w:val="00750D76"/>
    <w:rsid w:val="00750DF5"/>
    <w:rsid w:val="0075103D"/>
    <w:rsid w:val="00751322"/>
    <w:rsid w:val="0075142D"/>
    <w:rsid w:val="00751494"/>
    <w:rsid w:val="00751897"/>
    <w:rsid w:val="00751974"/>
    <w:rsid w:val="00751DB8"/>
    <w:rsid w:val="00752123"/>
    <w:rsid w:val="00752605"/>
    <w:rsid w:val="00752A36"/>
    <w:rsid w:val="00752DDD"/>
    <w:rsid w:val="00752EE0"/>
    <w:rsid w:val="00752FCB"/>
    <w:rsid w:val="0075300E"/>
    <w:rsid w:val="00753041"/>
    <w:rsid w:val="00753085"/>
    <w:rsid w:val="007531CD"/>
    <w:rsid w:val="00753482"/>
    <w:rsid w:val="00753605"/>
    <w:rsid w:val="00753707"/>
    <w:rsid w:val="0075374D"/>
    <w:rsid w:val="00753889"/>
    <w:rsid w:val="00753CE4"/>
    <w:rsid w:val="00753D2A"/>
    <w:rsid w:val="00753D90"/>
    <w:rsid w:val="0075407B"/>
    <w:rsid w:val="00754138"/>
    <w:rsid w:val="00754244"/>
    <w:rsid w:val="0075445A"/>
    <w:rsid w:val="0075448D"/>
    <w:rsid w:val="00754573"/>
    <w:rsid w:val="00754667"/>
    <w:rsid w:val="00754951"/>
    <w:rsid w:val="0075497A"/>
    <w:rsid w:val="00754AFD"/>
    <w:rsid w:val="00754CFF"/>
    <w:rsid w:val="00754E09"/>
    <w:rsid w:val="00754F3E"/>
    <w:rsid w:val="00754F69"/>
    <w:rsid w:val="00755072"/>
    <w:rsid w:val="0075510E"/>
    <w:rsid w:val="00755249"/>
    <w:rsid w:val="007552FD"/>
    <w:rsid w:val="00755377"/>
    <w:rsid w:val="0075539B"/>
    <w:rsid w:val="0075568F"/>
    <w:rsid w:val="00755BC2"/>
    <w:rsid w:val="00755CE7"/>
    <w:rsid w:val="0075631C"/>
    <w:rsid w:val="007563F9"/>
    <w:rsid w:val="00756544"/>
    <w:rsid w:val="00756672"/>
    <w:rsid w:val="00756D02"/>
    <w:rsid w:val="007570EA"/>
    <w:rsid w:val="007571C8"/>
    <w:rsid w:val="00757287"/>
    <w:rsid w:val="00757369"/>
    <w:rsid w:val="007575C5"/>
    <w:rsid w:val="007577AF"/>
    <w:rsid w:val="0075782B"/>
    <w:rsid w:val="00757882"/>
    <w:rsid w:val="00757C8E"/>
    <w:rsid w:val="00757D8D"/>
    <w:rsid w:val="00757E6D"/>
    <w:rsid w:val="00757F76"/>
    <w:rsid w:val="0076024B"/>
    <w:rsid w:val="00760265"/>
    <w:rsid w:val="00760396"/>
    <w:rsid w:val="007603BB"/>
    <w:rsid w:val="007606D9"/>
    <w:rsid w:val="00760B09"/>
    <w:rsid w:val="0076100B"/>
    <w:rsid w:val="00761312"/>
    <w:rsid w:val="007613D9"/>
    <w:rsid w:val="007614A1"/>
    <w:rsid w:val="00761989"/>
    <w:rsid w:val="00761B18"/>
    <w:rsid w:val="00761C81"/>
    <w:rsid w:val="00761D4A"/>
    <w:rsid w:val="00761DA7"/>
    <w:rsid w:val="0076228A"/>
    <w:rsid w:val="0076239E"/>
    <w:rsid w:val="00762572"/>
    <w:rsid w:val="00762702"/>
    <w:rsid w:val="007627C7"/>
    <w:rsid w:val="00762AF9"/>
    <w:rsid w:val="00762B27"/>
    <w:rsid w:val="00762D6B"/>
    <w:rsid w:val="00762EA2"/>
    <w:rsid w:val="00762ED5"/>
    <w:rsid w:val="0076305C"/>
    <w:rsid w:val="007631D9"/>
    <w:rsid w:val="0076321D"/>
    <w:rsid w:val="007635DA"/>
    <w:rsid w:val="00763658"/>
    <w:rsid w:val="007636FD"/>
    <w:rsid w:val="007637B3"/>
    <w:rsid w:val="00763B3A"/>
    <w:rsid w:val="00763E61"/>
    <w:rsid w:val="00763FB1"/>
    <w:rsid w:val="00763FFD"/>
    <w:rsid w:val="0076408E"/>
    <w:rsid w:val="0076424A"/>
    <w:rsid w:val="00764363"/>
    <w:rsid w:val="00764645"/>
    <w:rsid w:val="007646B5"/>
    <w:rsid w:val="007646ED"/>
    <w:rsid w:val="00764B4F"/>
    <w:rsid w:val="00764BA7"/>
    <w:rsid w:val="00764C7A"/>
    <w:rsid w:val="00764ED1"/>
    <w:rsid w:val="00765020"/>
    <w:rsid w:val="00765029"/>
    <w:rsid w:val="00765072"/>
    <w:rsid w:val="0076509F"/>
    <w:rsid w:val="0076558C"/>
    <w:rsid w:val="00765596"/>
    <w:rsid w:val="00765610"/>
    <w:rsid w:val="0076561F"/>
    <w:rsid w:val="0076579F"/>
    <w:rsid w:val="007658DE"/>
    <w:rsid w:val="00765C0F"/>
    <w:rsid w:val="00765D3C"/>
    <w:rsid w:val="00765DEB"/>
    <w:rsid w:val="00765E85"/>
    <w:rsid w:val="00765EE9"/>
    <w:rsid w:val="0076614C"/>
    <w:rsid w:val="007665A6"/>
    <w:rsid w:val="007669F4"/>
    <w:rsid w:val="00766A12"/>
    <w:rsid w:val="00766AB4"/>
    <w:rsid w:val="00766ACE"/>
    <w:rsid w:val="00766BB4"/>
    <w:rsid w:val="00766D3E"/>
    <w:rsid w:val="00766EE4"/>
    <w:rsid w:val="007670C9"/>
    <w:rsid w:val="00767327"/>
    <w:rsid w:val="00767374"/>
    <w:rsid w:val="00767798"/>
    <w:rsid w:val="00767889"/>
    <w:rsid w:val="00767904"/>
    <w:rsid w:val="00767945"/>
    <w:rsid w:val="00767C25"/>
    <w:rsid w:val="00767E88"/>
    <w:rsid w:val="007701C5"/>
    <w:rsid w:val="00770388"/>
    <w:rsid w:val="00770557"/>
    <w:rsid w:val="0077055A"/>
    <w:rsid w:val="00770A6E"/>
    <w:rsid w:val="00770A70"/>
    <w:rsid w:val="00770DC2"/>
    <w:rsid w:val="00770EC4"/>
    <w:rsid w:val="00770EEC"/>
    <w:rsid w:val="00771440"/>
    <w:rsid w:val="0077146D"/>
    <w:rsid w:val="007715CC"/>
    <w:rsid w:val="00771782"/>
    <w:rsid w:val="00771D1B"/>
    <w:rsid w:val="007724FB"/>
    <w:rsid w:val="007726C8"/>
    <w:rsid w:val="007726CE"/>
    <w:rsid w:val="0077272E"/>
    <w:rsid w:val="00772732"/>
    <w:rsid w:val="00772792"/>
    <w:rsid w:val="007727BD"/>
    <w:rsid w:val="00772805"/>
    <w:rsid w:val="0077288F"/>
    <w:rsid w:val="00772966"/>
    <w:rsid w:val="007729A8"/>
    <w:rsid w:val="00772C76"/>
    <w:rsid w:val="00772F5D"/>
    <w:rsid w:val="00773032"/>
    <w:rsid w:val="007731BB"/>
    <w:rsid w:val="007731C1"/>
    <w:rsid w:val="007733DF"/>
    <w:rsid w:val="00773485"/>
    <w:rsid w:val="007734AB"/>
    <w:rsid w:val="00773537"/>
    <w:rsid w:val="00773554"/>
    <w:rsid w:val="00773557"/>
    <w:rsid w:val="0077374A"/>
    <w:rsid w:val="00773848"/>
    <w:rsid w:val="00773870"/>
    <w:rsid w:val="00773F1E"/>
    <w:rsid w:val="0077403C"/>
    <w:rsid w:val="00774241"/>
    <w:rsid w:val="007746E6"/>
    <w:rsid w:val="007747B4"/>
    <w:rsid w:val="007748F9"/>
    <w:rsid w:val="007749FB"/>
    <w:rsid w:val="00774A72"/>
    <w:rsid w:val="00774BB8"/>
    <w:rsid w:val="00774C09"/>
    <w:rsid w:val="00774C5F"/>
    <w:rsid w:val="00774C68"/>
    <w:rsid w:val="00774DDD"/>
    <w:rsid w:val="0077515A"/>
    <w:rsid w:val="007754DF"/>
    <w:rsid w:val="0077572C"/>
    <w:rsid w:val="0077574D"/>
    <w:rsid w:val="007757E9"/>
    <w:rsid w:val="00775AED"/>
    <w:rsid w:val="00775DDA"/>
    <w:rsid w:val="00775ECC"/>
    <w:rsid w:val="00775F05"/>
    <w:rsid w:val="0077605B"/>
    <w:rsid w:val="00776212"/>
    <w:rsid w:val="007764AF"/>
    <w:rsid w:val="007764E5"/>
    <w:rsid w:val="007769D4"/>
    <w:rsid w:val="00776C19"/>
    <w:rsid w:val="00776C4C"/>
    <w:rsid w:val="00776EAC"/>
    <w:rsid w:val="00777014"/>
    <w:rsid w:val="00777070"/>
    <w:rsid w:val="007771C0"/>
    <w:rsid w:val="007775FC"/>
    <w:rsid w:val="00777B02"/>
    <w:rsid w:val="00777CE5"/>
    <w:rsid w:val="00777FE7"/>
    <w:rsid w:val="00780137"/>
    <w:rsid w:val="007802E2"/>
    <w:rsid w:val="00780420"/>
    <w:rsid w:val="00780462"/>
    <w:rsid w:val="00780820"/>
    <w:rsid w:val="007809EA"/>
    <w:rsid w:val="00780E97"/>
    <w:rsid w:val="007813A0"/>
    <w:rsid w:val="00781549"/>
    <w:rsid w:val="0078172B"/>
    <w:rsid w:val="00781914"/>
    <w:rsid w:val="007819FD"/>
    <w:rsid w:val="00781B38"/>
    <w:rsid w:val="00781E6E"/>
    <w:rsid w:val="007822BA"/>
    <w:rsid w:val="00782309"/>
    <w:rsid w:val="0078240C"/>
    <w:rsid w:val="00782459"/>
    <w:rsid w:val="00782585"/>
    <w:rsid w:val="00782816"/>
    <w:rsid w:val="00782986"/>
    <w:rsid w:val="00782A8B"/>
    <w:rsid w:val="00782A92"/>
    <w:rsid w:val="00782CE7"/>
    <w:rsid w:val="00782E3A"/>
    <w:rsid w:val="00782E83"/>
    <w:rsid w:val="00782EBC"/>
    <w:rsid w:val="0078317E"/>
    <w:rsid w:val="007832AC"/>
    <w:rsid w:val="0078366D"/>
    <w:rsid w:val="007839A1"/>
    <w:rsid w:val="00783FDE"/>
    <w:rsid w:val="007842F5"/>
    <w:rsid w:val="0078442B"/>
    <w:rsid w:val="0078457C"/>
    <w:rsid w:val="00784726"/>
    <w:rsid w:val="0078476E"/>
    <w:rsid w:val="007848C5"/>
    <w:rsid w:val="00784A47"/>
    <w:rsid w:val="00784B25"/>
    <w:rsid w:val="00784DA6"/>
    <w:rsid w:val="00784FA4"/>
    <w:rsid w:val="00785513"/>
    <w:rsid w:val="0078569D"/>
    <w:rsid w:val="007858ED"/>
    <w:rsid w:val="00785928"/>
    <w:rsid w:val="00785C0A"/>
    <w:rsid w:val="0078649E"/>
    <w:rsid w:val="0078716B"/>
    <w:rsid w:val="0078732D"/>
    <w:rsid w:val="0078758F"/>
    <w:rsid w:val="00787870"/>
    <w:rsid w:val="007879FF"/>
    <w:rsid w:val="00787AFB"/>
    <w:rsid w:val="00787B2E"/>
    <w:rsid w:val="00787CB9"/>
    <w:rsid w:val="00787E0B"/>
    <w:rsid w:val="007903B0"/>
    <w:rsid w:val="00790610"/>
    <w:rsid w:val="00790A87"/>
    <w:rsid w:val="00790C9B"/>
    <w:rsid w:val="00790E1A"/>
    <w:rsid w:val="00791278"/>
    <w:rsid w:val="007913F6"/>
    <w:rsid w:val="007914CF"/>
    <w:rsid w:val="00791E28"/>
    <w:rsid w:val="00792095"/>
    <w:rsid w:val="007922B1"/>
    <w:rsid w:val="00792590"/>
    <w:rsid w:val="007928B5"/>
    <w:rsid w:val="00792913"/>
    <w:rsid w:val="00792EFF"/>
    <w:rsid w:val="00793246"/>
    <w:rsid w:val="007935B1"/>
    <w:rsid w:val="007936BC"/>
    <w:rsid w:val="007938B3"/>
    <w:rsid w:val="00793AC1"/>
    <w:rsid w:val="007946B7"/>
    <w:rsid w:val="00794848"/>
    <w:rsid w:val="007949A7"/>
    <w:rsid w:val="007949C3"/>
    <w:rsid w:val="00794AC4"/>
    <w:rsid w:val="00794DC8"/>
    <w:rsid w:val="00794E8D"/>
    <w:rsid w:val="00794F1B"/>
    <w:rsid w:val="00794FDF"/>
    <w:rsid w:val="00795139"/>
    <w:rsid w:val="00795159"/>
    <w:rsid w:val="00795443"/>
    <w:rsid w:val="0079554E"/>
    <w:rsid w:val="007955CA"/>
    <w:rsid w:val="00795662"/>
    <w:rsid w:val="007956CA"/>
    <w:rsid w:val="0079589D"/>
    <w:rsid w:val="00795A28"/>
    <w:rsid w:val="00795BA1"/>
    <w:rsid w:val="00795D57"/>
    <w:rsid w:val="00795D87"/>
    <w:rsid w:val="00795DE2"/>
    <w:rsid w:val="00795E18"/>
    <w:rsid w:val="00795E2C"/>
    <w:rsid w:val="00795F1D"/>
    <w:rsid w:val="0079631F"/>
    <w:rsid w:val="00796837"/>
    <w:rsid w:val="0079696D"/>
    <w:rsid w:val="007969C1"/>
    <w:rsid w:val="007969FD"/>
    <w:rsid w:val="00796AAA"/>
    <w:rsid w:val="00796E9B"/>
    <w:rsid w:val="00796EB3"/>
    <w:rsid w:val="00796EC2"/>
    <w:rsid w:val="00797090"/>
    <w:rsid w:val="007972DB"/>
    <w:rsid w:val="00797326"/>
    <w:rsid w:val="00797416"/>
    <w:rsid w:val="007977A8"/>
    <w:rsid w:val="007977BF"/>
    <w:rsid w:val="00797A25"/>
    <w:rsid w:val="00797AE7"/>
    <w:rsid w:val="00797B4F"/>
    <w:rsid w:val="00797C8F"/>
    <w:rsid w:val="00797E76"/>
    <w:rsid w:val="00797FB8"/>
    <w:rsid w:val="007A054F"/>
    <w:rsid w:val="007A0604"/>
    <w:rsid w:val="007A09BB"/>
    <w:rsid w:val="007A0DFE"/>
    <w:rsid w:val="007A0F9A"/>
    <w:rsid w:val="007A1005"/>
    <w:rsid w:val="007A1227"/>
    <w:rsid w:val="007A156B"/>
    <w:rsid w:val="007A1A9C"/>
    <w:rsid w:val="007A1C0C"/>
    <w:rsid w:val="007A1C56"/>
    <w:rsid w:val="007A2080"/>
    <w:rsid w:val="007A20DB"/>
    <w:rsid w:val="007A28B4"/>
    <w:rsid w:val="007A29DC"/>
    <w:rsid w:val="007A2B77"/>
    <w:rsid w:val="007A30F2"/>
    <w:rsid w:val="007A3206"/>
    <w:rsid w:val="007A353A"/>
    <w:rsid w:val="007A36A7"/>
    <w:rsid w:val="007A3A09"/>
    <w:rsid w:val="007A3B1D"/>
    <w:rsid w:val="007A3BF6"/>
    <w:rsid w:val="007A3C6A"/>
    <w:rsid w:val="007A3CFC"/>
    <w:rsid w:val="007A3DCC"/>
    <w:rsid w:val="007A3E49"/>
    <w:rsid w:val="007A41B8"/>
    <w:rsid w:val="007A41D0"/>
    <w:rsid w:val="007A484D"/>
    <w:rsid w:val="007A4AAF"/>
    <w:rsid w:val="007A4BA4"/>
    <w:rsid w:val="007A4D62"/>
    <w:rsid w:val="007A4E1E"/>
    <w:rsid w:val="007A52D7"/>
    <w:rsid w:val="007A5367"/>
    <w:rsid w:val="007A575F"/>
    <w:rsid w:val="007A59F7"/>
    <w:rsid w:val="007A5A15"/>
    <w:rsid w:val="007A5DE2"/>
    <w:rsid w:val="007A5EA3"/>
    <w:rsid w:val="007A5EE1"/>
    <w:rsid w:val="007A5FCB"/>
    <w:rsid w:val="007A637A"/>
    <w:rsid w:val="007A64DE"/>
    <w:rsid w:val="007A655A"/>
    <w:rsid w:val="007A6CD9"/>
    <w:rsid w:val="007A6D1E"/>
    <w:rsid w:val="007A6FAF"/>
    <w:rsid w:val="007A6FDE"/>
    <w:rsid w:val="007A703C"/>
    <w:rsid w:val="007A7076"/>
    <w:rsid w:val="007A7100"/>
    <w:rsid w:val="007A7101"/>
    <w:rsid w:val="007A71AF"/>
    <w:rsid w:val="007A72F3"/>
    <w:rsid w:val="007A737B"/>
    <w:rsid w:val="007A73C6"/>
    <w:rsid w:val="007A75AA"/>
    <w:rsid w:val="007A7838"/>
    <w:rsid w:val="007A7D06"/>
    <w:rsid w:val="007A7E17"/>
    <w:rsid w:val="007A7E57"/>
    <w:rsid w:val="007B0174"/>
    <w:rsid w:val="007B01FB"/>
    <w:rsid w:val="007B02D1"/>
    <w:rsid w:val="007B049A"/>
    <w:rsid w:val="007B04B7"/>
    <w:rsid w:val="007B083C"/>
    <w:rsid w:val="007B0FA7"/>
    <w:rsid w:val="007B11F4"/>
    <w:rsid w:val="007B12C1"/>
    <w:rsid w:val="007B1CE6"/>
    <w:rsid w:val="007B1F86"/>
    <w:rsid w:val="007B2034"/>
    <w:rsid w:val="007B223A"/>
    <w:rsid w:val="007B25CA"/>
    <w:rsid w:val="007B2883"/>
    <w:rsid w:val="007B28E3"/>
    <w:rsid w:val="007B2A91"/>
    <w:rsid w:val="007B2FC9"/>
    <w:rsid w:val="007B3064"/>
    <w:rsid w:val="007B30EA"/>
    <w:rsid w:val="007B3372"/>
    <w:rsid w:val="007B347B"/>
    <w:rsid w:val="007B3556"/>
    <w:rsid w:val="007B36CF"/>
    <w:rsid w:val="007B37CD"/>
    <w:rsid w:val="007B3A9E"/>
    <w:rsid w:val="007B3B83"/>
    <w:rsid w:val="007B3DF2"/>
    <w:rsid w:val="007B3DF7"/>
    <w:rsid w:val="007B4920"/>
    <w:rsid w:val="007B4B9F"/>
    <w:rsid w:val="007B4FFD"/>
    <w:rsid w:val="007B518F"/>
    <w:rsid w:val="007B56A8"/>
    <w:rsid w:val="007B5CE6"/>
    <w:rsid w:val="007B5DE3"/>
    <w:rsid w:val="007B61E4"/>
    <w:rsid w:val="007B6397"/>
    <w:rsid w:val="007B643E"/>
    <w:rsid w:val="007B651F"/>
    <w:rsid w:val="007B68C6"/>
    <w:rsid w:val="007B6A82"/>
    <w:rsid w:val="007B6B3B"/>
    <w:rsid w:val="007B6BD0"/>
    <w:rsid w:val="007B6E78"/>
    <w:rsid w:val="007B6EF8"/>
    <w:rsid w:val="007B71C1"/>
    <w:rsid w:val="007B740C"/>
    <w:rsid w:val="007B7602"/>
    <w:rsid w:val="007B77B6"/>
    <w:rsid w:val="007B78DE"/>
    <w:rsid w:val="007B7900"/>
    <w:rsid w:val="007B7B49"/>
    <w:rsid w:val="007B7C82"/>
    <w:rsid w:val="007B7E20"/>
    <w:rsid w:val="007B7E44"/>
    <w:rsid w:val="007B7EA2"/>
    <w:rsid w:val="007C02D9"/>
    <w:rsid w:val="007C03CC"/>
    <w:rsid w:val="007C0452"/>
    <w:rsid w:val="007C080A"/>
    <w:rsid w:val="007C0961"/>
    <w:rsid w:val="007C0AD3"/>
    <w:rsid w:val="007C0B92"/>
    <w:rsid w:val="007C0D48"/>
    <w:rsid w:val="007C1086"/>
    <w:rsid w:val="007C13A6"/>
    <w:rsid w:val="007C1464"/>
    <w:rsid w:val="007C15EB"/>
    <w:rsid w:val="007C19B9"/>
    <w:rsid w:val="007C1A90"/>
    <w:rsid w:val="007C1D99"/>
    <w:rsid w:val="007C1D9D"/>
    <w:rsid w:val="007C1EA8"/>
    <w:rsid w:val="007C2050"/>
    <w:rsid w:val="007C276A"/>
    <w:rsid w:val="007C2AA1"/>
    <w:rsid w:val="007C2EC9"/>
    <w:rsid w:val="007C2F11"/>
    <w:rsid w:val="007C2F16"/>
    <w:rsid w:val="007C304A"/>
    <w:rsid w:val="007C3248"/>
    <w:rsid w:val="007C3399"/>
    <w:rsid w:val="007C33F7"/>
    <w:rsid w:val="007C35FC"/>
    <w:rsid w:val="007C3F97"/>
    <w:rsid w:val="007C4184"/>
    <w:rsid w:val="007C4508"/>
    <w:rsid w:val="007C456E"/>
    <w:rsid w:val="007C457D"/>
    <w:rsid w:val="007C4740"/>
    <w:rsid w:val="007C48D7"/>
    <w:rsid w:val="007C4952"/>
    <w:rsid w:val="007C49BA"/>
    <w:rsid w:val="007C4A58"/>
    <w:rsid w:val="007C4B77"/>
    <w:rsid w:val="007C4E49"/>
    <w:rsid w:val="007C4EDE"/>
    <w:rsid w:val="007C540B"/>
    <w:rsid w:val="007C5490"/>
    <w:rsid w:val="007C56EA"/>
    <w:rsid w:val="007C570D"/>
    <w:rsid w:val="007C571E"/>
    <w:rsid w:val="007C57F7"/>
    <w:rsid w:val="007C588D"/>
    <w:rsid w:val="007C59C8"/>
    <w:rsid w:val="007C5D54"/>
    <w:rsid w:val="007C5D8A"/>
    <w:rsid w:val="007C5E56"/>
    <w:rsid w:val="007C5F52"/>
    <w:rsid w:val="007C60FD"/>
    <w:rsid w:val="007C629D"/>
    <w:rsid w:val="007C6550"/>
    <w:rsid w:val="007C65D2"/>
    <w:rsid w:val="007C689E"/>
    <w:rsid w:val="007C69A9"/>
    <w:rsid w:val="007C6B3E"/>
    <w:rsid w:val="007C6BBF"/>
    <w:rsid w:val="007C6C74"/>
    <w:rsid w:val="007C6D46"/>
    <w:rsid w:val="007C6D7F"/>
    <w:rsid w:val="007C6DCC"/>
    <w:rsid w:val="007C6E57"/>
    <w:rsid w:val="007C6FB4"/>
    <w:rsid w:val="007C704C"/>
    <w:rsid w:val="007C70E5"/>
    <w:rsid w:val="007C72E2"/>
    <w:rsid w:val="007C753A"/>
    <w:rsid w:val="007C783A"/>
    <w:rsid w:val="007C7963"/>
    <w:rsid w:val="007C797A"/>
    <w:rsid w:val="007C7994"/>
    <w:rsid w:val="007C7BFB"/>
    <w:rsid w:val="007C7D3C"/>
    <w:rsid w:val="007C7ED1"/>
    <w:rsid w:val="007C7F8F"/>
    <w:rsid w:val="007C7F97"/>
    <w:rsid w:val="007D01D6"/>
    <w:rsid w:val="007D0275"/>
    <w:rsid w:val="007D0279"/>
    <w:rsid w:val="007D0645"/>
    <w:rsid w:val="007D0FA6"/>
    <w:rsid w:val="007D1035"/>
    <w:rsid w:val="007D11FD"/>
    <w:rsid w:val="007D1301"/>
    <w:rsid w:val="007D14AF"/>
    <w:rsid w:val="007D153C"/>
    <w:rsid w:val="007D1722"/>
    <w:rsid w:val="007D186C"/>
    <w:rsid w:val="007D1894"/>
    <w:rsid w:val="007D1A9A"/>
    <w:rsid w:val="007D1C4C"/>
    <w:rsid w:val="007D205D"/>
    <w:rsid w:val="007D235E"/>
    <w:rsid w:val="007D2A78"/>
    <w:rsid w:val="007D2B0E"/>
    <w:rsid w:val="007D2B1C"/>
    <w:rsid w:val="007D30BA"/>
    <w:rsid w:val="007D35EC"/>
    <w:rsid w:val="007D37AC"/>
    <w:rsid w:val="007D384F"/>
    <w:rsid w:val="007D3A06"/>
    <w:rsid w:val="007D403D"/>
    <w:rsid w:val="007D40FC"/>
    <w:rsid w:val="007D41E0"/>
    <w:rsid w:val="007D43FE"/>
    <w:rsid w:val="007D4663"/>
    <w:rsid w:val="007D4684"/>
    <w:rsid w:val="007D4A30"/>
    <w:rsid w:val="007D4CBD"/>
    <w:rsid w:val="007D4CF7"/>
    <w:rsid w:val="007D4EFB"/>
    <w:rsid w:val="007D4F05"/>
    <w:rsid w:val="007D51DD"/>
    <w:rsid w:val="007D557F"/>
    <w:rsid w:val="007D59C0"/>
    <w:rsid w:val="007D5AB0"/>
    <w:rsid w:val="007D5AFD"/>
    <w:rsid w:val="007D5D12"/>
    <w:rsid w:val="007D5DBD"/>
    <w:rsid w:val="007D5ECF"/>
    <w:rsid w:val="007D6331"/>
    <w:rsid w:val="007D639D"/>
    <w:rsid w:val="007D63C7"/>
    <w:rsid w:val="007D63DD"/>
    <w:rsid w:val="007D65E4"/>
    <w:rsid w:val="007D6668"/>
    <w:rsid w:val="007D6717"/>
    <w:rsid w:val="007D6986"/>
    <w:rsid w:val="007D69DC"/>
    <w:rsid w:val="007D6A1C"/>
    <w:rsid w:val="007D6A77"/>
    <w:rsid w:val="007D6BE2"/>
    <w:rsid w:val="007D6CBC"/>
    <w:rsid w:val="007D707A"/>
    <w:rsid w:val="007D7364"/>
    <w:rsid w:val="007D7368"/>
    <w:rsid w:val="007D743C"/>
    <w:rsid w:val="007D776C"/>
    <w:rsid w:val="007D77B9"/>
    <w:rsid w:val="007D77EB"/>
    <w:rsid w:val="007D7909"/>
    <w:rsid w:val="007D7AD2"/>
    <w:rsid w:val="007D7EBC"/>
    <w:rsid w:val="007E0181"/>
    <w:rsid w:val="007E0187"/>
    <w:rsid w:val="007E01DE"/>
    <w:rsid w:val="007E048B"/>
    <w:rsid w:val="007E0678"/>
    <w:rsid w:val="007E098B"/>
    <w:rsid w:val="007E0AFC"/>
    <w:rsid w:val="007E0D20"/>
    <w:rsid w:val="007E0DF3"/>
    <w:rsid w:val="007E0E23"/>
    <w:rsid w:val="007E1272"/>
    <w:rsid w:val="007E12B7"/>
    <w:rsid w:val="007E181A"/>
    <w:rsid w:val="007E1993"/>
    <w:rsid w:val="007E19FD"/>
    <w:rsid w:val="007E1A89"/>
    <w:rsid w:val="007E1B2E"/>
    <w:rsid w:val="007E1C5E"/>
    <w:rsid w:val="007E1D02"/>
    <w:rsid w:val="007E1DF3"/>
    <w:rsid w:val="007E1FD0"/>
    <w:rsid w:val="007E2018"/>
    <w:rsid w:val="007E20B8"/>
    <w:rsid w:val="007E2255"/>
    <w:rsid w:val="007E2393"/>
    <w:rsid w:val="007E24F3"/>
    <w:rsid w:val="007E26C7"/>
    <w:rsid w:val="007E27EA"/>
    <w:rsid w:val="007E28F2"/>
    <w:rsid w:val="007E2A77"/>
    <w:rsid w:val="007E30E1"/>
    <w:rsid w:val="007E30F3"/>
    <w:rsid w:val="007E32B3"/>
    <w:rsid w:val="007E358D"/>
    <w:rsid w:val="007E35A2"/>
    <w:rsid w:val="007E372F"/>
    <w:rsid w:val="007E37ED"/>
    <w:rsid w:val="007E44C1"/>
    <w:rsid w:val="007E463D"/>
    <w:rsid w:val="007E4AB7"/>
    <w:rsid w:val="007E4C50"/>
    <w:rsid w:val="007E4FB4"/>
    <w:rsid w:val="007E520D"/>
    <w:rsid w:val="007E5421"/>
    <w:rsid w:val="007E5544"/>
    <w:rsid w:val="007E559A"/>
    <w:rsid w:val="007E55E0"/>
    <w:rsid w:val="007E563C"/>
    <w:rsid w:val="007E57F4"/>
    <w:rsid w:val="007E5809"/>
    <w:rsid w:val="007E5877"/>
    <w:rsid w:val="007E59EB"/>
    <w:rsid w:val="007E5B54"/>
    <w:rsid w:val="007E5C00"/>
    <w:rsid w:val="007E5C63"/>
    <w:rsid w:val="007E5D67"/>
    <w:rsid w:val="007E5DD1"/>
    <w:rsid w:val="007E6630"/>
    <w:rsid w:val="007E663F"/>
    <w:rsid w:val="007E6A12"/>
    <w:rsid w:val="007E6A3D"/>
    <w:rsid w:val="007E6CE1"/>
    <w:rsid w:val="007E6E3B"/>
    <w:rsid w:val="007E6E4A"/>
    <w:rsid w:val="007E6FD3"/>
    <w:rsid w:val="007E7171"/>
    <w:rsid w:val="007E717D"/>
    <w:rsid w:val="007E755C"/>
    <w:rsid w:val="007E7635"/>
    <w:rsid w:val="007E76EC"/>
    <w:rsid w:val="007E7722"/>
    <w:rsid w:val="007E797C"/>
    <w:rsid w:val="007E7984"/>
    <w:rsid w:val="007E7B7F"/>
    <w:rsid w:val="007E7BFA"/>
    <w:rsid w:val="007E7D7E"/>
    <w:rsid w:val="007F00DE"/>
    <w:rsid w:val="007F0BFD"/>
    <w:rsid w:val="007F0D00"/>
    <w:rsid w:val="007F0DD8"/>
    <w:rsid w:val="007F129C"/>
    <w:rsid w:val="007F12D3"/>
    <w:rsid w:val="007F16BB"/>
    <w:rsid w:val="007F172C"/>
    <w:rsid w:val="007F1874"/>
    <w:rsid w:val="007F1D20"/>
    <w:rsid w:val="007F2355"/>
    <w:rsid w:val="007F26D3"/>
    <w:rsid w:val="007F29D1"/>
    <w:rsid w:val="007F2D99"/>
    <w:rsid w:val="007F2E97"/>
    <w:rsid w:val="007F307A"/>
    <w:rsid w:val="007F32D9"/>
    <w:rsid w:val="007F336A"/>
    <w:rsid w:val="007F3573"/>
    <w:rsid w:val="007F35CC"/>
    <w:rsid w:val="007F373E"/>
    <w:rsid w:val="007F381B"/>
    <w:rsid w:val="007F3A55"/>
    <w:rsid w:val="007F3C09"/>
    <w:rsid w:val="007F3C28"/>
    <w:rsid w:val="007F3D42"/>
    <w:rsid w:val="007F3E3B"/>
    <w:rsid w:val="007F3EB6"/>
    <w:rsid w:val="007F3EE9"/>
    <w:rsid w:val="007F3F92"/>
    <w:rsid w:val="007F42BB"/>
    <w:rsid w:val="007F467A"/>
    <w:rsid w:val="007F4892"/>
    <w:rsid w:val="007F48BB"/>
    <w:rsid w:val="007F4975"/>
    <w:rsid w:val="007F4B8D"/>
    <w:rsid w:val="007F4D98"/>
    <w:rsid w:val="007F5138"/>
    <w:rsid w:val="007F54C7"/>
    <w:rsid w:val="007F551A"/>
    <w:rsid w:val="007F56A8"/>
    <w:rsid w:val="007F596B"/>
    <w:rsid w:val="007F5AFC"/>
    <w:rsid w:val="007F5E3D"/>
    <w:rsid w:val="007F62FD"/>
    <w:rsid w:val="007F69FC"/>
    <w:rsid w:val="007F6D1F"/>
    <w:rsid w:val="007F6D4F"/>
    <w:rsid w:val="007F6E2F"/>
    <w:rsid w:val="007F6E80"/>
    <w:rsid w:val="007F6F09"/>
    <w:rsid w:val="007F75D2"/>
    <w:rsid w:val="007F7C22"/>
    <w:rsid w:val="007F7CDA"/>
    <w:rsid w:val="007F7FDE"/>
    <w:rsid w:val="00800040"/>
    <w:rsid w:val="0080010C"/>
    <w:rsid w:val="008001BF"/>
    <w:rsid w:val="008005D1"/>
    <w:rsid w:val="0080077E"/>
    <w:rsid w:val="008007BF"/>
    <w:rsid w:val="00800AE7"/>
    <w:rsid w:val="00800BFE"/>
    <w:rsid w:val="00800E89"/>
    <w:rsid w:val="0080124B"/>
    <w:rsid w:val="008014DC"/>
    <w:rsid w:val="0080182E"/>
    <w:rsid w:val="008019A0"/>
    <w:rsid w:val="00801F2C"/>
    <w:rsid w:val="00802408"/>
    <w:rsid w:val="00802423"/>
    <w:rsid w:val="008025DD"/>
    <w:rsid w:val="008028A4"/>
    <w:rsid w:val="00802C15"/>
    <w:rsid w:val="00802C74"/>
    <w:rsid w:val="00802EAF"/>
    <w:rsid w:val="00802EBF"/>
    <w:rsid w:val="00802F24"/>
    <w:rsid w:val="00803001"/>
    <w:rsid w:val="0080377D"/>
    <w:rsid w:val="00803A87"/>
    <w:rsid w:val="0080439C"/>
    <w:rsid w:val="00804659"/>
    <w:rsid w:val="00804740"/>
    <w:rsid w:val="00804A23"/>
    <w:rsid w:val="00804A38"/>
    <w:rsid w:val="00804B30"/>
    <w:rsid w:val="00804E9C"/>
    <w:rsid w:val="00805134"/>
    <w:rsid w:val="0080517B"/>
    <w:rsid w:val="008052A4"/>
    <w:rsid w:val="00805301"/>
    <w:rsid w:val="00805682"/>
    <w:rsid w:val="00805ACD"/>
    <w:rsid w:val="00805BAA"/>
    <w:rsid w:val="00805F4F"/>
    <w:rsid w:val="00805F8D"/>
    <w:rsid w:val="00805FEF"/>
    <w:rsid w:val="008062B1"/>
    <w:rsid w:val="0080668F"/>
    <w:rsid w:val="00806B21"/>
    <w:rsid w:val="00806C80"/>
    <w:rsid w:val="00806CF8"/>
    <w:rsid w:val="00806D54"/>
    <w:rsid w:val="00806F60"/>
    <w:rsid w:val="008071A7"/>
    <w:rsid w:val="0080734C"/>
    <w:rsid w:val="008073CD"/>
    <w:rsid w:val="008073EB"/>
    <w:rsid w:val="0080746F"/>
    <w:rsid w:val="008077C0"/>
    <w:rsid w:val="00807826"/>
    <w:rsid w:val="00807B96"/>
    <w:rsid w:val="00807BB2"/>
    <w:rsid w:val="00807BBE"/>
    <w:rsid w:val="00807BCB"/>
    <w:rsid w:val="00807C4C"/>
    <w:rsid w:val="00807E5D"/>
    <w:rsid w:val="008100BE"/>
    <w:rsid w:val="008107A5"/>
    <w:rsid w:val="0081083E"/>
    <w:rsid w:val="00810970"/>
    <w:rsid w:val="00810CAC"/>
    <w:rsid w:val="00810EC3"/>
    <w:rsid w:val="008113D4"/>
    <w:rsid w:val="00811760"/>
    <w:rsid w:val="00811841"/>
    <w:rsid w:val="0081202D"/>
    <w:rsid w:val="00812383"/>
    <w:rsid w:val="0081252A"/>
    <w:rsid w:val="00812B27"/>
    <w:rsid w:val="00812C19"/>
    <w:rsid w:val="00813175"/>
    <w:rsid w:val="00813294"/>
    <w:rsid w:val="00813848"/>
    <w:rsid w:val="008138A0"/>
    <w:rsid w:val="00813993"/>
    <w:rsid w:val="008143F5"/>
    <w:rsid w:val="008144F1"/>
    <w:rsid w:val="00814680"/>
    <w:rsid w:val="0081474B"/>
    <w:rsid w:val="00814750"/>
    <w:rsid w:val="00814B3E"/>
    <w:rsid w:val="00814F0E"/>
    <w:rsid w:val="008150D1"/>
    <w:rsid w:val="0081572C"/>
    <w:rsid w:val="00815953"/>
    <w:rsid w:val="00815B64"/>
    <w:rsid w:val="00815BC7"/>
    <w:rsid w:val="00815DE1"/>
    <w:rsid w:val="00815F3B"/>
    <w:rsid w:val="00815FD7"/>
    <w:rsid w:val="00816021"/>
    <w:rsid w:val="00816341"/>
    <w:rsid w:val="00816353"/>
    <w:rsid w:val="00816377"/>
    <w:rsid w:val="008164DB"/>
    <w:rsid w:val="00816557"/>
    <w:rsid w:val="0081670B"/>
    <w:rsid w:val="00816F0A"/>
    <w:rsid w:val="0081709A"/>
    <w:rsid w:val="00817185"/>
    <w:rsid w:val="008172C4"/>
    <w:rsid w:val="00817596"/>
    <w:rsid w:val="008176AC"/>
    <w:rsid w:val="008178AF"/>
    <w:rsid w:val="00817A49"/>
    <w:rsid w:val="00817DC3"/>
    <w:rsid w:val="00817DF1"/>
    <w:rsid w:val="0082021A"/>
    <w:rsid w:val="0082048B"/>
    <w:rsid w:val="008204CD"/>
    <w:rsid w:val="00820B7C"/>
    <w:rsid w:val="00820C76"/>
    <w:rsid w:val="00820D5A"/>
    <w:rsid w:val="00820E92"/>
    <w:rsid w:val="00821079"/>
    <w:rsid w:val="008215B2"/>
    <w:rsid w:val="008218A7"/>
    <w:rsid w:val="00821987"/>
    <w:rsid w:val="00821B1D"/>
    <w:rsid w:val="00821C94"/>
    <w:rsid w:val="00821D88"/>
    <w:rsid w:val="00821ECD"/>
    <w:rsid w:val="008221D5"/>
    <w:rsid w:val="008221D9"/>
    <w:rsid w:val="008222CD"/>
    <w:rsid w:val="00822619"/>
    <w:rsid w:val="008228D1"/>
    <w:rsid w:val="00823259"/>
    <w:rsid w:val="00823723"/>
    <w:rsid w:val="00823858"/>
    <w:rsid w:val="008238D7"/>
    <w:rsid w:val="00823A4F"/>
    <w:rsid w:val="00823DC3"/>
    <w:rsid w:val="00823E49"/>
    <w:rsid w:val="00823EE9"/>
    <w:rsid w:val="008242F3"/>
    <w:rsid w:val="00824500"/>
    <w:rsid w:val="00824529"/>
    <w:rsid w:val="00824625"/>
    <w:rsid w:val="00824771"/>
    <w:rsid w:val="00824950"/>
    <w:rsid w:val="008249C0"/>
    <w:rsid w:val="00824A52"/>
    <w:rsid w:val="00824A94"/>
    <w:rsid w:val="00824AC5"/>
    <w:rsid w:val="00824D43"/>
    <w:rsid w:val="00824E68"/>
    <w:rsid w:val="00825795"/>
    <w:rsid w:val="00825CB3"/>
    <w:rsid w:val="00825CE7"/>
    <w:rsid w:val="00825FA2"/>
    <w:rsid w:val="008264C6"/>
    <w:rsid w:val="008266EB"/>
    <w:rsid w:val="00826A8C"/>
    <w:rsid w:val="00826C84"/>
    <w:rsid w:val="0082701B"/>
    <w:rsid w:val="0082706D"/>
    <w:rsid w:val="008273D3"/>
    <w:rsid w:val="008276CF"/>
    <w:rsid w:val="00827741"/>
    <w:rsid w:val="00827B2D"/>
    <w:rsid w:val="00827C4E"/>
    <w:rsid w:val="00827DDA"/>
    <w:rsid w:val="00830002"/>
    <w:rsid w:val="00830096"/>
    <w:rsid w:val="008300BD"/>
    <w:rsid w:val="008300F5"/>
    <w:rsid w:val="0083024C"/>
    <w:rsid w:val="008302C5"/>
    <w:rsid w:val="008302DF"/>
    <w:rsid w:val="0083035C"/>
    <w:rsid w:val="00830475"/>
    <w:rsid w:val="0083053A"/>
    <w:rsid w:val="00830567"/>
    <w:rsid w:val="0083071D"/>
    <w:rsid w:val="00830762"/>
    <w:rsid w:val="008307EE"/>
    <w:rsid w:val="008308D9"/>
    <w:rsid w:val="00830C0F"/>
    <w:rsid w:val="00830CE0"/>
    <w:rsid w:val="00830ED7"/>
    <w:rsid w:val="00830F68"/>
    <w:rsid w:val="0083101C"/>
    <w:rsid w:val="008311CD"/>
    <w:rsid w:val="008314F6"/>
    <w:rsid w:val="00831AEB"/>
    <w:rsid w:val="00831B10"/>
    <w:rsid w:val="00831E40"/>
    <w:rsid w:val="00831E5E"/>
    <w:rsid w:val="00831F03"/>
    <w:rsid w:val="00832423"/>
    <w:rsid w:val="00832585"/>
    <w:rsid w:val="00832591"/>
    <w:rsid w:val="00832712"/>
    <w:rsid w:val="00832D7F"/>
    <w:rsid w:val="00833138"/>
    <w:rsid w:val="00833224"/>
    <w:rsid w:val="0083329B"/>
    <w:rsid w:val="008334DE"/>
    <w:rsid w:val="00833670"/>
    <w:rsid w:val="008338BE"/>
    <w:rsid w:val="00833AAD"/>
    <w:rsid w:val="00833D1E"/>
    <w:rsid w:val="0083401E"/>
    <w:rsid w:val="008342EF"/>
    <w:rsid w:val="0083484F"/>
    <w:rsid w:val="00834860"/>
    <w:rsid w:val="0083491F"/>
    <w:rsid w:val="00834ACB"/>
    <w:rsid w:val="00834F16"/>
    <w:rsid w:val="00834F56"/>
    <w:rsid w:val="00835032"/>
    <w:rsid w:val="0083505D"/>
    <w:rsid w:val="0083516E"/>
    <w:rsid w:val="00835310"/>
    <w:rsid w:val="0083541C"/>
    <w:rsid w:val="0083543C"/>
    <w:rsid w:val="00835594"/>
    <w:rsid w:val="00835AC2"/>
    <w:rsid w:val="00835B3D"/>
    <w:rsid w:val="00835B51"/>
    <w:rsid w:val="00835BE3"/>
    <w:rsid w:val="00835C27"/>
    <w:rsid w:val="00835DB2"/>
    <w:rsid w:val="00835DD7"/>
    <w:rsid w:val="00835DDD"/>
    <w:rsid w:val="00835EEB"/>
    <w:rsid w:val="00835F49"/>
    <w:rsid w:val="00836066"/>
    <w:rsid w:val="0083626E"/>
    <w:rsid w:val="00836306"/>
    <w:rsid w:val="008363F7"/>
    <w:rsid w:val="00836450"/>
    <w:rsid w:val="00836692"/>
    <w:rsid w:val="008367C3"/>
    <w:rsid w:val="0083698D"/>
    <w:rsid w:val="00836E2A"/>
    <w:rsid w:val="00836EB2"/>
    <w:rsid w:val="00836F0A"/>
    <w:rsid w:val="00836FA0"/>
    <w:rsid w:val="00837039"/>
    <w:rsid w:val="00837069"/>
    <w:rsid w:val="0083712C"/>
    <w:rsid w:val="008373BE"/>
    <w:rsid w:val="008373FC"/>
    <w:rsid w:val="00837537"/>
    <w:rsid w:val="0083765D"/>
    <w:rsid w:val="00837671"/>
    <w:rsid w:val="008377E0"/>
    <w:rsid w:val="00837AAD"/>
    <w:rsid w:val="00837B12"/>
    <w:rsid w:val="00837BCD"/>
    <w:rsid w:val="00837CF8"/>
    <w:rsid w:val="00837E79"/>
    <w:rsid w:val="00840687"/>
    <w:rsid w:val="00840779"/>
    <w:rsid w:val="00840B73"/>
    <w:rsid w:val="00840C12"/>
    <w:rsid w:val="00840E9E"/>
    <w:rsid w:val="00841280"/>
    <w:rsid w:val="0084129B"/>
    <w:rsid w:val="00841394"/>
    <w:rsid w:val="008415E7"/>
    <w:rsid w:val="008418FA"/>
    <w:rsid w:val="00841ADF"/>
    <w:rsid w:val="00841C72"/>
    <w:rsid w:val="008425C2"/>
    <w:rsid w:val="008426E8"/>
    <w:rsid w:val="0084283B"/>
    <w:rsid w:val="00842915"/>
    <w:rsid w:val="00842994"/>
    <w:rsid w:val="00842A5A"/>
    <w:rsid w:val="00842B98"/>
    <w:rsid w:val="00842D16"/>
    <w:rsid w:val="008431C7"/>
    <w:rsid w:val="0084333F"/>
    <w:rsid w:val="0084336E"/>
    <w:rsid w:val="008433FD"/>
    <w:rsid w:val="00843511"/>
    <w:rsid w:val="008435D3"/>
    <w:rsid w:val="008436E9"/>
    <w:rsid w:val="00843817"/>
    <w:rsid w:val="00843991"/>
    <w:rsid w:val="00843B48"/>
    <w:rsid w:val="00843C44"/>
    <w:rsid w:val="00843D09"/>
    <w:rsid w:val="00843E04"/>
    <w:rsid w:val="00843F44"/>
    <w:rsid w:val="0084416C"/>
    <w:rsid w:val="0084435E"/>
    <w:rsid w:val="0084450C"/>
    <w:rsid w:val="00844522"/>
    <w:rsid w:val="00844680"/>
    <w:rsid w:val="00844B9A"/>
    <w:rsid w:val="00844C3C"/>
    <w:rsid w:val="00844E8E"/>
    <w:rsid w:val="00844EE9"/>
    <w:rsid w:val="00845202"/>
    <w:rsid w:val="00845335"/>
    <w:rsid w:val="008455F2"/>
    <w:rsid w:val="00845939"/>
    <w:rsid w:val="008459A1"/>
    <w:rsid w:val="00846771"/>
    <w:rsid w:val="00846819"/>
    <w:rsid w:val="0084687A"/>
    <w:rsid w:val="008468AD"/>
    <w:rsid w:val="00846A5F"/>
    <w:rsid w:val="00846E9C"/>
    <w:rsid w:val="00846F44"/>
    <w:rsid w:val="00847685"/>
    <w:rsid w:val="00847765"/>
    <w:rsid w:val="00847CF3"/>
    <w:rsid w:val="00847DD7"/>
    <w:rsid w:val="00847E2E"/>
    <w:rsid w:val="00847E59"/>
    <w:rsid w:val="00847ECD"/>
    <w:rsid w:val="00847FEB"/>
    <w:rsid w:val="00850011"/>
    <w:rsid w:val="008505B2"/>
    <w:rsid w:val="00850878"/>
    <w:rsid w:val="00850B4E"/>
    <w:rsid w:val="00850D3D"/>
    <w:rsid w:val="00850D86"/>
    <w:rsid w:val="00850EC8"/>
    <w:rsid w:val="00850F2B"/>
    <w:rsid w:val="00851225"/>
    <w:rsid w:val="00851448"/>
    <w:rsid w:val="0085156E"/>
    <w:rsid w:val="008516FF"/>
    <w:rsid w:val="00851ACB"/>
    <w:rsid w:val="00851AF6"/>
    <w:rsid w:val="00851C96"/>
    <w:rsid w:val="00851F0C"/>
    <w:rsid w:val="00852112"/>
    <w:rsid w:val="008521EF"/>
    <w:rsid w:val="0085263D"/>
    <w:rsid w:val="00852BD9"/>
    <w:rsid w:val="00852D36"/>
    <w:rsid w:val="00852E0C"/>
    <w:rsid w:val="00852E6A"/>
    <w:rsid w:val="00852EF8"/>
    <w:rsid w:val="00852F3A"/>
    <w:rsid w:val="008530DB"/>
    <w:rsid w:val="008535B8"/>
    <w:rsid w:val="008536DE"/>
    <w:rsid w:val="008538D3"/>
    <w:rsid w:val="0085392C"/>
    <w:rsid w:val="00854042"/>
    <w:rsid w:val="00854129"/>
    <w:rsid w:val="008543AE"/>
    <w:rsid w:val="00854436"/>
    <w:rsid w:val="00854493"/>
    <w:rsid w:val="008545AB"/>
    <w:rsid w:val="008546EE"/>
    <w:rsid w:val="0085472D"/>
    <w:rsid w:val="008548B0"/>
    <w:rsid w:val="008548CE"/>
    <w:rsid w:val="00854A6F"/>
    <w:rsid w:val="00854D45"/>
    <w:rsid w:val="00854E70"/>
    <w:rsid w:val="00854F96"/>
    <w:rsid w:val="00854FAA"/>
    <w:rsid w:val="00855510"/>
    <w:rsid w:val="00855574"/>
    <w:rsid w:val="008557C9"/>
    <w:rsid w:val="00855ABE"/>
    <w:rsid w:val="00855AD8"/>
    <w:rsid w:val="00855AFA"/>
    <w:rsid w:val="00855E59"/>
    <w:rsid w:val="00855F6B"/>
    <w:rsid w:val="0085604B"/>
    <w:rsid w:val="0085606E"/>
    <w:rsid w:val="0085609A"/>
    <w:rsid w:val="0085653E"/>
    <w:rsid w:val="00856650"/>
    <w:rsid w:val="0085676A"/>
    <w:rsid w:val="00856D1F"/>
    <w:rsid w:val="00856E67"/>
    <w:rsid w:val="00856FA5"/>
    <w:rsid w:val="008570E7"/>
    <w:rsid w:val="00857675"/>
    <w:rsid w:val="008577B1"/>
    <w:rsid w:val="00857909"/>
    <w:rsid w:val="00857BC1"/>
    <w:rsid w:val="00857F1B"/>
    <w:rsid w:val="0086021D"/>
    <w:rsid w:val="00860289"/>
    <w:rsid w:val="00860365"/>
    <w:rsid w:val="0086073A"/>
    <w:rsid w:val="0086076F"/>
    <w:rsid w:val="00860870"/>
    <w:rsid w:val="00860900"/>
    <w:rsid w:val="008610C5"/>
    <w:rsid w:val="00861100"/>
    <w:rsid w:val="00861231"/>
    <w:rsid w:val="00861268"/>
    <w:rsid w:val="008613B0"/>
    <w:rsid w:val="0086150F"/>
    <w:rsid w:val="00861EA9"/>
    <w:rsid w:val="008620F5"/>
    <w:rsid w:val="008621A5"/>
    <w:rsid w:val="008621FD"/>
    <w:rsid w:val="00862A35"/>
    <w:rsid w:val="00862A7A"/>
    <w:rsid w:val="00862B69"/>
    <w:rsid w:val="00862BFE"/>
    <w:rsid w:val="00862CE7"/>
    <w:rsid w:val="00862D0D"/>
    <w:rsid w:val="0086317A"/>
    <w:rsid w:val="00863321"/>
    <w:rsid w:val="008633F4"/>
    <w:rsid w:val="00863451"/>
    <w:rsid w:val="008636F8"/>
    <w:rsid w:val="00863A04"/>
    <w:rsid w:val="00863D05"/>
    <w:rsid w:val="00863DA0"/>
    <w:rsid w:val="00864147"/>
    <w:rsid w:val="008642C3"/>
    <w:rsid w:val="008642CE"/>
    <w:rsid w:val="008646F2"/>
    <w:rsid w:val="00864749"/>
    <w:rsid w:val="008647C7"/>
    <w:rsid w:val="00864816"/>
    <w:rsid w:val="00864C77"/>
    <w:rsid w:val="00864C88"/>
    <w:rsid w:val="00864E37"/>
    <w:rsid w:val="008654AD"/>
    <w:rsid w:val="008656BC"/>
    <w:rsid w:val="008656EC"/>
    <w:rsid w:val="00865777"/>
    <w:rsid w:val="008658ED"/>
    <w:rsid w:val="00865968"/>
    <w:rsid w:val="00865AAD"/>
    <w:rsid w:val="00865BC5"/>
    <w:rsid w:val="00865C0F"/>
    <w:rsid w:val="00865C6A"/>
    <w:rsid w:val="00865F7D"/>
    <w:rsid w:val="00866713"/>
    <w:rsid w:val="00866B8A"/>
    <w:rsid w:val="00866C97"/>
    <w:rsid w:val="00866E74"/>
    <w:rsid w:val="00867006"/>
    <w:rsid w:val="00867168"/>
    <w:rsid w:val="00867664"/>
    <w:rsid w:val="008676AA"/>
    <w:rsid w:val="00867807"/>
    <w:rsid w:val="00867C6F"/>
    <w:rsid w:val="00870344"/>
    <w:rsid w:val="00870528"/>
    <w:rsid w:val="00870612"/>
    <w:rsid w:val="008707A3"/>
    <w:rsid w:val="00870AC7"/>
    <w:rsid w:val="00870C8A"/>
    <w:rsid w:val="00870CED"/>
    <w:rsid w:val="00870D87"/>
    <w:rsid w:val="008710E0"/>
    <w:rsid w:val="00871241"/>
    <w:rsid w:val="00871287"/>
    <w:rsid w:val="0087148F"/>
    <w:rsid w:val="008719CC"/>
    <w:rsid w:val="00871ABB"/>
    <w:rsid w:val="00871FDF"/>
    <w:rsid w:val="0087217F"/>
    <w:rsid w:val="008721DB"/>
    <w:rsid w:val="00872634"/>
    <w:rsid w:val="00872BCA"/>
    <w:rsid w:val="00872F44"/>
    <w:rsid w:val="008730D0"/>
    <w:rsid w:val="00873161"/>
    <w:rsid w:val="00873356"/>
    <w:rsid w:val="00873380"/>
    <w:rsid w:val="0087341F"/>
    <w:rsid w:val="0087360F"/>
    <w:rsid w:val="00873838"/>
    <w:rsid w:val="00873B64"/>
    <w:rsid w:val="00873E03"/>
    <w:rsid w:val="008743F8"/>
    <w:rsid w:val="0087442B"/>
    <w:rsid w:val="0087449A"/>
    <w:rsid w:val="008744FC"/>
    <w:rsid w:val="008745BF"/>
    <w:rsid w:val="008745F7"/>
    <w:rsid w:val="00874736"/>
    <w:rsid w:val="0087488D"/>
    <w:rsid w:val="00874A78"/>
    <w:rsid w:val="00874B01"/>
    <w:rsid w:val="00874D3B"/>
    <w:rsid w:val="00875037"/>
    <w:rsid w:val="00875061"/>
    <w:rsid w:val="008751E6"/>
    <w:rsid w:val="0087520B"/>
    <w:rsid w:val="00875791"/>
    <w:rsid w:val="00875B56"/>
    <w:rsid w:val="00875BFE"/>
    <w:rsid w:val="00875CAB"/>
    <w:rsid w:val="00875EE9"/>
    <w:rsid w:val="00875FA9"/>
    <w:rsid w:val="0087608A"/>
    <w:rsid w:val="00876D58"/>
    <w:rsid w:val="00877523"/>
    <w:rsid w:val="0087761B"/>
    <w:rsid w:val="00877830"/>
    <w:rsid w:val="00877849"/>
    <w:rsid w:val="00877C28"/>
    <w:rsid w:val="00877D2B"/>
    <w:rsid w:val="00877D3D"/>
    <w:rsid w:val="00877F78"/>
    <w:rsid w:val="008800DD"/>
    <w:rsid w:val="00880160"/>
    <w:rsid w:val="00880192"/>
    <w:rsid w:val="00880357"/>
    <w:rsid w:val="00880399"/>
    <w:rsid w:val="008804D1"/>
    <w:rsid w:val="008807EB"/>
    <w:rsid w:val="00880A18"/>
    <w:rsid w:val="00880A56"/>
    <w:rsid w:val="00880A89"/>
    <w:rsid w:val="00880C0C"/>
    <w:rsid w:val="00880F02"/>
    <w:rsid w:val="00880FF1"/>
    <w:rsid w:val="00881393"/>
    <w:rsid w:val="00881690"/>
    <w:rsid w:val="00881716"/>
    <w:rsid w:val="00881735"/>
    <w:rsid w:val="00881D09"/>
    <w:rsid w:val="00881E83"/>
    <w:rsid w:val="0088201C"/>
    <w:rsid w:val="00882239"/>
    <w:rsid w:val="00882251"/>
    <w:rsid w:val="00882286"/>
    <w:rsid w:val="008822D6"/>
    <w:rsid w:val="008822DA"/>
    <w:rsid w:val="008822FC"/>
    <w:rsid w:val="008826B0"/>
    <w:rsid w:val="00882706"/>
    <w:rsid w:val="0088271A"/>
    <w:rsid w:val="008827CB"/>
    <w:rsid w:val="0088283F"/>
    <w:rsid w:val="00882971"/>
    <w:rsid w:val="00882B9E"/>
    <w:rsid w:val="00882D2A"/>
    <w:rsid w:val="00882F9F"/>
    <w:rsid w:val="00883343"/>
    <w:rsid w:val="0088334D"/>
    <w:rsid w:val="0088347C"/>
    <w:rsid w:val="0088355B"/>
    <w:rsid w:val="008836F4"/>
    <w:rsid w:val="008837D5"/>
    <w:rsid w:val="00883A2B"/>
    <w:rsid w:val="00883A58"/>
    <w:rsid w:val="00883C8C"/>
    <w:rsid w:val="00883DC4"/>
    <w:rsid w:val="0088428C"/>
    <w:rsid w:val="00884546"/>
    <w:rsid w:val="00884A09"/>
    <w:rsid w:val="00884B6E"/>
    <w:rsid w:val="00884BC6"/>
    <w:rsid w:val="00884E08"/>
    <w:rsid w:val="00884EBF"/>
    <w:rsid w:val="00884ED4"/>
    <w:rsid w:val="00884F72"/>
    <w:rsid w:val="00885050"/>
    <w:rsid w:val="00885236"/>
    <w:rsid w:val="00885570"/>
    <w:rsid w:val="0088560D"/>
    <w:rsid w:val="008859D7"/>
    <w:rsid w:val="00885AA9"/>
    <w:rsid w:val="00885DEB"/>
    <w:rsid w:val="0088616A"/>
    <w:rsid w:val="00886341"/>
    <w:rsid w:val="00886479"/>
    <w:rsid w:val="00886488"/>
    <w:rsid w:val="008864DA"/>
    <w:rsid w:val="0088656B"/>
    <w:rsid w:val="008867C5"/>
    <w:rsid w:val="00886B11"/>
    <w:rsid w:val="00886B49"/>
    <w:rsid w:val="008870C9"/>
    <w:rsid w:val="008878AD"/>
    <w:rsid w:val="0088796B"/>
    <w:rsid w:val="00887A8E"/>
    <w:rsid w:val="00887BFD"/>
    <w:rsid w:val="00887DA5"/>
    <w:rsid w:val="00887DA6"/>
    <w:rsid w:val="00887ECC"/>
    <w:rsid w:val="00887EE4"/>
    <w:rsid w:val="008900CC"/>
    <w:rsid w:val="00890194"/>
    <w:rsid w:val="0089028E"/>
    <w:rsid w:val="008902F7"/>
    <w:rsid w:val="008905C2"/>
    <w:rsid w:val="00890A3C"/>
    <w:rsid w:val="00890B33"/>
    <w:rsid w:val="00890B53"/>
    <w:rsid w:val="00890EEF"/>
    <w:rsid w:val="00891013"/>
    <w:rsid w:val="00891292"/>
    <w:rsid w:val="0089137F"/>
    <w:rsid w:val="0089151C"/>
    <w:rsid w:val="0089152C"/>
    <w:rsid w:val="0089159E"/>
    <w:rsid w:val="008919E4"/>
    <w:rsid w:val="00891BA1"/>
    <w:rsid w:val="00891BF0"/>
    <w:rsid w:val="00891E9A"/>
    <w:rsid w:val="00891F13"/>
    <w:rsid w:val="0089226A"/>
    <w:rsid w:val="0089235E"/>
    <w:rsid w:val="008923CF"/>
    <w:rsid w:val="008927E3"/>
    <w:rsid w:val="00892AFF"/>
    <w:rsid w:val="00892BC9"/>
    <w:rsid w:val="00892C79"/>
    <w:rsid w:val="00893353"/>
    <w:rsid w:val="00893495"/>
    <w:rsid w:val="0089385C"/>
    <w:rsid w:val="00893899"/>
    <w:rsid w:val="00893D23"/>
    <w:rsid w:val="00893EB6"/>
    <w:rsid w:val="00893EBD"/>
    <w:rsid w:val="00894215"/>
    <w:rsid w:val="0089487D"/>
    <w:rsid w:val="00894AA3"/>
    <w:rsid w:val="00894B5A"/>
    <w:rsid w:val="00894DB1"/>
    <w:rsid w:val="00894E74"/>
    <w:rsid w:val="00894E90"/>
    <w:rsid w:val="00895228"/>
    <w:rsid w:val="00895297"/>
    <w:rsid w:val="00895402"/>
    <w:rsid w:val="00895459"/>
    <w:rsid w:val="00895C32"/>
    <w:rsid w:val="00895DA5"/>
    <w:rsid w:val="00896133"/>
    <w:rsid w:val="008962B1"/>
    <w:rsid w:val="008963F2"/>
    <w:rsid w:val="0089657F"/>
    <w:rsid w:val="008968DD"/>
    <w:rsid w:val="008969A7"/>
    <w:rsid w:val="00896B36"/>
    <w:rsid w:val="00896C0A"/>
    <w:rsid w:val="0089718E"/>
    <w:rsid w:val="0089746E"/>
    <w:rsid w:val="00897627"/>
    <w:rsid w:val="008976C9"/>
    <w:rsid w:val="008978F4"/>
    <w:rsid w:val="008979AF"/>
    <w:rsid w:val="00897B7E"/>
    <w:rsid w:val="00897DD4"/>
    <w:rsid w:val="00897ED3"/>
    <w:rsid w:val="00897F81"/>
    <w:rsid w:val="00897F9C"/>
    <w:rsid w:val="008A0114"/>
    <w:rsid w:val="008A05A0"/>
    <w:rsid w:val="008A05FA"/>
    <w:rsid w:val="008A0A43"/>
    <w:rsid w:val="008A0B31"/>
    <w:rsid w:val="008A10CD"/>
    <w:rsid w:val="008A12A2"/>
    <w:rsid w:val="008A1316"/>
    <w:rsid w:val="008A15B3"/>
    <w:rsid w:val="008A1893"/>
    <w:rsid w:val="008A18F1"/>
    <w:rsid w:val="008A193D"/>
    <w:rsid w:val="008A1A30"/>
    <w:rsid w:val="008A1B92"/>
    <w:rsid w:val="008A1BFC"/>
    <w:rsid w:val="008A1C14"/>
    <w:rsid w:val="008A211C"/>
    <w:rsid w:val="008A21B4"/>
    <w:rsid w:val="008A21E7"/>
    <w:rsid w:val="008A223E"/>
    <w:rsid w:val="008A2782"/>
    <w:rsid w:val="008A2DF6"/>
    <w:rsid w:val="008A352E"/>
    <w:rsid w:val="008A3728"/>
    <w:rsid w:val="008A3801"/>
    <w:rsid w:val="008A3887"/>
    <w:rsid w:val="008A38E2"/>
    <w:rsid w:val="008A39A0"/>
    <w:rsid w:val="008A3B7F"/>
    <w:rsid w:val="008A3BB7"/>
    <w:rsid w:val="008A3D9B"/>
    <w:rsid w:val="008A3E53"/>
    <w:rsid w:val="008A3F8C"/>
    <w:rsid w:val="008A3FA8"/>
    <w:rsid w:val="008A4269"/>
    <w:rsid w:val="008A4315"/>
    <w:rsid w:val="008A4423"/>
    <w:rsid w:val="008A4928"/>
    <w:rsid w:val="008A4A43"/>
    <w:rsid w:val="008A4C11"/>
    <w:rsid w:val="008A4D37"/>
    <w:rsid w:val="008A4FB5"/>
    <w:rsid w:val="008A517F"/>
    <w:rsid w:val="008A5180"/>
    <w:rsid w:val="008A5898"/>
    <w:rsid w:val="008A5915"/>
    <w:rsid w:val="008A5C4E"/>
    <w:rsid w:val="008A5C6E"/>
    <w:rsid w:val="008A5CD2"/>
    <w:rsid w:val="008A5CDF"/>
    <w:rsid w:val="008A5E7F"/>
    <w:rsid w:val="008A631A"/>
    <w:rsid w:val="008A63B2"/>
    <w:rsid w:val="008A6428"/>
    <w:rsid w:val="008A67F8"/>
    <w:rsid w:val="008A6BE0"/>
    <w:rsid w:val="008A6D52"/>
    <w:rsid w:val="008A6FE7"/>
    <w:rsid w:val="008A6FE8"/>
    <w:rsid w:val="008A72BA"/>
    <w:rsid w:val="008A7545"/>
    <w:rsid w:val="008A7666"/>
    <w:rsid w:val="008A7899"/>
    <w:rsid w:val="008A794F"/>
    <w:rsid w:val="008A7A19"/>
    <w:rsid w:val="008A7A65"/>
    <w:rsid w:val="008A7AAE"/>
    <w:rsid w:val="008A7D99"/>
    <w:rsid w:val="008A7F29"/>
    <w:rsid w:val="008B024A"/>
    <w:rsid w:val="008B0494"/>
    <w:rsid w:val="008B094C"/>
    <w:rsid w:val="008B0A6D"/>
    <w:rsid w:val="008B0AB2"/>
    <w:rsid w:val="008B0AD3"/>
    <w:rsid w:val="008B0BB8"/>
    <w:rsid w:val="008B0F48"/>
    <w:rsid w:val="008B0F73"/>
    <w:rsid w:val="008B104B"/>
    <w:rsid w:val="008B124C"/>
    <w:rsid w:val="008B1312"/>
    <w:rsid w:val="008B1596"/>
    <w:rsid w:val="008B1756"/>
    <w:rsid w:val="008B17A6"/>
    <w:rsid w:val="008B17D8"/>
    <w:rsid w:val="008B193E"/>
    <w:rsid w:val="008B19F5"/>
    <w:rsid w:val="008B1C4D"/>
    <w:rsid w:val="008B24E4"/>
    <w:rsid w:val="008B261A"/>
    <w:rsid w:val="008B2687"/>
    <w:rsid w:val="008B26BF"/>
    <w:rsid w:val="008B28AA"/>
    <w:rsid w:val="008B29F9"/>
    <w:rsid w:val="008B2A65"/>
    <w:rsid w:val="008B2BDB"/>
    <w:rsid w:val="008B2EC3"/>
    <w:rsid w:val="008B3081"/>
    <w:rsid w:val="008B3613"/>
    <w:rsid w:val="008B3B0D"/>
    <w:rsid w:val="008B4131"/>
    <w:rsid w:val="008B4224"/>
    <w:rsid w:val="008B4365"/>
    <w:rsid w:val="008B4523"/>
    <w:rsid w:val="008B47AF"/>
    <w:rsid w:val="008B4C83"/>
    <w:rsid w:val="008B5348"/>
    <w:rsid w:val="008B5371"/>
    <w:rsid w:val="008B5CD1"/>
    <w:rsid w:val="008B61C3"/>
    <w:rsid w:val="008B64F3"/>
    <w:rsid w:val="008B6553"/>
    <w:rsid w:val="008B6866"/>
    <w:rsid w:val="008B68CF"/>
    <w:rsid w:val="008B697C"/>
    <w:rsid w:val="008B6A3D"/>
    <w:rsid w:val="008B6CFB"/>
    <w:rsid w:val="008B6ECE"/>
    <w:rsid w:val="008B6F89"/>
    <w:rsid w:val="008B732A"/>
    <w:rsid w:val="008B7D31"/>
    <w:rsid w:val="008B7FDB"/>
    <w:rsid w:val="008C0168"/>
    <w:rsid w:val="008C02CC"/>
    <w:rsid w:val="008C02DC"/>
    <w:rsid w:val="008C030B"/>
    <w:rsid w:val="008C043F"/>
    <w:rsid w:val="008C076A"/>
    <w:rsid w:val="008C091F"/>
    <w:rsid w:val="008C0A97"/>
    <w:rsid w:val="008C0FD8"/>
    <w:rsid w:val="008C1510"/>
    <w:rsid w:val="008C176D"/>
    <w:rsid w:val="008C1803"/>
    <w:rsid w:val="008C1F7D"/>
    <w:rsid w:val="008C1FB0"/>
    <w:rsid w:val="008C212B"/>
    <w:rsid w:val="008C2B6C"/>
    <w:rsid w:val="008C2D03"/>
    <w:rsid w:val="008C2D71"/>
    <w:rsid w:val="008C2E9A"/>
    <w:rsid w:val="008C2F84"/>
    <w:rsid w:val="008C309D"/>
    <w:rsid w:val="008C3158"/>
    <w:rsid w:val="008C31E3"/>
    <w:rsid w:val="008C3287"/>
    <w:rsid w:val="008C38B8"/>
    <w:rsid w:val="008C3BE3"/>
    <w:rsid w:val="008C3BEB"/>
    <w:rsid w:val="008C3C42"/>
    <w:rsid w:val="008C3DC0"/>
    <w:rsid w:val="008C3ED1"/>
    <w:rsid w:val="008C3FB1"/>
    <w:rsid w:val="008C401C"/>
    <w:rsid w:val="008C4058"/>
    <w:rsid w:val="008C41FE"/>
    <w:rsid w:val="008C436B"/>
    <w:rsid w:val="008C4643"/>
    <w:rsid w:val="008C476C"/>
    <w:rsid w:val="008C4C1A"/>
    <w:rsid w:val="008C4F73"/>
    <w:rsid w:val="008C4FAB"/>
    <w:rsid w:val="008C572A"/>
    <w:rsid w:val="008C57C8"/>
    <w:rsid w:val="008C58E2"/>
    <w:rsid w:val="008C5BEB"/>
    <w:rsid w:val="008C5D7B"/>
    <w:rsid w:val="008C5F98"/>
    <w:rsid w:val="008C6537"/>
    <w:rsid w:val="008C6B7C"/>
    <w:rsid w:val="008C7355"/>
    <w:rsid w:val="008C7988"/>
    <w:rsid w:val="008C79D4"/>
    <w:rsid w:val="008C7B21"/>
    <w:rsid w:val="008C7EE3"/>
    <w:rsid w:val="008D0173"/>
    <w:rsid w:val="008D0193"/>
    <w:rsid w:val="008D01A6"/>
    <w:rsid w:val="008D01BF"/>
    <w:rsid w:val="008D0448"/>
    <w:rsid w:val="008D06AD"/>
    <w:rsid w:val="008D0847"/>
    <w:rsid w:val="008D1202"/>
    <w:rsid w:val="008D12CC"/>
    <w:rsid w:val="008D15CE"/>
    <w:rsid w:val="008D17A6"/>
    <w:rsid w:val="008D187B"/>
    <w:rsid w:val="008D19B3"/>
    <w:rsid w:val="008D1A1C"/>
    <w:rsid w:val="008D1C02"/>
    <w:rsid w:val="008D227E"/>
    <w:rsid w:val="008D25AB"/>
    <w:rsid w:val="008D2669"/>
    <w:rsid w:val="008D2738"/>
    <w:rsid w:val="008D27D4"/>
    <w:rsid w:val="008D29D7"/>
    <w:rsid w:val="008D2A95"/>
    <w:rsid w:val="008D2ABA"/>
    <w:rsid w:val="008D2B16"/>
    <w:rsid w:val="008D2EC7"/>
    <w:rsid w:val="008D2F7F"/>
    <w:rsid w:val="008D30B1"/>
    <w:rsid w:val="008D3602"/>
    <w:rsid w:val="008D3A8D"/>
    <w:rsid w:val="008D3B22"/>
    <w:rsid w:val="008D3BA0"/>
    <w:rsid w:val="008D3C73"/>
    <w:rsid w:val="008D4210"/>
    <w:rsid w:val="008D43BF"/>
    <w:rsid w:val="008D45C5"/>
    <w:rsid w:val="008D46C5"/>
    <w:rsid w:val="008D4C2F"/>
    <w:rsid w:val="008D4C78"/>
    <w:rsid w:val="008D4E14"/>
    <w:rsid w:val="008D517F"/>
    <w:rsid w:val="008D57F2"/>
    <w:rsid w:val="008D5B59"/>
    <w:rsid w:val="008D5C70"/>
    <w:rsid w:val="008D5EA5"/>
    <w:rsid w:val="008D659F"/>
    <w:rsid w:val="008D672D"/>
    <w:rsid w:val="008D681B"/>
    <w:rsid w:val="008D6C45"/>
    <w:rsid w:val="008D7248"/>
    <w:rsid w:val="008D735B"/>
    <w:rsid w:val="008D747C"/>
    <w:rsid w:val="008D7C67"/>
    <w:rsid w:val="008E000C"/>
    <w:rsid w:val="008E04EA"/>
    <w:rsid w:val="008E0503"/>
    <w:rsid w:val="008E065E"/>
    <w:rsid w:val="008E08F8"/>
    <w:rsid w:val="008E0BAF"/>
    <w:rsid w:val="008E1481"/>
    <w:rsid w:val="008E21DF"/>
    <w:rsid w:val="008E296B"/>
    <w:rsid w:val="008E2A15"/>
    <w:rsid w:val="008E2CBB"/>
    <w:rsid w:val="008E3040"/>
    <w:rsid w:val="008E306D"/>
    <w:rsid w:val="008E3156"/>
    <w:rsid w:val="008E3494"/>
    <w:rsid w:val="008E34F5"/>
    <w:rsid w:val="008E3531"/>
    <w:rsid w:val="008E376F"/>
    <w:rsid w:val="008E3A59"/>
    <w:rsid w:val="008E3D9F"/>
    <w:rsid w:val="008E3EC8"/>
    <w:rsid w:val="008E40EF"/>
    <w:rsid w:val="008E413D"/>
    <w:rsid w:val="008E41AE"/>
    <w:rsid w:val="008E4306"/>
    <w:rsid w:val="008E4674"/>
    <w:rsid w:val="008E4854"/>
    <w:rsid w:val="008E48C0"/>
    <w:rsid w:val="008E4A59"/>
    <w:rsid w:val="008E4AF9"/>
    <w:rsid w:val="008E4BF7"/>
    <w:rsid w:val="008E4D46"/>
    <w:rsid w:val="008E4E33"/>
    <w:rsid w:val="008E519D"/>
    <w:rsid w:val="008E549A"/>
    <w:rsid w:val="008E57D3"/>
    <w:rsid w:val="008E5A91"/>
    <w:rsid w:val="008E60B0"/>
    <w:rsid w:val="008E6113"/>
    <w:rsid w:val="008E639A"/>
    <w:rsid w:val="008E68FB"/>
    <w:rsid w:val="008E6AD2"/>
    <w:rsid w:val="008E6B13"/>
    <w:rsid w:val="008E6C00"/>
    <w:rsid w:val="008E6DF6"/>
    <w:rsid w:val="008E6EE2"/>
    <w:rsid w:val="008E70B8"/>
    <w:rsid w:val="008E70C8"/>
    <w:rsid w:val="008E7158"/>
    <w:rsid w:val="008E72AB"/>
    <w:rsid w:val="008E74F9"/>
    <w:rsid w:val="008E74FE"/>
    <w:rsid w:val="008E7847"/>
    <w:rsid w:val="008E784E"/>
    <w:rsid w:val="008E7A4B"/>
    <w:rsid w:val="008E7DFC"/>
    <w:rsid w:val="008E7EF8"/>
    <w:rsid w:val="008F002D"/>
    <w:rsid w:val="008F0714"/>
    <w:rsid w:val="008F07CD"/>
    <w:rsid w:val="008F08A6"/>
    <w:rsid w:val="008F0924"/>
    <w:rsid w:val="008F09F7"/>
    <w:rsid w:val="008F0C21"/>
    <w:rsid w:val="008F0EAA"/>
    <w:rsid w:val="008F10A3"/>
    <w:rsid w:val="008F10FE"/>
    <w:rsid w:val="008F12FE"/>
    <w:rsid w:val="008F16BA"/>
    <w:rsid w:val="008F1A8B"/>
    <w:rsid w:val="008F1B58"/>
    <w:rsid w:val="008F1E96"/>
    <w:rsid w:val="008F2833"/>
    <w:rsid w:val="008F2883"/>
    <w:rsid w:val="008F28C0"/>
    <w:rsid w:val="008F2BD8"/>
    <w:rsid w:val="008F2C2C"/>
    <w:rsid w:val="008F2D14"/>
    <w:rsid w:val="008F339B"/>
    <w:rsid w:val="008F37D9"/>
    <w:rsid w:val="008F383C"/>
    <w:rsid w:val="008F3905"/>
    <w:rsid w:val="008F3B78"/>
    <w:rsid w:val="008F3E24"/>
    <w:rsid w:val="008F3F28"/>
    <w:rsid w:val="008F3F60"/>
    <w:rsid w:val="008F403E"/>
    <w:rsid w:val="008F4061"/>
    <w:rsid w:val="008F475B"/>
    <w:rsid w:val="008F47D8"/>
    <w:rsid w:val="008F4886"/>
    <w:rsid w:val="008F49A9"/>
    <w:rsid w:val="008F4DD2"/>
    <w:rsid w:val="008F4E92"/>
    <w:rsid w:val="008F50C1"/>
    <w:rsid w:val="008F526A"/>
    <w:rsid w:val="008F54C8"/>
    <w:rsid w:val="008F54CE"/>
    <w:rsid w:val="008F5621"/>
    <w:rsid w:val="008F565B"/>
    <w:rsid w:val="008F5883"/>
    <w:rsid w:val="008F5A21"/>
    <w:rsid w:val="008F5B84"/>
    <w:rsid w:val="008F5D65"/>
    <w:rsid w:val="008F5EE1"/>
    <w:rsid w:val="008F5F21"/>
    <w:rsid w:val="008F6185"/>
    <w:rsid w:val="008F652A"/>
    <w:rsid w:val="008F65D2"/>
    <w:rsid w:val="008F66AD"/>
    <w:rsid w:val="008F66F5"/>
    <w:rsid w:val="008F6726"/>
    <w:rsid w:val="008F7101"/>
    <w:rsid w:val="008F731D"/>
    <w:rsid w:val="008F732A"/>
    <w:rsid w:val="008F78AE"/>
    <w:rsid w:val="008F7911"/>
    <w:rsid w:val="008F7D2A"/>
    <w:rsid w:val="008F7F7B"/>
    <w:rsid w:val="00900494"/>
    <w:rsid w:val="00900534"/>
    <w:rsid w:val="0090053A"/>
    <w:rsid w:val="00900B5B"/>
    <w:rsid w:val="00900BAD"/>
    <w:rsid w:val="00900C16"/>
    <w:rsid w:val="00900D0C"/>
    <w:rsid w:val="00900D25"/>
    <w:rsid w:val="00900D43"/>
    <w:rsid w:val="00900DEB"/>
    <w:rsid w:val="00900E07"/>
    <w:rsid w:val="00900E13"/>
    <w:rsid w:val="00901347"/>
    <w:rsid w:val="009013B1"/>
    <w:rsid w:val="009016CF"/>
    <w:rsid w:val="009018E0"/>
    <w:rsid w:val="00901C9B"/>
    <w:rsid w:val="00901CAE"/>
    <w:rsid w:val="00901ED9"/>
    <w:rsid w:val="00901FEE"/>
    <w:rsid w:val="009022A9"/>
    <w:rsid w:val="00902435"/>
    <w:rsid w:val="00902446"/>
    <w:rsid w:val="00902766"/>
    <w:rsid w:val="00902E9F"/>
    <w:rsid w:val="0090329C"/>
    <w:rsid w:val="009033D2"/>
    <w:rsid w:val="00903569"/>
    <w:rsid w:val="00903CC8"/>
    <w:rsid w:val="00903EC7"/>
    <w:rsid w:val="009046EC"/>
    <w:rsid w:val="00904796"/>
    <w:rsid w:val="00904B93"/>
    <w:rsid w:val="00904C2E"/>
    <w:rsid w:val="00904CD6"/>
    <w:rsid w:val="00905637"/>
    <w:rsid w:val="009059D2"/>
    <w:rsid w:val="00905D6B"/>
    <w:rsid w:val="00905ECC"/>
    <w:rsid w:val="00905FD3"/>
    <w:rsid w:val="00905FE7"/>
    <w:rsid w:val="00906254"/>
    <w:rsid w:val="0090633B"/>
    <w:rsid w:val="009066A1"/>
    <w:rsid w:val="00906892"/>
    <w:rsid w:val="00906964"/>
    <w:rsid w:val="009069B8"/>
    <w:rsid w:val="00906D6C"/>
    <w:rsid w:val="00906D9C"/>
    <w:rsid w:val="00906E42"/>
    <w:rsid w:val="009071C2"/>
    <w:rsid w:val="009073B7"/>
    <w:rsid w:val="009073E3"/>
    <w:rsid w:val="009076D1"/>
    <w:rsid w:val="00907A9B"/>
    <w:rsid w:val="00907B8E"/>
    <w:rsid w:val="00907C41"/>
    <w:rsid w:val="00907D2F"/>
    <w:rsid w:val="00907FD9"/>
    <w:rsid w:val="00910028"/>
    <w:rsid w:val="00910443"/>
    <w:rsid w:val="009104BA"/>
    <w:rsid w:val="00910521"/>
    <w:rsid w:val="0091057E"/>
    <w:rsid w:val="0091070A"/>
    <w:rsid w:val="0091077E"/>
    <w:rsid w:val="009107A2"/>
    <w:rsid w:val="009107BE"/>
    <w:rsid w:val="009108D0"/>
    <w:rsid w:val="00910A61"/>
    <w:rsid w:val="00910AB5"/>
    <w:rsid w:val="00910C0F"/>
    <w:rsid w:val="00910E33"/>
    <w:rsid w:val="00911169"/>
    <w:rsid w:val="009112B3"/>
    <w:rsid w:val="009113F6"/>
    <w:rsid w:val="00911469"/>
    <w:rsid w:val="009114EE"/>
    <w:rsid w:val="009118F6"/>
    <w:rsid w:val="00911B8F"/>
    <w:rsid w:val="00911BF6"/>
    <w:rsid w:val="00911C47"/>
    <w:rsid w:val="0091201D"/>
    <w:rsid w:val="0091203B"/>
    <w:rsid w:val="0091225D"/>
    <w:rsid w:val="00912468"/>
    <w:rsid w:val="009124C1"/>
    <w:rsid w:val="00912679"/>
    <w:rsid w:val="009126CE"/>
    <w:rsid w:val="00912A72"/>
    <w:rsid w:val="00912C19"/>
    <w:rsid w:val="00912EA6"/>
    <w:rsid w:val="0091301D"/>
    <w:rsid w:val="0091331E"/>
    <w:rsid w:val="0091358C"/>
    <w:rsid w:val="009135EB"/>
    <w:rsid w:val="009137D2"/>
    <w:rsid w:val="009138B0"/>
    <w:rsid w:val="009138FC"/>
    <w:rsid w:val="009139FF"/>
    <w:rsid w:val="00913D8D"/>
    <w:rsid w:val="00913ED0"/>
    <w:rsid w:val="00913EE0"/>
    <w:rsid w:val="00913F43"/>
    <w:rsid w:val="00913FBE"/>
    <w:rsid w:val="009140B4"/>
    <w:rsid w:val="00914202"/>
    <w:rsid w:val="009144E5"/>
    <w:rsid w:val="009148C2"/>
    <w:rsid w:val="00914A13"/>
    <w:rsid w:val="00914BD3"/>
    <w:rsid w:val="00914C4C"/>
    <w:rsid w:val="00914ED6"/>
    <w:rsid w:val="00914F10"/>
    <w:rsid w:val="00914F5B"/>
    <w:rsid w:val="009153FE"/>
    <w:rsid w:val="0091557F"/>
    <w:rsid w:val="0091568B"/>
    <w:rsid w:val="0091585A"/>
    <w:rsid w:val="009158B4"/>
    <w:rsid w:val="00915E24"/>
    <w:rsid w:val="0091600B"/>
    <w:rsid w:val="0091620F"/>
    <w:rsid w:val="009162B3"/>
    <w:rsid w:val="009164DD"/>
    <w:rsid w:val="00916562"/>
    <w:rsid w:val="009167BF"/>
    <w:rsid w:val="0091689F"/>
    <w:rsid w:val="00916989"/>
    <w:rsid w:val="00916B4D"/>
    <w:rsid w:val="00916BE9"/>
    <w:rsid w:val="00916CB1"/>
    <w:rsid w:val="00916DD4"/>
    <w:rsid w:val="00917037"/>
    <w:rsid w:val="0091718A"/>
    <w:rsid w:val="00917316"/>
    <w:rsid w:val="009174B0"/>
    <w:rsid w:val="00917717"/>
    <w:rsid w:val="00917AD0"/>
    <w:rsid w:val="00917B9C"/>
    <w:rsid w:val="00917E88"/>
    <w:rsid w:val="00920011"/>
    <w:rsid w:val="0092034A"/>
    <w:rsid w:val="009203EA"/>
    <w:rsid w:val="00920493"/>
    <w:rsid w:val="00920743"/>
    <w:rsid w:val="00920975"/>
    <w:rsid w:val="009209F5"/>
    <w:rsid w:val="00920A40"/>
    <w:rsid w:val="00920B63"/>
    <w:rsid w:val="00920B6D"/>
    <w:rsid w:val="00920CD3"/>
    <w:rsid w:val="00920DD4"/>
    <w:rsid w:val="0092106C"/>
    <w:rsid w:val="00921681"/>
    <w:rsid w:val="009216ED"/>
    <w:rsid w:val="00921EA1"/>
    <w:rsid w:val="00921EB6"/>
    <w:rsid w:val="00921F2B"/>
    <w:rsid w:val="00921F78"/>
    <w:rsid w:val="009220DE"/>
    <w:rsid w:val="0092219D"/>
    <w:rsid w:val="009222A9"/>
    <w:rsid w:val="0092240A"/>
    <w:rsid w:val="00922455"/>
    <w:rsid w:val="009226CA"/>
    <w:rsid w:val="00922715"/>
    <w:rsid w:val="009227D7"/>
    <w:rsid w:val="0092290E"/>
    <w:rsid w:val="00922954"/>
    <w:rsid w:val="00922B58"/>
    <w:rsid w:val="00922D40"/>
    <w:rsid w:val="00922EBD"/>
    <w:rsid w:val="00922F48"/>
    <w:rsid w:val="00923675"/>
    <w:rsid w:val="009236C6"/>
    <w:rsid w:val="00923B54"/>
    <w:rsid w:val="00923CA5"/>
    <w:rsid w:val="00923EE7"/>
    <w:rsid w:val="00923F4B"/>
    <w:rsid w:val="009240F9"/>
    <w:rsid w:val="00924142"/>
    <w:rsid w:val="009245BE"/>
    <w:rsid w:val="00924829"/>
    <w:rsid w:val="009249CD"/>
    <w:rsid w:val="00924CB9"/>
    <w:rsid w:val="00924CFC"/>
    <w:rsid w:val="00924F1B"/>
    <w:rsid w:val="00924F9B"/>
    <w:rsid w:val="0092511F"/>
    <w:rsid w:val="00925286"/>
    <w:rsid w:val="009254A6"/>
    <w:rsid w:val="00925774"/>
    <w:rsid w:val="009257FB"/>
    <w:rsid w:val="00925993"/>
    <w:rsid w:val="009259AC"/>
    <w:rsid w:val="00925AE7"/>
    <w:rsid w:val="00925C0B"/>
    <w:rsid w:val="00925C5D"/>
    <w:rsid w:val="00925C62"/>
    <w:rsid w:val="00925ED0"/>
    <w:rsid w:val="00926201"/>
    <w:rsid w:val="0092651A"/>
    <w:rsid w:val="009266CF"/>
    <w:rsid w:val="009266FB"/>
    <w:rsid w:val="009268DA"/>
    <w:rsid w:val="00926A43"/>
    <w:rsid w:val="00926B0B"/>
    <w:rsid w:val="00926B27"/>
    <w:rsid w:val="00926D23"/>
    <w:rsid w:val="00927140"/>
    <w:rsid w:val="0092729E"/>
    <w:rsid w:val="009273AE"/>
    <w:rsid w:val="009273E0"/>
    <w:rsid w:val="00927479"/>
    <w:rsid w:val="0092757D"/>
    <w:rsid w:val="00930109"/>
    <w:rsid w:val="00930165"/>
    <w:rsid w:val="00930B2E"/>
    <w:rsid w:val="00930BA1"/>
    <w:rsid w:val="00930C1D"/>
    <w:rsid w:val="00930DE4"/>
    <w:rsid w:val="00930E4D"/>
    <w:rsid w:val="009314DA"/>
    <w:rsid w:val="009314FA"/>
    <w:rsid w:val="009315CB"/>
    <w:rsid w:val="009317CF"/>
    <w:rsid w:val="00931AA5"/>
    <w:rsid w:val="00931B4A"/>
    <w:rsid w:val="00931BDC"/>
    <w:rsid w:val="00931F42"/>
    <w:rsid w:val="009324F2"/>
    <w:rsid w:val="00932B6C"/>
    <w:rsid w:val="00932BB3"/>
    <w:rsid w:val="00932C7C"/>
    <w:rsid w:val="00932E79"/>
    <w:rsid w:val="00933223"/>
    <w:rsid w:val="00933611"/>
    <w:rsid w:val="00933A00"/>
    <w:rsid w:val="00933B42"/>
    <w:rsid w:val="00933BE9"/>
    <w:rsid w:val="00933D7B"/>
    <w:rsid w:val="00933DF1"/>
    <w:rsid w:val="00933FFF"/>
    <w:rsid w:val="00934165"/>
    <w:rsid w:val="00934286"/>
    <w:rsid w:val="009342B2"/>
    <w:rsid w:val="00934305"/>
    <w:rsid w:val="0093432D"/>
    <w:rsid w:val="009345B2"/>
    <w:rsid w:val="009345CE"/>
    <w:rsid w:val="00934991"/>
    <w:rsid w:val="00934993"/>
    <w:rsid w:val="009349D7"/>
    <w:rsid w:val="00934B33"/>
    <w:rsid w:val="00934E37"/>
    <w:rsid w:val="0093515B"/>
    <w:rsid w:val="009351DD"/>
    <w:rsid w:val="0093521C"/>
    <w:rsid w:val="009355DE"/>
    <w:rsid w:val="00935832"/>
    <w:rsid w:val="00935F1B"/>
    <w:rsid w:val="0093607D"/>
    <w:rsid w:val="009362C6"/>
    <w:rsid w:val="009362FA"/>
    <w:rsid w:val="00936398"/>
    <w:rsid w:val="009366A9"/>
    <w:rsid w:val="00936A7E"/>
    <w:rsid w:val="009371DD"/>
    <w:rsid w:val="00937307"/>
    <w:rsid w:val="00937397"/>
    <w:rsid w:val="00937572"/>
    <w:rsid w:val="009375AB"/>
    <w:rsid w:val="00937633"/>
    <w:rsid w:val="009379E5"/>
    <w:rsid w:val="00940066"/>
    <w:rsid w:val="009401D3"/>
    <w:rsid w:val="009406D0"/>
    <w:rsid w:val="009407A0"/>
    <w:rsid w:val="00940A78"/>
    <w:rsid w:val="00940AA9"/>
    <w:rsid w:val="00940B9F"/>
    <w:rsid w:val="0094105E"/>
    <w:rsid w:val="0094121B"/>
    <w:rsid w:val="00941222"/>
    <w:rsid w:val="00941569"/>
    <w:rsid w:val="0094160B"/>
    <w:rsid w:val="00941A0C"/>
    <w:rsid w:val="00941AAA"/>
    <w:rsid w:val="00941BE2"/>
    <w:rsid w:val="009427AA"/>
    <w:rsid w:val="009427AC"/>
    <w:rsid w:val="0094299B"/>
    <w:rsid w:val="00942ADC"/>
    <w:rsid w:val="00942CFE"/>
    <w:rsid w:val="00942D31"/>
    <w:rsid w:val="00943326"/>
    <w:rsid w:val="0094349B"/>
    <w:rsid w:val="00943852"/>
    <w:rsid w:val="00943C0D"/>
    <w:rsid w:val="0094405A"/>
    <w:rsid w:val="009446B7"/>
    <w:rsid w:val="009447CC"/>
    <w:rsid w:val="009448CB"/>
    <w:rsid w:val="00944911"/>
    <w:rsid w:val="00944A96"/>
    <w:rsid w:val="00944D18"/>
    <w:rsid w:val="00944DB3"/>
    <w:rsid w:val="00944DBA"/>
    <w:rsid w:val="00944E32"/>
    <w:rsid w:val="00944E85"/>
    <w:rsid w:val="00944F4F"/>
    <w:rsid w:val="009452D3"/>
    <w:rsid w:val="00945364"/>
    <w:rsid w:val="009453CA"/>
    <w:rsid w:val="0094553C"/>
    <w:rsid w:val="0094569D"/>
    <w:rsid w:val="00945A88"/>
    <w:rsid w:val="00945E27"/>
    <w:rsid w:val="00945F5E"/>
    <w:rsid w:val="009463EE"/>
    <w:rsid w:val="00946CEF"/>
    <w:rsid w:val="0094731C"/>
    <w:rsid w:val="00947778"/>
    <w:rsid w:val="009477A8"/>
    <w:rsid w:val="00947C67"/>
    <w:rsid w:val="00947C8E"/>
    <w:rsid w:val="00947DC1"/>
    <w:rsid w:val="0095012B"/>
    <w:rsid w:val="00950217"/>
    <w:rsid w:val="009503F1"/>
    <w:rsid w:val="009504A7"/>
    <w:rsid w:val="00950547"/>
    <w:rsid w:val="00950921"/>
    <w:rsid w:val="00950B07"/>
    <w:rsid w:val="0095107D"/>
    <w:rsid w:val="00951109"/>
    <w:rsid w:val="009513C4"/>
    <w:rsid w:val="009514B7"/>
    <w:rsid w:val="00951578"/>
    <w:rsid w:val="00951581"/>
    <w:rsid w:val="0095184E"/>
    <w:rsid w:val="009519B7"/>
    <w:rsid w:val="00951B1C"/>
    <w:rsid w:val="00951B8D"/>
    <w:rsid w:val="00951CEE"/>
    <w:rsid w:val="00951D9A"/>
    <w:rsid w:val="00951DEF"/>
    <w:rsid w:val="009521B6"/>
    <w:rsid w:val="009521F4"/>
    <w:rsid w:val="00952616"/>
    <w:rsid w:val="00952625"/>
    <w:rsid w:val="009527F1"/>
    <w:rsid w:val="00952946"/>
    <w:rsid w:val="009529FF"/>
    <w:rsid w:val="00953257"/>
    <w:rsid w:val="0095335D"/>
    <w:rsid w:val="0095340C"/>
    <w:rsid w:val="009536D2"/>
    <w:rsid w:val="009537CD"/>
    <w:rsid w:val="00953A55"/>
    <w:rsid w:val="00953D5B"/>
    <w:rsid w:val="00953F85"/>
    <w:rsid w:val="009541D4"/>
    <w:rsid w:val="0095433F"/>
    <w:rsid w:val="00954701"/>
    <w:rsid w:val="00954755"/>
    <w:rsid w:val="00954766"/>
    <w:rsid w:val="00954A31"/>
    <w:rsid w:val="00954CF8"/>
    <w:rsid w:val="00954F03"/>
    <w:rsid w:val="00955558"/>
    <w:rsid w:val="00955655"/>
    <w:rsid w:val="009558B2"/>
    <w:rsid w:val="00955935"/>
    <w:rsid w:val="00955955"/>
    <w:rsid w:val="00955A2A"/>
    <w:rsid w:val="00955B89"/>
    <w:rsid w:val="00955BA5"/>
    <w:rsid w:val="00955C5D"/>
    <w:rsid w:val="00955C7F"/>
    <w:rsid w:val="00955CB8"/>
    <w:rsid w:val="00955CBE"/>
    <w:rsid w:val="00955D14"/>
    <w:rsid w:val="0095606F"/>
    <w:rsid w:val="009560EE"/>
    <w:rsid w:val="00956537"/>
    <w:rsid w:val="009566A8"/>
    <w:rsid w:val="00956984"/>
    <w:rsid w:val="00956E45"/>
    <w:rsid w:val="00957C4A"/>
    <w:rsid w:val="00957F1B"/>
    <w:rsid w:val="00960054"/>
    <w:rsid w:val="00960144"/>
    <w:rsid w:val="009601CB"/>
    <w:rsid w:val="00960350"/>
    <w:rsid w:val="009603C1"/>
    <w:rsid w:val="009604DD"/>
    <w:rsid w:val="00960821"/>
    <w:rsid w:val="009608DF"/>
    <w:rsid w:val="009609B2"/>
    <w:rsid w:val="00960A53"/>
    <w:rsid w:val="00960A5F"/>
    <w:rsid w:val="00960EAC"/>
    <w:rsid w:val="00961014"/>
    <w:rsid w:val="00961179"/>
    <w:rsid w:val="0096134E"/>
    <w:rsid w:val="0096141C"/>
    <w:rsid w:val="009616DC"/>
    <w:rsid w:val="009620BF"/>
    <w:rsid w:val="00962510"/>
    <w:rsid w:val="00962783"/>
    <w:rsid w:val="009628BC"/>
    <w:rsid w:val="00962A26"/>
    <w:rsid w:val="00962E0F"/>
    <w:rsid w:val="00962EC8"/>
    <w:rsid w:val="00962FBF"/>
    <w:rsid w:val="00963127"/>
    <w:rsid w:val="009631C1"/>
    <w:rsid w:val="0096340C"/>
    <w:rsid w:val="00963522"/>
    <w:rsid w:val="009638B3"/>
    <w:rsid w:val="00963C61"/>
    <w:rsid w:val="00964254"/>
    <w:rsid w:val="00964627"/>
    <w:rsid w:val="0096474C"/>
    <w:rsid w:val="009647D1"/>
    <w:rsid w:val="00964912"/>
    <w:rsid w:val="00964BA9"/>
    <w:rsid w:val="00964D52"/>
    <w:rsid w:val="00964DE8"/>
    <w:rsid w:val="00964EB0"/>
    <w:rsid w:val="00964F3C"/>
    <w:rsid w:val="00964FB2"/>
    <w:rsid w:val="0096500D"/>
    <w:rsid w:val="0096505F"/>
    <w:rsid w:val="0096510C"/>
    <w:rsid w:val="0096516F"/>
    <w:rsid w:val="00965212"/>
    <w:rsid w:val="00965279"/>
    <w:rsid w:val="00965409"/>
    <w:rsid w:val="0096554B"/>
    <w:rsid w:val="00965628"/>
    <w:rsid w:val="00965A2D"/>
    <w:rsid w:val="00965BBC"/>
    <w:rsid w:val="00965DB4"/>
    <w:rsid w:val="00965E71"/>
    <w:rsid w:val="00965F08"/>
    <w:rsid w:val="0096658A"/>
    <w:rsid w:val="0096698C"/>
    <w:rsid w:val="00966AB5"/>
    <w:rsid w:val="00966D08"/>
    <w:rsid w:val="00967007"/>
    <w:rsid w:val="00967122"/>
    <w:rsid w:val="00967309"/>
    <w:rsid w:val="00967352"/>
    <w:rsid w:val="009674E6"/>
    <w:rsid w:val="009675F8"/>
    <w:rsid w:val="009677B0"/>
    <w:rsid w:val="009678A4"/>
    <w:rsid w:val="0096795E"/>
    <w:rsid w:val="00967A7B"/>
    <w:rsid w:val="00967C94"/>
    <w:rsid w:val="00970892"/>
    <w:rsid w:val="009709F2"/>
    <w:rsid w:val="009709F8"/>
    <w:rsid w:val="00970C3A"/>
    <w:rsid w:val="00970CB0"/>
    <w:rsid w:val="00970E06"/>
    <w:rsid w:val="00970EE3"/>
    <w:rsid w:val="0097102D"/>
    <w:rsid w:val="0097106A"/>
    <w:rsid w:val="0097152D"/>
    <w:rsid w:val="00971712"/>
    <w:rsid w:val="009717CA"/>
    <w:rsid w:val="009719D0"/>
    <w:rsid w:val="00971C43"/>
    <w:rsid w:val="00971DB1"/>
    <w:rsid w:val="0097207F"/>
    <w:rsid w:val="009720EA"/>
    <w:rsid w:val="00972114"/>
    <w:rsid w:val="00972202"/>
    <w:rsid w:val="00972276"/>
    <w:rsid w:val="009723CB"/>
    <w:rsid w:val="0097262E"/>
    <w:rsid w:val="009727C1"/>
    <w:rsid w:val="0097284A"/>
    <w:rsid w:val="00972B76"/>
    <w:rsid w:val="0097314B"/>
    <w:rsid w:val="00973378"/>
    <w:rsid w:val="00973875"/>
    <w:rsid w:val="00973C45"/>
    <w:rsid w:val="009742AE"/>
    <w:rsid w:val="009742E5"/>
    <w:rsid w:val="009746AB"/>
    <w:rsid w:val="0097489D"/>
    <w:rsid w:val="009753FA"/>
    <w:rsid w:val="00975505"/>
    <w:rsid w:val="0097563E"/>
    <w:rsid w:val="009757E6"/>
    <w:rsid w:val="00975C38"/>
    <w:rsid w:val="00975C87"/>
    <w:rsid w:val="00975C90"/>
    <w:rsid w:val="00975CE8"/>
    <w:rsid w:val="00976384"/>
    <w:rsid w:val="00976492"/>
    <w:rsid w:val="00976524"/>
    <w:rsid w:val="0097665A"/>
    <w:rsid w:val="0097692F"/>
    <w:rsid w:val="00976A25"/>
    <w:rsid w:val="00976C11"/>
    <w:rsid w:val="00976E3F"/>
    <w:rsid w:val="00977109"/>
    <w:rsid w:val="009773E5"/>
    <w:rsid w:val="0097744C"/>
    <w:rsid w:val="0097757F"/>
    <w:rsid w:val="0097765C"/>
    <w:rsid w:val="0097783E"/>
    <w:rsid w:val="00977C23"/>
    <w:rsid w:val="00977DC8"/>
    <w:rsid w:val="00977E67"/>
    <w:rsid w:val="0098002F"/>
    <w:rsid w:val="009800FD"/>
    <w:rsid w:val="009801A3"/>
    <w:rsid w:val="00980246"/>
    <w:rsid w:val="009802D0"/>
    <w:rsid w:val="00980594"/>
    <w:rsid w:val="00980691"/>
    <w:rsid w:val="00980755"/>
    <w:rsid w:val="0098076C"/>
    <w:rsid w:val="00980BA0"/>
    <w:rsid w:val="00980EC1"/>
    <w:rsid w:val="00980F27"/>
    <w:rsid w:val="00981134"/>
    <w:rsid w:val="00981463"/>
    <w:rsid w:val="00981478"/>
    <w:rsid w:val="009814DE"/>
    <w:rsid w:val="00981C53"/>
    <w:rsid w:val="00981EE1"/>
    <w:rsid w:val="00981F8B"/>
    <w:rsid w:val="00981FC9"/>
    <w:rsid w:val="00982629"/>
    <w:rsid w:val="00982700"/>
    <w:rsid w:val="00982A6A"/>
    <w:rsid w:val="00982A93"/>
    <w:rsid w:val="00982BAF"/>
    <w:rsid w:val="009832C0"/>
    <w:rsid w:val="00983444"/>
    <w:rsid w:val="00983466"/>
    <w:rsid w:val="0098348D"/>
    <w:rsid w:val="009837FF"/>
    <w:rsid w:val="00983933"/>
    <w:rsid w:val="00983AE4"/>
    <w:rsid w:val="00983BF0"/>
    <w:rsid w:val="00983C60"/>
    <w:rsid w:val="00983CAA"/>
    <w:rsid w:val="00983CC1"/>
    <w:rsid w:val="00983DAB"/>
    <w:rsid w:val="00983DEF"/>
    <w:rsid w:val="00983FAD"/>
    <w:rsid w:val="009840EA"/>
    <w:rsid w:val="009842D5"/>
    <w:rsid w:val="00984711"/>
    <w:rsid w:val="00984B97"/>
    <w:rsid w:val="00984E47"/>
    <w:rsid w:val="00985164"/>
    <w:rsid w:val="0098526B"/>
    <w:rsid w:val="0098528A"/>
    <w:rsid w:val="009853BF"/>
    <w:rsid w:val="0098545B"/>
    <w:rsid w:val="0098565C"/>
    <w:rsid w:val="009856C4"/>
    <w:rsid w:val="0098585B"/>
    <w:rsid w:val="00985B1A"/>
    <w:rsid w:val="00985EAD"/>
    <w:rsid w:val="009862B2"/>
    <w:rsid w:val="00986316"/>
    <w:rsid w:val="00986440"/>
    <w:rsid w:val="00986A0D"/>
    <w:rsid w:val="00986C15"/>
    <w:rsid w:val="00986C62"/>
    <w:rsid w:val="00986DA5"/>
    <w:rsid w:val="009870FE"/>
    <w:rsid w:val="00987194"/>
    <w:rsid w:val="00987196"/>
    <w:rsid w:val="0098765D"/>
    <w:rsid w:val="0098777C"/>
    <w:rsid w:val="009879ED"/>
    <w:rsid w:val="00987BCB"/>
    <w:rsid w:val="0099016A"/>
    <w:rsid w:val="009902D7"/>
    <w:rsid w:val="009904AE"/>
    <w:rsid w:val="00990508"/>
    <w:rsid w:val="00990808"/>
    <w:rsid w:val="00990826"/>
    <w:rsid w:val="0099088A"/>
    <w:rsid w:val="0099096F"/>
    <w:rsid w:val="00990BB0"/>
    <w:rsid w:val="00990BD2"/>
    <w:rsid w:val="00990CF7"/>
    <w:rsid w:val="00990DA6"/>
    <w:rsid w:val="00991013"/>
    <w:rsid w:val="00991049"/>
    <w:rsid w:val="00991123"/>
    <w:rsid w:val="00991513"/>
    <w:rsid w:val="00991591"/>
    <w:rsid w:val="009916FD"/>
    <w:rsid w:val="009919DF"/>
    <w:rsid w:val="00991ECB"/>
    <w:rsid w:val="0099262E"/>
    <w:rsid w:val="00992727"/>
    <w:rsid w:val="009927B4"/>
    <w:rsid w:val="00992D93"/>
    <w:rsid w:val="00993068"/>
    <w:rsid w:val="0099323A"/>
    <w:rsid w:val="00993273"/>
    <w:rsid w:val="00993764"/>
    <w:rsid w:val="00993A22"/>
    <w:rsid w:val="00993B52"/>
    <w:rsid w:val="00993D72"/>
    <w:rsid w:val="00994039"/>
    <w:rsid w:val="009944F5"/>
    <w:rsid w:val="00994605"/>
    <w:rsid w:val="009947B0"/>
    <w:rsid w:val="00994BA9"/>
    <w:rsid w:val="00994BB6"/>
    <w:rsid w:val="00994C23"/>
    <w:rsid w:val="009954C9"/>
    <w:rsid w:val="00995968"/>
    <w:rsid w:val="00995B9B"/>
    <w:rsid w:val="00995BDC"/>
    <w:rsid w:val="00995E06"/>
    <w:rsid w:val="009960A3"/>
    <w:rsid w:val="0099633F"/>
    <w:rsid w:val="0099687A"/>
    <w:rsid w:val="00996A9F"/>
    <w:rsid w:val="00996B66"/>
    <w:rsid w:val="00996D96"/>
    <w:rsid w:val="00996E2C"/>
    <w:rsid w:val="00996EAE"/>
    <w:rsid w:val="00996EFD"/>
    <w:rsid w:val="00996F6E"/>
    <w:rsid w:val="00997066"/>
    <w:rsid w:val="00997081"/>
    <w:rsid w:val="009970EF"/>
    <w:rsid w:val="00997277"/>
    <w:rsid w:val="009972BB"/>
    <w:rsid w:val="0099732B"/>
    <w:rsid w:val="00997571"/>
    <w:rsid w:val="009975CB"/>
    <w:rsid w:val="00997823"/>
    <w:rsid w:val="0099790F"/>
    <w:rsid w:val="0099795E"/>
    <w:rsid w:val="00997A01"/>
    <w:rsid w:val="00997E9E"/>
    <w:rsid w:val="009A04E3"/>
    <w:rsid w:val="009A05AD"/>
    <w:rsid w:val="009A07F6"/>
    <w:rsid w:val="009A088A"/>
    <w:rsid w:val="009A08E9"/>
    <w:rsid w:val="009A097D"/>
    <w:rsid w:val="009A0E51"/>
    <w:rsid w:val="009A0EA9"/>
    <w:rsid w:val="009A0EE7"/>
    <w:rsid w:val="009A0FBB"/>
    <w:rsid w:val="009A11F4"/>
    <w:rsid w:val="009A156E"/>
    <w:rsid w:val="009A16F2"/>
    <w:rsid w:val="009A176A"/>
    <w:rsid w:val="009A1CB6"/>
    <w:rsid w:val="009A1E05"/>
    <w:rsid w:val="009A1E92"/>
    <w:rsid w:val="009A20E5"/>
    <w:rsid w:val="009A225D"/>
    <w:rsid w:val="009A23FA"/>
    <w:rsid w:val="009A24C9"/>
    <w:rsid w:val="009A24D1"/>
    <w:rsid w:val="009A36E4"/>
    <w:rsid w:val="009A37C4"/>
    <w:rsid w:val="009A37FC"/>
    <w:rsid w:val="009A39F5"/>
    <w:rsid w:val="009A3DA2"/>
    <w:rsid w:val="009A3E7B"/>
    <w:rsid w:val="009A4848"/>
    <w:rsid w:val="009A490B"/>
    <w:rsid w:val="009A4E22"/>
    <w:rsid w:val="009A506B"/>
    <w:rsid w:val="009A567A"/>
    <w:rsid w:val="009A56CD"/>
    <w:rsid w:val="009A5910"/>
    <w:rsid w:val="009A5AE1"/>
    <w:rsid w:val="009A5BFD"/>
    <w:rsid w:val="009A5C52"/>
    <w:rsid w:val="009A5E41"/>
    <w:rsid w:val="009A6067"/>
    <w:rsid w:val="009A6137"/>
    <w:rsid w:val="009A6774"/>
    <w:rsid w:val="009A6E14"/>
    <w:rsid w:val="009A6E73"/>
    <w:rsid w:val="009A77D4"/>
    <w:rsid w:val="009A7895"/>
    <w:rsid w:val="009A78BE"/>
    <w:rsid w:val="009A790D"/>
    <w:rsid w:val="009A7968"/>
    <w:rsid w:val="009A7A7F"/>
    <w:rsid w:val="009A7B96"/>
    <w:rsid w:val="009A7BD3"/>
    <w:rsid w:val="009B016F"/>
    <w:rsid w:val="009B0408"/>
    <w:rsid w:val="009B04AF"/>
    <w:rsid w:val="009B0813"/>
    <w:rsid w:val="009B0C82"/>
    <w:rsid w:val="009B0E01"/>
    <w:rsid w:val="009B1190"/>
    <w:rsid w:val="009B12DD"/>
    <w:rsid w:val="009B13E7"/>
    <w:rsid w:val="009B14D8"/>
    <w:rsid w:val="009B160B"/>
    <w:rsid w:val="009B1670"/>
    <w:rsid w:val="009B19F2"/>
    <w:rsid w:val="009B1B1D"/>
    <w:rsid w:val="009B1BDA"/>
    <w:rsid w:val="009B1C8D"/>
    <w:rsid w:val="009B1EA6"/>
    <w:rsid w:val="009B205A"/>
    <w:rsid w:val="009B2074"/>
    <w:rsid w:val="009B21CE"/>
    <w:rsid w:val="009B230E"/>
    <w:rsid w:val="009B253B"/>
    <w:rsid w:val="009B27EA"/>
    <w:rsid w:val="009B2D70"/>
    <w:rsid w:val="009B2E19"/>
    <w:rsid w:val="009B30B8"/>
    <w:rsid w:val="009B359D"/>
    <w:rsid w:val="009B3604"/>
    <w:rsid w:val="009B369E"/>
    <w:rsid w:val="009B3790"/>
    <w:rsid w:val="009B37E2"/>
    <w:rsid w:val="009B37FB"/>
    <w:rsid w:val="009B3950"/>
    <w:rsid w:val="009B3983"/>
    <w:rsid w:val="009B3B8A"/>
    <w:rsid w:val="009B3CFA"/>
    <w:rsid w:val="009B408B"/>
    <w:rsid w:val="009B414D"/>
    <w:rsid w:val="009B416D"/>
    <w:rsid w:val="009B45A1"/>
    <w:rsid w:val="009B4930"/>
    <w:rsid w:val="009B4B43"/>
    <w:rsid w:val="009B4BD0"/>
    <w:rsid w:val="009B4E78"/>
    <w:rsid w:val="009B51EC"/>
    <w:rsid w:val="009B55AD"/>
    <w:rsid w:val="009B57BD"/>
    <w:rsid w:val="009B57F3"/>
    <w:rsid w:val="009B58DD"/>
    <w:rsid w:val="009B5960"/>
    <w:rsid w:val="009B59CC"/>
    <w:rsid w:val="009B5CE3"/>
    <w:rsid w:val="009B62F7"/>
    <w:rsid w:val="009B6328"/>
    <w:rsid w:val="009B659E"/>
    <w:rsid w:val="009B6A61"/>
    <w:rsid w:val="009B6AFE"/>
    <w:rsid w:val="009B6E9C"/>
    <w:rsid w:val="009B70F7"/>
    <w:rsid w:val="009B71EA"/>
    <w:rsid w:val="009B73D7"/>
    <w:rsid w:val="009B73FD"/>
    <w:rsid w:val="009B74F2"/>
    <w:rsid w:val="009B762C"/>
    <w:rsid w:val="009B79CB"/>
    <w:rsid w:val="009B7CF9"/>
    <w:rsid w:val="009C0172"/>
    <w:rsid w:val="009C0492"/>
    <w:rsid w:val="009C0963"/>
    <w:rsid w:val="009C0A94"/>
    <w:rsid w:val="009C0B2F"/>
    <w:rsid w:val="009C12C7"/>
    <w:rsid w:val="009C1669"/>
    <w:rsid w:val="009C16C1"/>
    <w:rsid w:val="009C1B2F"/>
    <w:rsid w:val="009C1B54"/>
    <w:rsid w:val="009C1FC0"/>
    <w:rsid w:val="009C219B"/>
    <w:rsid w:val="009C2282"/>
    <w:rsid w:val="009C23B1"/>
    <w:rsid w:val="009C2555"/>
    <w:rsid w:val="009C28C4"/>
    <w:rsid w:val="009C345C"/>
    <w:rsid w:val="009C351F"/>
    <w:rsid w:val="009C361D"/>
    <w:rsid w:val="009C39D9"/>
    <w:rsid w:val="009C4079"/>
    <w:rsid w:val="009C42B9"/>
    <w:rsid w:val="009C4381"/>
    <w:rsid w:val="009C448B"/>
    <w:rsid w:val="009C46D4"/>
    <w:rsid w:val="009C493B"/>
    <w:rsid w:val="009C4ADE"/>
    <w:rsid w:val="009C4D7B"/>
    <w:rsid w:val="009C58BE"/>
    <w:rsid w:val="009C5909"/>
    <w:rsid w:val="009C5B43"/>
    <w:rsid w:val="009C5BE8"/>
    <w:rsid w:val="009C5C3A"/>
    <w:rsid w:val="009C5F32"/>
    <w:rsid w:val="009C6184"/>
    <w:rsid w:val="009C633E"/>
    <w:rsid w:val="009C63D8"/>
    <w:rsid w:val="009C672C"/>
    <w:rsid w:val="009C6B02"/>
    <w:rsid w:val="009C6B78"/>
    <w:rsid w:val="009C6B7F"/>
    <w:rsid w:val="009C6C17"/>
    <w:rsid w:val="009C6D05"/>
    <w:rsid w:val="009C6EC9"/>
    <w:rsid w:val="009C7300"/>
    <w:rsid w:val="009C7530"/>
    <w:rsid w:val="009C7A29"/>
    <w:rsid w:val="009C7B15"/>
    <w:rsid w:val="009C7FF0"/>
    <w:rsid w:val="009D0191"/>
    <w:rsid w:val="009D0263"/>
    <w:rsid w:val="009D02C6"/>
    <w:rsid w:val="009D03C8"/>
    <w:rsid w:val="009D0416"/>
    <w:rsid w:val="009D0E7D"/>
    <w:rsid w:val="009D103E"/>
    <w:rsid w:val="009D114A"/>
    <w:rsid w:val="009D138A"/>
    <w:rsid w:val="009D16E3"/>
    <w:rsid w:val="009D177A"/>
    <w:rsid w:val="009D1A7F"/>
    <w:rsid w:val="009D1CA9"/>
    <w:rsid w:val="009D20C7"/>
    <w:rsid w:val="009D2364"/>
    <w:rsid w:val="009D2416"/>
    <w:rsid w:val="009D2577"/>
    <w:rsid w:val="009D2743"/>
    <w:rsid w:val="009D298E"/>
    <w:rsid w:val="009D2F25"/>
    <w:rsid w:val="009D323F"/>
    <w:rsid w:val="009D3469"/>
    <w:rsid w:val="009D3745"/>
    <w:rsid w:val="009D37AE"/>
    <w:rsid w:val="009D38F0"/>
    <w:rsid w:val="009D3CC6"/>
    <w:rsid w:val="009D3E41"/>
    <w:rsid w:val="009D3EFA"/>
    <w:rsid w:val="009D40AA"/>
    <w:rsid w:val="009D44AF"/>
    <w:rsid w:val="009D49F0"/>
    <w:rsid w:val="009D4A66"/>
    <w:rsid w:val="009D4D75"/>
    <w:rsid w:val="009D4E7B"/>
    <w:rsid w:val="009D5018"/>
    <w:rsid w:val="009D52D3"/>
    <w:rsid w:val="009D56F2"/>
    <w:rsid w:val="009D56FF"/>
    <w:rsid w:val="009D570F"/>
    <w:rsid w:val="009D5860"/>
    <w:rsid w:val="009D5D3B"/>
    <w:rsid w:val="009D5E7A"/>
    <w:rsid w:val="009D6479"/>
    <w:rsid w:val="009D65EC"/>
    <w:rsid w:val="009D6682"/>
    <w:rsid w:val="009D69D4"/>
    <w:rsid w:val="009D6DF1"/>
    <w:rsid w:val="009D6F11"/>
    <w:rsid w:val="009D7191"/>
    <w:rsid w:val="009D71AF"/>
    <w:rsid w:val="009D7287"/>
    <w:rsid w:val="009D7700"/>
    <w:rsid w:val="009D7C13"/>
    <w:rsid w:val="009D7C4D"/>
    <w:rsid w:val="009D7C50"/>
    <w:rsid w:val="009E03BD"/>
    <w:rsid w:val="009E0608"/>
    <w:rsid w:val="009E0740"/>
    <w:rsid w:val="009E0867"/>
    <w:rsid w:val="009E0A50"/>
    <w:rsid w:val="009E0A74"/>
    <w:rsid w:val="009E0ADF"/>
    <w:rsid w:val="009E0C3C"/>
    <w:rsid w:val="009E0CB8"/>
    <w:rsid w:val="009E0D5E"/>
    <w:rsid w:val="009E0D63"/>
    <w:rsid w:val="009E0F05"/>
    <w:rsid w:val="009E1009"/>
    <w:rsid w:val="009E10A3"/>
    <w:rsid w:val="009E1128"/>
    <w:rsid w:val="009E15BC"/>
    <w:rsid w:val="009E1826"/>
    <w:rsid w:val="009E1E04"/>
    <w:rsid w:val="009E1EF6"/>
    <w:rsid w:val="009E2096"/>
    <w:rsid w:val="009E21A6"/>
    <w:rsid w:val="009E22B5"/>
    <w:rsid w:val="009E2308"/>
    <w:rsid w:val="009E295B"/>
    <w:rsid w:val="009E2A1F"/>
    <w:rsid w:val="009E2A69"/>
    <w:rsid w:val="009E2BBF"/>
    <w:rsid w:val="009E2BC4"/>
    <w:rsid w:val="009E2BF1"/>
    <w:rsid w:val="009E2D55"/>
    <w:rsid w:val="009E2DEB"/>
    <w:rsid w:val="009E309D"/>
    <w:rsid w:val="009E312E"/>
    <w:rsid w:val="009E3354"/>
    <w:rsid w:val="009E3383"/>
    <w:rsid w:val="009E3524"/>
    <w:rsid w:val="009E35E6"/>
    <w:rsid w:val="009E3645"/>
    <w:rsid w:val="009E37B3"/>
    <w:rsid w:val="009E382B"/>
    <w:rsid w:val="009E3C7D"/>
    <w:rsid w:val="009E3E1A"/>
    <w:rsid w:val="009E3F40"/>
    <w:rsid w:val="009E41BB"/>
    <w:rsid w:val="009E43CB"/>
    <w:rsid w:val="009E4CA7"/>
    <w:rsid w:val="009E4D17"/>
    <w:rsid w:val="009E4DF2"/>
    <w:rsid w:val="009E50BE"/>
    <w:rsid w:val="009E52D1"/>
    <w:rsid w:val="009E5429"/>
    <w:rsid w:val="009E5563"/>
    <w:rsid w:val="009E568D"/>
    <w:rsid w:val="009E575D"/>
    <w:rsid w:val="009E57CB"/>
    <w:rsid w:val="009E58FF"/>
    <w:rsid w:val="009E5C6E"/>
    <w:rsid w:val="009E6052"/>
    <w:rsid w:val="009E660A"/>
    <w:rsid w:val="009E669F"/>
    <w:rsid w:val="009E6B43"/>
    <w:rsid w:val="009E6C00"/>
    <w:rsid w:val="009E6C44"/>
    <w:rsid w:val="009E6D17"/>
    <w:rsid w:val="009E6E8B"/>
    <w:rsid w:val="009E70CB"/>
    <w:rsid w:val="009E7940"/>
    <w:rsid w:val="009E79B0"/>
    <w:rsid w:val="009E7B03"/>
    <w:rsid w:val="009E7C09"/>
    <w:rsid w:val="009E7DD2"/>
    <w:rsid w:val="009F02E3"/>
    <w:rsid w:val="009F034D"/>
    <w:rsid w:val="009F04FD"/>
    <w:rsid w:val="009F051E"/>
    <w:rsid w:val="009F05EB"/>
    <w:rsid w:val="009F0AA5"/>
    <w:rsid w:val="009F0D8F"/>
    <w:rsid w:val="009F1193"/>
    <w:rsid w:val="009F122A"/>
    <w:rsid w:val="009F1391"/>
    <w:rsid w:val="009F169F"/>
    <w:rsid w:val="009F17F0"/>
    <w:rsid w:val="009F1891"/>
    <w:rsid w:val="009F1AB8"/>
    <w:rsid w:val="009F1F4B"/>
    <w:rsid w:val="009F2012"/>
    <w:rsid w:val="009F232A"/>
    <w:rsid w:val="009F2C9D"/>
    <w:rsid w:val="009F2CDA"/>
    <w:rsid w:val="009F302D"/>
    <w:rsid w:val="009F324B"/>
    <w:rsid w:val="009F3254"/>
    <w:rsid w:val="009F334B"/>
    <w:rsid w:val="009F361E"/>
    <w:rsid w:val="009F387C"/>
    <w:rsid w:val="009F38FE"/>
    <w:rsid w:val="009F3C1C"/>
    <w:rsid w:val="009F405A"/>
    <w:rsid w:val="009F4279"/>
    <w:rsid w:val="009F42FE"/>
    <w:rsid w:val="009F450B"/>
    <w:rsid w:val="009F4658"/>
    <w:rsid w:val="009F4C2A"/>
    <w:rsid w:val="009F4D0C"/>
    <w:rsid w:val="009F4ED9"/>
    <w:rsid w:val="009F5174"/>
    <w:rsid w:val="009F5286"/>
    <w:rsid w:val="009F5538"/>
    <w:rsid w:val="009F56B1"/>
    <w:rsid w:val="009F56B9"/>
    <w:rsid w:val="009F5AC3"/>
    <w:rsid w:val="009F5CA7"/>
    <w:rsid w:val="009F5FA3"/>
    <w:rsid w:val="009F6177"/>
    <w:rsid w:val="009F6263"/>
    <w:rsid w:val="009F6402"/>
    <w:rsid w:val="009F65A8"/>
    <w:rsid w:val="009F68E4"/>
    <w:rsid w:val="009F6BD1"/>
    <w:rsid w:val="009F6E54"/>
    <w:rsid w:val="009F7078"/>
    <w:rsid w:val="009F7164"/>
    <w:rsid w:val="009F716C"/>
    <w:rsid w:val="009F71E8"/>
    <w:rsid w:val="009F7271"/>
    <w:rsid w:val="009F74C9"/>
    <w:rsid w:val="009F78AF"/>
    <w:rsid w:val="009F7C07"/>
    <w:rsid w:val="009F7DC4"/>
    <w:rsid w:val="009F7ED5"/>
    <w:rsid w:val="009F7F10"/>
    <w:rsid w:val="009F7F27"/>
    <w:rsid w:val="00A00090"/>
    <w:rsid w:val="00A002DF"/>
    <w:rsid w:val="00A00416"/>
    <w:rsid w:val="00A0043E"/>
    <w:rsid w:val="00A00923"/>
    <w:rsid w:val="00A00C1A"/>
    <w:rsid w:val="00A00C1B"/>
    <w:rsid w:val="00A00F24"/>
    <w:rsid w:val="00A01253"/>
    <w:rsid w:val="00A01483"/>
    <w:rsid w:val="00A014EB"/>
    <w:rsid w:val="00A018A4"/>
    <w:rsid w:val="00A01D67"/>
    <w:rsid w:val="00A01E3E"/>
    <w:rsid w:val="00A01F2A"/>
    <w:rsid w:val="00A01F83"/>
    <w:rsid w:val="00A0200F"/>
    <w:rsid w:val="00A02289"/>
    <w:rsid w:val="00A02DDE"/>
    <w:rsid w:val="00A03080"/>
    <w:rsid w:val="00A030A3"/>
    <w:rsid w:val="00A031B1"/>
    <w:rsid w:val="00A03202"/>
    <w:rsid w:val="00A03229"/>
    <w:rsid w:val="00A035D4"/>
    <w:rsid w:val="00A03818"/>
    <w:rsid w:val="00A03A18"/>
    <w:rsid w:val="00A03B79"/>
    <w:rsid w:val="00A0404F"/>
    <w:rsid w:val="00A04088"/>
    <w:rsid w:val="00A040DF"/>
    <w:rsid w:val="00A04156"/>
    <w:rsid w:val="00A041B4"/>
    <w:rsid w:val="00A0436A"/>
    <w:rsid w:val="00A0444C"/>
    <w:rsid w:val="00A0447A"/>
    <w:rsid w:val="00A04569"/>
    <w:rsid w:val="00A045D2"/>
    <w:rsid w:val="00A04644"/>
    <w:rsid w:val="00A04CFA"/>
    <w:rsid w:val="00A05103"/>
    <w:rsid w:val="00A05174"/>
    <w:rsid w:val="00A0533A"/>
    <w:rsid w:val="00A0541F"/>
    <w:rsid w:val="00A05424"/>
    <w:rsid w:val="00A054DF"/>
    <w:rsid w:val="00A05653"/>
    <w:rsid w:val="00A05820"/>
    <w:rsid w:val="00A05872"/>
    <w:rsid w:val="00A05D25"/>
    <w:rsid w:val="00A05F77"/>
    <w:rsid w:val="00A0622B"/>
    <w:rsid w:val="00A06319"/>
    <w:rsid w:val="00A067B0"/>
    <w:rsid w:val="00A067B2"/>
    <w:rsid w:val="00A06816"/>
    <w:rsid w:val="00A06DB0"/>
    <w:rsid w:val="00A06FA2"/>
    <w:rsid w:val="00A0732F"/>
    <w:rsid w:val="00A07371"/>
    <w:rsid w:val="00A07374"/>
    <w:rsid w:val="00A073D6"/>
    <w:rsid w:val="00A07739"/>
    <w:rsid w:val="00A079D5"/>
    <w:rsid w:val="00A07B32"/>
    <w:rsid w:val="00A1028F"/>
    <w:rsid w:val="00A102A6"/>
    <w:rsid w:val="00A108BA"/>
    <w:rsid w:val="00A10DB9"/>
    <w:rsid w:val="00A10FC1"/>
    <w:rsid w:val="00A1111D"/>
    <w:rsid w:val="00A111EA"/>
    <w:rsid w:val="00A11248"/>
    <w:rsid w:val="00A11320"/>
    <w:rsid w:val="00A115E7"/>
    <w:rsid w:val="00A115F2"/>
    <w:rsid w:val="00A11634"/>
    <w:rsid w:val="00A11713"/>
    <w:rsid w:val="00A118BF"/>
    <w:rsid w:val="00A118F1"/>
    <w:rsid w:val="00A1193B"/>
    <w:rsid w:val="00A11942"/>
    <w:rsid w:val="00A11DCF"/>
    <w:rsid w:val="00A1213F"/>
    <w:rsid w:val="00A124CA"/>
    <w:rsid w:val="00A124DB"/>
    <w:rsid w:val="00A125AB"/>
    <w:rsid w:val="00A12864"/>
    <w:rsid w:val="00A12BCF"/>
    <w:rsid w:val="00A12C14"/>
    <w:rsid w:val="00A12C2F"/>
    <w:rsid w:val="00A12CF0"/>
    <w:rsid w:val="00A13021"/>
    <w:rsid w:val="00A13215"/>
    <w:rsid w:val="00A1329E"/>
    <w:rsid w:val="00A1331C"/>
    <w:rsid w:val="00A13A1E"/>
    <w:rsid w:val="00A13AD4"/>
    <w:rsid w:val="00A13CE4"/>
    <w:rsid w:val="00A13F6F"/>
    <w:rsid w:val="00A14183"/>
    <w:rsid w:val="00A1426C"/>
    <w:rsid w:val="00A144B0"/>
    <w:rsid w:val="00A14E82"/>
    <w:rsid w:val="00A1526A"/>
    <w:rsid w:val="00A15567"/>
    <w:rsid w:val="00A15BA8"/>
    <w:rsid w:val="00A15C0C"/>
    <w:rsid w:val="00A15C88"/>
    <w:rsid w:val="00A15F4E"/>
    <w:rsid w:val="00A16058"/>
    <w:rsid w:val="00A1626F"/>
    <w:rsid w:val="00A1635A"/>
    <w:rsid w:val="00A16595"/>
    <w:rsid w:val="00A16701"/>
    <w:rsid w:val="00A16CA3"/>
    <w:rsid w:val="00A16D32"/>
    <w:rsid w:val="00A16F3D"/>
    <w:rsid w:val="00A17296"/>
    <w:rsid w:val="00A1748A"/>
    <w:rsid w:val="00A1751D"/>
    <w:rsid w:val="00A17820"/>
    <w:rsid w:val="00A17E02"/>
    <w:rsid w:val="00A17E62"/>
    <w:rsid w:val="00A17ED0"/>
    <w:rsid w:val="00A20372"/>
    <w:rsid w:val="00A203B8"/>
    <w:rsid w:val="00A203C6"/>
    <w:rsid w:val="00A204B3"/>
    <w:rsid w:val="00A206F0"/>
    <w:rsid w:val="00A2072D"/>
    <w:rsid w:val="00A209A1"/>
    <w:rsid w:val="00A209AC"/>
    <w:rsid w:val="00A209E2"/>
    <w:rsid w:val="00A20AA4"/>
    <w:rsid w:val="00A20B94"/>
    <w:rsid w:val="00A20CD3"/>
    <w:rsid w:val="00A20CE2"/>
    <w:rsid w:val="00A20D01"/>
    <w:rsid w:val="00A20FC8"/>
    <w:rsid w:val="00A2123F"/>
    <w:rsid w:val="00A21454"/>
    <w:rsid w:val="00A21489"/>
    <w:rsid w:val="00A2176C"/>
    <w:rsid w:val="00A219A6"/>
    <w:rsid w:val="00A21B63"/>
    <w:rsid w:val="00A21FD6"/>
    <w:rsid w:val="00A22441"/>
    <w:rsid w:val="00A2245E"/>
    <w:rsid w:val="00A22512"/>
    <w:rsid w:val="00A2263C"/>
    <w:rsid w:val="00A226C1"/>
    <w:rsid w:val="00A22A70"/>
    <w:rsid w:val="00A22AF4"/>
    <w:rsid w:val="00A230D8"/>
    <w:rsid w:val="00A23325"/>
    <w:rsid w:val="00A2341A"/>
    <w:rsid w:val="00A234CB"/>
    <w:rsid w:val="00A2384A"/>
    <w:rsid w:val="00A23D0E"/>
    <w:rsid w:val="00A23D8D"/>
    <w:rsid w:val="00A23E7B"/>
    <w:rsid w:val="00A23EF4"/>
    <w:rsid w:val="00A23FCC"/>
    <w:rsid w:val="00A24166"/>
    <w:rsid w:val="00A24400"/>
    <w:rsid w:val="00A247CF"/>
    <w:rsid w:val="00A24E3E"/>
    <w:rsid w:val="00A24F54"/>
    <w:rsid w:val="00A24F57"/>
    <w:rsid w:val="00A251DA"/>
    <w:rsid w:val="00A254B0"/>
    <w:rsid w:val="00A25717"/>
    <w:rsid w:val="00A25785"/>
    <w:rsid w:val="00A257F9"/>
    <w:rsid w:val="00A258FA"/>
    <w:rsid w:val="00A2591F"/>
    <w:rsid w:val="00A25941"/>
    <w:rsid w:val="00A25BA7"/>
    <w:rsid w:val="00A25D26"/>
    <w:rsid w:val="00A25DC8"/>
    <w:rsid w:val="00A25EF1"/>
    <w:rsid w:val="00A267D7"/>
    <w:rsid w:val="00A26B9E"/>
    <w:rsid w:val="00A27404"/>
    <w:rsid w:val="00A27510"/>
    <w:rsid w:val="00A27607"/>
    <w:rsid w:val="00A27646"/>
    <w:rsid w:val="00A27880"/>
    <w:rsid w:val="00A279E3"/>
    <w:rsid w:val="00A27C06"/>
    <w:rsid w:val="00A27DA2"/>
    <w:rsid w:val="00A27EA3"/>
    <w:rsid w:val="00A27FE3"/>
    <w:rsid w:val="00A300BC"/>
    <w:rsid w:val="00A30339"/>
    <w:rsid w:val="00A30452"/>
    <w:rsid w:val="00A30858"/>
    <w:rsid w:val="00A30879"/>
    <w:rsid w:val="00A3095F"/>
    <w:rsid w:val="00A30DE5"/>
    <w:rsid w:val="00A310D1"/>
    <w:rsid w:val="00A312EB"/>
    <w:rsid w:val="00A3142D"/>
    <w:rsid w:val="00A3149D"/>
    <w:rsid w:val="00A314F6"/>
    <w:rsid w:val="00A31671"/>
    <w:rsid w:val="00A31728"/>
    <w:rsid w:val="00A31AC6"/>
    <w:rsid w:val="00A31F6A"/>
    <w:rsid w:val="00A3206A"/>
    <w:rsid w:val="00A320BC"/>
    <w:rsid w:val="00A32141"/>
    <w:rsid w:val="00A3238C"/>
    <w:rsid w:val="00A3257E"/>
    <w:rsid w:val="00A32A26"/>
    <w:rsid w:val="00A32DE0"/>
    <w:rsid w:val="00A32FA4"/>
    <w:rsid w:val="00A3321B"/>
    <w:rsid w:val="00A332D9"/>
    <w:rsid w:val="00A3342F"/>
    <w:rsid w:val="00A33463"/>
    <w:rsid w:val="00A33753"/>
    <w:rsid w:val="00A33A3A"/>
    <w:rsid w:val="00A33B87"/>
    <w:rsid w:val="00A33CC3"/>
    <w:rsid w:val="00A33DBD"/>
    <w:rsid w:val="00A34122"/>
    <w:rsid w:val="00A34752"/>
    <w:rsid w:val="00A349AA"/>
    <w:rsid w:val="00A349E2"/>
    <w:rsid w:val="00A34A17"/>
    <w:rsid w:val="00A3513C"/>
    <w:rsid w:val="00A35165"/>
    <w:rsid w:val="00A35368"/>
    <w:rsid w:val="00A355CF"/>
    <w:rsid w:val="00A3561F"/>
    <w:rsid w:val="00A3570D"/>
    <w:rsid w:val="00A357DC"/>
    <w:rsid w:val="00A35A03"/>
    <w:rsid w:val="00A35A10"/>
    <w:rsid w:val="00A35AEB"/>
    <w:rsid w:val="00A35C36"/>
    <w:rsid w:val="00A362B1"/>
    <w:rsid w:val="00A366B4"/>
    <w:rsid w:val="00A36A88"/>
    <w:rsid w:val="00A36BB2"/>
    <w:rsid w:val="00A36CAE"/>
    <w:rsid w:val="00A3742D"/>
    <w:rsid w:val="00A374D9"/>
    <w:rsid w:val="00A376AD"/>
    <w:rsid w:val="00A37B34"/>
    <w:rsid w:val="00A37FCF"/>
    <w:rsid w:val="00A4007E"/>
    <w:rsid w:val="00A400E3"/>
    <w:rsid w:val="00A4029D"/>
    <w:rsid w:val="00A405B0"/>
    <w:rsid w:val="00A40B2E"/>
    <w:rsid w:val="00A40C45"/>
    <w:rsid w:val="00A40C5A"/>
    <w:rsid w:val="00A40CCD"/>
    <w:rsid w:val="00A40D47"/>
    <w:rsid w:val="00A40E05"/>
    <w:rsid w:val="00A41398"/>
    <w:rsid w:val="00A419DC"/>
    <w:rsid w:val="00A41AD4"/>
    <w:rsid w:val="00A41DF3"/>
    <w:rsid w:val="00A41F72"/>
    <w:rsid w:val="00A41F86"/>
    <w:rsid w:val="00A423F8"/>
    <w:rsid w:val="00A4263E"/>
    <w:rsid w:val="00A42671"/>
    <w:rsid w:val="00A4277B"/>
    <w:rsid w:val="00A42931"/>
    <w:rsid w:val="00A4326C"/>
    <w:rsid w:val="00A432B8"/>
    <w:rsid w:val="00A43377"/>
    <w:rsid w:val="00A4345F"/>
    <w:rsid w:val="00A4358A"/>
    <w:rsid w:val="00A43C23"/>
    <w:rsid w:val="00A43C4E"/>
    <w:rsid w:val="00A43DFD"/>
    <w:rsid w:val="00A43E58"/>
    <w:rsid w:val="00A43F5C"/>
    <w:rsid w:val="00A43FF6"/>
    <w:rsid w:val="00A4411F"/>
    <w:rsid w:val="00A441F7"/>
    <w:rsid w:val="00A44C85"/>
    <w:rsid w:val="00A44D4A"/>
    <w:rsid w:val="00A44E8E"/>
    <w:rsid w:val="00A453E5"/>
    <w:rsid w:val="00A456ED"/>
    <w:rsid w:val="00A45A88"/>
    <w:rsid w:val="00A45B55"/>
    <w:rsid w:val="00A45C2A"/>
    <w:rsid w:val="00A45E54"/>
    <w:rsid w:val="00A45F7D"/>
    <w:rsid w:val="00A46005"/>
    <w:rsid w:val="00A460A6"/>
    <w:rsid w:val="00A461F0"/>
    <w:rsid w:val="00A4634C"/>
    <w:rsid w:val="00A46638"/>
    <w:rsid w:val="00A46CBC"/>
    <w:rsid w:val="00A46CE0"/>
    <w:rsid w:val="00A46E57"/>
    <w:rsid w:val="00A46F04"/>
    <w:rsid w:val="00A472A9"/>
    <w:rsid w:val="00A47352"/>
    <w:rsid w:val="00A47511"/>
    <w:rsid w:val="00A47731"/>
    <w:rsid w:val="00A478E9"/>
    <w:rsid w:val="00A47AEC"/>
    <w:rsid w:val="00A47C24"/>
    <w:rsid w:val="00A47CE8"/>
    <w:rsid w:val="00A47EAD"/>
    <w:rsid w:val="00A5033D"/>
    <w:rsid w:val="00A505EE"/>
    <w:rsid w:val="00A50703"/>
    <w:rsid w:val="00A5073E"/>
    <w:rsid w:val="00A508F0"/>
    <w:rsid w:val="00A50B0D"/>
    <w:rsid w:val="00A50BF3"/>
    <w:rsid w:val="00A50C73"/>
    <w:rsid w:val="00A50C96"/>
    <w:rsid w:val="00A50DF5"/>
    <w:rsid w:val="00A50E6E"/>
    <w:rsid w:val="00A50F52"/>
    <w:rsid w:val="00A51007"/>
    <w:rsid w:val="00A5127A"/>
    <w:rsid w:val="00A514D5"/>
    <w:rsid w:val="00A5168E"/>
    <w:rsid w:val="00A51AEF"/>
    <w:rsid w:val="00A51C74"/>
    <w:rsid w:val="00A51CEE"/>
    <w:rsid w:val="00A52084"/>
    <w:rsid w:val="00A52104"/>
    <w:rsid w:val="00A52126"/>
    <w:rsid w:val="00A524D4"/>
    <w:rsid w:val="00A526A3"/>
    <w:rsid w:val="00A52818"/>
    <w:rsid w:val="00A52871"/>
    <w:rsid w:val="00A528F3"/>
    <w:rsid w:val="00A52BBD"/>
    <w:rsid w:val="00A52EF4"/>
    <w:rsid w:val="00A53007"/>
    <w:rsid w:val="00A5397F"/>
    <w:rsid w:val="00A53BAF"/>
    <w:rsid w:val="00A53BE8"/>
    <w:rsid w:val="00A53BF6"/>
    <w:rsid w:val="00A53CD2"/>
    <w:rsid w:val="00A53D0B"/>
    <w:rsid w:val="00A53ED8"/>
    <w:rsid w:val="00A541DB"/>
    <w:rsid w:val="00A5427B"/>
    <w:rsid w:val="00A542B0"/>
    <w:rsid w:val="00A542FD"/>
    <w:rsid w:val="00A54429"/>
    <w:rsid w:val="00A54457"/>
    <w:rsid w:val="00A546B3"/>
    <w:rsid w:val="00A549BA"/>
    <w:rsid w:val="00A54B0B"/>
    <w:rsid w:val="00A54C6C"/>
    <w:rsid w:val="00A54F0A"/>
    <w:rsid w:val="00A5523B"/>
    <w:rsid w:val="00A5533B"/>
    <w:rsid w:val="00A556AB"/>
    <w:rsid w:val="00A559F5"/>
    <w:rsid w:val="00A55B3E"/>
    <w:rsid w:val="00A55C9A"/>
    <w:rsid w:val="00A55D3F"/>
    <w:rsid w:val="00A55E8A"/>
    <w:rsid w:val="00A55EAB"/>
    <w:rsid w:val="00A55EF0"/>
    <w:rsid w:val="00A55F8E"/>
    <w:rsid w:val="00A56136"/>
    <w:rsid w:val="00A561BC"/>
    <w:rsid w:val="00A56433"/>
    <w:rsid w:val="00A564F2"/>
    <w:rsid w:val="00A565F8"/>
    <w:rsid w:val="00A567A7"/>
    <w:rsid w:val="00A56945"/>
    <w:rsid w:val="00A56B21"/>
    <w:rsid w:val="00A56B93"/>
    <w:rsid w:val="00A56C5E"/>
    <w:rsid w:val="00A571BD"/>
    <w:rsid w:val="00A57479"/>
    <w:rsid w:val="00A574AE"/>
    <w:rsid w:val="00A57750"/>
    <w:rsid w:val="00A57B28"/>
    <w:rsid w:val="00A57BBF"/>
    <w:rsid w:val="00A57C45"/>
    <w:rsid w:val="00A57D7B"/>
    <w:rsid w:val="00A57DC9"/>
    <w:rsid w:val="00A57E27"/>
    <w:rsid w:val="00A57F8A"/>
    <w:rsid w:val="00A6005C"/>
    <w:rsid w:val="00A602AC"/>
    <w:rsid w:val="00A604CC"/>
    <w:rsid w:val="00A60567"/>
    <w:rsid w:val="00A6056A"/>
    <w:rsid w:val="00A609C8"/>
    <w:rsid w:val="00A60AE5"/>
    <w:rsid w:val="00A610C1"/>
    <w:rsid w:val="00A6144F"/>
    <w:rsid w:val="00A614E2"/>
    <w:rsid w:val="00A61B38"/>
    <w:rsid w:val="00A6214F"/>
    <w:rsid w:val="00A6218F"/>
    <w:rsid w:val="00A6256B"/>
    <w:rsid w:val="00A628F8"/>
    <w:rsid w:val="00A62A36"/>
    <w:rsid w:val="00A6304C"/>
    <w:rsid w:val="00A63546"/>
    <w:rsid w:val="00A63588"/>
    <w:rsid w:val="00A63C49"/>
    <w:rsid w:val="00A63C80"/>
    <w:rsid w:val="00A641AF"/>
    <w:rsid w:val="00A6428E"/>
    <w:rsid w:val="00A64409"/>
    <w:rsid w:val="00A6461A"/>
    <w:rsid w:val="00A64A4B"/>
    <w:rsid w:val="00A64AF9"/>
    <w:rsid w:val="00A64EFD"/>
    <w:rsid w:val="00A65167"/>
    <w:rsid w:val="00A653B5"/>
    <w:rsid w:val="00A6544E"/>
    <w:rsid w:val="00A655F2"/>
    <w:rsid w:val="00A656A7"/>
    <w:rsid w:val="00A65739"/>
    <w:rsid w:val="00A657C9"/>
    <w:rsid w:val="00A65DC9"/>
    <w:rsid w:val="00A65DDA"/>
    <w:rsid w:val="00A6649B"/>
    <w:rsid w:val="00A6654D"/>
    <w:rsid w:val="00A66580"/>
    <w:rsid w:val="00A66936"/>
    <w:rsid w:val="00A66AAF"/>
    <w:rsid w:val="00A66C31"/>
    <w:rsid w:val="00A67108"/>
    <w:rsid w:val="00A6736B"/>
    <w:rsid w:val="00A678B4"/>
    <w:rsid w:val="00A67A86"/>
    <w:rsid w:val="00A67C95"/>
    <w:rsid w:val="00A67F4A"/>
    <w:rsid w:val="00A700DC"/>
    <w:rsid w:val="00A7021F"/>
    <w:rsid w:val="00A7024F"/>
    <w:rsid w:val="00A7036C"/>
    <w:rsid w:val="00A704B4"/>
    <w:rsid w:val="00A70688"/>
    <w:rsid w:val="00A70A05"/>
    <w:rsid w:val="00A70B26"/>
    <w:rsid w:val="00A70B7C"/>
    <w:rsid w:val="00A710AA"/>
    <w:rsid w:val="00A7119A"/>
    <w:rsid w:val="00A71340"/>
    <w:rsid w:val="00A71A20"/>
    <w:rsid w:val="00A71B52"/>
    <w:rsid w:val="00A71B88"/>
    <w:rsid w:val="00A71B8D"/>
    <w:rsid w:val="00A71E7B"/>
    <w:rsid w:val="00A72456"/>
    <w:rsid w:val="00A72AAF"/>
    <w:rsid w:val="00A72CFC"/>
    <w:rsid w:val="00A730B3"/>
    <w:rsid w:val="00A731D5"/>
    <w:rsid w:val="00A73209"/>
    <w:rsid w:val="00A733B8"/>
    <w:rsid w:val="00A733FC"/>
    <w:rsid w:val="00A73513"/>
    <w:rsid w:val="00A7362E"/>
    <w:rsid w:val="00A73B66"/>
    <w:rsid w:val="00A73C7A"/>
    <w:rsid w:val="00A74272"/>
    <w:rsid w:val="00A742E7"/>
    <w:rsid w:val="00A743D6"/>
    <w:rsid w:val="00A7446E"/>
    <w:rsid w:val="00A74654"/>
    <w:rsid w:val="00A74961"/>
    <w:rsid w:val="00A74B33"/>
    <w:rsid w:val="00A74C36"/>
    <w:rsid w:val="00A74DDC"/>
    <w:rsid w:val="00A74EB0"/>
    <w:rsid w:val="00A74EE0"/>
    <w:rsid w:val="00A751AC"/>
    <w:rsid w:val="00A75CF6"/>
    <w:rsid w:val="00A75DC0"/>
    <w:rsid w:val="00A75E1B"/>
    <w:rsid w:val="00A76082"/>
    <w:rsid w:val="00A76361"/>
    <w:rsid w:val="00A76500"/>
    <w:rsid w:val="00A76645"/>
    <w:rsid w:val="00A766A5"/>
    <w:rsid w:val="00A766EB"/>
    <w:rsid w:val="00A76817"/>
    <w:rsid w:val="00A76B79"/>
    <w:rsid w:val="00A76C76"/>
    <w:rsid w:val="00A76F11"/>
    <w:rsid w:val="00A770BF"/>
    <w:rsid w:val="00A770EC"/>
    <w:rsid w:val="00A775CC"/>
    <w:rsid w:val="00A7765E"/>
    <w:rsid w:val="00A7776F"/>
    <w:rsid w:val="00A77A07"/>
    <w:rsid w:val="00A77A48"/>
    <w:rsid w:val="00A77F49"/>
    <w:rsid w:val="00A80043"/>
    <w:rsid w:val="00A80050"/>
    <w:rsid w:val="00A80185"/>
    <w:rsid w:val="00A806DA"/>
    <w:rsid w:val="00A80BBC"/>
    <w:rsid w:val="00A80C45"/>
    <w:rsid w:val="00A80D5F"/>
    <w:rsid w:val="00A81217"/>
    <w:rsid w:val="00A81373"/>
    <w:rsid w:val="00A81940"/>
    <w:rsid w:val="00A819A5"/>
    <w:rsid w:val="00A81B2C"/>
    <w:rsid w:val="00A81B36"/>
    <w:rsid w:val="00A81B4F"/>
    <w:rsid w:val="00A81DB3"/>
    <w:rsid w:val="00A822A9"/>
    <w:rsid w:val="00A82558"/>
    <w:rsid w:val="00A825F7"/>
    <w:rsid w:val="00A8271E"/>
    <w:rsid w:val="00A82B9C"/>
    <w:rsid w:val="00A82D9C"/>
    <w:rsid w:val="00A82EFE"/>
    <w:rsid w:val="00A83003"/>
    <w:rsid w:val="00A83178"/>
    <w:rsid w:val="00A83458"/>
    <w:rsid w:val="00A834BC"/>
    <w:rsid w:val="00A8358C"/>
    <w:rsid w:val="00A835B9"/>
    <w:rsid w:val="00A83C7F"/>
    <w:rsid w:val="00A83DD8"/>
    <w:rsid w:val="00A83FD7"/>
    <w:rsid w:val="00A840B4"/>
    <w:rsid w:val="00A84173"/>
    <w:rsid w:val="00A8434A"/>
    <w:rsid w:val="00A84430"/>
    <w:rsid w:val="00A84666"/>
    <w:rsid w:val="00A848EA"/>
    <w:rsid w:val="00A849A2"/>
    <w:rsid w:val="00A849DA"/>
    <w:rsid w:val="00A84CA3"/>
    <w:rsid w:val="00A84CD0"/>
    <w:rsid w:val="00A84DE8"/>
    <w:rsid w:val="00A84FFD"/>
    <w:rsid w:val="00A855F3"/>
    <w:rsid w:val="00A856BB"/>
    <w:rsid w:val="00A856CA"/>
    <w:rsid w:val="00A85713"/>
    <w:rsid w:val="00A85884"/>
    <w:rsid w:val="00A85A36"/>
    <w:rsid w:val="00A85A9B"/>
    <w:rsid w:val="00A85B23"/>
    <w:rsid w:val="00A85EC2"/>
    <w:rsid w:val="00A85FE7"/>
    <w:rsid w:val="00A860C5"/>
    <w:rsid w:val="00A86299"/>
    <w:rsid w:val="00A8649C"/>
    <w:rsid w:val="00A86681"/>
    <w:rsid w:val="00A868AA"/>
    <w:rsid w:val="00A86B64"/>
    <w:rsid w:val="00A86C81"/>
    <w:rsid w:val="00A86D59"/>
    <w:rsid w:val="00A87268"/>
    <w:rsid w:val="00A87CC1"/>
    <w:rsid w:val="00A87CC9"/>
    <w:rsid w:val="00A902F3"/>
    <w:rsid w:val="00A9067A"/>
    <w:rsid w:val="00A90A8D"/>
    <w:rsid w:val="00A90CE2"/>
    <w:rsid w:val="00A90D3E"/>
    <w:rsid w:val="00A90D90"/>
    <w:rsid w:val="00A90DC1"/>
    <w:rsid w:val="00A90F81"/>
    <w:rsid w:val="00A9115D"/>
    <w:rsid w:val="00A911A0"/>
    <w:rsid w:val="00A9123C"/>
    <w:rsid w:val="00A912A7"/>
    <w:rsid w:val="00A91364"/>
    <w:rsid w:val="00A91967"/>
    <w:rsid w:val="00A91C83"/>
    <w:rsid w:val="00A91E8E"/>
    <w:rsid w:val="00A9200B"/>
    <w:rsid w:val="00A922D9"/>
    <w:rsid w:val="00A9235D"/>
    <w:rsid w:val="00A926F9"/>
    <w:rsid w:val="00A92753"/>
    <w:rsid w:val="00A929EA"/>
    <w:rsid w:val="00A92BC7"/>
    <w:rsid w:val="00A92C66"/>
    <w:rsid w:val="00A92D12"/>
    <w:rsid w:val="00A92D3F"/>
    <w:rsid w:val="00A92E76"/>
    <w:rsid w:val="00A92F58"/>
    <w:rsid w:val="00A9310B"/>
    <w:rsid w:val="00A93937"/>
    <w:rsid w:val="00A93B2F"/>
    <w:rsid w:val="00A93FA7"/>
    <w:rsid w:val="00A9407A"/>
    <w:rsid w:val="00A940EB"/>
    <w:rsid w:val="00A9417A"/>
    <w:rsid w:val="00A94198"/>
    <w:rsid w:val="00A9482A"/>
    <w:rsid w:val="00A948DB"/>
    <w:rsid w:val="00A948FD"/>
    <w:rsid w:val="00A94B1A"/>
    <w:rsid w:val="00A9502E"/>
    <w:rsid w:val="00A950C5"/>
    <w:rsid w:val="00A9513E"/>
    <w:rsid w:val="00A9537B"/>
    <w:rsid w:val="00A95716"/>
    <w:rsid w:val="00A95895"/>
    <w:rsid w:val="00A958F4"/>
    <w:rsid w:val="00A95992"/>
    <w:rsid w:val="00A95A0D"/>
    <w:rsid w:val="00A95B2B"/>
    <w:rsid w:val="00A95BBE"/>
    <w:rsid w:val="00A95CED"/>
    <w:rsid w:val="00A95DA6"/>
    <w:rsid w:val="00A95F19"/>
    <w:rsid w:val="00A95FE4"/>
    <w:rsid w:val="00A96040"/>
    <w:rsid w:val="00A9608E"/>
    <w:rsid w:val="00A96179"/>
    <w:rsid w:val="00A96187"/>
    <w:rsid w:val="00A9644C"/>
    <w:rsid w:val="00A965EB"/>
    <w:rsid w:val="00A96774"/>
    <w:rsid w:val="00A96970"/>
    <w:rsid w:val="00A96C75"/>
    <w:rsid w:val="00A96EC0"/>
    <w:rsid w:val="00A970CA"/>
    <w:rsid w:val="00A970F8"/>
    <w:rsid w:val="00A97257"/>
    <w:rsid w:val="00A97422"/>
    <w:rsid w:val="00A974CB"/>
    <w:rsid w:val="00A97524"/>
    <w:rsid w:val="00A975A9"/>
    <w:rsid w:val="00A97824"/>
    <w:rsid w:val="00A9793C"/>
    <w:rsid w:val="00A97A16"/>
    <w:rsid w:val="00A97CA1"/>
    <w:rsid w:val="00A97E85"/>
    <w:rsid w:val="00AA01BE"/>
    <w:rsid w:val="00AA0421"/>
    <w:rsid w:val="00AA09A7"/>
    <w:rsid w:val="00AA0A7F"/>
    <w:rsid w:val="00AA0BE0"/>
    <w:rsid w:val="00AA0DB9"/>
    <w:rsid w:val="00AA0FD3"/>
    <w:rsid w:val="00AA10F0"/>
    <w:rsid w:val="00AA15CC"/>
    <w:rsid w:val="00AA1657"/>
    <w:rsid w:val="00AA179C"/>
    <w:rsid w:val="00AA17AF"/>
    <w:rsid w:val="00AA1A68"/>
    <w:rsid w:val="00AA1AA3"/>
    <w:rsid w:val="00AA1E1C"/>
    <w:rsid w:val="00AA1F28"/>
    <w:rsid w:val="00AA223A"/>
    <w:rsid w:val="00AA22AC"/>
    <w:rsid w:val="00AA25AE"/>
    <w:rsid w:val="00AA268F"/>
    <w:rsid w:val="00AA28FD"/>
    <w:rsid w:val="00AA2940"/>
    <w:rsid w:val="00AA2D56"/>
    <w:rsid w:val="00AA2D94"/>
    <w:rsid w:val="00AA3007"/>
    <w:rsid w:val="00AA3022"/>
    <w:rsid w:val="00AA3090"/>
    <w:rsid w:val="00AA31CF"/>
    <w:rsid w:val="00AA31D8"/>
    <w:rsid w:val="00AA3208"/>
    <w:rsid w:val="00AA33D6"/>
    <w:rsid w:val="00AA34D5"/>
    <w:rsid w:val="00AA3794"/>
    <w:rsid w:val="00AA3899"/>
    <w:rsid w:val="00AA39FA"/>
    <w:rsid w:val="00AA3B9A"/>
    <w:rsid w:val="00AA3C17"/>
    <w:rsid w:val="00AA3F1D"/>
    <w:rsid w:val="00AA3F7A"/>
    <w:rsid w:val="00AA3FFE"/>
    <w:rsid w:val="00AA4032"/>
    <w:rsid w:val="00AA4050"/>
    <w:rsid w:val="00AA405F"/>
    <w:rsid w:val="00AA4137"/>
    <w:rsid w:val="00AA41B9"/>
    <w:rsid w:val="00AA4530"/>
    <w:rsid w:val="00AA4A48"/>
    <w:rsid w:val="00AA4AE7"/>
    <w:rsid w:val="00AA4BB6"/>
    <w:rsid w:val="00AA4E15"/>
    <w:rsid w:val="00AA5036"/>
    <w:rsid w:val="00AA52A5"/>
    <w:rsid w:val="00AA5307"/>
    <w:rsid w:val="00AA5448"/>
    <w:rsid w:val="00AA5565"/>
    <w:rsid w:val="00AA5899"/>
    <w:rsid w:val="00AA5921"/>
    <w:rsid w:val="00AA5DCA"/>
    <w:rsid w:val="00AA5E85"/>
    <w:rsid w:val="00AA61D9"/>
    <w:rsid w:val="00AA63A6"/>
    <w:rsid w:val="00AA63A7"/>
    <w:rsid w:val="00AA6C26"/>
    <w:rsid w:val="00AA6F23"/>
    <w:rsid w:val="00AA7059"/>
    <w:rsid w:val="00AA71CD"/>
    <w:rsid w:val="00AA72B2"/>
    <w:rsid w:val="00AA75AF"/>
    <w:rsid w:val="00AA78B6"/>
    <w:rsid w:val="00AA796A"/>
    <w:rsid w:val="00AA79DF"/>
    <w:rsid w:val="00AA7A7E"/>
    <w:rsid w:val="00AA7BE8"/>
    <w:rsid w:val="00AA7EF2"/>
    <w:rsid w:val="00AB0244"/>
    <w:rsid w:val="00AB0372"/>
    <w:rsid w:val="00AB046A"/>
    <w:rsid w:val="00AB069E"/>
    <w:rsid w:val="00AB0728"/>
    <w:rsid w:val="00AB0CF6"/>
    <w:rsid w:val="00AB0D2E"/>
    <w:rsid w:val="00AB0D31"/>
    <w:rsid w:val="00AB118B"/>
    <w:rsid w:val="00AB11BA"/>
    <w:rsid w:val="00AB11E2"/>
    <w:rsid w:val="00AB137F"/>
    <w:rsid w:val="00AB1401"/>
    <w:rsid w:val="00AB1402"/>
    <w:rsid w:val="00AB1497"/>
    <w:rsid w:val="00AB156A"/>
    <w:rsid w:val="00AB164A"/>
    <w:rsid w:val="00AB17B5"/>
    <w:rsid w:val="00AB1947"/>
    <w:rsid w:val="00AB196F"/>
    <w:rsid w:val="00AB1978"/>
    <w:rsid w:val="00AB1CCB"/>
    <w:rsid w:val="00AB1D69"/>
    <w:rsid w:val="00AB1DE5"/>
    <w:rsid w:val="00AB1E86"/>
    <w:rsid w:val="00AB1EB6"/>
    <w:rsid w:val="00AB1FED"/>
    <w:rsid w:val="00AB217A"/>
    <w:rsid w:val="00AB2399"/>
    <w:rsid w:val="00AB248D"/>
    <w:rsid w:val="00AB25DE"/>
    <w:rsid w:val="00AB25FC"/>
    <w:rsid w:val="00AB27F1"/>
    <w:rsid w:val="00AB2A3C"/>
    <w:rsid w:val="00AB2B31"/>
    <w:rsid w:val="00AB2B9B"/>
    <w:rsid w:val="00AB2C5F"/>
    <w:rsid w:val="00AB2CB0"/>
    <w:rsid w:val="00AB305E"/>
    <w:rsid w:val="00AB30F2"/>
    <w:rsid w:val="00AB3364"/>
    <w:rsid w:val="00AB35F4"/>
    <w:rsid w:val="00AB3662"/>
    <w:rsid w:val="00AB395E"/>
    <w:rsid w:val="00AB3B1B"/>
    <w:rsid w:val="00AB3C47"/>
    <w:rsid w:val="00AB3E78"/>
    <w:rsid w:val="00AB4013"/>
    <w:rsid w:val="00AB4058"/>
    <w:rsid w:val="00AB41E4"/>
    <w:rsid w:val="00AB4411"/>
    <w:rsid w:val="00AB47B0"/>
    <w:rsid w:val="00AB4803"/>
    <w:rsid w:val="00AB4E91"/>
    <w:rsid w:val="00AB4F75"/>
    <w:rsid w:val="00AB514C"/>
    <w:rsid w:val="00AB5249"/>
    <w:rsid w:val="00AB53AA"/>
    <w:rsid w:val="00AB5606"/>
    <w:rsid w:val="00AB5614"/>
    <w:rsid w:val="00AB5700"/>
    <w:rsid w:val="00AB574D"/>
    <w:rsid w:val="00AB575B"/>
    <w:rsid w:val="00AB59DB"/>
    <w:rsid w:val="00AB5C02"/>
    <w:rsid w:val="00AB5D64"/>
    <w:rsid w:val="00AB5EAD"/>
    <w:rsid w:val="00AB617E"/>
    <w:rsid w:val="00AB6298"/>
    <w:rsid w:val="00AB6555"/>
    <w:rsid w:val="00AB666E"/>
    <w:rsid w:val="00AB669D"/>
    <w:rsid w:val="00AB6724"/>
    <w:rsid w:val="00AB69EE"/>
    <w:rsid w:val="00AB6F13"/>
    <w:rsid w:val="00AB710A"/>
    <w:rsid w:val="00AB71DB"/>
    <w:rsid w:val="00AB7326"/>
    <w:rsid w:val="00AB764E"/>
    <w:rsid w:val="00AB7B48"/>
    <w:rsid w:val="00AB7CC5"/>
    <w:rsid w:val="00AB7CD7"/>
    <w:rsid w:val="00AB7F2F"/>
    <w:rsid w:val="00AC0232"/>
    <w:rsid w:val="00AC02FE"/>
    <w:rsid w:val="00AC0825"/>
    <w:rsid w:val="00AC0B3B"/>
    <w:rsid w:val="00AC0DC1"/>
    <w:rsid w:val="00AC0F67"/>
    <w:rsid w:val="00AC12CE"/>
    <w:rsid w:val="00AC1437"/>
    <w:rsid w:val="00AC1492"/>
    <w:rsid w:val="00AC151D"/>
    <w:rsid w:val="00AC1568"/>
    <w:rsid w:val="00AC1777"/>
    <w:rsid w:val="00AC1B0C"/>
    <w:rsid w:val="00AC1C6D"/>
    <w:rsid w:val="00AC20F8"/>
    <w:rsid w:val="00AC22B9"/>
    <w:rsid w:val="00AC23D0"/>
    <w:rsid w:val="00AC2595"/>
    <w:rsid w:val="00AC28F8"/>
    <w:rsid w:val="00AC2C90"/>
    <w:rsid w:val="00AC2CED"/>
    <w:rsid w:val="00AC2D8E"/>
    <w:rsid w:val="00AC2EC6"/>
    <w:rsid w:val="00AC2FB2"/>
    <w:rsid w:val="00AC318B"/>
    <w:rsid w:val="00AC3247"/>
    <w:rsid w:val="00AC353B"/>
    <w:rsid w:val="00AC371A"/>
    <w:rsid w:val="00AC3806"/>
    <w:rsid w:val="00AC3CE9"/>
    <w:rsid w:val="00AC3FEA"/>
    <w:rsid w:val="00AC4061"/>
    <w:rsid w:val="00AC4111"/>
    <w:rsid w:val="00AC41E0"/>
    <w:rsid w:val="00AC4620"/>
    <w:rsid w:val="00AC47BB"/>
    <w:rsid w:val="00AC48CF"/>
    <w:rsid w:val="00AC4A1F"/>
    <w:rsid w:val="00AC51C0"/>
    <w:rsid w:val="00AC52AD"/>
    <w:rsid w:val="00AC5330"/>
    <w:rsid w:val="00AC53FB"/>
    <w:rsid w:val="00AC544D"/>
    <w:rsid w:val="00AC54FB"/>
    <w:rsid w:val="00AC55A3"/>
    <w:rsid w:val="00AC5924"/>
    <w:rsid w:val="00AC592F"/>
    <w:rsid w:val="00AC599F"/>
    <w:rsid w:val="00AC59E7"/>
    <w:rsid w:val="00AC5BFF"/>
    <w:rsid w:val="00AC5D4D"/>
    <w:rsid w:val="00AC5F61"/>
    <w:rsid w:val="00AC5FD0"/>
    <w:rsid w:val="00AC60DB"/>
    <w:rsid w:val="00AC6134"/>
    <w:rsid w:val="00AC62AB"/>
    <w:rsid w:val="00AC6588"/>
    <w:rsid w:val="00AC6864"/>
    <w:rsid w:val="00AC6AFA"/>
    <w:rsid w:val="00AC739F"/>
    <w:rsid w:val="00AC7519"/>
    <w:rsid w:val="00AC764E"/>
    <w:rsid w:val="00AC7696"/>
    <w:rsid w:val="00AC770E"/>
    <w:rsid w:val="00AC7749"/>
    <w:rsid w:val="00AC7A04"/>
    <w:rsid w:val="00AC7A43"/>
    <w:rsid w:val="00AC7F10"/>
    <w:rsid w:val="00AD0126"/>
    <w:rsid w:val="00AD072C"/>
    <w:rsid w:val="00AD0732"/>
    <w:rsid w:val="00AD097D"/>
    <w:rsid w:val="00AD0B2A"/>
    <w:rsid w:val="00AD0C06"/>
    <w:rsid w:val="00AD0CAE"/>
    <w:rsid w:val="00AD12FE"/>
    <w:rsid w:val="00AD13D9"/>
    <w:rsid w:val="00AD143D"/>
    <w:rsid w:val="00AD1A96"/>
    <w:rsid w:val="00AD1E5B"/>
    <w:rsid w:val="00AD2432"/>
    <w:rsid w:val="00AD25DA"/>
    <w:rsid w:val="00AD27B3"/>
    <w:rsid w:val="00AD2B11"/>
    <w:rsid w:val="00AD2B2B"/>
    <w:rsid w:val="00AD2D32"/>
    <w:rsid w:val="00AD2F2C"/>
    <w:rsid w:val="00AD3035"/>
    <w:rsid w:val="00AD308A"/>
    <w:rsid w:val="00AD3146"/>
    <w:rsid w:val="00AD31D6"/>
    <w:rsid w:val="00AD32E5"/>
    <w:rsid w:val="00AD3382"/>
    <w:rsid w:val="00AD3406"/>
    <w:rsid w:val="00AD3DF9"/>
    <w:rsid w:val="00AD4072"/>
    <w:rsid w:val="00AD43C7"/>
    <w:rsid w:val="00AD4485"/>
    <w:rsid w:val="00AD450E"/>
    <w:rsid w:val="00AD4856"/>
    <w:rsid w:val="00AD49B8"/>
    <w:rsid w:val="00AD4A6C"/>
    <w:rsid w:val="00AD4A9E"/>
    <w:rsid w:val="00AD4B3D"/>
    <w:rsid w:val="00AD4E55"/>
    <w:rsid w:val="00AD5091"/>
    <w:rsid w:val="00AD5172"/>
    <w:rsid w:val="00AD51E5"/>
    <w:rsid w:val="00AD5395"/>
    <w:rsid w:val="00AD5557"/>
    <w:rsid w:val="00AD5812"/>
    <w:rsid w:val="00AD5906"/>
    <w:rsid w:val="00AD5B42"/>
    <w:rsid w:val="00AD5C09"/>
    <w:rsid w:val="00AD6163"/>
    <w:rsid w:val="00AD67A4"/>
    <w:rsid w:val="00AD67D5"/>
    <w:rsid w:val="00AD6A7A"/>
    <w:rsid w:val="00AD6B12"/>
    <w:rsid w:val="00AD6BFF"/>
    <w:rsid w:val="00AD6DCC"/>
    <w:rsid w:val="00AD6E2A"/>
    <w:rsid w:val="00AD6E38"/>
    <w:rsid w:val="00AD6EAB"/>
    <w:rsid w:val="00AD6F05"/>
    <w:rsid w:val="00AD70FA"/>
    <w:rsid w:val="00AD7101"/>
    <w:rsid w:val="00AD719D"/>
    <w:rsid w:val="00AD725B"/>
    <w:rsid w:val="00AD7475"/>
    <w:rsid w:val="00AD75FB"/>
    <w:rsid w:val="00AD7622"/>
    <w:rsid w:val="00AD763F"/>
    <w:rsid w:val="00AD773A"/>
    <w:rsid w:val="00AD7896"/>
    <w:rsid w:val="00AD78BC"/>
    <w:rsid w:val="00AD79A0"/>
    <w:rsid w:val="00AD7A17"/>
    <w:rsid w:val="00AD7B26"/>
    <w:rsid w:val="00AD7C99"/>
    <w:rsid w:val="00AD7E2C"/>
    <w:rsid w:val="00AD7F30"/>
    <w:rsid w:val="00AE01E9"/>
    <w:rsid w:val="00AE0735"/>
    <w:rsid w:val="00AE0808"/>
    <w:rsid w:val="00AE08B9"/>
    <w:rsid w:val="00AE0970"/>
    <w:rsid w:val="00AE0B5B"/>
    <w:rsid w:val="00AE0BF6"/>
    <w:rsid w:val="00AE0C17"/>
    <w:rsid w:val="00AE0E4B"/>
    <w:rsid w:val="00AE0F6B"/>
    <w:rsid w:val="00AE10D1"/>
    <w:rsid w:val="00AE155C"/>
    <w:rsid w:val="00AE1877"/>
    <w:rsid w:val="00AE1B8D"/>
    <w:rsid w:val="00AE1C1A"/>
    <w:rsid w:val="00AE1DAA"/>
    <w:rsid w:val="00AE1F1E"/>
    <w:rsid w:val="00AE2360"/>
    <w:rsid w:val="00AE2755"/>
    <w:rsid w:val="00AE2A39"/>
    <w:rsid w:val="00AE2E0E"/>
    <w:rsid w:val="00AE2F9A"/>
    <w:rsid w:val="00AE3235"/>
    <w:rsid w:val="00AE3302"/>
    <w:rsid w:val="00AE34FB"/>
    <w:rsid w:val="00AE3709"/>
    <w:rsid w:val="00AE37E7"/>
    <w:rsid w:val="00AE3B9F"/>
    <w:rsid w:val="00AE3C71"/>
    <w:rsid w:val="00AE3D62"/>
    <w:rsid w:val="00AE4082"/>
    <w:rsid w:val="00AE430B"/>
    <w:rsid w:val="00AE43C2"/>
    <w:rsid w:val="00AE45B7"/>
    <w:rsid w:val="00AE4920"/>
    <w:rsid w:val="00AE49F2"/>
    <w:rsid w:val="00AE4AEB"/>
    <w:rsid w:val="00AE4C43"/>
    <w:rsid w:val="00AE4C64"/>
    <w:rsid w:val="00AE5037"/>
    <w:rsid w:val="00AE511D"/>
    <w:rsid w:val="00AE531C"/>
    <w:rsid w:val="00AE555A"/>
    <w:rsid w:val="00AE56B4"/>
    <w:rsid w:val="00AE5777"/>
    <w:rsid w:val="00AE57D9"/>
    <w:rsid w:val="00AE585A"/>
    <w:rsid w:val="00AE58CF"/>
    <w:rsid w:val="00AE5C0D"/>
    <w:rsid w:val="00AE5F35"/>
    <w:rsid w:val="00AE616E"/>
    <w:rsid w:val="00AE6542"/>
    <w:rsid w:val="00AE6637"/>
    <w:rsid w:val="00AE6770"/>
    <w:rsid w:val="00AE67CF"/>
    <w:rsid w:val="00AE6854"/>
    <w:rsid w:val="00AE6F6F"/>
    <w:rsid w:val="00AE6FBD"/>
    <w:rsid w:val="00AE71AA"/>
    <w:rsid w:val="00AE71D2"/>
    <w:rsid w:val="00AE7303"/>
    <w:rsid w:val="00AE74EC"/>
    <w:rsid w:val="00AE754F"/>
    <w:rsid w:val="00AE769C"/>
    <w:rsid w:val="00AE7863"/>
    <w:rsid w:val="00AE7B41"/>
    <w:rsid w:val="00AE7D2C"/>
    <w:rsid w:val="00AE7FE6"/>
    <w:rsid w:val="00AF042C"/>
    <w:rsid w:val="00AF053B"/>
    <w:rsid w:val="00AF0651"/>
    <w:rsid w:val="00AF0767"/>
    <w:rsid w:val="00AF0862"/>
    <w:rsid w:val="00AF09D3"/>
    <w:rsid w:val="00AF106E"/>
    <w:rsid w:val="00AF10BC"/>
    <w:rsid w:val="00AF1103"/>
    <w:rsid w:val="00AF12BE"/>
    <w:rsid w:val="00AF156C"/>
    <w:rsid w:val="00AF15F6"/>
    <w:rsid w:val="00AF1729"/>
    <w:rsid w:val="00AF18C5"/>
    <w:rsid w:val="00AF1BED"/>
    <w:rsid w:val="00AF1BFD"/>
    <w:rsid w:val="00AF262B"/>
    <w:rsid w:val="00AF26A8"/>
    <w:rsid w:val="00AF28C2"/>
    <w:rsid w:val="00AF2955"/>
    <w:rsid w:val="00AF2D38"/>
    <w:rsid w:val="00AF2E8F"/>
    <w:rsid w:val="00AF2F61"/>
    <w:rsid w:val="00AF3533"/>
    <w:rsid w:val="00AF3A21"/>
    <w:rsid w:val="00AF3AE0"/>
    <w:rsid w:val="00AF3B57"/>
    <w:rsid w:val="00AF3EC0"/>
    <w:rsid w:val="00AF4080"/>
    <w:rsid w:val="00AF4417"/>
    <w:rsid w:val="00AF44FE"/>
    <w:rsid w:val="00AF459E"/>
    <w:rsid w:val="00AF4620"/>
    <w:rsid w:val="00AF46F5"/>
    <w:rsid w:val="00AF4841"/>
    <w:rsid w:val="00AF4887"/>
    <w:rsid w:val="00AF48C5"/>
    <w:rsid w:val="00AF4972"/>
    <w:rsid w:val="00AF4AB6"/>
    <w:rsid w:val="00AF4B08"/>
    <w:rsid w:val="00AF4E67"/>
    <w:rsid w:val="00AF4EFF"/>
    <w:rsid w:val="00AF5090"/>
    <w:rsid w:val="00AF5235"/>
    <w:rsid w:val="00AF5404"/>
    <w:rsid w:val="00AF544D"/>
    <w:rsid w:val="00AF56EA"/>
    <w:rsid w:val="00AF5772"/>
    <w:rsid w:val="00AF5A91"/>
    <w:rsid w:val="00AF5B46"/>
    <w:rsid w:val="00AF5C28"/>
    <w:rsid w:val="00AF5D3F"/>
    <w:rsid w:val="00AF5DE0"/>
    <w:rsid w:val="00AF5DEF"/>
    <w:rsid w:val="00AF5E15"/>
    <w:rsid w:val="00AF5E4D"/>
    <w:rsid w:val="00AF62F7"/>
    <w:rsid w:val="00AF639C"/>
    <w:rsid w:val="00AF6541"/>
    <w:rsid w:val="00AF6682"/>
    <w:rsid w:val="00AF66E8"/>
    <w:rsid w:val="00AF6875"/>
    <w:rsid w:val="00AF6B7D"/>
    <w:rsid w:val="00AF6FD5"/>
    <w:rsid w:val="00AF72C7"/>
    <w:rsid w:val="00AF74EB"/>
    <w:rsid w:val="00AF7651"/>
    <w:rsid w:val="00AF7909"/>
    <w:rsid w:val="00AF7A5E"/>
    <w:rsid w:val="00AF7C7B"/>
    <w:rsid w:val="00AF7DD1"/>
    <w:rsid w:val="00AF7F73"/>
    <w:rsid w:val="00B00155"/>
    <w:rsid w:val="00B00288"/>
    <w:rsid w:val="00B002D1"/>
    <w:rsid w:val="00B00345"/>
    <w:rsid w:val="00B0035E"/>
    <w:rsid w:val="00B006B6"/>
    <w:rsid w:val="00B00826"/>
    <w:rsid w:val="00B008CF"/>
    <w:rsid w:val="00B0097E"/>
    <w:rsid w:val="00B00AF2"/>
    <w:rsid w:val="00B00C35"/>
    <w:rsid w:val="00B00CA7"/>
    <w:rsid w:val="00B00CC8"/>
    <w:rsid w:val="00B011E9"/>
    <w:rsid w:val="00B012DF"/>
    <w:rsid w:val="00B01697"/>
    <w:rsid w:val="00B01845"/>
    <w:rsid w:val="00B01952"/>
    <w:rsid w:val="00B019B8"/>
    <w:rsid w:val="00B01D8D"/>
    <w:rsid w:val="00B023BF"/>
    <w:rsid w:val="00B0256F"/>
    <w:rsid w:val="00B02967"/>
    <w:rsid w:val="00B02A57"/>
    <w:rsid w:val="00B02B8A"/>
    <w:rsid w:val="00B02BE6"/>
    <w:rsid w:val="00B02CDD"/>
    <w:rsid w:val="00B02D63"/>
    <w:rsid w:val="00B02EF9"/>
    <w:rsid w:val="00B02FB5"/>
    <w:rsid w:val="00B02FDC"/>
    <w:rsid w:val="00B0336D"/>
    <w:rsid w:val="00B03799"/>
    <w:rsid w:val="00B03890"/>
    <w:rsid w:val="00B03B72"/>
    <w:rsid w:val="00B03E80"/>
    <w:rsid w:val="00B04179"/>
    <w:rsid w:val="00B0442A"/>
    <w:rsid w:val="00B044ED"/>
    <w:rsid w:val="00B04552"/>
    <w:rsid w:val="00B0486F"/>
    <w:rsid w:val="00B0499E"/>
    <w:rsid w:val="00B04E54"/>
    <w:rsid w:val="00B0513D"/>
    <w:rsid w:val="00B056CB"/>
    <w:rsid w:val="00B056FB"/>
    <w:rsid w:val="00B05D0F"/>
    <w:rsid w:val="00B05EED"/>
    <w:rsid w:val="00B062D6"/>
    <w:rsid w:val="00B0634F"/>
    <w:rsid w:val="00B064C3"/>
    <w:rsid w:val="00B06578"/>
    <w:rsid w:val="00B0666E"/>
    <w:rsid w:val="00B0674B"/>
    <w:rsid w:val="00B06C11"/>
    <w:rsid w:val="00B06D5C"/>
    <w:rsid w:val="00B06FDF"/>
    <w:rsid w:val="00B07081"/>
    <w:rsid w:val="00B0725F"/>
    <w:rsid w:val="00B07733"/>
    <w:rsid w:val="00B07A70"/>
    <w:rsid w:val="00B07EEC"/>
    <w:rsid w:val="00B07F88"/>
    <w:rsid w:val="00B105CD"/>
    <w:rsid w:val="00B10697"/>
    <w:rsid w:val="00B1095B"/>
    <w:rsid w:val="00B10A98"/>
    <w:rsid w:val="00B10B3A"/>
    <w:rsid w:val="00B10BF1"/>
    <w:rsid w:val="00B10CAF"/>
    <w:rsid w:val="00B10EA6"/>
    <w:rsid w:val="00B10F84"/>
    <w:rsid w:val="00B11036"/>
    <w:rsid w:val="00B11102"/>
    <w:rsid w:val="00B11366"/>
    <w:rsid w:val="00B11655"/>
    <w:rsid w:val="00B1168F"/>
    <w:rsid w:val="00B11DF7"/>
    <w:rsid w:val="00B12027"/>
    <w:rsid w:val="00B1250B"/>
    <w:rsid w:val="00B125AA"/>
    <w:rsid w:val="00B126AD"/>
    <w:rsid w:val="00B1278D"/>
    <w:rsid w:val="00B1279D"/>
    <w:rsid w:val="00B12A2D"/>
    <w:rsid w:val="00B12C13"/>
    <w:rsid w:val="00B133DD"/>
    <w:rsid w:val="00B138FA"/>
    <w:rsid w:val="00B1397E"/>
    <w:rsid w:val="00B13C28"/>
    <w:rsid w:val="00B13D4C"/>
    <w:rsid w:val="00B13E31"/>
    <w:rsid w:val="00B13E76"/>
    <w:rsid w:val="00B13FDF"/>
    <w:rsid w:val="00B141F0"/>
    <w:rsid w:val="00B14384"/>
    <w:rsid w:val="00B14512"/>
    <w:rsid w:val="00B146C1"/>
    <w:rsid w:val="00B14749"/>
    <w:rsid w:val="00B1483D"/>
    <w:rsid w:val="00B14881"/>
    <w:rsid w:val="00B149E6"/>
    <w:rsid w:val="00B14D6B"/>
    <w:rsid w:val="00B14EF9"/>
    <w:rsid w:val="00B15021"/>
    <w:rsid w:val="00B150A5"/>
    <w:rsid w:val="00B151BF"/>
    <w:rsid w:val="00B15424"/>
    <w:rsid w:val="00B1568E"/>
    <w:rsid w:val="00B15712"/>
    <w:rsid w:val="00B1578D"/>
    <w:rsid w:val="00B15BBF"/>
    <w:rsid w:val="00B15CE7"/>
    <w:rsid w:val="00B15F44"/>
    <w:rsid w:val="00B15FD1"/>
    <w:rsid w:val="00B1645E"/>
    <w:rsid w:val="00B16493"/>
    <w:rsid w:val="00B16D3F"/>
    <w:rsid w:val="00B16EFB"/>
    <w:rsid w:val="00B1727C"/>
    <w:rsid w:val="00B175B9"/>
    <w:rsid w:val="00B175F5"/>
    <w:rsid w:val="00B17741"/>
    <w:rsid w:val="00B17798"/>
    <w:rsid w:val="00B17803"/>
    <w:rsid w:val="00B17C17"/>
    <w:rsid w:val="00B17C42"/>
    <w:rsid w:val="00B17E70"/>
    <w:rsid w:val="00B2013E"/>
    <w:rsid w:val="00B20455"/>
    <w:rsid w:val="00B2063C"/>
    <w:rsid w:val="00B206F4"/>
    <w:rsid w:val="00B20B10"/>
    <w:rsid w:val="00B20B57"/>
    <w:rsid w:val="00B20B99"/>
    <w:rsid w:val="00B20BCC"/>
    <w:rsid w:val="00B20C4B"/>
    <w:rsid w:val="00B20DE8"/>
    <w:rsid w:val="00B20F45"/>
    <w:rsid w:val="00B20FFB"/>
    <w:rsid w:val="00B21029"/>
    <w:rsid w:val="00B21152"/>
    <w:rsid w:val="00B21304"/>
    <w:rsid w:val="00B2157E"/>
    <w:rsid w:val="00B215E8"/>
    <w:rsid w:val="00B215F5"/>
    <w:rsid w:val="00B21685"/>
    <w:rsid w:val="00B21770"/>
    <w:rsid w:val="00B21B1B"/>
    <w:rsid w:val="00B221DE"/>
    <w:rsid w:val="00B22229"/>
    <w:rsid w:val="00B222D0"/>
    <w:rsid w:val="00B22427"/>
    <w:rsid w:val="00B2246A"/>
    <w:rsid w:val="00B22514"/>
    <w:rsid w:val="00B227E1"/>
    <w:rsid w:val="00B22815"/>
    <w:rsid w:val="00B228DA"/>
    <w:rsid w:val="00B22BA1"/>
    <w:rsid w:val="00B22E04"/>
    <w:rsid w:val="00B22F72"/>
    <w:rsid w:val="00B23121"/>
    <w:rsid w:val="00B23160"/>
    <w:rsid w:val="00B232E0"/>
    <w:rsid w:val="00B23640"/>
    <w:rsid w:val="00B236DA"/>
    <w:rsid w:val="00B2377F"/>
    <w:rsid w:val="00B23927"/>
    <w:rsid w:val="00B23B4F"/>
    <w:rsid w:val="00B23B6B"/>
    <w:rsid w:val="00B23E97"/>
    <w:rsid w:val="00B23FA5"/>
    <w:rsid w:val="00B241B9"/>
    <w:rsid w:val="00B247F7"/>
    <w:rsid w:val="00B24863"/>
    <w:rsid w:val="00B24969"/>
    <w:rsid w:val="00B24984"/>
    <w:rsid w:val="00B24C36"/>
    <w:rsid w:val="00B24CFC"/>
    <w:rsid w:val="00B24E95"/>
    <w:rsid w:val="00B25511"/>
    <w:rsid w:val="00B2557A"/>
    <w:rsid w:val="00B25854"/>
    <w:rsid w:val="00B25BA0"/>
    <w:rsid w:val="00B25D1D"/>
    <w:rsid w:val="00B25E3A"/>
    <w:rsid w:val="00B25F59"/>
    <w:rsid w:val="00B25FDC"/>
    <w:rsid w:val="00B26030"/>
    <w:rsid w:val="00B26103"/>
    <w:rsid w:val="00B26177"/>
    <w:rsid w:val="00B263E8"/>
    <w:rsid w:val="00B2658F"/>
    <w:rsid w:val="00B266CC"/>
    <w:rsid w:val="00B26A08"/>
    <w:rsid w:val="00B26B2F"/>
    <w:rsid w:val="00B26B4F"/>
    <w:rsid w:val="00B26CD1"/>
    <w:rsid w:val="00B26DE9"/>
    <w:rsid w:val="00B26E41"/>
    <w:rsid w:val="00B2712E"/>
    <w:rsid w:val="00B27684"/>
    <w:rsid w:val="00B2775A"/>
    <w:rsid w:val="00B277DB"/>
    <w:rsid w:val="00B2798D"/>
    <w:rsid w:val="00B27C20"/>
    <w:rsid w:val="00B27F1C"/>
    <w:rsid w:val="00B304AF"/>
    <w:rsid w:val="00B30676"/>
    <w:rsid w:val="00B30761"/>
    <w:rsid w:val="00B309CD"/>
    <w:rsid w:val="00B30AD3"/>
    <w:rsid w:val="00B30E1E"/>
    <w:rsid w:val="00B31086"/>
    <w:rsid w:val="00B31220"/>
    <w:rsid w:val="00B316D2"/>
    <w:rsid w:val="00B321EB"/>
    <w:rsid w:val="00B32311"/>
    <w:rsid w:val="00B324CC"/>
    <w:rsid w:val="00B324EE"/>
    <w:rsid w:val="00B325A7"/>
    <w:rsid w:val="00B326A3"/>
    <w:rsid w:val="00B32833"/>
    <w:rsid w:val="00B32CFD"/>
    <w:rsid w:val="00B32F12"/>
    <w:rsid w:val="00B33144"/>
    <w:rsid w:val="00B33160"/>
    <w:rsid w:val="00B33630"/>
    <w:rsid w:val="00B3392C"/>
    <w:rsid w:val="00B33964"/>
    <w:rsid w:val="00B33A00"/>
    <w:rsid w:val="00B34056"/>
    <w:rsid w:val="00B34280"/>
    <w:rsid w:val="00B342DA"/>
    <w:rsid w:val="00B343C3"/>
    <w:rsid w:val="00B3442F"/>
    <w:rsid w:val="00B34518"/>
    <w:rsid w:val="00B346A3"/>
    <w:rsid w:val="00B34798"/>
    <w:rsid w:val="00B34867"/>
    <w:rsid w:val="00B34C53"/>
    <w:rsid w:val="00B350E8"/>
    <w:rsid w:val="00B351AB"/>
    <w:rsid w:val="00B3528B"/>
    <w:rsid w:val="00B352EF"/>
    <w:rsid w:val="00B35407"/>
    <w:rsid w:val="00B3542A"/>
    <w:rsid w:val="00B35481"/>
    <w:rsid w:val="00B35C99"/>
    <w:rsid w:val="00B35DED"/>
    <w:rsid w:val="00B36684"/>
    <w:rsid w:val="00B367ED"/>
    <w:rsid w:val="00B36C1A"/>
    <w:rsid w:val="00B36FAD"/>
    <w:rsid w:val="00B36FF7"/>
    <w:rsid w:val="00B37027"/>
    <w:rsid w:val="00B371D2"/>
    <w:rsid w:val="00B37259"/>
    <w:rsid w:val="00B37385"/>
    <w:rsid w:val="00B37B3E"/>
    <w:rsid w:val="00B37B67"/>
    <w:rsid w:val="00B37C8C"/>
    <w:rsid w:val="00B37D16"/>
    <w:rsid w:val="00B37E4C"/>
    <w:rsid w:val="00B40172"/>
    <w:rsid w:val="00B40533"/>
    <w:rsid w:val="00B4089A"/>
    <w:rsid w:val="00B409AD"/>
    <w:rsid w:val="00B40A1E"/>
    <w:rsid w:val="00B40A88"/>
    <w:rsid w:val="00B40B98"/>
    <w:rsid w:val="00B411DF"/>
    <w:rsid w:val="00B412B8"/>
    <w:rsid w:val="00B413CF"/>
    <w:rsid w:val="00B415FB"/>
    <w:rsid w:val="00B41624"/>
    <w:rsid w:val="00B41812"/>
    <w:rsid w:val="00B41B1F"/>
    <w:rsid w:val="00B41CDF"/>
    <w:rsid w:val="00B41EA4"/>
    <w:rsid w:val="00B41F29"/>
    <w:rsid w:val="00B41FDF"/>
    <w:rsid w:val="00B421F3"/>
    <w:rsid w:val="00B422B2"/>
    <w:rsid w:val="00B423B3"/>
    <w:rsid w:val="00B423F0"/>
    <w:rsid w:val="00B427F5"/>
    <w:rsid w:val="00B4284B"/>
    <w:rsid w:val="00B42900"/>
    <w:rsid w:val="00B42C9B"/>
    <w:rsid w:val="00B42EA5"/>
    <w:rsid w:val="00B42FB6"/>
    <w:rsid w:val="00B43499"/>
    <w:rsid w:val="00B4351A"/>
    <w:rsid w:val="00B436C7"/>
    <w:rsid w:val="00B43ADE"/>
    <w:rsid w:val="00B43C14"/>
    <w:rsid w:val="00B43ED5"/>
    <w:rsid w:val="00B43FBC"/>
    <w:rsid w:val="00B44B8D"/>
    <w:rsid w:val="00B44EBA"/>
    <w:rsid w:val="00B45255"/>
    <w:rsid w:val="00B45575"/>
    <w:rsid w:val="00B456EF"/>
    <w:rsid w:val="00B4578C"/>
    <w:rsid w:val="00B459A9"/>
    <w:rsid w:val="00B45A1A"/>
    <w:rsid w:val="00B45A56"/>
    <w:rsid w:val="00B45CFC"/>
    <w:rsid w:val="00B45F83"/>
    <w:rsid w:val="00B4613D"/>
    <w:rsid w:val="00B46220"/>
    <w:rsid w:val="00B462BB"/>
    <w:rsid w:val="00B46345"/>
    <w:rsid w:val="00B46BDA"/>
    <w:rsid w:val="00B46CE0"/>
    <w:rsid w:val="00B46EA3"/>
    <w:rsid w:val="00B470F8"/>
    <w:rsid w:val="00B473F7"/>
    <w:rsid w:val="00B4787C"/>
    <w:rsid w:val="00B478E7"/>
    <w:rsid w:val="00B47BF8"/>
    <w:rsid w:val="00B47C42"/>
    <w:rsid w:val="00B50161"/>
    <w:rsid w:val="00B502C1"/>
    <w:rsid w:val="00B503DC"/>
    <w:rsid w:val="00B50636"/>
    <w:rsid w:val="00B50B96"/>
    <w:rsid w:val="00B50CCE"/>
    <w:rsid w:val="00B50E3E"/>
    <w:rsid w:val="00B50EC3"/>
    <w:rsid w:val="00B51150"/>
    <w:rsid w:val="00B51320"/>
    <w:rsid w:val="00B51378"/>
    <w:rsid w:val="00B51789"/>
    <w:rsid w:val="00B517F2"/>
    <w:rsid w:val="00B5199D"/>
    <w:rsid w:val="00B51A60"/>
    <w:rsid w:val="00B51A9B"/>
    <w:rsid w:val="00B51BE5"/>
    <w:rsid w:val="00B51C63"/>
    <w:rsid w:val="00B51F41"/>
    <w:rsid w:val="00B51FC4"/>
    <w:rsid w:val="00B5219A"/>
    <w:rsid w:val="00B523E9"/>
    <w:rsid w:val="00B5246F"/>
    <w:rsid w:val="00B52764"/>
    <w:rsid w:val="00B52829"/>
    <w:rsid w:val="00B52A99"/>
    <w:rsid w:val="00B52ECB"/>
    <w:rsid w:val="00B531A2"/>
    <w:rsid w:val="00B53303"/>
    <w:rsid w:val="00B534FF"/>
    <w:rsid w:val="00B536C5"/>
    <w:rsid w:val="00B5378A"/>
    <w:rsid w:val="00B537CC"/>
    <w:rsid w:val="00B539CA"/>
    <w:rsid w:val="00B53C96"/>
    <w:rsid w:val="00B53F2F"/>
    <w:rsid w:val="00B54061"/>
    <w:rsid w:val="00B54266"/>
    <w:rsid w:val="00B54320"/>
    <w:rsid w:val="00B546B6"/>
    <w:rsid w:val="00B54AB5"/>
    <w:rsid w:val="00B54DCE"/>
    <w:rsid w:val="00B550DE"/>
    <w:rsid w:val="00B551B7"/>
    <w:rsid w:val="00B55390"/>
    <w:rsid w:val="00B55666"/>
    <w:rsid w:val="00B557AA"/>
    <w:rsid w:val="00B55A3A"/>
    <w:rsid w:val="00B55AD3"/>
    <w:rsid w:val="00B55E77"/>
    <w:rsid w:val="00B55FDB"/>
    <w:rsid w:val="00B564D0"/>
    <w:rsid w:val="00B5692E"/>
    <w:rsid w:val="00B56A2C"/>
    <w:rsid w:val="00B56D1A"/>
    <w:rsid w:val="00B57298"/>
    <w:rsid w:val="00B579A4"/>
    <w:rsid w:val="00B579FF"/>
    <w:rsid w:val="00B57D8B"/>
    <w:rsid w:val="00B57DC5"/>
    <w:rsid w:val="00B57E5C"/>
    <w:rsid w:val="00B57E7C"/>
    <w:rsid w:val="00B60051"/>
    <w:rsid w:val="00B60092"/>
    <w:rsid w:val="00B600C6"/>
    <w:rsid w:val="00B606D0"/>
    <w:rsid w:val="00B60BB6"/>
    <w:rsid w:val="00B60C04"/>
    <w:rsid w:val="00B60C07"/>
    <w:rsid w:val="00B60D2F"/>
    <w:rsid w:val="00B60F4D"/>
    <w:rsid w:val="00B61086"/>
    <w:rsid w:val="00B6151A"/>
    <w:rsid w:val="00B615FB"/>
    <w:rsid w:val="00B616D4"/>
    <w:rsid w:val="00B61BC5"/>
    <w:rsid w:val="00B61DFD"/>
    <w:rsid w:val="00B62081"/>
    <w:rsid w:val="00B621A7"/>
    <w:rsid w:val="00B62289"/>
    <w:rsid w:val="00B6239E"/>
    <w:rsid w:val="00B623A6"/>
    <w:rsid w:val="00B625E0"/>
    <w:rsid w:val="00B62699"/>
    <w:rsid w:val="00B628F4"/>
    <w:rsid w:val="00B62932"/>
    <w:rsid w:val="00B62DA0"/>
    <w:rsid w:val="00B62DF5"/>
    <w:rsid w:val="00B62F4F"/>
    <w:rsid w:val="00B62FC0"/>
    <w:rsid w:val="00B63A23"/>
    <w:rsid w:val="00B63B98"/>
    <w:rsid w:val="00B63D57"/>
    <w:rsid w:val="00B63F53"/>
    <w:rsid w:val="00B641ED"/>
    <w:rsid w:val="00B644A0"/>
    <w:rsid w:val="00B6489A"/>
    <w:rsid w:val="00B64A02"/>
    <w:rsid w:val="00B64B3A"/>
    <w:rsid w:val="00B64CB3"/>
    <w:rsid w:val="00B64DC9"/>
    <w:rsid w:val="00B64DF0"/>
    <w:rsid w:val="00B64ED7"/>
    <w:rsid w:val="00B64F8E"/>
    <w:rsid w:val="00B650F9"/>
    <w:rsid w:val="00B65277"/>
    <w:rsid w:val="00B6552E"/>
    <w:rsid w:val="00B65580"/>
    <w:rsid w:val="00B6569E"/>
    <w:rsid w:val="00B6586E"/>
    <w:rsid w:val="00B65973"/>
    <w:rsid w:val="00B65A8E"/>
    <w:rsid w:val="00B65C9A"/>
    <w:rsid w:val="00B65E56"/>
    <w:rsid w:val="00B66043"/>
    <w:rsid w:val="00B6608F"/>
    <w:rsid w:val="00B669EB"/>
    <w:rsid w:val="00B66A0E"/>
    <w:rsid w:val="00B66A52"/>
    <w:rsid w:val="00B66A79"/>
    <w:rsid w:val="00B66A85"/>
    <w:rsid w:val="00B66D3C"/>
    <w:rsid w:val="00B67156"/>
    <w:rsid w:val="00B671AB"/>
    <w:rsid w:val="00B67639"/>
    <w:rsid w:val="00B67CCC"/>
    <w:rsid w:val="00B7056F"/>
    <w:rsid w:val="00B705EC"/>
    <w:rsid w:val="00B7085C"/>
    <w:rsid w:val="00B70AE6"/>
    <w:rsid w:val="00B70DB4"/>
    <w:rsid w:val="00B7104D"/>
    <w:rsid w:val="00B71134"/>
    <w:rsid w:val="00B711A7"/>
    <w:rsid w:val="00B712DD"/>
    <w:rsid w:val="00B712F1"/>
    <w:rsid w:val="00B7193D"/>
    <w:rsid w:val="00B71B75"/>
    <w:rsid w:val="00B71BDE"/>
    <w:rsid w:val="00B71F43"/>
    <w:rsid w:val="00B7203A"/>
    <w:rsid w:val="00B7226B"/>
    <w:rsid w:val="00B722A5"/>
    <w:rsid w:val="00B72397"/>
    <w:rsid w:val="00B723B0"/>
    <w:rsid w:val="00B7262C"/>
    <w:rsid w:val="00B72638"/>
    <w:rsid w:val="00B727C8"/>
    <w:rsid w:val="00B72907"/>
    <w:rsid w:val="00B72DDD"/>
    <w:rsid w:val="00B72EAC"/>
    <w:rsid w:val="00B73293"/>
    <w:rsid w:val="00B7344B"/>
    <w:rsid w:val="00B73D73"/>
    <w:rsid w:val="00B74211"/>
    <w:rsid w:val="00B74289"/>
    <w:rsid w:val="00B742F6"/>
    <w:rsid w:val="00B7456F"/>
    <w:rsid w:val="00B745CD"/>
    <w:rsid w:val="00B747BE"/>
    <w:rsid w:val="00B74AC8"/>
    <w:rsid w:val="00B74AE1"/>
    <w:rsid w:val="00B74BEF"/>
    <w:rsid w:val="00B74CB2"/>
    <w:rsid w:val="00B75003"/>
    <w:rsid w:val="00B7525B"/>
    <w:rsid w:val="00B753B1"/>
    <w:rsid w:val="00B75678"/>
    <w:rsid w:val="00B7567F"/>
    <w:rsid w:val="00B7587E"/>
    <w:rsid w:val="00B759D5"/>
    <w:rsid w:val="00B75C88"/>
    <w:rsid w:val="00B75DBC"/>
    <w:rsid w:val="00B76017"/>
    <w:rsid w:val="00B76099"/>
    <w:rsid w:val="00B76145"/>
    <w:rsid w:val="00B76187"/>
    <w:rsid w:val="00B76247"/>
    <w:rsid w:val="00B76380"/>
    <w:rsid w:val="00B76799"/>
    <w:rsid w:val="00B767B2"/>
    <w:rsid w:val="00B76850"/>
    <w:rsid w:val="00B769CF"/>
    <w:rsid w:val="00B769E3"/>
    <w:rsid w:val="00B76CBA"/>
    <w:rsid w:val="00B76D35"/>
    <w:rsid w:val="00B76D92"/>
    <w:rsid w:val="00B76F87"/>
    <w:rsid w:val="00B77030"/>
    <w:rsid w:val="00B77084"/>
    <w:rsid w:val="00B77553"/>
    <w:rsid w:val="00B7755C"/>
    <w:rsid w:val="00B775F8"/>
    <w:rsid w:val="00B7774A"/>
    <w:rsid w:val="00B77861"/>
    <w:rsid w:val="00B7786F"/>
    <w:rsid w:val="00B778D1"/>
    <w:rsid w:val="00B77A65"/>
    <w:rsid w:val="00B77DA1"/>
    <w:rsid w:val="00B8014F"/>
    <w:rsid w:val="00B802C6"/>
    <w:rsid w:val="00B8034C"/>
    <w:rsid w:val="00B80858"/>
    <w:rsid w:val="00B8090F"/>
    <w:rsid w:val="00B80A1F"/>
    <w:rsid w:val="00B80BFD"/>
    <w:rsid w:val="00B80EDD"/>
    <w:rsid w:val="00B80FF2"/>
    <w:rsid w:val="00B81332"/>
    <w:rsid w:val="00B814CB"/>
    <w:rsid w:val="00B81A7D"/>
    <w:rsid w:val="00B81A94"/>
    <w:rsid w:val="00B81FEF"/>
    <w:rsid w:val="00B82176"/>
    <w:rsid w:val="00B822C0"/>
    <w:rsid w:val="00B8246E"/>
    <w:rsid w:val="00B824CA"/>
    <w:rsid w:val="00B82539"/>
    <w:rsid w:val="00B82789"/>
    <w:rsid w:val="00B82B09"/>
    <w:rsid w:val="00B82D1E"/>
    <w:rsid w:val="00B835C1"/>
    <w:rsid w:val="00B83684"/>
    <w:rsid w:val="00B8391F"/>
    <w:rsid w:val="00B83979"/>
    <w:rsid w:val="00B83DC9"/>
    <w:rsid w:val="00B83E4B"/>
    <w:rsid w:val="00B83F05"/>
    <w:rsid w:val="00B83FF5"/>
    <w:rsid w:val="00B84115"/>
    <w:rsid w:val="00B84232"/>
    <w:rsid w:val="00B84398"/>
    <w:rsid w:val="00B8483E"/>
    <w:rsid w:val="00B8498B"/>
    <w:rsid w:val="00B849DF"/>
    <w:rsid w:val="00B851D0"/>
    <w:rsid w:val="00B857CE"/>
    <w:rsid w:val="00B85915"/>
    <w:rsid w:val="00B8592B"/>
    <w:rsid w:val="00B8599C"/>
    <w:rsid w:val="00B85E9B"/>
    <w:rsid w:val="00B85F63"/>
    <w:rsid w:val="00B85F73"/>
    <w:rsid w:val="00B85F9E"/>
    <w:rsid w:val="00B860A6"/>
    <w:rsid w:val="00B860CA"/>
    <w:rsid w:val="00B8660D"/>
    <w:rsid w:val="00B8684E"/>
    <w:rsid w:val="00B869F9"/>
    <w:rsid w:val="00B86A27"/>
    <w:rsid w:val="00B86A43"/>
    <w:rsid w:val="00B86A59"/>
    <w:rsid w:val="00B86E50"/>
    <w:rsid w:val="00B86EDE"/>
    <w:rsid w:val="00B86F3E"/>
    <w:rsid w:val="00B87008"/>
    <w:rsid w:val="00B87100"/>
    <w:rsid w:val="00B8732F"/>
    <w:rsid w:val="00B87580"/>
    <w:rsid w:val="00B876A3"/>
    <w:rsid w:val="00B8793D"/>
    <w:rsid w:val="00B8794F"/>
    <w:rsid w:val="00B87CC8"/>
    <w:rsid w:val="00B87D19"/>
    <w:rsid w:val="00B87DD6"/>
    <w:rsid w:val="00B87E9F"/>
    <w:rsid w:val="00B9067D"/>
    <w:rsid w:val="00B9082E"/>
    <w:rsid w:val="00B90A03"/>
    <w:rsid w:val="00B90A6A"/>
    <w:rsid w:val="00B90A9E"/>
    <w:rsid w:val="00B90CB2"/>
    <w:rsid w:val="00B90D5E"/>
    <w:rsid w:val="00B90D8A"/>
    <w:rsid w:val="00B91682"/>
    <w:rsid w:val="00B91714"/>
    <w:rsid w:val="00B91F2E"/>
    <w:rsid w:val="00B92052"/>
    <w:rsid w:val="00B92401"/>
    <w:rsid w:val="00B92702"/>
    <w:rsid w:val="00B92750"/>
    <w:rsid w:val="00B928BE"/>
    <w:rsid w:val="00B928F5"/>
    <w:rsid w:val="00B92AC8"/>
    <w:rsid w:val="00B92C51"/>
    <w:rsid w:val="00B93048"/>
    <w:rsid w:val="00B93356"/>
    <w:rsid w:val="00B934A8"/>
    <w:rsid w:val="00B9379E"/>
    <w:rsid w:val="00B93934"/>
    <w:rsid w:val="00B93DF6"/>
    <w:rsid w:val="00B93E2F"/>
    <w:rsid w:val="00B94090"/>
    <w:rsid w:val="00B94539"/>
    <w:rsid w:val="00B9455E"/>
    <w:rsid w:val="00B94564"/>
    <w:rsid w:val="00B94AC0"/>
    <w:rsid w:val="00B94BE2"/>
    <w:rsid w:val="00B94D35"/>
    <w:rsid w:val="00B94E61"/>
    <w:rsid w:val="00B94F10"/>
    <w:rsid w:val="00B94F45"/>
    <w:rsid w:val="00B94FBE"/>
    <w:rsid w:val="00B9527D"/>
    <w:rsid w:val="00B952DA"/>
    <w:rsid w:val="00B95433"/>
    <w:rsid w:val="00B954C9"/>
    <w:rsid w:val="00B955C4"/>
    <w:rsid w:val="00B9568E"/>
    <w:rsid w:val="00B95725"/>
    <w:rsid w:val="00B95962"/>
    <w:rsid w:val="00B95A8F"/>
    <w:rsid w:val="00B95B3D"/>
    <w:rsid w:val="00B95B4A"/>
    <w:rsid w:val="00B95C86"/>
    <w:rsid w:val="00B95E5B"/>
    <w:rsid w:val="00B95EB5"/>
    <w:rsid w:val="00B95FB9"/>
    <w:rsid w:val="00B960CB"/>
    <w:rsid w:val="00B96138"/>
    <w:rsid w:val="00B96375"/>
    <w:rsid w:val="00B9669C"/>
    <w:rsid w:val="00B96731"/>
    <w:rsid w:val="00B96784"/>
    <w:rsid w:val="00B968D8"/>
    <w:rsid w:val="00B96C43"/>
    <w:rsid w:val="00B96D5D"/>
    <w:rsid w:val="00B96DD2"/>
    <w:rsid w:val="00B96E66"/>
    <w:rsid w:val="00B96E74"/>
    <w:rsid w:val="00B97277"/>
    <w:rsid w:val="00B976D8"/>
    <w:rsid w:val="00B9773D"/>
    <w:rsid w:val="00B977F3"/>
    <w:rsid w:val="00B97E68"/>
    <w:rsid w:val="00B97F2B"/>
    <w:rsid w:val="00BA005C"/>
    <w:rsid w:val="00BA009C"/>
    <w:rsid w:val="00BA010D"/>
    <w:rsid w:val="00BA049C"/>
    <w:rsid w:val="00BA0587"/>
    <w:rsid w:val="00BA0749"/>
    <w:rsid w:val="00BA0818"/>
    <w:rsid w:val="00BA0A7B"/>
    <w:rsid w:val="00BA0BB5"/>
    <w:rsid w:val="00BA11BC"/>
    <w:rsid w:val="00BA1207"/>
    <w:rsid w:val="00BA1276"/>
    <w:rsid w:val="00BA133F"/>
    <w:rsid w:val="00BA143A"/>
    <w:rsid w:val="00BA1804"/>
    <w:rsid w:val="00BA19E5"/>
    <w:rsid w:val="00BA1A89"/>
    <w:rsid w:val="00BA1EBA"/>
    <w:rsid w:val="00BA235A"/>
    <w:rsid w:val="00BA23A0"/>
    <w:rsid w:val="00BA259A"/>
    <w:rsid w:val="00BA26EB"/>
    <w:rsid w:val="00BA29F4"/>
    <w:rsid w:val="00BA2C2E"/>
    <w:rsid w:val="00BA2FB5"/>
    <w:rsid w:val="00BA3365"/>
    <w:rsid w:val="00BA34C3"/>
    <w:rsid w:val="00BA3713"/>
    <w:rsid w:val="00BA3A1E"/>
    <w:rsid w:val="00BA3D1D"/>
    <w:rsid w:val="00BA3D8A"/>
    <w:rsid w:val="00BA3EB0"/>
    <w:rsid w:val="00BA432C"/>
    <w:rsid w:val="00BA43C8"/>
    <w:rsid w:val="00BA454E"/>
    <w:rsid w:val="00BA45D1"/>
    <w:rsid w:val="00BA483B"/>
    <w:rsid w:val="00BA4927"/>
    <w:rsid w:val="00BA4DF6"/>
    <w:rsid w:val="00BA4EEC"/>
    <w:rsid w:val="00BA4FEF"/>
    <w:rsid w:val="00BA5081"/>
    <w:rsid w:val="00BA53DE"/>
    <w:rsid w:val="00BA5491"/>
    <w:rsid w:val="00BA54D9"/>
    <w:rsid w:val="00BA5513"/>
    <w:rsid w:val="00BA5649"/>
    <w:rsid w:val="00BA56F1"/>
    <w:rsid w:val="00BA58EE"/>
    <w:rsid w:val="00BA6067"/>
    <w:rsid w:val="00BA60F1"/>
    <w:rsid w:val="00BA6298"/>
    <w:rsid w:val="00BA62EC"/>
    <w:rsid w:val="00BA6363"/>
    <w:rsid w:val="00BA652F"/>
    <w:rsid w:val="00BA66ED"/>
    <w:rsid w:val="00BA6897"/>
    <w:rsid w:val="00BA6F5E"/>
    <w:rsid w:val="00BA718F"/>
    <w:rsid w:val="00BA71BA"/>
    <w:rsid w:val="00BA7266"/>
    <w:rsid w:val="00BA757D"/>
    <w:rsid w:val="00BA7849"/>
    <w:rsid w:val="00BA796F"/>
    <w:rsid w:val="00BA7B05"/>
    <w:rsid w:val="00BA7F3D"/>
    <w:rsid w:val="00BB00AE"/>
    <w:rsid w:val="00BB0376"/>
    <w:rsid w:val="00BB0940"/>
    <w:rsid w:val="00BB0AAD"/>
    <w:rsid w:val="00BB0B3A"/>
    <w:rsid w:val="00BB0D1C"/>
    <w:rsid w:val="00BB0F28"/>
    <w:rsid w:val="00BB1047"/>
    <w:rsid w:val="00BB11C0"/>
    <w:rsid w:val="00BB163E"/>
    <w:rsid w:val="00BB16BF"/>
    <w:rsid w:val="00BB184B"/>
    <w:rsid w:val="00BB186E"/>
    <w:rsid w:val="00BB1974"/>
    <w:rsid w:val="00BB199D"/>
    <w:rsid w:val="00BB1BD4"/>
    <w:rsid w:val="00BB1CB9"/>
    <w:rsid w:val="00BB1E77"/>
    <w:rsid w:val="00BB1E85"/>
    <w:rsid w:val="00BB1FAF"/>
    <w:rsid w:val="00BB2053"/>
    <w:rsid w:val="00BB2092"/>
    <w:rsid w:val="00BB225C"/>
    <w:rsid w:val="00BB22CE"/>
    <w:rsid w:val="00BB2641"/>
    <w:rsid w:val="00BB26F2"/>
    <w:rsid w:val="00BB275C"/>
    <w:rsid w:val="00BB2777"/>
    <w:rsid w:val="00BB28C6"/>
    <w:rsid w:val="00BB2998"/>
    <w:rsid w:val="00BB2BCD"/>
    <w:rsid w:val="00BB2FC4"/>
    <w:rsid w:val="00BB3228"/>
    <w:rsid w:val="00BB32D9"/>
    <w:rsid w:val="00BB3330"/>
    <w:rsid w:val="00BB33E1"/>
    <w:rsid w:val="00BB3463"/>
    <w:rsid w:val="00BB3CF1"/>
    <w:rsid w:val="00BB3FC2"/>
    <w:rsid w:val="00BB400F"/>
    <w:rsid w:val="00BB4290"/>
    <w:rsid w:val="00BB447E"/>
    <w:rsid w:val="00BB4487"/>
    <w:rsid w:val="00BB45AA"/>
    <w:rsid w:val="00BB47A2"/>
    <w:rsid w:val="00BB4CB5"/>
    <w:rsid w:val="00BB5033"/>
    <w:rsid w:val="00BB534F"/>
    <w:rsid w:val="00BB542A"/>
    <w:rsid w:val="00BB55B7"/>
    <w:rsid w:val="00BB573D"/>
    <w:rsid w:val="00BB5819"/>
    <w:rsid w:val="00BB5843"/>
    <w:rsid w:val="00BB59A4"/>
    <w:rsid w:val="00BB5ACD"/>
    <w:rsid w:val="00BB5BA9"/>
    <w:rsid w:val="00BB5BEB"/>
    <w:rsid w:val="00BB5F7A"/>
    <w:rsid w:val="00BB61BB"/>
    <w:rsid w:val="00BB6A03"/>
    <w:rsid w:val="00BB6A6E"/>
    <w:rsid w:val="00BB6C02"/>
    <w:rsid w:val="00BB6DA2"/>
    <w:rsid w:val="00BB6EE8"/>
    <w:rsid w:val="00BB6F4A"/>
    <w:rsid w:val="00BB73C6"/>
    <w:rsid w:val="00BB752E"/>
    <w:rsid w:val="00BB75A8"/>
    <w:rsid w:val="00BB772B"/>
    <w:rsid w:val="00BB78D2"/>
    <w:rsid w:val="00BB7B26"/>
    <w:rsid w:val="00BB7CDE"/>
    <w:rsid w:val="00BB7E76"/>
    <w:rsid w:val="00BB7F26"/>
    <w:rsid w:val="00BB7F5D"/>
    <w:rsid w:val="00BB7F5E"/>
    <w:rsid w:val="00BC0190"/>
    <w:rsid w:val="00BC01AE"/>
    <w:rsid w:val="00BC0265"/>
    <w:rsid w:val="00BC0B34"/>
    <w:rsid w:val="00BC0FFC"/>
    <w:rsid w:val="00BC1065"/>
    <w:rsid w:val="00BC125B"/>
    <w:rsid w:val="00BC1390"/>
    <w:rsid w:val="00BC14DE"/>
    <w:rsid w:val="00BC16B5"/>
    <w:rsid w:val="00BC1A03"/>
    <w:rsid w:val="00BC1AD9"/>
    <w:rsid w:val="00BC1B57"/>
    <w:rsid w:val="00BC1FB8"/>
    <w:rsid w:val="00BC20F3"/>
    <w:rsid w:val="00BC2190"/>
    <w:rsid w:val="00BC24EB"/>
    <w:rsid w:val="00BC2559"/>
    <w:rsid w:val="00BC29DF"/>
    <w:rsid w:val="00BC2B2D"/>
    <w:rsid w:val="00BC2BA6"/>
    <w:rsid w:val="00BC2EDA"/>
    <w:rsid w:val="00BC31F7"/>
    <w:rsid w:val="00BC3463"/>
    <w:rsid w:val="00BC34F3"/>
    <w:rsid w:val="00BC352C"/>
    <w:rsid w:val="00BC3627"/>
    <w:rsid w:val="00BC3679"/>
    <w:rsid w:val="00BC379C"/>
    <w:rsid w:val="00BC3A03"/>
    <w:rsid w:val="00BC3A33"/>
    <w:rsid w:val="00BC3A65"/>
    <w:rsid w:val="00BC3AC4"/>
    <w:rsid w:val="00BC3D18"/>
    <w:rsid w:val="00BC3E93"/>
    <w:rsid w:val="00BC3FF6"/>
    <w:rsid w:val="00BC404E"/>
    <w:rsid w:val="00BC440F"/>
    <w:rsid w:val="00BC44CD"/>
    <w:rsid w:val="00BC4653"/>
    <w:rsid w:val="00BC47D4"/>
    <w:rsid w:val="00BC4919"/>
    <w:rsid w:val="00BC497E"/>
    <w:rsid w:val="00BC4B05"/>
    <w:rsid w:val="00BC548A"/>
    <w:rsid w:val="00BC5555"/>
    <w:rsid w:val="00BC56BD"/>
    <w:rsid w:val="00BC56C2"/>
    <w:rsid w:val="00BC56E8"/>
    <w:rsid w:val="00BC573C"/>
    <w:rsid w:val="00BC5795"/>
    <w:rsid w:val="00BC5AE6"/>
    <w:rsid w:val="00BC5F38"/>
    <w:rsid w:val="00BC620A"/>
    <w:rsid w:val="00BC6295"/>
    <w:rsid w:val="00BC6407"/>
    <w:rsid w:val="00BC64E7"/>
    <w:rsid w:val="00BC686C"/>
    <w:rsid w:val="00BC694D"/>
    <w:rsid w:val="00BC6A8D"/>
    <w:rsid w:val="00BC6E74"/>
    <w:rsid w:val="00BC6E7D"/>
    <w:rsid w:val="00BC7245"/>
    <w:rsid w:val="00BC75C3"/>
    <w:rsid w:val="00BC7750"/>
    <w:rsid w:val="00BC7CFE"/>
    <w:rsid w:val="00BC7EDE"/>
    <w:rsid w:val="00BD0079"/>
    <w:rsid w:val="00BD0202"/>
    <w:rsid w:val="00BD0211"/>
    <w:rsid w:val="00BD0373"/>
    <w:rsid w:val="00BD03A0"/>
    <w:rsid w:val="00BD0491"/>
    <w:rsid w:val="00BD06EF"/>
    <w:rsid w:val="00BD07F5"/>
    <w:rsid w:val="00BD0842"/>
    <w:rsid w:val="00BD08B4"/>
    <w:rsid w:val="00BD0973"/>
    <w:rsid w:val="00BD09C2"/>
    <w:rsid w:val="00BD0A9B"/>
    <w:rsid w:val="00BD0F0C"/>
    <w:rsid w:val="00BD0F95"/>
    <w:rsid w:val="00BD11D2"/>
    <w:rsid w:val="00BD1426"/>
    <w:rsid w:val="00BD181B"/>
    <w:rsid w:val="00BD18AC"/>
    <w:rsid w:val="00BD1B01"/>
    <w:rsid w:val="00BD1DED"/>
    <w:rsid w:val="00BD20D1"/>
    <w:rsid w:val="00BD22AA"/>
    <w:rsid w:val="00BD22FA"/>
    <w:rsid w:val="00BD256F"/>
    <w:rsid w:val="00BD266F"/>
    <w:rsid w:val="00BD26E0"/>
    <w:rsid w:val="00BD2885"/>
    <w:rsid w:val="00BD2899"/>
    <w:rsid w:val="00BD29D1"/>
    <w:rsid w:val="00BD2A1E"/>
    <w:rsid w:val="00BD2DA0"/>
    <w:rsid w:val="00BD2FE8"/>
    <w:rsid w:val="00BD3425"/>
    <w:rsid w:val="00BD3599"/>
    <w:rsid w:val="00BD3777"/>
    <w:rsid w:val="00BD38DF"/>
    <w:rsid w:val="00BD3A48"/>
    <w:rsid w:val="00BD3AA4"/>
    <w:rsid w:val="00BD3BF4"/>
    <w:rsid w:val="00BD3C3B"/>
    <w:rsid w:val="00BD3E94"/>
    <w:rsid w:val="00BD3FB7"/>
    <w:rsid w:val="00BD4070"/>
    <w:rsid w:val="00BD454F"/>
    <w:rsid w:val="00BD4B82"/>
    <w:rsid w:val="00BD4C24"/>
    <w:rsid w:val="00BD5075"/>
    <w:rsid w:val="00BD50A1"/>
    <w:rsid w:val="00BD531F"/>
    <w:rsid w:val="00BD53C8"/>
    <w:rsid w:val="00BD5697"/>
    <w:rsid w:val="00BD5C66"/>
    <w:rsid w:val="00BD5F9C"/>
    <w:rsid w:val="00BD6220"/>
    <w:rsid w:val="00BD6A65"/>
    <w:rsid w:val="00BD6B2A"/>
    <w:rsid w:val="00BD6E02"/>
    <w:rsid w:val="00BD6E53"/>
    <w:rsid w:val="00BD72F1"/>
    <w:rsid w:val="00BD72F6"/>
    <w:rsid w:val="00BD743B"/>
    <w:rsid w:val="00BD74A6"/>
    <w:rsid w:val="00BD75E2"/>
    <w:rsid w:val="00BD772E"/>
    <w:rsid w:val="00BD7D3A"/>
    <w:rsid w:val="00BD7FAD"/>
    <w:rsid w:val="00BE01FB"/>
    <w:rsid w:val="00BE02D7"/>
    <w:rsid w:val="00BE0301"/>
    <w:rsid w:val="00BE0504"/>
    <w:rsid w:val="00BE0919"/>
    <w:rsid w:val="00BE0B2B"/>
    <w:rsid w:val="00BE0BBF"/>
    <w:rsid w:val="00BE0C39"/>
    <w:rsid w:val="00BE0EC4"/>
    <w:rsid w:val="00BE1276"/>
    <w:rsid w:val="00BE1365"/>
    <w:rsid w:val="00BE13DB"/>
    <w:rsid w:val="00BE14BD"/>
    <w:rsid w:val="00BE15AB"/>
    <w:rsid w:val="00BE1666"/>
    <w:rsid w:val="00BE188B"/>
    <w:rsid w:val="00BE1982"/>
    <w:rsid w:val="00BE1CB1"/>
    <w:rsid w:val="00BE1DAD"/>
    <w:rsid w:val="00BE1EB9"/>
    <w:rsid w:val="00BE1F21"/>
    <w:rsid w:val="00BE2092"/>
    <w:rsid w:val="00BE2206"/>
    <w:rsid w:val="00BE243E"/>
    <w:rsid w:val="00BE258F"/>
    <w:rsid w:val="00BE279E"/>
    <w:rsid w:val="00BE289B"/>
    <w:rsid w:val="00BE290D"/>
    <w:rsid w:val="00BE29EC"/>
    <w:rsid w:val="00BE2EFE"/>
    <w:rsid w:val="00BE335C"/>
    <w:rsid w:val="00BE33E1"/>
    <w:rsid w:val="00BE39F9"/>
    <w:rsid w:val="00BE3A34"/>
    <w:rsid w:val="00BE3DC7"/>
    <w:rsid w:val="00BE3DE9"/>
    <w:rsid w:val="00BE41A9"/>
    <w:rsid w:val="00BE466B"/>
    <w:rsid w:val="00BE4734"/>
    <w:rsid w:val="00BE474D"/>
    <w:rsid w:val="00BE4E2C"/>
    <w:rsid w:val="00BE4FC3"/>
    <w:rsid w:val="00BE513A"/>
    <w:rsid w:val="00BE5194"/>
    <w:rsid w:val="00BE51A5"/>
    <w:rsid w:val="00BE5490"/>
    <w:rsid w:val="00BE54EA"/>
    <w:rsid w:val="00BE5630"/>
    <w:rsid w:val="00BE59C6"/>
    <w:rsid w:val="00BE5C7A"/>
    <w:rsid w:val="00BE5D95"/>
    <w:rsid w:val="00BE6117"/>
    <w:rsid w:val="00BE6146"/>
    <w:rsid w:val="00BE61C6"/>
    <w:rsid w:val="00BE63F9"/>
    <w:rsid w:val="00BE649B"/>
    <w:rsid w:val="00BE6804"/>
    <w:rsid w:val="00BE69F3"/>
    <w:rsid w:val="00BE6A96"/>
    <w:rsid w:val="00BE6BB1"/>
    <w:rsid w:val="00BE6BB5"/>
    <w:rsid w:val="00BE6C36"/>
    <w:rsid w:val="00BE6D9E"/>
    <w:rsid w:val="00BE6DCC"/>
    <w:rsid w:val="00BE72DE"/>
    <w:rsid w:val="00BE733B"/>
    <w:rsid w:val="00BE75A8"/>
    <w:rsid w:val="00BE75D2"/>
    <w:rsid w:val="00BE7EFA"/>
    <w:rsid w:val="00BF0124"/>
    <w:rsid w:val="00BF01E1"/>
    <w:rsid w:val="00BF0386"/>
    <w:rsid w:val="00BF0861"/>
    <w:rsid w:val="00BF0B3E"/>
    <w:rsid w:val="00BF0C08"/>
    <w:rsid w:val="00BF0F3A"/>
    <w:rsid w:val="00BF0FEA"/>
    <w:rsid w:val="00BF1847"/>
    <w:rsid w:val="00BF1AF0"/>
    <w:rsid w:val="00BF1B9E"/>
    <w:rsid w:val="00BF1C44"/>
    <w:rsid w:val="00BF1D7B"/>
    <w:rsid w:val="00BF1E36"/>
    <w:rsid w:val="00BF1FA7"/>
    <w:rsid w:val="00BF20DF"/>
    <w:rsid w:val="00BF22F6"/>
    <w:rsid w:val="00BF2818"/>
    <w:rsid w:val="00BF297E"/>
    <w:rsid w:val="00BF2AF3"/>
    <w:rsid w:val="00BF2B28"/>
    <w:rsid w:val="00BF2B90"/>
    <w:rsid w:val="00BF2E00"/>
    <w:rsid w:val="00BF34ED"/>
    <w:rsid w:val="00BF35EF"/>
    <w:rsid w:val="00BF38DC"/>
    <w:rsid w:val="00BF38F6"/>
    <w:rsid w:val="00BF3B20"/>
    <w:rsid w:val="00BF3F67"/>
    <w:rsid w:val="00BF4075"/>
    <w:rsid w:val="00BF458E"/>
    <w:rsid w:val="00BF4611"/>
    <w:rsid w:val="00BF466F"/>
    <w:rsid w:val="00BF46B5"/>
    <w:rsid w:val="00BF4752"/>
    <w:rsid w:val="00BF4904"/>
    <w:rsid w:val="00BF4B23"/>
    <w:rsid w:val="00BF4D50"/>
    <w:rsid w:val="00BF4DBF"/>
    <w:rsid w:val="00BF4E94"/>
    <w:rsid w:val="00BF4FA5"/>
    <w:rsid w:val="00BF55F8"/>
    <w:rsid w:val="00BF5630"/>
    <w:rsid w:val="00BF59DB"/>
    <w:rsid w:val="00BF5C37"/>
    <w:rsid w:val="00BF61FE"/>
    <w:rsid w:val="00BF62CF"/>
    <w:rsid w:val="00BF62F6"/>
    <w:rsid w:val="00BF6512"/>
    <w:rsid w:val="00BF6755"/>
    <w:rsid w:val="00BF684A"/>
    <w:rsid w:val="00BF6F05"/>
    <w:rsid w:val="00BF6F52"/>
    <w:rsid w:val="00BF700E"/>
    <w:rsid w:val="00BF71A6"/>
    <w:rsid w:val="00BF73E3"/>
    <w:rsid w:val="00BF7513"/>
    <w:rsid w:val="00BF7596"/>
    <w:rsid w:val="00BF75DF"/>
    <w:rsid w:val="00BF7645"/>
    <w:rsid w:val="00BF781F"/>
    <w:rsid w:val="00BF7938"/>
    <w:rsid w:val="00BF7BBC"/>
    <w:rsid w:val="00BF7E6A"/>
    <w:rsid w:val="00BF7FB5"/>
    <w:rsid w:val="00C002B6"/>
    <w:rsid w:val="00C0098D"/>
    <w:rsid w:val="00C00DC4"/>
    <w:rsid w:val="00C00E72"/>
    <w:rsid w:val="00C00EE6"/>
    <w:rsid w:val="00C0121F"/>
    <w:rsid w:val="00C014CE"/>
    <w:rsid w:val="00C0161F"/>
    <w:rsid w:val="00C018AA"/>
    <w:rsid w:val="00C01ADC"/>
    <w:rsid w:val="00C01D70"/>
    <w:rsid w:val="00C02195"/>
    <w:rsid w:val="00C02283"/>
    <w:rsid w:val="00C02BF9"/>
    <w:rsid w:val="00C02D09"/>
    <w:rsid w:val="00C03267"/>
    <w:rsid w:val="00C03384"/>
    <w:rsid w:val="00C03510"/>
    <w:rsid w:val="00C039BD"/>
    <w:rsid w:val="00C039FC"/>
    <w:rsid w:val="00C03C4F"/>
    <w:rsid w:val="00C0427B"/>
    <w:rsid w:val="00C0428C"/>
    <w:rsid w:val="00C04436"/>
    <w:rsid w:val="00C044A7"/>
    <w:rsid w:val="00C045A9"/>
    <w:rsid w:val="00C04731"/>
    <w:rsid w:val="00C04A70"/>
    <w:rsid w:val="00C04C9D"/>
    <w:rsid w:val="00C04E08"/>
    <w:rsid w:val="00C05061"/>
    <w:rsid w:val="00C05992"/>
    <w:rsid w:val="00C05A10"/>
    <w:rsid w:val="00C05B98"/>
    <w:rsid w:val="00C05C11"/>
    <w:rsid w:val="00C05D22"/>
    <w:rsid w:val="00C05EC9"/>
    <w:rsid w:val="00C05FE2"/>
    <w:rsid w:val="00C0621F"/>
    <w:rsid w:val="00C0657B"/>
    <w:rsid w:val="00C0668C"/>
    <w:rsid w:val="00C06997"/>
    <w:rsid w:val="00C06B7D"/>
    <w:rsid w:val="00C06D55"/>
    <w:rsid w:val="00C06EEE"/>
    <w:rsid w:val="00C06FC3"/>
    <w:rsid w:val="00C07056"/>
    <w:rsid w:val="00C071EA"/>
    <w:rsid w:val="00C07242"/>
    <w:rsid w:val="00C07361"/>
    <w:rsid w:val="00C076C0"/>
    <w:rsid w:val="00C076EF"/>
    <w:rsid w:val="00C0784A"/>
    <w:rsid w:val="00C07A4D"/>
    <w:rsid w:val="00C07B22"/>
    <w:rsid w:val="00C07BBC"/>
    <w:rsid w:val="00C07D34"/>
    <w:rsid w:val="00C07D3C"/>
    <w:rsid w:val="00C104FA"/>
    <w:rsid w:val="00C10689"/>
    <w:rsid w:val="00C106B7"/>
    <w:rsid w:val="00C106DA"/>
    <w:rsid w:val="00C10B87"/>
    <w:rsid w:val="00C10EF6"/>
    <w:rsid w:val="00C1101E"/>
    <w:rsid w:val="00C1104B"/>
    <w:rsid w:val="00C11160"/>
    <w:rsid w:val="00C112C7"/>
    <w:rsid w:val="00C11469"/>
    <w:rsid w:val="00C11912"/>
    <w:rsid w:val="00C11B83"/>
    <w:rsid w:val="00C12038"/>
    <w:rsid w:val="00C120C3"/>
    <w:rsid w:val="00C12208"/>
    <w:rsid w:val="00C12239"/>
    <w:rsid w:val="00C123AB"/>
    <w:rsid w:val="00C124F2"/>
    <w:rsid w:val="00C12605"/>
    <w:rsid w:val="00C12637"/>
    <w:rsid w:val="00C12B9F"/>
    <w:rsid w:val="00C12C05"/>
    <w:rsid w:val="00C12DE3"/>
    <w:rsid w:val="00C12EE0"/>
    <w:rsid w:val="00C13163"/>
    <w:rsid w:val="00C13382"/>
    <w:rsid w:val="00C13398"/>
    <w:rsid w:val="00C13460"/>
    <w:rsid w:val="00C13539"/>
    <w:rsid w:val="00C13599"/>
    <w:rsid w:val="00C13B97"/>
    <w:rsid w:val="00C13D71"/>
    <w:rsid w:val="00C13DF0"/>
    <w:rsid w:val="00C13E1A"/>
    <w:rsid w:val="00C14011"/>
    <w:rsid w:val="00C14461"/>
    <w:rsid w:val="00C14792"/>
    <w:rsid w:val="00C14A30"/>
    <w:rsid w:val="00C14B91"/>
    <w:rsid w:val="00C151DF"/>
    <w:rsid w:val="00C15471"/>
    <w:rsid w:val="00C156E6"/>
    <w:rsid w:val="00C15878"/>
    <w:rsid w:val="00C15BA1"/>
    <w:rsid w:val="00C15C0E"/>
    <w:rsid w:val="00C15F25"/>
    <w:rsid w:val="00C164C9"/>
    <w:rsid w:val="00C167FF"/>
    <w:rsid w:val="00C16807"/>
    <w:rsid w:val="00C16842"/>
    <w:rsid w:val="00C168CB"/>
    <w:rsid w:val="00C16970"/>
    <w:rsid w:val="00C16988"/>
    <w:rsid w:val="00C16AFF"/>
    <w:rsid w:val="00C16BD7"/>
    <w:rsid w:val="00C16BDB"/>
    <w:rsid w:val="00C16E18"/>
    <w:rsid w:val="00C16E2E"/>
    <w:rsid w:val="00C16ECF"/>
    <w:rsid w:val="00C17118"/>
    <w:rsid w:val="00C1715F"/>
    <w:rsid w:val="00C1728B"/>
    <w:rsid w:val="00C172F3"/>
    <w:rsid w:val="00C173C6"/>
    <w:rsid w:val="00C17411"/>
    <w:rsid w:val="00C174C2"/>
    <w:rsid w:val="00C1772D"/>
    <w:rsid w:val="00C1784A"/>
    <w:rsid w:val="00C179B3"/>
    <w:rsid w:val="00C17BAA"/>
    <w:rsid w:val="00C202E9"/>
    <w:rsid w:val="00C2041C"/>
    <w:rsid w:val="00C20E65"/>
    <w:rsid w:val="00C21008"/>
    <w:rsid w:val="00C21093"/>
    <w:rsid w:val="00C21181"/>
    <w:rsid w:val="00C211D3"/>
    <w:rsid w:val="00C21263"/>
    <w:rsid w:val="00C2152E"/>
    <w:rsid w:val="00C21BA6"/>
    <w:rsid w:val="00C221D4"/>
    <w:rsid w:val="00C2250C"/>
    <w:rsid w:val="00C2272C"/>
    <w:rsid w:val="00C22783"/>
    <w:rsid w:val="00C229E4"/>
    <w:rsid w:val="00C22D0F"/>
    <w:rsid w:val="00C22F90"/>
    <w:rsid w:val="00C231B1"/>
    <w:rsid w:val="00C234D0"/>
    <w:rsid w:val="00C2358C"/>
    <w:rsid w:val="00C23626"/>
    <w:rsid w:val="00C2363F"/>
    <w:rsid w:val="00C236FC"/>
    <w:rsid w:val="00C23714"/>
    <w:rsid w:val="00C237E1"/>
    <w:rsid w:val="00C23869"/>
    <w:rsid w:val="00C239FF"/>
    <w:rsid w:val="00C23E2E"/>
    <w:rsid w:val="00C23EFD"/>
    <w:rsid w:val="00C23F7E"/>
    <w:rsid w:val="00C24088"/>
    <w:rsid w:val="00C24178"/>
    <w:rsid w:val="00C24284"/>
    <w:rsid w:val="00C24534"/>
    <w:rsid w:val="00C245B1"/>
    <w:rsid w:val="00C245C5"/>
    <w:rsid w:val="00C248DD"/>
    <w:rsid w:val="00C24C2A"/>
    <w:rsid w:val="00C24CEA"/>
    <w:rsid w:val="00C24D2C"/>
    <w:rsid w:val="00C24F88"/>
    <w:rsid w:val="00C25921"/>
    <w:rsid w:val="00C259C4"/>
    <w:rsid w:val="00C25B40"/>
    <w:rsid w:val="00C25B4E"/>
    <w:rsid w:val="00C25B5F"/>
    <w:rsid w:val="00C25BB0"/>
    <w:rsid w:val="00C25C4E"/>
    <w:rsid w:val="00C25C61"/>
    <w:rsid w:val="00C25F9E"/>
    <w:rsid w:val="00C25FD4"/>
    <w:rsid w:val="00C26057"/>
    <w:rsid w:val="00C26296"/>
    <w:rsid w:val="00C2661E"/>
    <w:rsid w:val="00C2676A"/>
    <w:rsid w:val="00C26868"/>
    <w:rsid w:val="00C26878"/>
    <w:rsid w:val="00C26912"/>
    <w:rsid w:val="00C26BB3"/>
    <w:rsid w:val="00C26E60"/>
    <w:rsid w:val="00C26FB0"/>
    <w:rsid w:val="00C27605"/>
    <w:rsid w:val="00C27D16"/>
    <w:rsid w:val="00C27D53"/>
    <w:rsid w:val="00C30035"/>
    <w:rsid w:val="00C300C4"/>
    <w:rsid w:val="00C30105"/>
    <w:rsid w:val="00C304CB"/>
    <w:rsid w:val="00C30663"/>
    <w:rsid w:val="00C306A5"/>
    <w:rsid w:val="00C3071A"/>
    <w:rsid w:val="00C307AC"/>
    <w:rsid w:val="00C30B96"/>
    <w:rsid w:val="00C30CBE"/>
    <w:rsid w:val="00C30D21"/>
    <w:rsid w:val="00C30E39"/>
    <w:rsid w:val="00C30F58"/>
    <w:rsid w:val="00C3100D"/>
    <w:rsid w:val="00C314F4"/>
    <w:rsid w:val="00C31589"/>
    <w:rsid w:val="00C3181D"/>
    <w:rsid w:val="00C31852"/>
    <w:rsid w:val="00C31A28"/>
    <w:rsid w:val="00C31A36"/>
    <w:rsid w:val="00C3215A"/>
    <w:rsid w:val="00C32D7F"/>
    <w:rsid w:val="00C3318B"/>
    <w:rsid w:val="00C331BD"/>
    <w:rsid w:val="00C33590"/>
    <w:rsid w:val="00C337E2"/>
    <w:rsid w:val="00C33862"/>
    <w:rsid w:val="00C338DB"/>
    <w:rsid w:val="00C3394B"/>
    <w:rsid w:val="00C339CE"/>
    <w:rsid w:val="00C33C59"/>
    <w:rsid w:val="00C33D5D"/>
    <w:rsid w:val="00C33F3A"/>
    <w:rsid w:val="00C342B9"/>
    <w:rsid w:val="00C3460C"/>
    <w:rsid w:val="00C34635"/>
    <w:rsid w:val="00C3475C"/>
    <w:rsid w:val="00C348E2"/>
    <w:rsid w:val="00C34B54"/>
    <w:rsid w:val="00C34BD9"/>
    <w:rsid w:val="00C353E3"/>
    <w:rsid w:val="00C35AC6"/>
    <w:rsid w:val="00C363E5"/>
    <w:rsid w:val="00C368FA"/>
    <w:rsid w:val="00C36A8C"/>
    <w:rsid w:val="00C36AA3"/>
    <w:rsid w:val="00C36BFE"/>
    <w:rsid w:val="00C36C77"/>
    <w:rsid w:val="00C36E4F"/>
    <w:rsid w:val="00C36EA2"/>
    <w:rsid w:val="00C36F1F"/>
    <w:rsid w:val="00C36F63"/>
    <w:rsid w:val="00C373EA"/>
    <w:rsid w:val="00C3751E"/>
    <w:rsid w:val="00C375F2"/>
    <w:rsid w:val="00C377BC"/>
    <w:rsid w:val="00C37C95"/>
    <w:rsid w:val="00C37D25"/>
    <w:rsid w:val="00C4021B"/>
    <w:rsid w:val="00C40948"/>
    <w:rsid w:val="00C409F1"/>
    <w:rsid w:val="00C40CF3"/>
    <w:rsid w:val="00C40F40"/>
    <w:rsid w:val="00C4151E"/>
    <w:rsid w:val="00C41626"/>
    <w:rsid w:val="00C4164A"/>
    <w:rsid w:val="00C41782"/>
    <w:rsid w:val="00C417BC"/>
    <w:rsid w:val="00C41949"/>
    <w:rsid w:val="00C41970"/>
    <w:rsid w:val="00C4197B"/>
    <w:rsid w:val="00C419ED"/>
    <w:rsid w:val="00C41E9D"/>
    <w:rsid w:val="00C41F30"/>
    <w:rsid w:val="00C41FC4"/>
    <w:rsid w:val="00C42254"/>
    <w:rsid w:val="00C424DC"/>
    <w:rsid w:val="00C4264E"/>
    <w:rsid w:val="00C4268C"/>
    <w:rsid w:val="00C42943"/>
    <w:rsid w:val="00C42CDD"/>
    <w:rsid w:val="00C42D69"/>
    <w:rsid w:val="00C42EC3"/>
    <w:rsid w:val="00C435F6"/>
    <w:rsid w:val="00C43AAF"/>
    <w:rsid w:val="00C43C52"/>
    <w:rsid w:val="00C4416A"/>
    <w:rsid w:val="00C441F7"/>
    <w:rsid w:val="00C444F1"/>
    <w:rsid w:val="00C448F8"/>
    <w:rsid w:val="00C44C1F"/>
    <w:rsid w:val="00C44E17"/>
    <w:rsid w:val="00C44E64"/>
    <w:rsid w:val="00C450F8"/>
    <w:rsid w:val="00C4516A"/>
    <w:rsid w:val="00C451F6"/>
    <w:rsid w:val="00C45382"/>
    <w:rsid w:val="00C45689"/>
    <w:rsid w:val="00C456A1"/>
    <w:rsid w:val="00C459C2"/>
    <w:rsid w:val="00C45AC2"/>
    <w:rsid w:val="00C45BD0"/>
    <w:rsid w:val="00C466FA"/>
    <w:rsid w:val="00C46C83"/>
    <w:rsid w:val="00C46C9C"/>
    <w:rsid w:val="00C46CC7"/>
    <w:rsid w:val="00C46DEF"/>
    <w:rsid w:val="00C47128"/>
    <w:rsid w:val="00C471A4"/>
    <w:rsid w:val="00C47607"/>
    <w:rsid w:val="00C47915"/>
    <w:rsid w:val="00C47C01"/>
    <w:rsid w:val="00C47CC6"/>
    <w:rsid w:val="00C47FA1"/>
    <w:rsid w:val="00C50013"/>
    <w:rsid w:val="00C5017D"/>
    <w:rsid w:val="00C50488"/>
    <w:rsid w:val="00C507E3"/>
    <w:rsid w:val="00C50856"/>
    <w:rsid w:val="00C5098D"/>
    <w:rsid w:val="00C50BA7"/>
    <w:rsid w:val="00C5106F"/>
    <w:rsid w:val="00C510DD"/>
    <w:rsid w:val="00C5120C"/>
    <w:rsid w:val="00C51320"/>
    <w:rsid w:val="00C5161B"/>
    <w:rsid w:val="00C516EA"/>
    <w:rsid w:val="00C51717"/>
    <w:rsid w:val="00C51874"/>
    <w:rsid w:val="00C51D1A"/>
    <w:rsid w:val="00C51E65"/>
    <w:rsid w:val="00C5205B"/>
    <w:rsid w:val="00C5208C"/>
    <w:rsid w:val="00C52109"/>
    <w:rsid w:val="00C52118"/>
    <w:rsid w:val="00C522AF"/>
    <w:rsid w:val="00C525A1"/>
    <w:rsid w:val="00C526A8"/>
    <w:rsid w:val="00C52885"/>
    <w:rsid w:val="00C5295E"/>
    <w:rsid w:val="00C52E71"/>
    <w:rsid w:val="00C52E89"/>
    <w:rsid w:val="00C52E8C"/>
    <w:rsid w:val="00C5309E"/>
    <w:rsid w:val="00C531E4"/>
    <w:rsid w:val="00C5326D"/>
    <w:rsid w:val="00C5328C"/>
    <w:rsid w:val="00C5352C"/>
    <w:rsid w:val="00C53777"/>
    <w:rsid w:val="00C537AA"/>
    <w:rsid w:val="00C53883"/>
    <w:rsid w:val="00C53B5C"/>
    <w:rsid w:val="00C53B81"/>
    <w:rsid w:val="00C53FC9"/>
    <w:rsid w:val="00C54533"/>
    <w:rsid w:val="00C5461C"/>
    <w:rsid w:val="00C549D5"/>
    <w:rsid w:val="00C54B94"/>
    <w:rsid w:val="00C54D37"/>
    <w:rsid w:val="00C54DAD"/>
    <w:rsid w:val="00C5504C"/>
    <w:rsid w:val="00C55117"/>
    <w:rsid w:val="00C55407"/>
    <w:rsid w:val="00C55568"/>
    <w:rsid w:val="00C55597"/>
    <w:rsid w:val="00C556AB"/>
    <w:rsid w:val="00C556E2"/>
    <w:rsid w:val="00C5575F"/>
    <w:rsid w:val="00C558BE"/>
    <w:rsid w:val="00C55955"/>
    <w:rsid w:val="00C5599C"/>
    <w:rsid w:val="00C55C5E"/>
    <w:rsid w:val="00C560DF"/>
    <w:rsid w:val="00C561B1"/>
    <w:rsid w:val="00C56743"/>
    <w:rsid w:val="00C56A90"/>
    <w:rsid w:val="00C56DD3"/>
    <w:rsid w:val="00C56EE7"/>
    <w:rsid w:val="00C57043"/>
    <w:rsid w:val="00C57408"/>
    <w:rsid w:val="00C57521"/>
    <w:rsid w:val="00C579A6"/>
    <w:rsid w:val="00C57F0D"/>
    <w:rsid w:val="00C6033A"/>
    <w:rsid w:val="00C606D0"/>
    <w:rsid w:val="00C607AB"/>
    <w:rsid w:val="00C60813"/>
    <w:rsid w:val="00C6098F"/>
    <w:rsid w:val="00C60C7A"/>
    <w:rsid w:val="00C60CC1"/>
    <w:rsid w:val="00C6120D"/>
    <w:rsid w:val="00C61471"/>
    <w:rsid w:val="00C617A7"/>
    <w:rsid w:val="00C61A79"/>
    <w:rsid w:val="00C61CCE"/>
    <w:rsid w:val="00C62018"/>
    <w:rsid w:val="00C620E3"/>
    <w:rsid w:val="00C6254C"/>
    <w:rsid w:val="00C625B9"/>
    <w:rsid w:val="00C6281F"/>
    <w:rsid w:val="00C62836"/>
    <w:rsid w:val="00C62D1E"/>
    <w:rsid w:val="00C63122"/>
    <w:rsid w:val="00C63191"/>
    <w:rsid w:val="00C631A5"/>
    <w:rsid w:val="00C632EB"/>
    <w:rsid w:val="00C633A9"/>
    <w:rsid w:val="00C633E9"/>
    <w:rsid w:val="00C6348E"/>
    <w:rsid w:val="00C63561"/>
    <w:rsid w:val="00C636E4"/>
    <w:rsid w:val="00C63823"/>
    <w:rsid w:val="00C6384C"/>
    <w:rsid w:val="00C640F3"/>
    <w:rsid w:val="00C6424C"/>
    <w:rsid w:val="00C644A6"/>
    <w:rsid w:val="00C6475E"/>
    <w:rsid w:val="00C64952"/>
    <w:rsid w:val="00C64CE9"/>
    <w:rsid w:val="00C64D88"/>
    <w:rsid w:val="00C65652"/>
    <w:rsid w:val="00C65810"/>
    <w:rsid w:val="00C659F3"/>
    <w:rsid w:val="00C65AF1"/>
    <w:rsid w:val="00C65BF9"/>
    <w:rsid w:val="00C65D19"/>
    <w:rsid w:val="00C6616D"/>
    <w:rsid w:val="00C66397"/>
    <w:rsid w:val="00C666EC"/>
    <w:rsid w:val="00C667AD"/>
    <w:rsid w:val="00C66A87"/>
    <w:rsid w:val="00C66BAF"/>
    <w:rsid w:val="00C66EC3"/>
    <w:rsid w:val="00C66F4A"/>
    <w:rsid w:val="00C672B5"/>
    <w:rsid w:val="00C672BD"/>
    <w:rsid w:val="00C67972"/>
    <w:rsid w:val="00C67C9C"/>
    <w:rsid w:val="00C67D2E"/>
    <w:rsid w:val="00C70035"/>
    <w:rsid w:val="00C70072"/>
    <w:rsid w:val="00C70105"/>
    <w:rsid w:val="00C70345"/>
    <w:rsid w:val="00C70612"/>
    <w:rsid w:val="00C70625"/>
    <w:rsid w:val="00C70907"/>
    <w:rsid w:val="00C70AEA"/>
    <w:rsid w:val="00C70B4C"/>
    <w:rsid w:val="00C70BCA"/>
    <w:rsid w:val="00C70BE4"/>
    <w:rsid w:val="00C70E5B"/>
    <w:rsid w:val="00C70F8C"/>
    <w:rsid w:val="00C710C5"/>
    <w:rsid w:val="00C7116F"/>
    <w:rsid w:val="00C7135A"/>
    <w:rsid w:val="00C7152F"/>
    <w:rsid w:val="00C71880"/>
    <w:rsid w:val="00C71CC3"/>
    <w:rsid w:val="00C71E71"/>
    <w:rsid w:val="00C720A4"/>
    <w:rsid w:val="00C721BF"/>
    <w:rsid w:val="00C723D3"/>
    <w:rsid w:val="00C7242D"/>
    <w:rsid w:val="00C7252B"/>
    <w:rsid w:val="00C72CB6"/>
    <w:rsid w:val="00C73108"/>
    <w:rsid w:val="00C735A7"/>
    <w:rsid w:val="00C735F1"/>
    <w:rsid w:val="00C7361F"/>
    <w:rsid w:val="00C7376B"/>
    <w:rsid w:val="00C737B5"/>
    <w:rsid w:val="00C738D7"/>
    <w:rsid w:val="00C73ACC"/>
    <w:rsid w:val="00C73E4B"/>
    <w:rsid w:val="00C7468B"/>
    <w:rsid w:val="00C7493F"/>
    <w:rsid w:val="00C74985"/>
    <w:rsid w:val="00C749E4"/>
    <w:rsid w:val="00C7503A"/>
    <w:rsid w:val="00C75306"/>
    <w:rsid w:val="00C754E6"/>
    <w:rsid w:val="00C75511"/>
    <w:rsid w:val="00C755D7"/>
    <w:rsid w:val="00C75944"/>
    <w:rsid w:val="00C7596D"/>
    <w:rsid w:val="00C759A5"/>
    <w:rsid w:val="00C75C6B"/>
    <w:rsid w:val="00C7618F"/>
    <w:rsid w:val="00C76315"/>
    <w:rsid w:val="00C76552"/>
    <w:rsid w:val="00C76556"/>
    <w:rsid w:val="00C76A0F"/>
    <w:rsid w:val="00C76B3A"/>
    <w:rsid w:val="00C76C23"/>
    <w:rsid w:val="00C76C6A"/>
    <w:rsid w:val="00C76DAB"/>
    <w:rsid w:val="00C77055"/>
    <w:rsid w:val="00C77147"/>
    <w:rsid w:val="00C772BF"/>
    <w:rsid w:val="00C7743C"/>
    <w:rsid w:val="00C777DF"/>
    <w:rsid w:val="00C7785F"/>
    <w:rsid w:val="00C77911"/>
    <w:rsid w:val="00C77949"/>
    <w:rsid w:val="00C77C19"/>
    <w:rsid w:val="00C77C85"/>
    <w:rsid w:val="00C80439"/>
    <w:rsid w:val="00C805E6"/>
    <w:rsid w:val="00C80727"/>
    <w:rsid w:val="00C80A4D"/>
    <w:rsid w:val="00C80F5B"/>
    <w:rsid w:val="00C81050"/>
    <w:rsid w:val="00C81251"/>
    <w:rsid w:val="00C814F6"/>
    <w:rsid w:val="00C817DB"/>
    <w:rsid w:val="00C81974"/>
    <w:rsid w:val="00C819A5"/>
    <w:rsid w:val="00C81A9A"/>
    <w:rsid w:val="00C81D01"/>
    <w:rsid w:val="00C82345"/>
    <w:rsid w:val="00C824C1"/>
    <w:rsid w:val="00C8255C"/>
    <w:rsid w:val="00C8280B"/>
    <w:rsid w:val="00C8303D"/>
    <w:rsid w:val="00C8322D"/>
    <w:rsid w:val="00C838ED"/>
    <w:rsid w:val="00C83990"/>
    <w:rsid w:val="00C839A8"/>
    <w:rsid w:val="00C83A0E"/>
    <w:rsid w:val="00C83B6C"/>
    <w:rsid w:val="00C83FF2"/>
    <w:rsid w:val="00C844A1"/>
    <w:rsid w:val="00C84675"/>
    <w:rsid w:val="00C8487C"/>
    <w:rsid w:val="00C84946"/>
    <w:rsid w:val="00C84C8F"/>
    <w:rsid w:val="00C84D4A"/>
    <w:rsid w:val="00C850EF"/>
    <w:rsid w:val="00C85175"/>
    <w:rsid w:val="00C85225"/>
    <w:rsid w:val="00C8527B"/>
    <w:rsid w:val="00C853F1"/>
    <w:rsid w:val="00C85488"/>
    <w:rsid w:val="00C858D6"/>
    <w:rsid w:val="00C85A27"/>
    <w:rsid w:val="00C85AD7"/>
    <w:rsid w:val="00C85C18"/>
    <w:rsid w:val="00C85D0E"/>
    <w:rsid w:val="00C85E8E"/>
    <w:rsid w:val="00C85FC2"/>
    <w:rsid w:val="00C860C9"/>
    <w:rsid w:val="00C8615E"/>
    <w:rsid w:val="00C86591"/>
    <w:rsid w:val="00C86665"/>
    <w:rsid w:val="00C867B9"/>
    <w:rsid w:val="00C869A7"/>
    <w:rsid w:val="00C869AF"/>
    <w:rsid w:val="00C86AE8"/>
    <w:rsid w:val="00C86B8D"/>
    <w:rsid w:val="00C86C5F"/>
    <w:rsid w:val="00C86D36"/>
    <w:rsid w:val="00C86D67"/>
    <w:rsid w:val="00C86FB7"/>
    <w:rsid w:val="00C87144"/>
    <w:rsid w:val="00C87508"/>
    <w:rsid w:val="00C878E1"/>
    <w:rsid w:val="00C87A6A"/>
    <w:rsid w:val="00C87A8E"/>
    <w:rsid w:val="00C87BB8"/>
    <w:rsid w:val="00C87C22"/>
    <w:rsid w:val="00C87C6C"/>
    <w:rsid w:val="00C87E36"/>
    <w:rsid w:val="00C87E62"/>
    <w:rsid w:val="00C90003"/>
    <w:rsid w:val="00C9001E"/>
    <w:rsid w:val="00C9027D"/>
    <w:rsid w:val="00C903BE"/>
    <w:rsid w:val="00C90635"/>
    <w:rsid w:val="00C9064D"/>
    <w:rsid w:val="00C90674"/>
    <w:rsid w:val="00C90A12"/>
    <w:rsid w:val="00C90A21"/>
    <w:rsid w:val="00C90B26"/>
    <w:rsid w:val="00C90CFD"/>
    <w:rsid w:val="00C90D24"/>
    <w:rsid w:val="00C90E50"/>
    <w:rsid w:val="00C90FCA"/>
    <w:rsid w:val="00C9111A"/>
    <w:rsid w:val="00C91307"/>
    <w:rsid w:val="00C9152B"/>
    <w:rsid w:val="00C915A0"/>
    <w:rsid w:val="00C91640"/>
    <w:rsid w:val="00C9169D"/>
    <w:rsid w:val="00C918A8"/>
    <w:rsid w:val="00C918B8"/>
    <w:rsid w:val="00C91965"/>
    <w:rsid w:val="00C91CFE"/>
    <w:rsid w:val="00C91D19"/>
    <w:rsid w:val="00C91E67"/>
    <w:rsid w:val="00C920E6"/>
    <w:rsid w:val="00C92583"/>
    <w:rsid w:val="00C92805"/>
    <w:rsid w:val="00C929D3"/>
    <w:rsid w:val="00C92A5C"/>
    <w:rsid w:val="00C92E2D"/>
    <w:rsid w:val="00C937B0"/>
    <w:rsid w:val="00C937D7"/>
    <w:rsid w:val="00C93962"/>
    <w:rsid w:val="00C9397F"/>
    <w:rsid w:val="00C93A42"/>
    <w:rsid w:val="00C93D6E"/>
    <w:rsid w:val="00C93DB2"/>
    <w:rsid w:val="00C93F8C"/>
    <w:rsid w:val="00C93FC8"/>
    <w:rsid w:val="00C9443D"/>
    <w:rsid w:val="00C9496D"/>
    <w:rsid w:val="00C94D81"/>
    <w:rsid w:val="00C94EC4"/>
    <w:rsid w:val="00C94F89"/>
    <w:rsid w:val="00C955E0"/>
    <w:rsid w:val="00C956A7"/>
    <w:rsid w:val="00C9585F"/>
    <w:rsid w:val="00C95A6E"/>
    <w:rsid w:val="00C95AAD"/>
    <w:rsid w:val="00C96052"/>
    <w:rsid w:val="00C9616C"/>
    <w:rsid w:val="00C96561"/>
    <w:rsid w:val="00C965A4"/>
    <w:rsid w:val="00C96778"/>
    <w:rsid w:val="00C96AA7"/>
    <w:rsid w:val="00C96ABE"/>
    <w:rsid w:val="00C96CB0"/>
    <w:rsid w:val="00C96E63"/>
    <w:rsid w:val="00C96FDC"/>
    <w:rsid w:val="00C970D1"/>
    <w:rsid w:val="00C970F3"/>
    <w:rsid w:val="00C97150"/>
    <w:rsid w:val="00C97386"/>
    <w:rsid w:val="00C973F7"/>
    <w:rsid w:val="00C977AF"/>
    <w:rsid w:val="00C977E0"/>
    <w:rsid w:val="00C97858"/>
    <w:rsid w:val="00C9799E"/>
    <w:rsid w:val="00C979BD"/>
    <w:rsid w:val="00C97B13"/>
    <w:rsid w:val="00C97CCF"/>
    <w:rsid w:val="00CA0062"/>
    <w:rsid w:val="00CA02E0"/>
    <w:rsid w:val="00CA04C2"/>
    <w:rsid w:val="00CA06B6"/>
    <w:rsid w:val="00CA0737"/>
    <w:rsid w:val="00CA08D5"/>
    <w:rsid w:val="00CA096B"/>
    <w:rsid w:val="00CA0A77"/>
    <w:rsid w:val="00CA0BA7"/>
    <w:rsid w:val="00CA0CC5"/>
    <w:rsid w:val="00CA0FD9"/>
    <w:rsid w:val="00CA0FEA"/>
    <w:rsid w:val="00CA11E3"/>
    <w:rsid w:val="00CA1AA8"/>
    <w:rsid w:val="00CA1CDF"/>
    <w:rsid w:val="00CA21CC"/>
    <w:rsid w:val="00CA258E"/>
    <w:rsid w:val="00CA2658"/>
    <w:rsid w:val="00CA27DD"/>
    <w:rsid w:val="00CA2A7A"/>
    <w:rsid w:val="00CA2B3C"/>
    <w:rsid w:val="00CA2B4F"/>
    <w:rsid w:val="00CA2F5F"/>
    <w:rsid w:val="00CA2F8C"/>
    <w:rsid w:val="00CA2FD8"/>
    <w:rsid w:val="00CA30CF"/>
    <w:rsid w:val="00CA3155"/>
    <w:rsid w:val="00CA33ED"/>
    <w:rsid w:val="00CA3663"/>
    <w:rsid w:val="00CA3666"/>
    <w:rsid w:val="00CA3805"/>
    <w:rsid w:val="00CA3834"/>
    <w:rsid w:val="00CA39DD"/>
    <w:rsid w:val="00CA3AE5"/>
    <w:rsid w:val="00CA3C42"/>
    <w:rsid w:val="00CA3FF4"/>
    <w:rsid w:val="00CA4011"/>
    <w:rsid w:val="00CA40ED"/>
    <w:rsid w:val="00CA426E"/>
    <w:rsid w:val="00CA4399"/>
    <w:rsid w:val="00CA48F6"/>
    <w:rsid w:val="00CA4B0D"/>
    <w:rsid w:val="00CA4BE3"/>
    <w:rsid w:val="00CA4D12"/>
    <w:rsid w:val="00CA4E35"/>
    <w:rsid w:val="00CA4F04"/>
    <w:rsid w:val="00CA5192"/>
    <w:rsid w:val="00CA542E"/>
    <w:rsid w:val="00CA5577"/>
    <w:rsid w:val="00CA557D"/>
    <w:rsid w:val="00CA55FF"/>
    <w:rsid w:val="00CA5C59"/>
    <w:rsid w:val="00CA6071"/>
    <w:rsid w:val="00CA60EF"/>
    <w:rsid w:val="00CA63ED"/>
    <w:rsid w:val="00CA6412"/>
    <w:rsid w:val="00CA648B"/>
    <w:rsid w:val="00CA6D55"/>
    <w:rsid w:val="00CA6E4C"/>
    <w:rsid w:val="00CA6F6C"/>
    <w:rsid w:val="00CA70ED"/>
    <w:rsid w:val="00CA73F1"/>
    <w:rsid w:val="00CA75A4"/>
    <w:rsid w:val="00CA7877"/>
    <w:rsid w:val="00CA7F97"/>
    <w:rsid w:val="00CA7F99"/>
    <w:rsid w:val="00CB055C"/>
    <w:rsid w:val="00CB0574"/>
    <w:rsid w:val="00CB0618"/>
    <w:rsid w:val="00CB1066"/>
    <w:rsid w:val="00CB107E"/>
    <w:rsid w:val="00CB1B14"/>
    <w:rsid w:val="00CB1C8A"/>
    <w:rsid w:val="00CB1CB5"/>
    <w:rsid w:val="00CB1D49"/>
    <w:rsid w:val="00CB1D9B"/>
    <w:rsid w:val="00CB251B"/>
    <w:rsid w:val="00CB2606"/>
    <w:rsid w:val="00CB2650"/>
    <w:rsid w:val="00CB2695"/>
    <w:rsid w:val="00CB26EB"/>
    <w:rsid w:val="00CB29BE"/>
    <w:rsid w:val="00CB2F3C"/>
    <w:rsid w:val="00CB3AFD"/>
    <w:rsid w:val="00CB3F58"/>
    <w:rsid w:val="00CB4145"/>
    <w:rsid w:val="00CB429D"/>
    <w:rsid w:val="00CB43DC"/>
    <w:rsid w:val="00CB4491"/>
    <w:rsid w:val="00CB4562"/>
    <w:rsid w:val="00CB45F0"/>
    <w:rsid w:val="00CB4940"/>
    <w:rsid w:val="00CB4A05"/>
    <w:rsid w:val="00CB4C0C"/>
    <w:rsid w:val="00CB4F0C"/>
    <w:rsid w:val="00CB50DB"/>
    <w:rsid w:val="00CB519E"/>
    <w:rsid w:val="00CB5606"/>
    <w:rsid w:val="00CB573A"/>
    <w:rsid w:val="00CB5819"/>
    <w:rsid w:val="00CB5868"/>
    <w:rsid w:val="00CB588D"/>
    <w:rsid w:val="00CB5C01"/>
    <w:rsid w:val="00CB5D20"/>
    <w:rsid w:val="00CB5F0F"/>
    <w:rsid w:val="00CB60A7"/>
    <w:rsid w:val="00CB60D9"/>
    <w:rsid w:val="00CB61CF"/>
    <w:rsid w:val="00CB6B8A"/>
    <w:rsid w:val="00CB6BAF"/>
    <w:rsid w:val="00CB6E2F"/>
    <w:rsid w:val="00CB700F"/>
    <w:rsid w:val="00CB703E"/>
    <w:rsid w:val="00CB7116"/>
    <w:rsid w:val="00CB7571"/>
    <w:rsid w:val="00CB758E"/>
    <w:rsid w:val="00CB7765"/>
    <w:rsid w:val="00CB788F"/>
    <w:rsid w:val="00CB7B19"/>
    <w:rsid w:val="00CB7C7D"/>
    <w:rsid w:val="00CB7CBF"/>
    <w:rsid w:val="00CC00CE"/>
    <w:rsid w:val="00CC00F5"/>
    <w:rsid w:val="00CC0152"/>
    <w:rsid w:val="00CC01C9"/>
    <w:rsid w:val="00CC062B"/>
    <w:rsid w:val="00CC07EB"/>
    <w:rsid w:val="00CC0BFD"/>
    <w:rsid w:val="00CC0C27"/>
    <w:rsid w:val="00CC0CCB"/>
    <w:rsid w:val="00CC0E60"/>
    <w:rsid w:val="00CC1328"/>
    <w:rsid w:val="00CC1340"/>
    <w:rsid w:val="00CC15BB"/>
    <w:rsid w:val="00CC1750"/>
    <w:rsid w:val="00CC1CBE"/>
    <w:rsid w:val="00CC1D84"/>
    <w:rsid w:val="00CC1EC3"/>
    <w:rsid w:val="00CC1FE7"/>
    <w:rsid w:val="00CC2ACB"/>
    <w:rsid w:val="00CC2C41"/>
    <w:rsid w:val="00CC2CC9"/>
    <w:rsid w:val="00CC2F7A"/>
    <w:rsid w:val="00CC306D"/>
    <w:rsid w:val="00CC30EC"/>
    <w:rsid w:val="00CC3548"/>
    <w:rsid w:val="00CC357E"/>
    <w:rsid w:val="00CC3A0A"/>
    <w:rsid w:val="00CC3FD7"/>
    <w:rsid w:val="00CC4087"/>
    <w:rsid w:val="00CC4338"/>
    <w:rsid w:val="00CC4431"/>
    <w:rsid w:val="00CC44A6"/>
    <w:rsid w:val="00CC4C73"/>
    <w:rsid w:val="00CC4CFF"/>
    <w:rsid w:val="00CC4DF3"/>
    <w:rsid w:val="00CC5215"/>
    <w:rsid w:val="00CC5479"/>
    <w:rsid w:val="00CC56CC"/>
    <w:rsid w:val="00CC59B8"/>
    <w:rsid w:val="00CC5D35"/>
    <w:rsid w:val="00CC5EEA"/>
    <w:rsid w:val="00CC6399"/>
    <w:rsid w:val="00CC66A6"/>
    <w:rsid w:val="00CC6AB0"/>
    <w:rsid w:val="00CC6C26"/>
    <w:rsid w:val="00CC6E63"/>
    <w:rsid w:val="00CC72A4"/>
    <w:rsid w:val="00CC7674"/>
    <w:rsid w:val="00CC79B6"/>
    <w:rsid w:val="00CC7A19"/>
    <w:rsid w:val="00CC7A57"/>
    <w:rsid w:val="00CC7A82"/>
    <w:rsid w:val="00CC7AB3"/>
    <w:rsid w:val="00CC7CF6"/>
    <w:rsid w:val="00CC7E64"/>
    <w:rsid w:val="00CD00E1"/>
    <w:rsid w:val="00CD01C6"/>
    <w:rsid w:val="00CD0328"/>
    <w:rsid w:val="00CD04F2"/>
    <w:rsid w:val="00CD0788"/>
    <w:rsid w:val="00CD0C3F"/>
    <w:rsid w:val="00CD0CA9"/>
    <w:rsid w:val="00CD0FA5"/>
    <w:rsid w:val="00CD1174"/>
    <w:rsid w:val="00CD1335"/>
    <w:rsid w:val="00CD15DD"/>
    <w:rsid w:val="00CD16A8"/>
    <w:rsid w:val="00CD1805"/>
    <w:rsid w:val="00CD1892"/>
    <w:rsid w:val="00CD1A3F"/>
    <w:rsid w:val="00CD1C8F"/>
    <w:rsid w:val="00CD1D5E"/>
    <w:rsid w:val="00CD1D78"/>
    <w:rsid w:val="00CD1DF8"/>
    <w:rsid w:val="00CD1FEB"/>
    <w:rsid w:val="00CD2124"/>
    <w:rsid w:val="00CD23DD"/>
    <w:rsid w:val="00CD23E0"/>
    <w:rsid w:val="00CD29E5"/>
    <w:rsid w:val="00CD2B8B"/>
    <w:rsid w:val="00CD31CD"/>
    <w:rsid w:val="00CD31F9"/>
    <w:rsid w:val="00CD33C9"/>
    <w:rsid w:val="00CD3542"/>
    <w:rsid w:val="00CD36E7"/>
    <w:rsid w:val="00CD3980"/>
    <w:rsid w:val="00CD3CFB"/>
    <w:rsid w:val="00CD3D79"/>
    <w:rsid w:val="00CD3FA6"/>
    <w:rsid w:val="00CD41DB"/>
    <w:rsid w:val="00CD4491"/>
    <w:rsid w:val="00CD47DF"/>
    <w:rsid w:val="00CD49BE"/>
    <w:rsid w:val="00CD4C4B"/>
    <w:rsid w:val="00CD4EBD"/>
    <w:rsid w:val="00CD5288"/>
    <w:rsid w:val="00CD528B"/>
    <w:rsid w:val="00CD5366"/>
    <w:rsid w:val="00CD53A8"/>
    <w:rsid w:val="00CD5796"/>
    <w:rsid w:val="00CD5AF7"/>
    <w:rsid w:val="00CD5B47"/>
    <w:rsid w:val="00CD5BB6"/>
    <w:rsid w:val="00CD61D1"/>
    <w:rsid w:val="00CD627C"/>
    <w:rsid w:val="00CD62ED"/>
    <w:rsid w:val="00CD6342"/>
    <w:rsid w:val="00CD6AA6"/>
    <w:rsid w:val="00CD7264"/>
    <w:rsid w:val="00CD72D3"/>
    <w:rsid w:val="00CD733D"/>
    <w:rsid w:val="00CD7389"/>
    <w:rsid w:val="00CD7585"/>
    <w:rsid w:val="00CD781E"/>
    <w:rsid w:val="00CD795E"/>
    <w:rsid w:val="00CD7990"/>
    <w:rsid w:val="00CD7C36"/>
    <w:rsid w:val="00CD7CF7"/>
    <w:rsid w:val="00CD7DE3"/>
    <w:rsid w:val="00CD7E7F"/>
    <w:rsid w:val="00CD7F9E"/>
    <w:rsid w:val="00CE0391"/>
    <w:rsid w:val="00CE059D"/>
    <w:rsid w:val="00CE0625"/>
    <w:rsid w:val="00CE065F"/>
    <w:rsid w:val="00CE0769"/>
    <w:rsid w:val="00CE0CD1"/>
    <w:rsid w:val="00CE0D1B"/>
    <w:rsid w:val="00CE0D1F"/>
    <w:rsid w:val="00CE0D28"/>
    <w:rsid w:val="00CE10BA"/>
    <w:rsid w:val="00CE1136"/>
    <w:rsid w:val="00CE144B"/>
    <w:rsid w:val="00CE1601"/>
    <w:rsid w:val="00CE1BD6"/>
    <w:rsid w:val="00CE1BEE"/>
    <w:rsid w:val="00CE1C14"/>
    <w:rsid w:val="00CE2744"/>
    <w:rsid w:val="00CE278F"/>
    <w:rsid w:val="00CE27AA"/>
    <w:rsid w:val="00CE299A"/>
    <w:rsid w:val="00CE32A0"/>
    <w:rsid w:val="00CE340E"/>
    <w:rsid w:val="00CE3411"/>
    <w:rsid w:val="00CE347D"/>
    <w:rsid w:val="00CE3497"/>
    <w:rsid w:val="00CE3765"/>
    <w:rsid w:val="00CE3933"/>
    <w:rsid w:val="00CE3D6D"/>
    <w:rsid w:val="00CE4AB4"/>
    <w:rsid w:val="00CE4B84"/>
    <w:rsid w:val="00CE4DDE"/>
    <w:rsid w:val="00CE4F6C"/>
    <w:rsid w:val="00CE4F84"/>
    <w:rsid w:val="00CE5079"/>
    <w:rsid w:val="00CE5142"/>
    <w:rsid w:val="00CE5385"/>
    <w:rsid w:val="00CE5A62"/>
    <w:rsid w:val="00CE5B68"/>
    <w:rsid w:val="00CE5C4A"/>
    <w:rsid w:val="00CE5D05"/>
    <w:rsid w:val="00CE5D0A"/>
    <w:rsid w:val="00CE60E8"/>
    <w:rsid w:val="00CE64F8"/>
    <w:rsid w:val="00CE6786"/>
    <w:rsid w:val="00CE69EC"/>
    <w:rsid w:val="00CE6B57"/>
    <w:rsid w:val="00CE6BAF"/>
    <w:rsid w:val="00CE6BBF"/>
    <w:rsid w:val="00CE6C65"/>
    <w:rsid w:val="00CE6CFB"/>
    <w:rsid w:val="00CE6DAF"/>
    <w:rsid w:val="00CE6F13"/>
    <w:rsid w:val="00CE6F83"/>
    <w:rsid w:val="00CE716E"/>
    <w:rsid w:val="00CE71E5"/>
    <w:rsid w:val="00CE72EE"/>
    <w:rsid w:val="00CE7569"/>
    <w:rsid w:val="00CE761E"/>
    <w:rsid w:val="00CE7703"/>
    <w:rsid w:val="00CE7772"/>
    <w:rsid w:val="00CE7B12"/>
    <w:rsid w:val="00CE7C8F"/>
    <w:rsid w:val="00CE7F89"/>
    <w:rsid w:val="00CE7FB1"/>
    <w:rsid w:val="00CF00B5"/>
    <w:rsid w:val="00CF06CA"/>
    <w:rsid w:val="00CF0842"/>
    <w:rsid w:val="00CF094C"/>
    <w:rsid w:val="00CF0A1B"/>
    <w:rsid w:val="00CF0CB0"/>
    <w:rsid w:val="00CF0F3C"/>
    <w:rsid w:val="00CF0FB0"/>
    <w:rsid w:val="00CF10E3"/>
    <w:rsid w:val="00CF16DE"/>
    <w:rsid w:val="00CF185E"/>
    <w:rsid w:val="00CF18C1"/>
    <w:rsid w:val="00CF18E9"/>
    <w:rsid w:val="00CF18FC"/>
    <w:rsid w:val="00CF1D23"/>
    <w:rsid w:val="00CF217E"/>
    <w:rsid w:val="00CF268B"/>
    <w:rsid w:val="00CF281F"/>
    <w:rsid w:val="00CF2A52"/>
    <w:rsid w:val="00CF2B49"/>
    <w:rsid w:val="00CF3305"/>
    <w:rsid w:val="00CF33E0"/>
    <w:rsid w:val="00CF355B"/>
    <w:rsid w:val="00CF3AE0"/>
    <w:rsid w:val="00CF3B2F"/>
    <w:rsid w:val="00CF3B50"/>
    <w:rsid w:val="00CF3CF9"/>
    <w:rsid w:val="00CF40FB"/>
    <w:rsid w:val="00CF411B"/>
    <w:rsid w:val="00CF4349"/>
    <w:rsid w:val="00CF45F5"/>
    <w:rsid w:val="00CF467F"/>
    <w:rsid w:val="00CF46D9"/>
    <w:rsid w:val="00CF4848"/>
    <w:rsid w:val="00CF498C"/>
    <w:rsid w:val="00CF49E2"/>
    <w:rsid w:val="00CF4A90"/>
    <w:rsid w:val="00CF4AF9"/>
    <w:rsid w:val="00CF4F79"/>
    <w:rsid w:val="00CF5017"/>
    <w:rsid w:val="00CF50E0"/>
    <w:rsid w:val="00CF540B"/>
    <w:rsid w:val="00CF54DC"/>
    <w:rsid w:val="00CF54EB"/>
    <w:rsid w:val="00CF5500"/>
    <w:rsid w:val="00CF5955"/>
    <w:rsid w:val="00CF5979"/>
    <w:rsid w:val="00CF5C22"/>
    <w:rsid w:val="00CF5D55"/>
    <w:rsid w:val="00CF5DEF"/>
    <w:rsid w:val="00CF5DFE"/>
    <w:rsid w:val="00CF5FD3"/>
    <w:rsid w:val="00CF6172"/>
    <w:rsid w:val="00CF619E"/>
    <w:rsid w:val="00CF61C2"/>
    <w:rsid w:val="00CF62BE"/>
    <w:rsid w:val="00CF63BF"/>
    <w:rsid w:val="00CF6436"/>
    <w:rsid w:val="00CF67DF"/>
    <w:rsid w:val="00CF694F"/>
    <w:rsid w:val="00CF69C4"/>
    <w:rsid w:val="00CF6A2C"/>
    <w:rsid w:val="00CF6D6F"/>
    <w:rsid w:val="00CF6EB9"/>
    <w:rsid w:val="00CF6F06"/>
    <w:rsid w:val="00CF73CC"/>
    <w:rsid w:val="00CF741F"/>
    <w:rsid w:val="00CF7496"/>
    <w:rsid w:val="00CF76E1"/>
    <w:rsid w:val="00CF7989"/>
    <w:rsid w:val="00CF7A96"/>
    <w:rsid w:val="00CF7B38"/>
    <w:rsid w:val="00D00335"/>
    <w:rsid w:val="00D00357"/>
    <w:rsid w:val="00D003AB"/>
    <w:rsid w:val="00D004D0"/>
    <w:rsid w:val="00D004D3"/>
    <w:rsid w:val="00D0054C"/>
    <w:rsid w:val="00D007EB"/>
    <w:rsid w:val="00D0082C"/>
    <w:rsid w:val="00D00A03"/>
    <w:rsid w:val="00D00D4D"/>
    <w:rsid w:val="00D00EEC"/>
    <w:rsid w:val="00D012AD"/>
    <w:rsid w:val="00D013DC"/>
    <w:rsid w:val="00D01532"/>
    <w:rsid w:val="00D015D6"/>
    <w:rsid w:val="00D0164F"/>
    <w:rsid w:val="00D01C64"/>
    <w:rsid w:val="00D01F2F"/>
    <w:rsid w:val="00D01F91"/>
    <w:rsid w:val="00D0228C"/>
    <w:rsid w:val="00D02BB0"/>
    <w:rsid w:val="00D0316C"/>
    <w:rsid w:val="00D032F5"/>
    <w:rsid w:val="00D03411"/>
    <w:rsid w:val="00D037F2"/>
    <w:rsid w:val="00D039AD"/>
    <w:rsid w:val="00D03DF5"/>
    <w:rsid w:val="00D03E77"/>
    <w:rsid w:val="00D03F1B"/>
    <w:rsid w:val="00D03F4A"/>
    <w:rsid w:val="00D0408A"/>
    <w:rsid w:val="00D040AD"/>
    <w:rsid w:val="00D040BB"/>
    <w:rsid w:val="00D040E8"/>
    <w:rsid w:val="00D041C1"/>
    <w:rsid w:val="00D04361"/>
    <w:rsid w:val="00D047F4"/>
    <w:rsid w:val="00D049A7"/>
    <w:rsid w:val="00D04BDC"/>
    <w:rsid w:val="00D04C21"/>
    <w:rsid w:val="00D04C44"/>
    <w:rsid w:val="00D04FB9"/>
    <w:rsid w:val="00D050BE"/>
    <w:rsid w:val="00D0522D"/>
    <w:rsid w:val="00D053FD"/>
    <w:rsid w:val="00D05D97"/>
    <w:rsid w:val="00D067AB"/>
    <w:rsid w:val="00D067E7"/>
    <w:rsid w:val="00D06858"/>
    <w:rsid w:val="00D06CEC"/>
    <w:rsid w:val="00D06FD2"/>
    <w:rsid w:val="00D070E9"/>
    <w:rsid w:val="00D0749B"/>
    <w:rsid w:val="00D0786A"/>
    <w:rsid w:val="00D07C13"/>
    <w:rsid w:val="00D07F49"/>
    <w:rsid w:val="00D10054"/>
    <w:rsid w:val="00D10088"/>
    <w:rsid w:val="00D10202"/>
    <w:rsid w:val="00D10C78"/>
    <w:rsid w:val="00D11426"/>
    <w:rsid w:val="00D116E1"/>
    <w:rsid w:val="00D11B29"/>
    <w:rsid w:val="00D11B2F"/>
    <w:rsid w:val="00D11E9E"/>
    <w:rsid w:val="00D12020"/>
    <w:rsid w:val="00D120E7"/>
    <w:rsid w:val="00D1210F"/>
    <w:rsid w:val="00D121BD"/>
    <w:rsid w:val="00D12279"/>
    <w:rsid w:val="00D12FA5"/>
    <w:rsid w:val="00D13176"/>
    <w:rsid w:val="00D1322E"/>
    <w:rsid w:val="00D135D3"/>
    <w:rsid w:val="00D13719"/>
    <w:rsid w:val="00D13852"/>
    <w:rsid w:val="00D13AB8"/>
    <w:rsid w:val="00D13ADE"/>
    <w:rsid w:val="00D13BDE"/>
    <w:rsid w:val="00D13D42"/>
    <w:rsid w:val="00D140D9"/>
    <w:rsid w:val="00D1418B"/>
    <w:rsid w:val="00D14424"/>
    <w:rsid w:val="00D1465C"/>
    <w:rsid w:val="00D1470D"/>
    <w:rsid w:val="00D14861"/>
    <w:rsid w:val="00D14909"/>
    <w:rsid w:val="00D14AF2"/>
    <w:rsid w:val="00D14CFB"/>
    <w:rsid w:val="00D14EEA"/>
    <w:rsid w:val="00D14F32"/>
    <w:rsid w:val="00D15022"/>
    <w:rsid w:val="00D1503C"/>
    <w:rsid w:val="00D15111"/>
    <w:rsid w:val="00D15284"/>
    <w:rsid w:val="00D15350"/>
    <w:rsid w:val="00D15498"/>
    <w:rsid w:val="00D154AE"/>
    <w:rsid w:val="00D154E9"/>
    <w:rsid w:val="00D15C42"/>
    <w:rsid w:val="00D15E2F"/>
    <w:rsid w:val="00D16105"/>
    <w:rsid w:val="00D161E0"/>
    <w:rsid w:val="00D163E3"/>
    <w:rsid w:val="00D16812"/>
    <w:rsid w:val="00D1683E"/>
    <w:rsid w:val="00D16A19"/>
    <w:rsid w:val="00D16C78"/>
    <w:rsid w:val="00D16CD1"/>
    <w:rsid w:val="00D16CE0"/>
    <w:rsid w:val="00D16D37"/>
    <w:rsid w:val="00D171D4"/>
    <w:rsid w:val="00D172BE"/>
    <w:rsid w:val="00D17308"/>
    <w:rsid w:val="00D176A5"/>
    <w:rsid w:val="00D17730"/>
    <w:rsid w:val="00D17CF4"/>
    <w:rsid w:val="00D2008B"/>
    <w:rsid w:val="00D20097"/>
    <w:rsid w:val="00D201CB"/>
    <w:rsid w:val="00D202DB"/>
    <w:rsid w:val="00D2061A"/>
    <w:rsid w:val="00D2065C"/>
    <w:rsid w:val="00D2070C"/>
    <w:rsid w:val="00D207AF"/>
    <w:rsid w:val="00D20869"/>
    <w:rsid w:val="00D20BDD"/>
    <w:rsid w:val="00D20C50"/>
    <w:rsid w:val="00D20C54"/>
    <w:rsid w:val="00D2127F"/>
    <w:rsid w:val="00D213FB"/>
    <w:rsid w:val="00D21473"/>
    <w:rsid w:val="00D21682"/>
    <w:rsid w:val="00D2169C"/>
    <w:rsid w:val="00D21736"/>
    <w:rsid w:val="00D219C6"/>
    <w:rsid w:val="00D21ABE"/>
    <w:rsid w:val="00D21E4F"/>
    <w:rsid w:val="00D22A9D"/>
    <w:rsid w:val="00D22AE3"/>
    <w:rsid w:val="00D22C35"/>
    <w:rsid w:val="00D22DCD"/>
    <w:rsid w:val="00D232B5"/>
    <w:rsid w:val="00D2358C"/>
    <w:rsid w:val="00D23666"/>
    <w:rsid w:val="00D237CE"/>
    <w:rsid w:val="00D2391A"/>
    <w:rsid w:val="00D23921"/>
    <w:rsid w:val="00D23B00"/>
    <w:rsid w:val="00D23F8E"/>
    <w:rsid w:val="00D24047"/>
    <w:rsid w:val="00D2407F"/>
    <w:rsid w:val="00D241AF"/>
    <w:rsid w:val="00D2423C"/>
    <w:rsid w:val="00D246F5"/>
    <w:rsid w:val="00D24712"/>
    <w:rsid w:val="00D24F49"/>
    <w:rsid w:val="00D24FFA"/>
    <w:rsid w:val="00D25023"/>
    <w:rsid w:val="00D2547A"/>
    <w:rsid w:val="00D256EB"/>
    <w:rsid w:val="00D257B7"/>
    <w:rsid w:val="00D25AC5"/>
    <w:rsid w:val="00D25C57"/>
    <w:rsid w:val="00D25CC0"/>
    <w:rsid w:val="00D26008"/>
    <w:rsid w:val="00D26130"/>
    <w:rsid w:val="00D26282"/>
    <w:rsid w:val="00D2628D"/>
    <w:rsid w:val="00D264A4"/>
    <w:rsid w:val="00D264D0"/>
    <w:rsid w:val="00D2677C"/>
    <w:rsid w:val="00D26961"/>
    <w:rsid w:val="00D26FF9"/>
    <w:rsid w:val="00D27162"/>
    <w:rsid w:val="00D2734E"/>
    <w:rsid w:val="00D2747B"/>
    <w:rsid w:val="00D275BE"/>
    <w:rsid w:val="00D276F2"/>
    <w:rsid w:val="00D2771A"/>
    <w:rsid w:val="00D27A39"/>
    <w:rsid w:val="00D27AD7"/>
    <w:rsid w:val="00D27C64"/>
    <w:rsid w:val="00D27C9E"/>
    <w:rsid w:val="00D27CBB"/>
    <w:rsid w:val="00D27E95"/>
    <w:rsid w:val="00D27FEC"/>
    <w:rsid w:val="00D3025B"/>
    <w:rsid w:val="00D305D1"/>
    <w:rsid w:val="00D30AE3"/>
    <w:rsid w:val="00D30BC5"/>
    <w:rsid w:val="00D30C31"/>
    <w:rsid w:val="00D31197"/>
    <w:rsid w:val="00D312AC"/>
    <w:rsid w:val="00D3152A"/>
    <w:rsid w:val="00D31B58"/>
    <w:rsid w:val="00D31C81"/>
    <w:rsid w:val="00D31E10"/>
    <w:rsid w:val="00D3209F"/>
    <w:rsid w:val="00D323C5"/>
    <w:rsid w:val="00D3245B"/>
    <w:rsid w:val="00D3266B"/>
    <w:rsid w:val="00D32C39"/>
    <w:rsid w:val="00D32FB0"/>
    <w:rsid w:val="00D3352C"/>
    <w:rsid w:val="00D3388C"/>
    <w:rsid w:val="00D33A01"/>
    <w:rsid w:val="00D33D05"/>
    <w:rsid w:val="00D33F85"/>
    <w:rsid w:val="00D34250"/>
    <w:rsid w:val="00D344B9"/>
    <w:rsid w:val="00D34A51"/>
    <w:rsid w:val="00D34B60"/>
    <w:rsid w:val="00D3513D"/>
    <w:rsid w:val="00D35577"/>
    <w:rsid w:val="00D3573F"/>
    <w:rsid w:val="00D3575F"/>
    <w:rsid w:val="00D35854"/>
    <w:rsid w:val="00D35998"/>
    <w:rsid w:val="00D35B66"/>
    <w:rsid w:val="00D35CBA"/>
    <w:rsid w:val="00D35CCD"/>
    <w:rsid w:val="00D35D9F"/>
    <w:rsid w:val="00D35E12"/>
    <w:rsid w:val="00D36023"/>
    <w:rsid w:val="00D360EF"/>
    <w:rsid w:val="00D360F4"/>
    <w:rsid w:val="00D36293"/>
    <w:rsid w:val="00D36306"/>
    <w:rsid w:val="00D363D1"/>
    <w:rsid w:val="00D365D0"/>
    <w:rsid w:val="00D365D2"/>
    <w:rsid w:val="00D36613"/>
    <w:rsid w:val="00D369D8"/>
    <w:rsid w:val="00D36DE1"/>
    <w:rsid w:val="00D370B7"/>
    <w:rsid w:val="00D37207"/>
    <w:rsid w:val="00D37A09"/>
    <w:rsid w:val="00D37B14"/>
    <w:rsid w:val="00D37D60"/>
    <w:rsid w:val="00D37E93"/>
    <w:rsid w:val="00D400A8"/>
    <w:rsid w:val="00D40361"/>
    <w:rsid w:val="00D407F1"/>
    <w:rsid w:val="00D40881"/>
    <w:rsid w:val="00D40BBC"/>
    <w:rsid w:val="00D41159"/>
    <w:rsid w:val="00D411FD"/>
    <w:rsid w:val="00D413D3"/>
    <w:rsid w:val="00D41514"/>
    <w:rsid w:val="00D41541"/>
    <w:rsid w:val="00D41689"/>
    <w:rsid w:val="00D4192E"/>
    <w:rsid w:val="00D41AD7"/>
    <w:rsid w:val="00D41F9D"/>
    <w:rsid w:val="00D42470"/>
    <w:rsid w:val="00D42548"/>
    <w:rsid w:val="00D42840"/>
    <w:rsid w:val="00D429C4"/>
    <w:rsid w:val="00D429DC"/>
    <w:rsid w:val="00D42A6A"/>
    <w:rsid w:val="00D42AC2"/>
    <w:rsid w:val="00D42D24"/>
    <w:rsid w:val="00D430A1"/>
    <w:rsid w:val="00D43366"/>
    <w:rsid w:val="00D4338F"/>
    <w:rsid w:val="00D438DA"/>
    <w:rsid w:val="00D43A31"/>
    <w:rsid w:val="00D43C92"/>
    <w:rsid w:val="00D43DAF"/>
    <w:rsid w:val="00D43F02"/>
    <w:rsid w:val="00D4435B"/>
    <w:rsid w:val="00D4437A"/>
    <w:rsid w:val="00D444C3"/>
    <w:rsid w:val="00D44518"/>
    <w:rsid w:val="00D4460C"/>
    <w:rsid w:val="00D447C6"/>
    <w:rsid w:val="00D44809"/>
    <w:rsid w:val="00D448D7"/>
    <w:rsid w:val="00D449F9"/>
    <w:rsid w:val="00D44A73"/>
    <w:rsid w:val="00D44B5A"/>
    <w:rsid w:val="00D44CD5"/>
    <w:rsid w:val="00D44DDE"/>
    <w:rsid w:val="00D44E4D"/>
    <w:rsid w:val="00D44EFC"/>
    <w:rsid w:val="00D44F87"/>
    <w:rsid w:val="00D4556C"/>
    <w:rsid w:val="00D455B0"/>
    <w:rsid w:val="00D4580E"/>
    <w:rsid w:val="00D45920"/>
    <w:rsid w:val="00D45A61"/>
    <w:rsid w:val="00D45AF6"/>
    <w:rsid w:val="00D45BA4"/>
    <w:rsid w:val="00D45BE6"/>
    <w:rsid w:val="00D4616B"/>
    <w:rsid w:val="00D46196"/>
    <w:rsid w:val="00D461C7"/>
    <w:rsid w:val="00D46526"/>
    <w:rsid w:val="00D46778"/>
    <w:rsid w:val="00D46835"/>
    <w:rsid w:val="00D46858"/>
    <w:rsid w:val="00D4687A"/>
    <w:rsid w:val="00D469B6"/>
    <w:rsid w:val="00D46A30"/>
    <w:rsid w:val="00D46B97"/>
    <w:rsid w:val="00D46D5B"/>
    <w:rsid w:val="00D46E87"/>
    <w:rsid w:val="00D46ECC"/>
    <w:rsid w:val="00D472C6"/>
    <w:rsid w:val="00D4778F"/>
    <w:rsid w:val="00D47951"/>
    <w:rsid w:val="00D47B6B"/>
    <w:rsid w:val="00D50053"/>
    <w:rsid w:val="00D502C4"/>
    <w:rsid w:val="00D508B6"/>
    <w:rsid w:val="00D509DF"/>
    <w:rsid w:val="00D50C41"/>
    <w:rsid w:val="00D50EA5"/>
    <w:rsid w:val="00D50F70"/>
    <w:rsid w:val="00D511E4"/>
    <w:rsid w:val="00D511F1"/>
    <w:rsid w:val="00D513D0"/>
    <w:rsid w:val="00D515CB"/>
    <w:rsid w:val="00D515E1"/>
    <w:rsid w:val="00D51836"/>
    <w:rsid w:val="00D51C07"/>
    <w:rsid w:val="00D51D54"/>
    <w:rsid w:val="00D520E2"/>
    <w:rsid w:val="00D521BC"/>
    <w:rsid w:val="00D523AA"/>
    <w:rsid w:val="00D52468"/>
    <w:rsid w:val="00D524E2"/>
    <w:rsid w:val="00D52536"/>
    <w:rsid w:val="00D528DB"/>
    <w:rsid w:val="00D52DDC"/>
    <w:rsid w:val="00D531F6"/>
    <w:rsid w:val="00D53332"/>
    <w:rsid w:val="00D534AC"/>
    <w:rsid w:val="00D53D4F"/>
    <w:rsid w:val="00D53D9E"/>
    <w:rsid w:val="00D54253"/>
    <w:rsid w:val="00D5448F"/>
    <w:rsid w:val="00D54578"/>
    <w:rsid w:val="00D54664"/>
    <w:rsid w:val="00D547C3"/>
    <w:rsid w:val="00D548F6"/>
    <w:rsid w:val="00D54A92"/>
    <w:rsid w:val="00D54B57"/>
    <w:rsid w:val="00D54B83"/>
    <w:rsid w:val="00D54C0E"/>
    <w:rsid w:val="00D54DED"/>
    <w:rsid w:val="00D54EC6"/>
    <w:rsid w:val="00D54F0B"/>
    <w:rsid w:val="00D54F1E"/>
    <w:rsid w:val="00D55001"/>
    <w:rsid w:val="00D550DD"/>
    <w:rsid w:val="00D5515A"/>
    <w:rsid w:val="00D551A7"/>
    <w:rsid w:val="00D55603"/>
    <w:rsid w:val="00D55852"/>
    <w:rsid w:val="00D559F9"/>
    <w:rsid w:val="00D55AF2"/>
    <w:rsid w:val="00D55B63"/>
    <w:rsid w:val="00D56210"/>
    <w:rsid w:val="00D564FD"/>
    <w:rsid w:val="00D56555"/>
    <w:rsid w:val="00D5658F"/>
    <w:rsid w:val="00D5700B"/>
    <w:rsid w:val="00D572D3"/>
    <w:rsid w:val="00D5732B"/>
    <w:rsid w:val="00D57701"/>
    <w:rsid w:val="00D57835"/>
    <w:rsid w:val="00D57DB8"/>
    <w:rsid w:val="00D57DF1"/>
    <w:rsid w:val="00D57EE2"/>
    <w:rsid w:val="00D60076"/>
    <w:rsid w:val="00D6011A"/>
    <w:rsid w:val="00D6028A"/>
    <w:rsid w:val="00D60306"/>
    <w:rsid w:val="00D60436"/>
    <w:rsid w:val="00D6064D"/>
    <w:rsid w:val="00D60682"/>
    <w:rsid w:val="00D606E8"/>
    <w:rsid w:val="00D6079C"/>
    <w:rsid w:val="00D60C99"/>
    <w:rsid w:val="00D60E39"/>
    <w:rsid w:val="00D60EA2"/>
    <w:rsid w:val="00D612C7"/>
    <w:rsid w:val="00D61300"/>
    <w:rsid w:val="00D6130F"/>
    <w:rsid w:val="00D61624"/>
    <w:rsid w:val="00D61965"/>
    <w:rsid w:val="00D61BB9"/>
    <w:rsid w:val="00D61E58"/>
    <w:rsid w:val="00D61EE4"/>
    <w:rsid w:val="00D61F1B"/>
    <w:rsid w:val="00D61F3F"/>
    <w:rsid w:val="00D623CB"/>
    <w:rsid w:val="00D62644"/>
    <w:rsid w:val="00D6291A"/>
    <w:rsid w:val="00D62D93"/>
    <w:rsid w:val="00D62ED7"/>
    <w:rsid w:val="00D631FF"/>
    <w:rsid w:val="00D632C7"/>
    <w:rsid w:val="00D63445"/>
    <w:rsid w:val="00D63C9B"/>
    <w:rsid w:val="00D63CCE"/>
    <w:rsid w:val="00D63DE2"/>
    <w:rsid w:val="00D63F0D"/>
    <w:rsid w:val="00D64022"/>
    <w:rsid w:val="00D64201"/>
    <w:rsid w:val="00D6451D"/>
    <w:rsid w:val="00D645B8"/>
    <w:rsid w:val="00D64C5C"/>
    <w:rsid w:val="00D64D8E"/>
    <w:rsid w:val="00D64DB3"/>
    <w:rsid w:val="00D64E49"/>
    <w:rsid w:val="00D64EF6"/>
    <w:rsid w:val="00D64F51"/>
    <w:rsid w:val="00D64FBE"/>
    <w:rsid w:val="00D65041"/>
    <w:rsid w:val="00D65065"/>
    <w:rsid w:val="00D65214"/>
    <w:rsid w:val="00D654FD"/>
    <w:rsid w:val="00D657F9"/>
    <w:rsid w:val="00D657FB"/>
    <w:rsid w:val="00D658F7"/>
    <w:rsid w:val="00D65D69"/>
    <w:rsid w:val="00D65EBB"/>
    <w:rsid w:val="00D65F17"/>
    <w:rsid w:val="00D66078"/>
    <w:rsid w:val="00D66398"/>
    <w:rsid w:val="00D666AB"/>
    <w:rsid w:val="00D666F5"/>
    <w:rsid w:val="00D66855"/>
    <w:rsid w:val="00D66AD9"/>
    <w:rsid w:val="00D66B83"/>
    <w:rsid w:val="00D66BD0"/>
    <w:rsid w:val="00D66C24"/>
    <w:rsid w:val="00D66DC3"/>
    <w:rsid w:val="00D66ECB"/>
    <w:rsid w:val="00D670A1"/>
    <w:rsid w:val="00D67228"/>
    <w:rsid w:val="00D672E9"/>
    <w:rsid w:val="00D6738A"/>
    <w:rsid w:val="00D67896"/>
    <w:rsid w:val="00D678A8"/>
    <w:rsid w:val="00D679FF"/>
    <w:rsid w:val="00D67ED3"/>
    <w:rsid w:val="00D70269"/>
    <w:rsid w:val="00D7076C"/>
    <w:rsid w:val="00D70918"/>
    <w:rsid w:val="00D70ADE"/>
    <w:rsid w:val="00D70C3D"/>
    <w:rsid w:val="00D7118B"/>
    <w:rsid w:val="00D711F7"/>
    <w:rsid w:val="00D71212"/>
    <w:rsid w:val="00D7126C"/>
    <w:rsid w:val="00D71393"/>
    <w:rsid w:val="00D718D8"/>
    <w:rsid w:val="00D7194D"/>
    <w:rsid w:val="00D71B94"/>
    <w:rsid w:val="00D71BB6"/>
    <w:rsid w:val="00D71C2B"/>
    <w:rsid w:val="00D71C2E"/>
    <w:rsid w:val="00D71DDE"/>
    <w:rsid w:val="00D722C7"/>
    <w:rsid w:val="00D723D4"/>
    <w:rsid w:val="00D724E7"/>
    <w:rsid w:val="00D726B4"/>
    <w:rsid w:val="00D727DE"/>
    <w:rsid w:val="00D72943"/>
    <w:rsid w:val="00D72AE1"/>
    <w:rsid w:val="00D72DA7"/>
    <w:rsid w:val="00D72F4B"/>
    <w:rsid w:val="00D7315F"/>
    <w:rsid w:val="00D7320C"/>
    <w:rsid w:val="00D73236"/>
    <w:rsid w:val="00D734D8"/>
    <w:rsid w:val="00D738AB"/>
    <w:rsid w:val="00D73A0F"/>
    <w:rsid w:val="00D73A3C"/>
    <w:rsid w:val="00D73B5A"/>
    <w:rsid w:val="00D73C6D"/>
    <w:rsid w:val="00D73E68"/>
    <w:rsid w:val="00D7420F"/>
    <w:rsid w:val="00D74393"/>
    <w:rsid w:val="00D743FE"/>
    <w:rsid w:val="00D7445F"/>
    <w:rsid w:val="00D748E2"/>
    <w:rsid w:val="00D749C3"/>
    <w:rsid w:val="00D74D00"/>
    <w:rsid w:val="00D74E71"/>
    <w:rsid w:val="00D75430"/>
    <w:rsid w:val="00D756C4"/>
    <w:rsid w:val="00D756FA"/>
    <w:rsid w:val="00D75901"/>
    <w:rsid w:val="00D75B28"/>
    <w:rsid w:val="00D75C2A"/>
    <w:rsid w:val="00D75C71"/>
    <w:rsid w:val="00D75D59"/>
    <w:rsid w:val="00D75D5C"/>
    <w:rsid w:val="00D76292"/>
    <w:rsid w:val="00D762B2"/>
    <w:rsid w:val="00D7638C"/>
    <w:rsid w:val="00D763CF"/>
    <w:rsid w:val="00D7641A"/>
    <w:rsid w:val="00D76AB9"/>
    <w:rsid w:val="00D76BDB"/>
    <w:rsid w:val="00D76C57"/>
    <w:rsid w:val="00D77258"/>
    <w:rsid w:val="00D77578"/>
    <w:rsid w:val="00D77723"/>
    <w:rsid w:val="00D778C0"/>
    <w:rsid w:val="00D77FB3"/>
    <w:rsid w:val="00D80034"/>
    <w:rsid w:val="00D8021D"/>
    <w:rsid w:val="00D803CA"/>
    <w:rsid w:val="00D80677"/>
    <w:rsid w:val="00D807D1"/>
    <w:rsid w:val="00D80825"/>
    <w:rsid w:val="00D80937"/>
    <w:rsid w:val="00D80C8E"/>
    <w:rsid w:val="00D8152A"/>
    <w:rsid w:val="00D81659"/>
    <w:rsid w:val="00D819EF"/>
    <w:rsid w:val="00D81A0C"/>
    <w:rsid w:val="00D81ECF"/>
    <w:rsid w:val="00D82542"/>
    <w:rsid w:val="00D82DF3"/>
    <w:rsid w:val="00D830B9"/>
    <w:rsid w:val="00D8317F"/>
    <w:rsid w:val="00D831D3"/>
    <w:rsid w:val="00D83256"/>
    <w:rsid w:val="00D8339D"/>
    <w:rsid w:val="00D835B7"/>
    <w:rsid w:val="00D8363C"/>
    <w:rsid w:val="00D836E1"/>
    <w:rsid w:val="00D836E9"/>
    <w:rsid w:val="00D8375B"/>
    <w:rsid w:val="00D83817"/>
    <w:rsid w:val="00D839A4"/>
    <w:rsid w:val="00D83B32"/>
    <w:rsid w:val="00D83C8E"/>
    <w:rsid w:val="00D83E8D"/>
    <w:rsid w:val="00D84261"/>
    <w:rsid w:val="00D84ACE"/>
    <w:rsid w:val="00D84AD5"/>
    <w:rsid w:val="00D84AF7"/>
    <w:rsid w:val="00D84BE3"/>
    <w:rsid w:val="00D84D64"/>
    <w:rsid w:val="00D84E0E"/>
    <w:rsid w:val="00D84E2E"/>
    <w:rsid w:val="00D84F35"/>
    <w:rsid w:val="00D85247"/>
    <w:rsid w:val="00D85248"/>
    <w:rsid w:val="00D854D2"/>
    <w:rsid w:val="00D8595E"/>
    <w:rsid w:val="00D85AF1"/>
    <w:rsid w:val="00D865BA"/>
    <w:rsid w:val="00D8662E"/>
    <w:rsid w:val="00D8665F"/>
    <w:rsid w:val="00D86827"/>
    <w:rsid w:val="00D86FB4"/>
    <w:rsid w:val="00D87044"/>
    <w:rsid w:val="00D870D1"/>
    <w:rsid w:val="00D87130"/>
    <w:rsid w:val="00D876AB"/>
    <w:rsid w:val="00D87712"/>
    <w:rsid w:val="00D879B4"/>
    <w:rsid w:val="00D87B3E"/>
    <w:rsid w:val="00D87DFA"/>
    <w:rsid w:val="00D87EC3"/>
    <w:rsid w:val="00D9000D"/>
    <w:rsid w:val="00D90195"/>
    <w:rsid w:val="00D903B4"/>
    <w:rsid w:val="00D9048C"/>
    <w:rsid w:val="00D906B5"/>
    <w:rsid w:val="00D90D00"/>
    <w:rsid w:val="00D90DBC"/>
    <w:rsid w:val="00D91283"/>
    <w:rsid w:val="00D9129D"/>
    <w:rsid w:val="00D91397"/>
    <w:rsid w:val="00D91421"/>
    <w:rsid w:val="00D91483"/>
    <w:rsid w:val="00D9165F"/>
    <w:rsid w:val="00D91879"/>
    <w:rsid w:val="00D919AB"/>
    <w:rsid w:val="00D91A2F"/>
    <w:rsid w:val="00D91A64"/>
    <w:rsid w:val="00D91F2D"/>
    <w:rsid w:val="00D91F56"/>
    <w:rsid w:val="00D920E8"/>
    <w:rsid w:val="00D9215A"/>
    <w:rsid w:val="00D92A5A"/>
    <w:rsid w:val="00D92C17"/>
    <w:rsid w:val="00D92DF6"/>
    <w:rsid w:val="00D930A4"/>
    <w:rsid w:val="00D93184"/>
    <w:rsid w:val="00D9345C"/>
    <w:rsid w:val="00D9369C"/>
    <w:rsid w:val="00D93720"/>
    <w:rsid w:val="00D93987"/>
    <w:rsid w:val="00D93A19"/>
    <w:rsid w:val="00D93A52"/>
    <w:rsid w:val="00D93A7B"/>
    <w:rsid w:val="00D93DE5"/>
    <w:rsid w:val="00D93E79"/>
    <w:rsid w:val="00D942DC"/>
    <w:rsid w:val="00D94425"/>
    <w:rsid w:val="00D94606"/>
    <w:rsid w:val="00D94904"/>
    <w:rsid w:val="00D94933"/>
    <w:rsid w:val="00D94A33"/>
    <w:rsid w:val="00D94E10"/>
    <w:rsid w:val="00D94E5D"/>
    <w:rsid w:val="00D950C3"/>
    <w:rsid w:val="00D9521F"/>
    <w:rsid w:val="00D952AC"/>
    <w:rsid w:val="00D959B7"/>
    <w:rsid w:val="00D95ACD"/>
    <w:rsid w:val="00D95FB4"/>
    <w:rsid w:val="00D95FB7"/>
    <w:rsid w:val="00D96058"/>
    <w:rsid w:val="00D96146"/>
    <w:rsid w:val="00D963A7"/>
    <w:rsid w:val="00D9640A"/>
    <w:rsid w:val="00D96511"/>
    <w:rsid w:val="00D968CF"/>
    <w:rsid w:val="00D96ADB"/>
    <w:rsid w:val="00D96B53"/>
    <w:rsid w:val="00D96BE6"/>
    <w:rsid w:val="00D96DE2"/>
    <w:rsid w:val="00D96E8A"/>
    <w:rsid w:val="00D9716B"/>
    <w:rsid w:val="00D97572"/>
    <w:rsid w:val="00D976F8"/>
    <w:rsid w:val="00D97CC2"/>
    <w:rsid w:val="00D97CC6"/>
    <w:rsid w:val="00D97EFD"/>
    <w:rsid w:val="00DA00A1"/>
    <w:rsid w:val="00DA01F0"/>
    <w:rsid w:val="00DA0639"/>
    <w:rsid w:val="00DA0939"/>
    <w:rsid w:val="00DA0A81"/>
    <w:rsid w:val="00DA0B4C"/>
    <w:rsid w:val="00DA0C0E"/>
    <w:rsid w:val="00DA0DB4"/>
    <w:rsid w:val="00DA0EFD"/>
    <w:rsid w:val="00DA1085"/>
    <w:rsid w:val="00DA1116"/>
    <w:rsid w:val="00DA11B9"/>
    <w:rsid w:val="00DA13CE"/>
    <w:rsid w:val="00DA14B7"/>
    <w:rsid w:val="00DA1591"/>
    <w:rsid w:val="00DA1651"/>
    <w:rsid w:val="00DA1689"/>
    <w:rsid w:val="00DA1A05"/>
    <w:rsid w:val="00DA1A13"/>
    <w:rsid w:val="00DA1ABD"/>
    <w:rsid w:val="00DA1B9E"/>
    <w:rsid w:val="00DA1C79"/>
    <w:rsid w:val="00DA1DF3"/>
    <w:rsid w:val="00DA1F71"/>
    <w:rsid w:val="00DA2069"/>
    <w:rsid w:val="00DA21AC"/>
    <w:rsid w:val="00DA2725"/>
    <w:rsid w:val="00DA2D12"/>
    <w:rsid w:val="00DA30E5"/>
    <w:rsid w:val="00DA30EF"/>
    <w:rsid w:val="00DA322E"/>
    <w:rsid w:val="00DA35E6"/>
    <w:rsid w:val="00DA3895"/>
    <w:rsid w:val="00DA3A32"/>
    <w:rsid w:val="00DA3C46"/>
    <w:rsid w:val="00DA3CA0"/>
    <w:rsid w:val="00DA3CFD"/>
    <w:rsid w:val="00DA4100"/>
    <w:rsid w:val="00DA42D8"/>
    <w:rsid w:val="00DA42E8"/>
    <w:rsid w:val="00DA42F3"/>
    <w:rsid w:val="00DA43DA"/>
    <w:rsid w:val="00DA447B"/>
    <w:rsid w:val="00DA44B0"/>
    <w:rsid w:val="00DA454B"/>
    <w:rsid w:val="00DA4B20"/>
    <w:rsid w:val="00DA4DA8"/>
    <w:rsid w:val="00DA4F38"/>
    <w:rsid w:val="00DA5084"/>
    <w:rsid w:val="00DA532C"/>
    <w:rsid w:val="00DA5429"/>
    <w:rsid w:val="00DA55AC"/>
    <w:rsid w:val="00DA5A70"/>
    <w:rsid w:val="00DA5CE8"/>
    <w:rsid w:val="00DA5D75"/>
    <w:rsid w:val="00DA5EEE"/>
    <w:rsid w:val="00DA600D"/>
    <w:rsid w:val="00DA60F2"/>
    <w:rsid w:val="00DA6215"/>
    <w:rsid w:val="00DA6356"/>
    <w:rsid w:val="00DA6698"/>
    <w:rsid w:val="00DA6B86"/>
    <w:rsid w:val="00DA6B97"/>
    <w:rsid w:val="00DA6D4D"/>
    <w:rsid w:val="00DA6E20"/>
    <w:rsid w:val="00DA6EA7"/>
    <w:rsid w:val="00DA7CA9"/>
    <w:rsid w:val="00DB02C7"/>
    <w:rsid w:val="00DB03A8"/>
    <w:rsid w:val="00DB095C"/>
    <w:rsid w:val="00DB0CFE"/>
    <w:rsid w:val="00DB0D8B"/>
    <w:rsid w:val="00DB145A"/>
    <w:rsid w:val="00DB205B"/>
    <w:rsid w:val="00DB20A0"/>
    <w:rsid w:val="00DB267B"/>
    <w:rsid w:val="00DB2685"/>
    <w:rsid w:val="00DB288A"/>
    <w:rsid w:val="00DB2A5D"/>
    <w:rsid w:val="00DB2AF9"/>
    <w:rsid w:val="00DB2DAC"/>
    <w:rsid w:val="00DB2E9C"/>
    <w:rsid w:val="00DB2FAF"/>
    <w:rsid w:val="00DB316F"/>
    <w:rsid w:val="00DB34C5"/>
    <w:rsid w:val="00DB371C"/>
    <w:rsid w:val="00DB3AC9"/>
    <w:rsid w:val="00DB3DD1"/>
    <w:rsid w:val="00DB3EE2"/>
    <w:rsid w:val="00DB4091"/>
    <w:rsid w:val="00DB40F2"/>
    <w:rsid w:val="00DB4185"/>
    <w:rsid w:val="00DB457B"/>
    <w:rsid w:val="00DB4606"/>
    <w:rsid w:val="00DB485B"/>
    <w:rsid w:val="00DB4A96"/>
    <w:rsid w:val="00DB4C00"/>
    <w:rsid w:val="00DB5058"/>
    <w:rsid w:val="00DB507E"/>
    <w:rsid w:val="00DB53A4"/>
    <w:rsid w:val="00DB53DA"/>
    <w:rsid w:val="00DB5640"/>
    <w:rsid w:val="00DB5705"/>
    <w:rsid w:val="00DB5B15"/>
    <w:rsid w:val="00DB6035"/>
    <w:rsid w:val="00DB6185"/>
    <w:rsid w:val="00DB65FD"/>
    <w:rsid w:val="00DB664A"/>
    <w:rsid w:val="00DB6B9D"/>
    <w:rsid w:val="00DB6ED7"/>
    <w:rsid w:val="00DB7086"/>
    <w:rsid w:val="00DB7168"/>
    <w:rsid w:val="00DB71C0"/>
    <w:rsid w:val="00DB74B4"/>
    <w:rsid w:val="00DB7581"/>
    <w:rsid w:val="00DB76FE"/>
    <w:rsid w:val="00DB78C1"/>
    <w:rsid w:val="00DB7A47"/>
    <w:rsid w:val="00DB7C71"/>
    <w:rsid w:val="00DB7DF6"/>
    <w:rsid w:val="00DB7E56"/>
    <w:rsid w:val="00DB7F5D"/>
    <w:rsid w:val="00DC06BB"/>
    <w:rsid w:val="00DC075B"/>
    <w:rsid w:val="00DC098B"/>
    <w:rsid w:val="00DC09D7"/>
    <w:rsid w:val="00DC09ED"/>
    <w:rsid w:val="00DC0A22"/>
    <w:rsid w:val="00DC0B4E"/>
    <w:rsid w:val="00DC0D0D"/>
    <w:rsid w:val="00DC147F"/>
    <w:rsid w:val="00DC1594"/>
    <w:rsid w:val="00DC17D0"/>
    <w:rsid w:val="00DC182E"/>
    <w:rsid w:val="00DC1B26"/>
    <w:rsid w:val="00DC1BAF"/>
    <w:rsid w:val="00DC1D00"/>
    <w:rsid w:val="00DC1ED4"/>
    <w:rsid w:val="00DC1F63"/>
    <w:rsid w:val="00DC205E"/>
    <w:rsid w:val="00DC2111"/>
    <w:rsid w:val="00DC212F"/>
    <w:rsid w:val="00DC22E6"/>
    <w:rsid w:val="00DC28E0"/>
    <w:rsid w:val="00DC2A75"/>
    <w:rsid w:val="00DC305E"/>
    <w:rsid w:val="00DC306F"/>
    <w:rsid w:val="00DC30A2"/>
    <w:rsid w:val="00DC35EB"/>
    <w:rsid w:val="00DC363E"/>
    <w:rsid w:val="00DC3783"/>
    <w:rsid w:val="00DC378E"/>
    <w:rsid w:val="00DC37F9"/>
    <w:rsid w:val="00DC3944"/>
    <w:rsid w:val="00DC3C65"/>
    <w:rsid w:val="00DC3CDC"/>
    <w:rsid w:val="00DC3DC6"/>
    <w:rsid w:val="00DC4159"/>
    <w:rsid w:val="00DC423B"/>
    <w:rsid w:val="00DC438C"/>
    <w:rsid w:val="00DC448B"/>
    <w:rsid w:val="00DC4741"/>
    <w:rsid w:val="00DC49CD"/>
    <w:rsid w:val="00DC4B57"/>
    <w:rsid w:val="00DC4C61"/>
    <w:rsid w:val="00DC4CBB"/>
    <w:rsid w:val="00DC4D65"/>
    <w:rsid w:val="00DC4DBD"/>
    <w:rsid w:val="00DC4FB3"/>
    <w:rsid w:val="00DC57DB"/>
    <w:rsid w:val="00DC5BFF"/>
    <w:rsid w:val="00DC5C6B"/>
    <w:rsid w:val="00DC60F7"/>
    <w:rsid w:val="00DC641B"/>
    <w:rsid w:val="00DC6512"/>
    <w:rsid w:val="00DC6520"/>
    <w:rsid w:val="00DC672F"/>
    <w:rsid w:val="00DC6865"/>
    <w:rsid w:val="00DC69F1"/>
    <w:rsid w:val="00DC6BCE"/>
    <w:rsid w:val="00DC7222"/>
    <w:rsid w:val="00DC7472"/>
    <w:rsid w:val="00DC752A"/>
    <w:rsid w:val="00DC767A"/>
    <w:rsid w:val="00DC76A6"/>
    <w:rsid w:val="00DC7878"/>
    <w:rsid w:val="00DC7CFC"/>
    <w:rsid w:val="00DC7DC1"/>
    <w:rsid w:val="00DC7E6D"/>
    <w:rsid w:val="00DD02F7"/>
    <w:rsid w:val="00DD07DA"/>
    <w:rsid w:val="00DD0980"/>
    <w:rsid w:val="00DD0AAD"/>
    <w:rsid w:val="00DD0AC3"/>
    <w:rsid w:val="00DD0BE4"/>
    <w:rsid w:val="00DD1173"/>
    <w:rsid w:val="00DD1211"/>
    <w:rsid w:val="00DD133A"/>
    <w:rsid w:val="00DD1394"/>
    <w:rsid w:val="00DD1AA0"/>
    <w:rsid w:val="00DD1C53"/>
    <w:rsid w:val="00DD1E9F"/>
    <w:rsid w:val="00DD1EFD"/>
    <w:rsid w:val="00DD246F"/>
    <w:rsid w:val="00DD24E6"/>
    <w:rsid w:val="00DD253F"/>
    <w:rsid w:val="00DD2590"/>
    <w:rsid w:val="00DD2954"/>
    <w:rsid w:val="00DD2AAE"/>
    <w:rsid w:val="00DD2D85"/>
    <w:rsid w:val="00DD2E49"/>
    <w:rsid w:val="00DD349D"/>
    <w:rsid w:val="00DD3507"/>
    <w:rsid w:val="00DD3573"/>
    <w:rsid w:val="00DD3986"/>
    <w:rsid w:val="00DD3ECF"/>
    <w:rsid w:val="00DD3EED"/>
    <w:rsid w:val="00DD3FF8"/>
    <w:rsid w:val="00DD42D5"/>
    <w:rsid w:val="00DD45D6"/>
    <w:rsid w:val="00DD4973"/>
    <w:rsid w:val="00DD49D4"/>
    <w:rsid w:val="00DD4A75"/>
    <w:rsid w:val="00DD4AD8"/>
    <w:rsid w:val="00DD4B66"/>
    <w:rsid w:val="00DD4C6D"/>
    <w:rsid w:val="00DD4F21"/>
    <w:rsid w:val="00DD52A4"/>
    <w:rsid w:val="00DD53CF"/>
    <w:rsid w:val="00DD5482"/>
    <w:rsid w:val="00DD550F"/>
    <w:rsid w:val="00DD5F3B"/>
    <w:rsid w:val="00DD6060"/>
    <w:rsid w:val="00DD6075"/>
    <w:rsid w:val="00DD65C1"/>
    <w:rsid w:val="00DD6781"/>
    <w:rsid w:val="00DD68F5"/>
    <w:rsid w:val="00DD6A9C"/>
    <w:rsid w:val="00DD6B5C"/>
    <w:rsid w:val="00DD6BD4"/>
    <w:rsid w:val="00DD6C15"/>
    <w:rsid w:val="00DD6C5D"/>
    <w:rsid w:val="00DD6E67"/>
    <w:rsid w:val="00DD7275"/>
    <w:rsid w:val="00DD732C"/>
    <w:rsid w:val="00DD7354"/>
    <w:rsid w:val="00DD74B9"/>
    <w:rsid w:val="00DD7522"/>
    <w:rsid w:val="00DD7689"/>
    <w:rsid w:val="00DD7AED"/>
    <w:rsid w:val="00DD7C7E"/>
    <w:rsid w:val="00DD7CBD"/>
    <w:rsid w:val="00DD7CCC"/>
    <w:rsid w:val="00DD7EA2"/>
    <w:rsid w:val="00DE01F7"/>
    <w:rsid w:val="00DE01FB"/>
    <w:rsid w:val="00DE03BF"/>
    <w:rsid w:val="00DE0673"/>
    <w:rsid w:val="00DE087B"/>
    <w:rsid w:val="00DE0CB3"/>
    <w:rsid w:val="00DE0DBA"/>
    <w:rsid w:val="00DE112C"/>
    <w:rsid w:val="00DE121C"/>
    <w:rsid w:val="00DE144B"/>
    <w:rsid w:val="00DE1B6B"/>
    <w:rsid w:val="00DE1CC7"/>
    <w:rsid w:val="00DE1CF3"/>
    <w:rsid w:val="00DE1E77"/>
    <w:rsid w:val="00DE1E89"/>
    <w:rsid w:val="00DE1F4F"/>
    <w:rsid w:val="00DE2396"/>
    <w:rsid w:val="00DE2977"/>
    <w:rsid w:val="00DE2CEB"/>
    <w:rsid w:val="00DE2EF1"/>
    <w:rsid w:val="00DE30BE"/>
    <w:rsid w:val="00DE311D"/>
    <w:rsid w:val="00DE3236"/>
    <w:rsid w:val="00DE339B"/>
    <w:rsid w:val="00DE3491"/>
    <w:rsid w:val="00DE3A83"/>
    <w:rsid w:val="00DE4194"/>
    <w:rsid w:val="00DE49A8"/>
    <w:rsid w:val="00DE4C4F"/>
    <w:rsid w:val="00DE4CBD"/>
    <w:rsid w:val="00DE4DAB"/>
    <w:rsid w:val="00DE501B"/>
    <w:rsid w:val="00DE5098"/>
    <w:rsid w:val="00DE5131"/>
    <w:rsid w:val="00DE52E0"/>
    <w:rsid w:val="00DE5673"/>
    <w:rsid w:val="00DE5C40"/>
    <w:rsid w:val="00DE5D23"/>
    <w:rsid w:val="00DE5D70"/>
    <w:rsid w:val="00DE5DA0"/>
    <w:rsid w:val="00DE5E0B"/>
    <w:rsid w:val="00DE5EB4"/>
    <w:rsid w:val="00DE5FE3"/>
    <w:rsid w:val="00DE6045"/>
    <w:rsid w:val="00DE6136"/>
    <w:rsid w:val="00DE64EF"/>
    <w:rsid w:val="00DE6E06"/>
    <w:rsid w:val="00DE6EAC"/>
    <w:rsid w:val="00DE7209"/>
    <w:rsid w:val="00DE734E"/>
    <w:rsid w:val="00DE75C5"/>
    <w:rsid w:val="00DE7607"/>
    <w:rsid w:val="00DE76ED"/>
    <w:rsid w:val="00DE773B"/>
    <w:rsid w:val="00DE77BD"/>
    <w:rsid w:val="00DE79B6"/>
    <w:rsid w:val="00DE7AC8"/>
    <w:rsid w:val="00DE7D6A"/>
    <w:rsid w:val="00DE7EFA"/>
    <w:rsid w:val="00DE7F9C"/>
    <w:rsid w:val="00DE7FA8"/>
    <w:rsid w:val="00DF094A"/>
    <w:rsid w:val="00DF09F4"/>
    <w:rsid w:val="00DF0C7E"/>
    <w:rsid w:val="00DF0F35"/>
    <w:rsid w:val="00DF0F42"/>
    <w:rsid w:val="00DF1223"/>
    <w:rsid w:val="00DF1243"/>
    <w:rsid w:val="00DF1273"/>
    <w:rsid w:val="00DF1407"/>
    <w:rsid w:val="00DF153D"/>
    <w:rsid w:val="00DF16FB"/>
    <w:rsid w:val="00DF1AAC"/>
    <w:rsid w:val="00DF1D6A"/>
    <w:rsid w:val="00DF1FB5"/>
    <w:rsid w:val="00DF1FC6"/>
    <w:rsid w:val="00DF2207"/>
    <w:rsid w:val="00DF2577"/>
    <w:rsid w:val="00DF2875"/>
    <w:rsid w:val="00DF2A6B"/>
    <w:rsid w:val="00DF2C1E"/>
    <w:rsid w:val="00DF2F6B"/>
    <w:rsid w:val="00DF3247"/>
    <w:rsid w:val="00DF32C5"/>
    <w:rsid w:val="00DF33BD"/>
    <w:rsid w:val="00DF3507"/>
    <w:rsid w:val="00DF3518"/>
    <w:rsid w:val="00DF3641"/>
    <w:rsid w:val="00DF39F8"/>
    <w:rsid w:val="00DF3EB0"/>
    <w:rsid w:val="00DF4395"/>
    <w:rsid w:val="00DF4420"/>
    <w:rsid w:val="00DF4617"/>
    <w:rsid w:val="00DF4B92"/>
    <w:rsid w:val="00DF4BF0"/>
    <w:rsid w:val="00DF502E"/>
    <w:rsid w:val="00DF54E4"/>
    <w:rsid w:val="00DF55DE"/>
    <w:rsid w:val="00DF580C"/>
    <w:rsid w:val="00DF58DA"/>
    <w:rsid w:val="00DF5AEA"/>
    <w:rsid w:val="00DF5C7F"/>
    <w:rsid w:val="00DF5D5A"/>
    <w:rsid w:val="00DF5EBE"/>
    <w:rsid w:val="00DF5EFE"/>
    <w:rsid w:val="00DF619D"/>
    <w:rsid w:val="00DF61B7"/>
    <w:rsid w:val="00DF61C5"/>
    <w:rsid w:val="00DF63C0"/>
    <w:rsid w:val="00DF649C"/>
    <w:rsid w:val="00DF653C"/>
    <w:rsid w:val="00DF663F"/>
    <w:rsid w:val="00DF66BD"/>
    <w:rsid w:val="00DF67B8"/>
    <w:rsid w:val="00DF6829"/>
    <w:rsid w:val="00DF699F"/>
    <w:rsid w:val="00DF6A9C"/>
    <w:rsid w:val="00DF6D95"/>
    <w:rsid w:val="00DF6DD2"/>
    <w:rsid w:val="00DF6E04"/>
    <w:rsid w:val="00DF6E76"/>
    <w:rsid w:val="00DF6F81"/>
    <w:rsid w:val="00DF7296"/>
    <w:rsid w:val="00DF747E"/>
    <w:rsid w:val="00DF76FE"/>
    <w:rsid w:val="00DF78D4"/>
    <w:rsid w:val="00DF7D01"/>
    <w:rsid w:val="00DF7DB4"/>
    <w:rsid w:val="00DF7DFE"/>
    <w:rsid w:val="00DF7F72"/>
    <w:rsid w:val="00DF8219"/>
    <w:rsid w:val="00E00386"/>
    <w:rsid w:val="00E003EF"/>
    <w:rsid w:val="00E00629"/>
    <w:rsid w:val="00E00AED"/>
    <w:rsid w:val="00E00B38"/>
    <w:rsid w:val="00E00C9E"/>
    <w:rsid w:val="00E00CC6"/>
    <w:rsid w:val="00E00CD3"/>
    <w:rsid w:val="00E00DDC"/>
    <w:rsid w:val="00E010C9"/>
    <w:rsid w:val="00E011EE"/>
    <w:rsid w:val="00E011F6"/>
    <w:rsid w:val="00E0141C"/>
    <w:rsid w:val="00E014D8"/>
    <w:rsid w:val="00E0156D"/>
    <w:rsid w:val="00E01AA7"/>
    <w:rsid w:val="00E01B75"/>
    <w:rsid w:val="00E01E39"/>
    <w:rsid w:val="00E01FCA"/>
    <w:rsid w:val="00E02238"/>
    <w:rsid w:val="00E023EF"/>
    <w:rsid w:val="00E0241A"/>
    <w:rsid w:val="00E02578"/>
    <w:rsid w:val="00E02DFA"/>
    <w:rsid w:val="00E02E14"/>
    <w:rsid w:val="00E02F62"/>
    <w:rsid w:val="00E03188"/>
    <w:rsid w:val="00E03316"/>
    <w:rsid w:val="00E037F6"/>
    <w:rsid w:val="00E037F7"/>
    <w:rsid w:val="00E038B9"/>
    <w:rsid w:val="00E03970"/>
    <w:rsid w:val="00E039F6"/>
    <w:rsid w:val="00E03C98"/>
    <w:rsid w:val="00E03E36"/>
    <w:rsid w:val="00E04116"/>
    <w:rsid w:val="00E042C7"/>
    <w:rsid w:val="00E04FD2"/>
    <w:rsid w:val="00E05054"/>
    <w:rsid w:val="00E05110"/>
    <w:rsid w:val="00E0575B"/>
    <w:rsid w:val="00E05878"/>
    <w:rsid w:val="00E0593D"/>
    <w:rsid w:val="00E05B8A"/>
    <w:rsid w:val="00E05BA5"/>
    <w:rsid w:val="00E05E74"/>
    <w:rsid w:val="00E05FA9"/>
    <w:rsid w:val="00E06630"/>
    <w:rsid w:val="00E066DB"/>
    <w:rsid w:val="00E0673E"/>
    <w:rsid w:val="00E06793"/>
    <w:rsid w:val="00E06939"/>
    <w:rsid w:val="00E06BB3"/>
    <w:rsid w:val="00E06BF0"/>
    <w:rsid w:val="00E06C38"/>
    <w:rsid w:val="00E078E6"/>
    <w:rsid w:val="00E07C1E"/>
    <w:rsid w:val="00E100B5"/>
    <w:rsid w:val="00E101C6"/>
    <w:rsid w:val="00E10217"/>
    <w:rsid w:val="00E108ED"/>
    <w:rsid w:val="00E10983"/>
    <w:rsid w:val="00E109F4"/>
    <w:rsid w:val="00E10B9F"/>
    <w:rsid w:val="00E10C3B"/>
    <w:rsid w:val="00E10E55"/>
    <w:rsid w:val="00E10F16"/>
    <w:rsid w:val="00E112C2"/>
    <w:rsid w:val="00E1136E"/>
    <w:rsid w:val="00E11497"/>
    <w:rsid w:val="00E11506"/>
    <w:rsid w:val="00E117F5"/>
    <w:rsid w:val="00E11D62"/>
    <w:rsid w:val="00E126BC"/>
    <w:rsid w:val="00E128DB"/>
    <w:rsid w:val="00E12B3E"/>
    <w:rsid w:val="00E12C35"/>
    <w:rsid w:val="00E12D77"/>
    <w:rsid w:val="00E12D85"/>
    <w:rsid w:val="00E12E3C"/>
    <w:rsid w:val="00E13125"/>
    <w:rsid w:val="00E132C6"/>
    <w:rsid w:val="00E132CF"/>
    <w:rsid w:val="00E135A0"/>
    <w:rsid w:val="00E13C09"/>
    <w:rsid w:val="00E140CE"/>
    <w:rsid w:val="00E14483"/>
    <w:rsid w:val="00E14672"/>
    <w:rsid w:val="00E146B1"/>
    <w:rsid w:val="00E14AA1"/>
    <w:rsid w:val="00E15229"/>
    <w:rsid w:val="00E15628"/>
    <w:rsid w:val="00E156FB"/>
    <w:rsid w:val="00E15708"/>
    <w:rsid w:val="00E158DF"/>
    <w:rsid w:val="00E15B7E"/>
    <w:rsid w:val="00E15E9C"/>
    <w:rsid w:val="00E15EE6"/>
    <w:rsid w:val="00E15F0E"/>
    <w:rsid w:val="00E15F1E"/>
    <w:rsid w:val="00E1617E"/>
    <w:rsid w:val="00E1631D"/>
    <w:rsid w:val="00E163FB"/>
    <w:rsid w:val="00E16476"/>
    <w:rsid w:val="00E1659D"/>
    <w:rsid w:val="00E16726"/>
    <w:rsid w:val="00E16740"/>
    <w:rsid w:val="00E168D2"/>
    <w:rsid w:val="00E168DE"/>
    <w:rsid w:val="00E16AA3"/>
    <w:rsid w:val="00E16D0C"/>
    <w:rsid w:val="00E1701B"/>
    <w:rsid w:val="00E17154"/>
    <w:rsid w:val="00E17248"/>
    <w:rsid w:val="00E173BC"/>
    <w:rsid w:val="00E178E4"/>
    <w:rsid w:val="00E17B4B"/>
    <w:rsid w:val="00E17B8B"/>
    <w:rsid w:val="00E17FCC"/>
    <w:rsid w:val="00E20401"/>
    <w:rsid w:val="00E206CD"/>
    <w:rsid w:val="00E20D2C"/>
    <w:rsid w:val="00E20DC3"/>
    <w:rsid w:val="00E20E63"/>
    <w:rsid w:val="00E21175"/>
    <w:rsid w:val="00E21300"/>
    <w:rsid w:val="00E21355"/>
    <w:rsid w:val="00E21884"/>
    <w:rsid w:val="00E218F9"/>
    <w:rsid w:val="00E21983"/>
    <w:rsid w:val="00E219B3"/>
    <w:rsid w:val="00E21B9A"/>
    <w:rsid w:val="00E2201C"/>
    <w:rsid w:val="00E2211C"/>
    <w:rsid w:val="00E222E1"/>
    <w:rsid w:val="00E223A5"/>
    <w:rsid w:val="00E223EC"/>
    <w:rsid w:val="00E22527"/>
    <w:rsid w:val="00E22AF0"/>
    <w:rsid w:val="00E22B4D"/>
    <w:rsid w:val="00E22DF5"/>
    <w:rsid w:val="00E2315F"/>
    <w:rsid w:val="00E23193"/>
    <w:rsid w:val="00E232A4"/>
    <w:rsid w:val="00E23463"/>
    <w:rsid w:val="00E237DB"/>
    <w:rsid w:val="00E23938"/>
    <w:rsid w:val="00E24137"/>
    <w:rsid w:val="00E2414B"/>
    <w:rsid w:val="00E2428D"/>
    <w:rsid w:val="00E24291"/>
    <w:rsid w:val="00E24352"/>
    <w:rsid w:val="00E24454"/>
    <w:rsid w:val="00E24495"/>
    <w:rsid w:val="00E2467D"/>
    <w:rsid w:val="00E24768"/>
    <w:rsid w:val="00E249DE"/>
    <w:rsid w:val="00E24AD3"/>
    <w:rsid w:val="00E24BCA"/>
    <w:rsid w:val="00E24C6D"/>
    <w:rsid w:val="00E24CBC"/>
    <w:rsid w:val="00E24F0F"/>
    <w:rsid w:val="00E25046"/>
    <w:rsid w:val="00E250CB"/>
    <w:rsid w:val="00E250D7"/>
    <w:rsid w:val="00E2510E"/>
    <w:rsid w:val="00E2516C"/>
    <w:rsid w:val="00E25184"/>
    <w:rsid w:val="00E25312"/>
    <w:rsid w:val="00E25350"/>
    <w:rsid w:val="00E25740"/>
    <w:rsid w:val="00E2576D"/>
    <w:rsid w:val="00E25AC3"/>
    <w:rsid w:val="00E25D41"/>
    <w:rsid w:val="00E25E05"/>
    <w:rsid w:val="00E25E84"/>
    <w:rsid w:val="00E25ED0"/>
    <w:rsid w:val="00E26243"/>
    <w:rsid w:val="00E262E0"/>
    <w:rsid w:val="00E26882"/>
    <w:rsid w:val="00E26890"/>
    <w:rsid w:val="00E268B5"/>
    <w:rsid w:val="00E26ACF"/>
    <w:rsid w:val="00E26C01"/>
    <w:rsid w:val="00E26EE1"/>
    <w:rsid w:val="00E27351"/>
    <w:rsid w:val="00E273DE"/>
    <w:rsid w:val="00E27601"/>
    <w:rsid w:val="00E2795A"/>
    <w:rsid w:val="00E27D13"/>
    <w:rsid w:val="00E27D68"/>
    <w:rsid w:val="00E27F06"/>
    <w:rsid w:val="00E30180"/>
    <w:rsid w:val="00E305B2"/>
    <w:rsid w:val="00E30733"/>
    <w:rsid w:val="00E307F0"/>
    <w:rsid w:val="00E3082C"/>
    <w:rsid w:val="00E309BB"/>
    <w:rsid w:val="00E30D2E"/>
    <w:rsid w:val="00E30FED"/>
    <w:rsid w:val="00E31051"/>
    <w:rsid w:val="00E31339"/>
    <w:rsid w:val="00E313BD"/>
    <w:rsid w:val="00E313DC"/>
    <w:rsid w:val="00E319CE"/>
    <w:rsid w:val="00E31A8E"/>
    <w:rsid w:val="00E31D56"/>
    <w:rsid w:val="00E3209D"/>
    <w:rsid w:val="00E32286"/>
    <w:rsid w:val="00E3244A"/>
    <w:rsid w:val="00E3253E"/>
    <w:rsid w:val="00E325B3"/>
    <w:rsid w:val="00E3279A"/>
    <w:rsid w:val="00E328BB"/>
    <w:rsid w:val="00E32AE2"/>
    <w:rsid w:val="00E32C49"/>
    <w:rsid w:val="00E32E8C"/>
    <w:rsid w:val="00E32F5E"/>
    <w:rsid w:val="00E33102"/>
    <w:rsid w:val="00E332D2"/>
    <w:rsid w:val="00E33557"/>
    <w:rsid w:val="00E33596"/>
    <w:rsid w:val="00E33658"/>
    <w:rsid w:val="00E33AC1"/>
    <w:rsid w:val="00E33B8A"/>
    <w:rsid w:val="00E33CF7"/>
    <w:rsid w:val="00E33F9B"/>
    <w:rsid w:val="00E3429B"/>
    <w:rsid w:val="00E342A6"/>
    <w:rsid w:val="00E342E6"/>
    <w:rsid w:val="00E34360"/>
    <w:rsid w:val="00E3457F"/>
    <w:rsid w:val="00E3465D"/>
    <w:rsid w:val="00E34667"/>
    <w:rsid w:val="00E34684"/>
    <w:rsid w:val="00E34892"/>
    <w:rsid w:val="00E34A01"/>
    <w:rsid w:val="00E34B98"/>
    <w:rsid w:val="00E34CE4"/>
    <w:rsid w:val="00E34DA9"/>
    <w:rsid w:val="00E35034"/>
    <w:rsid w:val="00E3514E"/>
    <w:rsid w:val="00E3530A"/>
    <w:rsid w:val="00E3587A"/>
    <w:rsid w:val="00E359B7"/>
    <w:rsid w:val="00E35A1E"/>
    <w:rsid w:val="00E35C56"/>
    <w:rsid w:val="00E35D93"/>
    <w:rsid w:val="00E362EA"/>
    <w:rsid w:val="00E37262"/>
    <w:rsid w:val="00E37678"/>
    <w:rsid w:val="00E377B3"/>
    <w:rsid w:val="00E379D6"/>
    <w:rsid w:val="00E37DFA"/>
    <w:rsid w:val="00E37EC2"/>
    <w:rsid w:val="00E40040"/>
    <w:rsid w:val="00E40357"/>
    <w:rsid w:val="00E40CDD"/>
    <w:rsid w:val="00E40DCC"/>
    <w:rsid w:val="00E40EC0"/>
    <w:rsid w:val="00E40EC1"/>
    <w:rsid w:val="00E40F60"/>
    <w:rsid w:val="00E41462"/>
    <w:rsid w:val="00E415C0"/>
    <w:rsid w:val="00E41C00"/>
    <w:rsid w:val="00E41DCA"/>
    <w:rsid w:val="00E420D1"/>
    <w:rsid w:val="00E4231D"/>
    <w:rsid w:val="00E42377"/>
    <w:rsid w:val="00E42711"/>
    <w:rsid w:val="00E4271E"/>
    <w:rsid w:val="00E427A4"/>
    <w:rsid w:val="00E4282C"/>
    <w:rsid w:val="00E42A0F"/>
    <w:rsid w:val="00E42B67"/>
    <w:rsid w:val="00E42BA8"/>
    <w:rsid w:val="00E42D6D"/>
    <w:rsid w:val="00E42E3E"/>
    <w:rsid w:val="00E42F32"/>
    <w:rsid w:val="00E43046"/>
    <w:rsid w:val="00E430D7"/>
    <w:rsid w:val="00E433D5"/>
    <w:rsid w:val="00E433F4"/>
    <w:rsid w:val="00E4356F"/>
    <w:rsid w:val="00E435B5"/>
    <w:rsid w:val="00E43668"/>
    <w:rsid w:val="00E436BF"/>
    <w:rsid w:val="00E43886"/>
    <w:rsid w:val="00E439C0"/>
    <w:rsid w:val="00E43E8F"/>
    <w:rsid w:val="00E4428D"/>
    <w:rsid w:val="00E4458C"/>
    <w:rsid w:val="00E4489D"/>
    <w:rsid w:val="00E44CAF"/>
    <w:rsid w:val="00E44D91"/>
    <w:rsid w:val="00E451B1"/>
    <w:rsid w:val="00E452F9"/>
    <w:rsid w:val="00E4539F"/>
    <w:rsid w:val="00E45540"/>
    <w:rsid w:val="00E45598"/>
    <w:rsid w:val="00E4560E"/>
    <w:rsid w:val="00E45611"/>
    <w:rsid w:val="00E456DF"/>
    <w:rsid w:val="00E46187"/>
    <w:rsid w:val="00E46333"/>
    <w:rsid w:val="00E46764"/>
    <w:rsid w:val="00E46938"/>
    <w:rsid w:val="00E46AD2"/>
    <w:rsid w:val="00E46D8F"/>
    <w:rsid w:val="00E46F94"/>
    <w:rsid w:val="00E4708E"/>
    <w:rsid w:val="00E471DF"/>
    <w:rsid w:val="00E4725D"/>
    <w:rsid w:val="00E47520"/>
    <w:rsid w:val="00E4775B"/>
    <w:rsid w:val="00E477C3"/>
    <w:rsid w:val="00E47852"/>
    <w:rsid w:val="00E47CF9"/>
    <w:rsid w:val="00E50367"/>
    <w:rsid w:val="00E50582"/>
    <w:rsid w:val="00E50809"/>
    <w:rsid w:val="00E50C6B"/>
    <w:rsid w:val="00E50EE8"/>
    <w:rsid w:val="00E50F28"/>
    <w:rsid w:val="00E50F62"/>
    <w:rsid w:val="00E5103E"/>
    <w:rsid w:val="00E51266"/>
    <w:rsid w:val="00E5137D"/>
    <w:rsid w:val="00E5171B"/>
    <w:rsid w:val="00E5190D"/>
    <w:rsid w:val="00E51C07"/>
    <w:rsid w:val="00E51C84"/>
    <w:rsid w:val="00E51CAE"/>
    <w:rsid w:val="00E51E7C"/>
    <w:rsid w:val="00E52438"/>
    <w:rsid w:val="00E526A1"/>
    <w:rsid w:val="00E530AB"/>
    <w:rsid w:val="00E53772"/>
    <w:rsid w:val="00E5384D"/>
    <w:rsid w:val="00E53858"/>
    <w:rsid w:val="00E53889"/>
    <w:rsid w:val="00E5392C"/>
    <w:rsid w:val="00E53D87"/>
    <w:rsid w:val="00E53E7A"/>
    <w:rsid w:val="00E53EBC"/>
    <w:rsid w:val="00E53F22"/>
    <w:rsid w:val="00E54329"/>
    <w:rsid w:val="00E54604"/>
    <w:rsid w:val="00E54AAB"/>
    <w:rsid w:val="00E5530D"/>
    <w:rsid w:val="00E55347"/>
    <w:rsid w:val="00E55C8C"/>
    <w:rsid w:val="00E55CCF"/>
    <w:rsid w:val="00E55E82"/>
    <w:rsid w:val="00E55EFF"/>
    <w:rsid w:val="00E566DC"/>
    <w:rsid w:val="00E56EDE"/>
    <w:rsid w:val="00E570FD"/>
    <w:rsid w:val="00E57533"/>
    <w:rsid w:val="00E577B4"/>
    <w:rsid w:val="00E5782F"/>
    <w:rsid w:val="00E57A0C"/>
    <w:rsid w:val="00E57A65"/>
    <w:rsid w:val="00E57B8E"/>
    <w:rsid w:val="00E57C1F"/>
    <w:rsid w:val="00E57F69"/>
    <w:rsid w:val="00E600B3"/>
    <w:rsid w:val="00E602C5"/>
    <w:rsid w:val="00E602DA"/>
    <w:rsid w:val="00E60374"/>
    <w:rsid w:val="00E605B0"/>
    <w:rsid w:val="00E60747"/>
    <w:rsid w:val="00E608A8"/>
    <w:rsid w:val="00E60AF7"/>
    <w:rsid w:val="00E60DD9"/>
    <w:rsid w:val="00E6108E"/>
    <w:rsid w:val="00E61216"/>
    <w:rsid w:val="00E6138B"/>
    <w:rsid w:val="00E61801"/>
    <w:rsid w:val="00E61A98"/>
    <w:rsid w:val="00E61F2B"/>
    <w:rsid w:val="00E622CD"/>
    <w:rsid w:val="00E62366"/>
    <w:rsid w:val="00E62BA2"/>
    <w:rsid w:val="00E6302E"/>
    <w:rsid w:val="00E63047"/>
    <w:rsid w:val="00E6310E"/>
    <w:rsid w:val="00E631A2"/>
    <w:rsid w:val="00E634A1"/>
    <w:rsid w:val="00E63671"/>
    <w:rsid w:val="00E6418D"/>
    <w:rsid w:val="00E64236"/>
    <w:rsid w:val="00E64297"/>
    <w:rsid w:val="00E645FD"/>
    <w:rsid w:val="00E6497D"/>
    <w:rsid w:val="00E64F16"/>
    <w:rsid w:val="00E64F2F"/>
    <w:rsid w:val="00E6554F"/>
    <w:rsid w:val="00E655F3"/>
    <w:rsid w:val="00E6586C"/>
    <w:rsid w:val="00E65E4F"/>
    <w:rsid w:val="00E65EC3"/>
    <w:rsid w:val="00E6608F"/>
    <w:rsid w:val="00E66672"/>
    <w:rsid w:val="00E6668C"/>
    <w:rsid w:val="00E667EB"/>
    <w:rsid w:val="00E66916"/>
    <w:rsid w:val="00E66D82"/>
    <w:rsid w:val="00E66FBF"/>
    <w:rsid w:val="00E67179"/>
    <w:rsid w:val="00E671AD"/>
    <w:rsid w:val="00E671C3"/>
    <w:rsid w:val="00E672E2"/>
    <w:rsid w:val="00E6734F"/>
    <w:rsid w:val="00E677EB"/>
    <w:rsid w:val="00E67815"/>
    <w:rsid w:val="00E67988"/>
    <w:rsid w:val="00E67E98"/>
    <w:rsid w:val="00E701DF"/>
    <w:rsid w:val="00E702FD"/>
    <w:rsid w:val="00E70529"/>
    <w:rsid w:val="00E7077E"/>
    <w:rsid w:val="00E70AA4"/>
    <w:rsid w:val="00E70B96"/>
    <w:rsid w:val="00E70D26"/>
    <w:rsid w:val="00E70E23"/>
    <w:rsid w:val="00E70FEB"/>
    <w:rsid w:val="00E712F3"/>
    <w:rsid w:val="00E716F5"/>
    <w:rsid w:val="00E718C5"/>
    <w:rsid w:val="00E719C8"/>
    <w:rsid w:val="00E71BC1"/>
    <w:rsid w:val="00E71C74"/>
    <w:rsid w:val="00E71C87"/>
    <w:rsid w:val="00E71D26"/>
    <w:rsid w:val="00E71E96"/>
    <w:rsid w:val="00E72035"/>
    <w:rsid w:val="00E72157"/>
    <w:rsid w:val="00E7220E"/>
    <w:rsid w:val="00E72273"/>
    <w:rsid w:val="00E724F9"/>
    <w:rsid w:val="00E727A6"/>
    <w:rsid w:val="00E72A12"/>
    <w:rsid w:val="00E72C5D"/>
    <w:rsid w:val="00E72D2D"/>
    <w:rsid w:val="00E72E2B"/>
    <w:rsid w:val="00E7303A"/>
    <w:rsid w:val="00E730C9"/>
    <w:rsid w:val="00E731CA"/>
    <w:rsid w:val="00E731D8"/>
    <w:rsid w:val="00E73287"/>
    <w:rsid w:val="00E73294"/>
    <w:rsid w:val="00E73932"/>
    <w:rsid w:val="00E73971"/>
    <w:rsid w:val="00E73CBC"/>
    <w:rsid w:val="00E73E29"/>
    <w:rsid w:val="00E73EA6"/>
    <w:rsid w:val="00E73F56"/>
    <w:rsid w:val="00E743D1"/>
    <w:rsid w:val="00E747CE"/>
    <w:rsid w:val="00E74A54"/>
    <w:rsid w:val="00E74B72"/>
    <w:rsid w:val="00E74D0A"/>
    <w:rsid w:val="00E74DD3"/>
    <w:rsid w:val="00E74EED"/>
    <w:rsid w:val="00E753F2"/>
    <w:rsid w:val="00E7574F"/>
    <w:rsid w:val="00E75789"/>
    <w:rsid w:val="00E758AC"/>
    <w:rsid w:val="00E75A19"/>
    <w:rsid w:val="00E75B3D"/>
    <w:rsid w:val="00E75D6D"/>
    <w:rsid w:val="00E75EBD"/>
    <w:rsid w:val="00E75F70"/>
    <w:rsid w:val="00E76052"/>
    <w:rsid w:val="00E76113"/>
    <w:rsid w:val="00E76151"/>
    <w:rsid w:val="00E762C7"/>
    <w:rsid w:val="00E76433"/>
    <w:rsid w:val="00E764D9"/>
    <w:rsid w:val="00E7662C"/>
    <w:rsid w:val="00E766F9"/>
    <w:rsid w:val="00E7683C"/>
    <w:rsid w:val="00E76E65"/>
    <w:rsid w:val="00E76F81"/>
    <w:rsid w:val="00E76F93"/>
    <w:rsid w:val="00E77362"/>
    <w:rsid w:val="00E7771B"/>
    <w:rsid w:val="00E77728"/>
    <w:rsid w:val="00E77837"/>
    <w:rsid w:val="00E779A5"/>
    <w:rsid w:val="00E77A0E"/>
    <w:rsid w:val="00E77B02"/>
    <w:rsid w:val="00E77C40"/>
    <w:rsid w:val="00E77CA1"/>
    <w:rsid w:val="00E77F32"/>
    <w:rsid w:val="00E80100"/>
    <w:rsid w:val="00E80313"/>
    <w:rsid w:val="00E803C9"/>
    <w:rsid w:val="00E805A4"/>
    <w:rsid w:val="00E8084F"/>
    <w:rsid w:val="00E809CB"/>
    <w:rsid w:val="00E80B91"/>
    <w:rsid w:val="00E80C54"/>
    <w:rsid w:val="00E80CC3"/>
    <w:rsid w:val="00E80CE6"/>
    <w:rsid w:val="00E80D52"/>
    <w:rsid w:val="00E80E23"/>
    <w:rsid w:val="00E8111E"/>
    <w:rsid w:val="00E817A9"/>
    <w:rsid w:val="00E817E4"/>
    <w:rsid w:val="00E81831"/>
    <w:rsid w:val="00E81A36"/>
    <w:rsid w:val="00E81CFD"/>
    <w:rsid w:val="00E823B8"/>
    <w:rsid w:val="00E82488"/>
    <w:rsid w:val="00E82578"/>
    <w:rsid w:val="00E82A49"/>
    <w:rsid w:val="00E82AF4"/>
    <w:rsid w:val="00E82C83"/>
    <w:rsid w:val="00E830C1"/>
    <w:rsid w:val="00E83276"/>
    <w:rsid w:val="00E8360E"/>
    <w:rsid w:val="00E8394A"/>
    <w:rsid w:val="00E84055"/>
    <w:rsid w:val="00E84246"/>
    <w:rsid w:val="00E843D2"/>
    <w:rsid w:val="00E845DD"/>
    <w:rsid w:val="00E84C48"/>
    <w:rsid w:val="00E84D17"/>
    <w:rsid w:val="00E85037"/>
    <w:rsid w:val="00E85066"/>
    <w:rsid w:val="00E85568"/>
    <w:rsid w:val="00E85618"/>
    <w:rsid w:val="00E8589E"/>
    <w:rsid w:val="00E85A91"/>
    <w:rsid w:val="00E85C20"/>
    <w:rsid w:val="00E860C6"/>
    <w:rsid w:val="00E866B3"/>
    <w:rsid w:val="00E8671B"/>
    <w:rsid w:val="00E86779"/>
    <w:rsid w:val="00E8677A"/>
    <w:rsid w:val="00E8691D"/>
    <w:rsid w:val="00E86957"/>
    <w:rsid w:val="00E86BE0"/>
    <w:rsid w:val="00E86DD9"/>
    <w:rsid w:val="00E870D5"/>
    <w:rsid w:val="00E8724A"/>
    <w:rsid w:val="00E875F9"/>
    <w:rsid w:val="00E87649"/>
    <w:rsid w:val="00E8798B"/>
    <w:rsid w:val="00E87AD6"/>
    <w:rsid w:val="00E87D6B"/>
    <w:rsid w:val="00E87DB2"/>
    <w:rsid w:val="00E87DE1"/>
    <w:rsid w:val="00E87EBA"/>
    <w:rsid w:val="00E900A8"/>
    <w:rsid w:val="00E90257"/>
    <w:rsid w:val="00E90325"/>
    <w:rsid w:val="00E903C7"/>
    <w:rsid w:val="00E9046C"/>
    <w:rsid w:val="00E905E2"/>
    <w:rsid w:val="00E90627"/>
    <w:rsid w:val="00E90721"/>
    <w:rsid w:val="00E90B5D"/>
    <w:rsid w:val="00E90F54"/>
    <w:rsid w:val="00E91470"/>
    <w:rsid w:val="00E9161C"/>
    <w:rsid w:val="00E91708"/>
    <w:rsid w:val="00E917D7"/>
    <w:rsid w:val="00E91B93"/>
    <w:rsid w:val="00E91E7B"/>
    <w:rsid w:val="00E91F27"/>
    <w:rsid w:val="00E92436"/>
    <w:rsid w:val="00E924AF"/>
    <w:rsid w:val="00E924E9"/>
    <w:rsid w:val="00E92548"/>
    <w:rsid w:val="00E9254F"/>
    <w:rsid w:val="00E92558"/>
    <w:rsid w:val="00E92665"/>
    <w:rsid w:val="00E92780"/>
    <w:rsid w:val="00E92BF2"/>
    <w:rsid w:val="00E92E47"/>
    <w:rsid w:val="00E93089"/>
    <w:rsid w:val="00E930BD"/>
    <w:rsid w:val="00E930D0"/>
    <w:rsid w:val="00E934BC"/>
    <w:rsid w:val="00E93AFE"/>
    <w:rsid w:val="00E93D4F"/>
    <w:rsid w:val="00E94243"/>
    <w:rsid w:val="00E942A1"/>
    <w:rsid w:val="00E942B2"/>
    <w:rsid w:val="00E94308"/>
    <w:rsid w:val="00E94470"/>
    <w:rsid w:val="00E945CF"/>
    <w:rsid w:val="00E946FA"/>
    <w:rsid w:val="00E9476B"/>
    <w:rsid w:val="00E94851"/>
    <w:rsid w:val="00E94B4F"/>
    <w:rsid w:val="00E94C10"/>
    <w:rsid w:val="00E94F3C"/>
    <w:rsid w:val="00E951AD"/>
    <w:rsid w:val="00E951BC"/>
    <w:rsid w:val="00E9535C"/>
    <w:rsid w:val="00E954E0"/>
    <w:rsid w:val="00E95511"/>
    <w:rsid w:val="00E9588C"/>
    <w:rsid w:val="00E95B74"/>
    <w:rsid w:val="00E95C2A"/>
    <w:rsid w:val="00E963B3"/>
    <w:rsid w:val="00E96746"/>
    <w:rsid w:val="00E967D2"/>
    <w:rsid w:val="00E97027"/>
    <w:rsid w:val="00E97103"/>
    <w:rsid w:val="00E973D7"/>
    <w:rsid w:val="00E974D0"/>
    <w:rsid w:val="00E97677"/>
    <w:rsid w:val="00E97773"/>
    <w:rsid w:val="00E979F3"/>
    <w:rsid w:val="00E97E29"/>
    <w:rsid w:val="00E97EF9"/>
    <w:rsid w:val="00EA0211"/>
    <w:rsid w:val="00EA0314"/>
    <w:rsid w:val="00EA058D"/>
    <w:rsid w:val="00EA060C"/>
    <w:rsid w:val="00EA0666"/>
    <w:rsid w:val="00EA0740"/>
    <w:rsid w:val="00EA093C"/>
    <w:rsid w:val="00EA0F45"/>
    <w:rsid w:val="00EA1343"/>
    <w:rsid w:val="00EA136A"/>
    <w:rsid w:val="00EA142F"/>
    <w:rsid w:val="00EA145B"/>
    <w:rsid w:val="00EA160C"/>
    <w:rsid w:val="00EA1618"/>
    <w:rsid w:val="00EA172E"/>
    <w:rsid w:val="00EA1870"/>
    <w:rsid w:val="00EA18F1"/>
    <w:rsid w:val="00EA1915"/>
    <w:rsid w:val="00EA1BD7"/>
    <w:rsid w:val="00EA1BFB"/>
    <w:rsid w:val="00EA1DBB"/>
    <w:rsid w:val="00EA1FAB"/>
    <w:rsid w:val="00EA2104"/>
    <w:rsid w:val="00EA210A"/>
    <w:rsid w:val="00EA24A0"/>
    <w:rsid w:val="00EA260D"/>
    <w:rsid w:val="00EA27F0"/>
    <w:rsid w:val="00EA2CFA"/>
    <w:rsid w:val="00EA2F27"/>
    <w:rsid w:val="00EA3092"/>
    <w:rsid w:val="00EA3156"/>
    <w:rsid w:val="00EA31B8"/>
    <w:rsid w:val="00EA33CF"/>
    <w:rsid w:val="00EA3488"/>
    <w:rsid w:val="00EA3972"/>
    <w:rsid w:val="00EA3AB7"/>
    <w:rsid w:val="00EA3C82"/>
    <w:rsid w:val="00EA42EA"/>
    <w:rsid w:val="00EA4366"/>
    <w:rsid w:val="00EA4439"/>
    <w:rsid w:val="00EA4444"/>
    <w:rsid w:val="00EA4648"/>
    <w:rsid w:val="00EA464E"/>
    <w:rsid w:val="00EA4C3C"/>
    <w:rsid w:val="00EA4CF4"/>
    <w:rsid w:val="00EA502B"/>
    <w:rsid w:val="00EA5743"/>
    <w:rsid w:val="00EA575D"/>
    <w:rsid w:val="00EA583E"/>
    <w:rsid w:val="00EA59C1"/>
    <w:rsid w:val="00EA5CB0"/>
    <w:rsid w:val="00EA5D03"/>
    <w:rsid w:val="00EA5E88"/>
    <w:rsid w:val="00EA5EC2"/>
    <w:rsid w:val="00EA5FD4"/>
    <w:rsid w:val="00EA6296"/>
    <w:rsid w:val="00EA644F"/>
    <w:rsid w:val="00EA64B5"/>
    <w:rsid w:val="00EA680A"/>
    <w:rsid w:val="00EA695C"/>
    <w:rsid w:val="00EA6B9C"/>
    <w:rsid w:val="00EA6D19"/>
    <w:rsid w:val="00EA75EC"/>
    <w:rsid w:val="00EA77BC"/>
    <w:rsid w:val="00EA7921"/>
    <w:rsid w:val="00EA7B40"/>
    <w:rsid w:val="00EA7E5C"/>
    <w:rsid w:val="00EA7FBB"/>
    <w:rsid w:val="00EB03D0"/>
    <w:rsid w:val="00EB04B9"/>
    <w:rsid w:val="00EB05DF"/>
    <w:rsid w:val="00EB0659"/>
    <w:rsid w:val="00EB07A2"/>
    <w:rsid w:val="00EB07CB"/>
    <w:rsid w:val="00EB0823"/>
    <w:rsid w:val="00EB0B9E"/>
    <w:rsid w:val="00EB0C57"/>
    <w:rsid w:val="00EB0CAF"/>
    <w:rsid w:val="00EB0D10"/>
    <w:rsid w:val="00EB0D5A"/>
    <w:rsid w:val="00EB10C1"/>
    <w:rsid w:val="00EB11D9"/>
    <w:rsid w:val="00EB1354"/>
    <w:rsid w:val="00EB145B"/>
    <w:rsid w:val="00EB15B5"/>
    <w:rsid w:val="00EB173F"/>
    <w:rsid w:val="00EB1BDF"/>
    <w:rsid w:val="00EB1DC5"/>
    <w:rsid w:val="00EB1EB6"/>
    <w:rsid w:val="00EB2011"/>
    <w:rsid w:val="00EB20A2"/>
    <w:rsid w:val="00EB2152"/>
    <w:rsid w:val="00EB25DB"/>
    <w:rsid w:val="00EB26AE"/>
    <w:rsid w:val="00EB28F3"/>
    <w:rsid w:val="00EB2B19"/>
    <w:rsid w:val="00EB2B3E"/>
    <w:rsid w:val="00EB3037"/>
    <w:rsid w:val="00EB3108"/>
    <w:rsid w:val="00EB3413"/>
    <w:rsid w:val="00EB3693"/>
    <w:rsid w:val="00EB37A8"/>
    <w:rsid w:val="00EB37CF"/>
    <w:rsid w:val="00EB3D70"/>
    <w:rsid w:val="00EB3E1E"/>
    <w:rsid w:val="00EB3F09"/>
    <w:rsid w:val="00EB405F"/>
    <w:rsid w:val="00EB42AF"/>
    <w:rsid w:val="00EB455B"/>
    <w:rsid w:val="00EB4698"/>
    <w:rsid w:val="00EB4811"/>
    <w:rsid w:val="00EB49D6"/>
    <w:rsid w:val="00EB4A37"/>
    <w:rsid w:val="00EB4B3A"/>
    <w:rsid w:val="00EB4FC8"/>
    <w:rsid w:val="00EB506F"/>
    <w:rsid w:val="00EB5170"/>
    <w:rsid w:val="00EB51FC"/>
    <w:rsid w:val="00EB5390"/>
    <w:rsid w:val="00EB55F4"/>
    <w:rsid w:val="00EB5995"/>
    <w:rsid w:val="00EB637C"/>
    <w:rsid w:val="00EB6690"/>
    <w:rsid w:val="00EB67B9"/>
    <w:rsid w:val="00EB68BE"/>
    <w:rsid w:val="00EB6BE6"/>
    <w:rsid w:val="00EB6D2D"/>
    <w:rsid w:val="00EB6F6B"/>
    <w:rsid w:val="00EB7103"/>
    <w:rsid w:val="00EB7490"/>
    <w:rsid w:val="00EB758D"/>
    <w:rsid w:val="00EB7681"/>
    <w:rsid w:val="00EB76BD"/>
    <w:rsid w:val="00EB7773"/>
    <w:rsid w:val="00EB7789"/>
    <w:rsid w:val="00EB7E8F"/>
    <w:rsid w:val="00EB7E91"/>
    <w:rsid w:val="00EC00E7"/>
    <w:rsid w:val="00EC011F"/>
    <w:rsid w:val="00EC0146"/>
    <w:rsid w:val="00EC059B"/>
    <w:rsid w:val="00EC07CC"/>
    <w:rsid w:val="00EC09C5"/>
    <w:rsid w:val="00EC0C2D"/>
    <w:rsid w:val="00EC0E1E"/>
    <w:rsid w:val="00EC0F3C"/>
    <w:rsid w:val="00EC14B0"/>
    <w:rsid w:val="00EC176E"/>
    <w:rsid w:val="00EC176F"/>
    <w:rsid w:val="00EC1782"/>
    <w:rsid w:val="00EC1B5B"/>
    <w:rsid w:val="00EC1D91"/>
    <w:rsid w:val="00EC1DF0"/>
    <w:rsid w:val="00EC1F57"/>
    <w:rsid w:val="00EC1F75"/>
    <w:rsid w:val="00EC2001"/>
    <w:rsid w:val="00EC212F"/>
    <w:rsid w:val="00EC239A"/>
    <w:rsid w:val="00EC2521"/>
    <w:rsid w:val="00EC2537"/>
    <w:rsid w:val="00EC26A1"/>
    <w:rsid w:val="00EC2A62"/>
    <w:rsid w:val="00EC2BFD"/>
    <w:rsid w:val="00EC2EB8"/>
    <w:rsid w:val="00EC31F0"/>
    <w:rsid w:val="00EC328B"/>
    <w:rsid w:val="00EC32B7"/>
    <w:rsid w:val="00EC337A"/>
    <w:rsid w:val="00EC3666"/>
    <w:rsid w:val="00EC3742"/>
    <w:rsid w:val="00EC37BE"/>
    <w:rsid w:val="00EC3955"/>
    <w:rsid w:val="00EC3B2C"/>
    <w:rsid w:val="00EC3B6C"/>
    <w:rsid w:val="00EC3BF1"/>
    <w:rsid w:val="00EC406D"/>
    <w:rsid w:val="00EC4341"/>
    <w:rsid w:val="00EC4620"/>
    <w:rsid w:val="00EC46B2"/>
    <w:rsid w:val="00EC4734"/>
    <w:rsid w:val="00EC4870"/>
    <w:rsid w:val="00EC48BE"/>
    <w:rsid w:val="00EC4BE8"/>
    <w:rsid w:val="00EC4DE2"/>
    <w:rsid w:val="00EC4F44"/>
    <w:rsid w:val="00EC4F77"/>
    <w:rsid w:val="00EC5396"/>
    <w:rsid w:val="00EC539F"/>
    <w:rsid w:val="00EC56D1"/>
    <w:rsid w:val="00EC5A72"/>
    <w:rsid w:val="00EC5C06"/>
    <w:rsid w:val="00EC5F74"/>
    <w:rsid w:val="00EC6013"/>
    <w:rsid w:val="00EC6031"/>
    <w:rsid w:val="00EC6417"/>
    <w:rsid w:val="00EC6504"/>
    <w:rsid w:val="00EC69EA"/>
    <w:rsid w:val="00EC6E52"/>
    <w:rsid w:val="00EC6E5D"/>
    <w:rsid w:val="00EC6EFF"/>
    <w:rsid w:val="00EC6F06"/>
    <w:rsid w:val="00EC7061"/>
    <w:rsid w:val="00EC70B9"/>
    <w:rsid w:val="00EC70BE"/>
    <w:rsid w:val="00EC7212"/>
    <w:rsid w:val="00EC7426"/>
    <w:rsid w:val="00EC745D"/>
    <w:rsid w:val="00EC7485"/>
    <w:rsid w:val="00EC781B"/>
    <w:rsid w:val="00EC78CB"/>
    <w:rsid w:val="00EC7B11"/>
    <w:rsid w:val="00EC7F24"/>
    <w:rsid w:val="00EC7F7E"/>
    <w:rsid w:val="00EC7FF4"/>
    <w:rsid w:val="00ED03E4"/>
    <w:rsid w:val="00ED07D3"/>
    <w:rsid w:val="00ED08A4"/>
    <w:rsid w:val="00ED0B76"/>
    <w:rsid w:val="00ED0B7D"/>
    <w:rsid w:val="00ED0C51"/>
    <w:rsid w:val="00ED1295"/>
    <w:rsid w:val="00ED1344"/>
    <w:rsid w:val="00ED1612"/>
    <w:rsid w:val="00ED16BB"/>
    <w:rsid w:val="00ED1737"/>
    <w:rsid w:val="00ED18A5"/>
    <w:rsid w:val="00ED1929"/>
    <w:rsid w:val="00ED1B6B"/>
    <w:rsid w:val="00ED1B92"/>
    <w:rsid w:val="00ED1BEC"/>
    <w:rsid w:val="00ED1D39"/>
    <w:rsid w:val="00ED1F67"/>
    <w:rsid w:val="00ED20D6"/>
    <w:rsid w:val="00ED222F"/>
    <w:rsid w:val="00ED2503"/>
    <w:rsid w:val="00ED2519"/>
    <w:rsid w:val="00ED2558"/>
    <w:rsid w:val="00ED28DA"/>
    <w:rsid w:val="00ED2CA9"/>
    <w:rsid w:val="00ED2CD5"/>
    <w:rsid w:val="00ED2DDA"/>
    <w:rsid w:val="00ED30E8"/>
    <w:rsid w:val="00ED3284"/>
    <w:rsid w:val="00ED3319"/>
    <w:rsid w:val="00ED3374"/>
    <w:rsid w:val="00ED35BB"/>
    <w:rsid w:val="00ED3978"/>
    <w:rsid w:val="00ED39BF"/>
    <w:rsid w:val="00ED3AE6"/>
    <w:rsid w:val="00ED3C55"/>
    <w:rsid w:val="00ED3D6B"/>
    <w:rsid w:val="00ED4044"/>
    <w:rsid w:val="00ED4500"/>
    <w:rsid w:val="00ED453F"/>
    <w:rsid w:val="00ED46BE"/>
    <w:rsid w:val="00ED47F6"/>
    <w:rsid w:val="00ED49D5"/>
    <w:rsid w:val="00ED4B13"/>
    <w:rsid w:val="00ED4C7F"/>
    <w:rsid w:val="00ED4E98"/>
    <w:rsid w:val="00ED4EDE"/>
    <w:rsid w:val="00ED4F11"/>
    <w:rsid w:val="00ED519A"/>
    <w:rsid w:val="00ED51BB"/>
    <w:rsid w:val="00ED5343"/>
    <w:rsid w:val="00ED53AD"/>
    <w:rsid w:val="00ED55B7"/>
    <w:rsid w:val="00ED55ED"/>
    <w:rsid w:val="00ED568F"/>
    <w:rsid w:val="00ED57CD"/>
    <w:rsid w:val="00ED5968"/>
    <w:rsid w:val="00ED5D23"/>
    <w:rsid w:val="00ED5F72"/>
    <w:rsid w:val="00ED6193"/>
    <w:rsid w:val="00ED6335"/>
    <w:rsid w:val="00ED674F"/>
    <w:rsid w:val="00ED6837"/>
    <w:rsid w:val="00ED6C0D"/>
    <w:rsid w:val="00ED6C9A"/>
    <w:rsid w:val="00ED7407"/>
    <w:rsid w:val="00ED76E3"/>
    <w:rsid w:val="00ED7831"/>
    <w:rsid w:val="00ED7D86"/>
    <w:rsid w:val="00ED7F35"/>
    <w:rsid w:val="00EE08BD"/>
    <w:rsid w:val="00EE0952"/>
    <w:rsid w:val="00EE0A4C"/>
    <w:rsid w:val="00EE0CBF"/>
    <w:rsid w:val="00EE0F28"/>
    <w:rsid w:val="00EE1053"/>
    <w:rsid w:val="00EE10A0"/>
    <w:rsid w:val="00EE1362"/>
    <w:rsid w:val="00EE13B7"/>
    <w:rsid w:val="00EE146E"/>
    <w:rsid w:val="00EE1634"/>
    <w:rsid w:val="00EE16C3"/>
    <w:rsid w:val="00EE1769"/>
    <w:rsid w:val="00EE1782"/>
    <w:rsid w:val="00EE1D09"/>
    <w:rsid w:val="00EE21AB"/>
    <w:rsid w:val="00EE21FA"/>
    <w:rsid w:val="00EE252A"/>
    <w:rsid w:val="00EE27B2"/>
    <w:rsid w:val="00EE2987"/>
    <w:rsid w:val="00EE29B8"/>
    <w:rsid w:val="00EE2AA7"/>
    <w:rsid w:val="00EE2E29"/>
    <w:rsid w:val="00EE2EBF"/>
    <w:rsid w:val="00EE2FAF"/>
    <w:rsid w:val="00EE303F"/>
    <w:rsid w:val="00EE35BD"/>
    <w:rsid w:val="00EE381A"/>
    <w:rsid w:val="00EE3881"/>
    <w:rsid w:val="00EE3A82"/>
    <w:rsid w:val="00EE3D13"/>
    <w:rsid w:val="00EE3DA9"/>
    <w:rsid w:val="00EE4024"/>
    <w:rsid w:val="00EE42A2"/>
    <w:rsid w:val="00EE430A"/>
    <w:rsid w:val="00EE4378"/>
    <w:rsid w:val="00EE445A"/>
    <w:rsid w:val="00EE44DF"/>
    <w:rsid w:val="00EE4A01"/>
    <w:rsid w:val="00EE4ACA"/>
    <w:rsid w:val="00EE4B19"/>
    <w:rsid w:val="00EE4B66"/>
    <w:rsid w:val="00EE4EF8"/>
    <w:rsid w:val="00EE527E"/>
    <w:rsid w:val="00EE5613"/>
    <w:rsid w:val="00EE57AB"/>
    <w:rsid w:val="00EE5C2F"/>
    <w:rsid w:val="00EE5E92"/>
    <w:rsid w:val="00EE633E"/>
    <w:rsid w:val="00EE6607"/>
    <w:rsid w:val="00EE6842"/>
    <w:rsid w:val="00EE686D"/>
    <w:rsid w:val="00EE6A6C"/>
    <w:rsid w:val="00EE6AC5"/>
    <w:rsid w:val="00EE6AF3"/>
    <w:rsid w:val="00EE6B39"/>
    <w:rsid w:val="00EE6C62"/>
    <w:rsid w:val="00EE6CF4"/>
    <w:rsid w:val="00EE70C4"/>
    <w:rsid w:val="00EE711E"/>
    <w:rsid w:val="00EE73A7"/>
    <w:rsid w:val="00EE7441"/>
    <w:rsid w:val="00EE7484"/>
    <w:rsid w:val="00EE7830"/>
    <w:rsid w:val="00EE7AA3"/>
    <w:rsid w:val="00EE7B7A"/>
    <w:rsid w:val="00EE7FC8"/>
    <w:rsid w:val="00EF0375"/>
    <w:rsid w:val="00EF05B3"/>
    <w:rsid w:val="00EF05B6"/>
    <w:rsid w:val="00EF05F9"/>
    <w:rsid w:val="00EF08A1"/>
    <w:rsid w:val="00EF0C0E"/>
    <w:rsid w:val="00EF0D77"/>
    <w:rsid w:val="00EF0E38"/>
    <w:rsid w:val="00EF10C1"/>
    <w:rsid w:val="00EF1102"/>
    <w:rsid w:val="00EF1107"/>
    <w:rsid w:val="00EF1141"/>
    <w:rsid w:val="00EF120E"/>
    <w:rsid w:val="00EF14F8"/>
    <w:rsid w:val="00EF17CB"/>
    <w:rsid w:val="00EF186D"/>
    <w:rsid w:val="00EF18C3"/>
    <w:rsid w:val="00EF1AE5"/>
    <w:rsid w:val="00EF1C16"/>
    <w:rsid w:val="00EF1C6E"/>
    <w:rsid w:val="00EF1EA4"/>
    <w:rsid w:val="00EF2173"/>
    <w:rsid w:val="00EF2842"/>
    <w:rsid w:val="00EF28D5"/>
    <w:rsid w:val="00EF2996"/>
    <w:rsid w:val="00EF2B42"/>
    <w:rsid w:val="00EF2DA2"/>
    <w:rsid w:val="00EF2EEA"/>
    <w:rsid w:val="00EF2F4F"/>
    <w:rsid w:val="00EF2F63"/>
    <w:rsid w:val="00EF300F"/>
    <w:rsid w:val="00EF32F6"/>
    <w:rsid w:val="00EF3434"/>
    <w:rsid w:val="00EF345D"/>
    <w:rsid w:val="00EF3531"/>
    <w:rsid w:val="00EF3676"/>
    <w:rsid w:val="00EF37B4"/>
    <w:rsid w:val="00EF3813"/>
    <w:rsid w:val="00EF387A"/>
    <w:rsid w:val="00EF38D5"/>
    <w:rsid w:val="00EF3964"/>
    <w:rsid w:val="00EF3C88"/>
    <w:rsid w:val="00EF3FBD"/>
    <w:rsid w:val="00EF41F6"/>
    <w:rsid w:val="00EF4367"/>
    <w:rsid w:val="00EF47D3"/>
    <w:rsid w:val="00EF49FB"/>
    <w:rsid w:val="00EF4DF5"/>
    <w:rsid w:val="00EF4EEF"/>
    <w:rsid w:val="00EF4F6E"/>
    <w:rsid w:val="00EF50CF"/>
    <w:rsid w:val="00EF50D4"/>
    <w:rsid w:val="00EF51E0"/>
    <w:rsid w:val="00EF5496"/>
    <w:rsid w:val="00EF5C6E"/>
    <w:rsid w:val="00EF5CE8"/>
    <w:rsid w:val="00EF5F34"/>
    <w:rsid w:val="00EF5FA2"/>
    <w:rsid w:val="00EF651D"/>
    <w:rsid w:val="00EF6524"/>
    <w:rsid w:val="00EF6923"/>
    <w:rsid w:val="00EF6A05"/>
    <w:rsid w:val="00EF6B09"/>
    <w:rsid w:val="00EF6B47"/>
    <w:rsid w:val="00EF6D35"/>
    <w:rsid w:val="00EF6EEA"/>
    <w:rsid w:val="00EF6FF8"/>
    <w:rsid w:val="00EF7079"/>
    <w:rsid w:val="00EF7488"/>
    <w:rsid w:val="00EF79C0"/>
    <w:rsid w:val="00EF7BD1"/>
    <w:rsid w:val="00EF7E5E"/>
    <w:rsid w:val="00EF7F8D"/>
    <w:rsid w:val="00EF7FFB"/>
    <w:rsid w:val="00F0002E"/>
    <w:rsid w:val="00F00087"/>
    <w:rsid w:val="00F003F2"/>
    <w:rsid w:val="00F0075E"/>
    <w:rsid w:val="00F00F25"/>
    <w:rsid w:val="00F0106E"/>
    <w:rsid w:val="00F0111C"/>
    <w:rsid w:val="00F012C6"/>
    <w:rsid w:val="00F014B3"/>
    <w:rsid w:val="00F019FD"/>
    <w:rsid w:val="00F01B46"/>
    <w:rsid w:val="00F01EAB"/>
    <w:rsid w:val="00F02108"/>
    <w:rsid w:val="00F021E3"/>
    <w:rsid w:val="00F024AE"/>
    <w:rsid w:val="00F02AAA"/>
    <w:rsid w:val="00F02D63"/>
    <w:rsid w:val="00F02E4A"/>
    <w:rsid w:val="00F03123"/>
    <w:rsid w:val="00F03245"/>
    <w:rsid w:val="00F0364C"/>
    <w:rsid w:val="00F039BD"/>
    <w:rsid w:val="00F03CF6"/>
    <w:rsid w:val="00F03DFE"/>
    <w:rsid w:val="00F04059"/>
    <w:rsid w:val="00F0473A"/>
    <w:rsid w:val="00F048B8"/>
    <w:rsid w:val="00F04B3B"/>
    <w:rsid w:val="00F04E43"/>
    <w:rsid w:val="00F04F45"/>
    <w:rsid w:val="00F05323"/>
    <w:rsid w:val="00F053BE"/>
    <w:rsid w:val="00F0541B"/>
    <w:rsid w:val="00F054D2"/>
    <w:rsid w:val="00F054D8"/>
    <w:rsid w:val="00F058F2"/>
    <w:rsid w:val="00F059D7"/>
    <w:rsid w:val="00F059E1"/>
    <w:rsid w:val="00F05E4A"/>
    <w:rsid w:val="00F05E65"/>
    <w:rsid w:val="00F06178"/>
    <w:rsid w:val="00F06237"/>
    <w:rsid w:val="00F06378"/>
    <w:rsid w:val="00F063EB"/>
    <w:rsid w:val="00F0655C"/>
    <w:rsid w:val="00F065C1"/>
    <w:rsid w:val="00F06837"/>
    <w:rsid w:val="00F06A9D"/>
    <w:rsid w:val="00F06AAD"/>
    <w:rsid w:val="00F06CB9"/>
    <w:rsid w:val="00F07049"/>
    <w:rsid w:val="00F07116"/>
    <w:rsid w:val="00F07242"/>
    <w:rsid w:val="00F074AC"/>
    <w:rsid w:val="00F078A2"/>
    <w:rsid w:val="00F078C6"/>
    <w:rsid w:val="00F078D1"/>
    <w:rsid w:val="00F079A0"/>
    <w:rsid w:val="00F07AA5"/>
    <w:rsid w:val="00F07B5E"/>
    <w:rsid w:val="00F07BF7"/>
    <w:rsid w:val="00F07E14"/>
    <w:rsid w:val="00F07E1E"/>
    <w:rsid w:val="00F07FFE"/>
    <w:rsid w:val="00F10470"/>
    <w:rsid w:val="00F10534"/>
    <w:rsid w:val="00F106BE"/>
    <w:rsid w:val="00F1072C"/>
    <w:rsid w:val="00F107C9"/>
    <w:rsid w:val="00F10AC7"/>
    <w:rsid w:val="00F10DCD"/>
    <w:rsid w:val="00F11247"/>
    <w:rsid w:val="00F114C2"/>
    <w:rsid w:val="00F11561"/>
    <w:rsid w:val="00F116DF"/>
    <w:rsid w:val="00F117F3"/>
    <w:rsid w:val="00F11D5D"/>
    <w:rsid w:val="00F11F24"/>
    <w:rsid w:val="00F11F8A"/>
    <w:rsid w:val="00F12255"/>
    <w:rsid w:val="00F1269B"/>
    <w:rsid w:val="00F1291D"/>
    <w:rsid w:val="00F12980"/>
    <w:rsid w:val="00F12AB9"/>
    <w:rsid w:val="00F12B38"/>
    <w:rsid w:val="00F12C36"/>
    <w:rsid w:val="00F12EB1"/>
    <w:rsid w:val="00F13140"/>
    <w:rsid w:val="00F13374"/>
    <w:rsid w:val="00F133A9"/>
    <w:rsid w:val="00F13421"/>
    <w:rsid w:val="00F13457"/>
    <w:rsid w:val="00F134E9"/>
    <w:rsid w:val="00F13510"/>
    <w:rsid w:val="00F136A3"/>
    <w:rsid w:val="00F138A3"/>
    <w:rsid w:val="00F13992"/>
    <w:rsid w:val="00F13AA2"/>
    <w:rsid w:val="00F13B80"/>
    <w:rsid w:val="00F13E34"/>
    <w:rsid w:val="00F1405F"/>
    <w:rsid w:val="00F1417E"/>
    <w:rsid w:val="00F1445D"/>
    <w:rsid w:val="00F147A9"/>
    <w:rsid w:val="00F14B50"/>
    <w:rsid w:val="00F14BD9"/>
    <w:rsid w:val="00F14FAF"/>
    <w:rsid w:val="00F151CF"/>
    <w:rsid w:val="00F152AA"/>
    <w:rsid w:val="00F154D9"/>
    <w:rsid w:val="00F15800"/>
    <w:rsid w:val="00F15D64"/>
    <w:rsid w:val="00F15D70"/>
    <w:rsid w:val="00F15E7A"/>
    <w:rsid w:val="00F15EA4"/>
    <w:rsid w:val="00F15FE5"/>
    <w:rsid w:val="00F1643B"/>
    <w:rsid w:val="00F165AB"/>
    <w:rsid w:val="00F16877"/>
    <w:rsid w:val="00F16879"/>
    <w:rsid w:val="00F1699B"/>
    <w:rsid w:val="00F16C0A"/>
    <w:rsid w:val="00F16E30"/>
    <w:rsid w:val="00F17856"/>
    <w:rsid w:val="00F17941"/>
    <w:rsid w:val="00F1796A"/>
    <w:rsid w:val="00F17B90"/>
    <w:rsid w:val="00F17C74"/>
    <w:rsid w:val="00F17CCB"/>
    <w:rsid w:val="00F17D3B"/>
    <w:rsid w:val="00F17E16"/>
    <w:rsid w:val="00F17F2F"/>
    <w:rsid w:val="00F2020A"/>
    <w:rsid w:val="00F202EA"/>
    <w:rsid w:val="00F2059E"/>
    <w:rsid w:val="00F20824"/>
    <w:rsid w:val="00F2082A"/>
    <w:rsid w:val="00F20BEB"/>
    <w:rsid w:val="00F20DB3"/>
    <w:rsid w:val="00F20F72"/>
    <w:rsid w:val="00F21142"/>
    <w:rsid w:val="00F21637"/>
    <w:rsid w:val="00F2172C"/>
    <w:rsid w:val="00F21750"/>
    <w:rsid w:val="00F2190F"/>
    <w:rsid w:val="00F21AE9"/>
    <w:rsid w:val="00F21C5A"/>
    <w:rsid w:val="00F21F0E"/>
    <w:rsid w:val="00F22095"/>
    <w:rsid w:val="00F224B4"/>
    <w:rsid w:val="00F22540"/>
    <w:rsid w:val="00F22851"/>
    <w:rsid w:val="00F22CAA"/>
    <w:rsid w:val="00F22EA3"/>
    <w:rsid w:val="00F22EBE"/>
    <w:rsid w:val="00F22EEA"/>
    <w:rsid w:val="00F23053"/>
    <w:rsid w:val="00F231A0"/>
    <w:rsid w:val="00F23346"/>
    <w:rsid w:val="00F2391B"/>
    <w:rsid w:val="00F2394B"/>
    <w:rsid w:val="00F239E2"/>
    <w:rsid w:val="00F23B19"/>
    <w:rsid w:val="00F23B56"/>
    <w:rsid w:val="00F2400D"/>
    <w:rsid w:val="00F24018"/>
    <w:rsid w:val="00F2418C"/>
    <w:rsid w:val="00F24471"/>
    <w:rsid w:val="00F246A4"/>
    <w:rsid w:val="00F24823"/>
    <w:rsid w:val="00F248E9"/>
    <w:rsid w:val="00F24DCE"/>
    <w:rsid w:val="00F24E7F"/>
    <w:rsid w:val="00F24F8F"/>
    <w:rsid w:val="00F251F6"/>
    <w:rsid w:val="00F253CC"/>
    <w:rsid w:val="00F255FD"/>
    <w:rsid w:val="00F25619"/>
    <w:rsid w:val="00F256A6"/>
    <w:rsid w:val="00F25949"/>
    <w:rsid w:val="00F25DA4"/>
    <w:rsid w:val="00F25DC2"/>
    <w:rsid w:val="00F26504"/>
    <w:rsid w:val="00F26626"/>
    <w:rsid w:val="00F268C3"/>
    <w:rsid w:val="00F26DAD"/>
    <w:rsid w:val="00F26E0B"/>
    <w:rsid w:val="00F2704B"/>
    <w:rsid w:val="00F270B4"/>
    <w:rsid w:val="00F272D9"/>
    <w:rsid w:val="00F2766E"/>
    <w:rsid w:val="00F27736"/>
    <w:rsid w:val="00F2790E"/>
    <w:rsid w:val="00F27925"/>
    <w:rsid w:val="00F27B90"/>
    <w:rsid w:val="00F27BE1"/>
    <w:rsid w:val="00F27F31"/>
    <w:rsid w:val="00F3001F"/>
    <w:rsid w:val="00F300D7"/>
    <w:rsid w:val="00F30139"/>
    <w:rsid w:val="00F3021A"/>
    <w:rsid w:val="00F30220"/>
    <w:rsid w:val="00F30682"/>
    <w:rsid w:val="00F30788"/>
    <w:rsid w:val="00F3079B"/>
    <w:rsid w:val="00F308E0"/>
    <w:rsid w:val="00F3092C"/>
    <w:rsid w:val="00F314D7"/>
    <w:rsid w:val="00F316CE"/>
    <w:rsid w:val="00F31FE3"/>
    <w:rsid w:val="00F31FEF"/>
    <w:rsid w:val="00F321FA"/>
    <w:rsid w:val="00F32534"/>
    <w:rsid w:val="00F32925"/>
    <w:rsid w:val="00F32957"/>
    <w:rsid w:val="00F32A3A"/>
    <w:rsid w:val="00F32B41"/>
    <w:rsid w:val="00F32B8A"/>
    <w:rsid w:val="00F330AF"/>
    <w:rsid w:val="00F336DE"/>
    <w:rsid w:val="00F33DFF"/>
    <w:rsid w:val="00F3404D"/>
    <w:rsid w:val="00F342F0"/>
    <w:rsid w:val="00F3457A"/>
    <w:rsid w:val="00F34771"/>
    <w:rsid w:val="00F34C49"/>
    <w:rsid w:val="00F350E3"/>
    <w:rsid w:val="00F3513D"/>
    <w:rsid w:val="00F353F4"/>
    <w:rsid w:val="00F35765"/>
    <w:rsid w:val="00F357B8"/>
    <w:rsid w:val="00F35AA2"/>
    <w:rsid w:val="00F35D48"/>
    <w:rsid w:val="00F35F2C"/>
    <w:rsid w:val="00F36239"/>
    <w:rsid w:val="00F36240"/>
    <w:rsid w:val="00F36420"/>
    <w:rsid w:val="00F366A3"/>
    <w:rsid w:val="00F366A5"/>
    <w:rsid w:val="00F366C5"/>
    <w:rsid w:val="00F367FF"/>
    <w:rsid w:val="00F3687F"/>
    <w:rsid w:val="00F36B41"/>
    <w:rsid w:val="00F36C2C"/>
    <w:rsid w:val="00F36D76"/>
    <w:rsid w:val="00F36DA0"/>
    <w:rsid w:val="00F371E4"/>
    <w:rsid w:val="00F374C0"/>
    <w:rsid w:val="00F37A1E"/>
    <w:rsid w:val="00F37C1A"/>
    <w:rsid w:val="00F4049A"/>
    <w:rsid w:val="00F4077A"/>
    <w:rsid w:val="00F408C5"/>
    <w:rsid w:val="00F40D0B"/>
    <w:rsid w:val="00F40D8B"/>
    <w:rsid w:val="00F40DC4"/>
    <w:rsid w:val="00F40FC4"/>
    <w:rsid w:val="00F41038"/>
    <w:rsid w:val="00F410A8"/>
    <w:rsid w:val="00F411EB"/>
    <w:rsid w:val="00F41A52"/>
    <w:rsid w:val="00F41B9F"/>
    <w:rsid w:val="00F41D66"/>
    <w:rsid w:val="00F42068"/>
    <w:rsid w:val="00F421D0"/>
    <w:rsid w:val="00F422FF"/>
    <w:rsid w:val="00F42350"/>
    <w:rsid w:val="00F4246B"/>
    <w:rsid w:val="00F42666"/>
    <w:rsid w:val="00F42775"/>
    <w:rsid w:val="00F42B43"/>
    <w:rsid w:val="00F42BF4"/>
    <w:rsid w:val="00F42E96"/>
    <w:rsid w:val="00F430B4"/>
    <w:rsid w:val="00F43264"/>
    <w:rsid w:val="00F436BD"/>
    <w:rsid w:val="00F4381C"/>
    <w:rsid w:val="00F43A25"/>
    <w:rsid w:val="00F43F4D"/>
    <w:rsid w:val="00F4419E"/>
    <w:rsid w:val="00F44476"/>
    <w:rsid w:val="00F44BCB"/>
    <w:rsid w:val="00F44BD4"/>
    <w:rsid w:val="00F450FF"/>
    <w:rsid w:val="00F45192"/>
    <w:rsid w:val="00F45232"/>
    <w:rsid w:val="00F45439"/>
    <w:rsid w:val="00F45699"/>
    <w:rsid w:val="00F45E7D"/>
    <w:rsid w:val="00F45FF2"/>
    <w:rsid w:val="00F461CE"/>
    <w:rsid w:val="00F4635A"/>
    <w:rsid w:val="00F465CD"/>
    <w:rsid w:val="00F46728"/>
    <w:rsid w:val="00F4690C"/>
    <w:rsid w:val="00F46E85"/>
    <w:rsid w:val="00F46EE0"/>
    <w:rsid w:val="00F471DE"/>
    <w:rsid w:val="00F471EE"/>
    <w:rsid w:val="00F4728C"/>
    <w:rsid w:val="00F472E6"/>
    <w:rsid w:val="00F47331"/>
    <w:rsid w:val="00F474AA"/>
    <w:rsid w:val="00F47571"/>
    <w:rsid w:val="00F4759E"/>
    <w:rsid w:val="00F476E0"/>
    <w:rsid w:val="00F47BA9"/>
    <w:rsid w:val="00F47DF9"/>
    <w:rsid w:val="00F47EC8"/>
    <w:rsid w:val="00F47F36"/>
    <w:rsid w:val="00F47FCB"/>
    <w:rsid w:val="00F505E2"/>
    <w:rsid w:val="00F50666"/>
    <w:rsid w:val="00F50878"/>
    <w:rsid w:val="00F50926"/>
    <w:rsid w:val="00F5093D"/>
    <w:rsid w:val="00F50D19"/>
    <w:rsid w:val="00F50E10"/>
    <w:rsid w:val="00F50F6A"/>
    <w:rsid w:val="00F50FF1"/>
    <w:rsid w:val="00F51276"/>
    <w:rsid w:val="00F5135C"/>
    <w:rsid w:val="00F514E8"/>
    <w:rsid w:val="00F515B8"/>
    <w:rsid w:val="00F515FD"/>
    <w:rsid w:val="00F51657"/>
    <w:rsid w:val="00F51DB5"/>
    <w:rsid w:val="00F52086"/>
    <w:rsid w:val="00F5249B"/>
    <w:rsid w:val="00F526AC"/>
    <w:rsid w:val="00F529C3"/>
    <w:rsid w:val="00F52AA2"/>
    <w:rsid w:val="00F52D71"/>
    <w:rsid w:val="00F52F34"/>
    <w:rsid w:val="00F5317D"/>
    <w:rsid w:val="00F5320A"/>
    <w:rsid w:val="00F53294"/>
    <w:rsid w:val="00F53395"/>
    <w:rsid w:val="00F533B5"/>
    <w:rsid w:val="00F535D7"/>
    <w:rsid w:val="00F5365E"/>
    <w:rsid w:val="00F536F8"/>
    <w:rsid w:val="00F5384E"/>
    <w:rsid w:val="00F539AE"/>
    <w:rsid w:val="00F53A90"/>
    <w:rsid w:val="00F53E44"/>
    <w:rsid w:val="00F53FEE"/>
    <w:rsid w:val="00F54083"/>
    <w:rsid w:val="00F545BB"/>
    <w:rsid w:val="00F545C3"/>
    <w:rsid w:val="00F54602"/>
    <w:rsid w:val="00F54764"/>
    <w:rsid w:val="00F5476A"/>
    <w:rsid w:val="00F54997"/>
    <w:rsid w:val="00F54F01"/>
    <w:rsid w:val="00F550F1"/>
    <w:rsid w:val="00F553F8"/>
    <w:rsid w:val="00F5552A"/>
    <w:rsid w:val="00F55714"/>
    <w:rsid w:val="00F55842"/>
    <w:rsid w:val="00F55AAE"/>
    <w:rsid w:val="00F55C0F"/>
    <w:rsid w:val="00F55D35"/>
    <w:rsid w:val="00F5608E"/>
    <w:rsid w:val="00F560F1"/>
    <w:rsid w:val="00F56342"/>
    <w:rsid w:val="00F56373"/>
    <w:rsid w:val="00F56646"/>
    <w:rsid w:val="00F566DF"/>
    <w:rsid w:val="00F56CFE"/>
    <w:rsid w:val="00F56E09"/>
    <w:rsid w:val="00F56ECA"/>
    <w:rsid w:val="00F570E2"/>
    <w:rsid w:val="00F57380"/>
    <w:rsid w:val="00F57856"/>
    <w:rsid w:val="00F57C29"/>
    <w:rsid w:val="00F60037"/>
    <w:rsid w:val="00F60143"/>
    <w:rsid w:val="00F60453"/>
    <w:rsid w:val="00F60501"/>
    <w:rsid w:val="00F60949"/>
    <w:rsid w:val="00F60A31"/>
    <w:rsid w:val="00F60B83"/>
    <w:rsid w:val="00F60C0C"/>
    <w:rsid w:val="00F60C97"/>
    <w:rsid w:val="00F60D8D"/>
    <w:rsid w:val="00F60F17"/>
    <w:rsid w:val="00F612A4"/>
    <w:rsid w:val="00F613E8"/>
    <w:rsid w:val="00F6194A"/>
    <w:rsid w:val="00F61C67"/>
    <w:rsid w:val="00F61E85"/>
    <w:rsid w:val="00F62182"/>
    <w:rsid w:val="00F62225"/>
    <w:rsid w:val="00F62350"/>
    <w:rsid w:val="00F627E0"/>
    <w:rsid w:val="00F62939"/>
    <w:rsid w:val="00F62BFC"/>
    <w:rsid w:val="00F6311D"/>
    <w:rsid w:val="00F631AC"/>
    <w:rsid w:val="00F631C6"/>
    <w:rsid w:val="00F63484"/>
    <w:rsid w:val="00F6353A"/>
    <w:rsid w:val="00F63A58"/>
    <w:rsid w:val="00F63BFB"/>
    <w:rsid w:val="00F64904"/>
    <w:rsid w:val="00F649DD"/>
    <w:rsid w:val="00F65307"/>
    <w:rsid w:val="00F65FC9"/>
    <w:rsid w:val="00F660F7"/>
    <w:rsid w:val="00F66D01"/>
    <w:rsid w:val="00F66DB7"/>
    <w:rsid w:val="00F66FE2"/>
    <w:rsid w:val="00F67010"/>
    <w:rsid w:val="00F670F6"/>
    <w:rsid w:val="00F672DF"/>
    <w:rsid w:val="00F6737C"/>
    <w:rsid w:val="00F675A2"/>
    <w:rsid w:val="00F6763F"/>
    <w:rsid w:val="00F67D59"/>
    <w:rsid w:val="00F67DDB"/>
    <w:rsid w:val="00F67F6F"/>
    <w:rsid w:val="00F7038F"/>
    <w:rsid w:val="00F70451"/>
    <w:rsid w:val="00F706FC"/>
    <w:rsid w:val="00F7079D"/>
    <w:rsid w:val="00F707CD"/>
    <w:rsid w:val="00F707FA"/>
    <w:rsid w:val="00F70DC1"/>
    <w:rsid w:val="00F71336"/>
    <w:rsid w:val="00F71436"/>
    <w:rsid w:val="00F7154C"/>
    <w:rsid w:val="00F716C8"/>
    <w:rsid w:val="00F71759"/>
    <w:rsid w:val="00F71832"/>
    <w:rsid w:val="00F71A29"/>
    <w:rsid w:val="00F71D4E"/>
    <w:rsid w:val="00F7201C"/>
    <w:rsid w:val="00F725F0"/>
    <w:rsid w:val="00F72849"/>
    <w:rsid w:val="00F72961"/>
    <w:rsid w:val="00F72A6C"/>
    <w:rsid w:val="00F72B4D"/>
    <w:rsid w:val="00F72CA4"/>
    <w:rsid w:val="00F72CFE"/>
    <w:rsid w:val="00F72F66"/>
    <w:rsid w:val="00F731EA"/>
    <w:rsid w:val="00F73634"/>
    <w:rsid w:val="00F737B0"/>
    <w:rsid w:val="00F7392E"/>
    <w:rsid w:val="00F73AB1"/>
    <w:rsid w:val="00F73E4F"/>
    <w:rsid w:val="00F744F8"/>
    <w:rsid w:val="00F745AA"/>
    <w:rsid w:val="00F74600"/>
    <w:rsid w:val="00F7465E"/>
    <w:rsid w:val="00F746BD"/>
    <w:rsid w:val="00F7473B"/>
    <w:rsid w:val="00F74858"/>
    <w:rsid w:val="00F7495D"/>
    <w:rsid w:val="00F74A11"/>
    <w:rsid w:val="00F74D83"/>
    <w:rsid w:val="00F74E2A"/>
    <w:rsid w:val="00F74EB9"/>
    <w:rsid w:val="00F74F64"/>
    <w:rsid w:val="00F75019"/>
    <w:rsid w:val="00F75525"/>
    <w:rsid w:val="00F755CB"/>
    <w:rsid w:val="00F7565C"/>
    <w:rsid w:val="00F7570A"/>
    <w:rsid w:val="00F75941"/>
    <w:rsid w:val="00F75968"/>
    <w:rsid w:val="00F75A38"/>
    <w:rsid w:val="00F75B32"/>
    <w:rsid w:val="00F76121"/>
    <w:rsid w:val="00F762E9"/>
    <w:rsid w:val="00F7651E"/>
    <w:rsid w:val="00F76971"/>
    <w:rsid w:val="00F76B18"/>
    <w:rsid w:val="00F76B49"/>
    <w:rsid w:val="00F76B5C"/>
    <w:rsid w:val="00F76C8D"/>
    <w:rsid w:val="00F76CDE"/>
    <w:rsid w:val="00F76E97"/>
    <w:rsid w:val="00F76F7E"/>
    <w:rsid w:val="00F77039"/>
    <w:rsid w:val="00F773E8"/>
    <w:rsid w:val="00F77465"/>
    <w:rsid w:val="00F775FE"/>
    <w:rsid w:val="00F7788F"/>
    <w:rsid w:val="00F77986"/>
    <w:rsid w:val="00F77BE5"/>
    <w:rsid w:val="00F77C5D"/>
    <w:rsid w:val="00F77C8D"/>
    <w:rsid w:val="00F77D7C"/>
    <w:rsid w:val="00F77E5A"/>
    <w:rsid w:val="00F77F23"/>
    <w:rsid w:val="00F77F6D"/>
    <w:rsid w:val="00F80094"/>
    <w:rsid w:val="00F80237"/>
    <w:rsid w:val="00F80267"/>
    <w:rsid w:val="00F80346"/>
    <w:rsid w:val="00F804A5"/>
    <w:rsid w:val="00F804C2"/>
    <w:rsid w:val="00F80A95"/>
    <w:rsid w:val="00F80D2D"/>
    <w:rsid w:val="00F81093"/>
    <w:rsid w:val="00F81466"/>
    <w:rsid w:val="00F814EF"/>
    <w:rsid w:val="00F8160B"/>
    <w:rsid w:val="00F81706"/>
    <w:rsid w:val="00F81B85"/>
    <w:rsid w:val="00F81C62"/>
    <w:rsid w:val="00F81D85"/>
    <w:rsid w:val="00F81DE5"/>
    <w:rsid w:val="00F81E58"/>
    <w:rsid w:val="00F81EA2"/>
    <w:rsid w:val="00F81F16"/>
    <w:rsid w:val="00F81F21"/>
    <w:rsid w:val="00F81F61"/>
    <w:rsid w:val="00F82068"/>
    <w:rsid w:val="00F8221D"/>
    <w:rsid w:val="00F824E8"/>
    <w:rsid w:val="00F8297D"/>
    <w:rsid w:val="00F82A59"/>
    <w:rsid w:val="00F82E4A"/>
    <w:rsid w:val="00F832B0"/>
    <w:rsid w:val="00F833FE"/>
    <w:rsid w:val="00F83408"/>
    <w:rsid w:val="00F8342A"/>
    <w:rsid w:val="00F8343B"/>
    <w:rsid w:val="00F83624"/>
    <w:rsid w:val="00F839A8"/>
    <w:rsid w:val="00F83B3D"/>
    <w:rsid w:val="00F83D2A"/>
    <w:rsid w:val="00F83EF4"/>
    <w:rsid w:val="00F842A0"/>
    <w:rsid w:val="00F8465B"/>
    <w:rsid w:val="00F849BC"/>
    <w:rsid w:val="00F84C26"/>
    <w:rsid w:val="00F84CC8"/>
    <w:rsid w:val="00F84F16"/>
    <w:rsid w:val="00F8515D"/>
    <w:rsid w:val="00F852CE"/>
    <w:rsid w:val="00F85398"/>
    <w:rsid w:val="00F8539C"/>
    <w:rsid w:val="00F8549C"/>
    <w:rsid w:val="00F854B0"/>
    <w:rsid w:val="00F85753"/>
    <w:rsid w:val="00F8583B"/>
    <w:rsid w:val="00F858C9"/>
    <w:rsid w:val="00F85A2E"/>
    <w:rsid w:val="00F85B4B"/>
    <w:rsid w:val="00F85C73"/>
    <w:rsid w:val="00F85DD0"/>
    <w:rsid w:val="00F867F4"/>
    <w:rsid w:val="00F86AD0"/>
    <w:rsid w:val="00F86E11"/>
    <w:rsid w:val="00F86E7B"/>
    <w:rsid w:val="00F86FCD"/>
    <w:rsid w:val="00F870A4"/>
    <w:rsid w:val="00F872CA"/>
    <w:rsid w:val="00F873A1"/>
    <w:rsid w:val="00F87C9A"/>
    <w:rsid w:val="00F87D37"/>
    <w:rsid w:val="00F9006F"/>
    <w:rsid w:val="00F900B0"/>
    <w:rsid w:val="00F900C5"/>
    <w:rsid w:val="00F90303"/>
    <w:rsid w:val="00F90596"/>
    <w:rsid w:val="00F906AE"/>
    <w:rsid w:val="00F9074A"/>
    <w:rsid w:val="00F907E5"/>
    <w:rsid w:val="00F90A57"/>
    <w:rsid w:val="00F90AA8"/>
    <w:rsid w:val="00F90AC6"/>
    <w:rsid w:val="00F90BAE"/>
    <w:rsid w:val="00F9135A"/>
    <w:rsid w:val="00F91389"/>
    <w:rsid w:val="00F91814"/>
    <w:rsid w:val="00F918D0"/>
    <w:rsid w:val="00F919EC"/>
    <w:rsid w:val="00F91A16"/>
    <w:rsid w:val="00F91A3F"/>
    <w:rsid w:val="00F91F47"/>
    <w:rsid w:val="00F921D9"/>
    <w:rsid w:val="00F923D3"/>
    <w:rsid w:val="00F9265F"/>
    <w:rsid w:val="00F92844"/>
    <w:rsid w:val="00F92991"/>
    <w:rsid w:val="00F92A2E"/>
    <w:rsid w:val="00F92A5B"/>
    <w:rsid w:val="00F92BD1"/>
    <w:rsid w:val="00F92C84"/>
    <w:rsid w:val="00F92CD2"/>
    <w:rsid w:val="00F92E1D"/>
    <w:rsid w:val="00F93177"/>
    <w:rsid w:val="00F9318F"/>
    <w:rsid w:val="00F9342B"/>
    <w:rsid w:val="00F9342D"/>
    <w:rsid w:val="00F93493"/>
    <w:rsid w:val="00F938E0"/>
    <w:rsid w:val="00F93B1A"/>
    <w:rsid w:val="00F93BDA"/>
    <w:rsid w:val="00F93C34"/>
    <w:rsid w:val="00F93D5C"/>
    <w:rsid w:val="00F94212"/>
    <w:rsid w:val="00F9421D"/>
    <w:rsid w:val="00F94641"/>
    <w:rsid w:val="00F9484F"/>
    <w:rsid w:val="00F948AB"/>
    <w:rsid w:val="00F94967"/>
    <w:rsid w:val="00F94AD2"/>
    <w:rsid w:val="00F94E37"/>
    <w:rsid w:val="00F94FEB"/>
    <w:rsid w:val="00F954B4"/>
    <w:rsid w:val="00F9566E"/>
    <w:rsid w:val="00F956C3"/>
    <w:rsid w:val="00F958F6"/>
    <w:rsid w:val="00F959C8"/>
    <w:rsid w:val="00F95DA1"/>
    <w:rsid w:val="00F95E4E"/>
    <w:rsid w:val="00F95FF7"/>
    <w:rsid w:val="00F96069"/>
    <w:rsid w:val="00F96363"/>
    <w:rsid w:val="00F965BD"/>
    <w:rsid w:val="00F96787"/>
    <w:rsid w:val="00F96923"/>
    <w:rsid w:val="00F969B4"/>
    <w:rsid w:val="00F96DC6"/>
    <w:rsid w:val="00F96FFC"/>
    <w:rsid w:val="00F97335"/>
    <w:rsid w:val="00F97533"/>
    <w:rsid w:val="00F9762C"/>
    <w:rsid w:val="00F97730"/>
    <w:rsid w:val="00F97784"/>
    <w:rsid w:val="00F9783F"/>
    <w:rsid w:val="00F97B08"/>
    <w:rsid w:val="00F97F64"/>
    <w:rsid w:val="00F97FB1"/>
    <w:rsid w:val="00FA0128"/>
    <w:rsid w:val="00FA02FB"/>
    <w:rsid w:val="00FA04A6"/>
    <w:rsid w:val="00FA053C"/>
    <w:rsid w:val="00FA07F6"/>
    <w:rsid w:val="00FA0C4A"/>
    <w:rsid w:val="00FA0C54"/>
    <w:rsid w:val="00FA0FE3"/>
    <w:rsid w:val="00FA109A"/>
    <w:rsid w:val="00FA10BF"/>
    <w:rsid w:val="00FA12C8"/>
    <w:rsid w:val="00FA1375"/>
    <w:rsid w:val="00FA1802"/>
    <w:rsid w:val="00FA18A1"/>
    <w:rsid w:val="00FA1B1E"/>
    <w:rsid w:val="00FA1D09"/>
    <w:rsid w:val="00FA1ED7"/>
    <w:rsid w:val="00FA2034"/>
    <w:rsid w:val="00FA20AE"/>
    <w:rsid w:val="00FA22F4"/>
    <w:rsid w:val="00FA248B"/>
    <w:rsid w:val="00FA257D"/>
    <w:rsid w:val="00FA265A"/>
    <w:rsid w:val="00FA2868"/>
    <w:rsid w:val="00FA28DC"/>
    <w:rsid w:val="00FA2AEA"/>
    <w:rsid w:val="00FA308C"/>
    <w:rsid w:val="00FA3488"/>
    <w:rsid w:val="00FA3BBA"/>
    <w:rsid w:val="00FA44FF"/>
    <w:rsid w:val="00FA4533"/>
    <w:rsid w:val="00FA4BAD"/>
    <w:rsid w:val="00FA4CB8"/>
    <w:rsid w:val="00FA5132"/>
    <w:rsid w:val="00FA5165"/>
    <w:rsid w:val="00FA51F9"/>
    <w:rsid w:val="00FA5221"/>
    <w:rsid w:val="00FA55EB"/>
    <w:rsid w:val="00FA58DC"/>
    <w:rsid w:val="00FA5A9E"/>
    <w:rsid w:val="00FA5DB5"/>
    <w:rsid w:val="00FA5F5F"/>
    <w:rsid w:val="00FA5F6E"/>
    <w:rsid w:val="00FA6182"/>
    <w:rsid w:val="00FA6402"/>
    <w:rsid w:val="00FA67D8"/>
    <w:rsid w:val="00FA6826"/>
    <w:rsid w:val="00FA6830"/>
    <w:rsid w:val="00FA6A35"/>
    <w:rsid w:val="00FA6B1E"/>
    <w:rsid w:val="00FA6B2A"/>
    <w:rsid w:val="00FA6C1D"/>
    <w:rsid w:val="00FA6C45"/>
    <w:rsid w:val="00FA7154"/>
    <w:rsid w:val="00FA718E"/>
    <w:rsid w:val="00FA773F"/>
    <w:rsid w:val="00FA7B11"/>
    <w:rsid w:val="00FA7F89"/>
    <w:rsid w:val="00FA7F93"/>
    <w:rsid w:val="00FA7FFD"/>
    <w:rsid w:val="00FB006A"/>
    <w:rsid w:val="00FB00CC"/>
    <w:rsid w:val="00FB0265"/>
    <w:rsid w:val="00FB03D1"/>
    <w:rsid w:val="00FB0934"/>
    <w:rsid w:val="00FB09A4"/>
    <w:rsid w:val="00FB0D29"/>
    <w:rsid w:val="00FB0E84"/>
    <w:rsid w:val="00FB0E86"/>
    <w:rsid w:val="00FB0FE2"/>
    <w:rsid w:val="00FB1507"/>
    <w:rsid w:val="00FB1944"/>
    <w:rsid w:val="00FB1AFD"/>
    <w:rsid w:val="00FB1B04"/>
    <w:rsid w:val="00FB1C28"/>
    <w:rsid w:val="00FB2202"/>
    <w:rsid w:val="00FB2402"/>
    <w:rsid w:val="00FB278F"/>
    <w:rsid w:val="00FB29EE"/>
    <w:rsid w:val="00FB2D6B"/>
    <w:rsid w:val="00FB2DCB"/>
    <w:rsid w:val="00FB2DF6"/>
    <w:rsid w:val="00FB307F"/>
    <w:rsid w:val="00FB3100"/>
    <w:rsid w:val="00FB341D"/>
    <w:rsid w:val="00FB3458"/>
    <w:rsid w:val="00FB363E"/>
    <w:rsid w:val="00FB3661"/>
    <w:rsid w:val="00FB368C"/>
    <w:rsid w:val="00FB386E"/>
    <w:rsid w:val="00FB3A29"/>
    <w:rsid w:val="00FB3BED"/>
    <w:rsid w:val="00FB3D17"/>
    <w:rsid w:val="00FB4080"/>
    <w:rsid w:val="00FB414A"/>
    <w:rsid w:val="00FB4715"/>
    <w:rsid w:val="00FB474E"/>
    <w:rsid w:val="00FB4C21"/>
    <w:rsid w:val="00FB4CB0"/>
    <w:rsid w:val="00FB4DAD"/>
    <w:rsid w:val="00FB4E25"/>
    <w:rsid w:val="00FB4E42"/>
    <w:rsid w:val="00FB4E6A"/>
    <w:rsid w:val="00FB5419"/>
    <w:rsid w:val="00FB54CF"/>
    <w:rsid w:val="00FB5550"/>
    <w:rsid w:val="00FB57C1"/>
    <w:rsid w:val="00FB5AF1"/>
    <w:rsid w:val="00FB5D1C"/>
    <w:rsid w:val="00FB5D7E"/>
    <w:rsid w:val="00FB5DC0"/>
    <w:rsid w:val="00FB5FAC"/>
    <w:rsid w:val="00FB62FB"/>
    <w:rsid w:val="00FB63DB"/>
    <w:rsid w:val="00FB647E"/>
    <w:rsid w:val="00FB6B4C"/>
    <w:rsid w:val="00FB6E09"/>
    <w:rsid w:val="00FB7129"/>
    <w:rsid w:val="00FB7141"/>
    <w:rsid w:val="00FB7146"/>
    <w:rsid w:val="00FB72E1"/>
    <w:rsid w:val="00FB7764"/>
    <w:rsid w:val="00FB781B"/>
    <w:rsid w:val="00FB7A71"/>
    <w:rsid w:val="00FB7AD6"/>
    <w:rsid w:val="00FB7E02"/>
    <w:rsid w:val="00FC0015"/>
    <w:rsid w:val="00FC07A9"/>
    <w:rsid w:val="00FC0E93"/>
    <w:rsid w:val="00FC0EC4"/>
    <w:rsid w:val="00FC11A8"/>
    <w:rsid w:val="00FC1244"/>
    <w:rsid w:val="00FC1343"/>
    <w:rsid w:val="00FC15EE"/>
    <w:rsid w:val="00FC1859"/>
    <w:rsid w:val="00FC1A39"/>
    <w:rsid w:val="00FC1BEC"/>
    <w:rsid w:val="00FC1C03"/>
    <w:rsid w:val="00FC1C1F"/>
    <w:rsid w:val="00FC24CC"/>
    <w:rsid w:val="00FC26C2"/>
    <w:rsid w:val="00FC273E"/>
    <w:rsid w:val="00FC2F10"/>
    <w:rsid w:val="00FC350C"/>
    <w:rsid w:val="00FC3560"/>
    <w:rsid w:val="00FC35E4"/>
    <w:rsid w:val="00FC3EC9"/>
    <w:rsid w:val="00FC3F88"/>
    <w:rsid w:val="00FC42C8"/>
    <w:rsid w:val="00FC45B1"/>
    <w:rsid w:val="00FC4696"/>
    <w:rsid w:val="00FC477C"/>
    <w:rsid w:val="00FC483F"/>
    <w:rsid w:val="00FC4984"/>
    <w:rsid w:val="00FC4A1B"/>
    <w:rsid w:val="00FC4F8B"/>
    <w:rsid w:val="00FC5003"/>
    <w:rsid w:val="00FC531B"/>
    <w:rsid w:val="00FC5521"/>
    <w:rsid w:val="00FC5569"/>
    <w:rsid w:val="00FC5675"/>
    <w:rsid w:val="00FC5A2D"/>
    <w:rsid w:val="00FC5FB6"/>
    <w:rsid w:val="00FC6098"/>
    <w:rsid w:val="00FC616D"/>
    <w:rsid w:val="00FC61B2"/>
    <w:rsid w:val="00FC6444"/>
    <w:rsid w:val="00FC658C"/>
    <w:rsid w:val="00FC6B10"/>
    <w:rsid w:val="00FC6BFE"/>
    <w:rsid w:val="00FC701D"/>
    <w:rsid w:val="00FC73BD"/>
    <w:rsid w:val="00FC75E6"/>
    <w:rsid w:val="00FC7612"/>
    <w:rsid w:val="00FC7761"/>
    <w:rsid w:val="00FC77D2"/>
    <w:rsid w:val="00FC7843"/>
    <w:rsid w:val="00FC7ADB"/>
    <w:rsid w:val="00FC7E05"/>
    <w:rsid w:val="00FC7E98"/>
    <w:rsid w:val="00FD008A"/>
    <w:rsid w:val="00FD05B0"/>
    <w:rsid w:val="00FD07A6"/>
    <w:rsid w:val="00FD0968"/>
    <w:rsid w:val="00FD09D7"/>
    <w:rsid w:val="00FD09FF"/>
    <w:rsid w:val="00FD0D26"/>
    <w:rsid w:val="00FD1088"/>
    <w:rsid w:val="00FD118D"/>
    <w:rsid w:val="00FD1897"/>
    <w:rsid w:val="00FD1966"/>
    <w:rsid w:val="00FD1AA7"/>
    <w:rsid w:val="00FD1C19"/>
    <w:rsid w:val="00FD1D6B"/>
    <w:rsid w:val="00FD1FBE"/>
    <w:rsid w:val="00FD2207"/>
    <w:rsid w:val="00FD232D"/>
    <w:rsid w:val="00FD25FC"/>
    <w:rsid w:val="00FD269D"/>
    <w:rsid w:val="00FD2DBF"/>
    <w:rsid w:val="00FD3094"/>
    <w:rsid w:val="00FD31E6"/>
    <w:rsid w:val="00FD3391"/>
    <w:rsid w:val="00FD34BD"/>
    <w:rsid w:val="00FD34D8"/>
    <w:rsid w:val="00FD3548"/>
    <w:rsid w:val="00FD3603"/>
    <w:rsid w:val="00FD3722"/>
    <w:rsid w:val="00FD38FC"/>
    <w:rsid w:val="00FD39CC"/>
    <w:rsid w:val="00FD3C30"/>
    <w:rsid w:val="00FD3D17"/>
    <w:rsid w:val="00FD3E67"/>
    <w:rsid w:val="00FD4065"/>
    <w:rsid w:val="00FD4101"/>
    <w:rsid w:val="00FD4235"/>
    <w:rsid w:val="00FD4312"/>
    <w:rsid w:val="00FD461A"/>
    <w:rsid w:val="00FD493F"/>
    <w:rsid w:val="00FD5007"/>
    <w:rsid w:val="00FD5068"/>
    <w:rsid w:val="00FD5157"/>
    <w:rsid w:val="00FD516C"/>
    <w:rsid w:val="00FD53BB"/>
    <w:rsid w:val="00FD542C"/>
    <w:rsid w:val="00FD5631"/>
    <w:rsid w:val="00FD56D1"/>
    <w:rsid w:val="00FD5808"/>
    <w:rsid w:val="00FD5F11"/>
    <w:rsid w:val="00FD6583"/>
    <w:rsid w:val="00FD6B32"/>
    <w:rsid w:val="00FD6E01"/>
    <w:rsid w:val="00FD72CC"/>
    <w:rsid w:val="00FD77C6"/>
    <w:rsid w:val="00FD7802"/>
    <w:rsid w:val="00FD7814"/>
    <w:rsid w:val="00FD7952"/>
    <w:rsid w:val="00FD79C7"/>
    <w:rsid w:val="00FD7A04"/>
    <w:rsid w:val="00FD7A0F"/>
    <w:rsid w:val="00FD7AEA"/>
    <w:rsid w:val="00FD7F2F"/>
    <w:rsid w:val="00FE04ED"/>
    <w:rsid w:val="00FE0D64"/>
    <w:rsid w:val="00FE0DFE"/>
    <w:rsid w:val="00FE0ECC"/>
    <w:rsid w:val="00FE0F1F"/>
    <w:rsid w:val="00FE0FA6"/>
    <w:rsid w:val="00FE1284"/>
    <w:rsid w:val="00FE16FB"/>
    <w:rsid w:val="00FE183A"/>
    <w:rsid w:val="00FE18C5"/>
    <w:rsid w:val="00FE1BD4"/>
    <w:rsid w:val="00FE1F2A"/>
    <w:rsid w:val="00FE1F87"/>
    <w:rsid w:val="00FE212D"/>
    <w:rsid w:val="00FE224D"/>
    <w:rsid w:val="00FE24BA"/>
    <w:rsid w:val="00FE2506"/>
    <w:rsid w:val="00FE2901"/>
    <w:rsid w:val="00FE29C2"/>
    <w:rsid w:val="00FE2AD4"/>
    <w:rsid w:val="00FE2C95"/>
    <w:rsid w:val="00FE33B6"/>
    <w:rsid w:val="00FE354C"/>
    <w:rsid w:val="00FE3A0D"/>
    <w:rsid w:val="00FE3BE6"/>
    <w:rsid w:val="00FE4164"/>
    <w:rsid w:val="00FE41F1"/>
    <w:rsid w:val="00FE436E"/>
    <w:rsid w:val="00FE43F3"/>
    <w:rsid w:val="00FE4476"/>
    <w:rsid w:val="00FE44BE"/>
    <w:rsid w:val="00FE4672"/>
    <w:rsid w:val="00FE46C4"/>
    <w:rsid w:val="00FE4A3C"/>
    <w:rsid w:val="00FE4A9F"/>
    <w:rsid w:val="00FE4EB8"/>
    <w:rsid w:val="00FE4F65"/>
    <w:rsid w:val="00FE4FEC"/>
    <w:rsid w:val="00FE514E"/>
    <w:rsid w:val="00FE5533"/>
    <w:rsid w:val="00FE5636"/>
    <w:rsid w:val="00FE56DE"/>
    <w:rsid w:val="00FE5894"/>
    <w:rsid w:val="00FE5BDC"/>
    <w:rsid w:val="00FE5CD9"/>
    <w:rsid w:val="00FE5DA7"/>
    <w:rsid w:val="00FE5E39"/>
    <w:rsid w:val="00FE650A"/>
    <w:rsid w:val="00FE6561"/>
    <w:rsid w:val="00FE65E8"/>
    <w:rsid w:val="00FE6773"/>
    <w:rsid w:val="00FE69F5"/>
    <w:rsid w:val="00FE6B89"/>
    <w:rsid w:val="00FE6B9F"/>
    <w:rsid w:val="00FE6FCE"/>
    <w:rsid w:val="00FE7287"/>
    <w:rsid w:val="00FE7578"/>
    <w:rsid w:val="00FE7672"/>
    <w:rsid w:val="00FE7AE4"/>
    <w:rsid w:val="00FE7C8F"/>
    <w:rsid w:val="00FE7CC4"/>
    <w:rsid w:val="00FE7D6D"/>
    <w:rsid w:val="00FF0542"/>
    <w:rsid w:val="00FF0555"/>
    <w:rsid w:val="00FF06BA"/>
    <w:rsid w:val="00FF0842"/>
    <w:rsid w:val="00FF0D0A"/>
    <w:rsid w:val="00FF0EF1"/>
    <w:rsid w:val="00FF12C9"/>
    <w:rsid w:val="00FF14FD"/>
    <w:rsid w:val="00FF17FE"/>
    <w:rsid w:val="00FF186E"/>
    <w:rsid w:val="00FF1929"/>
    <w:rsid w:val="00FF19AE"/>
    <w:rsid w:val="00FF1B3A"/>
    <w:rsid w:val="00FF1C48"/>
    <w:rsid w:val="00FF1E52"/>
    <w:rsid w:val="00FF1F17"/>
    <w:rsid w:val="00FF1F62"/>
    <w:rsid w:val="00FF1FA7"/>
    <w:rsid w:val="00FF221F"/>
    <w:rsid w:val="00FF256F"/>
    <w:rsid w:val="00FF25EE"/>
    <w:rsid w:val="00FF2A68"/>
    <w:rsid w:val="00FF2C05"/>
    <w:rsid w:val="00FF2FCA"/>
    <w:rsid w:val="00FF30C2"/>
    <w:rsid w:val="00FF345E"/>
    <w:rsid w:val="00FF34BA"/>
    <w:rsid w:val="00FF3565"/>
    <w:rsid w:val="00FF3920"/>
    <w:rsid w:val="00FF39B2"/>
    <w:rsid w:val="00FF39E9"/>
    <w:rsid w:val="00FF404A"/>
    <w:rsid w:val="00FF4297"/>
    <w:rsid w:val="00FF4848"/>
    <w:rsid w:val="00FF4EBB"/>
    <w:rsid w:val="00FF5023"/>
    <w:rsid w:val="00FF50EF"/>
    <w:rsid w:val="00FF5363"/>
    <w:rsid w:val="00FF551C"/>
    <w:rsid w:val="00FF5706"/>
    <w:rsid w:val="00FF59EF"/>
    <w:rsid w:val="00FF5ABB"/>
    <w:rsid w:val="00FF5AC7"/>
    <w:rsid w:val="00FF5C44"/>
    <w:rsid w:val="00FF5CF1"/>
    <w:rsid w:val="00FF5DC0"/>
    <w:rsid w:val="00FF6099"/>
    <w:rsid w:val="00FF60EB"/>
    <w:rsid w:val="00FF624D"/>
    <w:rsid w:val="00FF6306"/>
    <w:rsid w:val="00FF631A"/>
    <w:rsid w:val="00FF6354"/>
    <w:rsid w:val="00FF64F0"/>
    <w:rsid w:val="00FF6663"/>
    <w:rsid w:val="00FF66DC"/>
    <w:rsid w:val="00FF67FE"/>
    <w:rsid w:val="00FF6911"/>
    <w:rsid w:val="00FF6A67"/>
    <w:rsid w:val="00FF6AFE"/>
    <w:rsid w:val="00FF6BC0"/>
    <w:rsid w:val="00FF6E9D"/>
    <w:rsid w:val="00FF7080"/>
    <w:rsid w:val="00FF7418"/>
    <w:rsid w:val="00FF7621"/>
    <w:rsid w:val="00FF76CF"/>
    <w:rsid w:val="00FF777E"/>
    <w:rsid w:val="00FF783E"/>
    <w:rsid w:val="00FF78CC"/>
    <w:rsid w:val="00FF7B84"/>
    <w:rsid w:val="00FF7CD8"/>
    <w:rsid w:val="00FF7D48"/>
    <w:rsid w:val="00FF7EAB"/>
    <w:rsid w:val="0114C200"/>
    <w:rsid w:val="01161088"/>
    <w:rsid w:val="017A991C"/>
    <w:rsid w:val="01874558"/>
    <w:rsid w:val="01971814"/>
    <w:rsid w:val="019798F1"/>
    <w:rsid w:val="019D1E4E"/>
    <w:rsid w:val="01B97CFD"/>
    <w:rsid w:val="01BE26DC"/>
    <w:rsid w:val="01C43E8D"/>
    <w:rsid w:val="020F136E"/>
    <w:rsid w:val="02250D70"/>
    <w:rsid w:val="02385F19"/>
    <w:rsid w:val="024E4670"/>
    <w:rsid w:val="027F4B8C"/>
    <w:rsid w:val="02A8BC46"/>
    <w:rsid w:val="02BF6211"/>
    <w:rsid w:val="02D8525A"/>
    <w:rsid w:val="02E59383"/>
    <w:rsid w:val="030CCEE4"/>
    <w:rsid w:val="031602EB"/>
    <w:rsid w:val="031D6F78"/>
    <w:rsid w:val="03590D83"/>
    <w:rsid w:val="0377FA27"/>
    <w:rsid w:val="03883F59"/>
    <w:rsid w:val="03B0C124"/>
    <w:rsid w:val="03D377C8"/>
    <w:rsid w:val="03E84793"/>
    <w:rsid w:val="04276D56"/>
    <w:rsid w:val="04300CD7"/>
    <w:rsid w:val="04317272"/>
    <w:rsid w:val="044CDF1B"/>
    <w:rsid w:val="04655479"/>
    <w:rsid w:val="04676BA9"/>
    <w:rsid w:val="04971E8F"/>
    <w:rsid w:val="04C3A598"/>
    <w:rsid w:val="04D9EB74"/>
    <w:rsid w:val="04E5687A"/>
    <w:rsid w:val="04F769ED"/>
    <w:rsid w:val="0501AEED"/>
    <w:rsid w:val="051FD84A"/>
    <w:rsid w:val="0538ACFA"/>
    <w:rsid w:val="053DE8CC"/>
    <w:rsid w:val="056C5370"/>
    <w:rsid w:val="056C816C"/>
    <w:rsid w:val="05878FF9"/>
    <w:rsid w:val="0599DE29"/>
    <w:rsid w:val="05D5C6D6"/>
    <w:rsid w:val="05D874CD"/>
    <w:rsid w:val="06038EA1"/>
    <w:rsid w:val="062E8F0E"/>
    <w:rsid w:val="0647440A"/>
    <w:rsid w:val="065A80D8"/>
    <w:rsid w:val="06611C38"/>
    <w:rsid w:val="068140C1"/>
    <w:rsid w:val="068169F9"/>
    <w:rsid w:val="06A4FF34"/>
    <w:rsid w:val="06AD1DC7"/>
    <w:rsid w:val="06EECE87"/>
    <w:rsid w:val="06EF96DF"/>
    <w:rsid w:val="07210375"/>
    <w:rsid w:val="072EAAD7"/>
    <w:rsid w:val="074C763C"/>
    <w:rsid w:val="0756FFCC"/>
    <w:rsid w:val="07BCA281"/>
    <w:rsid w:val="07D95226"/>
    <w:rsid w:val="0801A47D"/>
    <w:rsid w:val="080859C7"/>
    <w:rsid w:val="081415FA"/>
    <w:rsid w:val="083DCEDC"/>
    <w:rsid w:val="08491B88"/>
    <w:rsid w:val="086074E1"/>
    <w:rsid w:val="086118C0"/>
    <w:rsid w:val="086CA3DA"/>
    <w:rsid w:val="087DC590"/>
    <w:rsid w:val="089AEC6E"/>
    <w:rsid w:val="08A1A4DD"/>
    <w:rsid w:val="08A45F97"/>
    <w:rsid w:val="08BBCA68"/>
    <w:rsid w:val="08C6057F"/>
    <w:rsid w:val="08CEBDB3"/>
    <w:rsid w:val="08D7D339"/>
    <w:rsid w:val="08DA4000"/>
    <w:rsid w:val="08E46625"/>
    <w:rsid w:val="0921A52A"/>
    <w:rsid w:val="09273CD9"/>
    <w:rsid w:val="092EC956"/>
    <w:rsid w:val="0940AAD6"/>
    <w:rsid w:val="094C02D0"/>
    <w:rsid w:val="094F3E70"/>
    <w:rsid w:val="0953ED62"/>
    <w:rsid w:val="09581865"/>
    <w:rsid w:val="0968F081"/>
    <w:rsid w:val="09701EF8"/>
    <w:rsid w:val="0986E571"/>
    <w:rsid w:val="0989628C"/>
    <w:rsid w:val="0994355F"/>
    <w:rsid w:val="09AAC9BA"/>
    <w:rsid w:val="09DE03FA"/>
    <w:rsid w:val="09DFBB94"/>
    <w:rsid w:val="09E338DE"/>
    <w:rsid w:val="09FA64CA"/>
    <w:rsid w:val="0A21AEE6"/>
    <w:rsid w:val="0A3DFA5F"/>
    <w:rsid w:val="0A404EFF"/>
    <w:rsid w:val="0A63CBC0"/>
    <w:rsid w:val="0A693938"/>
    <w:rsid w:val="0A70893B"/>
    <w:rsid w:val="0A8C49A4"/>
    <w:rsid w:val="0AA610CB"/>
    <w:rsid w:val="0AB5DB29"/>
    <w:rsid w:val="0AB6E68B"/>
    <w:rsid w:val="0AD8AEDC"/>
    <w:rsid w:val="0ADE4A99"/>
    <w:rsid w:val="0AF200FC"/>
    <w:rsid w:val="0AF45606"/>
    <w:rsid w:val="0B0322F9"/>
    <w:rsid w:val="0B0A699B"/>
    <w:rsid w:val="0B10F2E8"/>
    <w:rsid w:val="0B7EEB20"/>
    <w:rsid w:val="0B82486A"/>
    <w:rsid w:val="0BB2C94A"/>
    <w:rsid w:val="0BB46779"/>
    <w:rsid w:val="0BB8CE3D"/>
    <w:rsid w:val="0BBD2F36"/>
    <w:rsid w:val="0BCA8FE6"/>
    <w:rsid w:val="0BCEFB34"/>
    <w:rsid w:val="0BD613D9"/>
    <w:rsid w:val="0BDB6CD4"/>
    <w:rsid w:val="0BEC2601"/>
    <w:rsid w:val="0C020AA4"/>
    <w:rsid w:val="0C1B0AC8"/>
    <w:rsid w:val="0C301AE0"/>
    <w:rsid w:val="0C32EF99"/>
    <w:rsid w:val="0C33ECA9"/>
    <w:rsid w:val="0C3ABDEF"/>
    <w:rsid w:val="0C53AFA1"/>
    <w:rsid w:val="0C7F1D66"/>
    <w:rsid w:val="0C98B250"/>
    <w:rsid w:val="0CBF7901"/>
    <w:rsid w:val="0CCF85E3"/>
    <w:rsid w:val="0CD4F0D3"/>
    <w:rsid w:val="0CE18AAA"/>
    <w:rsid w:val="0CED30AC"/>
    <w:rsid w:val="0D1A4CD9"/>
    <w:rsid w:val="0D351F25"/>
    <w:rsid w:val="0D4A0072"/>
    <w:rsid w:val="0D4EA809"/>
    <w:rsid w:val="0D649405"/>
    <w:rsid w:val="0D73C1E6"/>
    <w:rsid w:val="0D74D4D1"/>
    <w:rsid w:val="0D7FAD41"/>
    <w:rsid w:val="0D8781DF"/>
    <w:rsid w:val="0DAC346F"/>
    <w:rsid w:val="0DB4821E"/>
    <w:rsid w:val="0DC9A997"/>
    <w:rsid w:val="0DE4D4CA"/>
    <w:rsid w:val="0DE85958"/>
    <w:rsid w:val="0DFC03EE"/>
    <w:rsid w:val="0E1569B4"/>
    <w:rsid w:val="0E2A9507"/>
    <w:rsid w:val="0E2D6335"/>
    <w:rsid w:val="0E332B7D"/>
    <w:rsid w:val="0E4325EC"/>
    <w:rsid w:val="0E487CC4"/>
    <w:rsid w:val="0E5AF75B"/>
    <w:rsid w:val="0E5EEDC3"/>
    <w:rsid w:val="0E7FE14F"/>
    <w:rsid w:val="0E85E384"/>
    <w:rsid w:val="0E8C54DD"/>
    <w:rsid w:val="0EA78D2D"/>
    <w:rsid w:val="0ED61A85"/>
    <w:rsid w:val="0EDABF65"/>
    <w:rsid w:val="0EE7D600"/>
    <w:rsid w:val="0EFA97C5"/>
    <w:rsid w:val="0EFB15D7"/>
    <w:rsid w:val="0F0459B2"/>
    <w:rsid w:val="0F131E06"/>
    <w:rsid w:val="0F16F8BF"/>
    <w:rsid w:val="0F48F907"/>
    <w:rsid w:val="0F57BA53"/>
    <w:rsid w:val="0F69A7DD"/>
    <w:rsid w:val="0F9DAD05"/>
    <w:rsid w:val="0FA89D86"/>
    <w:rsid w:val="0FB11F6E"/>
    <w:rsid w:val="0FB9DE17"/>
    <w:rsid w:val="0FE61FBF"/>
    <w:rsid w:val="0FEACB9F"/>
    <w:rsid w:val="0FEB06F6"/>
    <w:rsid w:val="0FF97BC0"/>
    <w:rsid w:val="10020224"/>
    <w:rsid w:val="10094882"/>
    <w:rsid w:val="10243798"/>
    <w:rsid w:val="104A87E8"/>
    <w:rsid w:val="104B66BF"/>
    <w:rsid w:val="106071AB"/>
    <w:rsid w:val="1071782D"/>
    <w:rsid w:val="1078BAFC"/>
    <w:rsid w:val="10966826"/>
    <w:rsid w:val="10993D2E"/>
    <w:rsid w:val="10AC0DF4"/>
    <w:rsid w:val="10D04B5C"/>
    <w:rsid w:val="110D979A"/>
    <w:rsid w:val="11335AE1"/>
    <w:rsid w:val="11352387"/>
    <w:rsid w:val="1177B96F"/>
    <w:rsid w:val="117F0F44"/>
    <w:rsid w:val="117F8C0B"/>
    <w:rsid w:val="11C3D64F"/>
    <w:rsid w:val="11D82285"/>
    <w:rsid w:val="11FA00A5"/>
    <w:rsid w:val="122C7ED2"/>
    <w:rsid w:val="1235D1AE"/>
    <w:rsid w:val="12493EAE"/>
    <w:rsid w:val="125FBCF8"/>
    <w:rsid w:val="12685CD1"/>
    <w:rsid w:val="126C6E56"/>
    <w:rsid w:val="12766E5F"/>
    <w:rsid w:val="12AB3521"/>
    <w:rsid w:val="12B8B409"/>
    <w:rsid w:val="12C55085"/>
    <w:rsid w:val="12E7ABE7"/>
    <w:rsid w:val="12EEAE1B"/>
    <w:rsid w:val="1333DFAF"/>
    <w:rsid w:val="13435F46"/>
    <w:rsid w:val="135954A7"/>
    <w:rsid w:val="137F0136"/>
    <w:rsid w:val="138BC2CE"/>
    <w:rsid w:val="138BCE2F"/>
    <w:rsid w:val="13C3FC68"/>
    <w:rsid w:val="140FC7C0"/>
    <w:rsid w:val="141D4930"/>
    <w:rsid w:val="146A9DF3"/>
    <w:rsid w:val="1470E11B"/>
    <w:rsid w:val="147DA76C"/>
    <w:rsid w:val="148A2F4B"/>
    <w:rsid w:val="14988DEF"/>
    <w:rsid w:val="149CA4A5"/>
    <w:rsid w:val="14B1A4E0"/>
    <w:rsid w:val="14C78E4F"/>
    <w:rsid w:val="14DCAF81"/>
    <w:rsid w:val="15099F86"/>
    <w:rsid w:val="150B748B"/>
    <w:rsid w:val="151923B8"/>
    <w:rsid w:val="151C6F56"/>
    <w:rsid w:val="15273800"/>
    <w:rsid w:val="152A28F0"/>
    <w:rsid w:val="15368B0A"/>
    <w:rsid w:val="156FE76B"/>
    <w:rsid w:val="1575339D"/>
    <w:rsid w:val="1580501E"/>
    <w:rsid w:val="1591EFAE"/>
    <w:rsid w:val="15B340AF"/>
    <w:rsid w:val="15B7DC5F"/>
    <w:rsid w:val="15BA6FC2"/>
    <w:rsid w:val="15C2B65C"/>
    <w:rsid w:val="15C65EAD"/>
    <w:rsid w:val="15E472DC"/>
    <w:rsid w:val="15E909F4"/>
    <w:rsid w:val="15F7A9DF"/>
    <w:rsid w:val="16045E42"/>
    <w:rsid w:val="160A91A4"/>
    <w:rsid w:val="16217109"/>
    <w:rsid w:val="1633B274"/>
    <w:rsid w:val="1636548F"/>
    <w:rsid w:val="1643D1CF"/>
    <w:rsid w:val="16524E98"/>
    <w:rsid w:val="1653C777"/>
    <w:rsid w:val="165D7677"/>
    <w:rsid w:val="167B0E15"/>
    <w:rsid w:val="1684D133"/>
    <w:rsid w:val="16A66E82"/>
    <w:rsid w:val="16C8E220"/>
    <w:rsid w:val="16E50A68"/>
    <w:rsid w:val="16F435E3"/>
    <w:rsid w:val="16F8806E"/>
    <w:rsid w:val="170C1F30"/>
    <w:rsid w:val="17149B66"/>
    <w:rsid w:val="1755EDFA"/>
    <w:rsid w:val="1771A082"/>
    <w:rsid w:val="17764D59"/>
    <w:rsid w:val="179462CD"/>
    <w:rsid w:val="17B81481"/>
    <w:rsid w:val="17C15AC3"/>
    <w:rsid w:val="17C55057"/>
    <w:rsid w:val="17C6F33F"/>
    <w:rsid w:val="17DA8D4F"/>
    <w:rsid w:val="18041911"/>
    <w:rsid w:val="182F6623"/>
    <w:rsid w:val="183DA706"/>
    <w:rsid w:val="1846F49B"/>
    <w:rsid w:val="188A78CC"/>
    <w:rsid w:val="188CB0FE"/>
    <w:rsid w:val="18A72548"/>
    <w:rsid w:val="18ACD45F"/>
    <w:rsid w:val="18C1806F"/>
    <w:rsid w:val="18EED9D1"/>
    <w:rsid w:val="1916B411"/>
    <w:rsid w:val="1923F174"/>
    <w:rsid w:val="1936C35E"/>
    <w:rsid w:val="193C37B5"/>
    <w:rsid w:val="1947B599"/>
    <w:rsid w:val="1948CF2A"/>
    <w:rsid w:val="195ADEE2"/>
    <w:rsid w:val="198519DD"/>
    <w:rsid w:val="19995B0F"/>
    <w:rsid w:val="19A2BE1B"/>
    <w:rsid w:val="19BC5732"/>
    <w:rsid w:val="19E1CCD0"/>
    <w:rsid w:val="19E48C24"/>
    <w:rsid w:val="19F8D943"/>
    <w:rsid w:val="1A028819"/>
    <w:rsid w:val="1A1C5DBD"/>
    <w:rsid w:val="1A2C4EC2"/>
    <w:rsid w:val="1A389988"/>
    <w:rsid w:val="1A3CA4FA"/>
    <w:rsid w:val="1A80D5F7"/>
    <w:rsid w:val="1AB0FA0E"/>
    <w:rsid w:val="1AC0F95A"/>
    <w:rsid w:val="1AC2C057"/>
    <w:rsid w:val="1ACCA244"/>
    <w:rsid w:val="1AD87E6E"/>
    <w:rsid w:val="1B0C82B4"/>
    <w:rsid w:val="1B4BAF33"/>
    <w:rsid w:val="1B53DC0D"/>
    <w:rsid w:val="1B64A5B4"/>
    <w:rsid w:val="1B6F0C6C"/>
    <w:rsid w:val="1B7225EC"/>
    <w:rsid w:val="1B8E34E1"/>
    <w:rsid w:val="1B9ECD9A"/>
    <w:rsid w:val="1BCED31C"/>
    <w:rsid w:val="1BD91ACD"/>
    <w:rsid w:val="1BD9CDDC"/>
    <w:rsid w:val="1BDFD09C"/>
    <w:rsid w:val="1BE37217"/>
    <w:rsid w:val="1BF8D726"/>
    <w:rsid w:val="1C008878"/>
    <w:rsid w:val="1C06EFEA"/>
    <w:rsid w:val="1C08C39C"/>
    <w:rsid w:val="1C361A81"/>
    <w:rsid w:val="1C3F2E28"/>
    <w:rsid w:val="1C5A3A9D"/>
    <w:rsid w:val="1C71EF5A"/>
    <w:rsid w:val="1CAD9F3D"/>
    <w:rsid w:val="1CB816CE"/>
    <w:rsid w:val="1CE1288B"/>
    <w:rsid w:val="1D16B0A3"/>
    <w:rsid w:val="1D4C070E"/>
    <w:rsid w:val="1D5C63AA"/>
    <w:rsid w:val="1D75A098"/>
    <w:rsid w:val="1D7E65FA"/>
    <w:rsid w:val="1D8213B7"/>
    <w:rsid w:val="1DD20526"/>
    <w:rsid w:val="1E08226F"/>
    <w:rsid w:val="1E40C13D"/>
    <w:rsid w:val="1E494D8D"/>
    <w:rsid w:val="1E5F1BF1"/>
    <w:rsid w:val="1E65E102"/>
    <w:rsid w:val="1E94AF42"/>
    <w:rsid w:val="1E97C6D5"/>
    <w:rsid w:val="1E9AE6A6"/>
    <w:rsid w:val="1EA35C6C"/>
    <w:rsid w:val="1ECFB43C"/>
    <w:rsid w:val="1ED19449"/>
    <w:rsid w:val="1ED93695"/>
    <w:rsid w:val="1F149F83"/>
    <w:rsid w:val="1F162B3B"/>
    <w:rsid w:val="1F1866F0"/>
    <w:rsid w:val="1F1B5EF7"/>
    <w:rsid w:val="1F2729F8"/>
    <w:rsid w:val="1F2F8743"/>
    <w:rsid w:val="1F589B34"/>
    <w:rsid w:val="1F7911BE"/>
    <w:rsid w:val="1F9956C0"/>
    <w:rsid w:val="1FDC7AED"/>
    <w:rsid w:val="1FF6EC01"/>
    <w:rsid w:val="2000A5F0"/>
    <w:rsid w:val="201819A8"/>
    <w:rsid w:val="202505AA"/>
    <w:rsid w:val="2037FA95"/>
    <w:rsid w:val="2070207B"/>
    <w:rsid w:val="207B167E"/>
    <w:rsid w:val="20838A7D"/>
    <w:rsid w:val="208E5179"/>
    <w:rsid w:val="20B59472"/>
    <w:rsid w:val="20B852B8"/>
    <w:rsid w:val="20F79929"/>
    <w:rsid w:val="20FEAB68"/>
    <w:rsid w:val="21196E47"/>
    <w:rsid w:val="21346289"/>
    <w:rsid w:val="2149EFBD"/>
    <w:rsid w:val="217F588C"/>
    <w:rsid w:val="21864251"/>
    <w:rsid w:val="21A9C9AF"/>
    <w:rsid w:val="21AB59C0"/>
    <w:rsid w:val="21B8A41B"/>
    <w:rsid w:val="21BF7FE1"/>
    <w:rsid w:val="21C65D88"/>
    <w:rsid w:val="21EA96E8"/>
    <w:rsid w:val="22275868"/>
    <w:rsid w:val="2235B160"/>
    <w:rsid w:val="223C5C7D"/>
    <w:rsid w:val="2246B7A7"/>
    <w:rsid w:val="226BC0CA"/>
    <w:rsid w:val="227BA165"/>
    <w:rsid w:val="2291D5B2"/>
    <w:rsid w:val="2294E039"/>
    <w:rsid w:val="2299E451"/>
    <w:rsid w:val="22A3329D"/>
    <w:rsid w:val="22ADA36B"/>
    <w:rsid w:val="22BAC519"/>
    <w:rsid w:val="22C60216"/>
    <w:rsid w:val="22DD1F70"/>
    <w:rsid w:val="2302031E"/>
    <w:rsid w:val="231EFB2F"/>
    <w:rsid w:val="23325FDE"/>
    <w:rsid w:val="238C0F31"/>
    <w:rsid w:val="23BAD69C"/>
    <w:rsid w:val="23D18A9A"/>
    <w:rsid w:val="23EEBDB8"/>
    <w:rsid w:val="241CEA80"/>
    <w:rsid w:val="2422EE7B"/>
    <w:rsid w:val="24231D46"/>
    <w:rsid w:val="242321C0"/>
    <w:rsid w:val="243CCFC9"/>
    <w:rsid w:val="244BBCCA"/>
    <w:rsid w:val="245129E1"/>
    <w:rsid w:val="2457D051"/>
    <w:rsid w:val="2470C6EC"/>
    <w:rsid w:val="2490E114"/>
    <w:rsid w:val="24B29050"/>
    <w:rsid w:val="24B5FA35"/>
    <w:rsid w:val="24C4FF65"/>
    <w:rsid w:val="24D29C56"/>
    <w:rsid w:val="24FA1C43"/>
    <w:rsid w:val="24FA5084"/>
    <w:rsid w:val="2511132A"/>
    <w:rsid w:val="25494F69"/>
    <w:rsid w:val="25727093"/>
    <w:rsid w:val="2574A13C"/>
    <w:rsid w:val="25B7C53E"/>
    <w:rsid w:val="25C78E4A"/>
    <w:rsid w:val="25E394CB"/>
    <w:rsid w:val="25E62F19"/>
    <w:rsid w:val="26193275"/>
    <w:rsid w:val="264F621E"/>
    <w:rsid w:val="26506A40"/>
    <w:rsid w:val="2651786D"/>
    <w:rsid w:val="2656268D"/>
    <w:rsid w:val="266A80BB"/>
    <w:rsid w:val="267AC171"/>
    <w:rsid w:val="26814DEB"/>
    <w:rsid w:val="268D8EE9"/>
    <w:rsid w:val="26A40BDD"/>
    <w:rsid w:val="26A489B7"/>
    <w:rsid w:val="26BF637D"/>
    <w:rsid w:val="26D301C8"/>
    <w:rsid w:val="26D71E9C"/>
    <w:rsid w:val="26D989B8"/>
    <w:rsid w:val="2716BF07"/>
    <w:rsid w:val="271A28CA"/>
    <w:rsid w:val="271F5D9B"/>
    <w:rsid w:val="2729087B"/>
    <w:rsid w:val="273E6D17"/>
    <w:rsid w:val="2743E017"/>
    <w:rsid w:val="275320F4"/>
    <w:rsid w:val="27548A0A"/>
    <w:rsid w:val="2755D9C9"/>
    <w:rsid w:val="2764D171"/>
    <w:rsid w:val="27749369"/>
    <w:rsid w:val="277F076D"/>
    <w:rsid w:val="278511BB"/>
    <w:rsid w:val="278C9351"/>
    <w:rsid w:val="27A8FE17"/>
    <w:rsid w:val="27ADF754"/>
    <w:rsid w:val="27BA1D30"/>
    <w:rsid w:val="27BB0520"/>
    <w:rsid w:val="27C75600"/>
    <w:rsid w:val="28088DED"/>
    <w:rsid w:val="280D6E31"/>
    <w:rsid w:val="281A62F6"/>
    <w:rsid w:val="28245015"/>
    <w:rsid w:val="283ADE56"/>
    <w:rsid w:val="2865F7A7"/>
    <w:rsid w:val="28677846"/>
    <w:rsid w:val="286F6BED"/>
    <w:rsid w:val="28971CD0"/>
    <w:rsid w:val="289921D5"/>
    <w:rsid w:val="28BD0E31"/>
    <w:rsid w:val="28D6C0D4"/>
    <w:rsid w:val="28D8100E"/>
    <w:rsid w:val="29015AEC"/>
    <w:rsid w:val="290331F8"/>
    <w:rsid w:val="2908CBC6"/>
    <w:rsid w:val="290BE66B"/>
    <w:rsid w:val="2955A2B7"/>
    <w:rsid w:val="295F9164"/>
    <w:rsid w:val="29654BE8"/>
    <w:rsid w:val="296C5D14"/>
    <w:rsid w:val="297F9C5E"/>
    <w:rsid w:val="29825590"/>
    <w:rsid w:val="2986B977"/>
    <w:rsid w:val="2989E695"/>
    <w:rsid w:val="29902F28"/>
    <w:rsid w:val="29AB04DE"/>
    <w:rsid w:val="29B9529F"/>
    <w:rsid w:val="2A06323F"/>
    <w:rsid w:val="2A08CD88"/>
    <w:rsid w:val="2A1E0848"/>
    <w:rsid w:val="2A2A6CC3"/>
    <w:rsid w:val="2A2AA9BC"/>
    <w:rsid w:val="2A3A9441"/>
    <w:rsid w:val="2A4A2D0F"/>
    <w:rsid w:val="2A84EB67"/>
    <w:rsid w:val="2A9345B9"/>
    <w:rsid w:val="2A947F41"/>
    <w:rsid w:val="2A9A07CA"/>
    <w:rsid w:val="2AA5C642"/>
    <w:rsid w:val="2AAAD5C3"/>
    <w:rsid w:val="2AC261D7"/>
    <w:rsid w:val="2ADAB5C0"/>
    <w:rsid w:val="2AE472DA"/>
    <w:rsid w:val="2AE9D5D5"/>
    <w:rsid w:val="2AECD80E"/>
    <w:rsid w:val="2AEED451"/>
    <w:rsid w:val="2AF27BC0"/>
    <w:rsid w:val="2AFAE34C"/>
    <w:rsid w:val="2B1FFF8A"/>
    <w:rsid w:val="2B63CA74"/>
    <w:rsid w:val="2B677BC8"/>
    <w:rsid w:val="2B9F14D7"/>
    <w:rsid w:val="2BA70A3B"/>
    <w:rsid w:val="2BAB5BDD"/>
    <w:rsid w:val="2BB40201"/>
    <w:rsid w:val="2BB4F164"/>
    <w:rsid w:val="2BD82072"/>
    <w:rsid w:val="2BFB0260"/>
    <w:rsid w:val="2C1BEF5C"/>
    <w:rsid w:val="2C449F82"/>
    <w:rsid w:val="2C524F25"/>
    <w:rsid w:val="2C8F8BFA"/>
    <w:rsid w:val="2C9731EC"/>
    <w:rsid w:val="2C9866B5"/>
    <w:rsid w:val="2CE5ACD7"/>
    <w:rsid w:val="2CF19197"/>
    <w:rsid w:val="2CF7EF60"/>
    <w:rsid w:val="2D09EC9A"/>
    <w:rsid w:val="2D235BE9"/>
    <w:rsid w:val="2D30E3DD"/>
    <w:rsid w:val="2D42D5C7"/>
    <w:rsid w:val="2D4AF361"/>
    <w:rsid w:val="2D564082"/>
    <w:rsid w:val="2D626265"/>
    <w:rsid w:val="2D6AD823"/>
    <w:rsid w:val="2D787153"/>
    <w:rsid w:val="2D8927B9"/>
    <w:rsid w:val="2DAE7C44"/>
    <w:rsid w:val="2DB25FFE"/>
    <w:rsid w:val="2DB6153D"/>
    <w:rsid w:val="2DC49036"/>
    <w:rsid w:val="2DC4BB3E"/>
    <w:rsid w:val="2DDF146D"/>
    <w:rsid w:val="2E08658A"/>
    <w:rsid w:val="2E10F7EB"/>
    <w:rsid w:val="2E111F29"/>
    <w:rsid w:val="2E188355"/>
    <w:rsid w:val="2E274206"/>
    <w:rsid w:val="2E322B39"/>
    <w:rsid w:val="2E34F439"/>
    <w:rsid w:val="2E3B5CE1"/>
    <w:rsid w:val="2E582D5D"/>
    <w:rsid w:val="2E5CBFD3"/>
    <w:rsid w:val="2E5FD8BE"/>
    <w:rsid w:val="2E64ADF2"/>
    <w:rsid w:val="2E8BFA74"/>
    <w:rsid w:val="2E9D354B"/>
    <w:rsid w:val="2EA7791F"/>
    <w:rsid w:val="2EDC557F"/>
    <w:rsid w:val="2F0211ED"/>
    <w:rsid w:val="2F282A50"/>
    <w:rsid w:val="2F2E7728"/>
    <w:rsid w:val="2F522582"/>
    <w:rsid w:val="2F5443B7"/>
    <w:rsid w:val="2F605C19"/>
    <w:rsid w:val="2F7181D3"/>
    <w:rsid w:val="2F8C042A"/>
    <w:rsid w:val="2F8CE4B5"/>
    <w:rsid w:val="2F9F3676"/>
    <w:rsid w:val="2FB9B468"/>
    <w:rsid w:val="2FBB2D2E"/>
    <w:rsid w:val="300FAA2A"/>
    <w:rsid w:val="303CC0A2"/>
    <w:rsid w:val="30534AFF"/>
    <w:rsid w:val="305430DF"/>
    <w:rsid w:val="305462B5"/>
    <w:rsid w:val="3055E46D"/>
    <w:rsid w:val="309B11C7"/>
    <w:rsid w:val="30A20C85"/>
    <w:rsid w:val="30AF12E5"/>
    <w:rsid w:val="30C0C87B"/>
    <w:rsid w:val="30C80670"/>
    <w:rsid w:val="3119720A"/>
    <w:rsid w:val="314E1CAC"/>
    <w:rsid w:val="315E7A68"/>
    <w:rsid w:val="315F45A6"/>
    <w:rsid w:val="317877BA"/>
    <w:rsid w:val="31C3EDE8"/>
    <w:rsid w:val="31D6B610"/>
    <w:rsid w:val="31DF8FB7"/>
    <w:rsid w:val="31FFBDDF"/>
    <w:rsid w:val="3213074D"/>
    <w:rsid w:val="321B7DA9"/>
    <w:rsid w:val="322AF40A"/>
    <w:rsid w:val="32352453"/>
    <w:rsid w:val="32387E52"/>
    <w:rsid w:val="324B5C59"/>
    <w:rsid w:val="3266EA05"/>
    <w:rsid w:val="3275441D"/>
    <w:rsid w:val="3280DD99"/>
    <w:rsid w:val="329F37D9"/>
    <w:rsid w:val="32A1AFC2"/>
    <w:rsid w:val="32BB593D"/>
    <w:rsid w:val="32FECD7E"/>
    <w:rsid w:val="330D1075"/>
    <w:rsid w:val="33119696"/>
    <w:rsid w:val="331816C8"/>
    <w:rsid w:val="334809A2"/>
    <w:rsid w:val="335DAFC7"/>
    <w:rsid w:val="337B59DB"/>
    <w:rsid w:val="33852F20"/>
    <w:rsid w:val="338D2138"/>
    <w:rsid w:val="33AE9A7F"/>
    <w:rsid w:val="33B92FF0"/>
    <w:rsid w:val="33CD22E3"/>
    <w:rsid w:val="33DC4F4E"/>
    <w:rsid w:val="33FE5D8A"/>
    <w:rsid w:val="34157B43"/>
    <w:rsid w:val="342606CD"/>
    <w:rsid w:val="3438C8F5"/>
    <w:rsid w:val="34449604"/>
    <w:rsid w:val="34658E0C"/>
    <w:rsid w:val="34882345"/>
    <w:rsid w:val="34952854"/>
    <w:rsid w:val="3496A5AA"/>
    <w:rsid w:val="349A6AE7"/>
    <w:rsid w:val="34B51619"/>
    <w:rsid w:val="34C15271"/>
    <w:rsid w:val="34C99BAF"/>
    <w:rsid w:val="34D6BE86"/>
    <w:rsid w:val="34DACF71"/>
    <w:rsid w:val="34E4F781"/>
    <w:rsid w:val="34EEF854"/>
    <w:rsid w:val="3544D305"/>
    <w:rsid w:val="354B5138"/>
    <w:rsid w:val="35734A4C"/>
    <w:rsid w:val="357CB136"/>
    <w:rsid w:val="3584C6FF"/>
    <w:rsid w:val="358C8981"/>
    <w:rsid w:val="358E60D2"/>
    <w:rsid w:val="359D57E4"/>
    <w:rsid w:val="35A70041"/>
    <w:rsid w:val="35D97DE4"/>
    <w:rsid w:val="35E6EEE0"/>
    <w:rsid w:val="35E9352D"/>
    <w:rsid w:val="35EC82FC"/>
    <w:rsid w:val="35EF9A7D"/>
    <w:rsid w:val="35F2A641"/>
    <w:rsid w:val="3616452A"/>
    <w:rsid w:val="362F9AFD"/>
    <w:rsid w:val="3634209E"/>
    <w:rsid w:val="36462F9B"/>
    <w:rsid w:val="3660A693"/>
    <w:rsid w:val="3668A93C"/>
    <w:rsid w:val="3678B605"/>
    <w:rsid w:val="369ECC3E"/>
    <w:rsid w:val="36AA4ACB"/>
    <w:rsid w:val="36B4B370"/>
    <w:rsid w:val="36D2822B"/>
    <w:rsid w:val="37486ADE"/>
    <w:rsid w:val="375256E5"/>
    <w:rsid w:val="3757D0E2"/>
    <w:rsid w:val="3785058E"/>
    <w:rsid w:val="3793F185"/>
    <w:rsid w:val="37A55B3A"/>
    <w:rsid w:val="37AB5754"/>
    <w:rsid w:val="37B5BAB8"/>
    <w:rsid w:val="37D27FFA"/>
    <w:rsid w:val="37E5CEEC"/>
    <w:rsid w:val="3810CBB3"/>
    <w:rsid w:val="381A6EFD"/>
    <w:rsid w:val="382EAA2A"/>
    <w:rsid w:val="38347131"/>
    <w:rsid w:val="3837A988"/>
    <w:rsid w:val="3838AC94"/>
    <w:rsid w:val="3842EB59"/>
    <w:rsid w:val="384B3F5B"/>
    <w:rsid w:val="3882591C"/>
    <w:rsid w:val="38877AE9"/>
    <w:rsid w:val="38BD2F3F"/>
    <w:rsid w:val="38D1940F"/>
    <w:rsid w:val="38F84EC8"/>
    <w:rsid w:val="3906D46D"/>
    <w:rsid w:val="390F4D7C"/>
    <w:rsid w:val="393E629C"/>
    <w:rsid w:val="3948FB80"/>
    <w:rsid w:val="396510F3"/>
    <w:rsid w:val="397028BF"/>
    <w:rsid w:val="39AEC628"/>
    <w:rsid w:val="39E88DC7"/>
    <w:rsid w:val="39EC4136"/>
    <w:rsid w:val="39EF1F7B"/>
    <w:rsid w:val="3A0A235D"/>
    <w:rsid w:val="3A1080EC"/>
    <w:rsid w:val="3A4F2D05"/>
    <w:rsid w:val="3A649357"/>
    <w:rsid w:val="3A6846F2"/>
    <w:rsid w:val="3A6ACBE4"/>
    <w:rsid w:val="3A749F8F"/>
    <w:rsid w:val="3A9926AE"/>
    <w:rsid w:val="3A9EC7D4"/>
    <w:rsid w:val="3AAB1DDD"/>
    <w:rsid w:val="3AAD85AE"/>
    <w:rsid w:val="3AB1E96D"/>
    <w:rsid w:val="3AB3254F"/>
    <w:rsid w:val="3AFE92B7"/>
    <w:rsid w:val="3B0740D3"/>
    <w:rsid w:val="3B11A753"/>
    <w:rsid w:val="3B135196"/>
    <w:rsid w:val="3B1B2B23"/>
    <w:rsid w:val="3B22EF0A"/>
    <w:rsid w:val="3B307ED2"/>
    <w:rsid w:val="3B4120FF"/>
    <w:rsid w:val="3B4C1A1C"/>
    <w:rsid w:val="3B65A60E"/>
    <w:rsid w:val="3B68F0A3"/>
    <w:rsid w:val="3BAE9E38"/>
    <w:rsid w:val="3BAFA245"/>
    <w:rsid w:val="3BD13FC7"/>
    <w:rsid w:val="3BE5777D"/>
    <w:rsid w:val="3BEEEE43"/>
    <w:rsid w:val="3BFDA256"/>
    <w:rsid w:val="3C0FB33F"/>
    <w:rsid w:val="3C276414"/>
    <w:rsid w:val="3C2E5D59"/>
    <w:rsid w:val="3C385205"/>
    <w:rsid w:val="3C4551CE"/>
    <w:rsid w:val="3C475880"/>
    <w:rsid w:val="3C7C38BE"/>
    <w:rsid w:val="3CB54580"/>
    <w:rsid w:val="3CDFB44C"/>
    <w:rsid w:val="3CF5F38E"/>
    <w:rsid w:val="3D216543"/>
    <w:rsid w:val="3D3A3524"/>
    <w:rsid w:val="3D412C37"/>
    <w:rsid w:val="3D4EF098"/>
    <w:rsid w:val="3D4EFD0B"/>
    <w:rsid w:val="3D742B4C"/>
    <w:rsid w:val="3D7A393D"/>
    <w:rsid w:val="3D8156B3"/>
    <w:rsid w:val="3D81F350"/>
    <w:rsid w:val="3D9C76EB"/>
    <w:rsid w:val="3D9FFAE2"/>
    <w:rsid w:val="3DAA7832"/>
    <w:rsid w:val="3DAD3C74"/>
    <w:rsid w:val="3DC41259"/>
    <w:rsid w:val="3DCF6A19"/>
    <w:rsid w:val="3DE3DCE9"/>
    <w:rsid w:val="3DF95BB6"/>
    <w:rsid w:val="3E187C27"/>
    <w:rsid w:val="3E1C9186"/>
    <w:rsid w:val="3E3601A2"/>
    <w:rsid w:val="3E4B4D33"/>
    <w:rsid w:val="3E661E5A"/>
    <w:rsid w:val="3E7D839D"/>
    <w:rsid w:val="3EDD9410"/>
    <w:rsid w:val="3EF58D7A"/>
    <w:rsid w:val="3F181B02"/>
    <w:rsid w:val="3F26D01E"/>
    <w:rsid w:val="3F2E459D"/>
    <w:rsid w:val="3F5D2FE9"/>
    <w:rsid w:val="3F6BF9DE"/>
    <w:rsid w:val="3F736A88"/>
    <w:rsid w:val="3F947F70"/>
    <w:rsid w:val="3FBD47C6"/>
    <w:rsid w:val="3FF0A1E1"/>
    <w:rsid w:val="4010187C"/>
    <w:rsid w:val="40227435"/>
    <w:rsid w:val="40239752"/>
    <w:rsid w:val="4029AD71"/>
    <w:rsid w:val="4039BC0F"/>
    <w:rsid w:val="40552DE3"/>
    <w:rsid w:val="408CBA3A"/>
    <w:rsid w:val="40B3B6E6"/>
    <w:rsid w:val="40B5C369"/>
    <w:rsid w:val="40C2F413"/>
    <w:rsid w:val="40DF46A9"/>
    <w:rsid w:val="40E33468"/>
    <w:rsid w:val="40EAECF4"/>
    <w:rsid w:val="4126AC9B"/>
    <w:rsid w:val="41271271"/>
    <w:rsid w:val="413558E8"/>
    <w:rsid w:val="413E8A39"/>
    <w:rsid w:val="414141BC"/>
    <w:rsid w:val="41740988"/>
    <w:rsid w:val="4189EB2A"/>
    <w:rsid w:val="41913B41"/>
    <w:rsid w:val="419E2204"/>
    <w:rsid w:val="419FD969"/>
    <w:rsid w:val="41A8A70E"/>
    <w:rsid w:val="41B44E3B"/>
    <w:rsid w:val="41BB9549"/>
    <w:rsid w:val="41CCB2AA"/>
    <w:rsid w:val="41E3C746"/>
    <w:rsid w:val="41E81CF8"/>
    <w:rsid w:val="41EB269D"/>
    <w:rsid w:val="421AED43"/>
    <w:rsid w:val="424ED435"/>
    <w:rsid w:val="42536E96"/>
    <w:rsid w:val="4253BB7D"/>
    <w:rsid w:val="425988A5"/>
    <w:rsid w:val="425E70E0"/>
    <w:rsid w:val="42756FED"/>
    <w:rsid w:val="428B68C9"/>
    <w:rsid w:val="42945061"/>
    <w:rsid w:val="42983902"/>
    <w:rsid w:val="429DEC0C"/>
    <w:rsid w:val="42DDFD19"/>
    <w:rsid w:val="42E2732E"/>
    <w:rsid w:val="42EEB58E"/>
    <w:rsid w:val="42F06333"/>
    <w:rsid w:val="42FF01FA"/>
    <w:rsid w:val="4337B3E2"/>
    <w:rsid w:val="434835A5"/>
    <w:rsid w:val="4360E9E8"/>
    <w:rsid w:val="43614E33"/>
    <w:rsid w:val="43689233"/>
    <w:rsid w:val="43906C2C"/>
    <w:rsid w:val="43ADDE05"/>
    <w:rsid w:val="43BF28FC"/>
    <w:rsid w:val="43D69CA3"/>
    <w:rsid w:val="43EE0057"/>
    <w:rsid w:val="43F50003"/>
    <w:rsid w:val="43F68F37"/>
    <w:rsid w:val="4427D17F"/>
    <w:rsid w:val="442EE23E"/>
    <w:rsid w:val="443353DD"/>
    <w:rsid w:val="4436906A"/>
    <w:rsid w:val="4438BB9D"/>
    <w:rsid w:val="4467F4B7"/>
    <w:rsid w:val="44698B41"/>
    <w:rsid w:val="446BE8C8"/>
    <w:rsid w:val="446F0109"/>
    <w:rsid w:val="44711CB4"/>
    <w:rsid w:val="447B23AB"/>
    <w:rsid w:val="4483BDD6"/>
    <w:rsid w:val="449A5B36"/>
    <w:rsid w:val="44A25586"/>
    <w:rsid w:val="44AE1B85"/>
    <w:rsid w:val="44B1C831"/>
    <w:rsid w:val="45166943"/>
    <w:rsid w:val="451BF69E"/>
    <w:rsid w:val="4520D9B9"/>
    <w:rsid w:val="455310BF"/>
    <w:rsid w:val="45535314"/>
    <w:rsid w:val="45540596"/>
    <w:rsid w:val="455D8D00"/>
    <w:rsid w:val="45611DED"/>
    <w:rsid w:val="45677FD6"/>
    <w:rsid w:val="4570F7CF"/>
    <w:rsid w:val="459FDC92"/>
    <w:rsid w:val="45B23892"/>
    <w:rsid w:val="45F426DD"/>
    <w:rsid w:val="4607BCA4"/>
    <w:rsid w:val="460A0E0D"/>
    <w:rsid w:val="462474B3"/>
    <w:rsid w:val="46359219"/>
    <w:rsid w:val="465869BB"/>
    <w:rsid w:val="465F1DB9"/>
    <w:rsid w:val="46867024"/>
    <w:rsid w:val="468E1A37"/>
    <w:rsid w:val="46AA9F72"/>
    <w:rsid w:val="46F8966C"/>
    <w:rsid w:val="470E58FC"/>
    <w:rsid w:val="4713F26E"/>
    <w:rsid w:val="47224558"/>
    <w:rsid w:val="4739626F"/>
    <w:rsid w:val="473C1534"/>
    <w:rsid w:val="474C04F6"/>
    <w:rsid w:val="47586F57"/>
    <w:rsid w:val="475F70AC"/>
    <w:rsid w:val="4778EDEB"/>
    <w:rsid w:val="477B6203"/>
    <w:rsid w:val="478B720F"/>
    <w:rsid w:val="47963E23"/>
    <w:rsid w:val="4797E015"/>
    <w:rsid w:val="47E0575E"/>
    <w:rsid w:val="47FE0EDE"/>
    <w:rsid w:val="480D55F0"/>
    <w:rsid w:val="480EEA9C"/>
    <w:rsid w:val="4813082E"/>
    <w:rsid w:val="484541DE"/>
    <w:rsid w:val="48A89891"/>
    <w:rsid w:val="48C03633"/>
    <w:rsid w:val="48E4EF62"/>
    <w:rsid w:val="48F686E5"/>
    <w:rsid w:val="49210B64"/>
    <w:rsid w:val="492C51EE"/>
    <w:rsid w:val="4962A854"/>
    <w:rsid w:val="498867E4"/>
    <w:rsid w:val="49ACAE92"/>
    <w:rsid w:val="49B0BABE"/>
    <w:rsid w:val="49DA93B0"/>
    <w:rsid w:val="49E2E33F"/>
    <w:rsid w:val="4A06F71C"/>
    <w:rsid w:val="4A203A31"/>
    <w:rsid w:val="4A36D71C"/>
    <w:rsid w:val="4A44F3C0"/>
    <w:rsid w:val="4A721F3B"/>
    <w:rsid w:val="4A9C081C"/>
    <w:rsid w:val="4AB54471"/>
    <w:rsid w:val="4AD31A75"/>
    <w:rsid w:val="4B0A57C6"/>
    <w:rsid w:val="4B10C875"/>
    <w:rsid w:val="4B39D2F0"/>
    <w:rsid w:val="4B3B7817"/>
    <w:rsid w:val="4B458687"/>
    <w:rsid w:val="4B560794"/>
    <w:rsid w:val="4B66D0F5"/>
    <w:rsid w:val="4B706A5B"/>
    <w:rsid w:val="4B88585F"/>
    <w:rsid w:val="4B8A422D"/>
    <w:rsid w:val="4B96A1EA"/>
    <w:rsid w:val="4BA5E6DE"/>
    <w:rsid w:val="4BF7CE19"/>
    <w:rsid w:val="4C06F82C"/>
    <w:rsid w:val="4C3011AA"/>
    <w:rsid w:val="4C6C752B"/>
    <w:rsid w:val="4C7FB55B"/>
    <w:rsid w:val="4CD097DB"/>
    <w:rsid w:val="4CD18001"/>
    <w:rsid w:val="4CFF9B8D"/>
    <w:rsid w:val="4D262149"/>
    <w:rsid w:val="4D667DDA"/>
    <w:rsid w:val="4D9AED15"/>
    <w:rsid w:val="4DD5FE6C"/>
    <w:rsid w:val="4DFCDC17"/>
    <w:rsid w:val="4E1876C9"/>
    <w:rsid w:val="4E2525D5"/>
    <w:rsid w:val="4E28AC54"/>
    <w:rsid w:val="4E352026"/>
    <w:rsid w:val="4E461599"/>
    <w:rsid w:val="4E57FC1E"/>
    <w:rsid w:val="4EA575DA"/>
    <w:rsid w:val="4EB1E23D"/>
    <w:rsid w:val="4ED39744"/>
    <w:rsid w:val="4F101F8F"/>
    <w:rsid w:val="4F1F21C5"/>
    <w:rsid w:val="4F22A237"/>
    <w:rsid w:val="4F27BE6A"/>
    <w:rsid w:val="4F6887C8"/>
    <w:rsid w:val="4F90B81F"/>
    <w:rsid w:val="4FD33269"/>
    <w:rsid w:val="4FDC4B70"/>
    <w:rsid w:val="4FF71E56"/>
    <w:rsid w:val="5032550A"/>
    <w:rsid w:val="50341E3D"/>
    <w:rsid w:val="504D3CB5"/>
    <w:rsid w:val="504E8D5B"/>
    <w:rsid w:val="50564810"/>
    <w:rsid w:val="508E0D9D"/>
    <w:rsid w:val="50A222A8"/>
    <w:rsid w:val="50A3578A"/>
    <w:rsid w:val="50AFFFF9"/>
    <w:rsid w:val="50C1544F"/>
    <w:rsid w:val="50D84E76"/>
    <w:rsid w:val="50E65FD7"/>
    <w:rsid w:val="50EF71BE"/>
    <w:rsid w:val="51087F96"/>
    <w:rsid w:val="510DD73F"/>
    <w:rsid w:val="511604FC"/>
    <w:rsid w:val="513AA031"/>
    <w:rsid w:val="51574419"/>
    <w:rsid w:val="5175CB50"/>
    <w:rsid w:val="517F9720"/>
    <w:rsid w:val="51A0B622"/>
    <w:rsid w:val="51B650A8"/>
    <w:rsid w:val="51BDE64C"/>
    <w:rsid w:val="51D37735"/>
    <w:rsid w:val="51EAC263"/>
    <w:rsid w:val="52261748"/>
    <w:rsid w:val="52367E60"/>
    <w:rsid w:val="523F9794"/>
    <w:rsid w:val="52685201"/>
    <w:rsid w:val="527B94C6"/>
    <w:rsid w:val="529925A0"/>
    <w:rsid w:val="52A7D4E1"/>
    <w:rsid w:val="52D2A536"/>
    <w:rsid w:val="52EE913D"/>
    <w:rsid w:val="52EFBC3A"/>
    <w:rsid w:val="52F7B6A6"/>
    <w:rsid w:val="5316240B"/>
    <w:rsid w:val="531F992C"/>
    <w:rsid w:val="5320181E"/>
    <w:rsid w:val="53430ECC"/>
    <w:rsid w:val="535C8B0A"/>
    <w:rsid w:val="53A61415"/>
    <w:rsid w:val="53E8ACCB"/>
    <w:rsid w:val="5401E231"/>
    <w:rsid w:val="5405AFA8"/>
    <w:rsid w:val="543877AE"/>
    <w:rsid w:val="54462038"/>
    <w:rsid w:val="544B1ED1"/>
    <w:rsid w:val="544D959E"/>
    <w:rsid w:val="54517762"/>
    <w:rsid w:val="5468BD96"/>
    <w:rsid w:val="5473EBC4"/>
    <w:rsid w:val="54824869"/>
    <w:rsid w:val="54AB72AC"/>
    <w:rsid w:val="54BFC6DC"/>
    <w:rsid w:val="54E08360"/>
    <w:rsid w:val="54EA281C"/>
    <w:rsid w:val="54FDCFD0"/>
    <w:rsid w:val="553AA450"/>
    <w:rsid w:val="553B71A7"/>
    <w:rsid w:val="55482F4C"/>
    <w:rsid w:val="55516478"/>
    <w:rsid w:val="5556B980"/>
    <w:rsid w:val="559245AC"/>
    <w:rsid w:val="55B60E8E"/>
    <w:rsid w:val="55B6FEC6"/>
    <w:rsid w:val="55D9E5FD"/>
    <w:rsid w:val="55E98D95"/>
    <w:rsid w:val="55ED358E"/>
    <w:rsid w:val="5620AA3F"/>
    <w:rsid w:val="56382540"/>
    <w:rsid w:val="563B9BB6"/>
    <w:rsid w:val="5650F2E0"/>
    <w:rsid w:val="567C49BC"/>
    <w:rsid w:val="56B0763F"/>
    <w:rsid w:val="56F02169"/>
    <w:rsid w:val="57139EC9"/>
    <w:rsid w:val="573285D7"/>
    <w:rsid w:val="57375B54"/>
    <w:rsid w:val="573C82A0"/>
    <w:rsid w:val="575763FD"/>
    <w:rsid w:val="576744CC"/>
    <w:rsid w:val="576C253A"/>
    <w:rsid w:val="578EA41D"/>
    <w:rsid w:val="5797E05B"/>
    <w:rsid w:val="57AE6FD0"/>
    <w:rsid w:val="57D177CA"/>
    <w:rsid w:val="57E2ADE5"/>
    <w:rsid w:val="57EDC3A5"/>
    <w:rsid w:val="57FE971E"/>
    <w:rsid w:val="5829C3E3"/>
    <w:rsid w:val="582D6B0C"/>
    <w:rsid w:val="5834343A"/>
    <w:rsid w:val="584316A1"/>
    <w:rsid w:val="584B58C6"/>
    <w:rsid w:val="584EB446"/>
    <w:rsid w:val="58594EE9"/>
    <w:rsid w:val="587526B3"/>
    <w:rsid w:val="588C1A03"/>
    <w:rsid w:val="58F3F93B"/>
    <w:rsid w:val="58FD9147"/>
    <w:rsid w:val="59259D16"/>
    <w:rsid w:val="59513B7F"/>
    <w:rsid w:val="595EF894"/>
    <w:rsid w:val="596E444A"/>
    <w:rsid w:val="597629AA"/>
    <w:rsid w:val="598768B4"/>
    <w:rsid w:val="59B7A687"/>
    <w:rsid w:val="59BE154F"/>
    <w:rsid w:val="59E37B6A"/>
    <w:rsid w:val="59F368B7"/>
    <w:rsid w:val="5A0DF146"/>
    <w:rsid w:val="5A43B7DF"/>
    <w:rsid w:val="5A43E123"/>
    <w:rsid w:val="5A460FA3"/>
    <w:rsid w:val="5A4E76B2"/>
    <w:rsid w:val="5A731F4C"/>
    <w:rsid w:val="5A76572F"/>
    <w:rsid w:val="5A77F76A"/>
    <w:rsid w:val="5A8C4238"/>
    <w:rsid w:val="5A9497B1"/>
    <w:rsid w:val="5AB92E05"/>
    <w:rsid w:val="5ACB7CD7"/>
    <w:rsid w:val="5ADDBA5D"/>
    <w:rsid w:val="5AE7A3DF"/>
    <w:rsid w:val="5AF9D5F3"/>
    <w:rsid w:val="5B1CD2FC"/>
    <w:rsid w:val="5B256AE2"/>
    <w:rsid w:val="5B3D67A7"/>
    <w:rsid w:val="5B50F6D1"/>
    <w:rsid w:val="5B5B48D7"/>
    <w:rsid w:val="5B61D90F"/>
    <w:rsid w:val="5B647FE9"/>
    <w:rsid w:val="5B990314"/>
    <w:rsid w:val="5BEFE918"/>
    <w:rsid w:val="5BF5C806"/>
    <w:rsid w:val="5C006CEB"/>
    <w:rsid w:val="5C12C624"/>
    <w:rsid w:val="5C132548"/>
    <w:rsid w:val="5C1451B7"/>
    <w:rsid w:val="5C3033B9"/>
    <w:rsid w:val="5C549B2A"/>
    <w:rsid w:val="5C5C2DEC"/>
    <w:rsid w:val="5C6C5D50"/>
    <w:rsid w:val="5C6E89AB"/>
    <w:rsid w:val="5C75F4E9"/>
    <w:rsid w:val="5C848BF9"/>
    <w:rsid w:val="5C9F407B"/>
    <w:rsid w:val="5CB7C2AB"/>
    <w:rsid w:val="5CB8A1D8"/>
    <w:rsid w:val="5CC16DC5"/>
    <w:rsid w:val="5CC6D528"/>
    <w:rsid w:val="5CC71EAA"/>
    <w:rsid w:val="5CE0F9FD"/>
    <w:rsid w:val="5CE790F9"/>
    <w:rsid w:val="5CEB4C35"/>
    <w:rsid w:val="5CF7F385"/>
    <w:rsid w:val="5CFF22C5"/>
    <w:rsid w:val="5D121EEC"/>
    <w:rsid w:val="5D16AA8D"/>
    <w:rsid w:val="5D178268"/>
    <w:rsid w:val="5D31DBE7"/>
    <w:rsid w:val="5D6363AA"/>
    <w:rsid w:val="5D9DDDCA"/>
    <w:rsid w:val="5DA14542"/>
    <w:rsid w:val="5DA54351"/>
    <w:rsid w:val="5DA8B7C7"/>
    <w:rsid w:val="5DAF05E9"/>
    <w:rsid w:val="5DBCDFAE"/>
    <w:rsid w:val="5DD1930B"/>
    <w:rsid w:val="5E06D254"/>
    <w:rsid w:val="5E2238B6"/>
    <w:rsid w:val="5E2E12BC"/>
    <w:rsid w:val="5E3A701E"/>
    <w:rsid w:val="5E52C70F"/>
    <w:rsid w:val="5E6DD8A2"/>
    <w:rsid w:val="5E7EECEB"/>
    <w:rsid w:val="5E80BD22"/>
    <w:rsid w:val="5E9E52A5"/>
    <w:rsid w:val="5EA1A4BE"/>
    <w:rsid w:val="5EB591FF"/>
    <w:rsid w:val="5EE5F570"/>
    <w:rsid w:val="5EE6657A"/>
    <w:rsid w:val="5EE757E3"/>
    <w:rsid w:val="5EFF3DD2"/>
    <w:rsid w:val="5F217B02"/>
    <w:rsid w:val="5F273226"/>
    <w:rsid w:val="5F2D68C8"/>
    <w:rsid w:val="5F31DFA9"/>
    <w:rsid w:val="5F35EB65"/>
    <w:rsid w:val="5F464E90"/>
    <w:rsid w:val="5F62767E"/>
    <w:rsid w:val="5F7ED78C"/>
    <w:rsid w:val="5F8A9D08"/>
    <w:rsid w:val="5F94A12E"/>
    <w:rsid w:val="5FA6CD1D"/>
    <w:rsid w:val="5FAEC9CA"/>
    <w:rsid w:val="5FB61EB0"/>
    <w:rsid w:val="5FB9D123"/>
    <w:rsid w:val="5FC2B0FD"/>
    <w:rsid w:val="5FCB97E8"/>
    <w:rsid w:val="5FD103D8"/>
    <w:rsid w:val="5FEED4EE"/>
    <w:rsid w:val="60218D4E"/>
    <w:rsid w:val="602AD982"/>
    <w:rsid w:val="602D6FF3"/>
    <w:rsid w:val="60461971"/>
    <w:rsid w:val="6046BF78"/>
    <w:rsid w:val="609F59CF"/>
    <w:rsid w:val="60B333C9"/>
    <w:rsid w:val="60B53566"/>
    <w:rsid w:val="60C06931"/>
    <w:rsid w:val="60CB4560"/>
    <w:rsid w:val="60D2CF5F"/>
    <w:rsid w:val="60F44D32"/>
    <w:rsid w:val="61538E68"/>
    <w:rsid w:val="61758FBC"/>
    <w:rsid w:val="6197E87F"/>
    <w:rsid w:val="61CCBBB5"/>
    <w:rsid w:val="61D2927D"/>
    <w:rsid w:val="61D51964"/>
    <w:rsid w:val="61EB36D0"/>
    <w:rsid w:val="6220241B"/>
    <w:rsid w:val="6256C478"/>
    <w:rsid w:val="62813677"/>
    <w:rsid w:val="62C6BC69"/>
    <w:rsid w:val="62CBCB17"/>
    <w:rsid w:val="62E6D8BF"/>
    <w:rsid w:val="62FE3741"/>
    <w:rsid w:val="63361A56"/>
    <w:rsid w:val="63399C62"/>
    <w:rsid w:val="633D8D83"/>
    <w:rsid w:val="633FA82B"/>
    <w:rsid w:val="6345A14F"/>
    <w:rsid w:val="638F8624"/>
    <w:rsid w:val="6392DE08"/>
    <w:rsid w:val="63966832"/>
    <w:rsid w:val="63A65B3C"/>
    <w:rsid w:val="63DE1FD9"/>
    <w:rsid w:val="63E019E6"/>
    <w:rsid w:val="63EBD7A3"/>
    <w:rsid w:val="64358F8E"/>
    <w:rsid w:val="64386F74"/>
    <w:rsid w:val="6448A556"/>
    <w:rsid w:val="64527A94"/>
    <w:rsid w:val="645D5B9F"/>
    <w:rsid w:val="64661F10"/>
    <w:rsid w:val="647DCC79"/>
    <w:rsid w:val="64826B10"/>
    <w:rsid w:val="64A91CE4"/>
    <w:rsid w:val="64D3C56B"/>
    <w:rsid w:val="64E39502"/>
    <w:rsid w:val="65014592"/>
    <w:rsid w:val="6515BAF8"/>
    <w:rsid w:val="6529CD89"/>
    <w:rsid w:val="656ADA74"/>
    <w:rsid w:val="65792C79"/>
    <w:rsid w:val="65A755CA"/>
    <w:rsid w:val="65BF9159"/>
    <w:rsid w:val="65C3A3BD"/>
    <w:rsid w:val="65CC609C"/>
    <w:rsid w:val="65CF3248"/>
    <w:rsid w:val="65D989A6"/>
    <w:rsid w:val="6604CDBE"/>
    <w:rsid w:val="6607010A"/>
    <w:rsid w:val="661DD192"/>
    <w:rsid w:val="662F8A8A"/>
    <w:rsid w:val="66312720"/>
    <w:rsid w:val="66398F0A"/>
    <w:rsid w:val="66408003"/>
    <w:rsid w:val="66534310"/>
    <w:rsid w:val="66639A3B"/>
    <w:rsid w:val="666C6939"/>
    <w:rsid w:val="6673FEF5"/>
    <w:rsid w:val="66868A35"/>
    <w:rsid w:val="66B59C9B"/>
    <w:rsid w:val="66E874A5"/>
    <w:rsid w:val="66EBC006"/>
    <w:rsid w:val="66F22741"/>
    <w:rsid w:val="674E0676"/>
    <w:rsid w:val="674E1FC9"/>
    <w:rsid w:val="675CDDEA"/>
    <w:rsid w:val="6761A5EB"/>
    <w:rsid w:val="67704026"/>
    <w:rsid w:val="677C7B45"/>
    <w:rsid w:val="67A670DD"/>
    <w:rsid w:val="67BF990B"/>
    <w:rsid w:val="67C092CF"/>
    <w:rsid w:val="67C8235C"/>
    <w:rsid w:val="67CEB0A0"/>
    <w:rsid w:val="67D9405A"/>
    <w:rsid w:val="67D94A3F"/>
    <w:rsid w:val="67FE227F"/>
    <w:rsid w:val="68025527"/>
    <w:rsid w:val="680A6D09"/>
    <w:rsid w:val="681142DD"/>
    <w:rsid w:val="684176A1"/>
    <w:rsid w:val="684F84DC"/>
    <w:rsid w:val="6858F321"/>
    <w:rsid w:val="6866937C"/>
    <w:rsid w:val="68C71998"/>
    <w:rsid w:val="68CABA2D"/>
    <w:rsid w:val="68E16132"/>
    <w:rsid w:val="68F077FB"/>
    <w:rsid w:val="68F77E83"/>
    <w:rsid w:val="6920F786"/>
    <w:rsid w:val="6926AE6A"/>
    <w:rsid w:val="69294E96"/>
    <w:rsid w:val="692970F1"/>
    <w:rsid w:val="6982090D"/>
    <w:rsid w:val="69856F67"/>
    <w:rsid w:val="69986C30"/>
    <w:rsid w:val="69BFCFA1"/>
    <w:rsid w:val="69C04388"/>
    <w:rsid w:val="69CDB333"/>
    <w:rsid w:val="69FBFA89"/>
    <w:rsid w:val="6A0C19E4"/>
    <w:rsid w:val="6A104874"/>
    <w:rsid w:val="6A11358F"/>
    <w:rsid w:val="6A14019F"/>
    <w:rsid w:val="6A1B3A28"/>
    <w:rsid w:val="6A36FD56"/>
    <w:rsid w:val="6A5229F4"/>
    <w:rsid w:val="6A66FAC8"/>
    <w:rsid w:val="6AAAC918"/>
    <w:rsid w:val="6AB3E718"/>
    <w:rsid w:val="6AD25278"/>
    <w:rsid w:val="6ADF5F67"/>
    <w:rsid w:val="6AFD35E7"/>
    <w:rsid w:val="6B1969E4"/>
    <w:rsid w:val="6B4351BF"/>
    <w:rsid w:val="6B5B4A3C"/>
    <w:rsid w:val="6B7378F1"/>
    <w:rsid w:val="6B832921"/>
    <w:rsid w:val="6B95C230"/>
    <w:rsid w:val="6B998DE5"/>
    <w:rsid w:val="6BDF6CB3"/>
    <w:rsid w:val="6BFA52CD"/>
    <w:rsid w:val="6C1BAC52"/>
    <w:rsid w:val="6C5E6238"/>
    <w:rsid w:val="6C8059B8"/>
    <w:rsid w:val="6C8295DA"/>
    <w:rsid w:val="6CAB1790"/>
    <w:rsid w:val="6CAD3D8E"/>
    <w:rsid w:val="6CC90AB7"/>
    <w:rsid w:val="6CD21BB7"/>
    <w:rsid w:val="6D0CC121"/>
    <w:rsid w:val="6D330AD4"/>
    <w:rsid w:val="6D36E9B7"/>
    <w:rsid w:val="6D3C5570"/>
    <w:rsid w:val="6D71FE5E"/>
    <w:rsid w:val="6D84D11D"/>
    <w:rsid w:val="6D888815"/>
    <w:rsid w:val="6D908244"/>
    <w:rsid w:val="6D9346BB"/>
    <w:rsid w:val="6DAB8043"/>
    <w:rsid w:val="6DAFC3FC"/>
    <w:rsid w:val="6DEAAA23"/>
    <w:rsid w:val="6DEFF96A"/>
    <w:rsid w:val="6DFD05A5"/>
    <w:rsid w:val="6E117C9C"/>
    <w:rsid w:val="6E1C335F"/>
    <w:rsid w:val="6E507F2D"/>
    <w:rsid w:val="6E719F28"/>
    <w:rsid w:val="6E84F74F"/>
    <w:rsid w:val="6E87F769"/>
    <w:rsid w:val="6ECC9AC7"/>
    <w:rsid w:val="6EED31FD"/>
    <w:rsid w:val="6EF7E03F"/>
    <w:rsid w:val="6EFC9DC1"/>
    <w:rsid w:val="6F05618B"/>
    <w:rsid w:val="6F16D774"/>
    <w:rsid w:val="6F530A33"/>
    <w:rsid w:val="6F5B9923"/>
    <w:rsid w:val="6F601913"/>
    <w:rsid w:val="6F7088AB"/>
    <w:rsid w:val="6F7BFA69"/>
    <w:rsid w:val="6F848028"/>
    <w:rsid w:val="6F97A53E"/>
    <w:rsid w:val="6FA4E9A4"/>
    <w:rsid w:val="6FC02AE9"/>
    <w:rsid w:val="6FF119E2"/>
    <w:rsid w:val="7017D847"/>
    <w:rsid w:val="701917EF"/>
    <w:rsid w:val="70196145"/>
    <w:rsid w:val="70235C8A"/>
    <w:rsid w:val="70281EFA"/>
    <w:rsid w:val="702DD403"/>
    <w:rsid w:val="7037A683"/>
    <w:rsid w:val="70712768"/>
    <w:rsid w:val="7097CA64"/>
    <w:rsid w:val="70C09383"/>
    <w:rsid w:val="70D79E7B"/>
    <w:rsid w:val="70D813C4"/>
    <w:rsid w:val="70F0BE55"/>
    <w:rsid w:val="70F1B505"/>
    <w:rsid w:val="70FDDAE5"/>
    <w:rsid w:val="711AAE38"/>
    <w:rsid w:val="7133CC9A"/>
    <w:rsid w:val="71534020"/>
    <w:rsid w:val="71703736"/>
    <w:rsid w:val="71940B8F"/>
    <w:rsid w:val="71B17931"/>
    <w:rsid w:val="71C5EB43"/>
    <w:rsid w:val="722A242C"/>
    <w:rsid w:val="722ED1FE"/>
    <w:rsid w:val="72372771"/>
    <w:rsid w:val="724D23EF"/>
    <w:rsid w:val="72591374"/>
    <w:rsid w:val="725B71DA"/>
    <w:rsid w:val="725D0B7C"/>
    <w:rsid w:val="726DB089"/>
    <w:rsid w:val="72A0F437"/>
    <w:rsid w:val="72A73D06"/>
    <w:rsid w:val="72BEDD5B"/>
    <w:rsid w:val="72C4ADDF"/>
    <w:rsid w:val="732F716D"/>
    <w:rsid w:val="73315542"/>
    <w:rsid w:val="7350B8B1"/>
    <w:rsid w:val="736574C5"/>
    <w:rsid w:val="7370205D"/>
    <w:rsid w:val="73796EAE"/>
    <w:rsid w:val="739F403B"/>
    <w:rsid w:val="73A21F99"/>
    <w:rsid w:val="73B0F303"/>
    <w:rsid w:val="73BEC7AB"/>
    <w:rsid w:val="73CC9DDA"/>
    <w:rsid w:val="73FD60ED"/>
    <w:rsid w:val="740766A8"/>
    <w:rsid w:val="741E02FA"/>
    <w:rsid w:val="74212C5A"/>
    <w:rsid w:val="7466EDBE"/>
    <w:rsid w:val="74751D01"/>
    <w:rsid w:val="7479FD45"/>
    <w:rsid w:val="7491DBCB"/>
    <w:rsid w:val="74A5471D"/>
    <w:rsid w:val="74C5594F"/>
    <w:rsid w:val="74CFFBBF"/>
    <w:rsid w:val="74DED61D"/>
    <w:rsid w:val="74E2B01D"/>
    <w:rsid w:val="74F68F16"/>
    <w:rsid w:val="750A5200"/>
    <w:rsid w:val="750EABF8"/>
    <w:rsid w:val="753F581C"/>
    <w:rsid w:val="754E395C"/>
    <w:rsid w:val="755F810C"/>
    <w:rsid w:val="75A4C2D3"/>
    <w:rsid w:val="75CDE5D8"/>
    <w:rsid w:val="75E14FDB"/>
    <w:rsid w:val="75F5354F"/>
    <w:rsid w:val="76260650"/>
    <w:rsid w:val="762AC8E2"/>
    <w:rsid w:val="762D43CB"/>
    <w:rsid w:val="7694DB53"/>
    <w:rsid w:val="76A4A294"/>
    <w:rsid w:val="76B2CE86"/>
    <w:rsid w:val="76BB6B82"/>
    <w:rsid w:val="76FAFA35"/>
    <w:rsid w:val="770E8E93"/>
    <w:rsid w:val="77222E95"/>
    <w:rsid w:val="777023C3"/>
    <w:rsid w:val="7785D0EE"/>
    <w:rsid w:val="778EE9DE"/>
    <w:rsid w:val="77AB9092"/>
    <w:rsid w:val="77CD67DD"/>
    <w:rsid w:val="77D76F31"/>
    <w:rsid w:val="77DC4CBA"/>
    <w:rsid w:val="77DF398F"/>
    <w:rsid w:val="77E1E2D8"/>
    <w:rsid w:val="77E9F316"/>
    <w:rsid w:val="77FA3BC3"/>
    <w:rsid w:val="781678E9"/>
    <w:rsid w:val="783025B5"/>
    <w:rsid w:val="783227DF"/>
    <w:rsid w:val="7838E5E8"/>
    <w:rsid w:val="783D51AB"/>
    <w:rsid w:val="784321B2"/>
    <w:rsid w:val="785A7370"/>
    <w:rsid w:val="7861FF61"/>
    <w:rsid w:val="78725E7D"/>
    <w:rsid w:val="78A86B94"/>
    <w:rsid w:val="78C1B400"/>
    <w:rsid w:val="78CD2DF2"/>
    <w:rsid w:val="78CEB067"/>
    <w:rsid w:val="78D265A7"/>
    <w:rsid w:val="78D6AAEC"/>
    <w:rsid w:val="78E7EB0F"/>
    <w:rsid w:val="78F11B60"/>
    <w:rsid w:val="79026198"/>
    <w:rsid w:val="792C6C3E"/>
    <w:rsid w:val="7953A329"/>
    <w:rsid w:val="79654CEE"/>
    <w:rsid w:val="7968A5A7"/>
    <w:rsid w:val="79769938"/>
    <w:rsid w:val="79840E1B"/>
    <w:rsid w:val="7991CF58"/>
    <w:rsid w:val="79CD7DAD"/>
    <w:rsid w:val="79E3B6AE"/>
    <w:rsid w:val="79EF7D2A"/>
    <w:rsid w:val="7A0F8AD7"/>
    <w:rsid w:val="7A143913"/>
    <w:rsid w:val="7A1B2BAA"/>
    <w:rsid w:val="7A282234"/>
    <w:rsid w:val="7A2CAAC7"/>
    <w:rsid w:val="7A2F3366"/>
    <w:rsid w:val="7A3A8583"/>
    <w:rsid w:val="7A4D75C3"/>
    <w:rsid w:val="7A4EED88"/>
    <w:rsid w:val="7A76A82C"/>
    <w:rsid w:val="7A98D5A8"/>
    <w:rsid w:val="7A98FC94"/>
    <w:rsid w:val="7AE5C970"/>
    <w:rsid w:val="7AEE7CF6"/>
    <w:rsid w:val="7AF77293"/>
    <w:rsid w:val="7B20A75D"/>
    <w:rsid w:val="7B51F9AB"/>
    <w:rsid w:val="7B59A2DB"/>
    <w:rsid w:val="7B7B4F9F"/>
    <w:rsid w:val="7B877DEA"/>
    <w:rsid w:val="7B92F977"/>
    <w:rsid w:val="7BAA47D3"/>
    <w:rsid w:val="7BBA77A2"/>
    <w:rsid w:val="7BD77747"/>
    <w:rsid w:val="7BD93FE9"/>
    <w:rsid w:val="7BDA6B37"/>
    <w:rsid w:val="7BDF43BA"/>
    <w:rsid w:val="7BE0B138"/>
    <w:rsid w:val="7C56408C"/>
    <w:rsid w:val="7C699113"/>
    <w:rsid w:val="7C80E209"/>
    <w:rsid w:val="7C9629EE"/>
    <w:rsid w:val="7C9DA1B5"/>
    <w:rsid w:val="7CA13E18"/>
    <w:rsid w:val="7CAA78CA"/>
    <w:rsid w:val="7CADEBCE"/>
    <w:rsid w:val="7CB88DB6"/>
    <w:rsid w:val="7CFF6C5F"/>
    <w:rsid w:val="7D0CD924"/>
    <w:rsid w:val="7D2CB441"/>
    <w:rsid w:val="7D5B28F7"/>
    <w:rsid w:val="7D7599A8"/>
    <w:rsid w:val="7D84F4B3"/>
    <w:rsid w:val="7DCEB0FF"/>
    <w:rsid w:val="7E26A383"/>
    <w:rsid w:val="7E5A69D2"/>
    <w:rsid w:val="7E5C8E63"/>
    <w:rsid w:val="7E8948D4"/>
    <w:rsid w:val="7E89C66A"/>
    <w:rsid w:val="7EBD8265"/>
    <w:rsid w:val="7ED39DE8"/>
    <w:rsid w:val="7EF07539"/>
    <w:rsid w:val="7F04DBEF"/>
    <w:rsid w:val="7F2F2805"/>
    <w:rsid w:val="7F44BF72"/>
    <w:rsid w:val="7F4EE33E"/>
    <w:rsid w:val="7F51FE0D"/>
    <w:rsid w:val="7F66E2CD"/>
    <w:rsid w:val="7F95FC34"/>
    <w:rsid w:val="7F99A2AA"/>
    <w:rsid w:val="7FB819CD"/>
    <w:rsid w:val="7FBD4A19"/>
    <w:rsid w:val="7FDD3BD3"/>
    <w:rsid w:val="7FE0DFB9"/>
    <w:rsid w:val="7FF31037"/>
    <w:rsid w:val="7FF62193"/>
    <w:rsid w:val="7FFCC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3E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167"/>
    <w:pPr>
      <w:spacing w:after="0"/>
    </w:pPr>
    <w:rPr>
      <w:sz w:val="20"/>
    </w:rPr>
  </w:style>
  <w:style w:type="paragraph" w:styleId="Heading1">
    <w:name w:val="heading 1"/>
    <w:aliases w:val="h1,Level 1 Topic Heading,Level 1,Heading 1X,1st level,I1,heading 1,Chapter title,l1,l1+toc 1,toc1,11pt Heading 1,Chapter Heading,II+,I,Section Head,Titre§,Level 11,Topic Heading 1,H1,(Alt+1),Header1,KDO.Titre 1,Titre Chapitre,Numbered - 1,Part"/>
    <w:basedOn w:val="Normal"/>
    <w:next w:val="Normal"/>
    <w:link w:val="Heading1Char"/>
    <w:qFormat/>
    <w:rsid w:val="005514AB"/>
    <w:pPr>
      <w:keepNext/>
      <w:keepLines/>
      <w:pageBreakBefore/>
      <w:numPr>
        <w:numId w:val="6"/>
      </w:numPr>
      <w:spacing w:after="240" w:line="240" w:lineRule="auto"/>
      <w:outlineLvl w:val="0"/>
    </w:pPr>
    <w:rPr>
      <w:rFonts w:asciiTheme="majorHAnsi" w:eastAsiaTheme="majorEastAsia" w:hAnsiTheme="majorHAnsi" w:cstheme="majorBidi"/>
      <w:bCs/>
      <w:sz w:val="32"/>
      <w:szCs w:val="56"/>
    </w:rPr>
  </w:style>
  <w:style w:type="paragraph" w:styleId="Heading2">
    <w:name w:val="heading 2"/>
    <w:aliases w:val="h2,Level 2 Topic Heading,11pt Heading 2,2nd level,I2,heading 2,Section Title,l2,H2,level 2 Head,level 2 no toc,1st level heading,A,Titre2,A.B.C.,TitreProp,Header 2,Head 2,ITT t2,PA Major Section,1.1,Chapter Title,(Alt+2),Lev 2,A Heading 2,sh2"/>
    <w:basedOn w:val="Normal"/>
    <w:next w:val="Normal"/>
    <w:link w:val="Heading2Char"/>
    <w:unhideWhenUsed/>
    <w:qFormat/>
    <w:rsid w:val="005514AB"/>
    <w:pPr>
      <w:keepNext/>
      <w:keepLines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Cs/>
      <w:sz w:val="24"/>
      <w:szCs w:val="26"/>
    </w:rPr>
  </w:style>
  <w:style w:type="paragraph" w:styleId="Heading3">
    <w:name w:val="heading 3"/>
    <w:aliases w:val="H3,h3,Level 3 Topic Heading,l3+toc 3,heading 3,l3,CT,Sub-section Title,3,Level 3 Head,level 3 no TOC,3rd level,Head 3,subhead,1.,TF-Overskrift 3,Subhead,titre 1.1.1,ITT t3,PA Minor Section,level3,Topic Sub Heading,H31,Lev 3,(Alt+3),W6_Hdg3,H32"/>
    <w:basedOn w:val="Normal"/>
    <w:next w:val="Normal"/>
    <w:link w:val="Heading3Char"/>
    <w:uiPriority w:val="9"/>
    <w:unhideWhenUsed/>
    <w:qFormat/>
    <w:rsid w:val="005514AB"/>
    <w:pPr>
      <w:keepNext/>
      <w:keepLines/>
      <w:numPr>
        <w:ilvl w:val="2"/>
        <w:numId w:val="6"/>
      </w:numPr>
      <w:spacing w:before="240" w:after="6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h4,Level 4 Topic Heading,14,l4,a.,Map Title,parapoint,¶,H4,l4+toc4,heading 4,Numbered List,dash,(RFP Heading 4),Heading 4*,Numbered - 4"/>
    <w:basedOn w:val="Normal"/>
    <w:next w:val="Normal"/>
    <w:link w:val="Heading4Char"/>
    <w:unhideWhenUsed/>
    <w:qFormat/>
    <w:rsid w:val="00F96363"/>
    <w:pPr>
      <w:keepNext/>
      <w:keepLines/>
      <w:numPr>
        <w:ilvl w:val="3"/>
        <w:numId w:val="6"/>
      </w:numPr>
      <w:spacing w:before="240" w:after="6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aliases w:val="h5,Level 5 Topic Heading,Block Label,Second Level Subtopic,Heading 5 (do not use),Heading 5*,Numbered - 5"/>
    <w:basedOn w:val="Normal"/>
    <w:next w:val="Normal"/>
    <w:link w:val="Heading5Char"/>
    <w:uiPriority w:val="9"/>
    <w:unhideWhenUsed/>
    <w:qFormat/>
    <w:rsid w:val="00B459A9"/>
    <w:pPr>
      <w:keepNext/>
      <w:keepLines/>
      <w:numPr>
        <w:ilvl w:val="4"/>
        <w:numId w:val="6"/>
      </w:numPr>
      <w:spacing w:before="240" w:after="60"/>
      <w:outlineLvl w:val="4"/>
    </w:pPr>
    <w:rPr>
      <w:rFonts w:eastAsiaTheme="majorEastAsia" w:cstheme="majorBidi"/>
      <w:i/>
    </w:rPr>
  </w:style>
  <w:style w:type="paragraph" w:styleId="Heading6">
    <w:name w:val="heading 6"/>
    <w:aliases w:val="h6,Level 6 Topic Heading"/>
    <w:basedOn w:val="Normal"/>
    <w:next w:val="Normal"/>
    <w:link w:val="Heading6Char"/>
    <w:unhideWhenUsed/>
    <w:qFormat/>
    <w:rsid w:val="00153387"/>
    <w:pPr>
      <w:keepNext/>
      <w:keepLines/>
      <w:numPr>
        <w:ilvl w:val="5"/>
        <w:numId w:val="6"/>
      </w:numPr>
      <w:spacing w:before="240" w:after="60"/>
      <w:outlineLvl w:val="5"/>
    </w:pPr>
    <w:rPr>
      <w:rFonts w:asciiTheme="majorHAnsi" w:eastAsiaTheme="majorEastAsia" w:hAnsiTheme="majorHAnsi" w:cstheme="majorBidi"/>
      <w:i/>
      <w:iCs/>
      <w:color w:val="333333" w:themeColor="text1"/>
    </w:rPr>
  </w:style>
  <w:style w:type="paragraph" w:styleId="Heading7">
    <w:name w:val="heading 7"/>
    <w:aliases w:val="h7,First Subheading"/>
    <w:basedOn w:val="Normal"/>
    <w:next w:val="Normal"/>
    <w:link w:val="Heading7Char"/>
    <w:unhideWhenUsed/>
    <w:qFormat/>
    <w:rsid w:val="00883DC4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66666" w:themeColor="text1" w:themeTint="BF"/>
      <w:sz w:val="22"/>
    </w:rPr>
  </w:style>
  <w:style w:type="paragraph" w:styleId="Heading8">
    <w:name w:val="heading 8"/>
    <w:aliases w:val="h8,Second Subheading"/>
    <w:basedOn w:val="Normal"/>
    <w:next w:val="Normal"/>
    <w:link w:val="Heading8Char"/>
    <w:unhideWhenUsed/>
    <w:qFormat/>
    <w:rsid w:val="00883DC4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666666" w:themeColor="text1" w:themeTint="BF"/>
      <w:szCs w:val="20"/>
    </w:rPr>
  </w:style>
  <w:style w:type="paragraph" w:styleId="Heading9">
    <w:name w:val="heading 9"/>
    <w:aliases w:val="h9,Third Subheading"/>
    <w:basedOn w:val="Normal"/>
    <w:next w:val="Normal"/>
    <w:link w:val="Heading9Char"/>
    <w:unhideWhenUsed/>
    <w:qFormat/>
    <w:rsid w:val="00883DC4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66666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AE"/>
  </w:style>
  <w:style w:type="paragraph" w:styleId="Footer">
    <w:name w:val="footer"/>
    <w:basedOn w:val="Normal"/>
    <w:link w:val="FooterChar"/>
    <w:uiPriority w:val="99"/>
    <w:unhideWhenUsed/>
    <w:rsid w:val="00BB0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AE"/>
  </w:style>
  <w:style w:type="paragraph" w:styleId="BalloonText">
    <w:name w:val="Balloon Text"/>
    <w:basedOn w:val="Normal"/>
    <w:link w:val="BalloonTextChar"/>
    <w:uiPriority w:val="99"/>
    <w:semiHidden/>
    <w:unhideWhenUsed/>
    <w:rsid w:val="00BB0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AE"/>
    <w:rPr>
      <w:rFonts w:ascii="Tahoma" w:hAnsi="Tahoma" w:cs="Tahoma"/>
      <w:sz w:val="16"/>
      <w:szCs w:val="16"/>
    </w:rPr>
  </w:style>
  <w:style w:type="table" w:styleId="TableGrid">
    <w:name w:val="Table Grid"/>
    <w:aliases w:val="HLSD Table,Bordure"/>
    <w:basedOn w:val="TableNormal"/>
    <w:rsid w:val="00EE527E"/>
    <w:pPr>
      <w:spacing w:after="0" w:line="240" w:lineRule="auto"/>
    </w:pPr>
    <w:tblPr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</w:tblPr>
  </w:style>
  <w:style w:type="character" w:customStyle="1" w:styleId="Heading1Char">
    <w:name w:val="Heading 1 Char"/>
    <w:aliases w:val="h1 Char,Level 1 Topic Heading Char,Level 1 Char,Heading 1X Char,1st level Char,I1 Char,heading 1 Char,Chapter title Char,l1 Char,l1+toc 1 Char,toc1 Char,11pt Heading 1 Char,Chapter Heading Char,II+ Char,I Char,Section Head Char,H1 Char"/>
    <w:basedOn w:val="DefaultParagraphFont"/>
    <w:link w:val="Heading1"/>
    <w:rsid w:val="005514AB"/>
    <w:rPr>
      <w:rFonts w:asciiTheme="majorHAnsi" w:eastAsiaTheme="majorEastAsia" w:hAnsiTheme="majorHAnsi" w:cstheme="majorBidi"/>
      <w:bCs/>
      <w:sz w:val="32"/>
      <w:szCs w:val="56"/>
    </w:rPr>
  </w:style>
  <w:style w:type="character" w:customStyle="1" w:styleId="Heading3Char">
    <w:name w:val="Heading 3 Char"/>
    <w:aliases w:val="H3 Char,h3 Char,Level 3 Topic Heading Char,l3+toc 3 Char,heading 3 Char,l3 Char,CT Char,Sub-section Title Char,3 Char,Level 3 Head Char,level 3 no TOC Char,3rd level Char,Head 3 Char,subhead Char,1. Char,TF-Overskrift 3 Char,Subhead Char"/>
    <w:basedOn w:val="DefaultParagraphFont"/>
    <w:link w:val="Heading3"/>
    <w:uiPriority w:val="9"/>
    <w:rsid w:val="005514AB"/>
    <w:rPr>
      <w:rFonts w:asciiTheme="majorHAnsi" w:eastAsiaTheme="majorEastAsia" w:hAnsiTheme="majorHAnsi" w:cstheme="majorBidi"/>
      <w:bCs/>
      <w:sz w:val="20"/>
    </w:rPr>
  </w:style>
  <w:style w:type="character" w:customStyle="1" w:styleId="Heading2Char">
    <w:name w:val="Heading 2 Char"/>
    <w:aliases w:val="h2 Char,Level 2 Topic Heading Char,11pt Heading 2 Char,2nd level Char,I2 Char,heading 2 Char,Section Title Char,l2 Char,H2 Char,level 2 Head Char,level 2 no toc Char,1st level heading Char,A Char,Titre2 Char,A.B.C. Char,TitreProp Char"/>
    <w:basedOn w:val="DefaultParagraphFont"/>
    <w:link w:val="Heading2"/>
    <w:rsid w:val="005514AB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Heading4Char">
    <w:name w:val="Heading 4 Char"/>
    <w:aliases w:val="h4 Char,Level 4 Topic Heading Char,14 Char,l4 Char,a. Char,Map Title Char,parapoint Char,¶ Char,H4 Char,l4+toc4 Char,heading 4 Char,Numbered List Char,dash Char,(RFP Heading 4) Char,Heading 4* Char,Numbered - 4 Char"/>
    <w:basedOn w:val="DefaultParagraphFont"/>
    <w:link w:val="Heading4"/>
    <w:rsid w:val="00F96363"/>
    <w:rPr>
      <w:rFonts w:eastAsiaTheme="majorEastAsia" w:cstheme="majorBidi"/>
      <w:bCs/>
      <w:i/>
      <w:iCs/>
      <w:sz w:val="20"/>
    </w:rPr>
  </w:style>
  <w:style w:type="character" w:customStyle="1" w:styleId="Heading5Char">
    <w:name w:val="Heading 5 Char"/>
    <w:aliases w:val="h5 Char,Level 5 Topic Heading Char,Block Label Char,Second Level Subtopic Char,Heading 5 (do not use) Char,Heading 5* Char,Numbered - 5 Char"/>
    <w:basedOn w:val="DefaultParagraphFont"/>
    <w:link w:val="Heading5"/>
    <w:uiPriority w:val="9"/>
    <w:rsid w:val="00B459A9"/>
    <w:rPr>
      <w:rFonts w:eastAsiaTheme="majorEastAsia" w:cstheme="majorBidi"/>
      <w:i/>
      <w:sz w:val="20"/>
    </w:rPr>
  </w:style>
  <w:style w:type="character" w:customStyle="1" w:styleId="Heading6Char">
    <w:name w:val="Heading 6 Char"/>
    <w:aliases w:val="h6 Char,Level 6 Topic Heading Char"/>
    <w:basedOn w:val="DefaultParagraphFont"/>
    <w:link w:val="Heading6"/>
    <w:rsid w:val="00153387"/>
    <w:rPr>
      <w:rFonts w:asciiTheme="majorHAnsi" w:eastAsiaTheme="majorEastAsia" w:hAnsiTheme="majorHAnsi" w:cstheme="majorBidi"/>
      <w:i/>
      <w:iCs/>
      <w:color w:val="333333" w:themeColor="text1"/>
      <w:sz w:val="20"/>
    </w:rPr>
  </w:style>
  <w:style w:type="character" w:customStyle="1" w:styleId="Heading7Char">
    <w:name w:val="Heading 7 Char"/>
    <w:aliases w:val="h7 Char,First Subheading Char"/>
    <w:basedOn w:val="DefaultParagraphFont"/>
    <w:link w:val="Heading7"/>
    <w:rsid w:val="00883DC4"/>
    <w:rPr>
      <w:rFonts w:asciiTheme="majorHAnsi" w:eastAsiaTheme="majorEastAsia" w:hAnsiTheme="majorHAnsi" w:cstheme="majorBidi"/>
      <w:i/>
      <w:iCs/>
      <w:color w:val="666666" w:themeColor="text1" w:themeTint="BF"/>
    </w:rPr>
  </w:style>
  <w:style w:type="character" w:customStyle="1" w:styleId="Heading8Char">
    <w:name w:val="Heading 8 Char"/>
    <w:aliases w:val="h8 Char,Second Subheading Char"/>
    <w:basedOn w:val="DefaultParagraphFont"/>
    <w:link w:val="Heading8"/>
    <w:rsid w:val="00883DC4"/>
    <w:rPr>
      <w:rFonts w:asciiTheme="majorHAnsi" w:eastAsiaTheme="majorEastAsia" w:hAnsiTheme="majorHAnsi" w:cstheme="majorBidi"/>
      <w:color w:val="666666" w:themeColor="text1" w:themeTint="BF"/>
      <w:sz w:val="20"/>
      <w:szCs w:val="20"/>
    </w:rPr>
  </w:style>
  <w:style w:type="character" w:customStyle="1" w:styleId="Heading9Char">
    <w:name w:val="Heading 9 Char"/>
    <w:aliases w:val="h9 Char,Third Subheading Char"/>
    <w:basedOn w:val="DefaultParagraphFont"/>
    <w:link w:val="Heading9"/>
    <w:rsid w:val="00883DC4"/>
    <w:rPr>
      <w:rFonts w:asciiTheme="majorHAnsi" w:eastAsiaTheme="majorEastAsia" w:hAnsiTheme="majorHAnsi" w:cstheme="majorBidi"/>
      <w:i/>
      <w:iCs/>
      <w:color w:val="666666" w:themeColor="text1" w:themeTint="BF"/>
      <w:sz w:val="20"/>
      <w:szCs w:val="20"/>
    </w:rPr>
  </w:style>
  <w:style w:type="paragraph" w:customStyle="1" w:styleId="FauxHeading1">
    <w:name w:val="Faux Heading 1"/>
    <w:basedOn w:val="Normal"/>
    <w:next w:val="Normal"/>
    <w:qFormat/>
    <w:rsid w:val="00ED6C0D"/>
    <w:pPr>
      <w:ind w:left="142"/>
    </w:pPr>
    <w:rPr>
      <w:b/>
      <w:color w:val="FF5800" w:themeColor="accent1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53387"/>
    <w:pPr>
      <w:pageBreakBefore w:val="0"/>
      <w:numPr>
        <w:numId w:val="0"/>
      </w:numPr>
      <w:outlineLvl w:val="9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4641"/>
    <w:pPr>
      <w:spacing w:before="120" w:line="240" w:lineRule="auto"/>
    </w:pPr>
    <w:rPr>
      <w:rFonts w:asciiTheme="majorHAnsi" w:hAnsiTheme="majorHAnsi" w:cstheme="majorHAnsi"/>
      <w:bCs/>
      <w:color w:val="333333" w:themeColor="text1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rsid w:val="00F94641"/>
    <w:pPr>
      <w:spacing w:line="240" w:lineRule="auto"/>
    </w:pPr>
    <w:rPr>
      <w:rFonts w:cstheme="minorHAnsi"/>
      <w:bCs/>
      <w:color w:val="333333" w:themeColor="text1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7C5D54"/>
    <w:pPr>
      <w:spacing w:line="240" w:lineRule="auto"/>
      <w:ind w:left="202"/>
    </w:pPr>
    <w:rPr>
      <w:rFonts w:cstheme="minorHAnsi"/>
      <w:color w:val="333333" w:themeColor="text1"/>
      <w:szCs w:val="20"/>
    </w:rPr>
  </w:style>
  <w:style w:type="character" w:styleId="Hyperlink">
    <w:name w:val="Hyperlink"/>
    <w:basedOn w:val="DefaultParagraphFont"/>
    <w:uiPriority w:val="99"/>
    <w:unhideWhenUsed/>
    <w:rsid w:val="004657F5"/>
    <w:rPr>
      <w:color w:val="055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62A3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D6C0D"/>
    <w:pPr>
      <w:framePr w:hSpace="141" w:wrap="around" w:vAnchor="page" w:hAnchor="margin" w:xAlign="center" w:y="3376"/>
      <w:spacing w:line="240" w:lineRule="auto"/>
      <w:ind w:right="284"/>
    </w:pPr>
    <w:rPr>
      <w:b/>
      <w:color w:val="FF5800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ED6C0D"/>
    <w:rPr>
      <w:rFonts w:ascii="Arial" w:hAnsi="Arial"/>
      <w:b/>
      <w:color w:val="FF5800"/>
      <w:sz w:val="120"/>
      <w:szCs w:val="1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C0D"/>
    <w:pPr>
      <w:framePr w:hSpace="141" w:wrap="around" w:vAnchor="page" w:hAnchor="margin" w:xAlign="center" w:y="3376"/>
      <w:spacing w:line="240" w:lineRule="auto"/>
      <w:ind w:right="284"/>
    </w:pPr>
    <w:rPr>
      <w:b/>
      <w:color w:val="FF5800"/>
      <w:sz w:val="36"/>
      <w:szCs w:val="120"/>
    </w:rPr>
  </w:style>
  <w:style w:type="character" w:customStyle="1" w:styleId="SubtitleChar">
    <w:name w:val="Subtitle Char"/>
    <w:basedOn w:val="DefaultParagraphFont"/>
    <w:link w:val="Subtitle"/>
    <w:uiPriority w:val="11"/>
    <w:rsid w:val="00ED6C0D"/>
    <w:rPr>
      <w:rFonts w:ascii="Arial" w:hAnsi="Arial"/>
      <w:b/>
      <w:color w:val="FF5800"/>
      <w:sz w:val="36"/>
      <w:szCs w:val="120"/>
    </w:rPr>
  </w:style>
  <w:style w:type="character" w:styleId="Strong">
    <w:name w:val="Strong"/>
    <w:uiPriority w:val="22"/>
    <w:qFormat/>
    <w:rsid w:val="00883DC4"/>
    <w:rPr>
      <w:b/>
      <w:bCs/>
    </w:rPr>
  </w:style>
  <w:style w:type="character" w:styleId="Emphasis">
    <w:name w:val="Emphasis"/>
    <w:uiPriority w:val="20"/>
    <w:qFormat/>
    <w:rsid w:val="00883DC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3DC4"/>
    <w:pPr>
      <w:spacing w:line="240" w:lineRule="auto"/>
    </w:pPr>
  </w:style>
  <w:style w:type="paragraph" w:styleId="ListParagraph">
    <w:name w:val="List Paragraph"/>
    <w:aliases w:val="List Paragraph1,lp1,Bullet List,FooterText,Liste à puce - Normal,Texte-Nelite,normal,Normal1,Normal11,Figure_name,Equipment,Numbered Indented Text,List_TIS,List Paragraph11,Ref,alpha List,Alpha List Paragraph,List Paragraph Char Char Char"/>
    <w:basedOn w:val="Normal"/>
    <w:link w:val="ListParagraphChar"/>
    <w:uiPriority w:val="34"/>
    <w:qFormat/>
    <w:rsid w:val="00883DC4"/>
    <w:pPr>
      <w:numPr>
        <w:numId w:val="7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DC4"/>
    <w:rPr>
      <w:i/>
      <w:iCs/>
      <w:color w:val="333333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3DC4"/>
    <w:rPr>
      <w:rFonts w:ascii="Arial" w:hAnsi="Arial"/>
      <w:i/>
      <w:iCs/>
      <w:color w:val="333333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C4"/>
    <w:pPr>
      <w:pBdr>
        <w:bottom w:val="single" w:sz="4" w:space="4" w:color="FF5800" w:themeColor="accent1"/>
      </w:pBdr>
      <w:spacing w:before="200" w:after="280"/>
      <w:ind w:left="936" w:right="936"/>
    </w:pPr>
    <w:rPr>
      <w:b/>
      <w:bCs/>
      <w:i/>
      <w:iCs/>
      <w:color w:val="FF58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C4"/>
    <w:rPr>
      <w:rFonts w:ascii="Arial" w:hAnsi="Arial"/>
      <w:b/>
      <w:bCs/>
      <w:i/>
      <w:iCs/>
      <w:color w:val="FF5800" w:themeColor="accent1"/>
      <w:sz w:val="20"/>
    </w:rPr>
  </w:style>
  <w:style w:type="character" w:styleId="SubtleEmphasis">
    <w:name w:val="Subtle Emphasis"/>
    <w:uiPriority w:val="19"/>
    <w:qFormat/>
    <w:rsid w:val="00883DC4"/>
    <w:rPr>
      <w:i/>
      <w:iCs/>
      <w:color w:val="999999" w:themeColor="text1" w:themeTint="7F"/>
    </w:rPr>
  </w:style>
  <w:style w:type="character" w:styleId="IntenseEmphasis">
    <w:name w:val="Intense Emphasis"/>
    <w:uiPriority w:val="21"/>
    <w:qFormat/>
    <w:rsid w:val="00883DC4"/>
    <w:rPr>
      <w:b/>
      <w:bCs/>
      <w:i/>
      <w:iCs/>
      <w:color w:val="FF5800" w:themeColor="accent1"/>
    </w:rPr>
  </w:style>
  <w:style w:type="character" w:styleId="SubtleReference">
    <w:name w:val="Subtle Reference"/>
    <w:uiPriority w:val="31"/>
    <w:qFormat/>
    <w:rsid w:val="00883DC4"/>
    <w:rPr>
      <w:smallCaps/>
      <w:color w:val="A50646" w:themeColor="accent2"/>
      <w:u w:val="single"/>
    </w:rPr>
  </w:style>
  <w:style w:type="character" w:styleId="IntenseReference">
    <w:name w:val="Intense Reference"/>
    <w:uiPriority w:val="32"/>
    <w:qFormat/>
    <w:rsid w:val="00883DC4"/>
    <w:rPr>
      <w:b/>
      <w:bCs/>
      <w:smallCaps/>
      <w:color w:val="A50646" w:themeColor="accent2"/>
      <w:spacing w:val="5"/>
      <w:u w:val="single"/>
    </w:rPr>
  </w:style>
  <w:style w:type="character" w:styleId="BookTitle">
    <w:name w:val="Book Title"/>
    <w:uiPriority w:val="33"/>
    <w:qFormat/>
    <w:rsid w:val="00883DC4"/>
    <w:rPr>
      <w:b/>
      <w:bCs/>
      <w:smallCaps/>
      <w:spacing w:val="5"/>
    </w:rPr>
  </w:style>
  <w:style w:type="paragraph" w:customStyle="1" w:styleId="Default">
    <w:name w:val="Default"/>
    <w:rsid w:val="00ED6C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68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68F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68F"/>
    <w:rPr>
      <w:vertAlign w:val="superscript"/>
    </w:rPr>
  </w:style>
  <w:style w:type="paragraph" w:styleId="Caption">
    <w:name w:val="caption"/>
    <w:aliases w:val="Caption Char1,Caption Char Char,cp,HUD Caption"/>
    <w:basedOn w:val="Normal"/>
    <w:next w:val="Normal"/>
    <w:link w:val="CaptionChar"/>
    <w:unhideWhenUsed/>
    <w:qFormat/>
    <w:rsid w:val="002F6907"/>
    <w:pPr>
      <w:spacing w:before="60" w:after="240" w:line="240" w:lineRule="auto"/>
      <w:jc w:val="center"/>
    </w:pPr>
    <w:rPr>
      <w:b/>
      <w:bCs/>
      <w:color w:val="333333" w:themeColor="text1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4641"/>
    <w:pPr>
      <w:ind w:left="400" w:hanging="400"/>
    </w:pPr>
    <w:rPr>
      <w:rFonts w:cstheme="minorHAnsi"/>
      <w:szCs w:val="20"/>
    </w:rPr>
  </w:style>
  <w:style w:type="paragraph" w:styleId="NormalWeb">
    <w:name w:val="Normal (Web)"/>
    <w:basedOn w:val="Normal"/>
    <w:uiPriority w:val="99"/>
    <w:unhideWhenUsed/>
    <w:rsid w:val="00BF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7E2D"/>
    <w:rPr>
      <w:rFonts w:ascii="Arial" w:hAnsi="Arial"/>
      <w:sz w:val="20"/>
    </w:rPr>
  </w:style>
  <w:style w:type="table" w:styleId="GridTable3-Accent5">
    <w:name w:val="Grid Table 3 Accent 5"/>
    <w:basedOn w:val="TableNormal"/>
    <w:uiPriority w:val="48"/>
    <w:rsid w:val="00237E2D"/>
    <w:pPr>
      <w:spacing w:after="0" w:line="240" w:lineRule="auto"/>
    </w:pPr>
    <w:tblPr>
      <w:tblStyleRowBandSize w:val="1"/>
      <w:tblStyleColBandSize w:val="1"/>
      <w:tblBorders>
        <w:top w:val="single" w:sz="4" w:space="0" w:color="F0C976" w:themeColor="accent5" w:themeTint="99"/>
        <w:left w:val="single" w:sz="4" w:space="0" w:color="F0C976" w:themeColor="accent5" w:themeTint="99"/>
        <w:bottom w:val="single" w:sz="4" w:space="0" w:color="F0C976" w:themeColor="accent5" w:themeTint="99"/>
        <w:right w:val="single" w:sz="4" w:space="0" w:color="F0C976" w:themeColor="accent5" w:themeTint="99"/>
        <w:insideH w:val="single" w:sz="4" w:space="0" w:color="F0C976" w:themeColor="accent5" w:themeTint="99"/>
        <w:insideV w:val="single" w:sz="4" w:space="0" w:color="F0C9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DD1" w:themeFill="accent5" w:themeFillTint="33"/>
      </w:tcPr>
    </w:tblStylePr>
    <w:tblStylePr w:type="band1Horz">
      <w:tblPr/>
      <w:tcPr>
        <w:shd w:val="clear" w:color="auto" w:fill="FAEDD1" w:themeFill="accent5" w:themeFillTint="33"/>
      </w:tcPr>
    </w:tblStylePr>
    <w:tblStylePr w:type="neCell">
      <w:tblPr/>
      <w:tcPr>
        <w:tcBorders>
          <w:bottom w:val="single" w:sz="4" w:space="0" w:color="F0C976" w:themeColor="accent5" w:themeTint="99"/>
        </w:tcBorders>
      </w:tcPr>
    </w:tblStylePr>
    <w:tblStylePr w:type="nwCell">
      <w:tblPr/>
      <w:tcPr>
        <w:tcBorders>
          <w:bottom w:val="single" w:sz="4" w:space="0" w:color="F0C976" w:themeColor="accent5" w:themeTint="99"/>
        </w:tcBorders>
      </w:tcPr>
    </w:tblStylePr>
    <w:tblStylePr w:type="seCell">
      <w:tblPr/>
      <w:tcPr>
        <w:tcBorders>
          <w:top w:val="single" w:sz="4" w:space="0" w:color="F0C976" w:themeColor="accent5" w:themeTint="99"/>
        </w:tcBorders>
      </w:tcPr>
    </w:tblStylePr>
    <w:tblStylePr w:type="swCell">
      <w:tblPr/>
      <w:tcPr>
        <w:tcBorders>
          <w:top w:val="single" w:sz="4" w:space="0" w:color="F0C976" w:themeColor="accent5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A4100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65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5FE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5FE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FE0"/>
    <w:rPr>
      <w:rFonts w:ascii="Arial" w:hAnsi="Arial"/>
      <w:b/>
      <w:bCs/>
      <w:sz w:val="20"/>
      <w:szCs w:val="20"/>
    </w:rPr>
  </w:style>
  <w:style w:type="table" w:styleId="GridTable4-Accent2">
    <w:name w:val="Grid Table 4 Accent 2"/>
    <w:basedOn w:val="TableNormal"/>
    <w:uiPriority w:val="49"/>
    <w:rsid w:val="000F1C8D"/>
    <w:pPr>
      <w:spacing w:after="0" w:line="240" w:lineRule="auto"/>
    </w:pPr>
    <w:tblPr>
      <w:tblStyleRowBandSize w:val="1"/>
      <w:tblStyleColBandSize w:val="1"/>
      <w:tblBorders>
        <w:top w:val="single" w:sz="4" w:space="0" w:color="F73A86" w:themeColor="accent2" w:themeTint="99"/>
        <w:left w:val="single" w:sz="4" w:space="0" w:color="F73A86" w:themeColor="accent2" w:themeTint="99"/>
        <w:bottom w:val="single" w:sz="4" w:space="0" w:color="F73A86" w:themeColor="accent2" w:themeTint="99"/>
        <w:right w:val="single" w:sz="4" w:space="0" w:color="F73A86" w:themeColor="accent2" w:themeTint="99"/>
        <w:insideH w:val="single" w:sz="4" w:space="0" w:color="F73A86" w:themeColor="accent2" w:themeTint="99"/>
        <w:insideV w:val="single" w:sz="4" w:space="0" w:color="F73A8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0646" w:themeColor="accent2"/>
          <w:left w:val="single" w:sz="4" w:space="0" w:color="A50646" w:themeColor="accent2"/>
          <w:bottom w:val="single" w:sz="4" w:space="0" w:color="A50646" w:themeColor="accent2"/>
          <w:right w:val="single" w:sz="4" w:space="0" w:color="A50646" w:themeColor="accent2"/>
          <w:insideH w:val="nil"/>
          <w:insideV w:val="nil"/>
        </w:tcBorders>
        <w:shd w:val="clear" w:color="auto" w:fill="A50646" w:themeFill="accent2"/>
      </w:tcPr>
    </w:tblStylePr>
    <w:tblStylePr w:type="lastRow">
      <w:rPr>
        <w:b/>
        <w:bCs/>
      </w:rPr>
      <w:tblPr/>
      <w:tcPr>
        <w:tcBorders>
          <w:top w:val="double" w:sz="4" w:space="0" w:color="A5064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6" w:themeFill="accent2" w:themeFillTint="33"/>
      </w:tcPr>
    </w:tblStylePr>
    <w:tblStylePr w:type="band1Horz">
      <w:tblPr/>
      <w:tcPr>
        <w:shd w:val="clear" w:color="auto" w:fill="FCBDD6" w:themeFill="accent2" w:themeFillTint="33"/>
      </w:tcPr>
    </w:tblStylePr>
  </w:style>
  <w:style w:type="table" w:styleId="PlainTable4">
    <w:name w:val="Plain Table 4"/>
    <w:basedOn w:val="TableNormal"/>
    <w:uiPriority w:val="44"/>
    <w:rsid w:val="00D73A3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893EB6"/>
    <w:pPr>
      <w:spacing w:after="0" w:line="240" w:lineRule="auto"/>
    </w:pPr>
    <w:tblPr>
      <w:tblStyleRowBandSize w:val="1"/>
      <w:tblStyleColBandSize w:val="1"/>
      <w:tblBorders>
        <w:top w:val="single" w:sz="4" w:space="0" w:color="F0C976" w:themeColor="accent5" w:themeTint="99"/>
        <w:left w:val="single" w:sz="4" w:space="0" w:color="F0C976" w:themeColor="accent5" w:themeTint="99"/>
        <w:bottom w:val="single" w:sz="4" w:space="0" w:color="F0C976" w:themeColor="accent5" w:themeTint="99"/>
        <w:right w:val="single" w:sz="4" w:space="0" w:color="F0C976" w:themeColor="accent5" w:themeTint="99"/>
        <w:insideH w:val="single" w:sz="4" w:space="0" w:color="F0C976" w:themeColor="accent5" w:themeTint="99"/>
        <w:insideV w:val="single" w:sz="4" w:space="0" w:color="F0C9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61C" w:themeColor="accent5"/>
          <w:left w:val="single" w:sz="4" w:space="0" w:color="E6A61C" w:themeColor="accent5"/>
          <w:bottom w:val="single" w:sz="4" w:space="0" w:color="E6A61C" w:themeColor="accent5"/>
          <w:right w:val="single" w:sz="4" w:space="0" w:color="E6A61C" w:themeColor="accent5"/>
          <w:insideH w:val="nil"/>
          <w:insideV w:val="nil"/>
        </w:tcBorders>
        <w:shd w:val="clear" w:color="auto" w:fill="E6A61C" w:themeFill="accent5"/>
      </w:tcPr>
    </w:tblStylePr>
    <w:tblStylePr w:type="lastRow">
      <w:rPr>
        <w:b/>
        <w:bCs/>
      </w:rPr>
      <w:tblPr/>
      <w:tcPr>
        <w:tcBorders>
          <w:top w:val="double" w:sz="4" w:space="0" w:color="E6A6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DD1" w:themeFill="accent5" w:themeFillTint="33"/>
      </w:tcPr>
    </w:tblStylePr>
    <w:tblStylePr w:type="band1Horz">
      <w:tblPr/>
      <w:tcPr>
        <w:shd w:val="clear" w:color="auto" w:fill="FAEDD1" w:themeFill="accent5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DF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DFE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DF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67939"/>
    <w:rPr>
      <w:color w:val="055082" w:themeColor="followedHyperlink"/>
      <w:u w:val="single"/>
    </w:rPr>
  </w:style>
  <w:style w:type="paragraph" w:styleId="ListNumber">
    <w:name w:val="List Number"/>
    <w:basedOn w:val="Normal"/>
    <w:rsid w:val="00D523AA"/>
    <w:pPr>
      <w:numPr>
        <w:numId w:val="8"/>
      </w:numPr>
      <w:spacing w:after="160" w:line="259" w:lineRule="auto"/>
    </w:pPr>
    <w:rPr>
      <w:rFonts w:eastAsiaTheme="minorEastAsia"/>
      <w:sz w:val="22"/>
      <w:lang w:val="en-GB"/>
    </w:rPr>
  </w:style>
  <w:style w:type="paragraph" w:customStyle="1" w:styleId="Accenture">
    <w:name w:val="Accenture"/>
    <w:basedOn w:val="Normal"/>
    <w:qFormat/>
    <w:rsid w:val="00773F1E"/>
    <w:pPr>
      <w:spacing w:after="120" w:line="240" w:lineRule="auto"/>
      <w:ind w:right="1189"/>
      <w:jc w:val="both"/>
    </w:pPr>
    <w:rPr>
      <w:rFonts w:eastAsia="Cambria" w:cs="Times New Roman"/>
      <w:sz w:val="24"/>
      <w:szCs w:val="24"/>
      <w:lang w:val="en-GB"/>
    </w:rPr>
  </w:style>
  <w:style w:type="paragraph" w:customStyle="1" w:styleId="DesignDecision">
    <w:name w:val="Design Decision"/>
    <w:basedOn w:val="Normal"/>
    <w:link w:val="DesignDecisionChar"/>
    <w:uiPriority w:val="99"/>
    <w:qFormat/>
    <w:rsid w:val="00773F1E"/>
    <w:pPr>
      <w:spacing w:before="120" w:after="60" w:line="240" w:lineRule="auto"/>
      <w:jc w:val="both"/>
    </w:pPr>
    <w:rPr>
      <w:rFonts w:eastAsia="Times New Roman" w:cs="Times New Roman"/>
      <w:b/>
      <w:i/>
      <w:kern w:val="20"/>
      <w:szCs w:val="20"/>
      <w:lang w:val="en-GB"/>
    </w:rPr>
  </w:style>
  <w:style w:type="character" w:customStyle="1" w:styleId="DesignDecisionChar">
    <w:name w:val="Design Decision Char"/>
    <w:link w:val="DesignDecision"/>
    <w:uiPriority w:val="99"/>
    <w:rsid w:val="00773F1E"/>
    <w:rPr>
      <w:rFonts w:ascii="Arial" w:eastAsia="Times New Roman" w:hAnsi="Arial" w:cs="Times New Roman"/>
      <w:b/>
      <w:i/>
      <w:kern w:val="20"/>
      <w:sz w:val="20"/>
      <w:szCs w:val="20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D4C2F"/>
    <w:pPr>
      <w:spacing w:after="0" w:line="240" w:lineRule="auto"/>
    </w:pPr>
    <w:rPr>
      <w:rFonts w:ascii="Nokia Pure Text" w:hAnsi="Nokia Pure Text"/>
      <w:color w:val="68717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749D5"/>
    <w:pPr>
      <w:spacing w:after="0" w:line="240" w:lineRule="auto"/>
    </w:pPr>
    <w:tblPr>
      <w:tblStyleRowBandSize w:val="1"/>
      <w:tblStyleColBandSize w:val="1"/>
      <w:tblBorders>
        <w:top w:val="single" w:sz="4" w:space="0" w:color="D33AC7" w:themeColor="accent3" w:themeTint="99"/>
        <w:left w:val="single" w:sz="4" w:space="0" w:color="D33AC7" w:themeColor="accent3" w:themeTint="99"/>
        <w:bottom w:val="single" w:sz="4" w:space="0" w:color="D33AC7" w:themeColor="accent3" w:themeTint="99"/>
        <w:right w:val="single" w:sz="4" w:space="0" w:color="D33AC7" w:themeColor="accent3" w:themeTint="99"/>
        <w:insideH w:val="single" w:sz="4" w:space="0" w:color="D33A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1455" w:themeColor="accent3"/>
          <w:left w:val="single" w:sz="4" w:space="0" w:color="5A1455" w:themeColor="accent3"/>
          <w:bottom w:val="single" w:sz="4" w:space="0" w:color="5A1455" w:themeColor="accent3"/>
          <w:right w:val="single" w:sz="4" w:space="0" w:color="5A1455" w:themeColor="accent3"/>
          <w:insideH w:val="nil"/>
        </w:tcBorders>
        <w:shd w:val="clear" w:color="auto" w:fill="5A1455" w:themeFill="accent3"/>
      </w:tcPr>
    </w:tblStylePr>
    <w:tblStylePr w:type="lastRow">
      <w:rPr>
        <w:b/>
        <w:bCs/>
      </w:rPr>
      <w:tblPr/>
      <w:tcPr>
        <w:tcBorders>
          <w:top w:val="double" w:sz="4" w:space="0" w:color="D33A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DEC" w:themeFill="accent3" w:themeFillTint="33"/>
      </w:tcPr>
    </w:tblStylePr>
    <w:tblStylePr w:type="band1Horz">
      <w:tblPr/>
      <w:tcPr>
        <w:shd w:val="clear" w:color="auto" w:fill="F0BDEC" w:themeFill="accent3" w:themeFillTint="33"/>
      </w:tcPr>
    </w:tblStylePr>
  </w:style>
  <w:style w:type="paragraph" w:styleId="Revision">
    <w:name w:val="Revision"/>
    <w:hidden/>
    <w:uiPriority w:val="99"/>
    <w:semiHidden/>
    <w:rsid w:val="00D534AC"/>
    <w:pPr>
      <w:spacing w:after="0" w:line="240" w:lineRule="auto"/>
    </w:pPr>
    <w:rPr>
      <w:rFonts w:ascii="Arial" w:hAnsi="Arial"/>
      <w:sz w:val="20"/>
    </w:rPr>
  </w:style>
  <w:style w:type="table" w:styleId="GridTable4-Accent1">
    <w:name w:val="Grid Table 4 Accent 1"/>
    <w:basedOn w:val="TableNormal"/>
    <w:uiPriority w:val="49"/>
    <w:rsid w:val="007922B1"/>
    <w:pPr>
      <w:spacing w:after="0" w:line="240" w:lineRule="auto"/>
    </w:pPr>
    <w:tblPr>
      <w:tblStyleRowBandSize w:val="1"/>
      <w:tblStyleColBandSize w:val="1"/>
      <w:tblBorders>
        <w:top w:val="single" w:sz="4" w:space="0" w:color="FF9A66" w:themeColor="accent1" w:themeTint="99"/>
        <w:left w:val="single" w:sz="4" w:space="0" w:color="FF9A66" w:themeColor="accent1" w:themeTint="99"/>
        <w:bottom w:val="single" w:sz="4" w:space="0" w:color="FF9A66" w:themeColor="accent1" w:themeTint="99"/>
        <w:right w:val="single" w:sz="4" w:space="0" w:color="FF9A66" w:themeColor="accent1" w:themeTint="99"/>
        <w:insideH w:val="single" w:sz="4" w:space="0" w:color="FF9A66" w:themeColor="accent1" w:themeTint="99"/>
        <w:insideV w:val="single" w:sz="4" w:space="0" w:color="FF9A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5800" w:themeColor="accent1"/>
          <w:left w:val="single" w:sz="4" w:space="0" w:color="FF5800" w:themeColor="accent1"/>
          <w:bottom w:val="single" w:sz="4" w:space="0" w:color="FF5800" w:themeColor="accent1"/>
          <w:right w:val="single" w:sz="4" w:space="0" w:color="FF5800" w:themeColor="accent1"/>
          <w:insideH w:val="nil"/>
          <w:insideV w:val="nil"/>
        </w:tcBorders>
        <w:shd w:val="clear" w:color="auto" w:fill="FF5800" w:themeFill="accent1"/>
      </w:tcPr>
    </w:tblStylePr>
    <w:tblStylePr w:type="lastRow">
      <w:rPr>
        <w:b/>
        <w:bCs/>
      </w:rPr>
      <w:tblPr/>
      <w:tcPr>
        <w:tcBorders>
          <w:top w:val="double" w:sz="4" w:space="0" w:color="FF5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C" w:themeFill="accent1" w:themeFillTint="33"/>
      </w:tcPr>
    </w:tblStylePr>
    <w:tblStylePr w:type="band1Horz">
      <w:tblPr/>
      <w:tcPr>
        <w:shd w:val="clear" w:color="auto" w:fill="FFDDCC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E5547"/>
    <w:pPr>
      <w:spacing w:after="0" w:line="240" w:lineRule="auto"/>
    </w:pPr>
    <w:tblPr>
      <w:tblStyleRowBandSize w:val="1"/>
      <w:tblStyleColBandSize w:val="1"/>
      <w:tblBorders>
        <w:top w:val="single" w:sz="4" w:space="0" w:color="D33AC7" w:themeColor="accent3" w:themeTint="99"/>
        <w:left w:val="single" w:sz="4" w:space="0" w:color="D33AC7" w:themeColor="accent3" w:themeTint="99"/>
        <w:bottom w:val="single" w:sz="4" w:space="0" w:color="D33AC7" w:themeColor="accent3" w:themeTint="99"/>
        <w:right w:val="single" w:sz="4" w:space="0" w:color="D33AC7" w:themeColor="accent3" w:themeTint="99"/>
        <w:insideH w:val="single" w:sz="4" w:space="0" w:color="D33AC7" w:themeColor="accent3" w:themeTint="99"/>
        <w:insideV w:val="single" w:sz="4" w:space="0" w:color="D33A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1455" w:themeColor="accent3"/>
          <w:left w:val="single" w:sz="4" w:space="0" w:color="5A1455" w:themeColor="accent3"/>
          <w:bottom w:val="single" w:sz="4" w:space="0" w:color="5A1455" w:themeColor="accent3"/>
          <w:right w:val="single" w:sz="4" w:space="0" w:color="5A1455" w:themeColor="accent3"/>
          <w:insideH w:val="nil"/>
          <w:insideV w:val="nil"/>
        </w:tcBorders>
        <w:shd w:val="clear" w:color="auto" w:fill="5A1455" w:themeFill="accent3"/>
      </w:tcPr>
    </w:tblStylePr>
    <w:tblStylePr w:type="lastRow">
      <w:rPr>
        <w:b/>
        <w:bCs/>
      </w:rPr>
      <w:tblPr/>
      <w:tcPr>
        <w:tcBorders>
          <w:top w:val="double" w:sz="4" w:space="0" w:color="5A145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DEC" w:themeFill="accent3" w:themeFillTint="33"/>
      </w:tcPr>
    </w:tblStylePr>
    <w:tblStylePr w:type="band1Horz">
      <w:tblPr/>
      <w:tcPr>
        <w:shd w:val="clear" w:color="auto" w:fill="F0BDE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4049A"/>
    <w:pPr>
      <w:spacing w:after="0" w:line="240" w:lineRule="auto"/>
    </w:pPr>
    <w:tblPr>
      <w:tblStyleRowBandSize w:val="1"/>
      <w:tblStyleColBandSize w:val="1"/>
      <w:tblBorders>
        <w:top w:val="single" w:sz="4" w:space="0" w:color="EE4944" w:themeColor="accent4" w:themeTint="99"/>
        <w:left w:val="single" w:sz="4" w:space="0" w:color="EE4944" w:themeColor="accent4" w:themeTint="99"/>
        <w:bottom w:val="single" w:sz="4" w:space="0" w:color="EE4944" w:themeColor="accent4" w:themeTint="99"/>
        <w:right w:val="single" w:sz="4" w:space="0" w:color="EE4944" w:themeColor="accent4" w:themeTint="99"/>
        <w:insideH w:val="single" w:sz="4" w:space="0" w:color="EE494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120E" w:themeColor="accent4"/>
          <w:left w:val="single" w:sz="4" w:space="0" w:color="9E120E" w:themeColor="accent4"/>
          <w:bottom w:val="single" w:sz="4" w:space="0" w:color="9E120E" w:themeColor="accent4"/>
          <w:right w:val="single" w:sz="4" w:space="0" w:color="9E120E" w:themeColor="accent4"/>
          <w:insideH w:val="nil"/>
        </w:tcBorders>
        <w:shd w:val="clear" w:color="auto" w:fill="9E120E" w:themeFill="accent4"/>
      </w:tcPr>
    </w:tblStylePr>
    <w:tblStylePr w:type="lastRow">
      <w:rPr>
        <w:b/>
        <w:bCs/>
      </w:rPr>
      <w:tblPr/>
      <w:tcPr>
        <w:tcBorders>
          <w:top w:val="double" w:sz="4" w:space="0" w:color="EE494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2C0" w:themeFill="accent4" w:themeFillTint="33"/>
      </w:tcPr>
    </w:tblStylePr>
    <w:tblStylePr w:type="band1Horz">
      <w:tblPr/>
      <w:tcPr>
        <w:shd w:val="clear" w:color="auto" w:fill="F9C2C0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965628"/>
    <w:pPr>
      <w:spacing w:after="0" w:line="240" w:lineRule="auto"/>
    </w:pPr>
    <w:tblPr>
      <w:tblStyleRowBandSize w:val="1"/>
      <w:tblStyleColBandSize w:val="1"/>
      <w:tblBorders>
        <w:top w:val="single" w:sz="4" w:space="0" w:color="E6A61C" w:themeColor="accent5"/>
        <w:left w:val="single" w:sz="4" w:space="0" w:color="E6A61C" w:themeColor="accent5"/>
        <w:bottom w:val="single" w:sz="4" w:space="0" w:color="E6A61C" w:themeColor="accent5"/>
        <w:right w:val="single" w:sz="4" w:space="0" w:color="E6A61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61C" w:themeFill="accent5"/>
      </w:tcPr>
    </w:tblStylePr>
    <w:tblStylePr w:type="lastRow">
      <w:rPr>
        <w:b/>
        <w:bCs/>
      </w:rPr>
      <w:tblPr/>
      <w:tcPr>
        <w:tcBorders>
          <w:top w:val="double" w:sz="4" w:space="0" w:color="E6A61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61C" w:themeColor="accent5"/>
          <w:right w:val="single" w:sz="4" w:space="0" w:color="E6A61C" w:themeColor="accent5"/>
        </w:tcBorders>
      </w:tcPr>
    </w:tblStylePr>
    <w:tblStylePr w:type="band1Horz">
      <w:tblPr/>
      <w:tcPr>
        <w:tcBorders>
          <w:top w:val="single" w:sz="4" w:space="0" w:color="E6A61C" w:themeColor="accent5"/>
          <w:bottom w:val="single" w:sz="4" w:space="0" w:color="E6A61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61C" w:themeColor="accent5"/>
          <w:left w:val="nil"/>
        </w:tcBorders>
      </w:tcPr>
    </w:tblStylePr>
    <w:tblStylePr w:type="swCell">
      <w:tblPr/>
      <w:tcPr>
        <w:tcBorders>
          <w:top w:val="double" w:sz="4" w:space="0" w:color="E6A61C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8F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F10A3"/>
  </w:style>
  <w:style w:type="character" w:customStyle="1" w:styleId="eop">
    <w:name w:val="eop"/>
    <w:basedOn w:val="DefaultParagraphFont"/>
    <w:rsid w:val="008F10A3"/>
  </w:style>
  <w:style w:type="paragraph" w:customStyle="1" w:styleId="TableContent">
    <w:name w:val="Table Content"/>
    <w:basedOn w:val="Normal"/>
    <w:link w:val="TableContentChar"/>
    <w:uiPriority w:val="99"/>
    <w:rsid w:val="006B5074"/>
    <w:pPr>
      <w:spacing w:before="60" w:after="60" w:line="274" w:lineRule="auto"/>
    </w:pPr>
    <w:rPr>
      <w:rFonts w:ascii="Calibri" w:eastAsia="Calibri" w:hAnsi="Calibri" w:cs="Times New Roman"/>
      <w:szCs w:val="18"/>
      <w:lang w:val="en-GB" w:eastAsia="en-GB"/>
    </w:rPr>
  </w:style>
  <w:style w:type="character" w:customStyle="1" w:styleId="TableContentChar">
    <w:name w:val="Table Content Char"/>
    <w:link w:val="TableContent"/>
    <w:uiPriority w:val="99"/>
    <w:locked/>
    <w:rsid w:val="006B5074"/>
    <w:rPr>
      <w:rFonts w:ascii="Calibri" w:eastAsia="Calibri" w:hAnsi="Calibri" w:cs="Times New Roman"/>
      <w:sz w:val="20"/>
      <w:szCs w:val="18"/>
      <w:lang w:val="en-GB" w:eastAsia="en-GB"/>
    </w:rPr>
  </w:style>
  <w:style w:type="paragraph" w:customStyle="1" w:styleId="Spacer">
    <w:name w:val="Spacer"/>
    <w:basedOn w:val="Normal"/>
    <w:link w:val="SpacerChar"/>
    <w:uiPriority w:val="99"/>
    <w:rsid w:val="006B5074"/>
    <w:rPr>
      <w:rFonts w:ascii="Calibri" w:eastAsia="Times New Roman" w:hAnsi="Calibri" w:cs="Times New Roman"/>
      <w:szCs w:val="20"/>
      <w:lang w:val="en-GB"/>
    </w:rPr>
  </w:style>
  <w:style w:type="character" w:customStyle="1" w:styleId="SpacerChar">
    <w:name w:val="Spacer Char"/>
    <w:link w:val="Spacer"/>
    <w:uiPriority w:val="99"/>
    <w:locked/>
    <w:rsid w:val="006B5074"/>
    <w:rPr>
      <w:rFonts w:ascii="Calibri" w:eastAsia="Times New Roman" w:hAnsi="Calibri" w:cs="Times New Roman"/>
      <w:sz w:val="20"/>
      <w:szCs w:val="20"/>
      <w:lang w:val="en-GB"/>
    </w:rPr>
  </w:style>
  <w:style w:type="table" w:styleId="GridTable1Light-Accent1">
    <w:name w:val="Grid Table 1 Light Accent 1"/>
    <w:basedOn w:val="TableNormal"/>
    <w:uiPriority w:val="46"/>
    <w:rsid w:val="00D256EB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FFBC99" w:themeColor="accent1" w:themeTint="66"/>
        <w:left w:val="single" w:sz="4" w:space="0" w:color="FFBC99" w:themeColor="accent1" w:themeTint="66"/>
        <w:bottom w:val="single" w:sz="4" w:space="0" w:color="FFBC99" w:themeColor="accent1" w:themeTint="66"/>
        <w:right w:val="single" w:sz="4" w:space="0" w:color="FFBC99" w:themeColor="accent1" w:themeTint="66"/>
        <w:insideH w:val="single" w:sz="4" w:space="0" w:color="FFBC99" w:themeColor="accent1" w:themeTint="66"/>
        <w:insideV w:val="single" w:sz="4" w:space="0" w:color="FFBC99" w:themeColor="accent1" w:themeTint="66"/>
      </w:tblBorders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FF9A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A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B64DC9"/>
    <w:pPr>
      <w:spacing w:after="0" w:line="240" w:lineRule="auto"/>
    </w:pPr>
    <w:tblPr>
      <w:tblStyleRowBandSize w:val="1"/>
      <w:tblStyleColBandSize w:val="1"/>
      <w:tblBorders>
        <w:top w:val="single" w:sz="4" w:space="0" w:color="FF5800" w:themeColor="accent1"/>
        <w:left w:val="single" w:sz="4" w:space="0" w:color="FF5800" w:themeColor="accent1"/>
        <w:bottom w:val="single" w:sz="4" w:space="0" w:color="FF5800" w:themeColor="accent1"/>
        <w:right w:val="single" w:sz="4" w:space="0" w:color="FF58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800" w:themeFill="accent1"/>
      </w:tcPr>
    </w:tblStylePr>
    <w:tblStylePr w:type="lastRow">
      <w:rPr>
        <w:b/>
        <w:bCs/>
      </w:rPr>
      <w:tblPr/>
      <w:tcPr>
        <w:tcBorders>
          <w:top w:val="double" w:sz="4" w:space="0" w:color="FF58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800" w:themeColor="accent1"/>
          <w:right w:val="single" w:sz="4" w:space="0" w:color="FF5800" w:themeColor="accent1"/>
        </w:tcBorders>
      </w:tcPr>
    </w:tblStylePr>
    <w:tblStylePr w:type="band1Horz">
      <w:tblPr/>
      <w:tcPr>
        <w:tcBorders>
          <w:top w:val="single" w:sz="4" w:space="0" w:color="FF5800" w:themeColor="accent1"/>
          <w:bottom w:val="single" w:sz="4" w:space="0" w:color="FF58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800" w:themeColor="accent1"/>
          <w:left w:val="nil"/>
        </w:tcBorders>
      </w:tcPr>
    </w:tblStylePr>
    <w:tblStylePr w:type="swCell">
      <w:tblPr/>
      <w:tcPr>
        <w:tcBorders>
          <w:top w:val="double" w:sz="4" w:space="0" w:color="FF5800" w:themeColor="accen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06D9C"/>
    <w:pPr>
      <w:spacing w:after="0" w:line="240" w:lineRule="auto"/>
    </w:pPr>
    <w:tblPr>
      <w:tblStyleRowBandSize w:val="1"/>
      <w:tblStyleColBandSize w:val="1"/>
      <w:tblBorders>
        <w:top w:val="single" w:sz="4" w:space="0" w:color="05732A" w:themeColor="accent6"/>
        <w:left w:val="single" w:sz="4" w:space="0" w:color="05732A" w:themeColor="accent6"/>
        <w:bottom w:val="single" w:sz="4" w:space="0" w:color="05732A" w:themeColor="accent6"/>
        <w:right w:val="single" w:sz="4" w:space="0" w:color="05732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732A" w:themeFill="accent6"/>
      </w:tcPr>
    </w:tblStylePr>
    <w:tblStylePr w:type="lastRow">
      <w:rPr>
        <w:b/>
        <w:bCs/>
      </w:rPr>
      <w:tblPr/>
      <w:tcPr>
        <w:tcBorders>
          <w:top w:val="double" w:sz="4" w:space="0" w:color="05732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732A" w:themeColor="accent6"/>
          <w:right w:val="single" w:sz="4" w:space="0" w:color="05732A" w:themeColor="accent6"/>
        </w:tcBorders>
      </w:tcPr>
    </w:tblStylePr>
    <w:tblStylePr w:type="band1Horz">
      <w:tblPr/>
      <w:tcPr>
        <w:tcBorders>
          <w:top w:val="single" w:sz="4" w:space="0" w:color="05732A" w:themeColor="accent6"/>
          <w:bottom w:val="single" w:sz="4" w:space="0" w:color="05732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732A" w:themeColor="accent6"/>
          <w:left w:val="nil"/>
        </w:tcBorders>
      </w:tcPr>
    </w:tblStylePr>
    <w:tblStylePr w:type="swCell">
      <w:tblPr/>
      <w:tcPr>
        <w:tcBorders>
          <w:top w:val="double" w:sz="4" w:space="0" w:color="05732A" w:themeColor="accent6"/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56966"/>
    <w:pPr>
      <w:spacing w:after="0" w:line="240" w:lineRule="auto"/>
    </w:pPr>
    <w:tblPr>
      <w:tblStyleRowBandSize w:val="1"/>
      <w:tblStyleColBandSize w:val="1"/>
      <w:tblBorders>
        <w:top w:val="single" w:sz="2" w:space="0" w:color="FF9A66" w:themeColor="accent1" w:themeTint="99"/>
        <w:bottom w:val="single" w:sz="2" w:space="0" w:color="FF9A66" w:themeColor="accent1" w:themeTint="99"/>
        <w:insideH w:val="single" w:sz="2" w:space="0" w:color="FF9A66" w:themeColor="accent1" w:themeTint="99"/>
        <w:insideV w:val="single" w:sz="2" w:space="0" w:color="FF9A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9A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A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C" w:themeFill="accent1" w:themeFillTint="33"/>
      </w:tcPr>
    </w:tblStylePr>
    <w:tblStylePr w:type="band1Horz">
      <w:tblPr/>
      <w:tcPr>
        <w:shd w:val="clear" w:color="auto" w:fill="FFDDCC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44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58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58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5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5800" w:themeFill="accent1"/>
      </w:tcPr>
    </w:tblStylePr>
    <w:tblStylePr w:type="band1Vert">
      <w:tblPr/>
      <w:tcPr>
        <w:shd w:val="clear" w:color="auto" w:fill="FFBC99" w:themeFill="accent1" w:themeFillTint="66"/>
      </w:tcPr>
    </w:tblStylePr>
    <w:tblStylePr w:type="band1Horz">
      <w:tblPr/>
      <w:tcPr>
        <w:shd w:val="clear" w:color="auto" w:fill="FFBC99" w:themeFill="accent1" w:themeFillTint="66"/>
      </w:tcPr>
    </w:tblStyle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7C5D54"/>
    <w:pPr>
      <w:ind w:left="400"/>
    </w:pPr>
    <w:rPr>
      <w:rFonts w:cstheme="minorHAnsi"/>
      <w:color w:val="333333" w:themeColor="text1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113F6"/>
    <w:pPr>
      <w:ind w:left="6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113F6"/>
    <w:pPr>
      <w:ind w:left="8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113F6"/>
    <w:pPr>
      <w:ind w:left="10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113F6"/>
    <w:pPr>
      <w:ind w:left="12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113F6"/>
    <w:pPr>
      <w:ind w:left="1400"/>
    </w:pPr>
    <w:rPr>
      <w:rFonts w:cstheme="minorHAnsi"/>
      <w:szCs w:val="20"/>
    </w:rPr>
  </w:style>
  <w:style w:type="table" w:styleId="ListTable3">
    <w:name w:val="List Table 3"/>
    <w:basedOn w:val="TableNormal"/>
    <w:uiPriority w:val="48"/>
    <w:rsid w:val="008D7248"/>
    <w:pPr>
      <w:spacing w:after="0" w:line="240" w:lineRule="auto"/>
    </w:pPr>
    <w:tblPr>
      <w:tblStyleRowBandSize w:val="1"/>
      <w:tblStyleColBandSize w:val="1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text1"/>
      </w:tcPr>
    </w:tblStylePr>
    <w:tblStylePr w:type="lastRow">
      <w:rPr>
        <w:b/>
        <w:bCs/>
      </w:rPr>
      <w:tblPr/>
      <w:tcPr>
        <w:tcBorders>
          <w:top w:val="double" w:sz="4" w:space="0" w:color="333333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text1"/>
          <w:right w:val="single" w:sz="4" w:space="0" w:color="333333" w:themeColor="text1"/>
        </w:tcBorders>
      </w:tcPr>
    </w:tblStylePr>
    <w:tblStylePr w:type="band1Horz">
      <w:tblPr/>
      <w:tcPr>
        <w:tcBorders>
          <w:top w:val="single" w:sz="4" w:space="0" w:color="333333" w:themeColor="text1"/>
          <w:bottom w:val="single" w:sz="4" w:space="0" w:color="333333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text1"/>
          <w:left w:val="nil"/>
        </w:tcBorders>
      </w:tcPr>
    </w:tblStylePr>
    <w:tblStylePr w:type="swCell">
      <w:tblPr/>
      <w:tcPr>
        <w:tcBorders>
          <w:top w:val="double" w:sz="4" w:space="0" w:color="333333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B672C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ADADAD" w:themeColor="text1" w:themeTint="66"/>
        <w:left w:val="single" w:sz="4" w:space="0" w:color="ADADAD" w:themeColor="text1" w:themeTint="66"/>
        <w:bottom w:val="single" w:sz="4" w:space="0" w:color="ADADAD" w:themeColor="text1" w:themeTint="66"/>
        <w:right w:val="single" w:sz="4" w:space="0" w:color="ADADAD" w:themeColor="text1" w:themeTint="66"/>
        <w:insideH w:val="single" w:sz="4" w:space="0" w:color="ADADAD" w:themeColor="text1" w:themeTint="66"/>
        <w:insideV w:val="single" w:sz="4" w:space="0" w:color="ADADAD" w:themeColor="text1" w:themeTint="66"/>
      </w:tblBorders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84848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vanadeDefaultTable">
    <w:name w:val="Avanade Default Table"/>
    <w:basedOn w:val="TableGrid10"/>
    <w:uiPriority w:val="99"/>
    <w:rsid w:val="009E0C3C"/>
    <w:pPr>
      <w:spacing w:line="240" w:lineRule="auto"/>
    </w:pPr>
    <w:tblPr>
      <w:tblStyleRowBandSize w:val="1"/>
      <w:tblStyleColBandSize w:val="1"/>
      <w:jc w:val="center"/>
    </w:tblPr>
    <w:trPr>
      <w:jc w:val="center"/>
    </w:trPr>
    <w:tcPr>
      <w:shd w:val="clear" w:color="auto" w:fill="D9D9D9" w:themeFill="background1" w:themeFillShade="D9"/>
      <w:vAlign w:val="center"/>
    </w:tcPr>
    <w:tblStylePr w:type="firstRow">
      <w:rPr>
        <w:rFonts w:asciiTheme="minorHAnsi" w:hAnsiTheme="minorHAnsi"/>
        <w:b/>
        <w:color w:val="FFFFFF" w:themeColor="background1"/>
      </w:rPr>
      <w:tblPr/>
      <w:trPr>
        <w:cantSplit/>
        <w:tblHeader/>
      </w:trPr>
      <w:tcPr>
        <w:shd w:val="clear" w:color="auto" w:fill="FF5800" w:themeFill="text2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rPr>
        <w:rFonts w:asciiTheme="minorHAnsi" w:hAnsiTheme="minorHAnsi"/>
        <w:color w:val="333333" w:themeColor="text1"/>
        <w:sz w:val="20"/>
      </w:rPr>
    </w:tblStylePr>
  </w:style>
  <w:style w:type="table" w:styleId="TableGrid10">
    <w:name w:val="Table Grid 1"/>
    <w:basedOn w:val="TableNormal"/>
    <w:uiPriority w:val="99"/>
    <w:semiHidden/>
    <w:unhideWhenUsed/>
    <w:rsid w:val="007C5D8A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OC4Char">
    <w:name w:val="TOC 4 Char"/>
    <w:basedOn w:val="DefaultParagraphFont"/>
    <w:link w:val="TOC4"/>
    <w:uiPriority w:val="39"/>
    <w:rsid w:val="00F94641"/>
    <w:rPr>
      <w:rFonts w:cstheme="minorHAnsi"/>
      <w:color w:val="333333" w:themeColor="text1"/>
      <w:sz w:val="20"/>
      <w:szCs w:val="20"/>
    </w:rPr>
  </w:style>
  <w:style w:type="character" w:customStyle="1" w:styleId="CaptionChar">
    <w:name w:val="Caption Char"/>
    <w:aliases w:val="Caption Char1 Char,Caption Char Char Char,cp Char,HUD Caption Char"/>
    <w:basedOn w:val="DefaultParagraphFont"/>
    <w:link w:val="Caption"/>
    <w:rsid w:val="008C41FE"/>
    <w:rPr>
      <w:b/>
      <w:bCs/>
      <w:color w:val="333333" w:themeColor="text1"/>
      <w:sz w:val="16"/>
      <w:szCs w:val="18"/>
    </w:rPr>
  </w:style>
  <w:style w:type="paragraph" w:customStyle="1" w:styleId="TableTextLeft">
    <w:name w:val="Table Text Left"/>
    <w:uiPriority w:val="99"/>
    <w:qFormat/>
    <w:rsid w:val="00890A3C"/>
    <w:pPr>
      <w:spacing w:before="60" w:after="60" w:line="288" w:lineRule="auto"/>
    </w:pPr>
    <w:rPr>
      <w:rFonts w:ascii="Arial" w:eastAsia="Times New Roman" w:hAnsi="Arial" w:cs="Arial"/>
      <w:sz w:val="18"/>
      <w:szCs w:val="24"/>
      <w:lang w:val="en-AU" w:eastAsia="en-AU"/>
    </w:rPr>
  </w:style>
  <w:style w:type="table" w:customStyle="1" w:styleId="TableDTAHeaderRow">
    <w:name w:val="Table DTA Header Row"/>
    <w:basedOn w:val="TableNormal"/>
    <w:rsid w:val="00890A3C"/>
    <w:pPr>
      <w:spacing w:before="20" w:after="20" w:line="200" w:lineRule="atLeast"/>
    </w:pPr>
    <w:rPr>
      <w:rFonts w:ascii="Helvetica" w:eastAsia="Times" w:hAnsi="Helvetica" w:cs="Times New Roman"/>
      <w:color w:val="414141"/>
      <w:sz w:val="18"/>
      <w:szCs w:val="20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styleId="BodyText">
    <w:name w:val="Body Text"/>
    <w:basedOn w:val="Normal"/>
    <w:link w:val="BodyTextChar"/>
    <w:rsid w:val="00DF7296"/>
    <w:pPr>
      <w:widowControl w:val="0"/>
      <w:spacing w:after="120" w:line="264" w:lineRule="auto"/>
    </w:pPr>
    <w:rPr>
      <w:rFonts w:ascii="Arial" w:eastAsia="Times New Roman" w:hAnsi="Arial" w:cs="Times New Roman"/>
      <w:color w:val="7A7A7A" w:themeColor="text1" w:themeTint="A6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DF7296"/>
    <w:rPr>
      <w:rFonts w:ascii="Arial" w:eastAsia="Times New Roman" w:hAnsi="Arial" w:cs="Times New Roman"/>
      <w:color w:val="7A7A7A" w:themeColor="text1" w:themeTint="A6"/>
      <w:sz w:val="20"/>
      <w:szCs w:val="24"/>
      <w:lang w:val="en-AU" w:eastAsia="en-AU"/>
    </w:rPr>
  </w:style>
  <w:style w:type="paragraph" w:customStyle="1" w:styleId="ListBulletLevel1">
    <w:name w:val="List Bullet Level 1"/>
    <w:basedOn w:val="BodyText"/>
    <w:link w:val="ListBulletLevel1Char"/>
    <w:qFormat/>
    <w:rsid w:val="00DF7296"/>
    <w:pPr>
      <w:widowControl/>
      <w:numPr>
        <w:numId w:val="9"/>
      </w:numPr>
      <w:suppressAutoHyphens/>
      <w:spacing w:before="140" w:after="140" w:line="336" w:lineRule="auto"/>
    </w:pPr>
    <w:rPr>
      <w:rFonts w:asciiTheme="minorHAnsi" w:hAnsiTheme="minorHAnsi" w:cstheme="majorHAnsi"/>
      <w:color w:val="auto"/>
      <w:szCs w:val="20"/>
    </w:rPr>
  </w:style>
  <w:style w:type="paragraph" w:customStyle="1" w:styleId="ListBulletLevel2">
    <w:name w:val="List Bullet Level 2"/>
    <w:basedOn w:val="ListBulletLevel1"/>
    <w:qFormat/>
    <w:rsid w:val="00DF7296"/>
    <w:pPr>
      <w:numPr>
        <w:ilvl w:val="1"/>
      </w:numPr>
      <w:tabs>
        <w:tab w:val="clear" w:pos="907"/>
        <w:tab w:val="num" w:pos="1440"/>
      </w:tabs>
      <w:spacing w:before="0"/>
      <w:ind w:left="1440" w:hanging="360"/>
    </w:pPr>
  </w:style>
  <w:style w:type="character" w:customStyle="1" w:styleId="ListBulletLevel1Char">
    <w:name w:val="List Bullet Level 1 Char"/>
    <w:link w:val="ListBulletLevel1"/>
    <w:rsid w:val="00DF7296"/>
    <w:rPr>
      <w:rFonts w:eastAsia="Times New Roman" w:cstheme="majorHAnsi"/>
      <w:sz w:val="20"/>
      <w:szCs w:val="20"/>
      <w:lang w:val="en-AU" w:eastAsia="en-AU"/>
    </w:rPr>
  </w:style>
  <w:style w:type="character" w:customStyle="1" w:styleId="ListParagraphChar">
    <w:name w:val="List Paragraph Char"/>
    <w:aliases w:val="List Paragraph1 Char,lp1 Char,Bullet List Char,FooterText Char,Liste à puce - Normal Char,Texte-Nelite Char,normal Char,Normal1 Char,Normal11 Char,Figure_name Char,Equipment Char,Numbered Indented Text Char,List_TIS Char,Ref Char"/>
    <w:basedOn w:val="DefaultParagraphFont"/>
    <w:link w:val="ListParagraph"/>
    <w:uiPriority w:val="34"/>
    <w:qFormat/>
    <w:rsid w:val="006D66A4"/>
    <w:rPr>
      <w:sz w:val="20"/>
    </w:rPr>
  </w:style>
  <w:style w:type="table" w:customStyle="1" w:styleId="Bordure2">
    <w:name w:val="Bordure2"/>
    <w:basedOn w:val="TableNormal"/>
    <w:next w:val="TableGrid"/>
    <w:rsid w:val="004B78F7"/>
    <w:pPr>
      <w:widowControl w:val="0"/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AU" w:eastAsia="en-AU"/>
    </w:rPr>
    <w:tblPr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Autospacing="0" w:afterLines="0" w:afterAutospacing="0"/>
      </w:pPr>
      <w:rPr>
        <w:rFonts w:ascii="Calibri" w:hAnsi="Calibri"/>
        <w:b w:val="0"/>
        <w:color w:val="000000"/>
        <w:sz w:val="20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99CCFF"/>
      </w:tcPr>
    </w:tblStylePr>
  </w:style>
  <w:style w:type="paragraph" w:customStyle="1" w:styleId="TemplateInstructions">
    <w:name w:val="Template Instructions"/>
    <w:basedOn w:val="Normal"/>
    <w:link w:val="TemplateInstructionsChar"/>
    <w:uiPriority w:val="9"/>
    <w:qFormat/>
    <w:rsid w:val="00AB395E"/>
    <w:pPr>
      <w:spacing w:after="160" w:line="240" w:lineRule="auto"/>
    </w:pPr>
    <w:rPr>
      <w:rFonts w:ascii="Arial" w:eastAsia="Times New Roman" w:hAnsi="Arial" w:cs="Times New Roman"/>
      <w:i/>
      <w:color w:val="FF5800"/>
    </w:rPr>
  </w:style>
  <w:style w:type="character" w:customStyle="1" w:styleId="TemplateInstructionsChar">
    <w:name w:val="Template Instructions Char"/>
    <w:basedOn w:val="DefaultParagraphFont"/>
    <w:link w:val="TemplateInstructions"/>
    <w:uiPriority w:val="9"/>
    <w:rsid w:val="00AB395E"/>
    <w:rPr>
      <w:rFonts w:ascii="Arial" w:eastAsia="Times New Roman" w:hAnsi="Arial" w:cs="Times New Roman"/>
      <w:i/>
      <w:color w:val="FF5800"/>
      <w:sz w:val="20"/>
    </w:rPr>
  </w:style>
  <w:style w:type="table" w:customStyle="1" w:styleId="ACMTable1">
    <w:name w:val="ACM Table 1"/>
    <w:basedOn w:val="TableNormal"/>
    <w:uiPriority w:val="99"/>
    <w:rsid w:val="00DC5BFF"/>
    <w:pPr>
      <w:spacing w:before="60"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FF5800"/>
        <w:left w:val="single" w:sz="4" w:space="0" w:color="FF5800"/>
        <w:bottom w:val="single" w:sz="4" w:space="0" w:color="FF5800"/>
        <w:right w:val="single" w:sz="4" w:space="0" w:color="FF5800"/>
        <w:insideH w:val="single" w:sz="4" w:space="0" w:color="FF5800"/>
        <w:insideV w:val="single" w:sz="4" w:space="0" w:color="FF580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FF5800"/>
          <w:left w:val="single" w:sz="4" w:space="0" w:color="FF5800"/>
          <w:bottom w:val="single" w:sz="4" w:space="0" w:color="FF5800"/>
          <w:right w:val="single" w:sz="4" w:space="0" w:color="FF5800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F5800"/>
        <w:vAlign w:val="center"/>
      </w:tcPr>
    </w:tblStylePr>
    <w:tblStylePr w:type="lastRow">
      <w:rPr>
        <w:rFonts w:ascii="Arial" w:hAnsi="Arial"/>
      </w:rPr>
    </w:tblStylePr>
    <w:tblStylePr w:type="firstCol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nil"/>
          <w:insideH w:val="single" w:sz="4" w:space="0" w:color="FFFFFF" w:themeColor="background1"/>
        </w:tcBorders>
        <w:shd w:val="clear" w:color="auto" w:fill="FF5800"/>
        <w:vAlign w:val="center"/>
      </w:tcPr>
    </w:tblStylePr>
    <w:tblStylePr w:type="lastCol">
      <w:rPr>
        <w:rFonts w:ascii="Arial" w:hAnsi="Arial"/>
      </w:rPr>
    </w:tblStylePr>
    <w:tblStylePr w:type="band1Vert">
      <w:rPr>
        <w:rFonts w:ascii="Arial" w:hAnsi="Arial"/>
      </w:rPr>
    </w:tblStylePr>
    <w:tblStylePr w:type="band2Vert">
      <w:rPr>
        <w:rFonts w:ascii="Arial" w:hAnsi="Arial"/>
      </w:rPr>
    </w:tblStylePr>
    <w:tblStylePr w:type="band1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  <w:tblPr/>
      <w:tcPr>
        <w:shd w:val="clear" w:color="auto" w:fill="F9C2C0" w:themeFill="accent4" w:themeFillTint="33"/>
      </w:tcPr>
    </w:tblStylePr>
    <w:tblStylePr w:type="band2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</w:tblStylePr>
    <w:tblStylePr w:type="neCell">
      <w:rPr>
        <w:rFonts w:ascii="Arial" w:hAnsi="Arial"/>
      </w:rPr>
    </w:tblStylePr>
    <w:tblStylePr w:type="nwCell">
      <w:rPr>
        <w:rFonts w:ascii="Arial" w:hAnsi="Arial"/>
        <w:b/>
        <w:color w:val="FFFFFF" w:themeColor="background1"/>
        <w:sz w:val="20"/>
      </w:rPr>
      <w:tblPr/>
      <w:tcPr>
        <w:tcBorders>
          <w:bottom w:val="nil"/>
        </w:tcBorders>
      </w:tcPr>
    </w:tblStylePr>
    <w:tblStylePr w:type="seCell">
      <w:rPr>
        <w:rFonts w:ascii="Arial" w:hAnsi="Arial"/>
      </w:rPr>
    </w:tblStylePr>
    <w:tblStylePr w:type="swCell">
      <w:rPr>
        <w:rFonts w:ascii="Arial" w:hAnsi="Arial"/>
      </w:rPr>
    </w:tblStylePr>
  </w:style>
  <w:style w:type="paragraph" w:customStyle="1" w:styleId="SubstitutionText">
    <w:name w:val="Substitution Text"/>
    <w:basedOn w:val="Normal"/>
    <w:link w:val="SubstitutionTextChar"/>
    <w:qFormat/>
    <w:rsid w:val="00DC5BFF"/>
    <w:pPr>
      <w:spacing w:after="120" w:line="240" w:lineRule="auto"/>
    </w:pPr>
    <w:rPr>
      <w:rFonts w:ascii="Arial" w:eastAsia="Times New Roman" w:hAnsi="Arial" w:cs="Times New Roman"/>
      <w:i/>
      <w:color w:val="FF5800"/>
      <w:sz w:val="22"/>
      <w:szCs w:val="24"/>
    </w:rPr>
  </w:style>
  <w:style w:type="character" w:customStyle="1" w:styleId="SubstitutionTextChar">
    <w:name w:val="Substitution Text Char"/>
    <w:basedOn w:val="DefaultParagraphFont"/>
    <w:link w:val="SubstitutionText"/>
    <w:rsid w:val="00DC5BFF"/>
    <w:rPr>
      <w:rFonts w:ascii="Arial" w:eastAsia="Times New Roman" w:hAnsi="Arial" w:cs="Times New Roman"/>
      <w:i/>
      <w:color w:val="FF5800"/>
      <w:szCs w:val="24"/>
    </w:rPr>
  </w:style>
  <w:style w:type="character" w:customStyle="1" w:styleId="js-path-segment">
    <w:name w:val="js-path-segment"/>
    <w:basedOn w:val="DefaultParagraphFont"/>
    <w:rsid w:val="00EE7AA3"/>
  </w:style>
  <w:style w:type="character" w:customStyle="1" w:styleId="mx-1">
    <w:name w:val="mx-1"/>
    <w:basedOn w:val="DefaultParagraphFont"/>
    <w:rsid w:val="00EE7AA3"/>
  </w:style>
  <w:style w:type="character" w:customStyle="1" w:styleId="separator">
    <w:name w:val="separator"/>
    <w:basedOn w:val="DefaultParagraphFont"/>
    <w:rsid w:val="00EE7AA3"/>
  </w:style>
  <w:style w:type="character" w:customStyle="1" w:styleId="ui-provider">
    <w:name w:val="ui-provider"/>
    <w:basedOn w:val="DefaultParagraphFont"/>
    <w:rsid w:val="00A840B4"/>
  </w:style>
  <w:style w:type="character" w:customStyle="1" w:styleId="css-truncate">
    <w:name w:val="css-truncate"/>
    <w:basedOn w:val="DefaultParagraphFont"/>
    <w:rsid w:val="005B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8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720">
          <w:marLeft w:val="0"/>
          <w:marRight w:val="0"/>
          <w:marTop w:val="0"/>
          <w:marBottom w:val="0"/>
          <w:divBdr>
            <w:top w:val="single" w:sz="6" w:space="0" w:color="D7D8DA"/>
            <w:left w:val="single" w:sz="6" w:space="0" w:color="D7D8DA"/>
            <w:bottom w:val="single" w:sz="12" w:space="0" w:color="CACBCE"/>
            <w:right w:val="single" w:sz="6" w:space="0" w:color="D7D8DA"/>
          </w:divBdr>
          <w:divsChild>
            <w:div w:id="89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7469">
                  <w:marLeft w:val="0"/>
                  <w:marRight w:val="0"/>
                  <w:marTop w:val="0"/>
                  <w:marBottom w:val="0"/>
                  <w:divBdr>
                    <w:top w:val="single" w:sz="6" w:space="0" w:color="D7D8DA"/>
                    <w:left w:val="single" w:sz="6" w:space="0" w:color="D7D8DA"/>
                    <w:bottom w:val="single" w:sz="12" w:space="0" w:color="CACBCE"/>
                    <w:right w:val="single" w:sz="6" w:space="0" w:color="D7D8DA"/>
                  </w:divBdr>
                  <w:divsChild>
                    <w:div w:id="4221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A"/>
                            <w:left w:val="single" w:sz="6" w:space="0" w:color="D7D8DA"/>
                            <w:bottom w:val="single" w:sz="12" w:space="0" w:color="CACBCE"/>
                            <w:right w:val="single" w:sz="6" w:space="0" w:color="D7D8DA"/>
                          </w:divBdr>
                          <w:divsChild>
                            <w:div w:id="14564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reativeServices\BrandRefresh_2017\CoreMaterials\Templates\V2\2020%20copyrights\word\Word%20Template%20-%20A4.dotx" TargetMode="External"/></Relationships>
</file>

<file path=word/theme/theme1.xml><?xml version="1.0" encoding="utf-8"?>
<a:theme xmlns:a="http://schemas.openxmlformats.org/drawingml/2006/main" name="Avanade">
  <a:themeElements>
    <a:clrScheme name="Avanade Brand">
      <a:dk1>
        <a:srgbClr val="333333"/>
      </a:dk1>
      <a:lt1>
        <a:sysClr val="window" lastClr="FFFFFF"/>
      </a:lt1>
      <a:dk2>
        <a:srgbClr val="FF5800"/>
      </a:dk2>
      <a:lt2>
        <a:srgbClr val="CCCCCC"/>
      </a:lt2>
      <a:accent1>
        <a:srgbClr val="FF5800"/>
      </a:accent1>
      <a:accent2>
        <a:srgbClr val="A50646"/>
      </a:accent2>
      <a:accent3>
        <a:srgbClr val="5A1455"/>
      </a:accent3>
      <a:accent4>
        <a:srgbClr val="9E120E"/>
      </a:accent4>
      <a:accent5>
        <a:srgbClr val="E6A61C"/>
      </a:accent5>
      <a:accent6>
        <a:srgbClr val="05732A"/>
      </a:accent6>
      <a:hlink>
        <a:srgbClr val="055082"/>
      </a:hlink>
      <a:folHlink>
        <a:srgbClr val="055082"/>
      </a:folHlink>
    </a:clrScheme>
    <a:fontScheme name="Custom 4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B3BFA886782458D419F12713DEFE6" ma:contentTypeVersion="15" ma:contentTypeDescription="Create a new document." ma:contentTypeScope="" ma:versionID="21e6eba45f01350e006ac4178f6c59ef">
  <xsd:schema xmlns:xsd="http://www.w3.org/2001/XMLSchema" xmlns:xs="http://www.w3.org/2001/XMLSchema" xmlns:p="http://schemas.microsoft.com/office/2006/metadata/properties" xmlns:ns2="7928a41b-387a-4b95-a1bd-e5c01f9896c8" xmlns:ns3="0b0d4802-c86d-494d-920c-e7427ba545da" targetNamespace="http://schemas.microsoft.com/office/2006/metadata/properties" ma:root="true" ma:fieldsID="065469bbbfee23991d2c273ff85b4324" ns2:_="" ns3:_="">
    <xsd:import namespace="7928a41b-387a-4b95-a1bd-e5c01f9896c8"/>
    <xsd:import namespace="0b0d4802-c86d-494d-920c-e7427ba54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a41b-387a-4b95-a1bd-e5c01f989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17ff2e-1616-4146-8372-4640400776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d4802-c86d-494d-920c-e7427ba54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928a41b-387a-4b95-a1bd-e5c01f9896c8" xsi:nil="true"/>
    <lcf76f155ced4ddcb4097134ff3c332f xmlns="7928a41b-387a-4b95-a1bd-e5c01f9896c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71818-9EA9-4FEB-B38B-41FDDC447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8a41b-387a-4b95-a1bd-e5c01f9896c8"/>
    <ds:schemaRef ds:uri="0b0d4802-c86d-494d-920c-e7427ba54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A5BFD4-7CDD-4223-8065-1BC2D4454A27}">
  <ds:schemaRefs>
    <ds:schemaRef ds:uri="http://schemas.microsoft.com/office/2006/metadata/properties"/>
    <ds:schemaRef ds:uri="http://schemas.microsoft.com/office/infopath/2007/PartnerControls"/>
    <ds:schemaRef ds:uri="7928a41b-387a-4b95-a1bd-e5c01f9896c8"/>
  </ds:schemaRefs>
</ds:datastoreItem>
</file>

<file path=customXml/itemProps4.xml><?xml version="1.0" encoding="utf-8"?>
<ds:datastoreItem xmlns:ds="http://schemas.openxmlformats.org/officeDocument/2006/customXml" ds:itemID="{A63307B9-E2E8-47B4-A519-F145EAC237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4C275E-56C0-471F-85E1-C99E8BDD12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Word Template - A4</Template>
  <TotalTime>0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2023-04-18T03:22:00Z</dcterms:created>
  <dcterms:modified xsi:type="dcterms:W3CDTF">2023-04-18T06:32:00Z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0x010100516B3BFA886782458D419F12713DEFE6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2021-11-15T05:41:46Z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0587a5b1-c526-4318-b61c-bcb777956840</vt:lpwstr>
  </property>
  <property fmtid="{D5CDD505-2E9C-101B-9397-08002B2CF9AE}" pid="9" name="MSIP_Label_5fae8262-b78e-4366-8929-a5d6aac95320_ContentBits">
    <vt:lpwstr>0</vt:lpwstr>
  </property>
  <property fmtid="{D5CDD505-2E9C-101B-9397-08002B2CF9AE}" pid="10" name="MediaServiceImageTags">
    <vt:lpwstr/>
  </property>
</Properties>
</file>